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AB6C5A"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bookmarkStart w:id="10" w:name="_Toc287515590"/>
      <w:r>
        <w:softHyphen/>
      </w:r>
      <w:r>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End w:id="11"/>
      <w:bookmarkEnd w:id="16"/>
      <w:bookmarkEnd w:id="17"/>
      <w:bookmarkEnd w:id="18"/>
      <w:bookmarkEnd w:id="19"/>
      <w:bookmarkEnd w:id="20"/>
      <w:bookmarkEnd w:id="21"/>
      <w:bookmarkEnd w:id="22"/>
      <w:r>
        <w:br w:type="page"/>
      </w:r>
      <w:bookmarkStart w:id="24" w:name="_Toc287515591"/>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0BA8615D" w14:textId="77777777" w:rsidR="00C55356"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87515592"/>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55ABD2B3"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_Toc287515590 \h </w:instrText>
      </w:r>
      <w:r>
        <w:fldChar w:fldCharType="separate"/>
      </w:r>
      <w:r>
        <w:t>I</w:t>
      </w:r>
      <w:r>
        <w:fldChar w:fldCharType="end"/>
      </w:r>
    </w:p>
    <w:p w14:paraId="3BBEF36C" w14:textId="77777777" w:rsidR="00C55356" w:rsidRDefault="00C55356">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_Toc287515591 \h </w:instrText>
      </w:r>
      <w:r>
        <w:fldChar w:fldCharType="separate"/>
      </w:r>
      <w:r>
        <w:t>II</w:t>
      </w:r>
      <w:r>
        <w:fldChar w:fldCharType="end"/>
      </w:r>
    </w:p>
    <w:p w14:paraId="278D3A45"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_Toc287515592 \h </w:instrText>
      </w:r>
      <w:r>
        <w:fldChar w:fldCharType="separate"/>
      </w:r>
      <w:r>
        <w:t>III</w:t>
      </w:r>
      <w:r>
        <w:fldChar w:fldCharType="end"/>
      </w:r>
    </w:p>
    <w:p w14:paraId="70014035"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_Toc287515593 \h </w:instrText>
      </w:r>
      <w:r>
        <w:fldChar w:fldCharType="separate"/>
      </w:r>
      <w:r>
        <w:t>1</w:t>
      </w:r>
      <w:r>
        <w:fldChar w:fldCharType="end"/>
      </w:r>
    </w:p>
    <w:p w14:paraId="7B09149B"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_Toc287515594 \h </w:instrText>
      </w:r>
      <w:r>
        <w:rPr>
          <w:noProof/>
        </w:rPr>
      </w:r>
      <w:r>
        <w:rPr>
          <w:noProof/>
        </w:rPr>
        <w:fldChar w:fldCharType="separate"/>
      </w:r>
      <w:r>
        <w:rPr>
          <w:noProof/>
        </w:rPr>
        <w:t>1</w:t>
      </w:r>
      <w:r>
        <w:rPr>
          <w:noProof/>
        </w:rPr>
        <w:fldChar w:fldCharType="end"/>
      </w:r>
    </w:p>
    <w:p w14:paraId="2668791E"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_Toc287515595 \h </w:instrText>
      </w:r>
      <w:r>
        <w:rPr>
          <w:noProof/>
        </w:rPr>
      </w:r>
      <w:r>
        <w:rPr>
          <w:noProof/>
        </w:rPr>
        <w:fldChar w:fldCharType="separate"/>
      </w:r>
      <w:r>
        <w:rPr>
          <w:noProof/>
        </w:rPr>
        <w:t>2</w:t>
      </w:r>
      <w:r>
        <w:rPr>
          <w:noProof/>
        </w:rPr>
        <w:fldChar w:fldCharType="end"/>
      </w:r>
    </w:p>
    <w:p w14:paraId="10FB42A7"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_Toc287515596 \h </w:instrText>
      </w:r>
      <w:r>
        <w:rPr>
          <w:noProof/>
        </w:rPr>
      </w:r>
      <w:r>
        <w:rPr>
          <w:noProof/>
        </w:rPr>
        <w:fldChar w:fldCharType="separate"/>
      </w:r>
      <w:r>
        <w:rPr>
          <w:noProof/>
        </w:rPr>
        <w:t>5</w:t>
      </w:r>
      <w:r>
        <w:rPr>
          <w:noProof/>
        </w:rPr>
        <w:fldChar w:fldCharType="end"/>
      </w:r>
    </w:p>
    <w:p w14:paraId="1238B07A"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_Toc287515597 \h </w:instrText>
      </w:r>
      <w:r>
        <w:rPr>
          <w:noProof/>
        </w:rPr>
      </w:r>
      <w:r>
        <w:rPr>
          <w:noProof/>
        </w:rPr>
        <w:fldChar w:fldCharType="separate"/>
      </w:r>
      <w:r>
        <w:rPr>
          <w:noProof/>
        </w:rPr>
        <w:t>5</w:t>
      </w:r>
      <w:r>
        <w:rPr>
          <w:noProof/>
        </w:rPr>
        <w:fldChar w:fldCharType="end"/>
      </w:r>
    </w:p>
    <w:p w14:paraId="23D6E774"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第2章</w:t>
      </w:r>
      <w:r w:rsidRPr="008D4B14">
        <w:rPr>
          <w:rFonts w:ascii="宋体" w:hAnsi="宋体" w:cs="宋体"/>
        </w:rPr>
        <w:t xml:space="preserve"> </w:t>
      </w:r>
      <w:r w:rsidRPr="008D4B14">
        <w:rPr>
          <w:rFonts w:ascii="宋体" w:hAnsi="宋体" w:cs="宋体" w:hint="eastAsia"/>
        </w:rPr>
        <w:t>移动</w:t>
      </w:r>
      <w:r>
        <w:t>GIS</w:t>
      </w:r>
      <w:r>
        <w:rPr>
          <w:rFonts w:hint="eastAsia"/>
        </w:rPr>
        <w:t>应用概述</w:t>
      </w:r>
      <w:r>
        <w:tab/>
      </w:r>
      <w:r>
        <w:fldChar w:fldCharType="begin"/>
      </w:r>
      <w:r>
        <w:instrText xml:space="preserve"> PAGEREF _Toc287515598 \h </w:instrText>
      </w:r>
      <w:r>
        <w:fldChar w:fldCharType="separate"/>
      </w:r>
      <w:r>
        <w:t>6</w:t>
      </w:r>
      <w:r>
        <w:fldChar w:fldCharType="end"/>
      </w:r>
    </w:p>
    <w:p w14:paraId="067A0A49"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2.1 GIS</w:t>
      </w:r>
      <w:r>
        <w:rPr>
          <w:rFonts w:hint="eastAsia"/>
          <w:noProof/>
        </w:rPr>
        <w:t>及移动</w:t>
      </w:r>
      <w:r>
        <w:rPr>
          <w:noProof/>
        </w:rPr>
        <w:t>GIS</w:t>
      </w:r>
      <w:r>
        <w:rPr>
          <w:rFonts w:hint="eastAsia"/>
          <w:noProof/>
        </w:rPr>
        <w:t>功能分析。</w:t>
      </w:r>
      <w:r>
        <w:rPr>
          <w:noProof/>
        </w:rPr>
        <w:tab/>
      </w:r>
      <w:r>
        <w:rPr>
          <w:noProof/>
        </w:rPr>
        <w:fldChar w:fldCharType="begin"/>
      </w:r>
      <w:r>
        <w:rPr>
          <w:noProof/>
        </w:rPr>
        <w:instrText xml:space="preserve"> PAGEREF _Toc287515599 \h </w:instrText>
      </w:r>
      <w:r>
        <w:rPr>
          <w:noProof/>
        </w:rPr>
      </w:r>
      <w:r>
        <w:rPr>
          <w:noProof/>
        </w:rPr>
        <w:fldChar w:fldCharType="separate"/>
      </w:r>
      <w:r>
        <w:rPr>
          <w:noProof/>
        </w:rPr>
        <w:t>6</w:t>
      </w:r>
      <w:r>
        <w:rPr>
          <w:noProof/>
        </w:rPr>
        <w:fldChar w:fldCharType="end"/>
      </w:r>
    </w:p>
    <w:p w14:paraId="12E94E64"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2.2 </w:t>
      </w:r>
      <w:r>
        <w:rPr>
          <w:rFonts w:hint="eastAsia"/>
          <w:noProof/>
        </w:rPr>
        <w:t>空间数据结构</w:t>
      </w:r>
      <w:r>
        <w:rPr>
          <w:noProof/>
        </w:rPr>
        <w:tab/>
      </w:r>
      <w:r>
        <w:rPr>
          <w:noProof/>
        </w:rPr>
        <w:fldChar w:fldCharType="begin"/>
      </w:r>
      <w:r>
        <w:rPr>
          <w:noProof/>
        </w:rPr>
        <w:instrText xml:space="preserve"> PAGEREF _Toc287515600 \h </w:instrText>
      </w:r>
      <w:r>
        <w:rPr>
          <w:noProof/>
        </w:rPr>
      </w:r>
      <w:r>
        <w:rPr>
          <w:noProof/>
        </w:rPr>
        <w:fldChar w:fldCharType="separate"/>
      </w:r>
      <w:r>
        <w:rPr>
          <w:noProof/>
        </w:rPr>
        <w:t>8</w:t>
      </w:r>
      <w:r>
        <w:rPr>
          <w:noProof/>
        </w:rPr>
        <w:fldChar w:fldCharType="end"/>
      </w:r>
    </w:p>
    <w:p w14:paraId="1B710AD4"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2.2.1</w:t>
      </w:r>
      <w:r w:rsidRPr="008D4B14">
        <w:rPr>
          <w:rFonts w:ascii="黑体" w:hAnsi="黑体" w:cs="黑体"/>
          <w:noProof/>
        </w:rPr>
        <w:t xml:space="preserve"> </w:t>
      </w:r>
      <w:r w:rsidRPr="008D4B14">
        <w:rPr>
          <w:rFonts w:ascii="黑体" w:hAnsi="黑体" w:cs="黑体" w:hint="eastAsia"/>
          <w:noProof/>
        </w:rPr>
        <w:t>空间数据的分类</w:t>
      </w:r>
      <w:r>
        <w:rPr>
          <w:noProof/>
        </w:rPr>
        <w:tab/>
      </w:r>
      <w:r>
        <w:rPr>
          <w:noProof/>
        </w:rPr>
        <w:fldChar w:fldCharType="begin"/>
      </w:r>
      <w:r>
        <w:rPr>
          <w:noProof/>
        </w:rPr>
        <w:instrText xml:space="preserve"> PAGEREF _Toc287515601 \h </w:instrText>
      </w:r>
      <w:r>
        <w:rPr>
          <w:noProof/>
        </w:rPr>
      </w:r>
      <w:r>
        <w:rPr>
          <w:noProof/>
        </w:rPr>
        <w:fldChar w:fldCharType="separate"/>
      </w:r>
      <w:r>
        <w:rPr>
          <w:noProof/>
        </w:rPr>
        <w:t>8</w:t>
      </w:r>
      <w:r>
        <w:rPr>
          <w:noProof/>
        </w:rPr>
        <w:fldChar w:fldCharType="end"/>
      </w:r>
    </w:p>
    <w:p w14:paraId="5AB918D7"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2.2.2 </w:t>
      </w:r>
      <w:r w:rsidRPr="008D4B14">
        <w:rPr>
          <w:rFonts w:ascii="黑体" w:hAnsi="黑体" w:cs="黑体" w:hint="eastAsia"/>
          <w:noProof/>
        </w:rPr>
        <w:t>空间数据结构</w:t>
      </w:r>
      <w:r>
        <w:rPr>
          <w:noProof/>
        </w:rPr>
        <w:tab/>
      </w:r>
      <w:r>
        <w:rPr>
          <w:noProof/>
        </w:rPr>
        <w:fldChar w:fldCharType="begin"/>
      </w:r>
      <w:r>
        <w:rPr>
          <w:noProof/>
        </w:rPr>
        <w:instrText xml:space="preserve"> PAGEREF _Toc287515602 \h </w:instrText>
      </w:r>
      <w:r>
        <w:rPr>
          <w:noProof/>
        </w:rPr>
      </w:r>
      <w:r>
        <w:rPr>
          <w:noProof/>
        </w:rPr>
        <w:fldChar w:fldCharType="separate"/>
      </w:r>
      <w:r>
        <w:rPr>
          <w:noProof/>
        </w:rPr>
        <w:t>8</w:t>
      </w:r>
      <w:r>
        <w:rPr>
          <w:noProof/>
        </w:rPr>
        <w:fldChar w:fldCharType="end"/>
      </w:r>
    </w:p>
    <w:p w14:paraId="09FAE84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宋体" w:hAnsi="宋体" w:cs="宋体"/>
          <w:noProof/>
        </w:rPr>
        <w:t>2.2.2.1</w:t>
      </w:r>
      <w:r>
        <w:rPr>
          <w:noProof/>
        </w:rPr>
        <w:t xml:space="preserve"> </w:t>
      </w:r>
      <w:r>
        <w:rPr>
          <w:rFonts w:hint="eastAsia"/>
          <w:noProof/>
        </w:rPr>
        <w:t>栅格数据数据结构</w:t>
      </w:r>
      <w:r>
        <w:rPr>
          <w:noProof/>
        </w:rPr>
        <w:tab/>
      </w:r>
      <w:r>
        <w:rPr>
          <w:noProof/>
        </w:rPr>
        <w:fldChar w:fldCharType="begin"/>
      </w:r>
      <w:r>
        <w:rPr>
          <w:noProof/>
        </w:rPr>
        <w:instrText xml:space="preserve"> PAGEREF _Toc287515603 \h </w:instrText>
      </w:r>
      <w:r>
        <w:rPr>
          <w:noProof/>
        </w:rPr>
      </w:r>
      <w:r>
        <w:rPr>
          <w:noProof/>
        </w:rPr>
        <w:fldChar w:fldCharType="separate"/>
      </w:r>
      <w:r>
        <w:rPr>
          <w:noProof/>
        </w:rPr>
        <w:t>8</w:t>
      </w:r>
      <w:r>
        <w:rPr>
          <w:noProof/>
        </w:rPr>
        <w:fldChar w:fldCharType="end"/>
      </w:r>
    </w:p>
    <w:p w14:paraId="79AE4635"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2.2.2.2</w:t>
      </w:r>
      <w:r>
        <w:rPr>
          <w:rFonts w:hint="eastAsia"/>
          <w:noProof/>
        </w:rPr>
        <w:t xml:space="preserve"> </w:t>
      </w:r>
      <w:r>
        <w:rPr>
          <w:rFonts w:hint="eastAsia"/>
          <w:noProof/>
        </w:rPr>
        <w:t>矢量数据数据结构</w:t>
      </w:r>
      <w:r>
        <w:rPr>
          <w:noProof/>
        </w:rPr>
        <w:tab/>
      </w:r>
      <w:r>
        <w:rPr>
          <w:noProof/>
        </w:rPr>
        <w:fldChar w:fldCharType="begin"/>
      </w:r>
      <w:r>
        <w:rPr>
          <w:noProof/>
        </w:rPr>
        <w:instrText xml:space="preserve"> PAGEREF _Toc287515604 \h </w:instrText>
      </w:r>
      <w:r>
        <w:rPr>
          <w:noProof/>
        </w:rPr>
      </w:r>
      <w:r>
        <w:rPr>
          <w:noProof/>
        </w:rPr>
        <w:fldChar w:fldCharType="separate"/>
      </w:r>
      <w:r>
        <w:rPr>
          <w:noProof/>
        </w:rPr>
        <w:t>9</w:t>
      </w:r>
      <w:r>
        <w:rPr>
          <w:noProof/>
        </w:rPr>
        <w:fldChar w:fldCharType="end"/>
      </w:r>
    </w:p>
    <w:p w14:paraId="2DC84B9A"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2.3 </w:t>
      </w:r>
      <w:r>
        <w:rPr>
          <w:rFonts w:hint="eastAsia"/>
          <w:noProof/>
        </w:rPr>
        <w:t>地理信息可视化</w:t>
      </w:r>
      <w:r>
        <w:rPr>
          <w:noProof/>
        </w:rPr>
        <w:tab/>
      </w:r>
      <w:r>
        <w:rPr>
          <w:noProof/>
        </w:rPr>
        <w:fldChar w:fldCharType="begin"/>
      </w:r>
      <w:r>
        <w:rPr>
          <w:noProof/>
        </w:rPr>
        <w:instrText xml:space="preserve"> PAGEREF _Toc287515605 \h </w:instrText>
      </w:r>
      <w:r>
        <w:rPr>
          <w:noProof/>
        </w:rPr>
      </w:r>
      <w:r>
        <w:rPr>
          <w:noProof/>
        </w:rPr>
        <w:fldChar w:fldCharType="separate"/>
      </w:r>
      <w:r>
        <w:rPr>
          <w:noProof/>
        </w:rPr>
        <w:t>10</w:t>
      </w:r>
      <w:r>
        <w:rPr>
          <w:noProof/>
        </w:rPr>
        <w:fldChar w:fldCharType="end"/>
      </w:r>
    </w:p>
    <w:p w14:paraId="78091F98"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宋体" w:hAnsi="宋体" w:cs="宋体"/>
          <w:noProof/>
        </w:rPr>
        <w:t xml:space="preserve">2.3.1 </w:t>
      </w:r>
      <w:r w:rsidRPr="008D4B14">
        <w:rPr>
          <w:rFonts w:ascii="宋体" w:hAnsi="宋体" w:cs="宋体" w:hint="eastAsia"/>
          <w:noProof/>
        </w:rPr>
        <w:t>地理信息可视化的目的</w:t>
      </w:r>
      <w:r>
        <w:rPr>
          <w:noProof/>
        </w:rPr>
        <w:tab/>
      </w:r>
      <w:r>
        <w:rPr>
          <w:noProof/>
        </w:rPr>
        <w:fldChar w:fldCharType="begin"/>
      </w:r>
      <w:r>
        <w:rPr>
          <w:noProof/>
        </w:rPr>
        <w:instrText xml:space="preserve"> PAGEREF _Toc287515606 \h </w:instrText>
      </w:r>
      <w:r>
        <w:rPr>
          <w:noProof/>
        </w:rPr>
      </w:r>
      <w:r>
        <w:rPr>
          <w:noProof/>
        </w:rPr>
        <w:fldChar w:fldCharType="separate"/>
      </w:r>
      <w:r>
        <w:rPr>
          <w:noProof/>
        </w:rPr>
        <w:t>10</w:t>
      </w:r>
      <w:r>
        <w:rPr>
          <w:noProof/>
        </w:rPr>
        <w:fldChar w:fldCharType="end"/>
      </w:r>
    </w:p>
    <w:p w14:paraId="110E037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2.3.2 </w:t>
      </w:r>
      <w:r w:rsidRPr="008D4B14">
        <w:rPr>
          <w:rFonts w:ascii="黑体" w:hAnsi="黑体" w:cs="黑体" w:hint="eastAsia"/>
          <w:noProof/>
        </w:rPr>
        <w:t>地理信息可视化的方式方法</w:t>
      </w:r>
      <w:r>
        <w:rPr>
          <w:noProof/>
        </w:rPr>
        <w:tab/>
      </w:r>
      <w:r>
        <w:rPr>
          <w:noProof/>
        </w:rPr>
        <w:fldChar w:fldCharType="begin"/>
      </w:r>
      <w:r>
        <w:rPr>
          <w:noProof/>
        </w:rPr>
        <w:instrText xml:space="preserve"> PAGEREF _Toc287515607 \h </w:instrText>
      </w:r>
      <w:r>
        <w:rPr>
          <w:noProof/>
        </w:rPr>
      </w:r>
      <w:r>
        <w:rPr>
          <w:noProof/>
        </w:rPr>
        <w:fldChar w:fldCharType="separate"/>
      </w:r>
      <w:r>
        <w:rPr>
          <w:noProof/>
        </w:rPr>
        <w:t>10</w:t>
      </w:r>
      <w:r>
        <w:rPr>
          <w:noProof/>
        </w:rPr>
        <w:fldChar w:fldCharType="end"/>
      </w:r>
    </w:p>
    <w:p w14:paraId="61A74F1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2.3.3</w:t>
      </w:r>
      <w:r w:rsidRPr="008D4B14">
        <w:rPr>
          <w:rFonts w:ascii="宋体" w:hAnsi="宋体" w:cs="宋体"/>
          <w:noProof/>
        </w:rPr>
        <w:t xml:space="preserve"> </w:t>
      </w:r>
      <w:r w:rsidRPr="008D4B14">
        <w:rPr>
          <w:rFonts w:ascii="宋体" w:hAnsi="宋体" w:cs="宋体" w:hint="eastAsia"/>
          <w:noProof/>
        </w:rPr>
        <w:t>地图</w:t>
      </w:r>
      <w:r>
        <w:rPr>
          <w:rFonts w:hint="eastAsia"/>
          <w:noProof/>
        </w:rPr>
        <w:t>数据来源分析</w:t>
      </w:r>
      <w:r>
        <w:rPr>
          <w:noProof/>
        </w:rPr>
        <w:tab/>
      </w:r>
      <w:r>
        <w:rPr>
          <w:noProof/>
        </w:rPr>
        <w:fldChar w:fldCharType="begin"/>
      </w:r>
      <w:r>
        <w:rPr>
          <w:noProof/>
        </w:rPr>
        <w:instrText xml:space="preserve"> PAGEREF _Toc287515608 \h </w:instrText>
      </w:r>
      <w:r>
        <w:rPr>
          <w:noProof/>
        </w:rPr>
      </w:r>
      <w:r>
        <w:rPr>
          <w:noProof/>
        </w:rPr>
        <w:fldChar w:fldCharType="separate"/>
      </w:r>
      <w:r>
        <w:rPr>
          <w:noProof/>
        </w:rPr>
        <w:t>10</w:t>
      </w:r>
      <w:r>
        <w:rPr>
          <w:noProof/>
        </w:rPr>
        <w:fldChar w:fldCharType="end"/>
      </w:r>
    </w:p>
    <w:p w14:paraId="6A91BF94"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课题</w:t>
      </w:r>
      <w:r>
        <w:rPr>
          <w:noProof/>
        </w:rPr>
        <w:t>GIS</w:t>
      </w:r>
      <w:r>
        <w:rPr>
          <w:rFonts w:hint="eastAsia"/>
          <w:noProof/>
        </w:rPr>
        <w:t>功能需求</w:t>
      </w:r>
      <w:r>
        <w:rPr>
          <w:noProof/>
        </w:rPr>
        <w:tab/>
      </w:r>
      <w:r>
        <w:rPr>
          <w:noProof/>
        </w:rPr>
        <w:fldChar w:fldCharType="begin"/>
      </w:r>
      <w:r>
        <w:rPr>
          <w:noProof/>
        </w:rPr>
        <w:instrText xml:space="preserve"> PAGEREF _Toc287515609 \h </w:instrText>
      </w:r>
      <w:r>
        <w:rPr>
          <w:noProof/>
        </w:rPr>
      </w:r>
      <w:r>
        <w:rPr>
          <w:noProof/>
        </w:rPr>
        <w:fldChar w:fldCharType="separate"/>
      </w:r>
      <w:r>
        <w:rPr>
          <w:noProof/>
        </w:rPr>
        <w:t>12</w:t>
      </w:r>
      <w:r>
        <w:rPr>
          <w:noProof/>
        </w:rPr>
        <w:fldChar w:fldCharType="end"/>
      </w:r>
    </w:p>
    <w:p w14:paraId="746F80A1"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2.4.1 </w:t>
      </w:r>
      <w:r w:rsidRPr="008D4B14">
        <w:rPr>
          <w:rFonts w:ascii="黑体" w:hAnsi="黑体" w:cs="黑体" w:hint="eastAsia"/>
          <w:noProof/>
        </w:rPr>
        <w:t>空间数据结构定义</w:t>
      </w:r>
      <w:r>
        <w:rPr>
          <w:noProof/>
        </w:rPr>
        <w:tab/>
      </w:r>
      <w:r>
        <w:rPr>
          <w:noProof/>
        </w:rPr>
        <w:fldChar w:fldCharType="begin"/>
      </w:r>
      <w:r>
        <w:rPr>
          <w:noProof/>
        </w:rPr>
        <w:instrText xml:space="preserve"> PAGEREF _Toc287515610 \h </w:instrText>
      </w:r>
      <w:r>
        <w:rPr>
          <w:noProof/>
        </w:rPr>
      </w:r>
      <w:r>
        <w:rPr>
          <w:noProof/>
        </w:rPr>
        <w:fldChar w:fldCharType="separate"/>
      </w:r>
      <w:r>
        <w:rPr>
          <w:noProof/>
        </w:rPr>
        <w:t>12</w:t>
      </w:r>
      <w:r>
        <w:rPr>
          <w:noProof/>
        </w:rPr>
        <w:fldChar w:fldCharType="end"/>
      </w:r>
    </w:p>
    <w:p w14:paraId="74A6A7F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2.4.2 </w:t>
      </w:r>
      <w:r w:rsidRPr="008D4B14">
        <w:rPr>
          <w:rFonts w:ascii="黑体" w:hAnsi="黑体" w:cs="黑体" w:hint="eastAsia"/>
          <w:noProof/>
        </w:rPr>
        <w:t>空间数据处理</w:t>
      </w:r>
      <w:r>
        <w:rPr>
          <w:noProof/>
        </w:rPr>
        <w:tab/>
      </w:r>
      <w:r>
        <w:rPr>
          <w:noProof/>
        </w:rPr>
        <w:fldChar w:fldCharType="begin"/>
      </w:r>
      <w:r>
        <w:rPr>
          <w:noProof/>
        </w:rPr>
        <w:instrText xml:space="preserve"> PAGEREF _Toc287515611 \h </w:instrText>
      </w:r>
      <w:r>
        <w:rPr>
          <w:noProof/>
        </w:rPr>
      </w:r>
      <w:r>
        <w:rPr>
          <w:noProof/>
        </w:rPr>
        <w:fldChar w:fldCharType="separate"/>
      </w:r>
      <w:r>
        <w:rPr>
          <w:noProof/>
        </w:rPr>
        <w:t>12</w:t>
      </w:r>
      <w:r>
        <w:rPr>
          <w:noProof/>
        </w:rPr>
        <w:fldChar w:fldCharType="end"/>
      </w:r>
    </w:p>
    <w:p w14:paraId="38864B6E"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2.4.3 </w:t>
      </w:r>
      <w:r w:rsidRPr="008D4B14">
        <w:rPr>
          <w:rFonts w:ascii="黑体" w:hAnsi="黑体" w:cs="黑体" w:hint="eastAsia"/>
          <w:noProof/>
        </w:rPr>
        <w:t>地理数据可视化</w:t>
      </w:r>
      <w:r>
        <w:rPr>
          <w:noProof/>
        </w:rPr>
        <w:tab/>
      </w:r>
      <w:r>
        <w:rPr>
          <w:noProof/>
        </w:rPr>
        <w:fldChar w:fldCharType="begin"/>
      </w:r>
      <w:r>
        <w:rPr>
          <w:noProof/>
        </w:rPr>
        <w:instrText xml:space="preserve"> PAGEREF _Toc287515612 \h </w:instrText>
      </w:r>
      <w:r>
        <w:rPr>
          <w:noProof/>
        </w:rPr>
      </w:r>
      <w:r>
        <w:rPr>
          <w:noProof/>
        </w:rPr>
        <w:fldChar w:fldCharType="separate"/>
      </w:r>
      <w:r>
        <w:rPr>
          <w:noProof/>
        </w:rPr>
        <w:t>13</w:t>
      </w:r>
      <w:r>
        <w:rPr>
          <w:noProof/>
        </w:rPr>
        <w:fldChar w:fldCharType="end"/>
      </w:r>
    </w:p>
    <w:p w14:paraId="13088452"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2.4.4</w:t>
      </w:r>
      <w:r w:rsidRPr="008D4B14">
        <w:rPr>
          <w:rFonts w:ascii="黑体" w:hAnsi="黑体" w:cs="黑体"/>
          <w:noProof/>
        </w:rPr>
        <w:t xml:space="preserve"> </w:t>
      </w:r>
      <w:r w:rsidRPr="008D4B14">
        <w:rPr>
          <w:rFonts w:ascii="黑体" w:hAnsi="黑体" w:cs="黑体" w:hint="eastAsia"/>
          <w:noProof/>
        </w:rPr>
        <w:t>图层管理</w:t>
      </w:r>
      <w:r>
        <w:rPr>
          <w:noProof/>
        </w:rPr>
        <w:tab/>
      </w:r>
      <w:r>
        <w:rPr>
          <w:noProof/>
        </w:rPr>
        <w:fldChar w:fldCharType="begin"/>
      </w:r>
      <w:r>
        <w:rPr>
          <w:noProof/>
        </w:rPr>
        <w:instrText xml:space="preserve"> PAGEREF _Toc287515613 \h </w:instrText>
      </w:r>
      <w:r>
        <w:rPr>
          <w:noProof/>
        </w:rPr>
      </w:r>
      <w:r>
        <w:rPr>
          <w:noProof/>
        </w:rPr>
        <w:fldChar w:fldCharType="separate"/>
      </w:r>
      <w:r>
        <w:rPr>
          <w:noProof/>
        </w:rPr>
        <w:t>13</w:t>
      </w:r>
      <w:r>
        <w:rPr>
          <w:noProof/>
        </w:rPr>
        <w:fldChar w:fldCharType="end"/>
      </w:r>
    </w:p>
    <w:p w14:paraId="48C8EA99"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_Toc287515614 \h </w:instrText>
      </w:r>
      <w:r>
        <w:rPr>
          <w:noProof/>
        </w:rPr>
      </w:r>
      <w:r>
        <w:rPr>
          <w:noProof/>
        </w:rPr>
        <w:fldChar w:fldCharType="separate"/>
      </w:r>
      <w:r>
        <w:rPr>
          <w:noProof/>
        </w:rPr>
        <w:t>13</w:t>
      </w:r>
      <w:r>
        <w:rPr>
          <w:noProof/>
        </w:rPr>
        <w:fldChar w:fldCharType="end"/>
      </w:r>
    </w:p>
    <w:p w14:paraId="5EDCBAE2" w14:textId="77777777" w:rsidR="00C55356" w:rsidRDefault="00C55356">
      <w:pPr>
        <w:pStyle w:val="TOC1"/>
        <w:rPr>
          <w:rFonts w:asciiTheme="minorHAnsi" w:eastAsiaTheme="minorEastAsia" w:hAnsiTheme="minorHAnsi" w:cstheme="minorBidi"/>
          <w:caps w:val="0"/>
          <w:kern w:val="0"/>
          <w:sz w:val="24"/>
          <w:szCs w:val="24"/>
          <w:lang w:eastAsia="ja-JP"/>
        </w:rPr>
      </w:pPr>
      <w:r w:rsidRPr="008D4B14">
        <w:rPr>
          <w:rFonts w:ascii="宋体" w:hAnsi="宋体" w:cs="宋体" w:hint="eastAsia"/>
        </w:rPr>
        <w:t>第</w:t>
      </w:r>
      <w:r w:rsidRPr="008D4B14">
        <w:rPr>
          <w:rFonts w:ascii="宋体" w:hAnsi="宋体" w:cs="宋体" w:hint="eastAsia"/>
        </w:rPr>
        <w:t>3</w:t>
      </w:r>
      <w:r w:rsidRPr="008D4B14">
        <w:rPr>
          <w:rFonts w:ascii="宋体" w:hAnsi="宋体" w:cs="宋体" w:hint="eastAsia"/>
        </w:rPr>
        <w:t>章</w:t>
      </w:r>
      <w:r w:rsidRPr="008D4B14">
        <w:rPr>
          <w:rFonts w:ascii="宋体" w:hAnsi="宋体" w:cs="宋体"/>
        </w:rPr>
        <w:t xml:space="preserve"> IOS.GIS.Common.Tool </w:t>
      </w:r>
      <w:r w:rsidRPr="008D4B14">
        <w:rPr>
          <w:rFonts w:ascii="宋体" w:hAnsi="宋体" w:cs="宋体" w:hint="eastAsia"/>
        </w:rPr>
        <w:t>功能包概要设计</w:t>
      </w:r>
      <w:r>
        <w:tab/>
      </w:r>
      <w:r>
        <w:fldChar w:fldCharType="begin"/>
      </w:r>
      <w:r>
        <w:instrText xml:space="preserve"> PAGEREF _Toc287515615 \h </w:instrText>
      </w:r>
      <w:r>
        <w:fldChar w:fldCharType="separate"/>
      </w:r>
      <w:r>
        <w:t>14</w:t>
      </w:r>
      <w:r>
        <w:fldChar w:fldCharType="end"/>
      </w:r>
    </w:p>
    <w:p w14:paraId="54FA5EFF"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3.1</w:t>
      </w:r>
      <w:r>
        <w:rPr>
          <w:rFonts w:hint="eastAsia"/>
          <w:noProof/>
        </w:rPr>
        <w:t xml:space="preserve"> </w:t>
      </w:r>
      <w:r>
        <w:rPr>
          <w:rFonts w:hint="eastAsia"/>
          <w:noProof/>
        </w:rPr>
        <w:t>当今</w:t>
      </w:r>
      <w:r>
        <w:rPr>
          <w:noProof/>
        </w:rPr>
        <w:t>GIS</w:t>
      </w:r>
      <w:r>
        <w:rPr>
          <w:rFonts w:hint="eastAsia"/>
          <w:noProof/>
        </w:rPr>
        <w:t>系统应用的架构设计</w:t>
      </w:r>
      <w:r>
        <w:rPr>
          <w:noProof/>
        </w:rPr>
        <w:tab/>
      </w:r>
      <w:r>
        <w:rPr>
          <w:noProof/>
        </w:rPr>
        <w:fldChar w:fldCharType="begin"/>
      </w:r>
      <w:r>
        <w:rPr>
          <w:noProof/>
        </w:rPr>
        <w:instrText xml:space="preserve"> PAGEREF _Toc287515616 \h </w:instrText>
      </w:r>
      <w:r>
        <w:rPr>
          <w:noProof/>
        </w:rPr>
      </w:r>
      <w:r>
        <w:rPr>
          <w:noProof/>
        </w:rPr>
        <w:fldChar w:fldCharType="separate"/>
      </w:r>
      <w:r>
        <w:rPr>
          <w:noProof/>
        </w:rPr>
        <w:t>14</w:t>
      </w:r>
      <w:r>
        <w:rPr>
          <w:noProof/>
        </w:rPr>
        <w:fldChar w:fldCharType="end"/>
      </w:r>
    </w:p>
    <w:p w14:paraId="241B2FE2"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3.1.1 GIS</w:t>
      </w:r>
      <w:r>
        <w:rPr>
          <w:rFonts w:hint="eastAsia"/>
          <w:noProof/>
        </w:rPr>
        <w:t>解决方案</w:t>
      </w:r>
      <w:r>
        <w:rPr>
          <w:noProof/>
        </w:rPr>
        <w:tab/>
      </w:r>
      <w:r>
        <w:rPr>
          <w:noProof/>
        </w:rPr>
        <w:fldChar w:fldCharType="begin"/>
      </w:r>
      <w:r>
        <w:rPr>
          <w:noProof/>
        </w:rPr>
        <w:instrText xml:space="preserve"> PAGEREF _Toc287515617 \h </w:instrText>
      </w:r>
      <w:r>
        <w:rPr>
          <w:noProof/>
        </w:rPr>
      </w:r>
      <w:r>
        <w:rPr>
          <w:noProof/>
        </w:rPr>
        <w:fldChar w:fldCharType="separate"/>
      </w:r>
      <w:r>
        <w:rPr>
          <w:noProof/>
        </w:rPr>
        <w:t>14</w:t>
      </w:r>
      <w:r>
        <w:rPr>
          <w:noProof/>
        </w:rPr>
        <w:fldChar w:fldCharType="end"/>
      </w:r>
    </w:p>
    <w:p w14:paraId="4208C35F"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宋体" w:hAnsi="宋体" w:cs="宋体"/>
          <w:noProof/>
        </w:rPr>
        <w:t xml:space="preserve">3.1.2 </w:t>
      </w:r>
      <w:r w:rsidRPr="008D4B14">
        <w:rPr>
          <w:rFonts w:ascii="宋体" w:hAnsi="宋体" w:cs="宋体" w:hint="eastAsia"/>
          <w:noProof/>
        </w:rPr>
        <w:t>现有</w:t>
      </w:r>
      <w:r>
        <w:rPr>
          <w:rFonts w:hint="eastAsia"/>
          <w:noProof/>
        </w:rPr>
        <w:t>移动</w:t>
      </w:r>
      <w:r>
        <w:rPr>
          <w:noProof/>
        </w:rPr>
        <w:t>GIS</w:t>
      </w:r>
      <w:r w:rsidRPr="008D4B14">
        <w:rPr>
          <w:rFonts w:ascii="宋体" w:hAnsi="宋体" w:cs="宋体" w:hint="eastAsia"/>
          <w:noProof/>
        </w:rPr>
        <w:t>的</w:t>
      </w:r>
      <w:r>
        <w:rPr>
          <w:rFonts w:hint="eastAsia"/>
          <w:noProof/>
        </w:rPr>
        <w:t>组件架构设计</w:t>
      </w:r>
      <w:r>
        <w:rPr>
          <w:noProof/>
        </w:rPr>
        <w:tab/>
      </w:r>
      <w:r>
        <w:rPr>
          <w:noProof/>
        </w:rPr>
        <w:fldChar w:fldCharType="begin"/>
      </w:r>
      <w:r>
        <w:rPr>
          <w:noProof/>
        </w:rPr>
        <w:instrText xml:space="preserve"> PAGEREF _Toc287515618 \h </w:instrText>
      </w:r>
      <w:r>
        <w:rPr>
          <w:noProof/>
        </w:rPr>
      </w:r>
      <w:r>
        <w:rPr>
          <w:noProof/>
        </w:rPr>
        <w:fldChar w:fldCharType="separate"/>
      </w:r>
      <w:r>
        <w:rPr>
          <w:noProof/>
        </w:rPr>
        <w:t>15</w:t>
      </w:r>
      <w:r>
        <w:rPr>
          <w:noProof/>
        </w:rPr>
        <w:fldChar w:fldCharType="end"/>
      </w:r>
    </w:p>
    <w:p w14:paraId="653BFE48"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3.2 IOS.GIS.Common.Tool</w:t>
      </w:r>
      <w:r>
        <w:rPr>
          <w:rFonts w:hint="eastAsia"/>
          <w:noProof/>
        </w:rPr>
        <w:t>功能包</w:t>
      </w:r>
      <w:r>
        <w:rPr>
          <w:noProof/>
        </w:rPr>
        <w:tab/>
      </w:r>
      <w:r>
        <w:rPr>
          <w:noProof/>
        </w:rPr>
        <w:fldChar w:fldCharType="begin"/>
      </w:r>
      <w:r>
        <w:rPr>
          <w:noProof/>
        </w:rPr>
        <w:instrText xml:space="preserve"> PAGEREF _Toc287515619 \h </w:instrText>
      </w:r>
      <w:r>
        <w:rPr>
          <w:noProof/>
        </w:rPr>
      </w:r>
      <w:r>
        <w:rPr>
          <w:noProof/>
        </w:rPr>
        <w:fldChar w:fldCharType="separate"/>
      </w:r>
      <w:r>
        <w:rPr>
          <w:noProof/>
        </w:rPr>
        <w:t>16</w:t>
      </w:r>
      <w:r>
        <w:rPr>
          <w:noProof/>
        </w:rPr>
        <w:fldChar w:fldCharType="end"/>
      </w:r>
    </w:p>
    <w:p w14:paraId="49970A24"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3.2.1 </w:t>
      </w:r>
      <w:r>
        <w:rPr>
          <w:rFonts w:hint="eastAsia"/>
          <w:noProof/>
        </w:rPr>
        <w:t>总体设计</w:t>
      </w:r>
      <w:r>
        <w:rPr>
          <w:noProof/>
        </w:rPr>
        <w:tab/>
      </w:r>
      <w:r>
        <w:rPr>
          <w:noProof/>
        </w:rPr>
        <w:fldChar w:fldCharType="begin"/>
      </w:r>
      <w:r>
        <w:rPr>
          <w:noProof/>
        </w:rPr>
        <w:instrText xml:space="preserve"> PAGEREF _Toc287515620 \h </w:instrText>
      </w:r>
      <w:r>
        <w:rPr>
          <w:noProof/>
        </w:rPr>
      </w:r>
      <w:r>
        <w:rPr>
          <w:noProof/>
        </w:rPr>
        <w:fldChar w:fldCharType="separate"/>
      </w:r>
      <w:r>
        <w:rPr>
          <w:noProof/>
        </w:rPr>
        <w:t>16</w:t>
      </w:r>
      <w:r>
        <w:rPr>
          <w:noProof/>
        </w:rPr>
        <w:fldChar w:fldCharType="end"/>
      </w:r>
    </w:p>
    <w:p w14:paraId="426CD5D4"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3.2.2 </w:t>
      </w:r>
      <w:r w:rsidRPr="008D4B14">
        <w:rPr>
          <w:rFonts w:ascii="黑体" w:hAnsi="黑体" w:cs="黑体" w:hint="eastAsia"/>
          <w:noProof/>
        </w:rPr>
        <w:t>位置服务子系统</w:t>
      </w:r>
      <w:r>
        <w:rPr>
          <w:noProof/>
        </w:rPr>
        <w:tab/>
      </w:r>
      <w:r>
        <w:rPr>
          <w:noProof/>
        </w:rPr>
        <w:fldChar w:fldCharType="begin"/>
      </w:r>
      <w:r>
        <w:rPr>
          <w:noProof/>
        </w:rPr>
        <w:instrText xml:space="preserve"> PAGEREF _Toc287515621 \h </w:instrText>
      </w:r>
      <w:r>
        <w:rPr>
          <w:noProof/>
        </w:rPr>
      </w:r>
      <w:r>
        <w:rPr>
          <w:noProof/>
        </w:rPr>
        <w:fldChar w:fldCharType="separate"/>
      </w:r>
      <w:r>
        <w:rPr>
          <w:noProof/>
        </w:rPr>
        <w:t>17</w:t>
      </w:r>
      <w:r>
        <w:rPr>
          <w:noProof/>
        </w:rPr>
        <w:fldChar w:fldCharType="end"/>
      </w:r>
    </w:p>
    <w:p w14:paraId="6453FC2E"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3.2.2.1 </w:t>
      </w:r>
      <w:r>
        <w:rPr>
          <w:rFonts w:hint="eastAsia"/>
          <w:noProof/>
        </w:rPr>
        <w:t>地理坐标模块</w:t>
      </w:r>
      <w:r>
        <w:rPr>
          <w:noProof/>
        </w:rPr>
        <w:tab/>
      </w:r>
      <w:r>
        <w:rPr>
          <w:noProof/>
        </w:rPr>
        <w:fldChar w:fldCharType="begin"/>
      </w:r>
      <w:r>
        <w:rPr>
          <w:noProof/>
        </w:rPr>
        <w:instrText xml:space="preserve"> PAGEREF _Toc287515622 \h </w:instrText>
      </w:r>
      <w:r>
        <w:rPr>
          <w:noProof/>
        </w:rPr>
      </w:r>
      <w:r>
        <w:rPr>
          <w:noProof/>
        </w:rPr>
        <w:fldChar w:fldCharType="separate"/>
      </w:r>
      <w:r>
        <w:rPr>
          <w:noProof/>
        </w:rPr>
        <w:t>17</w:t>
      </w:r>
      <w:r>
        <w:rPr>
          <w:noProof/>
        </w:rPr>
        <w:fldChar w:fldCharType="end"/>
      </w:r>
    </w:p>
    <w:p w14:paraId="04FE6C92"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宋体" w:hAnsi="宋体" w:cs="宋体"/>
          <w:noProof/>
        </w:rPr>
        <w:t xml:space="preserve">3.2.2.2 </w:t>
      </w:r>
      <w:r w:rsidRPr="008D4B14">
        <w:rPr>
          <w:rFonts w:ascii="宋体" w:hAnsi="宋体" w:cs="宋体" w:hint="eastAsia"/>
          <w:noProof/>
        </w:rPr>
        <w:t>移动定位服务模块</w:t>
      </w:r>
      <w:r>
        <w:rPr>
          <w:noProof/>
        </w:rPr>
        <w:tab/>
      </w:r>
      <w:r>
        <w:rPr>
          <w:noProof/>
        </w:rPr>
        <w:fldChar w:fldCharType="begin"/>
      </w:r>
      <w:r>
        <w:rPr>
          <w:noProof/>
        </w:rPr>
        <w:instrText xml:space="preserve"> PAGEREF _Toc287515623 \h </w:instrText>
      </w:r>
      <w:r>
        <w:rPr>
          <w:noProof/>
        </w:rPr>
      </w:r>
      <w:r>
        <w:rPr>
          <w:noProof/>
        </w:rPr>
        <w:fldChar w:fldCharType="separate"/>
      </w:r>
      <w:r>
        <w:rPr>
          <w:noProof/>
        </w:rPr>
        <w:t>17</w:t>
      </w:r>
      <w:r>
        <w:rPr>
          <w:noProof/>
        </w:rPr>
        <w:fldChar w:fldCharType="end"/>
      </w:r>
    </w:p>
    <w:p w14:paraId="2F97DA2F"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3.2.3 </w:t>
      </w:r>
      <w:r w:rsidRPr="008D4B14">
        <w:rPr>
          <w:rFonts w:ascii="黑体" w:hAnsi="黑体" w:cs="黑体" w:hint="eastAsia"/>
          <w:noProof/>
        </w:rPr>
        <w:t>矢量数据子系统</w:t>
      </w:r>
      <w:r>
        <w:rPr>
          <w:noProof/>
        </w:rPr>
        <w:tab/>
      </w:r>
      <w:r>
        <w:rPr>
          <w:noProof/>
        </w:rPr>
        <w:fldChar w:fldCharType="begin"/>
      </w:r>
      <w:r>
        <w:rPr>
          <w:noProof/>
        </w:rPr>
        <w:instrText xml:space="preserve"> PAGEREF _Toc287515624 \h </w:instrText>
      </w:r>
      <w:r>
        <w:rPr>
          <w:noProof/>
        </w:rPr>
      </w:r>
      <w:r>
        <w:rPr>
          <w:noProof/>
        </w:rPr>
        <w:fldChar w:fldCharType="separate"/>
      </w:r>
      <w:r>
        <w:rPr>
          <w:noProof/>
        </w:rPr>
        <w:t>18</w:t>
      </w:r>
      <w:r>
        <w:rPr>
          <w:noProof/>
        </w:rPr>
        <w:fldChar w:fldCharType="end"/>
      </w:r>
    </w:p>
    <w:p w14:paraId="6F99F8F0"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3.2.3.1 </w:t>
      </w:r>
      <w:r>
        <w:rPr>
          <w:rFonts w:hint="eastAsia"/>
          <w:noProof/>
        </w:rPr>
        <w:t>矢量数据结构模块</w:t>
      </w:r>
      <w:r>
        <w:rPr>
          <w:noProof/>
        </w:rPr>
        <w:tab/>
      </w:r>
      <w:r>
        <w:rPr>
          <w:noProof/>
        </w:rPr>
        <w:fldChar w:fldCharType="begin"/>
      </w:r>
      <w:r>
        <w:rPr>
          <w:noProof/>
        </w:rPr>
        <w:instrText xml:space="preserve"> PAGEREF _Toc287515625 \h </w:instrText>
      </w:r>
      <w:r>
        <w:rPr>
          <w:noProof/>
        </w:rPr>
      </w:r>
      <w:r>
        <w:rPr>
          <w:noProof/>
        </w:rPr>
        <w:fldChar w:fldCharType="separate"/>
      </w:r>
      <w:r>
        <w:rPr>
          <w:noProof/>
        </w:rPr>
        <w:t>18</w:t>
      </w:r>
      <w:r>
        <w:rPr>
          <w:noProof/>
        </w:rPr>
        <w:fldChar w:fldCharType="end"/>
      </w:r>
    </w:p>
    <w:p w14:paraId="00F0146A"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3.2.3.2 </w:t>
      </w:r>
      <w:r>
        <w:rPr>
          <w:rFonts w:hint="eastAsia"/>
          <w:noProof/>
        </w:rPr>
        <w:t>矢量数据持久化模块</w:t>
      </w:r>
      <w:r>
        <w:rPr>
          <w:noProof/>
        </w:rPr>
        <w:tab/>
      </w:r>
      <w:r>
        <w:rPr>
          <w:noProof/>
        </w:rPr>
        <w:fldChar w:fldCharType="begin"/>
      </w:r>
      <w:r>
        <w:rPr>
          <w:noProof/>
        </w:rPr>
        <w:instrText xml:space="preserve"> PAGEREF _Toc287515626 \h </w:instrText>
      </w:r>
      <w:r>
        <w:rPr>
          <w:noProof/>
        </w:rPr>
      </w:r>
      <w:r>
        <w:rPr>
          <w:noProof/>
        </w:rPr>
        <w:fldChar w:fldCharType="separate"/>
      </w:r>
      <w:r>
        <w:rPr>
          <w:noProof/>
        </w:rPr>
        <w:t>18</w:t>
      </w:r>
      <w:r>
        <w:rPr>
          <w:noProof/>
        </w:rPr>
        <w:fldChar w:fldCharType="end"/>
      </w:r>
    </w:p>
    <w:p w14:paraId="154BD87D"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3.2.3.3 </w:t>
      </w:r>
      <w:r>
        <w:rPr>
          <w:rFonts w:hint="eastAsia"/>
          <w:noProof/>
        </w:rPr>
        <w:t>矢量数据可视化模块</w:t>
      </w:r>
      <w:r>
        <w:rPr>
          <w:noProof/>
        </w:rPr>
        <w:tab/>
      </w:r>
      <w:r>
        <w:rPr>
          <w:noProof/>
        </w:rPr>
        <w:fldChar w:fldCharType="begin"/>
      </w:r>
      <w:r>
        <w:rPr>
          <w:noProof/>
        </w:rPr>
        <w:instrText xml:space="preserve"> PAGEREF _Toc287515627 \h </w:instrText>
      </w:r>
      <w:r>
        <w:rPr>
          <w:noProof/>
        </w:rPr>
      </w:r>
      <w:r>
        <w:rPr>
          <w:noProof/>
        </w:rPr>
        <w:fldChar w:fldCharType="separate"/>
      </w:r>
      <w:r>
        <w:rPr>
          <w:noProof/>
        </w:rPr>
        <w:t>19</w:t>
      </w:r>
      <w:r>
        <w:rPr>
          <w:noProof/>
        </w:rPr>
        <w:fldChar w:fldCharType="end"/>
      </w:r>
    </w:p>
    <w:p w14:paraId="19BCECCF"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3.2.4 </w:t>
      </w:r>
      <w:r>
        <w:rPr>
          <w:rFonts w:hint="eastAsia"/>
          <w:noProof/>
        </w:rPr>
        <w:t>栅格数据子系统</w:t>
      </w:r>
      <w:r>
        <w:rPr>
          <w:noProof/>
        </w:rPr>
        <w:tab/>
      </w:r>
      <w:r>
        <w:rPr>
          <w:noProof/>
        </w:rPr>
        <w:fldChar w:fldCharType="begin"/>
      </w:r>
      <w:r>
        <w:rPr>
          <w:noProof/>
        </w:rPr>
        <w:instrText xml:space="preserve"> PAGEREF _Toc287515628 \h </w:instrText>
      </w:r>
      <w:r>
        <w:rPr>
          <w:noProof/>
        </w:rPr>
      </w:r>
      <w:r>
        <w:rPr>
          <w:noProof/>
        </w:rPr>
        <w:fldChar w:fldCharType="separate"/>
      </w:r>
      <w:r>
        <w:rPr>
          <w:noProof/>
        </w:rPr>
        <w:t>20</w:t>
      </w:r>
      <w:r>
        <w:rPr>
          <w:noProof/>
        </w:rPr>
        <w:fldChar w:fldCharType="end"/>
      </w:r>
    </w:p>
    <w:p w14:paraId="7FD5856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3.2.4.1 </w:t>
      </w:r>
      <w:r>
        <w:rPr>
          <w:rFonts w:hint="eastAsia"/>
          <w:noProof/>
        </w:rPr>
        <w:t>栅格数据结构模块</w:t>
      </w:r>
      <w:r>
        <w:rPr>
          <w:noProof/>
        </w:rPr>
        <w:tab/>
      </w:r>
      <w:r>
        <w:rPr>
          <w:noProof/>
        </w:rPr>
        <w:fldChar w:fldCharType="begin"/>
      </w:r>
      <w:r>
        <w:rPr>
          <w:noProof/>
        </w:rPr>
        <w:instrText xml:space="preserve"> PAGEREF _Toc287515629 \h </w:instrText>
      </w:r>
      <w:r>
        <w:rPr>
          <w:noProof/>
        </w:rPr>
      </w:r>
      <w:r>
        <w:rPr>
          <w:noProof/>
        </w:rPr>
        <w:fldChar w:fldCharType="separate"/>
      </w:r>
      <w:r>
        <w:rPr>
          <w:noProof/>
        </w:rPr>
        <w:t>20</w:t>
      </w:r>
      <w:r>
        <w:rPr>
          <w:noProof/>
        </w:rPr>
        <w:fldChar w:fldCharType="end"/>
      </w:r>
    </w:p>
    <w:p w14:paraId="3D6C559E"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3.2.4.2 </w:t>
      </w:r>
      <w:r>
        <w:rPr>
          <w:rFonts w:hint="eastAsia"/>
          <w:noProof/>
        </w:rPr>
        <w:t>栅格数据源模块</w:t>
      </w:r>
      <w:r>
        <w:rPr>
          <w:noProof/>
        </w:rPr>
        <w:tab/>
      </w:r>
      <w:r>
        <w:rPr>
          <w:noProof/>
        </w:rPr>
        <w:fldChar w:fldCharType="begin"/>
      </w:r>
      <w:r>
        <w:rPr>
          <w:noProof/>
        </w:rPr>
        <w:instrText xml:space="preserve"> PAGEREF _Toc287515630 \h </w:instrText>
      </w:r>
      <w:r>
        <w:rPr>
          <w:noProof/>
        </w:rPr>
      </w:r>
      <w:r>
        <w:rPr>
          <w:noProof/>
        </w:rPr>
        <w:fldChar w:fldCharType="separate"/>
      </w:r>
      <w:r>
        <w:rPr>
          <w:noProof/>
        </w:rPr>
        <w:t>20</w:t>
      </w:r>
      <w:r>
        <w:rPr>
          <w:noProof/>
        </w:rPr>
        <w:fldChar w:fldCharType="end"/>
      </w:r>
    </w:p>
    <w:p w14:paraId="001D5450"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3.2.4.3 </w:t>
      </w:r>
      <w:r>
        <w:rPr>
          <w:rFonts w:hint="eastAsia"/>
          <w:noProof/>
        </w:rPr>
        <w:t>栅格数据可视化模块</w:t>
      </w:r>
      <w:r>
        <w:rPr>
          <w:noProof/>
        </w:rPr>
        <w:tab/>
      </w:r>
      <w:r>
        <w:rPr>
          <w:noProof/>
        </w:rPr>
        <w:fldChar w:fldCharType="begin"/>
      </w:r>
      <w:r>
        <w:rPr>
          <w:noProof/>
        </w:rPr>
        <w:instrText xml:space="preserve"> PAGEREF _Toc287515631 \h </w:instrText>
      </w:r>
      <w:r>
        <w:rPr>
          <w:noProof/>
        </w:rPr>
      </w:r>
      <w:r>
        <w:rPr>
          <w:noProof/>
        </w:rPr>
        <w:fldChar w:fldCharType="separate"/>
      </w:r>
      <w:r>
        <w:rPr>
          <w:noProof/>
        </w:rPr>
        <w:t>20</w:t>
      </w:r>
      <w:r>
        <w:rPr>
          <w:noProof/>
        </w:rPr>
        <w:fldChar w:fldCharType="end"/>
      </w:r>
    </w:p>
    <w:p w14:paraId="0038203D"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3.2.5</w:t>
      </w:r>
      <w:r>
        <w:rPr>
          <w:noProof/>
        </w:rPr>
        <w:t xml:space="preserve"> </w:t>
      </w:r>
      <w:r>
        <w:rPr>
          <w:rFonts w:hint="eastAsia"/>
          <w:noProof/>
        </w:rPr>
        <w:t>地图</w:t>
      </w:r>
      <w:r>
        <w:rPr>
          <w:noProof/>
        </w:rPr>
        <w:t>UI</w:t>
      </w:r>
      <w:r w:rsidRPr="008D4B14">
        <w:rPr>
          <w:rFonts w:ascii="黑体" w:hAnsi="黑体" w:cs="黑体" w:hint="eastAsia"/>
          <w:noProof/>
        </w:rPr>
        <w:t>子系统</w:t>
      </w:r>
      <w:r>
        <w:rPr>
          <w:noProof/>
        </w:rPr>
        <w:tab/>
      </w:r>
      <w:r>
        <w:rPr>
          <w:noProof/>
        </w:rPr>
        <w:fldChar w:fldCharType="begin"/>
      </w:r>
      <w:r>
        <w:rPr>
          <w:noProof/>
        </w:rPr>
        <w:instrText xml:space="preserve"> PAGEREF _Toc287515632 \h </w:instrText>
      </w:r>
      <w:r>
        <w:rPr>
          <w:noProof/>
        </w:rPr>
      </w:r>
      <w:r>
        <w:rPr>
          <w:noProof/>
        </w:rPr>
        <w:fldChar w:fldCharType="separate"/>
      </w:r>
      <w:r>
        <w:rPr>
          <w:noProof/>
        </w:rPr>
        <w:t>22</w:t>
      </w:r>
      <w:r>
        <w:rPr>
          <w:noProof/>
        </w:rPr>
        <w:fldChar w:fldCharType="end"/>
      </w:r>
    </w:p>
    <w:p w14:paraId="043966D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3.2.5.1 </w:t>
      </w:r>
      <w:r w:rsidRPr="008D4B14">
        <w:rPr>
          <w:rFonts w:ascii="黑体" w:hAnsi="黑体" w:cs="黑体" w:hint="eastAsia"/>
          <w:noProof/>
        </w:rPr>
        <w:t>地图浏览模块</w:t>
      </w:r>
      <w:r>
        <w:rPr>
          <w:noProof/>
        </w:rPr>
        <w:tab/>
      </w:r>
      <w:r>
        <w:rPr>
          <w:noProof/>
        </w:rPr>
        <w:fldChar w:fldCharType="begin"/>
      </w:r>
      <w:r>
        <w:rPr>
          <w:noProof/>
        </w:rPr>
        <w:instrText xml:space="preserve"> PAGEREF _Toc287515633 \h </w:instrText>
      </w:r>
      <w:r>
        <w:rPr>
          <w:noProof/>
        </w:rPr>
      </w:r>
      <w:r>
        <w:rPr>
          <w:noProof/>
        </w:rPr>
        <w:fldChar w:fldCharType="separate"/>
      </w:r>
      <w:r>
        <w:rPr>
          <w:noProof/>
        </w:rPr>
        <w:t>22</w:t>
      </w:r>
      <w:r>
        <w:rPr>
          <w:noProof/>
        </w:rPr>
        <w:fldChar w:fldCharType="end"/>
      </w:r>
    </w:p>
    <w:p w14:paraId="292BA53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3.2.5.2</w:t>
      </w:r>
      <w:r w:rsidRPr="008D4B14">
        <w:rPr>
          <w:rFonts w:ascii="黑体" w:hAnsi="黑体" w:cs="黑体"/>
          <w:noProof/>
        </w:rPr>
        <w:t xml:space="preserve"> </w:t>
      </w:r>
      <w:r w:rsidRPr="008D4B14">
        <w:rPr>
          <w:rFonts w:ascii="黑体" w:hAnsi="黑体" w:cs="黑体" w:hint="eastAsia"/>
          <w:noProof/>
        </w:rPr>
        <w:t>图层定义模块</w:t>
      </w:r>
      <w:r>
        <w:rPr>
          <w:noProof/>
        </w:rPr>
        <w:tab/>
      </w:r>
      <w:r>
        <w:rPr>
          <w:noProof/>
        </w:rPr>
        <w:fldChar w:fldCharType="begin"/>
      </w:r>
      <w:r>
        <w:rPr>
          <w:noProof/>
        </w:rPr>
        <w:instrText xml:space="preserve"> PAGEREF _Toc287515634 \h </w:instrText>
      </w:r>
      <w:r>
        <w:rPr>
          <w:noProof/>
        </w:rPr>
      </w:r>
      <w:r>
        <w:rPr>
          <w:noProof/>
        </w:rPr>
        <w:fldChar w:fldCharType="separate"/>
      </w:r>
      <w:r>
        <w:rPr>
          <w:noProof/>
        </w:rPr>
        <w:t>22</w:t>
      </w:r>
      <w:r>
        <w:rPr>
          <w:noProof/>
        </w:rPr>
        <w:fldChar w:fldCharType="end"/>
      </w:r>
    </w:p>
    <w:p w14:paraId="0A6E99CA"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3.2.6</w:t>
      </w:r>
      <w:r w:rsidRPr="008D4B14">
        <w:rPr>
          <w:rFonts w:ascii="黑体" w:hAnsi="黑体" w:cs="黑体"/>
          <w:noProof/>
        </w:rPr>
        <w:t xml:space="preserve"> </w:t>
      </w:r>
      <w:r w:rsidRPr="008D4B14">
        <w:rPr>
          <w:rFonts w:ascii="黑体" w:hAnsi="黑体" w:cs="黑体" w:hint="eastAsia"/>
          <w:noProof/>
        </w:rPr>
        <w:t>设计的可裁剪性</w:t>
      </w:r>
      <w:r>
        <w:rPr>
          <w:noProof/>
        </w:rPr>
        <w:tab/>
      </w:r>
      <w:r>
        <w:rPr>
          <w:noProof/>
        </w:rPr>
        <w:fldChar w:fldCharType="begin"/>
      </w:r>
      <w:r>
        <w:rPr>
          <w:noProof/>
        </w:rPr>
        <w:instrText xml:space="preserve"> PAGEREF _Toc287515635 \h </w:instrText>
      </w:r>
      <w:r>
        <w:rPr>
          <w:noProof/>
        </w:rPr>
      </w:r>
      <w:r>
        <w:rPr>
          <w:noProof/>
        </w:rPr>
        <w:fldChar w:fldCharType="separate"/>
      </w:r>
      <w:r>
        <w:rPr>
          <w:noProof/>
        </w:rPr>
        <w:t>23</w:t>
      </w:r>
      <w:r>
        <w:rPr>
          <w:noProof/>
        </w:rPr>
        <w:fldChar w:fldCharType="end"/>
      </w:r>
    </w:p>
    <w:p w14:paraId="500E9FC4"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3.2.6.1 </w:t>
      </w:r>
      <w:r w:rsidRPr="008D4B14">
        <w:rPr>
          <w:rFonts w:ascii="黑体" w:hAnsi="黑体" w:cs="黑体" w:hint="eastAsia"/>
          <w:noProof/>
        </w:rPr>
        <w:t>位置服务子系统的裁剪</w:t>
      </w:r>
      <w:r>
        <w:rPr>
          <w:noProof/>
        </w:rPr>
        <w:tab/>
      </w:r>
      <w:r>
        <w:rPr>
          <w:noProof/>
        </w:rPr>
        <w:fldChar w:fldCharType="begin"/>
      </w:r>
      <w:r>
        <w:rPr>
          <w:noProof/>
        </w:rPr>
        <w:instrText xml:space="preserve"> PAGEREF _Toc287515636 \h </w:instrText>
      </w:r>
      <w:r>
        <w:rPr>
          <w:noProof/>
        </w:rPr>
      </w:r>
      <w:r>
        <w:rPr>
          <w:noProof/>
        </w:rPr>
        <w:fldChar w:fldCharType="separate"/>
      </w:r>
      <w:r>
        <w:rPr>
          <w:noProof/>
        </w:rPr>
        <w:t>24</w:t>
      </w:r>
      <w:r>
        <w:rPr>
          <w:noProof/>
        </w:rPr>
        <w:fldChar w:fldCharType="end"/>
      </w:r>
    </w:p>
    <w:p w14:paraId="5C1403AF"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3.2.6.2 </w:t>
      </w:r>
      <w:r w:rsidRPr="008D4B14">
        <w:rPr>
          <w:rFonts w:ascii="黑体" w:hAnsi="黑体" w:cs="黑体" w:hint="eastAsia"/>
          <w:noProof/>
        </w:rPr>
        <w:t>矢量数据相关</w:t>
      </w:r>
      <w:r w:rsidRPr="008D4B14">
        <w:rPr>
          <w:rFonts w:ascii="黑体" w:hAnsi="黑体" w:cs="黑体"/>
          <w:noProof/>
        </w:rPr>
        <w:t>GIS</w:t>
      </w:r>
      <w:r w:rsidRPr="008D4B14">
        <w:rPr>
          <w:rFonts w:ascii="黑体" w:hAnsi="黑体" w:cs="黑体" w:hint="eastAsia"/>
          <w:noProof/>
        </w:rPr>
        <w:t>模块的裁剪</w:t>
      </w:r>
      <w:r>
        <w:rPr>
          <w:noProof/>
        </w:rPr>
        <w:tab/>
      </w:r>
      <w:r>
        <w:rPr>
          <w:noProof/>
        </w:rPr>
        <w:fldChar w:fldCharType="begin"/>
      </w:r>
      <w:r>
        <w:rPr>
          <w:noProof/>
        </w:rPr>
        <w:instrText xml:space="preserve"> PAGEREF _Toc287515637 \h </w:instrText>
      </w:r>
      <w:r>
        <w:rPr>
          <w:noProof/>
        </w:rPr>
      </w:r>
      <w:r>
        <w:rPr>
          <w:noProof/>
        </w:rPr>
        <w:fldChar w:fldCharType="separate"/>
      </w:r>
      <w:r>
        <w:rPr>
          <w:noProof/>
        </w:rPr>
        <w:t>25</w:t>
      </w:r>
      <w:r>
        <w:rPr>
          <w:noProof/>
        </w:rPr>
        <w:fldChar w:fldCharType="end"/>
      </w:r>
    </w:p>
    <w:p w14:paraId="06DE367B"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3.2.7 </w:t>
      </w:r>
      <w:r>
        <w:rPr>
          <w:rFonts w:hint="eastAsia"/>
          <w:noProof/>
        </w:rPr>
        <w:t>设计的扩展性</w:t>
      </w:r>
      <w:r>
        <w:rPr>
          <w:noProof/>
        </w:rPr>
        <w:tab/>
      </w:r>
      <w:r>
        <w:rPr>
          <w:noProof/>
        </w:rPr>
        <w:fldChar w:fldCharType="begin"/>
      </w:r>
      <w:r>
        <w:rPr>
          <w:noProof/>
        </w:rPr>
        <w:instrText xml:space="preserve"> PAGEREF _Toc287515638 \h </w:instrText>
      </w:r>
      <w:r>
        <w:rPr>
          <w:noProof/>
        </w:rPr>
      </w:r>
      <w:r>
        <w:rPr>
          <w:noProof/>
        </w:rPr>
        <w:fldChar w:fldCharType="separate"/>
      </w:r>
      <w:r>
        <w:rPr>
          <w:noProof/>
        </w:rPr>
        <w:t>27</w:t>
      </w:r>
      <w:r>
        <w:rPr>
          <w:noProof/>
        </w:rPr>
        <w:fldChar w:fldCharType="end"/>
      </w:r>
    </w:p>
    <w:p w14:paraId="15DCC15C"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3.2.7.1 </w:t>
      </w:r>
      <w:r w:rsidRPr="008D4B14">
        <w:rPr>
          <w:rFonts w:ascii="黑体" w:hAnsi="黑体" w:cs="黑体" w:hint="eastAsia"/>
          <w:noProof/>
        </w:rPr>
        <w:t>扩展符号数据类型和符号数据构造器</w:t>
      </w:r>
      <w:r>
        <w:rPr>
          <w:noProof/>
        </w:rPr>
        <w:tab/>
      </w:r>
      <w:r>
        <w:rPr>
          <w:noProof/>
        </w:rPr>
        <w:fldChar w:fldCharType="begin"/>
      </w:r>
      <w:r>
        <w:rPr>
          <w:noProof/>
        </w:rPr>
        <w:instrText xml:space="preserve"> PAGEREF _Toc287515639 \h </w:instrText>
      </w:r>
      <w:r>
        <w:rPr>
          <w:noProof/>
        </w:rPr>
      </w:r>
      <w:r>
        <w:rPr>
          <w:noProof/>
        </w:rPr>
        <w:fldChar w:fldCharType="separate"/>
      </w:r>
      <w:r>
        <w:rPr>
          <w:noProof/>
        </w:rPr>
        <w:t>27</w:t>
      </w:r>
      <w:r>
        <w:rPr>
          <w:noProof/>
        </w:rPr>
        <w:fldChar w:fldCharType="end"/>
      </w:r>
    </w:p>
    <w:p w14:paraId="50F2B47F"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3.3 </w:t>
      </w:r>
      <w:r>
        <w:rPr>
          <w:rFonts w:hint="eastAsia"/>
          <w:noProof/>
        </w:rPr>
        <w:t>本章小结</w:t>
      </w:r>
      <w:r>
        <w:rPr>
          <w:noProof/>
        </w:rPr>
        <w:tab/>
      </w:r>
      <w:r>
        <w:rPr>
          <w:noProof/>
        </w:rPr>
        <w:fldChar w:fldCharType="begin"/>
      </w:r>
      <w:r>
        <w:rPr>
          <w:noProof/>
        </w:rPr>
        <w:instrText xml:space="preserve"> PAGEREF _Toc287515640 \h </w:instrText>
      </w:r>
      <w:r>
        <w:rPr>
          <w:noProof/>
        </w:rPr>
      </w:r>
      <w:r>
        <w:rPr>
          <w:noProof/>
        </w:rPr>
        <w:fldChar w:fldCharType="separate"/>
      </w:r>
      <w:r>
        <w:rPr>
          <w:noProof/>
        </w:rPr>
        <w:t>27</w:t>
      </w:r>
      <w:r>
        <w:rPr>
          <w:noProof/>
        </w:rPr>
        <w:fldChar w:fldCharType="end"/>
      </w:r>
    </w:p>
    <w:p w14:paraId="0A035052"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第4章</w:t>
      </w:r>
      <w:r w:rsidRPr="008D4B14">
        <w:rPr>
          <w:rFonts w:ascii="宋体" w:hAnsi="宋体" w:cs="宋体"/>
        </w:rPr>
        <w:t xml:space="preserve"> </w:t>
      </w:r>
      <w:r w:rsidRPr="008D4B14">
        <w:rPr>
          <w:rFonts w:ascii="宋体" w:hAnsi="宋体" w:cs="宋体" w:hint="eastAsia"/>
        </w:rPr>
        <w:t>地理坐标模块详细设计</w:t>
      </w:r>
      <w:r>
        <w:tab/>
      </w:r>
      <w:r>
        <w:fldChar w:fldCharType="begin"/>
      </w:r>
      <w:r>
        <w:instrText xml:space="preserve"> PAGEREF _Toc287515641 \h </w:instrText>
      </w:r>
      <w:r>
        <w:fldChar w:fldCharType="separate"/>
      </w:r>
      <w:r>
        <w:t>28</w:t>
      </w:r>
      <w:r>
        <w:fldChar w:fldCharType="end"/>
      </w:r>
    </w:p>
    <w:p w14:paraId="3C2D07A5"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第5章</w:t>
      </w:r>
      <w:r w:rsidRPr="008D4B14">
        <w:rPr>
          <w:rFonts w:ascii="宋体" w:hAnsi="宋体" w:cs="宋体"/>
        </w:rPr>
        <w:t xml:space="preserve"> </w:t>
      </w:r>
      <w:r w:rsidRPr="008D4B14">
        <w:rPr>
          <w:rFonts w:ascii="宋体" w:hAnsi="宋体" w:cs="宋体" w:hint="eastAsia"/>
        </w:rPr>
        <w:t>移动定位服务模块详细设计</w:t>
      </w:r>
      <w:r>
        <w:tab/>
      </w:r>
      <w:r>
        <w:fldChar w:fldCharType="begin"/>
      </w:r>
      <w:r>
        <w:instrText xml:space="preserve"> PAGEREF _Toc287515642 \h </w:instrText>
      </w:r>
      <w:r>
        <w:fldChar w:fldCharType="separate"/>
      </w:r>
      <w:r>
        <w:t>29</w:t>
      </w:r>
      <w:r>
        <w:fldChar w:fldCharType="end"/>
      </w:r>
    </w:p>
    <w:p w14:paraId="268B2514"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第6章</w:t>
      </w:r>
      <w:r w:rsidRPr="008D4B14">
        <w:rPr>
          <w:rFonts w:ascii="宋体" w:hAnsi="宋体" w:cs="宋体"/>
        </w:rPr>
        <w:t xml:space="preserve"> </w:t>
      </w:r>
      <w:r w:rsidRPr="008D4B14">
        <w:rPr>
          <w:rFonts w:ascii="宋体" w:hAnsi="宋体" w:cs="宋体" w:hint="eastAsia"/>
        </w:rPr>
        <w:t>栅格数据结构模块详细设计</w:t>
      </w:r>
      <w:r>
        <w:tab/>
      </w:r>
      <w:r>
        <w:fldChar w:fldCharType="begin"/>
      </w:r>
      <w:r>
        <w:instrText xml:space="preserve"> PAGEREF _Toc287515643 \h </w:instrText>
      </w:r>
      <w:r>
        <w:fldChar w:fldCharType="separate"/>
      </w:r>
      <w:r>
        <w:t>30</w:t>
      </w:r>
      <w:r>
        <w:fldChar w:fldCharType="end"/>
      </w:r>
    </w:p>
    <w:p w14:paraId="431A2577"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6.1</w:t>
      </w:r>
      <w:r w:rsidRPr="008D4B14">
        <w:rPr>
          <w:rFonts w:ascii="宋体" w:hAnsi="宋体" w:cs="宋体"/>
          <w:noProof/>
        </w:rPr>
        <w:t xml:space="preserve"> </w:t>
      </w:r>
      <w:r w:rsidRPr="008D4B14">
        <w:rPr>
          <w:rFonts w:ascii="宋体" w:hAnsi="宋体" w:cs="宋体" w:hint="eastAsia"/>
          <w:noProof/>
        </w:rPr>
        <w:t>栅格数据结构</w:t>
      </w:r>
      <w:r>
        <w:rPr>
          <w:noProof/>
        </w:rPr>
        <w:tab/>
      </w:r>
      <w:r>
        <w:rPr>
          <w:noProof/>
        </w:rPr>
        <w:fldChar w:fldCharType="begin"/>
      </w:r>
      <w:r>
        <w:rPr>
          <w:noProof/>
        </w:rPr>
        <w:instrText xml:space="preserve"> PAGEREF _Toc287515644 \h </w:instrText>
      </w:r>
      <w:r>
        <w:rPr>
          <w:noProof/>
        </w:rPr>
      </w:r>
      <w:r>
        <w:rPr>
          <w:noProof/>
        </w:rPr>
        <w:fldChar w:fldCharType="separate"/>
      </w:r>
      <w:r>
        <w:rPr>
          <w:noProof/>
        </w:rPr>
        <w:t>30</w:t>
      </w:r>
      <w:r>
        <w:rPr>
          <w:noProof/>
        </w:rPr>
        <w:fldChar w:fldCharType="end"/>
      </w:r>
    </w:p>
    <w:p w14:paraId="5D1C1EB8"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6.2 </w:t>
      </w:r>
      <w:r>
        <w:rPr>
          <w:rFonts w:hint="eastAsia"/>
          <w:noProof/>
        </w:rPr>
        <w:t>瓦片地图技术</w:t>
      </w:r>
      <w:r>
        <w:rPr>
          <w:noProof/>
        </w:rPr>
        <w:tab/>
      </w:r>
      <w:r>
        <w:rPr>
          <w:noProof/>
        </w:rPr>
        <w:fldChar w:fldCharType="begin"/>
      </w:r>
      <w:r>
        <w:rPr>
          <w:noProof/>
        </w:rPr>
        <w:instrText xml:space="preserve"> PAGEREF _Toc287515645 \h </w:instrText>
      </w:r>
      <w:r>
        <w:rPr>
          <w:noProof/>
        </w:rPr>
      </w:r>
      <w:r>
        <w:rPr>
          <w:noProof/>
        </w:rPr>
        <w:fldChar w:fldCharType="separate"/>
      </w:r>
      <w:r>
        <w:rPr>
          <w:noProof/>
        </w:rPr>
        <w:t>31</w:t>
      </w:r>
      <w:r>
        <w:rPr>
          <w:noProof/>
        </w:rPr>
        <w:fldChar w:fldCharType="end"/>
      </w:r>
    </w:p>
    <w:p w14:paraId="1AD3668B"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6.2.1 </w:t>
      </w:r>
      <w:r>
        <w:rPr>
          <w:rFonts w:hint="eastAsia"/>
          <w:noProof/>
        </w:rPr>
        <w:t>瓦片地图技术应用背景</w:t>
      </w:r>
      <w:r>
        <w:rPr>
          <w:noProof/>
        </w:rPr>
        <w:tab/>
      </w:r>
      <w:r>
        <w:rPr>
          <w:noProof/>
        </w:rPr>
        <w:fldChar w:fldCharType="begin"/>
      </w:r>
      <w:r>
        <w:rPr>
          <w:noProof/>
        </w:rPr>
        <w:instrText xml:space="preserve"> PAGEREF _Toc287515646 \h </w:instrText>
      </w:r>
      <w:r>
        <w:rPr>
          <w:noProof/>
        </w:rPr>
      </w:r>
      <w:r>
        <w:rPr>
          <w:noProof/>
        </w:rPr>
        <w:fldChar w:fldCharType="separate"/>
      </w:r>
      <w:r>
        <w:rPr>
          <w:noProof/>
        </w:rPr>
        <w:t>31</w:t>
      </w:r>
      <w:r>
        <w:rPr>
          <w:noProof/>
        </w:rPr>
        <w:fldChar w:fldCharType="end"/>
      </w:r>
    </w:p>
    <w:p w14:paraId="3B1192FA"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6.2.2 </w:t>
      </w:r>
      <w:r>
        <w:rPr>
          <w:rFonts w:hint="eastAsia"/>
          <w:noProof/>
        </w:rPr>
        <w:t>瓦片地图技术原理概述</w:t>
      </w:r>
      <w:r>
        <w:rPr>
          <w:noProof/>
        </w:rPr>
        <w:tab/>
      </w:r>
      <w:r>
        <w:rPr>
          <w:noProof/>
        </w:rPr>
        <w:fldChar w:fldCharType="begin"/>
      </w:r>
      <w:r>
        <w:rPr>
          <w:noProof/>
        </w:rPr>
        <w:instrText xml:space="preserve"> PAGEREF _Toc287515647 \h </w:instrText>
      </w:r>
      <w:r>
        <w:rPr>
          <w:noProof/>
        </w:rPr>
      </w:r>
      <w:r>
        <w:rPr>
          <w:noProof/>
        </w:rPr>
        <w:fldChar w:fldCharType="separate"/>
      </w:r>
      <w:r>
        <w:rPr>
          <w:noProof/>
        </w:rPr>
        <w:t>31</w:t>
      </w:r>
      <w:r>
        <w:rPr>
          <w:noProof/>
        </w:rPr>
        <w:fldChar w:fldCharType="end"/>
      </w:r>
    </w:p>
    <w:p w14:paraId="2C40484E"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6.3</w:t>
      </w:r>
      <w:r>
        <w:rPr>
          <w:rFonts w:hint="eastAsia"/>
          <w:noProof/>
        </w:rPr>
        <w:t xml:space="preserve"> </w:t>
      </w:r>
      <w:r>
        <w:rPr>
          <w:rFonts w:hint="eastAsia"/>
          <w:noProof/>
        </w:rPr>
        <w:t>瓦片金字塔模型研究</w:t>
      </w:r>
      <w:r>
        <w:rPr>
          <w:noProof/>
        </w:rPr>
        <w:tab/>
      </w:r>
      <w:r>
        <w:rPr>
          <w:noProof/>
        </w:rPr>
        <w:fldChar w:fldCharType="begin"/>
      </w:r>
      <w:r>
        <w:rPr>
          <w:noProof/>
        </w:rPr>
        <w:instrText xml:space="preserve"> PAGEREF _Toc287515648 \h </w:instrText>
      </w:r>
      <w:r>
        <w:rPr>
          <w:noProof/>
        </w:rPr>
      </w:r>
      <w:r>
        <w:rPr>
          <w:noProof/>
        </w:rPr>
        <w:fldChar w:fldCharType="separate"/>
      </w:r>
      <w:r>
        <w:rPr>
          <w:noProof/>
        </w:rPr>
        <w:t>31</w:t>
      </w:r>
      <w:r>
        <w:rPr>
          <w:noProof/>
        </w:rPr>
        <w:fldChar w:fldCharType="end"/>
      </w:r>
    </w:p>
    <w:p w14:paraId="392296C0"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6.3.1</w:t>
      </w:r>
      <w:r>
        <w:rPr>
          <w:rFonts w:hint="eastAsia"/>
          <w:noProof/>
        </w:rPr>
        <w:t xml:space="preserve"> </w:t>
      </w:r>
      <w:r>
        <w:rPr>
          <w:rFonts w:hint="eastAsia"/>
          <w:noProof/>
        </w:rPr>
        <w:t>瓦片金字塔的分辨率</w:t>
      </w:r>
      <w:r>
        <w:rPr>
          <w:noProof/>
        </w:rPr>
        <w:tab/>
      </w:r>
      <w:r>
        <w:rPr>
          <w:noProof/>
        </w:rPr>
        <w:fldChar w:fldCharType="begin"/>
      </w:r>
      <w:r>
        <w:rPr>
          <w:noProof/>
        </w:rPr>
        <w:instrText xml:space="preserve"> PAGEREF _Toc287515649 \h </w:instrText>
      </w:r>
      <w:r>
        <w:rPr>
          <w:noProof/>
        </w:rPr>
      </w:r>
      <w:r>
        <w:rPr>
          <w:noProof/>
        </w:rPr>
        <w:fldChar w:fldCharType="separate"/>
      </w:r>
      <w:r>
        <w:rPr>
          <w:noProof/>
        </w:rPr>
        <w:t>31</w:t>
      </w:r>
      <w:r>
        <w:rPr>
          <w:noProof/>
        </w:rPr>
        <w:fldChar w:fldCharType="end"/>
      </w:r>
    </w:p>
    <w:p w14:paraId="7EFE2959"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6.3.2 </w:t>
      </w:r>
      <w:r>
        <w:rPr>
          <w:rFonts w:hint="eastAsia"/>
          <w:noProof/>
        </w:rPr>
        <w:t>瓦片金字塔的构建</w:t>
      </w:r>
      <w:r>
        <w:rPr>
          <w:noProof/>
        </w:rPr>
        <w:tab/>
      </w:r>
      <w:r>
        <w:rPr>
          <w:noProof/>
        </w:rPr>
        <w:fldChar w:fldCharType="begin"/>
      </w:r>
      <w:r>
        <w:rPr>
          <w:noProof/>
        </w:rPr>
        <w:instrText xml:space="preserve"> PAGEREF _Toc287515650 \h </w:instrText>
      </w:r>
      <w:r>
        <w:rPr>
          <w:noProof/>
        </w:rPr>
      </w:r>
      <w:r>
        <w:rPr>
          <w:noProof/>
        </w:rPr>
        <w:fldChar w:fldCharType="separate"/>
      </w:r>
      <w:r>
        <w:rPr>
          <w:noProof/>
        </w:rPr>
        <w:t>32</w:t>
      </w:r>
      <w:r>
        <w:rPr>
          <w:noProof/>
        </w:rPr>
        <w:fldChar w:fldCharType="end"/>
      </w:r>
    </w:p>
    <w:p w14:paraId="77854738"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6.4 </w:t>
      </w:r>
      <w:r>
        <w:rPr>
          <w:rFonts w:hint="eastAsia"/>
          <w:noProof/>
        </w:rPr>
        <w:t>瓦片地图的定义</w:t>
      </w:r>
      <w:r>
        <w:rPr>
          <w:noProof/>
        </w:rPr>
        <w:tab/>
      </w:r>
      <w:r>
        <w:rPr>
          <w:noProof/>
        </w:rPr>
        <w:fldChar w:fldCharType="begin"/>
      </w:r>
      <w:r>
        <w:rPr>
          <w:noProof/>
        </w:rPr>
        <w:instrText xml:space="preserve"> PAGEREF _Toc287515651 \h </w:instrText>
      </w:r>
      <w:r>
        <w:rPr>
          <w:noProof/>
        </w:rPr>
      </w:r>
      <w:r>
        <w:rPr>
          <w:noProof/>
        </w:rPr>
        <w:fldChar w:fldCharType="separate"/>
      </w:r>
      <w:r>
        <w:rPr>
          <w:noProof/>
        </w:rPr>
        <w:t>33</w:t>
      </w:r>
      <w:r>
        <w:rPr>
          <w:noProof/>
        </w:rPr>
        <w:fldChar w:fldCharType="end"/>
      </w:r>
    </w:p>
    <w:p w14:paraId="4F0A3457"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6.4.1 </w:t>
      </w:r>
      <w:r>
        <w:rPr>
          <w:rFonts w:hint="eastAsia"/>
          <w:noProof/>
        </w:rPr>
        <w:t>瓦片地图参数</w:t>
      </w:r>
      <w:r>
        <w:rPr>
          <w:noProof/>
        </w:rPr>
        <w:tab/>
      </w:r>
      <w:r>
        <w:rPr>
          <w:noProof/>
        </w:rPr>
        <w:fldChar w:fldCharType="begin"/>
      </w:r>
      <w:r>
        <w:rPr>
          <w:noProof/>
        </w:rPr>
        <w:instrText xml:space="preserve"> PAGEREF _Toc287515652 \h </w:instrText>
      </w:r>
      <w:r>
        <w:rPr>
          <w:noProof/>
        </w:rPr>
      </w:r>
      <w:r>
        <w:rPr>
          <w:noProof/>
        </w:rPr>
        <w:fldChar w:fldCharType="separate"/>
      </w:r>
      <w:r>
        <w:rPr>
          <w:noProof/>
        </w:rPr>
        <w:t>34</w:t>
      </w:r>
      <w:r>
        <w:rPr>
          <w:noProof/>
        </w:rPr>
        <w:fldChar w:fldCharType="end"/>
      </w:r>
    </w:p>
    <w:p w14:paraId="5586D754"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6.4.1.1 </w:t>
      </w:r>
      <w:r w:rsidRPr="008D4B14">
        <w:rPr>
          <w:rFonts w:ascii="黑体" w:hAnsi="黑体" w:cs="黑体" w:hint="eastAsia"/>
          <w:noProof/>
        </w:rPr>
        <w:t>缩放级数</w:t>
      </w:r>
      <w:r>
        <w:rPr>
          <w:noProof/>
        </w:rPr>
        <w:tab/>
      </w:r>
      <w:r>
        <w:rPr>
          <w:noProof/>
        </w:rPr>
        <w:fldChar w:fldCharType="begin"/>
      </w:r>
      <w:r>
        <w:rPr>
          <w:noProof/>
        </w:rPr>
        <w:instrText xml:space="preserve"> PAGEREF _Toc287515653 \h </w:instrText>
      </w:r>
      <w:r>
        <w:rPr>
          <w:noProof/>
        </w:rPr>
      </w:r>
      <w:r>
        <w:rPr>
          <w:noProof/>
        </w:rPr>
        <w:fldChar w:fldCharType="separate"/>
      </w:r>
      <w:r>
        <w:rPr>
          <w:noProof/>
        </w:rPr>
        <w:t>34</w:t>
      </w:r>
      <w:r>
        <w:rPr>
          <w:noProof/>
        </w:rPr>
        <w:fldChar w:fldCharType="end"/>
      </w:r>
    </w:p>
    <w:p w14:paraId="30FF96AC"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6.4.1.2 </w:t>
      </w:r>
      <w:r>
        <w:rPr>
          <w:rFonts w:hint="eastAsia"/>
          <w:noProof/>
        </w:rPr>
        <w:t>地图分辨率</w:t>
      </w:r>
      <w:r>
        <w:rPr>
          <w:noProof/>
        </w:rPr>
        <w:tab/>
      </w:r>
      <w:r>
        <w:rPr>
          <w:noProof/>
        </w:rPr>
        <w:fldChar w:fldCharType="begin"/>
      </w:r>
      <w:r>
        <w:rPr>
          <w:noProof/>
        </w:rPr>
        <w:instrText xml:space="preserve"> PAGEREF _Toc287515654 \h </w:instrText>
      </w:r>
      <w:r>
        <w:rPr>
          <w:noProof/>
        </w:rPr>
      </w:r>
      <w:r>
        <w:rPr>
          <w:noProof/>
        </w:rPr>
        <w:fldChar w:fldCharType="separate"/>
      </w:r>
      <w:r>
        <w:rPr>
          <w:noProof/>
        </w:rPr>
        <w:t>34</w:t>
      </w:r>
      <w:r>
        <w:rPr>
          <w:noProof/>
        </w:rPr>
        <w:fldChar w:fldCharType="end"/>
      </w:r>
    </w:p>
    <w:p w14:paraId="58440033"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6.4.1.3</w:t>
      </w:r>
      <w:r w:rsidRPr="008D4B14">
        <w:rPr>
          <w:rFonts w:ascii="黑体" w:hAnsi="黑体" w:cs="黑体" w:hint="eastAsia"/>
          <w:noProof/>
        </w:rPr>
        <w:t xml:space="preserve"> </w:t>
      </w:r>
      <w:r w:rsidRPr="008D4B14">
        <w:rPr>
          <w:rFonts w:ascii="黑体" w:hAnsi="黑体" w:cs="黑体" w:hint="eastAsia"/>
          <w:noProof/>
        </w:rPr>
        <w:t>比例尺</w:t>
      </w:r>
      <w:r>
        <w:rPr>
          <w:noProof/>
        </w:rPr>
        <w:tab/>
      </w:r>
      <w:r>
        <w:rPr>
          <w:noProof/>
        </w:rPr>
        <w:fldChar w:fldCharType="begin"/>
      </w:r>
      <w:r>
        <w:rPr>
          <w:noProof/>
        </w:rPr>
        <w:instrText xml:space="preserve"> PAGEREF _Toc287515655 \h </w:instrText>
      </w:r>
      <w:r>
        <w:rPr>
          <w:noProof/>
        </w:rPr>
      </w:r>
      <w:r>
        <w:rPr>
          <w:noProof/>
        </w:rPr>
        <w:fldChar w:fldCharType="separate"/>
      </w:r>
      <w:r>
        <w:rPr>
          <w:noProof/>
        </w:rPr>
        <w:t>34</w:t>
      </w:r>
      <w:r>
        <w:rPr>
          <w:noProof/>
        </w:rPr>
        <w:fldChar w:fldCharType="end"/>
      </w:r>
    </w:p>
    <w:p w14:paraId="43C89BD0"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6.4.1.4 </w:t>
      </w:r>
      <w:r>
        <w:rPr>
          <w:rFonts w:hint="eastAsia"/>
          <w:noProof/>
        </w:rPr>
        <w:t>瓦片的尺寸规格</w:t>
      </w:r>
      <w:r>
        <w:rPr>
          <w:noProof/>
        </w:rPr>
        <w:tab/>
      </w:r>
      <w:r>
        <w:rPr>
          <w:noProof/>
        </w:rPr>
        <w:fldChar w:fldCharType="begin"/>
      </w:r>
      <w:r>
        <w:rPr>
          <w:noProof/>
        </w:rPr>
        <w:instrText xml:space="preserve"> PAGEREF _Toc287515656 \h </w:instrText>
      </w:r>
      <w:r>
        <w:rPr>
          <w:noProof/>
        </w:rPr>
      </w:r>
      <w:r>
        <w:rPr>
          <w:noProof/>
        </w:rPr>
        <w:fldChar w:fldCharType="separate"/>
      </w:r>
      <w:r>
        <w:rPr>
          <w:noProof/>
        </w:rPr>
        <w:t>35</w:t>
      </w:r>
      <w:r>
        <w:rPr>
          <w:noProof/>
        </w:rPr>
        <w:fldChar w:fldCharType="end"/>
      </w:r>
    </w:p>
    <w:p w14:paraId="020E5B00"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6.4.1.5 </w:t>
      </w:r>
      <w:r>
        <w:rPr>
          <w:rFonts w:hint="eastAsia"/>
          <w:noProof/>
        </w:rPr>
        <w:t>瓦片的矩阵范围</w:t>
      </w:r>
      <w:r>
        <w:rPr>
          <w:noProof/>
        </w:rPr>
        <w:tab/>
      </w:r>
      <w:r>
        <w:rPr>
          <w:noProof/>
        </w:rPr>
        <w:fldChar w:fldCharType="begin"/>
      </w:r>
      <w:r>
        <w:rPr>
          <w:noProof/>
        </w:rPr>
        <w:instrText xml:space="preserve"> PAGEREF _Toc287515657 \h </w:instrText>
      </w:r>
      <w:r>
        <w:rPr>
          <w:noProof/>
        </w:rPr>
      </w:r>
      <w:r>
        <w:rPr>
          <w:noProof/>
        </w:rPr>
        <w:fldChar w:fldCharType="separate"/>
      </w:r>
      <w:r>
        <w:rPr>
          <w:noProof/>
        </w:rPr>
        <w:t>35</w:t>
      </w:r>
      <w:r>
        <w:rPr>
          <w:noProof/>
        </w:rPr>
        <w:fldChar w:fldCharType="end"/>
      </w:r>
    </w:p>
    <w:p w14:paraId="7BC5B9B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6.4.2</w:t>
      </w:r>
      <w:r>
        <w:rPr>
          <w:rFonts w:hint="eastAsia"/>
          <w:noProof/>
        </w:rPr>
        <w:t xml:space="preserve"> </w:t>
      </w:r>
      <w:r>
        <w:rPr>
          <w:rFonts w:hint="eastAsia"/>
          <w:noProof/>
        </w:rPr>
        <w:t>瓦片地图的拓扑关系</w:t>
      </w:r>
      <w:r>
        <w:rPr>
          <w:noProof/>
        </w:rPr>
        <w:tab/>
      </w:r>
      <w:r>
        <w:rPr>
          <w:noProof/>
        </w:rPr>
        <w:fldChar w:fldCharType="begin"/>
      </w:r>
      <w:r>
        <w:rPr>
          <w:noProof/>
        </w:rPr>
        <w:instrText xml:space="preserve"> PAGEREF _Toc287515658 \h </w:instrText>
      </w:r>
      <w:r>
        <w:rPr>
          <w:noProof/>
        </w:rPr>
      </w:r>
      <w:r>
        <w:rPr>
          <w:noProof/>
        </w:rPr>
        <w:fldChar w:fldCharType="separate"/>
      </w:r>
      <w:r>
        <w:rPr>
          <w:noProof/>
        </w:rPr>
        <w:t>37</w:t>
      </w:r>
      <w:r>
        <w:rPr>
          <w:noProof/>
        </w:rPr>
        <w:fldChar w:fldCharType="end"/>
      </w:r>
    </w:p>
    <w:p w14:paraId="6B724320"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6.5 </w:t>
      </w:r>
      <w:r>
        <w:rPr>
          <w:rFonts w:hint="eastAsia"/>
          <w:noProof/>
        </w:rPr>
        <w:t>瓦片地图的数据结构</w:t>
      </w:r>
      <w:r>
        <w:rPr>
          <w:noProof/>
        </w:rPr>
        <w:tab/>
      </w:r>
      <w:r>
        <w:rPr>
          <w:noProof/>
        </w:rPr>
        <w:fldChar w:fldCharType="begin"/>
      </w:r>
      <w:r>
        <w:rPr>
          <w:noProof/>
        </w:rPr>
        <w:instrText xml:space="preserve"> PAGEREF _Toc287515659 \h </w:instrText>
      </w:r>
      <w:r>
        <w:rPr>
          <w:noProof/>
        </w:rPr>
      </w:r>
      <w:r>
        <w:rPr>
          <w:noProof/>
        </w:rPr>
        <w:fldChar w:fldCharType="separate"/>
      </w:r>
      <w:r>
        <w:rPr>
          <w:noProof/>
        </w:rPr>
        <w:t>38</w:t>
      </w:r>
      <w:r>
        <w:rPr>
          <w:noProof/>
        </w:rPr>
        <w:fldChar w:fldCharType="end"/>
      </w:r>
    </w:p>
    <w:p w14:paraId="19860276"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6.5.1 </w:t>
      </w:r>
      <w:r>
        <w:rPr>
          <w:rFonts w:hint="eastAsia"/>
          <w:noProof/>
        </w:rPr>
        <w:t>瓦片的数据结构</w:t>
      </w:r>
      <w:r>
        <w:rPr>
          <w:noProof/>
        </w:rPr>
        <w:tab/>
      </w:r>
      <w:r>
        <w:rPr>
          <w:noProof/>
        </w:rPr>
        <w:fldChar w:fldCharType="begin"/>
      </w:r>
      <w:r>
        <w:rPr>
          <w:noProof/>
        </w:rPr>
        <w:instrText xml:space="preserve"> PAGEREF _Toc287515660 \h </w:instrText>
      </w:r>
      <w:r>
        <w:rPr>
          <w:noProof/>
        </w:rPr>
      </w:r>
      <w:r>
        <w:rPr>
          <w:noProof/>
        </w:rPr>
        <w:fldChar w:fldCharType="separate"/>
      </w:r>
      <w:r>
        <w:rPr>
          <w:noProof/>
        </w:rPr>
        <w:t>38</w:t>
      </w:r>
      <w:r>
        <w:rPr>
          <w:noProof/>
        </w:rPr>
        <w:fldChar w:fldCharType="end"/>
      </w:r>
    </w:p>
    <w:p w14:paraId="451928A2"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6.5.2 </w:t>
      </w:r>
      <w:r>
        <w:rPr>
          <w:rFonts w:hint="eastAsia"/>
          <w:noProof/>
        </w:rPr>
        <w:t>瓦片矩阵的数据结构</w:t>
      </w:r>
      <w:r>
        <w:rPr>
          <w:noProof/>
        </w:rPr>
        <w:tab/>
      </w:r>
      <w:r>
        <w:rPr>
          <w:noProof/>
        </w:rPr>
        <w:fldChar w:fldCharType="begin"/>
      </w:r>
      <w:r>
        <w:rPr>
          <w:noProof/>
        </w:rPr>
        <w:instrText xml:space="preserve"> PAGEREF _Toc287515661 \h </w:instrText>
      </w:r>
      <w:r>
        <w:rPr>
          <w:noProof/>
        </w:rPr>
      </w:r>
      <w:r>
        <w:rPr>
          <w:noProof/>
        </w:rPr>
        <w:fldChar w:fldCharType="separate"/>
      </w:r>
      <w:r>
        <w:rPr>
          <w:noProof/>
        </w:rPr>
        <w:t>39</w:t>
      </w:r>
      <w:r>
        <w:rPr>
          <w:noProof/>
        </w:rPr>
        <w:fldChar w:fldCharType="end"/>
      </w:r>
    </w:p>
    <w:p w14:paraId="7138986E"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6.5.3</w:t>
      </w:r>
      <w:r>
        <w:rPr>
          <w:rFonts w:hint="eastAsia"/>
          <w:noProof/>
        </w:rPr>
        <w:t xml:space="preserve"> </w:t>
      </w:r>
      <w:r>
        <w:rPr>
          <w:rFonts w:hint="eastAsia"/>
          <w:noProof/>
        </w:rPr>
        <w:t>瓦片金字塔的数据结构</w:t>
      </w:r>
      <w:r>
        <w:rPr>
          <w:noProof/>
        </w:rPr>
        <w:tab/>
      </w:r>
      <w:r>
        <w:rPr>
          <w:noProof/>
        </w:rPr>
        <w:fldChar w:fldCharType="begin"/>
      </w:r>
      <w:r>
        <w:rPr>
          <w:noProof/>
        </w:rPr>
        <w:instrText xml:space="preserve"> PAGEREF _Toc287515662 \h </w:instrText>
      </w:r>
      <w:r>
        <w:rPr>
          <w:noProof/>
        </w:rPr>
      </w:r>
      <w:r>
        <w:rPr>
          <w:noProof/>
        </w:rPr>
        <w:fldChar w:fldCharType="separate"/>
      </w:r>
      <w:r>
        <w:rPr>
          <w:noProof/>
        </w:rPr>
        <w:t>41</w:t>
      </w:r>
      <w:r>
        <w:rPr>
          <w:noProof/>
        </w:rPr>
        <w:fldChar w:fldCharType="end"/>
      </w:r>
    </w:p>
    <w:p w14:paraId="233C9C0A"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sidRPr="008D4B14">
        <w:rPr>
          <w:rFonts w:ascii="Times" w:hAnsi="Times" w:cs="Times"/>
          <w:noProof/>
          <w:lang w:eastAsia="en-US"/>
        </w:rPr>
        <w:t>6.6</w:t>
      </w:r>
      <w:r>
        <w:rPr>
          <w:noProof/>
        </w:rPr>
        <w:t xml:space="preserve"> </w:t>
      </w:r>
      <w:r>
        <w:rPr>
          <w:rFonts w:hint="eastAsia"/>
          <w:noProof/>
        </w:rPr>
        <w:t>本章小结</w:t>
      </w:r>
      <w:r>
        <w:rPr>
          <w:noProof/>
        </w:rPr>
        <w:tab/>
      </w:r>
      <w:r>
        <w:rPr>
          <w:noProof/>
        </w:rPr>
        <w:fldChar w:fldCharType="begin"/>
      </w:r>
      <w:r>
        <w:rPr>
          <w:noProof/>
        </w:rPr>
        <w:instrText xml:space="preserve"> PAGEREF _Toc287515663 \h </w:instrText>
      </w:r>
      <w:r>
        <w:rPr>
          <w:noProof/>
        </w:rPr>
      </w:r>
      <w:r>
        <w:rPr>
          <w:noProof/>
        </w:rPr>
        <w:fldChar w:fldCharType="separate"/>
      </w:r>
      <w:r>
        <w:rPr>
          <w:noProof/>
        </w:rPr>
        <w:t>41</w:t>
      </w:r>
      <w:r>
        <w:rPr>
          <w:noProof/>
        </w:rPr>
        <w:fldChar w:fldCharType="end"/>
      </w:r>
    </w:p>
    <w:p w14:paraId="673AEAA5"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第7章</w:t>
      </w:r>
      <w:r>
        <w:t xml:space="preserve"> </w:t>
      </w:r>
      <w:r>
        <w:rPr>
          <w:rFonts w:hint="eastAsia"/>
        </w:rPr>
        <w:t>栅格数据源模块详细设计</w:t>
      </w:r>
      <w:r>
        <w:tab/>
      </w:r>
      <w:r>
        <w:fldChar w:fldCharType="begin"/>
      </w:r>
      <w:r>
        <w:instrText xml:space="preserve"> PAGEREF _Toc287515664 \h </w:instrText>
      </w:r>
      <w:r>
        <w:fldChar w:fldCharType="separate"/>
      </w:r>
      <w:r>
        <w:t>42</w:t>
      </w:r>
      <w:r>
        <w:fldChar w:fldCharType="end"/>
      </w:r>
    </w:p>
    <w:p w14:paraId="5A48B2ED"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7.1</w:t>
      </w:r>
      <w:r>
        <w:rPr>
          <w:rFonts w:hint="eastAsia"/>
          <w:noProof/>
        </w:rPr>
        <w:t xml:space="preserve"> </w:t>
      </w:r>
      <w:r>
        <w:rPr>
          <w:rFonts w:hint="eastAsia"/>
          <w:noProof/>
        </w:rPr>
        <w:t>基于</w:t>
      </w:r>
      <w:r>
        <w:rPr>
          <w:noProof/>
        </w:rPr>
        <w:t>WMTS</w:t>
      </w:r>
      <w:r>
        <w:rPr>
          <w:rFonts w:hint="eastAsia"/>
          <w:noProof/>
        </w:rPr>
        <w:t>接口的地图源</w:t>
      </w:r>
      <w:r>
        <w:rPr>
          <w:noProof/>
        </w:rPr>
        <w:tab/>
      </w:r>
      <w:r>
        <w:rPr>
          <w:noProof/>
        </w:rPr>
        <w:fldChar w:fldCharType="begin"/>
      </w:r>
      <w:r>
        <w:rPr>
          <w:noProof/>
        </w:rPr>
        <w:instrText xml:space="preserve"> PAGEREF _Toc287515665 \h </w:instrText>
      </w:r>
      <w:r>
        <w:rPr>
          <w:noProof/>
        </w:rPr>
      </w:r>
      <w:r>
        <w:rPr>
          <w:noProof/>
        </w:rPr>
        <w:fldChar w:fldCharType="separate"/>
      </w:r>
      <w:r>
        <w:rPr>
          <w:noProof/>
        </w:rPr>
        <w:t>42</w:t>
      </w:r>
      <w:r>
        <w:rPr>
          <w:noProof/>
        </w:rPr>
        <w:fldChar w:fldCharType="end"/>
      </w:r>
    </w:p>
    <w:p w14:paraId="32051906"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7.1.1 WMTS</w:t>
      </w:r>
      <w:r>
        <w:rPr>
          <w:rFonts w:hint="eastAsia"/>
          <w:noProof/>
        </w:rPr>
        <w:t>标准介绍及实现</w:t>
      </w:r>
      <w:r>
        <w:rPr>
          <w:noProof/>
        </w:rPr>
        <w:tab/>
      </w:r>
      <w:r>
        <w:rPr>
          <w:noProof/>
        </w:rPr>
        <w:fldChar w:fldCharType="begin"/>
      </w:r>
      <w:r>
        <w:rPr>
          <w:noProof/>
        </w:rPr>
        <w:instrText xml:space="preserve"> PAGEREF _Toc287515666 \h </w:instrText>
      </w:r>
      <w:r>
        <w:rPr>
          <w:noProof/>
        </w:rPr>
      </w:r>
      <w:r>
        <w:rPr>
          <w:noProof/>
        </w:rPr>
        <w:fldChar w:fldCharType="separate"/>
      </w:r>
      <w:r>
        <w:rPr>
          <w:noProof/>
        </w:rPr>
        <w:t>42</w:t>
      </w:r>
      <w:r>
        <w:rPr>
          <w:noProof/>
        </w:rPr>
        <w:fldChar w:fldCharType="end"/>
      </w:r>
    </w:p>
    <w:p w14:paraId="089DB660"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宋体" w:hAnsi="宋体" w:cs="宋体"/>
          <w:noProof/>
        </w:rPr>
        <w:t>7.1.1.1</w:t>
      </w:r>
      <w:r>
        <w:rPr>
          <w:noProof/>
        </w:rPr>
        <w:t xml:space="preserve"> ServiceMetadata</w:t>
      </w:r>
      <w:r>
        <w:rPr>
          <w:noProof/>
        </w:rPr>
        <w:tab/>
      </w:r>
      <w:r>
        <w:rPr>
          <w:noProof/>
        </w:rPr>
        <w:fldChar w:fldCharType="begin"/>
      </w:r>
      <w:r>
        <w:rPr>
          <w:noProof/>
        </w:rPr>
        <w:instrText xml:space="preserve"> PAGEREF _Toc287515667 \h </w:instrText>
      </w:r>
      <w:r>
        <w:rPr>
          <w:noProof/>
        </w:rPr>
      </w:r>
      <w:r>
        <w:rPr>
          <w:noProof/>
        </w:rPr>
        <w:fldChar w:fldCharType="separate"/>
      </w:r>
      <w:r>
        <w:rPr>
          <w:noProof/>
        </w:rPr>
        <w:t>42</w:t>
      </w:r>
      <w:r>
        <w:rPr>
          <w:noProof/>
        </w:rPr>
        <w:fldChar w:fldCharType="end"/>
      </w:r>
    </w:p>
    <w:p w14:paraId="256A4762"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7.1.1.2 Tile</w:t>
      </w:r>
      <w:r>
        <w:rPr>
          <w:noProof/>
        </w:rPr>
        <w:tab/>
      </w:r>
      <w:r>
        <w:rPr>
          <w:noProof/>
        </w:rPr>
        <w:fldChar w:fldCharType="begin"/>
      </w:r>
      <w:r>
        <w:rPr>
          <w:noProof/>
        </w:rPr>
        <w:instrText xml:space="preserve"> PAGEREF _Toc287515668 \h </w:instrText>
      </w:r>
      <w:r>
        <w:rPr>
          <w:noProof/>
        </w:rPr>
      </w:r>
      <w:r>
        <w:rPr>
          <w:noProof/>
        </w:rPr>
        <w:fldChar w:fldCharType="separate"/>
      </w:r>
      <w:r>
        <w:rPr>
          <w:noProof/>
        </w:rPr>
        <w:t>44</w:t>
      </w:r>
      <w:r>
        <w:rPr>
          <w:noProof/>
        </w:rPr>
        <w:fldChar w:fldCharType="end"/>
      </w:r>
    </w:p>
    <w:p w14:paraId="79415184"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7.1.2</w:t>
      </w:r>
      <w:r>
        <w:rPr>
          <w:rFonts w:hint="eastAsia"/>
          <w:noProof/>
        </w:rPr>
        <w:t xml:space="preserve"> </w:t>
      </w:r>
      <w:r>
        <w:rPr>
          <w:rFonts w:hint="eastAsia"/>
          <w:noProof/>
        </w:rPr>
        <w:t>以</w:t>
      </w:r>
      <w:r>
        <w:rPr>
          <w:noProof/>
        </w:rPr>
        <w:t>Bing</w:t>
      </w:r>
      <w:r>
        <w:rPr>
          <w:rFonts w:hint="eastAsia"/>
          <w:noProof/>
        </w:rPr>
        <w:t>地图为例说明</w:t>
      </w:r>
      <w:r>
        <w:rPr>
          <w:noProof/>
        </w:rPr>
        <w:t>WMTS</w:t>
      </w:r>
      <w:r>
        <w:rPr>
          <w:rFonts w:hint="eastAsia"/>
          <w:noProof/>
        </w:rPr>
        <w:t>数据源的消费方式</w:t>
      </w:r>
      <w:r>
        <w:rPr>
          <w:noProof/>
        </w:rPr>
        <w:tab/>
      </w:r>
      <w:r>
        <w:rPr>
          <w:noProof/>
        </w:rPr>
        <w:fldChar w:fldCharType="begin"/>
      </w:r>
      <w:r>
        <w:rPr>
          <w:noProof/>
        </w:rPr>
        <w:instrText xml:space="preserve"> PAGEREF _Toc287515669 \h </w:instrText>
      </w:r>
      <w:r>
        <w:rPr>
          <w:noProof/>
        </w:rPr>
      </w:r>
      <w:r>
        <w:rPr>
          <w:noProof/>
        </w:rPr>
        <w:fldChar w:fldCharType="separate"/>
      </w:r>
      <w:r>
        <w:rPr>
          <w:noProof/>
        </w:rPr>
        <w:t>45</w:t>
      </w:r>
      <w:r>
        <w:rPr>
          <w:noProof/>
        </w:rPr>
        <w:fldChar w:fldCharType="end"/>
      </w:r>
    </w:p>
    <w:p w14:paraId="59E129C4"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7.1.2.1 </w:t>
      </w:r>
      <w:r>
        <w:rPr>
          <w:rFonts w:hint="eastAsia"/>
          <w:noProof/>
        </w:rPr>
        <w:t>加载</w:t>
      </w:r>
      <w:r>
        <w:rPr>
          <w:noProof/>
        </w:rPr>
        <w:t>Bing</w:t>
      </w:r>
      <w:r>
        <w:rPr>
          <w:rFonts w:hint="eastAsia"/>
          <w:noProof/>
        </w:rPr>
        <w:t>地图的实现</w:t>
      </w:r>
      <w:r>
        <w:rPr>
          <w:noProof/>
        </w:rPr>
        <w:tab/>
      </w:r>
      <w:r>
        <w:rPr>
          <w:noProof/>
        </w:rPr>
        <w:fldChar w:fldCharType="begin"/>
      </w:r>
      <w:r>
        <w:rPr>
          <w:noProof/>
        </w:rPr>
        <w:instrText xml:space="preserve"> PAGEREF _Toc287515670 \h </w:instrText>
      </w:r>
      <w:r>
        <w:rPr>
          <w:noProof/>
        </w:rPr>
      </w:r>
      <w:r>
        <w:rPr>
          <w:noProof/>
        </w:rPr>
        <w:fldChar w:fldCharType="separate"/>
      </w:r>
      <w:r>
        <w:rPr>
          <w:noProof/>
        </w:rPr>
        <w:t>45</w:t>
      </w:r>
      <w:r>
        <w:rPr>
          <w:noProof/>
        </w:rPr>
        <w:fldChar w:fldCharType="end"/>
      </w:r>
    </w:p>
    <w:p w14:paraId="2E0C24F0"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Bing</w:t>
      </w:r>
      <w:r>
        <w:rPr>
          <w:rFonts w:hint="eastAsia"/>
          <w:noProof/>
        </w:rPr>
        <w:t>地图常量</w:t>
      </w:r>
      <w:r>
        <w:rPr>
          <w:noProof/>
        </w:rPr>
        <w:tab/>
      </w:r>
      <w:r>
        <w:rPr>
          <w:noProof/>
        </w:rPr>
        <w:fldChar w:fldCharType="begin"/>
      </w:r>
      <w:r>
        <w:rPr>
          <w:noProof/>
        </w:rPr>
        <w:instrText xml:space="preserve"> PAGEREF _Toc287515671 \h </w:instrText>
      </w:r>
      <w:r>
        <w:rPr>
          <w:noProof/>
        </w:rPr>
      </w:r>
      <w:r>
        <w:rPr>
          <w:noProof/>
        </w:rPr>
        <w:fldChar w:fldCharType="separate"/>
      </w:r>
      <w:r>
        <w:rPr>
          <w:noProof/>
        </w:rPr>
        <w:t>45</w:t>
      </w:r>
      <w:r>
        <w:rPr>
          <w:noProof/>
        </w:rPr>
        <w:fldChar w:fldCharType="end"/>
      </w:r>
    </w:p>
    <w:p w14:paraId="22F1D1C6"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地图比例尺和缩放等级</w:t>
      </w:r>
      <w:r>
        <w:rPr>
          <w:noProof/>
        </w:rPr>
        <w:tab/>
      </w:r>
      <w:r>
        <w:rPr>
          <w:noProof/>
        </w:rPr>
        <w:fldChar w:fldCharType="begin"/>
      </w:r>
      <w:r>
        <w:rPr>
          <w:noProof/>
        </w:rPr>
        <w:instrText xml:space="preserve"> PAGEREF _Toc287515672 \h </w:instrText>
      </w:r>
      <w:r>
        <w:rPr>
          <w:noProof/>
        </w:rPr>
      </w:r>
      <w:r>
        <w:rPr>
          <w:noProof/>
        </w:rPr>
        <w:fldChar w:fldCharType="separate"/>
      </w:r>
      <w:r>
        <w:rPr>
          <w:noProof/>
        </w:rPr>
        <w:t>46</w:t>
      </w:r>
      <w:r>
        <w:rPr>
          <w:noProof/>
        </w:rPr>
        <w:fldChar w:fldCharType="end"/>
      </w:r>
    </w:p>
    <w:p w14:paraId="32095074"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瓦片像素坐标系</w:t>
      </w:r>
      <w:r>
        <w:rPr>
          <w:noProof/>
        </w:rPr>
        <w:tab/>
      </w:r>
      <w:r>
        <w:rPr>
          <w:noProof/>
        </w:rPr>
        <w:fldChar w:fldCharType="begin"/>
      </w:r>
      <w:r>
        <w:rPr>
          <w:noProof/>
        </w:rPr>
        <w:instrText xml:space="preserve"> PAGEREF _Toc287515673 \h </w:instrText>
      </w:r>
      <w:r>
        <w:rPr>
          <w:noProof/>
        </w:rPr>
      </w:r>
      <w:r>
        <w:rPr>
          <w:noProof/>
        </w:rPr>
        <w:fldChar w:fldCharType="separate"/>
      </w:r>
      <w:r>
        <w:rPr>
          <w:noProof/>
        </w:rPr>
        <w:t>47</w:t>
      </w:r>
      <w:r>
        <w:rPr>
          <w:noProof/>
        </w:rPr>
        <w:fldChar w:fldCharType="end"/>
      </w:r>
    </w:p>
    <w:p w14:paraId="2A603C79"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noProof/>
        </w:rPr>
        <w:t>Bing</w:t>
      </w:r>
      <w:r>
        <w:rPr>
          <w:rFonts w:hint="eastAsia"/>
          <w:noProof/>
        </w:rPr>
        <w:t>瓦片坐标系和四叉树键值编码</w:t>
      </w:r>
      <w:r>
        <w:rPr>
          <w:noProof/>
        </w:rPr>
        <w:tab/>
      </w:r>
      <w:r>
        <w:rPr>
          <w:noProof/>
        </w:rPr>
        <w:fldChar w:fldCharType="begin"/>
      </w:r>
      <w:r>
        <w:rPr>
          <w:noProof/>
        </w:rPr>
        <w:instrText xml:space="preserve"> PAGEREF _Toc287515674 \h </w:instrText>
      </w:r>
      <w:r>
        <w:rPr>
          <w:noProof/>
        </w:rPr>
      </w:r>
      <w:r>
        <w:rPr>
          <w:noProof/>
        </w:rPr>
        <w:fldChar w:fldCharType="separate"/>
      </w:r>
      <w:r>
        <w:rPr>
          <w:noProof/>
        </w:rPr>
        <w:t>47</w:t>
      </w:r>
      <w:r>
        <w:rPr>
          <w:noProof/>
        </w:rPr>
        <w:fldChar w:fldCharType="end"/>
      </w:r>
    </w:p>
    <w:p w14:paraId="48FCA8A0"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8D4B14">
        <w:rPr>
          <w:rFonts w:ascii="黑体" w:hAnsi="黑体" w:cs="黑体"/>
          <w:noProof/>
        </w:rPr>
        <w:t>ing</w:t>
      </w:r>
      <w:r>
        <w:rPr>
          <w:rFonts w:hint="eastAsia"/>
          <w:noProof/>
        </w:rPr>
        <w:t>地图图像元数据</w:t>
      </w:r>
      <w:r>
        <w:rPr>
          <w:noProof/>
        </w:rPr>
        <w:tab/>
      </w:r>
      <w:r>
        <w:rPr>
          <w:noProof/>
        </w:rPr>
        <w:fldChar w:fldCharType="begin"/>
      </w:r>
      <w:r>
        <w:rPr>
          <w:noProof/>
        </w:rPr>
        <w:instrText xml:space="preserve"> PAGEREF _Toc287515675 \h </w:instrText>
      </w:r>
      <w:r>
        <w:rPr>
          <w:noProof/>
        </w:rPr>
      </w:r>
      <w:r>
        <w:rPr>
          <w:noProof/>
        </w:rPr>
        <w:fldChar w:fldCharType="separate"/>
      </w:r>
      <w:r>
        <w:rPr>
          <w:noProof/>
        </w:rPr>
        <w:t>48</w:t>
      </w:r>
      <w:r>
        <w:rPr>
          <w:noProof/>
        </w:rPr>
        <w:fldChar w:fldCharType="end"/>
      </w:r>
    </w:p>
    <w:p w14:paraId="1FDDE495" w14:textId="77777777" w:rsidR="00C55356" w:rsidRDefault="00C55356">
      <w:pPr>
        <w:pStyle w:val="TOC6"/>
        <w:tabs>
          <w:tab w:val="right" w:leader="dot" w:pos="8302"/>
        </w:tabs>
        <w:rPr>
          <w:rFonts w:asciiTheme="minorHAnsi" w:eastAsiaTheme="minorEastAsia" w:hAnsiTheme="minorHAnsi" w:cstheme="minorBidi"/>
          <w:noProof/>
          <w:kern w:val="0"/>
          <w:sz w:val="24"/>
          <w:szCs w:val="24"/>
          <w:lang w:eastAsia="ja-JP"/>
        </w:rPr>
      </w:pPr>
      <w:r w:rsidRPr="008D4B14">
        <w:rPr>
          <w:rFonts w:ascii="宋体" w:hAnsi="宋体" w:cs="宋体" w:hint="eastAsia"/>
          <w:noProof/>
        </w:rPr>
        <w:t>请</w:t>
      </w:r>
      <w:r>
        <w:rPr>
          <w:rFonts w:hint="eastAsia"/>
          <w:noProof/>
        </w:rPr>
        <w:t>求元数据</w:t>
      </w:r>
      <w:r>
        <w:rPr>
          <w:noProof/>
        </w:rPr>
        <w:tab/>
      </w:r>
      <w:r>
        <w:rPr>
          <w:noProof/>
        </w:rPr>
        <w:fldChar w:fldCharType="begin"/>
      </w:r>
      <w:r>
        <w:rPr>
          <w:noProof/>
        </w:rPr>
        <w:instrText xml:space="preserve"> PAGEREF _Toc287515676 \h </w:instrText>
      </w:r>
      <w:r>
        <w:rPr>
          <w:noProof/>
        </w:rPr>
      </w:r>
      <w:r>
        <w:rPr>
          <w:noProof/>
        </w:rPr>
        <w:fldChar w:fldCharType="separate"/>
      </w:r>
      <w:r>
        <w:rPr>
          <w:noProof/>
        </w:rPr>
        <w:t>48</w:t>
      </w:r>
      <w:r>
        <w:rPr>
          <w:noProof/>
        </w:rPr>
        <w:fldChar w:fldCharType="end"/>
      </w:r>
    </w:p>
    <w:p w14:paraId="1E96F588" w14:textId="77777777" w:rsidR="00C55356" w:rsidRDefault="00C55356">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元数据响应信息：</w:t>
      </w:r>
      <w:r>
        <w:rPr>
          <w:noProof/>
        </w:rPr>
        <w:tab/>
      </w:r>
      <w:r>
        <w:rPr>
          <w:noProof/>
        </w:rPr>
        <w:fldChar w:fldCharType="begin"/>
      </w:r>
      <w:r>
        <w:rPr>
          <w:noProof/>
        </w:rPr>
        <w:instrText xml:space="preserve"> PAGEREF _Toc287515677 \h </w:instrText>
      </w:r>
      <w:r>
        <w:rPr>
          <w:noProof/>
        </w:rPr>
      </w:r>
      <w:r>
        <w:rPr>
          <w:noProof/>
        </w:rPr>
        <w:fldChar w:fldCharType="separate"/>
      </w:r>
      <w:r>
        <w:rPr>
          <w:noProof/>
        </w:rPr>
        <w:t>49</w:t>
      </w:r>
      <w:r>
        <w:rPr>
          <w:noProof/>
        </w:rPr>
        <w:fldChar w:fldCharType="end"/>
      </w:r>
    </w:p>
    <w:p w14:paraId="20562E3C"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noProof/>
        </w:rPr>
        <w:t>B</w:t>
      </w:r>
      <w:r w:rsidRPr="008D4B14">
        <w:rPr>
          <w:rFonts w:ascii="黑体" w:hAnsi="黑体" w:cs="黑体"/>
          <w:noProof/>
        </w:rPr>
        <w:t>ingDataSource</w:t>
      </w:r>
      <w:r>
        <w:rPr>
          <w:rFonts w:hint="eastAsia"/>
          <w:noProof/>
        </w:rPr>
        <w:t>初始化</w:t>
      </w:r>
      <w:r>
        <w:rPr>
          <w:noProof/>
        </w:rPr>
        <w:t>Bing</w:t>
      </w:r>
      <w:r>
        <w:rPr>
          <w:rFonts w:hint="eastAsia"/>
          <w:noProof/>
        </w:rPr>
        <w:t>地图</w:t>
      </w:r>
      <w:r w:rsidRPr="008D4B14">
        <w:rPr>
          <w:rFonts w:ascii="黑体" w:hAnsi="黑体" w:cs="黑体" w:hint="eastAsia"/>
          <w:noProof/>
        </w:rPr>
        <w:t>和</w:t>
      </w:r>
      <w:r>
        <w:rPr>
          <w:rFonts w:hint="eastAsia"/>
          <w:noProof/>
        </w:rPr>
        <w:t>加载瓦片地图</w:t>
      </w:r>
      <w:r>
        <w:rPr>
          <w:noProof/>
        </w:rPr>
        <w:tab/>
      </w:r>
      <w:r>
        <w:rPr>
          <w:noProof/>
        </w:rPr>
        <w:fldChar w:fldCharType="begin"/>
      </w:r>
      <w:r>
        <w:rPr>
          <w:noProof/>
        </w:rPr>
        <w:instrText xml:space="preserve"> PAGEREF _Toc287515678 \h </w:instrText>
      </w:r>
      <w:r>
        <w:rPr>
          <w:noProof/>
        </w:rPr>
      </w:r>
      <w:r>
        <w:rPr>
          <w:noProof/>
        </w:rPr>
        <w:fldChar w:fldCharType="separate"/>
      </w:r>
      <w:r>
        <w:rPr>
          <w:noProof/>
        </w:rPr>
        <w:t>51</w:t>
      </w:r>
      <w:r>
        <w:rPr>
          <w:noProof/>
        </w:rPr>
        <w:fldChar w:fldCharType="end"/>
      </w:r>
    </w:p>
    <w:p w14:paraId="253886BF" w14:textId="77777777" w:rsidR="00C55356" w:rsidRDefault="00C55356">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请求元数据构造瓦片金字塔</w:t>
      </w:r>
      <w:r>
        <w:rPr>
          <w:noProof/>
        </w:rPr>
        <w:tab/>
      </w:r>
      <w:r>
        <w:rPr>
          <w:noProof/>
        </w:rPr>
        <w:fldChar w:fldCharType="begin"/>
      </w:r>
      <w:r>
        <w:rPr>
          <w:noProof/>
        </w:rPr>
        <w:instrText xml:space="preserve"> PAGEREF _Toc287515679 \h </w:instrText>
      </w:r>
      <w:r>
        <w:rPr>
          <w:noProof/>
        </w:rPr>
      </w:r>
      <w:r>
        <w:rPr>
          <w:noProof/>
        </w:rPr>
        <w:fldChar w:fldCharType="separate"/>
      </w:r>
      <w:r>
        <w:rPr>
          <w:noProof/>
        </w:rPr>
        <w:t>51</w:t>
      </w:r>
      <w:r>
        <w:rPr>
          <w:noProof/>
        </w:rPr>
        <w:fldChar w:fldCharType="end"/>
      </w:r>
    </w:p>
    <w:p w14:paraId="049603CA" w14:textId="77777777" w:rsidR="00C55356" w:rsidRDefault="00C55356">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请求瓦片图像数据</w:t>
      </w:r>
      <w:r>
        <w:rPr>
          <w:noProof/>
        </w:rPr>
        <w:tab/>
      </w:r>
      <w:r>
        <w:rPr>
          <w:noProof/>
        </w:rPr>
        <w:fldChar w:fldCharType="begin"/>
      </w:r>
      <w:r>
        <w:rPr>
          <w:noProof/>
        </w:rPr>
        <w:instrText xml:space="preserve"> PAGEREF _Toc287515680 \h </w:instrText>
      </w:r>
      <w:r>
        <w:rPr>
          <w:noProof/>
        </w:rPr>
      </w:r>
      <w:r>
        <w:rPr>
          <w:noProof/>
        </w:rPr>
        <w:fldChar w:fldCharType="separate"/>
      </w:r>
      <w:r>
        <w:rPr>
          <w:noProof/>
        </w:rPr>
        <w:t>52</w:t>
      </w:r>
      <w:r>
        <w:rPr>
          <w:noProof/>
        </w:rPr>
        <w:fldChar w:fldCharType="end"/>
      </w:r>
    </w:p>
    <w:p w14:paraId="0A1C0AEB" w14:textId="77777777" w:rsidR="00C55356" w:rsidRDefault="00C55356">
      <w:pPr>
        <w:pStyle w:val="TOC6"/>
        <w:tabs>
          <w:tab w:val="right" w:leader="dot" w:pos="8302"/>
        </w:tabs>
        <w:rPr>
          <w:rFonts w:asciiTheme="minorHAnsi" w:eastAsiaTheme="minorEastAsia" w:hAnsiTheme="minorHAnsi" w:cstheme="minorBidi"/>
          <w:noProof/>
          <w:kern w:val="0"/>
          <w:sz w:val="24"/>
          <w:szCs w:val="24"/>
          <w:lang w:eastAsia="ja-JP"/>
        </w:rPr>
      </w:pPr>
      <w:r>
        <w:rPr>
          <w:rFonts w:hint="eastAsia"/>
          <w:noProof/>
        </w:rPr>
        <w:t>计算四叉树键值</w:t>
      </w:r>
      <w:r>
        <w:rPr>
          <w:noProof/>
        </w:rPr>
        <w:tab/>
      </w:r>
      <w:r>
        <w:rPr>
          <w:noProof/>
        </w:rPr>
        <w:fldChar w:fldCharType="begin"/>
      </w:r>
      <w:r>
        <w:rPr>
          <w:noProof/>
        </w:rPr>
        <w:instrText xml:space="preserve"> PAGEREF _Toc287515681 \h </w:instrText>
      </w:r>
      <w:r>
        <w:rPr>
          <w:noProof/>
        </w:rPr>
      </w:r>
      <w:r>
        <w:rPr>
          <w:noProof/>
        </w:rPr>
        <w:fldChar w:fldCharType="separate"/>
      </w:r>
      <w:r>
        <w:rPr>
          <w:noProof/>
        </w:rPr>
        <w:t>53</w:t>
      </w:r>
      <w:r>
        <w:rPr>
          <w:noProof/>
        </w:rPr>
        <w:fldChar w:fldCharType="end"/>
      </w:r>
    </w:p>
    <w:p w14:paraId="70DB8520"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7.1.3 </w:t>
      </w:r>
      <w:r>
        <w:rPr>
          <w:rFonts w:hint="eastAsia"/>
          <w:noProof/>
        </w:rPr>
        <w:t>基于静态图片的地图源</w:t>
      </w:r>
      <w:r>
        <w:rPr>
          <w:noProof/>
        </w:rPr>
        <w:tab/>
      </w:r>
      <w:r>
        <w:rPr>
          <w:noProof/>
        </w:rPr>
        <w:fldChar w:fldCharType="begin"/>
      </w:r>
      <w:r>
        <w:rPr>
          <w:noProof/>
        </w:rPr>
        <w:instrText xml:space="preserve"> PAGEREF _Toc287515682 \h </w:instrText>
      </w:r>
      <w:r>
        <w:rPr>
          <w:noProof/>
        </w:rPr>
      </w:r>
      <w:r>
        <w:rPr>
          <w:noProof/>
        </w:rPr>
        <w:fldChar w:fldCharType="separate"/>
      </w:r>
      <w:r>
        <w:rPr>
          <w:noProof/>
        </w:rPr>
        <w:t>54</w:t>
      </w:r>
      <w:r>
        <w:rPr>
          <w:noProof/>
        </w:rPr>
        <w:fldChar w:fldCharType="end"/>
      </w:r>
    </w:p>
    <w:p w14:paraId="308F1FD3"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7.1.3.1</w:t>
      </w:r>
      <w:r w:rsidRPr="008D4B14">
        <w:rPr>
          <w:rFonts w:ascii="黑体" w:hAnsi="黑体" w:cs="黑体" w:hint="eastAsia"/>
          <w:noProof/>
        </w:rPr>
        <w:t xml:space="preserve"> </w:t>
      </w:r>
      <w:r w:rsidRPr="008D4B14">
        <w:rPr>
          <w:rFonts w:ascii="黑体" w:hAnsi="黑体" w:cs="黑体" w:hint="eastAsia"/>
          <w:noProof/>
        </w:rPr>
        <w:t>使用</w:t>
      </w:r>
      <w:r>
        <w:rPr>
          <w:rFonts w:hint="eastAsia"/>
          <w:noProof/>
        </w:rPr>
        <w:t>静态图片渲染瓦片地图的参数转换</w:t>
      </w:r>
      <w:r>
        <w:rPr>
          <w:noProof/>
        </w:rPr>
        <w:tab/>
      </w:r>
      <w:r>
        <w:rPr>
          <w:noProof/>
        </w:rPr>
        <w:fldChar w:fldCharType="begin"/>
      </w:r>
      <w:r>
        <w:rPr>
          <w:noProof/>
        </w:rPr>
        <w:instrText xml:space="preserve"> PAGEREF _Toc287515683 \h </w:instrText>
      </w:r>
      <w:r>
        <w:rPr>
          <w:noProof/>
        </w:rPr>
      </w:r>
      <w:r>
        <w:rPr>
          <w:noProof/>
        </w:rPr>
        <w:fldChar w:fldCharType="separate"/>
      </w:r>
      <w:r>
        <w:rPr>
          <w:noProof/>
        </w:rPr>
        <w:t>54</w:t>
      </w:r>
      <w:r>
        <w:rPr>
          <w:noProof/>
        </w:rPr>
        <w:fldChar w:fldCharType="end"/>
      </w:r>
    </w:p>
    <w:p w14:paraId="7DC4BD96"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 xml:space="preserve">7.1.3.2 </w:t>
      </w:r>
      <w:r w:rsidRPr="008D4B14">
        <w:rPr>
          <w:rFonts w:ascii="黑体" w:hAnsi="黑体" w:cs="黑体" w:hint="eastAsia"/>
          <w:noProof/>
        </w:rPr>
        <w:t>以百度地图为例实现基于静态地图的渲染</w:t>
      </w:r>
      <w:r>
        <w:rPr>
          <w:noProof/>
        </w:rPr>
        <w:tab/>
      </w:r>
      <w:r>
        <w:rPr>
          <w:noProof/>
        </w:rPr>
        <w:fldChar w:fldCharType="begin"/>
      </w:r>
      <w:r>
        <w:rPr>
          <w:noProof/>
        </w:rPr>
        <w:instrText xml:space="preserve"> PAGEREF _Toc287515684 \h </w:instrText>
      </w:r>
      <w:r>
        <w:rPr>
          <w:noProof/>
        </w:rPr>
      </w:r>
      <w:r>
        <w:rPr>
          <w:noProof/>
        </w:rPr>
        <w:fldChar w:fldCharType="separate"/>
      </w:r>
      <w:r>
        <w:rPr>
          <w:noProof/>
        </w:rPr>
        <w:t>56</w:t>
      </w:r>
      <w:r>
        <w:rPr>
          <w:noProof/>
        </w:rPr>
        <w:fldChar w:fldCharType="end"/>
      </w:r>
    </w:p>
    <w:p w14:paraId="7FAA1ED2"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7.2</w:t>
      </w:r>
      <w:r>
        <w:rPr>
          <w:rFonts w:hint="eastAsia"/>
          <w:noProof/>
        </w:rPr>
        <w:t xml:space="preserve"> </w:t>
      </w:r>
      <w:r>
        <w:rPr>
          <w:rFonts w:hint="eastAsia"/>
          <w:noProof/>
        </w:rPr>
        <w:t>本章小结</w:t>
      </w:r>
      <w:r>
        <w:rPr>
          <w:noProof/>
        </w:rPr>
        <w:tab/>
      </w:r>
      <w:r>
        <w:rPr>
          <w:noProof/>
        </w:rPr>
        <w:fldChar w:fldCharType="begin"/>
      </w:r>
      <w:r>
        <w:rPr>
          <w:noProof/>
        </w:rPr>
        <w:instrText xml:space="preserve"> PAGEREF _Toc287515685 \h </w:instrText>
      </w:r>
      <w:r>
        <w:rPr>
          <w:noProof/>
        </w:rPr>
      </w:r>
      <w:r>
        <w:rPr>
          <w:noProof/>
        </w:rPr>
        <w:fldChar w:fldCharType="separate"/>
      </w:r>
      <w:r>
        <w:rPr>
          <w:noProof/>
        </w:rPr>
        <w:t>58</w:t>
      </w:r>
      <w:r>
        <w:rPr>
          <w:noProof/>
        </w:rPr>
        <w:fldChar w:fldCharType="end"/>
      </w:r>
    </w:p>
    <w:p w14:paraId="3C6D5DE4"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第8章</w:t>
      </w:r>
      <w:r w:rsidRPr="008D4B14">
        <w:rPr>
          <w:rFonts w:ascii="宋体" w:hAnsi="宋体" w:cs="宋体"/>
        </w:rPr>
        <w:t xml:space="preserve"> </w:t>
      </w:r>
      <w:r w:rsidRPr="008D4B14">
        <w:rPr>
          <w:rFonts w:ascii="宋体" w:hAnsi="宋体" w:cs="宋体" w:hint="eastAsia"/>
        </w:rPr>
        <w:t>栅格可视化模块详细设计</w:t>
      </w:r>
      <w:r>
        <w:tab/>
      </w:r>
      <w:r>
        <w:fldChar w:fldCharType="begin"/>
      </w:r>
      <w:r>
        <w:instrText xml:space="preserve"> PAGEREF _Toc287515686 \h </w:instrText>
      </w:r>
      <w:r>
        <w:fldChar w:fldCharType="separate"/>
      </w:r>
      <w:r>
        <w:t>59</w:t>
      </w:r>
      <w:r>
        <w:fldChar w:fldCharType="end"/>
      </w:r>
    </w:p>
    <w:p w14:paraId="4AB7DA8E"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8.1 CATiledLayer</w:t>
      </w:r>
      <w:r>
        <w:rPr>
          <w:noProof/>
        </w:rPr>
        <w:tab/>
      </w:r>
      <w:r>
        <w:rPr>
          <w:noProof/>
        </w:rPr>
        <w:fldChar w:fldCharType="begin"/>
      </w:r>
      <w:r>
        <w:rPr>
          <w:noProof/>
        </w:rPr>
        <w:instrText xml:space="preserve"> PAGEREF _Toc287515687 \h </w:instrText>
      </w:r>
      <w:r>
        <w:rPr>
          <w:noProof/>
        </w:rPr>
      </w:r>
      <w:r>
        <w:rPr>
          <w:noProof/>
        </w:rPr>
        <w:fldChar w:fldCharType="separate"/>
      </w:r>
      <w:r>
        <w:rPr>
          <w:noProof/>
        </w:rPr>
        <w:t>59</w:t>
      </w:r>
      <w:r>
        <w:rPr>
          <w:noProof/>
        </w:rPr>
        <w:fldChar w:fldCharType="end"/>
      </w:r>
    </w:p>
    <w:p w14:paraId="0A48548D"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8.1.1 CATileLayer</w:t>
      </w:r>
      <w:r>
        <w:rPr>
          <w:rFonts w:hint="eastAsia"/>
          <w:noProof/>
        </w:rPr>
        <w:t>简介</w:t>
      </w:r>
      <w:r>
        <w:rPr>
          <w:noProof/>
        </w:rPr>
        <w:tab/>
      </w:r>
      <w:r>
        <w:rPr>
          <w:noProof/>
        </w:rPr>
        <w:fldChar w:fldCharType="begin"/>
      </w:r>
      <w:r>
        <w:rPr>
          <w:noProof/>
        </w:rPr>
        <w:instrText xml:space="preserve"> PAGEREF _Toc287515688 \h </w:instrText>
      </w:r>
      <w:r>
        <w:rPr>
          <w:noProof/>
        </w:rPr>
      </w:r>
      <w:r>
        <w:rPr>
          <w:noProof/>
        </w:rPr>
        <w:fldChar w:fldCharType="separate"/>
      </w:r>
      <w:r>
        <w:rPr>
          <w:noProof/>
        </w:rPr>
        <w:t>59</w:t>
      </w:r>
      <w:r>
        <w:rPr>
          <w:noProof/>
        </w:rPr>
        <w:fldChar w:fldCharType="end"/>
      </w:r>
    </w:p>
    <w:p w14:paraId="13E06C5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8.1.2</w:t>
      </w:r>
      <w:r>
        <w:rPr>
          <w:rFonts w:hint="eastAsia"/>
          <w:noProof/>
        </w:rPr>
        <w:t xml:space="preserve"> </w:t>
      </w:r>
      <w:r>
        <w:rPr>
          <w:rFonts w:hint="eastAsia"/>
          <w:noProof/>
        </w:rPr>
        <w:t>在</w:t>
      </w:r>
      <w:r>
        <w:rPr>
          <w:noProof/>
        </w:rPr>
        <w:t>UIView</w:t>
      </w:r>
      <w:r>
        <w:rPr>
          <w:rFonts w:hint="eastAsia"/>
          <w:noProof/>
        </w:rPr>
        <w:t>中使用</w:t>
      </w:r>
      <w:r>
        <w:rPr>
          <w:noProof/>
        </w:rPr>
        <w:t>CATileLayer</w:t>
      </w:r>
      <w:r>
        <w:rPr>
          <w:rFonts w:hint="eastAsia"/>
          <w:noProof/>
        </w:rPr>
        <w:t>作为默认图层</w:t>
      </w:r>
      <w:r>
        <w:rPr>
          <w:noProof/>
        </w:rPr>
        <w:tab/>
      </w:r>
      <w:r>
        <w:rPr>
          <w:noProof/>
        </w:rPr>
        <w:fldChar w:fldCharType="begin"/>
      </w:r>
      <w:r>
        <w:rPr>
          <w:noProof/>
        </w:rPr>
        <w:instrText xml:space="preserve"> PAGEREF _Toc287515689 \h </w:instrText>
      </w:r>
      <w:r>
        <w:rPr>
          <w:noProof/>
        </w:rPr>
      </w:r>
      <w:r>
        <w:rPr>
          <w:noProof/>
        </w:rPr>
        <w:fldChar w:fldCharType="separate"/>
      </w:r>
      <w:r>
        <w:rPr>
          <w:noProof/>
        </w:rPr>
        <w:t>60</w:t>
      </w:r>
      <w:r>
        <w:rPr>
          <w:noProof/>
        </w:rPr>
        <w:fldChar w:fldCharType="end"/>
      </w:r>
    </w:p>
    <w:p w14:paraId="23A8BAD1"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8.2</w:t>
      </w:r>
      <w:r w:rsidRPr="008D4B14">
        <w:rPr>
          <w:rFonts w:ascii="宋体" w:hAnsi="宋体" w:cs="宋体" w:hint="eastAsia"/>
          <w:noProof/>
        </w:rPr>
        <w:t xml:space="preserve"> 在</w:t>
      </w:r>
      <w:r w:rsidRPr="008D4B14">
        <w:rPr>
          <w:rFonts w:ascii="宋体" w:hAnsi="宋体" w:cs="宋体"/>
          <w:noProof/>
        </w:rPr>
        <w:t>TileMapPresentationView</w:t>
      </w:r>
      <w:r w:rsidRPr="008D4B14">
        <w:rPr>
          <w:rFonts w:ascii="宋体" w:hAnsi="宋体" w:cs="宋体" w:hint="eastAsia"/>
          <w:noProof/>
        </w:rPr>
        <w:t>上</w:t>
      </w:r>
      <w:r>
        <w:rPr>
          <w:rFonts w:hint="eastAsia"/>
          <w:noProof/>
        </w:rPr>
        <w:t>绘制瓦片地图</w:t>
      </w:r>
      <w:r>
        <w:rPr>
          <w:noProof/>
        </w:rPr>
        <w:tab/>
      </w:r>
      <w:r>
        <w:rPr>
          <w:noProof/>
        </w:rPr>
        <w:fldChar w:fldCharType="begin"/>
      </w:r>
      <w:r>
        <w:rPr>
          <w:noProof/>
        </w:rPr>
        <w:instrText xml:space="preserve"> PAGEREF _Toc287515690 \h </w:instrText>
      </w:r>
      <w:r>
        <w:rPr>
          <w:noProof/>
        </w:rPr>
      </w:r>
      <w:r>
        <w:rPr>
          <w:noProof/>
        </w:rPr>
        <w:fldChar w:fldCharType="separate"/>
      </w:r>
      <w:r>
        <w:rPr>
          <w:noProof/>
        </w:rPr>
        <w:t>61</w:t>
      </w:r>
      <w:r>
        <w:rPr>
          <w:noProof/>
        </w:rPr>
        <w:fldChar w:fldCharType="end"/>
      </w:r>
    </w:p>
    <w:p w14:paraId="1B13B7C6"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8.2.1</w:t>
      </w:r>
      <w:r>
        <w:rPr>
          <w:noProof/>
        </w:rPr>
        <w:t xml:space="preserve"> iOS</w:t>
      </w:r>
      <w:r w:rsidRPr="008D4B14">
        <w:rPr>
          <w:rFonts w:ascii="黑体" w:hAnsi="黑体" w:cs="黑体" w:hint="eastAsia"/>
          <w:noProof/>
        </w:rPr>
        <w:t>上绘图的方法简介</w:t>
      </w:r>
      <w:r>
        <w:rPr>
          <w:noProof/>
        </w:rPr>
        <w:tab/>
      </w:r>
      <w:r>
        <w:rPr>
          <w:noProof/>
        </w:rPr>
        <w:fldChar w:fldCharType="begin"/>
      </w:r>
      <w:r>
        <w:rPr>
          <w:noProof/>
        </w:rPr>
        <w:instrText xml:space="preserve"> PAGEREF _Toc287515691 \h </w:instrText>
      </w:r>
      <w:r>
        <w:rPr>
          <w:noProof/>
        </w:rPr>
      </w:r>
      <w:r>
        <w:rPr>
          <w:noProof/>
        </w:rPr>
        <w:fldChar w:fldCharType="separate"/>
      </w:r>
      <w:r>
        <w:rPr>
          <w:noProof/>
        </w:rPr>
        <w:t>61</w:t>
      </w:r>
      <w:r>
        <w:rPr>
          <w:noProof/>
        </w:rPr>
        <w:fldChar w:fldCharType="end"/>
      </w:r>
    </w:p>
    <w:p w14:paraId="5E7DE438"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8.2.1.1</w:t>
      </w:r>
      <w:r>
        <w:rPr>
          <w:rFonts w:hint="eastAsia"/>
          <w:noProof/>
        </w:rPr>
        <w:t xml:space="preserve"> </w:t>
      </w:r>
      <w:r>
        <w:rPr>
          <w:rFonts w:hint="eastAsia"/>
          <w:noProof/>
        </w:rPr>
        <w:t>利用</w:t>
      </w:r>
      <w:r>
        <w:rPr>
          <w:noProof/>
        </w:rPr>
        <w:t>UiView</w:t>
      </w:r>
      <w:r>
        <w:rPr>
          <w:rFonts w:hint="eastAsia"/>
          <w:noProof/>
        </w:rPr>
        <w:t>的</w:t>
      </w:r>
      <w:r>
        <w:rPr>
          <w:noProof/>
        </w:rPr>
        <w:t>drawRect</w:t>
      </w:r>
      <w:r>
        <w:rPr>
          <w:rFonts w:hint="eastAsia"/>
          <w:noProof/>
        </w:rPr>
        <w:t>绘图</w:t>
      </w:r>
      <w:r>
        <w:rPr>
          <w:noProof/>
        </w:rPr>
        <w:tab/>
      </w:r>
      <w:r>
        <w:rPr>
          <w:noProof/>
        </w:rPr>
        <w:fldChar w:fldCharType="begin"/>
      </w:r>
      <w:r>
        <w:rPr>
          <w:noProof/>
        </w:rPr>
        <w:instrText xml:space="preserve"> PAGEREF _Toc287515692 \h </w:instrText>
      </w:r>
      <w:r>
        <w:rPr>
          <w:noProof/>
        </w:rPr>
      </w:r>
      <w:r>
        <w:rPr>
          <w:noProof/>
        </w:rPr>
        <w:fldChar w:fldCharType="separate"/>
      </w:r>
      <w:r>
        <w:rPr>
          <w:noProof/>
        </w:rPr>
        <w:t>61</w:t>
      </w:r>
      <w:r>
        <w:rPr>
          <w:noProof/>
        </w:rPr>
        <w:fldChar w:fldCharType="end"/>
      </w:r>
    </w:p>
    <w:p w14:paraId="1EA92884"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黑体" w:hAnsi="黑体" w:cs="黑体"/>
          <w:noProof/>
        </w:rPr>
        <w:t>8.2.1.2</w:t>
      </w:r>
      <w:r>
        <w:rPr>
          <w:noProof/>
        </w:rPr>
        <w:t xml:space="preserve"> CATileLayer</w:t>
      </w:r>
      <w:r w:rsidRPr="008D4B14">
        <w:rPr>
          <w:rFonts w:ascii="黑体" w:hAnsi="黑体" w:cs="黑体" w:hint="eastAsia"/>
          <w:noProof/>
        </w:rPr>
        <w:t>的初始化</w:t>
      </w:r>
      <w:r>
        <w:rPr>
          <w:noProof/>
        </w:rPr>
        <w:tab/>
      </w:r>
      <w:r>
        <w:rPr>
          <w:noProof/>
        </w:rPr>
        <w:fldChar w:fldCharType="begin"/>
      </w:r>
      <w:r>
        <w:rPr>
          <w:noProof/>
        </w:rPr>
        <w:instrText xml:space="preserve"> PAGEREF _Toc287515693 \h </w:instrText>
      </w:r>
      <w:r>
        <w:rPr>
          <w:noProof/>
        </w:rPr>
      </w:r>
      <w:r>
        <w:rPr>
          <w:noProof/>
        </w:rPr>
        <w:fldChar w:fldCharType="separate"/>
      </w:r>
      <w:r>
        <w:rPr>
          <w:noProof/>
        </w:rPr>
        <w:t>62</w:t>
      </w:r>
      <w:r>
        <w:rPr>
          <w:noProof/>
        </w:rPr>
        <w:fldChar w:fldCharType="end"/>
      </w:r>
    </w:p>
    <w:p w14:paraId="5A840035"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rFonts w:ascii="宋体" w:hAnsi="宋体" w:cs="宋体"/>
          <w:noProof/>
        </w:rPr>
        <w:t>8.2.1.3</w:t>
      </w:r>
      <w:r>
        <w:rPr>
          <w:noProof/>
        </w:rPr>
        <w:t xml:space="preserve"> view</w:t>
      </w:r>
      <w:r>
        <w:rPr>
          <w:rFonts w:hint="eastAsia"/>
          <w:noProof/>
        </w:rPr>
        <w:t>的坐标体系和图片在</w:t>
      </w:r>
      <w:r>
        <w:rPr>
          <w:noProof/>
        </w:rPr>
        <w:t>view</w:t>
      </w:r>
      <w:r w:rsidRPr="008D4B14">
        <w:rPr>
          <w:rFonts w:ascii="宋体" w:hAnsi="宋体" w:cs="宋体" w:hint="eastAsia"/>
          <w:noProof/>
        </w:rPr>
        <w:t>上的定位</w:t>
      </w:r>
      <w:r>
        <w:rPr>
          <w:noProof/>
        </w:rPr>
        <w:tab/>
      </w:r>
      <w:r>
        <w:rPr>
          <w:noProof/>
        </w:rPr>
        <w:fldChar w:fldCharType="begin"/>
      </w:r>
      <w:r>
        <w:rPr>
          <w:noProof/>
        </w:rPr>
        <w:instrText xml:space="preserve"> PAGEREF _Toc287515694 \h </w:instrText>
      </w:r>
      <w:r>
        <w:rPr>
          <w:noProof/>
        </w:rPr>
      </w:r>
      <w:r>
        <w:rPr>
          <w:noProof/>
        </w:rPr>
        <w:fldChar w:fldCharType="separate"/>
      </w:r>
      <w:r>
        <w:rPr>
          <w:noProof/>
        </w:rPr>
        <w:t>63</w:t>
      </w:r>
      <w:r>
        <w:rPr>
          <w:noProof/>
        </w:rPr>
        <w:fldChar w:fldCharType="end"/>
      </w:r>
    </w:p>
    <w:p w14:paraId="1508CA32"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8.2.1.4 </w:t>
      </w:r>
      <w:r>
        <w:rPr>
          <w:rFonts w:hint="eastAsia"/>
          <w:noProof/>
        </w:rPr>
        <w:t>瓦片矩阵的放缩级数、像素坐标和行列坐标范围</w:t>
      </w:r>
      <w:r>
        <w:rPr>
          <w:noProof/>
        </w:rPr>
        <w:tab/>
      </w:r>
      <w:r>
        <w:rPr>
          <w:noProof/>
        </w:rPr>
        <w:fldChar w:fldCharType="begin"/>
      </w:r>
      <w:r>
        <w:rPr>
          <w:noProof/>
        </w:rPr>
        <w:instrText xml:space="preserve"> PAGEREF _Toc287515695 \h </w:instrText>
      </w:r>
      <w:r>
        <w:rPr>
          <w:noProof/>
        </w:rPr>
      </w:r>
      <w:r>
        <w:rPr>
          <w:noProof/>
        </w:rPr>
        <w:fldChar w:fldCharType="separate"/>
      </w:r>
      <w:r>
        <w:rPr>
          <w:noProof/>
        </w:rPr>
        <w:t>64</w:t>
      </w:r>
      <w:r>
        <w:rPr>
          <w:noProof/>
        </w:rPr>
        <w:fldChar w:fldCharType="end"/>
      </w:r>
    </w:p>
    <w:p w14:paraId="0D41AAF2"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获得放缩级数</w:t>
      </w:r>
      <w:r>
        <w:rPr>
          <w:noProof/>
        </w:rPr>
        <w:tab/>
      </w:r>
      <w:r>
        <w:rPr>
          <w:noProof/>
        </w:rPr>
        <w:fldChar w:fldCharType="begin"/>
      </w:r>
      <w:r>
        <w:rPr>
          <w:noProof/>
        </w:rPr>
        <w:instrText xml:space="preserve"> PAGEREF _Toc287515696 \h </w:instrText>
      </w:r>
      <w:r>
        <w:rPr>
          <w:noProof/>
        </w:rPr>
      </w:r>
      <w:r>
        <w:rPr>
          <w:noProof/>
        </w:rPr>
        <w:fldChar w:fldCharType="separate"/>
      </w:r>
      <w:r>
        <w:rPr>
          <w:noProof/>
        </w:rPr>
        <w:t>64</w:t>
      </w:r>
      <w:r>
        <w:rPr>
          <w:noProof/>
        </w:rPr>
        <w:fldChar w:fldCharType="end"/>
      </w:r>
    </w:p>
    <w:p w14:paraId="2B47C408"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获得瓦片矩阵的像素坐标</w:t>
      </w:r>
      <w:r>
        <w:rPr>
          <w:noProof/>
        </w:rPr>
        <w:tab/>
      </w:r>
      <w:r>
        <w:rPr>
          <w:noProof/>
        </w:rPr>
        <w:fldChar w:fldCharType="begin"/>
      </w:r>
      <w:r>
        <w:rPr>
          <w:noProof/>
        </w:rPr>
        <w:instrText xml:space="preserve"> PAGEREF _Toc287515697 \h </w:instrText>
      </w:r>
      <w:r>
        <w:rPr>
          <w:noProof/>
        </w:rPr>
      </w:r>
      <w:r>
        <w:rPr>
          <w:noProof/>
        </w:rPr>
        <w:fldChar w:fldCharType="separate"/>
      </w:r>
      <w:r>
        <w:rPr>
          <w:noProof/>
        </w:rPr>
        <w:t>64</w:t>
      </w:r>
      <w:r>
        <w:rPr>
          <w:noProof/>
        </w:rPr>
        <w:fldChar w:fldCharType="end"/>
      </w:r>
    </w:p>
    <w:p w14:paraId="7B3830A2" w14:textId="77777777" w:rsidR="00C55356" w:rsidRDefault="00C55356">
      <w:pPr>
        <w:pStyle w:val="TOC5"/>
        <w:tabs>
          <w:tab w:val="right" w:leader="dot" w:pos="8302"/>
        </w:tabs>
        <w:rPr>
          <w:rFonts w:asciiTheme="minorHAnsi" w:eastAsiaTheme="minorEastAsia" w:hAnsiTheme="minorHAnsi" w:cstheme="minorBidi"/>
          <w:noProof/>
          <w:kern w:val="0"/>
          <w:sz w:val="24"/>
          <w:szCs w:val="24"/>
          <w:lang w:eastAsia="ja-JP"/>
        </w:rPr>
      </w:pPr>
      <w:r>
        <w:rPr>
          <w:rFonts w:hint="eastAsia"/>
          <w:noProof/>
        </w:rPr>
        <w:t>获得行列坐标</w:t>
      </w:r>
      <w:r>
        <w:rPr>
          <w:noProof/>
        </w:rPr>
        <w:tab/>
      </w:r>
      <w:r>
        <w:rPr>
          <w:noProof/>
        </w:rPr>
        <w:fldChar w:fldCharType="begin"/>
      </w:r>
      <w:r>
        <w:rPr>
          <w:noProof/>
        </w:rPr>
        <w:instrText xml:space="preserve"> PAGEREF _Toc287515698 \h </w:instrText>
      </w:r>
      <w:r>
        <w:rPr>
          <w:noProof/>
        </w:rPr>
      </w:r>
      <w:r>
        <w:rPr>
          <w:noProof/>
        </w:rPr>
        <w:fldChar w:fldCharType="separate"/>
      </w:r>
      <w:r>
        <w:rPr>
          <w:noProof/>
        </w:rPr>
        <w:t>64</w:t>
      </w:r>
      <w:r>
        <w:rPr>
          <w:noProof/>
        </w:rPr>
        <w:fldChar w:fldCharType="end"/>
      </w:r>
    </w:p>
    <w:p w14:paraId="35AEACDD"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8.2.1.5</w:t>
      </w:r>
      <w:r>
        <w:rPr>
          <w:rFonts w:hint="eastAsia"/>
          <w:noProof/>
        </w:rPr>
        <w:t xml:space="preserve"> </w:t>
      </w:r>
      <w:r>
        <w:rPr>
          <w:rFonts w:hint="eastAsia"/>
          <w:noProof/>
        </w:rPr>
        <w:t>利用</w:t>
      </w:r>
      <w:r>
        <w:rPr>
          <w:noProof/>
        </w:rPr>
        <w:t>UIKit</w:t>
      </w:r>
      <w:r>
        <w:rPr>
          <w:rFonts w:hint="eastAsia"/>
          <w:noProof/>
        </w:rPr>
        <w:t>绘制图片</w:t>
      </w:r>
      <w:r>
        <w:rPr>
          <w:noProof/>
        </w:rPr>
        <w:tab/>
      </w:r>
      <w:r>
        <w:rPr>
          <w:noProof/>
        </w:rPr>
        <w:fldChar w:fldCharType="begin"/>
      </w:r>
      <w:r>
        <w:rPr>
          <w:noProof/>
        </w:rPr>
        <w:instrText xml:space="preserve"> PAGEREF _Toc287515699 \h </w:instrText>
      </w:r>
      <w:r>
        <w:rPr>
          <w:noProof/>
        </w:rPr>
      </w:r>
      <w:r>
        <w:rPr>
          <w:noProof/>
        </w:rPr>
        <w:fldChar w:fldCharType="separate"/>
      </w:r>
      <w:r>
        <w:rPr>
          <w:noProof/>
        </w:rPr>
        <w:t>65</w:t>
      </w:r>
      <w:r>
        <w:rPr>
          <w:noProof/>
        </w:rPr>
        <w:fldChar w:fldCharType="end"/>
      </w:r>
    </w:p>
    <w:p w14:paraId="092A776D"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8.2.2 </w:t>
      </w:r>
      <w:r>
        <w:rPr>
          <w:rFonts w:hint="eastAsia"/>
          <w:noProof/>
        </w:rPr>
        <w:t>绘制地图的流程综述</w:t>
      </w:r>
      <w:r>
        <w:rPr>
          <w:noProof/>
        </w:rPr>
        <w:tab/>
      </w:r>
      <w:r>
        <w:rPr>
          <w:noProof/>
        </w:rPr>
        <w:fldChar w:fldCharType="begin"/>
      </w:r>
      <w:r>
        <w:rPr>
          <w:noProof/>
        </w:rPr>
        <w:instrText xml:space="preserve"> PAGEREF _Toc287515700 \h </w:instrText>
      </w:r>
      <w:r>
        <w:rPr>
          <w:noProof/>
        </w:rPr>
      </w:r>
      <w:r>
        <w:rPr>
          <w:noProof/>
        </w:rPr>
        <w:fldChar w:fldCharType="separate"/>
      </w:r>
      <w:r>
        <w:rPr>
          <w:noProof/>
        </w:rPr>
        <w:t>66</w:t>
      </w:r>
      <w:r>
        <w:rPr>
          <w:noProof/>
        </w:rPr>
        <w:fldChar w:fldCharType="end"/>
      </w:r>
    </w:p>
    <w:p w14:paraId="3D343B9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8.2.2.1 </w:t>
      </w:r>
      <w:r>
        <w:rPr>
          <w:rFonts w:hint="eastAsia"/>
          <w:noProof/>
        </w:rPr>
        <w:t>初始化地图的流程</w:t>
      </w:r>
      <w:r>
        <w:rPr>
          <w:noProof/>
        </w:rPr>
        <w:tab/>
      </w:r>
      <w:r>
        <w:rPr>
          <w:noProof/>
        </w:rPr>
        <w:fldChar w:fldCharType="begin"/>
      </w:r>
      <w:r>
        <w:rPr>
          <w:noProof/>
        </w:rPr>
        <w:instrText xml:space="preserve"> PAGEREF _Toc287515701 \h </w:instrText>
      </w:r>
      <w:r>
        <w:rPr>
          <w:noProof/>
        </w:rPr>
      </w:r>
      <w:r>
        <w:rPr>
          <w:noProof/>
        </w:rPr>
        <w:fldChar w:fldCharType="separate"/>
      </w:r>
      <w:r>
        <w:rPr>
          <w:noProof/>
        </w:rPr>
        <w:t>66</w:t>
      </w:r>
      <w:r>
        <w:rPr>
          <w:noProof/>
        </w:rPr>
        <w:fldChar w:fldCharType="end"/>
      </w:r>
    </w:p>
    <w:p w14:paraId="17DF8D31"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8.2.2.2 </w:t>
      </w:r>
      <w:r>
        <w:rPr>
          <w:rFonts w:hint="eastAsia"/>
          <w:noProof/>
        </w:rPr>
        <w:t>重载地图的流程</w:t>
      </w:r>
      <w:r>
        <w:rPr>
          <w:noProof/>
        </w:rPr>
        <w:tab/>
      </w:r>
      <w:r>
        <w:rPr>
          <w:noProof/>
        </w:rPr>
        <w:fldChar w:fldCharType="begin"/>
      </w:r>
      <w:r>
        <w:rPr>
          <w:noProof/>
        </w:rPr>
        <w:instrText xml:space="preserve"> PAGEREF _Toc287515702 \h </w:instrText>
      </w:r>
      <w:r>
        <w:rPr>
          <w:noProof/>
        </w:rPr>
      </w:r>
      <w:r>
        <w:rPr>
          <w:noProof/>
        </w:rPr>
        <w:fldChar w:fldCharType="separate"/>
      </w:r>
      <w:r>
        <w:rPr>
          <w:noProof/>
        </w:rPr>
        <w:t>67</w:t>
      </w:r>
      <w:r>
        <w:rPr>
          <w:noProof/>
        </w:rPr>
        <w:fldChar w:fldCharType="end"/>
      </w:r>
    </w:p>
    <w:p w14:paraId="76384925"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8.2.2.3 TileMapPresentationView</w:t>
      </w:r>
      <w:r>
        <w:rPr>
          <w:rFonts w:hint="eastAsia"/>
          <w:noProof/>
        </w:rPr>
        <w:t>的类结构</w:t>
      </w:r>
      <w:r>
        <w:rPr>
          <w:noProof/>
        </w:rPr>
        <w:tab/>
      </w:r>
      <w:r>
        <w:rPr>
          <w:noProof/>
        </w:rPr>
        <w:fldChar w:fldCharType="begin"/>
      </w:r>
      <w:r>
        <w:rPr>
          <w:noProof/>
        </w:rPr>
        <w:instrText xml:space="preserve"> PAGEREF _Toc287515703 \h </w:instrText>
      </w:r>
      <w:r>
        <w:rPr>
          <w:noProof/>
        </w:rPr>
      </w:r>
      <w:r>
        <w:rPr>
          <w:noProof/>
        </w:rPr>
        <w:fldChar w:fldCharType="separate"/>
      </w:r>
      <w:r>
        <w:rPr>
          <w:noProof/>
        </w:rPr>
        <w:t>68</w:t>
      </w:r>
      <w:r>
        <w:rPr>
          <w:noProof/>
        </w:rPr>
        <w:fldChar w:fldCharType="end"/>
      </w:r>
    </w:p>
    <w:p w14:paraId="685B010E"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8.3 </w:t>
      </w:r>
      <w:r>
        <w:rPr>
          <w:rFonts w:hint="eastAsia"/>
          <w:noProof/>
        </w:rPr>
        <w:t>本章小结</w:t>
      </w:r>
      <w:r>
        <w:rPr>
          <w:noProof/>
        </w:rPr>
        <w:tab/>
      </w:r>
      <w:r>
        <w:rPr>
          <w:noProof/>
        </w:rPr>
        <w:fldChar w:fldCharType="begin"/>
      </w:r>
      <w:r>
        <w:rPr>
          <w:noProof/>
        </w:rPr>
        <w:instrText xml:space="preserve"> PAGEREF _Toc287515704 \h </w:instrText>
      </w:r>
      <w:r>
        <w:rPr>
          <w:noProof/>
        </w:rPr>
      </w:r>
      <w:r>
        <w:rPr>
          <w:noProof/>
        </w:rPr>
        <w:fldChar w:fldCharType="separate"/>
      </w:r>
      <w:r>
        <w:rPr>
          <w:noProof/>
        </w:rPr>
        <w:t>68</w:t>
      </w:r>
      <w:r>
        <w:rPr>
          <w:noProof/>
        </w:rPr>
        <w:fldChar w:fldCharType="end"/>
      </w:r>
    </w:p>
    <w:p w14:paraId="06447698"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第9章</w:t>
      </w:r>
      <w:r w:rsidRPr="008D4B14">
        <w:rPr>
          <w:rFonts w:ascii="宋体" w:hAnsi="宋体" w:cs="宋体"/>
        </w:rPr>
        <w:t xml:space="preserve"> </w:t>
      </w:r>
      <w:r w:rsidRPr="008D4B14">
        <w:rPr>
          <w:rFonts w:ascii="宋体" w:hAnsi="宋体" w:cs="宋体" w:hint="eastAsia"/>
        </w:rPr>
        <w:t>矢量数据结构模块设计</w:t>
      </w:r>
      <w:r>
        <w:tab/>
      </w:r>
      <w:r>
        <w:fldChar w:fldCharType="begin"/>
      </w:r>
      <w:r>
        <w:instrText xml:space="preserve"> PAGEREF _Toc287515705 \h </w:instrText>
      </w:r>
      <w:r>
        <w:fldChar w:fldCharType="separate"/>
      </w:r>
      <w:r>
        <w:t>69</w:t>
      </w:r>
      <w:r>
        <w:fldChar w:fldCharType="end"/>
      </w:r>
    </w:p>
    <w:p w14:paraId="0B86460A"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sidRPr="008D4B14">
        <w:rPr>
          <w:rFonts w:ascii="宋体" w:hAnsi="宋体" w:cs="宋体"/>
          <w:noProof/>
        </w:rPr>
        <w:t>9.1</w:t>
      </w:r>
      <w:r>
        <w:rPr>
          <w:rFonts w:hint="eastAsia"/>
          <w:noProof/>
        </w:rPr>
        <w:t xml:space="preserve"> </w:t>
      </w:r>
      <w:r>
        <w:rPr>
          <w:rFonts w:hint="eastAsia"/>
          <w:noProof/>
        </w:rPr>
        <w:t>矢量数据的符号化</w:t>
      </w:r>
      <w:r>
        <w:rPr>
          <w:noProof/>
        </w:rPr>
        <w:tab/>
      </w:r>
      <w:r>
        <w:rPr>
          <w:noProof/>
        </w:rPr>
        <w:fldChar w:fldCharType="begin"/>
      </w:r>
      <w:r>
        <w:rPr>
          <w:noProof/>
        </w:rPr>
        <w:instrText xml:space="preserve"> PAGEREF _Toc287515706 \h </w:instrText>
      </w:r>
      <w:r>
        <w:rPr>
          <w:noProof/>
        </w:rPr>
      </w:r>
      <w:r>
        <w:rPr>
          <w:noProof/>
        </w:rPr>
        <w:fldChar w:fldCharType="separate"/>
      </w:r>
      <w:r>
        <w:rPr>
          <w:noProof/>
        </w:rPr>
        <w:t>69</w:t>
      </w:r>
      <w:r>
        <w:rPr>
          <w:noProof/>
        </w:rPr>
        <w:fldChar w:fldCharType="end"/>
      </w:r>
    </w:p>
    <w:p w14:paraId="3939B68A"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9.1.1</w:t>
      </w:r>
      <w:r w:rsidRPr="008D4B14">
        <w:rPr>
          <w:rFonts w:ascii="黑体" w:hAnsi="黑体" w:cs="黑体" w:hint="eastAsia"/>
          <w:noProof/>
        </w:rPr>
        <w:t xml:space="preserve"> </w:t>
      </w:r>
      <w:r w:rsidRPr="008D4B14">
        <w:rPr>
          <w:rFonts w:ascii="黑体" w:hAnsi="黑体" w:cs="黑体" w:hint="eastAsia"/>
          <w:noProof/>
        </w:rPr>
        <w:t>地理符号</w:t>
      </w:r>
      <w:r>
        <w:rPr>
          <w:noProof/>
        </w:rPr>
        <w:tab/>
      </w:r>
      <w:r>
        <w:rPr>
          <w:noProof/>
        </w:rPr>
        <w:fldChar w:fldCharType="begin"/>
      </w:r>
      <w:r>
        <w:rPr>
          <w:noProof/>
        </w:rPr>
        <w:instrText xml:space="preserve"> PAGEREF _Toc287515707 \h </w:instrText>
      </w:r>
      <w:r>
        <w:rPr>
          <w:noProof/>
        </w:rPr>
      </w:r>
      <w:r>
        <w:rPr>
          <w:noProof/>
        </w:rPr>
        <w:fldChar w:fldCharType="separate"/>
      </w:r>
      <w:r>
        <w:rPr>
          <w:noProof/>
        </w:rPr>
        <w:t>69</w:t>
      </w:r>
      <w:r>
        <w:rPr>
          <w:noProof/>
        </w:rPr>
        <w:fldChar w:fldCharType="end"/>
      </w:r>
    </w:p>
    <w:p w14:paraId="761C9BDB"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9.1.2 </w:t>
      </w:r>
      <w:r>
        <w:rPr>
          <w:rFonts w:hint="eastAsia"/>
          <w:noProof/>
        </w:rPr>
        <w:t>矢量数据的符号化过程</w:t>
      </w:r>
      <w:r>
        <w:rPr>
          <w:noProof/>
        </w:rPr>
        <w:tab/>
      </w:r>
      <w:r>
        <w:rPr>
          <w:noProof/>
        </w:rPr>
        <w:fldChar w:fldCharType="begin"/>
      </w:r>
      <w:r>
        <w:rPr>
          <w:noProof/>
        </w:rPr>
        <w:instrText xml:space="preserve"> PAGEREF _Toc287515708 \h </w:instrText>
      </w:r>
      <w:r>
        <w:rPr>
          <w:noProof/>
        </w:rPr>
      </w:r>
      <w:r>
        <w:rPr>
          <w:noProof/>
        </w:rPr>
        <w:fldChar w:fldCharType="separate"/>
      </w:r>
      <w:r>
        <w:rPr>
          <w:noProof/>
        </w:rPr>
        <w:t>69</w:t>
      </w:r>
      <w:r>
        <w:rPr>
          <w:noProof/>
        </w:rPr>
        <w:fldChar w:fldCharType="end"/>
      </w:r>
    </w:p>
    <w:p w14:paraId="42940497"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sidRPr="008D4B14">
        <w:rPr>
          <w:rFonts w:ascii="黑体" w:hAnsi="黑体" w:cs="黑体"/>
          <w:noProof/>
        </w:rPr>
        <w:t xml:space="preserve">9.1.3 </w:t>
      </w:r>
      <w:r w:rsidRPr="008D4B14">
        <w:rPr>
          <w:rFonts w:ascii="黑体" w:hAnsi="黑体" w:cs="黑体" w:hint="eastAsia"/>
          <w:noProof/>
        </w:rPr>
        <w:t>矢量数据符号的基本视觉变量</w:t>
      </w:r>
      <w:r>
        <w:rPr>
          <w:noProof/>
        </w:rPr>
        <w:tab/>
      </w:r>
      <w:r>
        <w:rPr>
          <w:noProof/>
        </w:rPr>
        <w:fldChar w:fldCharType="begin"/>
      </w:r>
      <w:r>
        <w:rPr>
          <w:noProof/>
        </w:rPr>
        <w:instrText xml:space="preserve"> PAGEREF _Toc287515709 \h </w:instrText>
      </w:r>
      <w:r>
        <w:rPr>
          <w:noProof/>
        </w:rPr>
      </w:r>
      <w:r>
        <w:rPr>
          <w:noProof/>
        </w:rPr>
        <w:fldChar w:fldCharType="separate"/>
      </w:r>
      <w:r>
        <w:rPr>
          <w:noProof/>
        </w:rPr>
        <w:t>70</w:t>
      </w:r>
      <w:r>
        <w:rPr>
          <w:noProof/>
        </w:rPr>
        <w:fldChar w:fldCharType="end"/>
      </w:r>
    </w:p>
    <w:p w14:paraId="4380DB37"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9.2</w:t>
      </w:r>
      <w:r w:rsidRPr="008D4B14">
        <w:rPr>
          <w:rFonts w:ascii="宋体" w:hAnsi="宋体" w:cs="宋体" w:hint="eastAsia"/>
          <w:noProof/>
        </w:rPr>
        <w:t xml:space="preserve"> 矢量符号的定位</w:t>
      </w:r>
      <w:r>
        <w:rPr>
          <w:noProof/>
        </w:rPr>
        <w:tab/>
      </w:r>
      <w:r>
        <w:rPr>
          <w:noProof/>
        </w:rPr>
        <w:fldChar w:fldCharType="begin"/>
      </w:r>
      <w:r>
        <w:rPr>
          <w:noProof/>
        </w:rPr>
        <w:instrText xml:space="preserve"> PAGEREF _Toc287515710 \h </w:instrText>
      </w:r>
      <w:r>
        <w:rPr>
          <w:noProof/>
        </w:rPr>
      </w:r>
      <w:r>
        <w:rPr>
          <w:noProof/>
        </w:rPr>
        <w:fldChar w:fldCharType="separate"/>
      </w:r>
      <w:r>
        <w:rPr>
          <w:noProof/>
        </w:rPr>
        <w:t>71</w:t>
      </w:r>
      <w:r>
        <w:rPr>
          <w:noProof/>
        </w:rPr>
        <w:fldChar w:fldCharType="end"/>
      </w:r>
    </w:p>
    <w:p w14:paraId="416695F6"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9.3</w:t>
      </w:r>
      <w:r>
        <w:rPr>
          <w:rFonts w:hint="eastAsia"/>
          <w:noProof/>
        </w:rPr>
        <w:t xml:space="preserve"> </w:t>
      </w:r>
      <w:r>
        <w:rPr>
          <w:rFonts w:hint="eastAsia"/>
          <w:noProof/>
        </w:rPr>
        <w:t>矢量符号的类型</w:t>
      </w:r>
      <w:r>
        <w:rPr>
          <w:noProof/>
        </w:rPr>
        <w:tab/>
      </w:r>
      <w:r>
        <w:rPr>
          <w:noProof/>
        </w:rPr>
        <w:fldChar w:fldCharType="begin"/>
      </w:r>
      <w:r>
        <w:rPr>
          <w:noProof/>
        </w:rPr>
        <w:instrText xml:space="preserve"> PAGEREF _Toc287515711 \h </w:instrText>
      </w:r>
      <w:r>
        <w:rPr>
          <w:noProof/>
        </w:rPr>
      </w:r>
      <w:r>
        <w:rPr>
          <w:noProof/>
        </w:rPr>
        <w:fldChar w:fldCharType="separate"/>
      </w:r>
      <w:r>
        <w:rPr>
          <w:noProof/>
        </w:rPr>
        <w:t>71</w:t>
      </w:r>
      <w:r>
        <w:rPr>
          <w:noProof/>
        </w:rPr>
        <w:fldChar w:fldCharType="end"/>
      </w:r>
    </w:p>
    <w:p w14:paraId="1793D510"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9.3.1 </w:t>
      </w:r>
      <w:r>
        <w:rPr>
          <w:rFonts w:hint="eastAsia"/>
          <w:noProof/>
        </w:rPr>
        <w:t>图片符号</w:t>
      </w:r>
      <w:r>
        <w:rPr>
          <w:noProof/>
        </w:rPr>
        <w:tab/>
      </w:r>
      <w:r>
        <w:rPr>
          <w:noProof/>
        </w:rPr>
        <w:fldChar w:fldCharType="begin"/>
      </w:r>
      <w:r>
        <w:rPr>
          <w:noProof/>
        </w:rPr>
        <w:instrText xml:space="preserve"> PAGEREF _Toc287515712 \h </w:instrText>
      </w:r>
      <w:r>
        <w:rPr>
          <w:noProof/>
        </w:rPr>
      </w:r>
      <w:r>
        <w:rPr>
          <w:noProof/>
        </w:rPr>
        <w:fldChar w:fldCharType="separate"/>
      </w:r>
      <w:r>
        <w:rPr>
          <w:noProof/>
        </w:rPr>
        <w:t>71</w:t>
      </w:r>
      <w:r>
        <w:rPr>
          <w:noProof/>
        </w:rPr>
        <w:fldChar w:fldCharType="end"/>
      </w:r>
    </w:p>
    <w:p w14:paraId="1D61805C"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9.3.2</w:t>
      </w:r>
      <w:r>
        <w:rPr>
          <w:rFonts w:hint="eastAsia"/>
          <w:noProof/>
        </w:rPr>
        <w:t xml:space="preserve"> </w:t>
      </w:r>
      <w:r>
        <w:rPr>
          <w:rFonts w:hint="eastAsia"/>
          <w:noProof/>
        </w:rPr>
        <w:t>几何符号</w:t>
      </w:r>
      <w:r>
        <w:rPr>
          <w:noProof/>
        </w:rPr>
        <w:tab/>
      </w:r>
      <w:r>
        <w:rPr>
          <w:noProof/>
        </w:rPr>
        <w:fldChar w:fldCharType="begin"/>
      </w:r>
      <w:r>
        <w:rPr>
          <w:noProof/>
        </w:rPr>
        <w:instrText xml:space="preserve"> PAGEREF _Toc287515713 \h </w:instrText>
      </w:r>
      <w:r>
        <w:rPr>
          <w:noProof/>
        </w:rPr>
      </w:r>
      <w:r>
        <w:rPr>
          <w:noProof/>
        </w:rPr>
        <w:fldChar w:fldCharType="separate"/>
      </w:r>
      <w:r>
        <w:rPr>
          <w:noProof/>
        </w:rPr>
        <w:t>71</w:t>
      </w:r>
      <w:r>
        <w:rPr>
          <w:noProof/>
        </w:rPr>
        <w:fldChar w:fldCharType="end"/>
      </w:r>
    </w:p>
    <w:p w14:paraId="40861014"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9.3.2.1</w:t>
      </w:r>
      <w:r>
        <w:rPr>
          <w:rFonts w:hint="eastAsia"/>
          <w:noProof/>
        </w:rPr>
        <w:t xml:space="preserve"> </w:t>
      </w:r>
      <w:r>
        <w:rPr>
          <w:rFonts w:hint="eastAsia"/>
          <w:noProof/>
        </w:rPr>
        <w:t>点符号</w:t>
      </w:r>
      <w:r>
        <w:rPr>
          <w:noProof/>
        </w:rPr>
        <w:tab/>
      </w:r>
      <w:r>
        <w:rPr>
          <w:noProof/>
        </w:rPr>
        <w:fldChar w:fldCharType="begin"/>
      </w:r>
      <w:r>
        <w:rPr>
          <w:noProof/>
        </w:rPr>
        <w:instrText xml:space="preserve"> PAGEREF _Toc287515714 \h </w:instrText>
      </w:r>
      <w:r>
        <w:rPr>
          <w:noProof/>
        </w:rPr>
      </w:r>
      <w:r>
        <w:rPr>
          <w:noProof/>
        </w:rPr>
        <w:fldChar w:fldCharType="separate"/>
      </w:r>
      <w:r>
        <w:rPr>
          <w:noProof/>
        </w:rPr>
        <w:t>71</w:t>
      </w:r>
      <w:r>
        <w:rPr>
          <w:noProof/>
        </w:rPr>
        <w:fldChar w:fldCharType="end"/>
      </w:r>
    </w:p>
    <w:p w14:paraId="7223B41E"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 xml:space="preserve">9.3.2.2 </w:t>
      </w:r>
      <w:r>
        <w:rPr>
          <w:rFonts w:hint="eastAsia"/>
          <w:noProof/>
        </w:rPr>
        <w:t>线符号</w:t>
      </w:r>
      <w:r>
        <w:rPr>
          <w:noProof/>
        </w:rPr>
        <w:tab/>
      </w:r>
      <w:r>
        <w:rPr>
          <w:noProof/>
        </w:rPr>
        <w:fldChar w:fldCharType="begin"/>
      </w:r>
      <w:r>
        <w:rPr>
          <w:noProof/>
        </w:rPr>
        <w:instrText xml:space="preserve"> PAGEREF _Toc287515715 \h </w:instrText>
      </w:r>
      <w:r>
        <w:rPr>
          <w:noProof/>
        </w:rPr>
      </w:r>
      <w:r>
        <w:rPr>
          <w:noProof/>
        </w:rPr>
        <w:fldChar w:fldCharType="separate"/>
      </w:r>
      <w:r>
        <w:rPr>
          <w:noProof/>
        </w:rPr>
        <w:t>72</w:t>
      </w:r>
      <w:r>
        <w:rPr>
          <w:noProof/>
        </w:rPr>
        <w:fldChar w:fldCharType="end"/>
      </w:r>
    </w:p>
    <w:p w14:paraId="5EC1CF78"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9.3.2.3</w:t>
      </w:r>
      <w:r>
        <w:rPr>
          <w:rFonts w:hint="eastAsia"/>
          <w:noProof/>
        </w:rPr>
        <w:t xml:space="preserve"> </w:t>
      </w:r>
      <w:r>
        <w:rPr>
          <w:rFonts w:hint="eastAsia"/>
          <w:noProof/>
        </w:rPr>
        <w:t>面符号</w:t>
      </w:r>
      <w:r>
        <w:rPr>
          <w:noProof/>
        </w:rPr>
        <w:tab/>
      </w:r>
      <w:r>
        <w:rPr>
          <w:noProof/>
        </w:rPr>
        <w:fldChar w:fldCharType="begin"/>
      </w:r>
      <w:r>
        <w:rPr>
          <w:noProof/>
        </w:rPr>
        <w:instrText xml:space="preserve"> PAGEREF _Toc287515716 \h </w:instrText>
      </w:r>
      <w:r>
        <w:rPr>
          <w:noProof/>
        </w:rPr>
      </w:r>
      <w:r>
        <w:rPr>
          <w:noProof/>
        </w:rPr>
        <w:fldChar w:fldCharType="separate"/>
      </w:r>
      <w:r>
        <w:rPr>
          <w:noProof/>
        </w:rPr>
        <w:t>72</w:t>
      </w:r>
      <w:r>
        <w:rPr>
          <w:noProof/>
        </w:rPr>
        <w:fldChar w:fldCharType="end"/>
      </w:r>
    </w:p>
    <w:p w14:paraId="4C411013"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Pr>
          <w:noProof/>
        </w:rPr>
        <w:t>9.3.2.4</w:t>
      </w:r>
      <w:r>
        <w:rPr>
          <w:rFonts w:hint="eastAsia"/>
          <w:noProof/>
        </w:rPr>
        <w:t xml:space="preserve"> </w:t>
      </w:r>
      <w:r>
        <w:rPr>
          <w:rFonts w:hint="eastAsia"/>
          <w:noProof/>
        </w:rPr>
        <w:t>几何体集合符号</w:t>
      </w:r>
      <w:r>
        <w:rPr>
          <w:noProof/>
        </w:rPr>
        <w:tab/>
      </w:r>
      <w:r>
        <w:rPr>
          <w:noProof/>
        </w:rPr>
        <w:fldChar w:fldCharType="begin"/>
      </w:r>
      <w:r>
        <w:rPr>
          <w:noProof/>
        </w:rPr>
        <w:instrText xml:space="preserve"> PAGEREF _Toc287515717 \h </w:instrText>
      </w:r>
      <w:r>
        <w:rPr>
          <w:noProof/>
        </w:rPr>
      </w:r>
      <w:r>
        <w:rPr>
          <w:noProof/>
        </w:rPr>
        <w:fldChar w:fldCharType="separate"/>
      </w:r>
      <w:r>
        <w:rPr>
          <w:noProof/>
        </w:rPr>
        <w:t>72</w:t>
      </w:r>
      <w:r>
        <w:rPr>
          <w:noProof/>
        </w:rPr>
        <w:fldChar w:fldCharType="end"/>
      </w:r>
    </w:p>
    <w:p w14:paraId="77128ECD"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sidRPr="008D4B14">
        <w:rPr>
          <w:rFonts w:ascii="宋体" w:hAnsi="宋体" w:cs="宋体"/>
          <w:noProof/>
        </w:rPr>
        <w:t xml:space="preserve">9.4 </w:t>
      </w:r>
      <w:r w:rsidRPr="008D4B14">
        <w:rPr>
          <w:rFonts w:ascii="宋体" w:hAnsi="宋体" w:cs="宋体" w:hint="eastAsia"/>
          <w:noProof/>
        </w:rPr>
        <w:t>矢量符号的关系</w:t>
      </w:r>
      <w:r>
        <w:rPr>
          <w:noProof/>
        </w:rPr>
        <w:tab/>
      </w:r>
      <w:r>
        <w:rPr>
          <w:noProof/>
        </w:rPr>
        <w:fldChar w:fldCharType="begin"/>
      </w:r>
      <w:r>
        <w:rPr>
          <w:noProof/>
        </w:rPr>
        <w:instrText xml:space="preserve"> PAGEREF _Toc287515718 \h </w:instrText>
      </w:r>
      <w:r>
        <w:rPr>
          <w:noProof/>
        </w:rPr>
      </w:r>
      <w:r>
        <w:rPr>
          <w:noProof/>
        </w:rPr>
        <w:fldChar w:fldCharType="separate"/>
      </w:r>
      <w:r>
        <w:rPr>
          <w:noProof/>
        </w:rPr>
        <w:t>72</w:t>
      </w:r>
      <w:r>
        <w:rPr>
          <w:noProof/>
        </w:rPr>
        <w:fldChar w:fldCharType="end"/>
      </w:r>
    </w:p>
    <w:p w14:paraId="1DFD4FE0"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9.4.1 </w:t>
      </w:r>
      <w:r>
        <w:rPr>
          <w:rFonts w:hint="eastAsia"/>
          <w:noProof/>
        </w:rPr>
        <w:t>矢量符号的层次关系</w:t>
      </w:r>
      <w:r>
        <w:rPr>
          <w:noProof/>
        </w:rPr>
        <w:tab/>
      </w:r>
      <w:r>
        <w:rPr>
          <w:noProof/>
        </w:rPr>
        <w:fldChar w:fldCharType="begin"/>
      </w:r>
      <w:r>
        <w:rPr>
          <w:noProof/>
        </w:rPr>
        <w:instrText xml:space="preserve"> PAGEREF _Toc287515719 \h </w:instrText>
      </w:r>
      <w:r>
        <w:rPr>
          <w:noProof/>
        </w:rPr>
      </w:r>
      <w:r>
        <w:rPr>
          <w:noProof/>
        </w:rPr>
        <w:fldChar w:fldCharType="separate"/>
      </w:r>
      <w:r>
        <w:rPr>
          <w:noProof/>
        </w:rPr>
        <w:t>72</w:t>
      </w:r>
      <w:r>
        <w:rPr>
          <w:noProof/>
        </w:rPr>
        <w:fldChar w:fldCharType="end"/>
      </w:r>
    </w:p>
    <w:p w14:paraId="19EE1287"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9.4.2 </w:t>
      </w:r>
      <w:r>
        <w:rPr>
          <w:rFonts w:hint="eastAsia"/>
          <w:noProof/>
        </w:rPr>
        <w:t>矢量符号的度量关系</w:t>
      </w:r>
      <w:r>
        <w:rPr>
          <w:noProof/>
        </w:rPr>
        <w:tab/>
      </w:r>
      <w:r>
        <w:rPr>
          <w:noProof/>
        </w:rPr>
        <w:fldChar w:fldCharType="begin"/>
      </w:r>
      <w:r>
        <w:rPr>
          <w:noProof/>
        </w:rPr>
        <w:instrText xml:space="preserve"> PAGEREF _Toc287515720 \h </w:instrText>
      </w:r>
      <w:r>
        <w:rPr>
          <w:noProof/>
        </w:rPr>
      </w:r>
      <w:r>
        <w:rPr>
          <w:noProof/>
        </w:rPr>
        <w:fldChar w:fldCharType="separate"/>
      </w:r>
      <w:r>
        <w:rPr>
          <w:noProof/>
        </w:rPr>
        <w:t>73</w:t>
      </w:r>
      <w:r>
        <w:rPr>
          <w:noProof/>
        </w:rPr>
        <w:fldChar w:fldCharType="end"/>
      </w:r>
    </w:p>
    <w:p w14:paraId="5D4989D3"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9.4.3</w:t>
      </w:r>
      <w:r>
        <w:rPr>
          <w:rFonts w:hint="eastAsia"/>
          <w:noProof/>
        </w:rPr>
        <w:t xml:space="preserve"> </w:t>
      </w:r>
      <w:r>
        <w:rPr>
          <w:rFonts w:hint="eastAsia"/>
          <w:noProof/>
        </w:rPr>
        <w:t>矢量符号的拓扑空间关系</w:t>
      </w:r>
      <w:r>
        <w:rPr>
          <w:noProof/>
        </w:rPr>
        <w:tab/>
      </w:r>
      <w:r>
        <w:rPr>
          <w:noProof/>
        </w:rPr>
        <w:fldChar w:fldCharType="begin"/>
      </w:r>
      <w:r>
        <w:rPr>
          <w:noProof/>
        </w:rPr>
        <w:instrText xml:space="preserve"> PAGEREF _Toc287515721 \h </w:instrText>
      </w:r>
      <w:r>
        <w:rPr>
          <w:noProof/>
        </w:rPr>
      </w:r>
      <w:r>
        <w:rPr>
          <w:noProof/>
        </w:rPr>
        <w:fldChar w:fldCharType="separate"/>
      </w:r>
      <w:r>
        <w:rPr>
          <w:noProof/>
        </w:rPr>
        <w:t>73</w:t>
      </w:r>
      <w:r>
        <w:rPr>
          <w:noProof/>
        </w:rPr>
        <w:fldChar w:fldCharType="end"/>
      </w:r>
    </w:p>
    <w:p w14:paraId="69395A1D"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9.4.4</w:t>
      </w:r>
      <w:r w:rsidRPr="008D4B14">
        <w:rPr>
          <w:rFonts w:ascii="黑体" w:hAnsi="黑体" w:cs="黑体"/>
          <w:noProof/>
        </w:rPr>
        <w:t xml:space="preserve"> </w:t>
      </w:r>
      <w:r w:rsidRPr="008D4B14">
        <w:rPr>
          <w:rFonts w:ascii="黑体" w:hAnsi="黑体" w:cs="黑体" w:hint="eastAsia"/>
          <w:noProof/>
        </w:rPr>
        <w:t>矢量符号的欧式空间</w:t>
      </w:r>
      <w:r>
        <w:rPr>
          <w:noProof/>
        </w:rPr>
        <w:tab/>
      </w:r>
      <w:r>
        <w:rPr>
          <w:noProof/>
        </w:rPr>
        <w:fldChar w:fldCharType="begin"/>
      </w:r>
      <w:r>
        <w:rPr>
          <w:noProof/>
        </w:rPr>
        <w:instrText xml:space="preserve"> PAGEREF _Toc287515722 \h </w:instrText>
      </w:r>
      <w:r>
        <w:rPr>
          <w:noProof/>
        </w:rPr>
      </w:r>
      <w:r>
        <w:rPr>
          <w:noProof/>
        </w:rPr>
        <w:fldChar w:fldCharType="separate"/>
      </w:r>
      <w:r>
        <w:rPr>
          <w:noProof/>
        </w:rPr>
        <w:t>74</w:t>
      </w:r>
      <w:r>
        <w:rPr>
          <w:noProof/>
        </w:rPr>
        <w:fldChar w:fldCharType="end"/>
      </w:r>
    </w:p>
    <w:p w14:paraId="5842EB0B"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b/>
          <w:noProof/>
        </w:rPr>
        <w:t xml:space="preserve">9.4.4.1 </w:t>
      </w:r>
      <w:r w:rsidRPr="008D4B14">
        <w:rPr>
          <w:rFonts w:hint="eastAsia"/>
          <w:b/>
          <w:noProof/>
        </w:rPr>
        <w:t>空间关系的</w:t>
      </w:r>
      <w:r w:rsidRPr="008D4B14">
        <w:rPr>
          <w:rFonts w:ascii="宋体" w:hAnsi="宋体" w:cs="宋体" w:hint="eastAsia"/>
          <w:b/>
          <w:noProof/>
        </w:rPr>
        <w:t>向</w:t>
      </w:r>
      <w:r w:rsidRPr="008D4B14">
        <w:rPr>
          <w:rFonts w:hint="eastAsia"/>
          <w:b/>
          <w:noProof/>
        </w:rPr>
        <w:t>量算法</w:t>
      </w:r>
      <w:r>
        <w:rPr>
          <w:noProof/>
        </w:rPr>
        <w:tab/>
      </w:r>
      <w:r>
        <w:rPr>
          <w:noProof/>
        </w:rPr>
        <w:fldChar w:fldCharType="begin"/>
      </w:r>
      <w:r>
        <w:rPr>
          <w:noProof/>
        </w:rPr>
        <w:instrText xml:space="preserve"> PAGEREF _Toc287515723 \h </w:instrText>
      </w:r>
      <w:r>
        <w:rPr>
          <w:noProof/>
        </w:rPr>
      </w:r>
      <w:r>
        <w:rPr>
          <w:noProof/>
        </w:rPr>
        <w:fldChar w:fldCharType="separate"/>
      </w:r>
      <w:r>
        <w:rPr>
          <w:noProof/>
        </w:rPr>
        <w:t>75</w:t>
      </w:r>
      <w:r>
        <w:rPr>
          <w:noProof/>
        </w:rPr>
        <w:fldChar w:fldCharType="end"/>
      </w:r>
    </w:p>
    <w:p w14:paraId="1A3FDD0A"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b/>
          <w:noProof/>
        </w:rPr>
        <w:t xml:space="preserve">9.4.4.2 </w:t>
      </w:r>
      <w:r w:rsidRPr="008D4B14">
        <w:rPr>
          <w:rFonts w:hint="eastAsia"/>
          <w:b/>
          <w:noProof/>
        </w:rPr>
        <w:t>线线关系</w:t>
      </w:r>
      <w:r>
        <w:rPr>
          <w:noProof/>
        </w:rPr>
        <w:tab/>
      </w:r>
      <w:r>
        <w:rPr>
          <w:noProof/>
        </w:rPr>
        <w:fldChar w:fldCharType="begin"/>
      </w:r>
      <w:r>
        <w:rPr>
          <w:noProof/>
        </w:rPr>
        <w:instrText xml:space="preserve"> PAGEREF _Toc287515724 \h </w:instrText>
      </w:r>
      <w:r>
        <w:rPr>
          <w:noProof/>
        </w:rPr>
      </w:r>
      <w:r>
        <w:rPr>
          <w:noProof/>
        </w:rPr>
        <w:fldChar w:fldCharType="separate"/>
      </w:r>
      <w:r>
        <w:rPr>
          <w:noProof/>
        </w:rPr>
        <w:t>75</w:t>
      </w:r>
      <w:r>
        <w:rPr>
          <w:noProof/>
        </w:rPr>
        <w:fldChar w:fldCharType="end"/>
      </w:r>
    </w:p>
    <w:p w14:paraId="1F0F8C85" w14:textId="77777777" w:rsidR="00C55356" w:rsidRDefault="00C55356">
      <w:pPr>
        <w:pStyle w:val="TOC4"/>
        <w:tabs>
          <w:tab w:val="right" w:leader="dot" w:pos="8302"/>
        </w:tabs>
        <w:rPr>
          <w:rFonts w:asciiTheme="minorHAnsi" w:eastAsiaTheme="minorEastAsia" w:hAnsiTheme="minorHAnsi" w:cstheme="minorBidi"/>
          <w:noProof/>
          <w:kern w:val="0"/>
          <w:sz w:val="24"/>
          <w:szCs w:val="24"/>
          <w:lang w:eastAsia="ja-JP"/>
        </w:rPr>
      </w:pPr>
      <w:r w:rsidRPr="008D4B14">
        <w:rPr>
          <w:b/>
          <w:noProof/>
        </w:rPr>
        <w:t xml:space="preserve">9.4.4.3 </w:t>
      </w:r>
      <w:r w:rsidRPr="008D4B14">
        <w:rPr>
          <w:rFonts w:hint="eastAsia"/>
          <w:b/>
          <w:noProof/>
        </w:rPr>
        <w:t>点面关系</w:t>
      </w:r>
      <w:r>
        <w:rPr>
          <w:noProof/>
        </w:rPr>
        <w:tab/>
      </w:r>
      <w:r>
        <w:rPr>
          <w:noProof/>
        </w:rPr>
        <w:fldChar w:fldCharType="begin"/>
      </w:r>
      <w:r>
        <w:rPr>
          <w:noProof/>
        </w:rPr>
        <w:instrText xml:space="preserve"> PAGEREF _Toc287515725 \h </w:instrText>
      </w:r>
      <w:r>
        <w:rPr>
          <w:noProof/>
        </w:rPr>
      </w:r>
      <w:r>
        <w:rPr>
          <w:noProof/>
        </w:rPr>
        <w:fldChar w:fldCharType="separate"/>
      </w:r>
      <w:r>
        <w:rPr>
          <w:noProof/>
        </w:rPr>
        <w:t>76</w:t>
      </w:r>
      <w:r>
        <w:rPr>
          <w:noProof/>
        </w:rPr>
        <w:fldChar w:fldCharType="end"/>
      </w:r>
    </w:p>
    <w:p w14:paraId="328E9386"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9.4.5 </w:t>
      </w:r>
      <w:r>
        <w:rPr>
          <w:rFonts w:hint="eastAsia"/>
          <w:noProof/>
        </w:rPr>
        <w:t>矢量符号的动态操作</w:t>
      </w:r>
      <w:r>
        <w:rPr>
          <w:noProof/>
        </w:rPr>
        <w:tab/>
      </w:r>
      <w:r>
        <w:rPr>
          <w:noProof/>
        </w:rPr>
        <w:fldChar w:fldCharType="begin"/>
      </w:r>
      <w:r>
        <w:rPr>
          <w:noProof/>
        </w:rPr>
        <w:instrText xml:space="preserve"> PAGEREF _Toc287515726 \h </w:instrText>
      </w:r>
      <w:r>
        <w:rPr>
          <w:noProof/>
        </w:rPr>
      </w:r>
      <w:r>
        <w:rPr>
          <w:noProof/>
        </w:rPr>
        <w:fldChar w:fldCharType="separate"/>
      </w:r>
      <w:r>
        <w:rPr>
          <w:noProof/>
        </w:rPr>
        <w:t>76</w:t>
      </w:r>
      <w:r>
        <w:rPr>
          <w:noProof/>
        </w:rPr>
        <w:fldChar w:fldCharType="end"/>
      </w:r>
    </w:p>
    <w:p w14:paraId="22BE40EA"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sidRPr="008D4B14">
        <w:rPr>
          <w:rFonts w:ascii="宋体" w:hAnsi="宋体" w:cs="宋体"/>
          <w:noProof/>
        </w:rPr>
        <w:t xml:space="preserve">9.5 </w:t>
      </w:r>
      <w:r w:rsidRPr="008D4B14">
        <w:rPr>
          <w:rFonts w:ascii="宋体" w:hAnsi="宋体" w:cs="宋体" w:hint="eastAsia"/>
          <w:noProof/>
        </w:rPr>
        <w:t>矢量符号可视化的尺寸、颜色</w:t>
      </w:r>
      <w:r>
        <w:rPr>
          <w:noProof/>
        </w:rPr>
        <w:tab/>
      </w:r>
      <w:r>
        <w:rPr>
          <w:noProof/>
        </w:rPr>
        <w:fldChar w:fldCharType="begin"/>
      </w:r>
      <w:r>
        <w:rPr>
          <w:noProof/>
        </w:rPr>
        <w:instrText xml:space="preserve"> PAGEREF _Toc287515727 \h </w:instrText>
      </w:r>
      <w:r>
        <w:rPr>
          <w:noProof/>
        </w:rPr>
      </w:r>
      <w:r>
        <w:rPr>
          <w:noProof/>
        </w:rPr>
        <w:fldChar w:fldCharType="separate"/>
      </w:r>
      <w:r>
        <w:rPr>
          <w:noProof/>
        </w:rPr>
        <w:t>76</w:t>
      </w:r>
      <w:r>
        <w:rPr>
          <w:noProof/>
        </w:rPr>
        <w:fldChar w:fldCharType="end"/>
      </w:r>
    </w:p>
    <w:p w14:paraId="77CD248D"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sidRPr="008D4B14">
        <w:rPr>
          <w:rFonts w:ascii="宋体" w:hAnsi="宋体" w:cs="宋体"/>
          <w:noProof/>
        </w:rPr>
        <w:t xml:space="preserve">9.6 </w:t>
      </w:r>
      <w:r w:rsidRPr="008D4B14">
        <w:rPr>
          <w:rFonts w:ascii="宋体" w:hAnsi="宋体" w:cs="宋体" w:hint="eastAsia"/>
          <w:noProof/>
        </w:rPr>
        <w:t>矢量符号的数据结构定义</w:t>
      </w:r>
      <w:r>
        <w:rPr>
          <w:noProof/>
        </w:rPr>
        <w:tab/>
      </w:r>
      <w:r>
        <w:rPr>
          <w:noProof/>
        </w:rPr>
        <w:fldChar w:fldCharType="begin"/>
      </w:r>
      <w:r>
        <w:rPr>
          <w:noProof/>
        </w:rPr>
        <w:instrText xml:space="preserve"> PAGEREF _Toc287515728 \h </w:instrText>
      </w:r>
      <w:r>
        <w:rPr>
          <w:noProof/>
        </w:rPr>
      </w:r>
      <w:r>
        <w:rPr>
          <w:noProof/>
        </w:rPr>
        <w:fldChar w:fldCharType="separate"/>
      </w:r>
      <w:r>
        <w:rPr>
          <w:noProof/>
        </w:rPr>
        <w:t>77</w:t>
      </w:r>
      <w:r>
        <w:rPr>
          <w:noProof/>
        </w:rPr>
        <w:fldChar w:fldCharType="end"/>
      </w:r>
    </w:p>
    <w:p w14:paraId="1400235F"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9.6.1 OGIS</w:t>
      </w:r>
      <w:r>
        <w:rPr>
          <w:rFonts w:hint="eastAsia"/>
          <w:noProof/>
        </w:rPr>
        <w:t>的空间类型数据定义</w:t>
      </w:r>
      <w:r>
        <w:rPr>
          <w:noProof/>
        </w:rPr>
        <w:tab/>
      </w:r>
      <w:r>
        <w:rPr>
          <w:noProof/>
        </w:rPr>
        <w:fldChar w:fldCharType="begin"/>
      </w:r>
      <w:r>
        <w:rPr>
          <w:noProof/>
        </w:rPr>
        <w:instrText xml:space="preserve"> PAGEREF _Toc287515729 \h </w:instrText>
      </w:r>
      <w:r>
        <w:rPr>
          <w:noProof/>
        </w:rPr>
      </w:r>
      <w:r>
        <w:rPr>
          <w:noProof/>
        </w:rPr>
        <w:fldChar w:fldCharType="separate"/>
      </w:r>
      <w:r>
        <w:rPr>
          <w:noProof/>
        </w:rPr>
        <w:t>77</w:t>
      </w:r>
      <w:r>
        <w:rPr>
          <w:noProof/>
        </w:rPr>
        <w:fldChar w:fldCharType="end"/>
      </w:r>
    </w:p>
    <w:p w14:paraId="6459A796"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第10章</w:t>
      </w:r>
      <w:r w:rsidRPr="008D4B14">
        <w:rPr>
          <w:rFonts w:ascii="宋体" w:hAnsi="宋体" w:cs="宋体"/>
        </w:rPr>
        <w:t xml:space="preserve"> </w:t>
      </w:r>
      <w:r w:rsidRPr="008D4B14">
        <w:rPr>
          <w:rFonts w:ascii="宋体" w:hAnsi="宋体" w:cs="宋体" w:hint="eastAsia"/>
        </w:rPr>
        <w:t>地理图形操作模块详细设计</w:t>
      </w:r>
      <w:r>
        <w:tab/>
      </w:r>
      <w:r>
        <w:fldChar w:fldCharType="begin"/>
      </w:r>
      <w:r>
        <w:instrText xml:space="preserve"> PAGEREF _Toc287515730 \h </w:instrText>
      </w:r>
      <w:r>
        <w:fldChar w:fldCharType="separate"/>
      </w:r>
      <w:r>
        <w:t>78</w:t>
      </w:r>
      <w:r>
        <w:fldChar w:fldCharType="end"/>
      </w:r>
    </w:p>
    <w:p w14:paraId="5E7F088C"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10.1 </w:t>
      </w:r>
      <w:r>
        <w:rPr>
          <w:rFonts w:hint="eastAsia"/>
          <w:noProof/>
        </w:rPr>
        <w:t>矢量元素图层</w:t>
      </w:r>
      <w:r>
        <w:rPr>
          <w:noProof/>
        </w:rPr>
        <w:tab/>
      </w:r>
      <w:r>
        <w:rPr>
          <w:noProof/>
        </w:rPr>
        <w:fldChar w:fldCharType="begin"/>
      </w:r>
      <w:r>
        <w:rPr>
          <w:noProof/>
        </w:rPr>
        <w:instrText xml:space="preserve"> PAGEREF _Toc287515731 \h </w:instrText>
      </w:r>
      <w:r>
        <w:rPr>
          <w:noProof/>
        </w:rPr>
      </w:r>
      <w:r>
        <w:rPr>
          <w:noProof/>
        </w:rPr>
        <w:fldChar w:fldCharType="separate"/>
      </w:r>
      <w:r>
        <w:rPr>
          <w:noProof/>
        </w:rPr>
        <w:t>78</w:t>
      </w:r>
      <w:r>
        <w:rPr>
          <w:noProof/>
        </w:rPr>
        <w:fldChar w:fldCharType="end"/>
      </w:r>
    </w:p>
    <w:p w14:paraId="4A77C1A5"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10.1.1 </w:t>
      </w:r>
      <w:r>
        <w:rPr>
          <w:rFonts w:hint="eastAsia"/>
          <w:noProof/>
        </w:rPr>
        <w:t>矢量图层基本元素</w:t>
      </w:r>
      <w:r>
        <w:rPr>
          <w:noProof/>
        </w:rPr>
        <w:tab/>
      </w:r>
      <w:r>
        <w:rPr>
          <w:noProof/>
        </w:rPr>
        <w:fldChar w:fldCharType="begin"/>
      </w:r>
      <w:r>
        <w:rPr>
          <w:noProof/>
        </w:rPr>
        <w:instrText xml:space="preserve"> PAGEREF _Toc287515732 \h </w:instrText>
      </w:r>
      <w:r>
        <w:rPr>
          <w:noProof/>
        </w:rPr>
      </w:r>
      <w:r>
        <w:rPr>
          <w:noProof/>
        </w:rPr>
        <w:fldChar w:fldCharType="separate"/>
      </w:r>
      <w:r>
        <w:rPr>
          <w:noProof/>
        </w:rPr>
        <w:t>78</w:t>
      </w:r>
      <w:r>
        <w:rPr>
          <w:noProof/>
        </w:rPr>
        <w:fldChar w:fldCharType="end"/>
      </w:r>
    </w:p>
    <w:p w14:paraId="6F4CA829"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10.1.2 </w:t>
      </w:r>
      <w:r>
        <w:rPr>
          <w:rFonts w:hint="eastAsia"/>
          <w:noProof/>
        </w:rPr>
        <w:t>矢量图层类关系</w:t>
      </w:r>
      <w:r>
        <w:rPr>
          <w:noProof/>
        </w:rPr>
        <w:tab/>
      </w:r>
      <w:r>
        <w:rPr>
          <w:noProof/>
        </w:rPr>
        <w:fldChar w:fldCharType="begin"/>
      </w:r>
      <w:r>
        <w:rPr>
          <w:noProof/>
        </w:rPr>
        <w:instrText xml:space="preserve"> PAGEREF _Toc287515733 \h </w:instrText>
      </w:r>
      <w:r>
        <w:rPr>
          <w:noProof/>
        </w:rPr>
      </w:r>
      <w:r>
        <w:rPr>
          <w:noProof/>
        </w:rPr>
        <w:fldChar w:fldCharType="separate"/>
      </w:r>
      <w:r>
        <w:rPr>
          <w:noProof/>
        </w:rPr>
        <w:t>79</w:t>
      </w:r>
      <w:r>
        <w:rPr>
          <w:noProof/>
        </w:rPr>
        <w:fldChar w:fldCharType="end"/>
      </w:r>
    </w:p>
    <w:p w14:paraId="6ADC2933"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10.1.3 </w:t>
      </w:r>
      <w:r>
        <w:rPr>
          <w:rFonts w:hint="eastAsia"/>
          <w:noProof/>
        </w:rPr>
        <w:t>矢量图层绘制流程</w:t>
      </w:r>
      <w:r>
        <w:rPr>
          <w:noProof/>
        </w:rPr>
        <w:tab/>
      </w:r>
      <w:r>
        <w:rPr>
          <w:noProof/>
        </w:rPr>
        <w:fldChar w:fldCharType="begin"/>
      </w:r>
      <w:r>
        <w:rPr>
          <w:noProof/>
        </w:rPr>
        <w:instrText xml:space="preserve"> PAGEREF _Toc287515734 \h </w:instrText>
      </w:r>
      <w:r>
        <w:rPr>
          <w:noProof/>
        </w:rPr>
      </w:r>
      <w:r>
        <w:rPr>
          <w:noProof/>
        </w:rPr>
        <w:fldChar w:fldCharType="separate"/>
      </w:r>
      <w:r>
        <w:rPr>
          <w:noProof/>
        </w:rPr>
        <w:t>80</w:t>
      </w:r>
      <w:r>
        <w:rPr>
          <w:noProof/>
        </w:rPr>
        <w:fldChar w:fldCharType="end"/>
      </w:r>
    </w:p>
    <w:p w14:paraId="1B25708E" w14:textId="77777777" w:rsidR="00C55356" w:rsidRDefault="00C55356">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10.1.4 </w:t>
      </w:r>
      <w:r>
        <w:rPr>
          <w:rFonts w:hint="eastAsia"/>
          <w:noProof/>
        </w:rPr>
        <w:t>矢量图层绘制算法</w:t>
      </w:r>
      <w:r>
        <w:rPr>
          <w:noProof/>
        </w:rPr>
        <w:tab/>
      </w:r>
      <w:r>
        <w:rPr>
          <w:noProof/>
        </w:rPr>
        <w:fldChar w:fldCharType="begin"/>
      </w:r>
      <w:r>
        <w:rPr>
          <w:noProof/>
        </w:rPr>
        <w:instrText xml:space="preserve"> PAGEREF _Toc287515735 \h </w:instrText>
      </w:r>
      <w:r>
        <w:rPr>
          <w:noProof/>
        </w:rPr>
      </w:r>
      <w:r>
        <w:rPr>
          <w:noProof/>
        </w:rPr>
        <w:fldChar w:fldCharType="separate"/>
      </w:r>
      <w:r>
        <w:rPr>
          <w:noProof/>
        </w:rPr>
        <w:t>80</w:t>
      </w:r>
      <w:r>
        <w:rPr>
          <w:noProof/>
        </w:rPr>
        <w:fldChar w:fldCharType="end"/>
      </w:r>
    </w:p>
    <w:p w14:paraId="065BC823"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10.2 </w:t>
      </w:r>
      <w:r>
        <w:rPr>
          <w:rFonts w:hint="eastAsia"/>
          <w:noProof/>
        </w:rPr>
        <w:t>地图浏览接口</w:t>
      </w:r>
      <w:r>
        <w:rPr>
          <w:noProof/>
        </w:rPr>
        <w:tab/>
      </w:r>
      <w:r>
        <w:rPr>
          <w:noProof/>
        </w:rPr>
        <w:fldChar w:fldCharType="begin"/>
      </w:r>
      <w:r>
        <w:rPr>
          <w:noProof/>
        </w:rPr>
        <w:instrText xml:space="preserve"> PAGEREF _Toc287515736 \h </w:instrText>
      </w:r>
      <w:r>
        <w:rPr>
          <w:noProof/>
        </w:rPr>
      </w:r>
      <w:r>
        <w:rPr>
          <w:noProof/>
        </w:rPr>
        <w:fldChar w:fldCharType="separate"/>
      </w:r>
      <w:r>
        <w:rPr>
          <w:noProof/>
        </w:rPr>
        <w:t>81</w:t>
      </w:r>
      <w:r>
        <w:rPr>
          <w:noProof/>
        </w:rPr>
        <w:fldChar w:fldCharType="end"/>
      </w:r>
    </w:p>
    <w:p w14:paraId="0A19A44F"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10.3 </w:t>
      </w:r>
      <w:r>
        <w:rPr>
          <w:rFonts w:hint="eastAsia"/>
          <w:noProof/>
        </w:rPr>
        <w:t>坐标转变换接口</w:t>
      </w:r>
      <w:r>
        <w:rPr>
          <w:noProof/>
        </w:rPr>
        <w:tab/>
      </w:r>
      <w:r>
        <w:rPr>
          <w:noProof/>
        </w:rPr>
        <w:fldChar w:fldCharType="begin"/>
      </w:r>
      <w:r>
        <w:rPr>
          <w:noProof/>
        </w:rPr>
        <w:instrText xml:space="preserve"> PAGEREF _Toc287515737 \h </w:instrText>
      </w:r>
      <w:r>
        <w:rPr>
          <w:noProof/>
        </w:rPr>
      </w:r>
      <w:r>
        <w:rPr>
          <w:noProof/>
        </w:rPr>
        <w:fldChar w:fldCharType="separate"/>
      </w:r>
      <w:r>
        <w:rPr>
          <w:noProof/>
        </w:rPr>
        <w:t>81</w:t>
      </w:r>
      <w:r>
        <w:rPr>
          <w:noProof/>
        </w:rPr>
        <w:fldChar w:fldCharType="end"/>
      </w:r>
    </w:p>
    <w:p w14:paraId="14C12A04" w14:textId="77777777" w:rsidR="00C55356" w:rsidRDefault="00C55356">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10.4 </w:t>
      </w:r>
      <w:r>
        <w:rPr>
          <w:rFonts w:hint="eastAsia"/>
          <w:noProof/>
        </w:rPr>
        <w:t>图层管理</w:t>
      </w:r>
      <w:r>
        <w:rPr>
          <w:noProof/>
        </w:rPr>
        <w:tab/>
      </w:r>
      <w:r>
        <w:rPr>
          <w:noProof/>
        </w:rPr>
        <w:fldChar w:fldCharType="begin"/>
      </w:r>
      <w:r>
        <w:rPr>
          <w:noProof/>
        </w:rPr>
        <w:instrText xml:space="preserve"> PAGEREF _Toc287515738 \h </w:instrText>
      </w:r>
      <w:r>
        <w:rPr>
          <w:noProof/>
        </w:rPr>
      </w:r>
      <w:r>
        <w:rPr>
          <w:noProof/>
        </w:rPr>
        <w:fldChar w:fldCharType="separate"/>
      </w:r>
      <w:r>
        <w:rPr>
          <w:noProof/>
        </w:rPr>
        <w:t>81</w:t>
      </w:r>
      <w:r>
        <w:rPr>
          <w:noProof/>
        </w:rPr>
        <w:fldChar w:fldCharType="end"/>
      </w:r>
    </w:p>
    <w:p w14:paraId="5175A196"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第11章</w:t>
      </w:r>
      <w:r w:rsidRPr="008D4B14">
        <w:rPr>
          <w:rFonts w:ascii="宋体" w:hAnsi="宋体" w:cs="宋体"/>
        </w:rPr>
        <w:t xml:space="preserve"> </w:t>
      </w:r>
      <w:r w:rsidRPr="008D4B14">
        <w:rPr>
          <w:rFonts w:ascii="宋体" w:hAnsi="宋体" w:cs="宋体" w:hint="eastAsia"/>
        </w:rPr>
        <w:t>矢量标绘模块</w:t>
      </w:r>
      <w:r>
        <w:tab/>
      </w:r>
      <w:r>
        <w:fldChar w:fldCharType="begin"/>
      </w:r>
      <w:r>
        <w:instrText xml:space="preserve"> PAGEREF _Toc287515739 \h </w:instrText>
      </w:r>
      <w:r>
        <w:fldChar w:fldCharType="separate"/>
      </w:r>
      <w:r>
        <w:t>82</w:t>
      </w:r>
      <w:r>
        <w:fldChar w:fldCharType="end"/>
      </w:r>
    </w:p>
    <w:p w14:paraId="28C4D1EF"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第12章</w:t>
      </w:r>
      <w:r w:rsidRPr="008D4B14">
        <w:rPr>
          <w:rFonts w:ascii="宋体" w:hAnsi="宋体" w:cs="宋体"/>
        </w:rPr>
        <w:t xml:space="preserve"> </w:t>
      </w:r>
      <w:r w:rsidRPr="008D4B14">
        <w:rPr>
          <w:rFonts w:ascii="宋体" w:hAnsi="宋体" w:cs="宋体" w:hint="eastAsia"/>
        </w:rPr>
        <w:t>数据管理模块</w:t>
      </w:r>
      <w:r>
        <w:tab/>
      </w:r>
      <w:r>
        <w:fldChar w:fldCharType="begin"/>
      </w:r>
      <w:r>
        <w:instrText xml:space="preserve"> PAGEREF _Toc287515740 \h </w:instrText>
      </w:r>
      <w:r>
        <w:fldChar w:fldCharType="separate"/>
      </w:r>
      <w:r>
        <w:t>83</w:t>
      </w:r>
      <w:r>
        <w:fldChar w:fldCharType="end"/>
      </w:r>
    </w:p>
    <w:p w14:paraId="21B67A85"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第13章</w:t>
      </w:r>
      <w:r w:rsidRPr="008D4B14">
        <w:rPr>
          <w:rFonts w:ascii="宋体" w:hAnsi="宋体" w:cs="宋体"/>
        </w:rPr>
        <w:t xml:space="preserve"> </w:t>
      </w:r>
      <w:r w:rsidRPr="008D4B14">
        <w:rPr>
          <w:rFonts w:ascii="宋体" w:hAnsi="宋体" w:cs="宋体" w:hint="eastAsia"/>
        </w:rPr>
        <w:t>位置服务模块</w:t>
      </w:r>
      <w:r>
        <w:tab/>
      </w:r>
      <w:r>
        <w:fldChar w:fldCharType="begin"/>
      </w:r>
      <w:r>
        <w:instrText xml:space="preserve"> PAGEREF _Toc287515741 \h </w:instrText>
      </w:r>
      <w:r>
        <w:fldChar w:fldCharType="separate"/>
      </w:r>
      <w:r>
        <w:t>84</w:t>
      </w:r>
      <w:r>
        <w:fldChar w:fldCharType="end"/>
      </w:r>
    </w:p>
    <w:p w14:paraId="7086F8BC"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第14章</w:t>
      </w:r>
      <w:r w:rsidRPr="008D4B14">
        <w:rPr>
          <w:rFonts w:ascii="宋体" w:hAnsi="宋体" w:cs="宋体"/>
        </w:rPr>
        <w:t xml:space="preserve"> </w:t>
      </w:r>
      <w:r w:rsidRPr="008D4B14">
        <w:rPr>
          <w:rFonts w:ascii="宋体" w:hAnsi="宋体" w:cs="宋体" w:hint="eastAsia"/>
        </w:rPr>
        <w:t>案例验证</w:t>
      </w:r>
      <w:r>
        <w:tab/>
      </w:r>
      <w:r>
        <w:fldChar w:fldCharType="begin"/>
      </w:r>
      <w:r>
        <w:instrText xml:space="preserve"> PAGEREF _Toc287515742 \h </w:instrText>
      </w:r>
      <w:r>
        <w:fldChar w:fldCharType="separate"/>
      </w:r>
      <w:r>
        <w:t>85</w:t>
      </w:r>
      <w:r>
        <w:fldChar w:fldCharType="end"/>
      </w:r>
    </w:p>
    <w:p w14:paraId="05013BE3"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第15章</w:t>
      </w:r>
      <w:r>
        <w:t xml:space="preserve"> </w:t>
      </w:r>
      <w:r>
        <w:rPr>
          <w:rFonts w:hint="eastAsia"/>
        </w:rPr>
        <w:t>结</w:t>
      </w:r>
      <w:r>
        <w:t xml:space="preserve"> </w:t>
      </w:r>
      <w:r>
        <w:rPr>
          <w:rFonts w:hint="eastAsia"/>
        </w:rPr>
        <w:t>论</w:t>
      </w:r>
      <w:r>
        <w:tab/>
      </w:r>
      <w:r>
        <w:fldChar w:fldCharType="begin"/>
      </w:r>
      <w:r>
        <w:instrText xml:space="preserve"> PAGEREF _Toc287515743 \h </w:instrText>
      </w:r>
      <w:r>
        <w:fldChar w:fldCharType="separate"/>
      </w:r>
      <w:r>
        <w:t>86</w:t>
      </w:r>
      <w:r>
        <w:fldChar w:fldCharType="end"/>
      </w:r>
    </w:p>
    <w:p w14:paraId="1B63230C"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第16章 参考文献</w:t>
      </w:r>
      <w:r>
        <w:tab/>
      </w:r>
      <w:r>
        <w:fldChar w:fldCharType="begin"/>
      </w:r>
      <w:r>
        <w:instrText xml:space="preserve"> PAGEREF _Toc287515744 \h </w:instrText>
      </w:r>
      <w:r>
        <w:fldChar w:fldCharType="separate"/>
      </w:r>
      <w:r>
        <w:t>87</w:t>
      </w:r>
      <w:r>
        <w:fldChar w:fldCharType="end"/>
      </w:r>
    </w:p>
    <w:p w14:paraId="454443F3" w14:textId="77777777" w:rsidR="00C55356" w:rsidRDefault="00C55356">
      <w:pPr>
        <w:pStyle w:val="TOC1"/>
        <w:rPr>
          <w:rFonts w:asciiTheme="minorHAnsi" w:eastAsiaTheme="minorEastAsia" w:hAnsiTheme="minorHAnsi" w:cstheme="minorBidi"/>
          <w:caps w:val="0"/>
          <w:kern w:val="0"/>
          <w:sz w:val="24"/>
          <w:szCs w:val="24"/>
          <w:lang w:eastAsia="ja-JP"/>
        </w:rPr>
      </w:pPr>
      <w:r>
        <w:rPr>
          <w:rFonts w:hint="eastAsia"/>
        </w:rPr>
        <w:t>第17章 致</w:t>
      </w:r>
      <w:r>
        <w:t xml:space="preserve">  </w:t>
      </w:r>
      <w:r>
        <w:rPr>
          <w:rFonts w:hint="eastAsia"/>
        </w:rPr>
        <w:t>谢</w:t>
      </w:r>
      <w:r>
        <w:tab/>
      </w:r>
      <w:r>
        <w:fldChar w:fldCharType="begin"/>
      </w:r>
      <w:r>
        <w:instrText xml:space="preserve"> PAGEREF _Toc287515745 \h </w:instrText>
      </w:r>
      <w:r>
        <w:fldChar w:fldCharType="separate"/>
      </w:r>
      <w:r>
        <w:t>90</w:t>
      </w:r>
      <w:r>
        <w:fldChar w:fldCharType="end"/>
      </w:r>
    </w:p>
    <w:p w14:paraId="6E5D7066" w14:textId="77777777" w:rsidR="00A256A4" w:rsidRDefault="00177634">
      <w:r>
        <w:rPr>
          <w:rFonts w:ascii="黑体" w:eastAsia="黑体" w:hAnsi="黑体"/>
          <w:b/>
          <w:szCs w:val="24"/>
        </w:rPr>
        <w:fldChar w:fldCharType="end"/>
      </w:r>
    </w:p>
    <w:p w14:paraId="11ADED0C" w14:textId="77777777" w:rsidR="00A256A4" w:rsidRDefault="00A256A4"/>
    <w:p w14:paraId="586B9FBA" w14:textId="77777777" w:rsidR="00A256A4" w:rsidRPr="00A256A4" w:rsidRDefault="00A256A4" w:rsidP="00A256A4">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87515593"/>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D01EBF">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Toc287515594"/>
      <w:r w:rsidRPr="00A65CF5">
        <w:t>研究意义</w:t>
      </w:r>
      <w:bookmarkEnd w:id="47"/>
      <w:bookmarkEnd w:id="48"/>
      <w:bookmarkEnd w:id="49"/>
      <w:bookmarkEnd w:id="50"/>
      <w:bookmarkEnd w:id="51"/>
      <w:bookmarkEnd w:id="52"/>
      <w:bookmarkEnd w:id="53"/>
      <w:bookmarkEnd w:id="54"/>
      <w:bookmarkEnd w:id="55"/>
      <w:bookmarkEnd w:id="56"/>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57"/>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57"/>
      <w:r>
        <w:rPr>
          <w:rStyle w:val="CommentReference"/>
        </w:rPr>
        <w:commentReference w:id="57"/>
      </w:r>
      <w:r>
        <w:rPr>
          <w:rFonts w:ascii="宋体" w:hAnsi="宋体" w:cs="宋体" w:hint="eastAsia"/>
          <w:u w:color="000000"/>
        </w:rPr>
        <w:t>之上的</w:t>
      </w:r>
      <w:commentRangeStart w:id="58"/>
      <w:r w:rsidR="005F6406">
        <w:rPr>
          <w:rFonts w:ascii="宋体" w:hAnsi="宋体" w:cs="宋体" w:hint="eastAsia"/>
          <w:u w:color="000000"/>
        </w:rPr>
        <w:t>路由选择、设施查询以及数据采集等服务消费领域</w:t>
      </w:r>
      <w:commentRangeEnd w:id="58"/>
      <w:r w:rsidR="005F6406">
        <w:rPr>
          <w:rStyle w:val="CommentReference"/>
        </w:rPr>
        <w:commentReference w:id="58"/>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59"/>
      <w:r>
        <w:rPr>
          <w:rFonts w:ascii="宋体" w:hAnsi="宋体" w:cs="宋体" w:hint="eastAsia"/>
          <w:u w:color="000000"/>
        </w:rPr>
        <w:t>成本</w:t>
      </w:r>
      <w:commentRangeEnd w:id="59"/>
      <w:r>
        <w:rPr>
          <w:rStyle w:val="CommentReference"/>
        </w:rPr>
        <w:commentReference w:id="59"/>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0"/>
      <w:r w:rsidRPr="008222FE">
        <w:t>成本</w:t>
      </w:r>
      <w:commentRangeEnd w:id="60"/>
      <w:r w:rsidR="00391AF2">
        <w:rPr>
          <w:rStyle w:val="CommentReference"/>
        </w:rPr>
        <w:commentReference w:id="60"/>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1"/>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1"/>
      <w:r w:rsidR="00335187">
        <w:rPr>
          <w:rStyle w:val="CommentReference"/>
        </w:rPr>
        <w:commentReference w:id="61"/>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2" w:name="_Toc261894158"/>
      <w:bookmarkStart w:id="63" w:name="_Toc261894287"/>
      <w:bookmarkStart w:id="64" w:name="_Toc263751454"/>
      <w:bookmarkStart w:id="65" w:name="_Toc265025000"/>
      <w:bookmarkStart w:id="66" w:name="_Toc265025051"/>
      <w:bookmarkStart w:id="67" w:name="_Toc265025102"/>
      <w:bookmarkStart w:id="68" w:name="_Toc265025153"/>
      <w:bookmarkStart w:id="69" w:name="_Toc265025204"/>
      <w:bookmarkStart w:id="70" w:name="_Toc265025717"/>
      <w:r w:rsidR="00ED38A8">
        <w:br w:type="page"/>
      </w:r>
    </w:p>
    <w:p w14:paraId="798FE5F5" w14:textId="5D949799" w:rsidR="008222FE" w:rsidRPr="008222FE" w:rsidRDefault="00ED38A8" w:rsidP="00D01EBF">
      <w:pPr>
        <w:pStyle w:val="Heading2"/>
      </w:pPr>
      <w:r>
        <w:rPr>
          <w:rFonts w:hint="eastAsia"/>
        </w:rPr>
        <w:t xml:space="preserve"> </w:t>
      </w:r>
      <w:bookmarkStart w:id="71" w:name="_Toc287515595"/>
      <w:r w:rsidR="008222FE" w:rsidRPr="008222FE">
        <w:t>研究背景</w:t>
      </w:r>
      <w:bookmarkEnd w:id="62"/>
      <w:bookmarkEnd w:id="63"/>
      <w:bookmarkEnd w:id="64"/>
      <w:bookmarkEnd w:id="65"/>
      <w:bookmarkEnd w:id="66"/>
      <w:bookmarkEnd w:id="67"/>
      <w:bookmarkEnd w:id="68"/>
      <w:bookmarkEnd w:id="69"/>
      <w:bookmarkEnd w:id="70"/>
      <w:bookmarkEnd w:id="71"/>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2"/>
      <w:r w:rsidRPr="008222FE">
        <w:t>能的空间型数据管理系统</w:t>
      </w:r>
      <w:commentRangeEnd w:id="72"/>
      <w:r w:rsidR="00391AF2">
        <w:rPr>
          <w:rStyle w:val="CommentReference"/>
        </w:rPr>
        <w:commentReference w:id="72"/>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3"/>
      <w:r>
        <w:rPr>
          <w:rFonts w:ascii="宋体" w:hAnsi="宋体" w:cs="宋体" w:hint="eastAsia"/>
        </w:rPr>
        <w:t>5类</w:t>
      </w:r>
      <w:commentRangeEnd w:id="73"/>
      <w:r w:rsidR="00391AF2">
        <w:rPr>
          <w:rStyle w:val="CommentReference"/>
        </w:rPr>
        <w:commentReference w:id="73"/>
      </w:r>
      <w:r>
        <w:rPr>
          <w:rFonts w:ascii="宋体" w:hAnsi="宋体" w:cs="宋体" w:hint="eastAsia"/>
        </w:rPr>
        <w:t>：</w:t>
      </w:r>
    </w:p>
    <w:p w14:paraId="11D4D060" w14:textId="1B4C318A" w:rsidR="00893C0C" w:rsidRPr="009E5E4D" w:rsidRDefault="00893C0C" w:rsidP="0011508E">
      <w:pPr>
        <w:pStyle w:val="NormalFirstTitle"/>
        <w:numPr>
          <w:ilvl w:val="0"/>
          <w:numId w:val="7"/>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11508E">
      <w:pPr>
        <w:pStyle w:val="NormalFirstTitle"/>
        <w:numPr>
          <w:ilvl w:val="0"/>
          <w:numId w:val="7"/>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11508E">
      <w:pPr>
        <w:pStyle w:val="NormalFirstTitle"/>
        <w:numPr>
          <w:ilvl w:val="0"/>
          <w:numId w:val="7"/>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11508E">
      <w:pPr>
        <w:pStyle w:val="NormalFirstTitle"/>
        <w:numPr>
          <w:ilvl w:val="0"/>
          <w:numId w:val="7"/>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11508E">
      <w:pPr>
        <w:pStyle w:val="NormalFirstTitle"/>
        <w:numPr>
          <w:ilvl w:val="0"/>
          <w:numId w:val="7"/>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4"/>
      <w:r w:rsidR="00391AF2">
        <w:rPr>
          <w:rFonts w:ascii="宋体" w:hAnsi="宋体" w:cs="宋体" w:hint="eastAsia"/>
        </w:rPr>
        <w:t>软件</w:t>
      </w:r>
      <w:commentRangeEnd w:id="74"/>
      <w:r w:rsidR="00391AF2">
        <w:rPr>
          <w:rStyle w:val="CommentReference"/>
        </w:rPr>
        <w:commentReference w:id="74"/>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5"/>
      <w:r>
        <w:rPr>
          <w:rFonts w:ascii="宋体" w:hAnsi="宋体" w:cs="宋体" w:hint="eastAsia"/>
        </w:rPr>
        <w:t>发展</w:t>
      </w:r>
      <w:commentRangeEnd w:id="75"/>
      <w:r w:rsidR="00B94D46">
        <w:rPr>
          <w:rStyle w:val="CommentReference"/>
        </w:rPr>
        <w:commentReference w:id="75"/>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6"/>
      <w:r w:rsidRPr="008222FE">
        <w:t>方面</w:t>
      </w:r>
      <w:commentRangeEnd w:id="76"/>
      <w:r>
        <w:rPr>
          <w:rStyle w:val="CommentReference"/>
        </w:rPr>
        <w:commentReference w:id="76"/>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77"/>
      <w:r w:rsidRPr="008222FE">
        <w:t>地址查询</w:t>
      </w:r>
      <w:commentRangeEnd w:id="77"/>
      <w:r w:rsidR="00644409">
        <w:rPr>
          <w:rStyle w:val="CommentReference"/>
        </w:rPr>
        <w:commentReference w:id="77"/>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78"/>
      <w:r w:rsidRPr="00E9062C">
        <w:rPr>
          <w:rFonts w:ascii="宋体" w:hAnsi="宋体" w:cs="宋体"/>
        </w:rPr>
        <w:t>的</w:t>
      </w:r>
      <w:commentRangeEnd w:id="78"/>
      <w:r w:rsidR="00C5174D">
        <w:rPr>
          <w:rStyle w:val="CommentReference"/>
        </w:rPr>
        <w:commentReference w:id="78"/>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79"/>
      <w:r w:rsidRPr="00E9062C">
        <w:rPr>
          <w:rFonts w:ascii="宋体" w:hAnsi="宋体" w:cs="宋体"/>
        </w:rPr>
        <w:t>大</w:t>
      </w:r>
      <w:commentRangeEnd w:id="79"/>
      <w:r w:rsidR="00C5174D">
        <w:rPr>
          <w:rStyle w:val="CommentReference"/>
        </w:rPr>
        <w:commentReference w:id="79"/>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0"/>
      <w:r w:rsidRPr="00E9062C">
        <w:rPr>
          <w:rFonts w:ascii="宋体" w:hAnsi="宋体" w:cs="宋体"/>
        </w:rPr>
        <w:t>成本</w:t>
      </w:r>
      <w:commentRangeEnd w:id="80"/>
      <w:r w:rsidR="009C1DF4">
        <w:rPr>
          <w:rStyle w:val="CommentReference"/>
        </w:rPr>
        <w:commentReference w:id="80"/>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1"/>
      <w:r w:rsidRPr="009C1DF4">
        <w:rPr>
          <w:rFonts w:ascii="宋体" w:hAnsi="宋体" w:cs="宋体" w:hint="eastAsia"/>
        </w:rPr>
        <w:t>更为有效</w:t>
      </w:r>
      <w:commentRangeEnd w:id="81"/>
      <w:r w:rsidR="00C5174D">
        <w:rPr>
          <w:rStyle w:val="CommentReference"/>
        </w:rPr>
        <w:commentReference w:id="81"/>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2"/>
      <w:r w:rsidRPr="00C16EBA">
        <w:rPr>
          <w:rFonts w:ascii="宋体" w:hAnsi="宋体" w:cs="宋体" w:hint="eastAsia"/>
        </w:rPr>
        <w:t>空间</w:t>
      </w:r>
      <w:commentRangeEnd w:id="82"/>
      <w:r w:rsidR="00273817">
        <w:rPr>
          <w:rStyle w:val="CommentReference"/>
        </w:rPr>
        <w:commentReference w:id="82"/>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3"/>
      <w:r w:rsidRPr="00273817">
        <w:rPr>
          <w:rFonts w:ascii="宋体" w:hAnsi="宋体" w:cs="宋体" w:hint="eastAsia"/>
        </w:rPr>
        <w:t>是给应用开发增色不少</w:t>
      </w:r>
      <w:commentRangeEnd w:id="83"/>
      <w:r>
        <w:rPr>
          <w:rStyle w:val="CommentReference"/>
        </w:rPr>
        <w:commentReference w:id="83"/>
      </w:r>
      <w:r w:rsidRPr="00273817">
        <w:rPr>
          <w:rFonts w:ascii="宋体" w:hAnsi="宋体" w:cs="宋体" w:hint="eastAsia"/>
        </w:rPr>
        <w:t>。</w:t>
      </w:r>
      <w:r w:rsidR="00FE7F98">
        <w:br w:type="page"/>
      </w:r>
    </w:p>
    <w:p w14:paraId="697491B5" w14:textId="7DA225A1" w:rsidR="008222FE" w:rsidRDefault="00794EDE" w:rsidP="00D01EBF">
      <w:pPr>
        <w:pStyle w:val="Heading2"/>
      </w:pPr>
      <w:bookmarkStart w:id="84" w:name="_Toc261894159"/>
      <w:bookmarkStart w:id="85" w:name="_Toc261894288"/>
      <w:bookmarkStart w:id="86" w:name="_Toc263751455"/>
      <w:bookmarkStart w:id="87" w:name="_Toc265025001"/>
      <w:bookmarkStart w:id="88" w:name="_Toc265025052"/>
      <w:bookmarkStart w:id="89" w:name="_Toc265025103"/>
      <w:bookmarkStart w:id="90" w:name="_Toc265025154"/>
      <w:bookmarkStart w:id="91" w:name="_Toc265025205"/>
      <w:bookmarkStart w:id="92" w:name="_Toc265025718"/>
      <w:r>
        <w:tab/>
        <w:t xml:space="preserve"> </w:t>
      </w:r>
      <w:bookmarkStart w:id="93" w:name="_Toc287515596"/>
      <w:r w:rsidR="008222FE" w:rsidRPr="008222FE">
        <w:t>研究内容</w:t>
      </w:r>
      <w:bookmarkEnd w:id="84"/>
      <w:bookmarkEnd w:id="85"/>
      <w:bookmarkEnd w:id="86"/>
      <w:bookmarkEnd w:id="87"/>
      <w:bookmarkEnd w:id="88"/>
      <w:bookmarkEnd w:id="89"/>
      <w:bookmarkEnd w:id="90"/>
      <w:bookmarkEnd w:id="91"/>
      <w:bookmarkEnd w:id="92"/>
      <w:bookmarkEnd w:id="93"/>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D01EBF">
      <w:pPr>
        <w:pStyle w:val="Heading2"/>
      </w:pPr>
      <w:bookmarkStart w:id="94" w:name="_Toc261894160"/>
      <w:bookmarkStart w:id="95" w:name="_Toc261894289"/>
      <w:bookmarkStart w:id="96" w:name="_Toc263751456"/>
      <w:bookmarkStart w:id="97" w:name="_Toc265025002"/>
      <w:bookmarkStart w:id="98" w:name="_Toc265025053"/>
      <w:bookmarkStart w:id="99" w:name="_Toc265025104"/>
      <w:bookmarkStart w:id="100" w:name="_Toc265025155"/>
      <w:bookmarkStart w:id="101" w:name="_Toc265025206"/>
      <w:bookmarkStart w:id="102" w:name="_Toc265025719"/>
      <w:r>
        <w:rPr>
          <w:rFonts w:hint="eastAsia"/>
        </w:rPr>
        <w:t xml:space="preserve"> </w:t>
      </w:r>
      <w:bookmarkStart w:id="103" w:name="_Toc287515597"/>
      <w:r w:rsidR="008222FE" w:rsidRPr="008222FE">
        <w:t>论文结构</w:t>
      </w:r>
      <w:bookmarkEnd w:id="94"/>
      <w:bookmarkEnd w:id="95"/>
      <w:bookmarkEnd w:id="96"/>
      <w:bookmarkEnd w:id="97"/>
      <w:bookmarkEnd w:id="98"/>
      <w:bookmarkEnd w:id="99"/>
      <w:bookmarkEnd w:id="100"/>
      <w:bookmarkEnd w:id="101"/>
      <w:bookmarkEnd w:id="102"/>
      <w:bookmarkEnd w:id="103"/>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bookmarkStart w:id="104" w:name="_Toc287515598"/>
      <w:r w:rsidR="00243570">
        <w:rPr>
          <w:rFonts w:ascii="宋体" w:hAnsi="宋体" w:cs="宋体" w:hint="eastAsia"/>
        </w:rPr>
        <w:t>移动</w:t>
      </w:r>
      <w:r w:rsidR="00512A58">
        <w:rPr>
          <w:rFonts w:hint="eastAsia"/>
        </w:rPr>
        <w:t>GIS</w:t>
      </w:r>
      <w:r w:rsidR="00512A58">
        <w:rPr>
          <w:rFonts w:hint="eastAsia"/>
        </w:rPr>
        <w:t>应用</w:t>
      </w:r>
      <w:r>
        <w:rPr>
          <w:rFonts w:hint="eastAsia"/>
        </w:rPr>
        <w:t>概述</w:t>
      </w:r>
      <w:bookmarkEnd w:id="104"/>
    </w:p>
    <w:p w14:paraId="77AD3802" w14:textId="644B61B6" w:rsidR="00243570" w:rsidRDefault="00243570" w:rsidP="00D01EBF">
      <w:pPr>
        <w:pStyle w:val="Heading2"/>
      </w:pPr>
      <w:r>
        <w:t xml:space="preserve"> </w:t>
      </w:r>
      <w:bookmarkStart w:id="105" w:name="_Toc287515599"/>
      <w:r>
        <w:t>GIS</w:t>
      </w:r>
      <w:r>
        <w:rPr>
          <w:rFonts w:hint="eastAsia"/>
        </w:rPr>
        <w:t>及移动</w:t>
      </w:r>
      <w:r>
        <w:rPr>
          <w:rFonts w:hint="eastAsia"/>
        </w:rPr>
        <w:t>GIS</w:t>
      </w:r>
      <w:r w:rsidR="0052626A">
        <w:rPr>
          <w:rFonts w:hint="eastAsia"/>
        </w:rPr>
        <w:t>功能分析。</w:t>
      </w:r>
      <w:bookmarkEnd w:id="105"/>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6"/>
      <w:r w:rsidRPr="0052626A">
        <w:rPr>
          <w:rFonts w:ascii="宋体" w:hAnsi="宋体" w:cs="宋体"/>
        </w:rPr>
        <w:t>应用</w:t>
      </w:r>
      <w:commentRangeEnd w:id="106"/>
      <w:r w:rsidR="00EF354C">
        <w:rPr>
          <w:rStyle w:val="CommentReference"/>
        </w:rPr>
        <w:commentReference w:id="106"/>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07"/>
      <w:commentRangeStart w:id="108"/>
      <w:r w:rsidR="00B76DA7">
        <w:rPr>
          <w:rFonts w:ascii="宋体" w:hAnsi="宋体" w:cs="宋体" w:hint="eastAsia"/>
        </w:rPr>
        <w:t>瓦片地图</w:t>
      </w:r>
      <w:commentRangeEnd w:id="107"/>
      <w:r w:rsidR="00B76DA7">
        <w:rPr>
          <w:rStyle w:val="CommentReference"/>
        </w:rPr>
        <w:commentReference w:id="107"/>
      </w:r>
      <w:commentRangeEnd w:id="108"/>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09"/>
      <w:r>
        <w:rPr>
          <w:rFonts w:ascii="宋体" w:hAnsi="宋体" w:cs="宋体" w:hint="eastAsia"/>
        </w:rPr>
        <w:t>求问题</w:t>
      </w:r>
      <w:commentRangeEnd w:id="109"/>
      <w:r w:rsidR="00A24D19">
        <w:rPr>
          <w:rStyle w:val="CommentReference"/>
        </w:rPr>
        <w:commentReference w:id="109"/>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11508E">
      <w:pPr>
        <w:pStyle w:val="ListParagraph"/>
        <w:numPr>
          <w:ilvl w:val="0"/>
          <w:numId w:val="8"/>
        </w:numPr>
      </w:pPr>
      <w:r w:rsidRPr="00B6734F">
        <w:rPr>
          <w:rFonts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11508E">
      <w:pPr>
        <w:pStyle w:val="ListParagraph"/>
        <w:numPr>
          <w:ilvl w:val="0"/>
          <w:numId w:val="8"/>
        </w:numPr>
      </w:pPr>
      <w:r>
        <w:rPr>
          <w:rFonts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11508E">
      <w:pPr>
        <w:pStyle w:val="ListParagraph"/>
        <w:numPr>
          <w:ilvl w:val="0"/>
          <w:numId w:val="8"/>
        </w:numPr>
      </w:pPr>
      <w:r>
        <w:rPr>
          <w:rFonts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10"/>
      <w:r w:rsidRPr="009D220C">
        <w:t>基本数据内容</w:t>
      </w:r>
      <w:commentRangeEnd w:id="110"/>
      <w:r>
        <w:rPr>
          <w:rStyle w:val="CommentReference"/>
        </w:rPr>
        <w:commentReference w:id="110"/>
      </w:r>
      <w:r w:rsidRPr="009D220C">
        <w:t>。</w:t>
      </w:r>
      <w:r w:rsidR="00B76DA7">
        <w:rPr>
          <w:rStyle w:val="CommentReference"/>
        </w:rPr>
        <w:commentReference w:id="108"/>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11508E">
      <w:pPr>
        <w:pStyle w:val="ListParagraph"/>
        <w:numPr>
          <w:ilvl w:val="0"/>
          <w:numId w:val="9"/>
        </w:numPr>
      </w:pPr>
      <w:r w:rsidRPr="009A483E">
        <w:rPr>
          <w:rFonts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11508E">
      <w:pPr>
        <w:pStyle w:val="ListParagraph"/>
        <w:numPr>
          <w:ilvl w:val="0"/>
          <w:numId w:val="9"/>
        </w:numPr>
      </w:pPr>
      <w:r w:rsidRPr="009A483E">
        <w:rPr>
          <w:rFonts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11"/>
      <w:r w:rsidRPr="00324A02">
        <w:rPr>
          <w:rFonts w:ascii="宋体" w:hAnsi="宋体" w:cs="宋体" w:hint="eastAsia"/>
        </w:rPr>
        <w:t>理。</w:t>
      </w:r>
      <w:commentRangeEnd w:id="111"/>
      <w:r w:rsidR="00962E35">
        <w:rPr>
          <w:rStyle w:val="CommentReference"/>
        </w:rPr>
        <w:commentReference w:id="111"/>
      </w:r>
    </w:p>
    <w:p w14:paraId="3C192DE2" w14:textId="54A4CC2C" w:rsidR="00243570" w:rsidRDefault="00243570" w:rsidP="00D01EBF">
      <w:pPr>
        <w:pStyle w:val="Heading2"/>
      </w:pPr>
      <w:r>
        <w:rPr>
          <w:rFonts w:hint="eastAsia"/>
        </w:rPr>
        <w:t xml:space="preserve"> </w:t>
      </w:r>
      <w:bookmarkStart w:id="112" w:name="_Toc287515600"/>
      <w:r>
        <w:rPr>
          <w:rFonts w:hint="eastAsia"/>
        </w:rPr>
        <w:t>空间数据结构</w:t>
      </w:r>
      <w:bookmarkEnd w:id="112"/>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3"/>
      <w:r>
        <w:rPr>
          <w:rFonts w:hint="eastAsia"/>
        </w:rPr>
        <w:t>空间数据</w:t>
      </w:r>
      <w:commentRangeEnd w:id="113"/>
      <w:r>
        <w:rPr>
          <w:rStyle w:val="CommentReference"/>
        </w:rPr>
        <w:commentReference w:id="113"/>
      </w:r>
      <w:r>
        <w:rPr>
          <w:rFonts w:hint="eastAsia"/>
        </w:rPr>
        <w:t>。</w:t>
      </w:r>
    </w:p>
    <w:p w14:paraId="1CC958FE" w14:textId="3F84EB60" w:rsidR="00CC21A9" w:rsidRDefault="00CC21A9" w:rsidP="00E01DD6">
      <w:pPr>
        <w:ind w:firstLine="0"/>
        <w:rPr>
          <w:rFonts w:ascii="宋体" w:hAnsi="宋体" w:cs="宋体"/>
        </w:rPr>
      </w:pPr>
      <w:r>
        <w:rPr>
          <w:rFonts w:ascii="宋体" w:hAnsi="宋体" w:cs="宋体" w:hint="eastAsia"/>
        </w:rPr>
        <w:t>这些信息主要由几何数据、位置数据以及属性数据组成。</w:t>
      </w:r>
    </w:p>
    <w:p w14:paraId="7367D299" w14:textId="77777777" w:rsidR="00CC21A9" w:rsidRDefault="00CC21A9" w:rsidP="00CC21A9">
      <w:pPr>
        <w:pStyle w:val="Heading3"/>
      </w:pPr>
      <w:r>
        <w:t xml:space="preserve"> </w:t>
      </w:r>
      <w:bookmarkStart w:id="114" w:name="_Toc287515601"/>
      <w:r>
        <w:rPr>
          <w:rFonts w:ascii="黑体" w:hAnsi="黑体" w:cs="黑体" w:hint="eastAsia"/>
        </w:rPr>
        <w:t>空间数据的分类</w:t>
      </w:r>
      <w:bookmarkEnd w:id="114"/>
      <w:r>
        <w:rPr>
          <w:rFonts w:hint="eastAsia"/>
        </w:rPr>
        <w:t xml:space="preserve"> </w:t>
      </w:r>
    </w:p>
    <w:p w14:paraId="71073EFA" w14:textId="77777777" w:rsidR="00CC21A9" w:rsidRPr="00075F31" w:rsidRDefault="00CC21A9" w:rsidP="00645765">
      <w:pPr>
        <w:pStyle w:val="ListParagraph"/>
        <w:numPr>
          <w:ilvl w:val="0"/>
          <w:numId w:val="23"/>
        </w:numPr>
      </w:pPr>
      <w:r>
        <w:rPr>
          <w:rFonts w:hint="eastAsia"/>
        </w:rPr>
        <w:t>几何数据</w:t>
      </w:r>
    </w:p>
    <w:p w14:paraId="3E07DF5A" w14:textId="77777777" w:rsidR="00CC21A9" w:rsidRPr="00075F31" w:rsidRDefault="00CC21A9" w:rsidP="00CC21A9">
      <w:pPr>
        <w:rPr>
          <w:rFonts w:ascii="宋体" w:hAnsi="宋体" w:cs="宋体"/>
        </w:rPr>
      </w:pPr>
      <w:r w:rsidRPr="00075F31">
        <w:rPr>
          <w:rFonts w:ascii="宋体" w:hAnsi="宋体" w:cs="宋体" w:hint="eastAsia"/>
        </w:rPr>
        <w:t>几何数据用来表示空间对象的几何特征及</w:t>
      </w:r>
      <w:r>
        <w:rPr>
          <w:rFonts w:ascii="宋体" w:hAnsi="宋体" w:cs="宋体" w:hint="eastAsia"/>
        </w:rPr>
        <w:t>空间关系，例如：在哪里，什么形状等，描述方式常见为坐标，距离等，包括了点、线、面等信息。</w:t>
      </w:r>
    </w:p>
    <w:p w14:paraId="4F105424" w14:textId="77777777" w:rsidR="00CC21A9" w:rsidRDefault="00CC21A9" w:rsidP="00645765">
      <w:pPr>
        <w:pStyle w:val="ListParagraph"/>
        <w:numPr>
          <w:ilvl w:val="0"/>
          <w:numId w:val="23"/>
        </w:numPr>
      </w:pPr>
      <w:r>
        <w:rPr>
          <w:rFonts w:hint="eastAsia"/>
        </w:rPr>
        <w:t>关系数据</w:t>
      </w:r>
    </w:p>
    <w:p w14:paraId="4078B7C1" w14:textId="77777777" w:rsidR="00CC21A9" w:rsidRPr="005F72C1" w:rsidRDefault="00CC21A9" w:rsidP="00CC21A9">
      <w:pPr>
        <w:ind w:firstLine="360"/>
        <w:rPr>
          <w:rFonts w:ascii="宋体" w:hAnsi="宋体" w:cs="宋体"/>
        </w:rPr>
      </w:pPr>
      <w:r w:rsidRPr="005F72C1">
        <w:rPr>
          <w:rFonts w:ascii="宋体" w:hAnsi="宋体" w:cs="宋体" w:hint="eastAsia"/>
        </w:rPr>
        <w:t>描述空间实体之间的空间关系的数据包括拓扑关系、顺序关系、度量关系等。拓扑关系是一种对空间关系进行明确定义的数学方法。拓扑关系包括相邻关系、包含关系、关联关系等。</w:t>
      </w:r>
    </w:p>
    <w:p w14:paraId="722E364F" w14:textId="77777777" w:rsidR="00CC21A9" w:rsidRDefault="00CC21A9" w:rsidP="00645765">
      <w:pPr>
        <w:pStyle w:val="ListParagraph"/>
        <w:numPr>
          <w:ilvl w:val="0"/>
          <w:numId w:val="23"/>
        </w:numPr>
      </w:pPr>
      <w:r>
        <w:rPr>
          <w:rFonts w:hint="eastAsia"/>
        </w:rPr>
        <w:t>属性数据</w:t>
      </w:r>
    </w:p>
    <w:p w14:paraId="4EB36629" w14:textId="71E674AD" w:rsidR="00CC21A9" w:rsidRDefault="00CC21A9" w:rsidP="00CC21A9">
      <w:r>
        <w:rPr>
          <w:rFonts w:ascii="宋体" w:hAnsi="宋体" w:cs="宋体" w:hint="eastAsia"/>
        </w:rPr>
        <w:t>描述空间数据属性特征的数据，也称非几何数据或者非定位数据。一般用来说明“是什么”，如类型、名称、等级、状态等。</w:t>
      </w:r>
    </w:p>
    <w:p w14:paraId="6B464220" w14:textId="78CE91A1" w:rsidR="00DD0DA6" w:rsidRDefault="00DD0DA6" w:rsidP="00A25AB1">
      <w:pPr>
        <w:ind w:firstLine="0"/>
        <w:rPr>
          <w:rFonts w:ascii="宋体" w:hAnsi="宋体" w:cs="宋体"/>
        </w:rPr>
      </w:pPr>
    </w:p>
    <w:p w14:paraId="27B5CEAB" w14:textId="7D659CF1" w:rsidR="00A25AB1" w:rsidRPr="00A25AB1" w:rsidRDefault="00A25AB1" w:rsidP="00A25AB1">
      <w:pPr>
        <w:pStyle w:val="Heading3"/>
        <w:rPr>
          <w:rFonts w:ascii="黑体" w:hAnsi="黑体" w:cs="黑体"/>
        </w:rPr>
      </w:pPr>
      <w:r>
        <w:rPr>
          <w:rFonts w:ascii="黑体" w:hAnsi="黑体" w:cs="黑体" w:hint="eastAsia"/>
        </w:rPr>
        <w:t xml:space="preserve"> </w:t>
      </w:r>
      <w:bookmarkStart w:id="115" w:name="_Ref287268528"/>
      <w:bookmarkStart w:id="116" w:name="_Toc287515602"/>
      <w:r w:rsidRPr="00A25AB1">
        <w:rPr>
          <w:rFonts w:ascii="黑体" w:hAnsi="黑体" w:cs="黑体" w:hint="eastAsia"/>
        </w:rPr>
        <w:t>空间数据结构</w:t>
      </w:r>
      <w:bookmarkEnd w:id="115"/>
      <w:bookmarkEnd w:id="116"/>
    </w:p>
    <w:p w14:paraId="77A4A678" w14:textId="19E52ED5" w:rsidR="00A25AB1" w:rsidRDefault="00A25AB1" w:rsidP="00A25AB1">
      <w:pPr>
        <w:ind w:firstLine="576"/>
        <w:rPr>
          <w:rFonts w:ascii="宋体" w:hAnsi="宋体" w:cs="宋体"/>
        </w:rPr>
      </w:pPr>
      <w:r>
        <w:rPr>
          <w:rFonts w:ascii="宋体" w:hAnsi="宋体" w:cs="宋体" w:hint="eastAsia"/>
        </w:rPr>
        <w:t>本论文主要研究了将空间数据可视化的职能，核心问题是空间实体的定位和形状的展示，主要目的是为专业领域开发提供了一个地图工具框架，因此</w:t>
      </w:r>
      <w:r w:rsidR="00DE1FB7">
        <w:rPr>
          <w:rFonts w:ascii="宋体" w:hAnsi="宋体" w:cs="宋体" w:hint="eastAsia"/>
        </w:rPr>
        <w:t>只关注了</w:t>
      </w:r>
      <w:r>
        <w:rPr>
          <w:rFonts w:ascii="宋体" w:hAnsi="宋体" w:cs="宋体" w:hint="eastAsia"/>
        </w:rPr>
        <w:t>空间数据的名称等少数属性数据类型，以及颜色、尺寸、符号类型等与可视化密切相关的数据类型。</w:t>
      </w:r>
    </w:p>
    <w:p w14:paraId="7D3015CA" w14:textId="21B30FC8" w:rsidR="0067299F" w:rsidRDefault="0067299F" w:rsidP="00A25AB1">
      <w:pPr>
        <w:ind w:firstLine="576"/>
      </w:pPr>
      <w:r>
        <w:rPr>
          <w:rFonts w:ascii="宋体" w:hAnsi="宋体" w:cs="宋体" w:hint="eastAsia"/>
        </w:rPr>
        <w:t>在地理信息系统中，几何数据和位置数据又统称为空间特征数据，这种</w:t>
      </w:r>
    </w:p>
    <w:p w14:paraId="379F73ED" w14:textId="6D71275F" w:rsidR="00A25AB1" w:rsidRPr="00A25AB1" w:rsidRDefault="00A25AB1" w:rsidP="0067299F">
      <w:pPr>
        <w:ind w:firstLine="0"/>
        <w:rPr>
          <w:rFonts w:ascii="宋体" w:hAnsi="宋体" w:cs="宋体"/>
        </w:rPr>
      </w:pPr>
      <w:r>
        <w:rPr>
          <w:rFonts w:hint="eastAsia"/>
        </w:rPr>
        <w:t>描述地理位置及其空间关系的空间特征数据是地理信息系统所特有的数据类型，空间数据的几何数据主要以矢量数据结果结构和栅格数据结构</w:t>
      </w:r>
      <w:commentRangeStart w:id="117"/>
      <w:r>
        <w:rPr>
          <w:rFonts w:hint="eastAsia"/>
        </w:rPr>
        <w:t>两种形式存储</w:t>
      </w:r>
      <w:commentRangeEnd w:id="117"/>
      <w:r>
        <w:rPr>
          <w:rStyle w:val="CommentReference"/>
        </w:rPr>
        <w:commentReference w:id="117"/>
      </w:r>
      <w:r>
        <w:rPr>
          <w:rFonts w:hint="eastAsia"/>
        </w:rPr>
        <w:t>。</w:t>
      </w:r>
    </w:p>
    <w:p w14:paraId="27D0F9A2" w14:textId="3F922084" w:rsidR="000D670F" w:rsidRPr="000D670F" w:rsidRDefault="004131D2" w:rsidP="00A25AB1">
      <w:pPr>
        <w:pStyle w:val="Heading4"/>
        <w:rPr>
          <w:rFonts w:ascii="宋体" w:hAnsi="宋体" w:cs="宋体"/>
        </w:rPr>
      </w:pPr>
      <w:r>
        <w:rPr>
          <w:rFonts w:hint="eastAsia"/>
        </w:rPr>
        <w:t xml:space="preserve"> </w:t>
      </w:r>
      <w:bookmarkStart w:id="118" w:name="_Ref287218100"/>
      <w:bookmarkStart w:id="119" w:name="_Toc287515603"/>
      <w:r w:rsidR="000D670F" w:rsidRPr="000D670F">
        <w:rPr>
          <w:rFonts w:hint="eastAsia"/>
        </w:rPr>
        <w:t>栅格数据</w:t>
      </w:r>
      <w:r w:rsidR="00FE0A34">
        <w:rPr>
          <w:rFonts w:hint="eastAsia"/>
        </w:rPr>
        <w:t>数据结构</w:t>
      </w:r>
      <w:bookmarkEnd w:id="118"/>
      <w:bookmarkEnd w:id="119"/>
    </w:p>
    <w:p w14:paraId="2C152474" w14:textId="7C461643" w:rsid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130AC2A1" w14:textId="408F7FAC" w:rsidR="00287617" w:rsidRPr="000D670F" w:rsidRDefault="00287617" w:rsidP="00517C9B">
      <w:pPr>
        <w:rPr>
          <w:rFonts w:ascii="宋体" w:hAnsi="宋体" w:cs="宋体"/>
        </w:rPr>
      </w:pPr>
      <w:r>
        <w:rPr>
          <w:rFonts w:ascii="宋体" w:hAnsi="宋体" w:cs="宋体" w:hint="eastAsia"/>
        </w:rPr>
        <w:t>栅格数据主要依靠与栅格相对应的静态图像表现。</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455C06D5"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w:t>
      </w:r>
      <w:r w:rsidR="008F1D30">
        <w:rPr>
          <w:rFonts w:ascii="宋体" w:hAnsi="宋体" w:cs="宋体" w:hint="eastAsia"/>
        </w:rPr>
        <w:t>树算法，将栅格图按照地理关系组织成为一个具有空间索引关系的以影像</w:t>
      </w:r>
      <w:r w:rsidR="0004313F">
        <w:rPr>
          <w:rFonts w:ascii="宋体" w:hAnsi="宋体" w:cs="宋体" w:hint="eastAsia"/>
        </w:rPr>
        <w:t>金字塔方式存储的栅格数据集。</w:t>
      </w:r>
    </w:p>
    <w:p w14:paraId="0D4B765E" w14:textId="312C4BBE" w:rsidR="000D670F" w:rsidRPr="00517C9B" w:rsidRDefault="000D670F" w:rsidP="00A25AB1">
      <w:pPr>
        <w:pStyle w:val="Heading4"/>
      </w:pPr>
      <w:r>
        <w:rPr>
          <w:rFonts w:hint="eastAsia"/>
        </w:rPr>
        <w:t xml:space="preserve"> </w:t>
      </w:r>
      <w:bookmarkStart w:id="120" w:name="_Ref287191312"/>
      <w:bookmarkStart w:id="121" w:name="_Ref287191315"/>
      <w:bookmarkStart w:id="122" w:name="_Toc287515604"/>
      <w:r>
        <w:rPr>
          <w:rFonts w:hint="eastAsia"/>
        </w:rPr>
        <w:t>矢量数据</w:t>
      </w:r>
      <w:bookmarkEnd w:id="120"/>
      <w:bookmarkEnd w:id="121"/>
      <w:r w:rsidR="00FE0A34">
        <w:rPr>
          <w:rFonts w:hint="eastAsia"/>
        </w:rPr>
        <w:t>数据结构</w:t>
      </w:r>
      <w:bookmarkEnd w:id="122"/>
    </w:p>
    <w:p w14:paraId="0FC86314" w14:textId="6C818FF2" w:rsidR="000E0842" w:rsidRDefault="00582679" w:rsidP="009A3507">
      <w:pPr>
        <w:rPr>
          <w:rFonts w:ascii="宋体" w:hAnsi="宋体" w:cs="宋体"/>
        </w:rPr>
      </w:pPr>
      <w:r>
        <w:rPr>
          <w:rFonts w:ascii="宋体" w:hAnsi="宋体" w:cs="宋体" w:hint="eastAsia"/>
        </w:rPr>
        <w:t>空间数据最主要的是几何数据和位置数据，同时还关联了</w:t>
      </w:r>
      <w:r w:rsidR="000E0842">
        <w:rPr>
          <w:rFonts w:ascii="宋体" w:hAnsi="宋体" w:cs="宋体" w:hint="eastAsia"/>
        </w:rPr>
        <w:t>属性数据等信息。</w:t>
      </w:r>
    </w:p>
    <w:p w14:paraId="78A781B4" w14:textId="7BBF5360" w:rsidR="000E0842" w:rsidRPr="000E0842" w:rsidRDefault="000E0842" w:rsidP="009A3507">
      <w:pPr>
        <w:rPr>
          <w:rFonts w:ascii="宋体" w:hAnsi="宋体" w:cs="宋体"/>
        </w:rPr>
      </w:pPr>
      <w:r>
        <w:rPr>
          <w:rFonts w:ascii="宋体" w:hAnsi="宋体" w:cs="宋体" w:hint="eastAsia"/>
        </w:rPr>
        <w:t>在本论文中，栅格数据指承担展现空间数据的几何信息的职能，而矢量数据结构通过关联其他信息的方式，更加具体的描述了空间实体的几何、位置、属性等信息。</w:t>
      </w:r>
    </w:p>
    <w:p w14:paraId="59606A01" w14:textId="04FF1FC3" w:rsidR="00DD2619" w:rsidRDefault="009A3507" w:rsidP="009A3507">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sidR="00DD2619">
        <w:rPr>
          <w:rFonts w:hint="eastAsia"/>
        </w:rPr>
        <w:t>理实体的空间位置表现的准确无误</w:t>
      </w:r>
      <w:r w:rsidRPr="009A3507">
        <w:t>。</w:t>
      </w:r>
    </w:p>
    <w:p w14:paraId="55D672F7" w14:textId="62CF8054" w:rsidR="009A3507" w:rsidRDefault="009A3507" w:rsidP="009A3507">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p>
    <w:p w14:paraId="2F0C3FB5" w14:textId="4D7AF9CC" w:rsidR="00436C97" w:rsidRDefault="00436C97" w:rsidP="009A3507">
      <w:r w:rsidRPr="00436C97">
        <w:rPr>
          <w:rFonts w:hint="eastAsia"/>
        </w:rPr>
        <w:t>常用的表示方法是：在点数据上给出表示其位置的坐标值，如</w:t>
      </w:r>
      <w:r w:rsidRPr="00436C97">
        <w:rPr>
          <w:rFonts w:hint="eastAsia"/>
        </w:rPr>
        <w:t xml:space="preserve"> x</w:t>
      </w:r>
      <w:r w:rsidRPr="00436C97">
        <w:rPr>
          <w:rFonts w:hint="eastAsia"/>
        </w:rPr>
        <w:t>，</w:t>
      </w:r>
      <w:r w:rsidRPr="00436C97">
        <w:rPr>
          <w:rFonts w:hint="eastAsia"/>
        </w:rPr>
        <w:t xml:space="preserve"> y </w:t>
      </w:r>
      <w:r w:rsidRPr="00436C97">
        <w:rPr>
          <w:rFonts w:hint="eastAsia"/>
        </w:rPr>
        <w:t>平面坐标等；线段定义为两个端点范围内的点组；面定义为构成其边界线的线段组，然后加上表示这些点、线、面属性的特征码</w:t>
      </w:r>
      <w:r>
        <w:rPr>
          <w:rFonts w:hint="eastAsia"/>
        </w:rPr>
        <w:t>。</w:t>
      </w:r>
    </w:p>
    <w:p w14:paraId="01CDD471" w14:textId="50A32694" w:rsidR="00DD2619" w:rsidRPr="00DD2619" w:rsidRDefault="00DD2619" w:rsidP="009A3507">
      <w:pPr>
        <w:rPr>
          <w:rFonts w:ascii="宋体" w:hAnsi="宋体" w:cs="宋体"/>
        </w:rPr>
      </w:pPr>
      <w:r>
        <w:rPr>
          <w:rFonts w:ascii="宋体" w:hAnsi="宋体" w:cs="宋体" w:hint="eastAsia"/>
        </w:rPr>
        <w:t>矢量数据在GIS系统中展现的形式主要有矢量图和位图两种方式。</w:t>
      </w:r>
    </w:p>
    <w:p w14:paraId="671602B3" w14:textId="2C047DE9" w:rsidR="00546157" w:rsidRDefault="00254D9F" w:rsidP="009A3507">
      <w:r>
        <w:rPr>
          <w:rFonts w:hint="eastAsia"/>
        </w:rPr>
        <w:t>矢量图</w:t>
      </w:r>
      <w:r w:rsidR="00DD2619">
        <w:rPr>
          <w:rFonts w:hint="eastAsia"/>
        </w:rPr>
        <w:t>是其中主要的方法</w:t>
      </w:r>
      <w:r>
        <w:rPr>
          <w:rFonts w:hint="eastAsia"/>
        </w:rPr>
        <w:t>。</w:t>
      </w:r>
      <w:r w:rsidR="009A3507" w:rsidRPr="009A3507">
        <w:t>矢量图也称为</w:t>
      </w:r>
      <w:r w:rsidR="009A3507" w:rsidRPr="009A3507">
        <w:fldChar w:fldCharType="begin"/>
      </w:r>
      <w:r w:rsidR="009A3507" w:rsidRPr="009A3507">
        <w:instrText xml:space="preserve"> HYPERLINK "http://baike.baidu.com/view/125370.htm" \t "_blank" </w:instrText>
      </w:r>
      <w:r w:rsidR="009A3507" w:rsidRPr="009A3507">
        <w:fldChar w:fldCharType="separate"/>
      </w:r>
      <w:r w:rsidR="009A3507" w:rsidRPr="009A3507">
        <w:t>面向对象</w:t>
      </w:r>
      <w:r w:rsidR="009A3507" w:rsidRPr="009A3507">
        <w:fldChar w:fldCharType="end"/>
      </w:r>
      <w:r w:rsidR="009A3507" w:rsidRPr="009A3507">
        <w:t>的图像或绘图图像，是计算机图形学中用点、</w:t>
      </w:r>
      <w:r w:rsidR="009A3507" w:rsidRPr="009A3507">
        <w:fldChar w:fldCharType="begin"/>
      </w:r>
      <w:r w:rsidR="009A3507" w:rsidRPr="009A3507">
        <w:instrText xml:space="preserve"> HYPERLINK "http://baike.baidu.com/view/15102.htm" \t "_blank" </w:instrText>
      </w:r>
      <w:r w:rsidR="009A3507" w:rsidRPr="009A3507">
        <w:fldChar w:fldCharType="separate"/>
      </w:r>
      <w:r w:rsidR="009A3507" w:rsidRPr="009A3507">
        <w:t>直线</w:t>
      </w:r>
      <w:r w:rsidR="009A3507" w:rsidRPr="009A3507">
        <w:fldChar w:fldCharType="end"/>
      </w:r>
      <w:r w:rsidR="009A3507" w:rsidRPr="009A3507">
        <w:t>或者多边形等基于</w:t>
      </w:r>
      <w:r w:rsidR="009A3507" w:rsidRPr="009A3507">
        <w:fldChar w:fldCharType="begin"/>
      </w:r>
      <w:r w:rsidR="009A3507" w:rsidRPr="009A3507">
        <w:instrText xml:space="preserve"> HYPERLINK "http://baike.baidu.com/view/1284.htm" \t "_blank" </w:instrText>
      </w:r>
      <w:r w:rsidR="009A3507" w:rsidRPr="009A3507">
        <w:fldChar w:fldCharType="separate"/>
      </w:r>
      <w:r w:rsidR="009A3507" w:rsidRPr="009A3507">
        <w:t>数学</w:t>
      </w:r>
      <w:r w:rsidR="009A3507" w:rsidRPr="009A3507">
        <w:fldChar w:fldCharType="end"/>
      </w:r>
      <w:r w:rsidR="009A3507" w:rsidRPr="009A3507">
        <w:t>方程的几何图元表示图像。</w:t>
      </w:r>
      <w:r w:rsidR="009A3507" w:rsidRPr="009A3507">
        <w:fldChar w:fldCharType="begin"/>
      </w:r>
      <w:r w:rsidR="009A3507" w:rsidRPr="009A3507">
        <w:instrText xml:space="preserve"> HYPERLINK "http://baike.baidu.com/view/138039.htm" \t "_blank" </w:instrText>
      </w:r>
      <w:r w:rsidR="009A3507" w:rsidRPr="009A3507">
        <w:fldChar w:fldCharType="separate"/>
      </w:r>
      <w:r w:rsidR="009A3507" w:rsidRPr="009A3507">
        <w:t>矢量图</w:t>
      </w:r>
      <w:r w:rsidR="009A3507" w:rsidRPr="009A3507">
        <w:fldChar w:fldCharType="end"/>
      </w:r>
      <w:r w:rsidR="009A3507"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D01EBF">
      <w:pPr>
        <w:pStyle w:val="Heading2"/>
      </w:pPr>
      <w:r>
        <w:t xml:space="preserve"> </w:t>
      </w:r>
      <w:bookmarkStart w:id="123" w:name="_Ref287267380"/>
      <w:bookmarkStart w:id="124" w:name="_Ref287267382"/>
      <w:bookmarkStart w:id="125" w:name="_Toc287515605"/>
      <w:r>
        <w:rPr>
          <w:rFonts w:hint="eastAsia"/>
        </w:rPr>
        <w:t>地理信息可视化</w:t>
      </w:r>
      <w:bookmarkEnd w:id="123"/>
      <w:bookmarkEnd w:id="124"/>
      <w:bookmarkEnd w:id="125"/>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bookmarkStart w:id="126" w:name="_Toc287515606"/>
      <w:r>
        <w:rPr>
          <w:rFonts w:ascii="宋体" w:hAnsi="宋体" w:cs="宋体" w:hint="eastAsia"/>
        </w:rPr>
        <w:t>地理信息可视化的目的</w:t>
      </w:r>
      <w:bookmarkEnd w:id="126"/>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bookmarkStart w:id="127" w:name="_Toc287515607"/>
      <w:r w:rsidR="00B87D80">
        <w:rPr>
          <w:rFonts w:ascii="黑体" w:hAnsi="黑体" w:cs="黑体" w:hint="eastAsia"/>
        </w:rPr>
        <w:t>地理信息可视化的方式方法</w:t>
      </w:r>
      <w:bookmarkEnd w:id="127"/>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28"/>
      <w:r>
        <w:rPr>
          <w:rFonts w:ascii="宋体" w:hAnsi="宋体" w:cs="宋体" w:hint="eastAsia"/>
        </w:rPr>
        <w:t>息的可视化处理</w:t>
      </w:r>
      <w:commentRangeEnd w:id="128"/>
      <w:r>
        <w:rPr>
          <w:rStyle w:val="CommentReference"/>
        </w:rPr>
        <w:commentReference w:id="128"/>
      </w:r>
      <w:r>
        <w:rPr>
          <w:rFonts w:ascii="宋体" w:hAnsi="宋体" w:cs="宋体" w:hint="eastAsia"/>
        </w:rPr>
        <w:t>。</w:t>
      </w:r>
    </w:p>
    <w:p w14:paraId="03FC5535" w14:textId="516E6A66" w:rsidR="00C8161A" w:rsidRDefault="00C8161A" w:rsidP="00CD310C">
      <w:pPr>
        <w:rPr>
          <w:rFonts w:ascii="宋体" w:hAnsi="宋体" w:cs="宋体"/>
        </w:rPr>
      </w:pPr>
      <w:r w:rsidRPr="00C8161A">
        <w:rPr>
          <w:rFonts w:ascii="宋体" w:hAnsi="宋体" w:cs="宋体" w:hint="eastAsia"/>
        </w:rPr>
        <w:t>地理信息可视化是运用图形生成技术和图像处理技术，将具有复杂空</w:t>
      </w:r>
      <w:r>
        <w:rPr>
          <w:rFonts w:ascii="宋体" w:hAnsi="宋体" w:cs="宋体" w:hint="eastAsia"/>
        </w:rPr>
        <w:t>间分布的科学现象、地理事物、自然景观及十分抽象的概念图形图像化。</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3EFC2AA5" w14:textId="0F48C528" w:rsidR="00314B49" w:rsidRDefault="00CD310C" w:rsidP="00314B49">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r w:rsidR="00F42D99">
        <w:rPr>
          <w:rFonts w:ascii="宋体" w:hAnsi="宋体" w:cs="宋体" w:hint="eastAsia"/>
        </w:rPr>
        <w:t>地理信息可视化的主要作用范围是特定地理范围内具有地理特征的物体，主要的功能是从复杂的地理数据中产生图像，使得抽象的信息、原理等易于理解和传播。</w:t>
      </w:r>
      <w:r w:rsidR="003A6D86">
        <w:rPr>
          <w:rFonts w:ascii="宋体" w:hAnsi="宋体" w:cs="宋体" w:hint="eastAsia"/>
        </w:rPr>
        <w:t>在地图学上，</w:t>
      </w:r>
      <w:r w:rsidR="00437140">
        <w:rPr>
          <w:rFonts w:ascii="宋体" w:hAnsi="宋体" w:cs="宋体" w:hint="eastAsia"/>
        </w:rPr>
        <w:t>常用的处理手法是讲</w:t>
      </w:r>
      <w:r w:rsidR="003A6D86">
        <w:rPr>
          <w:rFonts w:ascii="宋体" w:hAnsi="宋体" w:cs="宋体" w:hint="eastAsia"/>
        </w:rPr>
        <w:t>地理空间的实体分为不同的要素，分别用相应的符号来表示。</w:t>
      </w:r>
      <w:r w:rsidR="00C31390">
        <w:rPr>
          <w:rFonts w:ascii="宋体" w:hAnsi="宋体" w:cs="宋体" w:hint="eastAsia"/>
        </w:rPr>
        <w:t>这个过程具有数字化和符号化的特征，从而</w:t>
      </w:r>
      <w:r w:rsidR="00F42D99">
        <w:rPr>
          <w:rFonts w:ascii="宋体" w:hAnsi="宋体" w:cs="宋体" w:hint="eastAsia"/>
        </w:rPr>
        <w:t>地理信息的可视化也是将地理空间抽象为符号空间的过程。</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24012C25" w:rsidR="00CD310C" w:rsidRDefault="001F14E0" w:rsidP="001F14E0">
      <w:pPr>
        <w:rPr>
          <w:rFonts w:ascii="宋体" w:hAnsi="宋体" w:cs="宋体"/>
        </w:rPr>
      </w:pPr>
      <w:r>
        <w:rPr>
          <w:rFonts w:ascii="宋体" w:hAnsi="宋体" w:cs="宋体" w:hint="eastAsia"/>
        </w:rPr>
        <w:t>矢量数据往往直接与地理空间的物理实体或者抽象实体相对应，因此</w:t>
      </w:r>
      <w:commentRangeStart w:id="129"/>
      <w:r w:rsidR="00CD310C" w:rsidRPr="005448D7">
        <w:rPr>
          <w:rFonts w:ascii="宋体" w:hAnsi="宋体" w:cs="宋体" w:hint="eastAsia"/>
        </w:rPr>
        <w:t>矢</w:t>
      </w:r>
      <w:r w:rsidR="003C4537">
        <w:rPr>
          <w:rFonts w:ascii="宋体" w:hAnsi="宋体" w:cs="宋体" w:hint="eastAsia"/>
        </w:rPr>
        <w:t>量数据可视化是一种符号化</w:t>
      </w:r>
      <w:r w:rsidR="00CD310C" w:rsidRPr="005448D7">
        <w:rPr>
          <w:rFonts w:ascii="宋体" w:hAnsi="宋体" w:cs="宋体" w:hint="eastAsia"/>
        </w:rPr>
        <w:t>方法</w:t>
      </w:r>
      <w:commentRangeEnd w:id="129"/>
      <w:r w:rsidR="00CD310C">
        <w:rPr>
          <w:rStyle w:val="CommentReference"/>
        </w:rPr>
        <w:commentReference w:id="129"/>
      </w:r>
      <w:r w:rsidR="00CD310C" w:rsidRPr="005448D7">
        <w:rPr>
          <w:rFonts w:ascii="宋体" w:hAnsi="宋体" w:cs="宋体" w:hint="eastAsia"/>
        </w:rPr>
        <w:t>，应使用基本图形元素（如点、线、面）工具及符号库中的视觉变量。</w:t>
      </w:r>
      <w:r w:rsidR="00CD310C">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bookmarkStart w:id="130" w:name="_Toc287515608"/>
      <w:r w:rsidR="004C3CDF">
        <w:rPr>
          <w:rFonts w:ascii="宋体" w:hAnsi="宋体" w:cs="宋体" w:hint="eastAsia"/>
        </w:rPr>
        <w:t>地图</w:t>
      </w:r>
      <w:r w:rsidR="00243570">
        <w:rPr>
          <w:rFonts w:hint="eastAsia"/>
        </w:rPr>
        <w:t>数据来源分析</w:t>
      </w:r>
      <w:bookmarkEnd w:id="130"/>
    </w:p>
    <w:p w14:paraId="40A539FF" w14:textId="651EDEEA" w:rsidR="008018D7" w:rsidRDefault="008018D7" w:rsidP="005936EB">
      <w:pPr>
        <w:ind w:firstLine="450"/>
        <w:rPr>
          <w:rFonts w:ascii="宋体" w:hAnsi="宋体" w:cs="宋体"/>
        </w:rPr>
      </w:pPr>
      <w:r>
        <w:rPr>
          <w:rFonts w:ascii="宋体" w:hAnsi="宋体" w:cs="宋体" w:hint="eastAsia"/>
        </w:rPr>
        <w:t>移动GIS的</w:t>
      </w:r>
      <w:r w:rsidR="00C5631F">
        <w:rPr>
          <w:rFonts w:ascii="宋体" w:hAnsi="宋体" w:cs="宋体" w:hint="eastAsia"/>
        </w:rPr>
        <w:t>地形</w:t>
      </w:r>
      <w:r>
        <w:rPr>
          <w:rFonts w:ascii="宋体" w:hAnsi="宋体" w:cs="宋体" w:hint="eastAsia"/>
        </w:rPr>
        <w:t>地图数据来源分为三种：离线地图、互联网地图和OGC服务。</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D01EBF">
      <w:pPr>
        <w:pStyle w:val="Heading2"/>
      </w:pPr>
      <w:r>
        <w:rPr>
          <w:rFonts w:hint="eastAsia"/>
        </w:rPr>
        <w:t xml:space="preserve"> </w:t>
      </w:r>
      <w:bookmarkStart w:id="131" w:name="_Toc287515609"/>
      <w:r w:rsidR="00243570">
        <w:rPr>
          <w:rFonts w:hint="eastAsia"/>
        </w:rPr>
        <w:t>课题</w:t>
      </w:r>
      <w:r w:rsidR="00243570">
        <w:rPr>
          <w:rFonts w:hint="eastAsia"/>
        </w:rPr>
        <w:t>GIS</w:t>
      </w:r>
      <w:r w:rsidR="00243570">
        <w:rPr>
          <w:rFonts w:hint="eastAsia"/>
        </w:rPr>
        <w:t>功能需求</w:t>
      </w:r>
      <w:bookmarkEnd w:id="131"/>
    </w:p>
    <w:p w14:paraId="46B68DC6" w14:textId="3C067FA5"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w:t>
      </w:r>
      <w:r w:rsidR="00207B38">
        <w:rPr>
          <w:rFonts w:ascii="宋体" w:hAnsi="宋体" w:cs="宋体" w:hint="eastAsia"/>
        </w:rPr>
        <w:t xml:space="preserve"> SDK</w:t>
      </w:r>
      <w:r>
        <w:rPr>
          <w:rFonts w:ascii="宋体" w:hAnsi="宋体" w:cs="宋体" w:hint="eastAsia"/>
        </w:rPr>
        <w:t>。</w:t>
      </w:r>
    </w:p>
    <w:p w14:paraId="7933E0E9" w14:textId="13184EB6" w:rsidR="00C545ED" w:rsidRDefault="00C545ED" w:rsidP="00910036">
      <w:pPr>
        <w:pStyle w:val="Heading3"/>
        <w:rPr>
          <w:rFonts w:ascii="黑体" w:hAnsi="黑体" w:cs="黑体"/>
        </w:rPr>
      </w:pPr>
      <w:r>
        <w:t xml:space="preserve"> </w:t>
      </w:r>
      <w:bookmarkStart w:id="132" w:name="_Toc287515610"/>
      <w:r w:rsidR="00010C82">
        <w:rPr>
          <w:rFonts w:ascii="黑体" w:hAnsi="黑体" w:cs="黑体" w:hint="eastAsia"/>
        </w:rPr>
        <w:t>空间数据结构</w:t>
      </w:r>
      <w:r w:rsidR="00A1663D">
        <w:rPr>
          <w:rFonts w:ascii="黑体" w:hAnsi="黑体" w:cs="黑体" w:hint="eastAsia"/>
        </w:rPr>
        <w:t>定义</w:t>
      </w:r>
      <w:bookmarkEnd w:id="132"/>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1</w:t>
      </w:r>
      <w:r w:rsidR="00855C67">
        <w:rPr>
          <w:rFonts w:hint="eastAsia"/>
        </w:rPr>
        <w:t xml:space="preserve"> GIS</w:t>
      </w:r>
      <w:r w:rsidR="00855C67">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1E8CA2B5" w:rsidR="00844991" w:rsidRDefault="00844991" w:rsidP="00844991">
      <w:pPr>
        <w:pStyle w:val="Caption"/>
        <w:keepNext/>
      </w:pPr>
      <w:bookmarkStart w:id="133" w:name="_Ref286147588"/>
      <w:r>
        <w:rPr>
          <w:rFonts w:hint="eastAsia"/>
        </w:rPr>
        <w:t>表</w:t>
      </w:r>
      <w:r>
        <w:rPr>
          <w:rFonts w:hint="eastAsia"/>
        </w:rPr>
        <w:t xml:space="preserve"> </w:t>
      </w:r>
      <w:fldSimple w:instr=" STYLEREF 2 \s ">
        <w:r w:rsidR="00135308">
          <w:rPr>
            <w:noProof/>
          </w:rPr>
          <w:t>2.4</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w:t>
      </w:r>
      <w:r w:rsidR="00135308">
        <w:fldChar w:fldCharType="end"/>
      </w:r>
      <w:r>
        <w:rPr>
          <w:rFonts w:hint="eastAsia"/>
        </w:rPr>
        <w:t xml:space="preserve"> GIS</w:t>
      </w:r>
      <w:r>
        <w:rPr>
          <w:rFonts w:hint="eastAsia"/>
        </w:rPr>
        <w:t>数据结构定义能力要求</w:t>
      </w:r>
      <w:bookmarkEnd w:id="133"/>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bookmarkStart w:id="134" w:name="_Ref287267358"/>
      <w:bookmarkStart w:id="135" w:name="_Toc287515611"/>
      <w:r w:rsidR="00C545ED">
        <w:rPr>
          <w:rFonts w:ascii="黑体" w:hAnsi="黑体" w:cs="黑体" w:hint="eastAsia"/>
        </w:rPr>
        <w:t>空间数据处理</w:t>
      </w:r>
      <w:bookmarkEnd w:id="134"/>
      <w:bookmarkEnd w:id="135"/>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36"/>
      <w:r w:rsidR="00BB0B93">
        <w:rPr>
          <w:rFonts w:hint="eastAsia"/>
        </w:rPr>
        <w:t>LBS</w:t>
      </w:r>
      <w:r w:rsidR="00BB0B93">
        <w:rPr>
          <w:rFonts w:hint="eastAsia"/>
        </w:rPr>
        <w:t>服务</w:t>
      </w:r>
      <w:commentRangeEnd w:id="136"/>
      <w:r w:rsidR="00461A33">
        <w:rPr>
          <w:rStyle w:val="CommentReference"/>
        </w:rPr>
        <w:commentReference w:id="136"/>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2</w:t>
      </w:r>
      <w:r w:rsidR="00855C67">
        <w:rPr>
          <w:rFonts w:hint="eastAsia"/>
        </w:rPr>
        <w:t xml:space="preserve"> GIS</w:t>
      </w:r>
      <w:r w:rsidR="00855C67">
        <w:rPr>
          <w:rFonts w:hint="eastAsia"/>
        </w:rPr>
        <w:t>空间数据处理能力要求</w:t>
      </w:r>
      <w:r>
        <w:rPr>
          <w:rFonts w:ascii="宋体" w:hAnsi="宋体" w:cs="宋体"/>
        </w:rPr>
        <w:fldChar w:fldCharType="end"/>
      </w:r>
    </w:p>
    <w:p w14:paraId="5E2DE7C0" w14:textId="6B81F245" w:rsidR="00BB0B93" w:rsidRDefault="00BB0B93" w:rsidP="00BB0B93">
      <w:pPr>
        <w:pStyle w:val="Caption"/>
        <w:keepNext/>
      </w:pPr>
      <w:bookmarkStart w:id="137" w:name="_Ref286149950"/>
      <w:r>
        <w:rPr>
          <w:rFonts w:hint="eastAsia"/>
        </w:rPr>
        <w:t>表</w:t>
      </w:r>
      <w:r>
        <w:rPr>
          <w:rFonts w:hint="eastAsia"/>
        </w:rPr>
        <w:t xml:space="preserve"> </w:t>
      </w:r>
      <w:fldSimple w:instr=" STYLEREF 2 \s ">
        <w:r w:rsidR="00135308">
          <w:rPr>
            <w:noProof/>
          </w:rPr>
          <w:t>2.4</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2</w:t>
      </w:r>
      <w:r w:rsidR="00135308">
        <w:fldChar w:fldCharType="end"/>
      </w:r>
      <w:r>
        <w:rPr>
          <w:rFonts w:hint="eastAsia"/>
        </w:rPr>
        <w:t xml:space="preserve"> GIS</w:t>
      </w:r>
      <w:r>
        <w:rPr>
          <w:rFonts w:hint="eastAsia"/>
        </w:rPr>
        <w:t>空间数据处理能力要求</w:t>
      </w:r>
      <w:bookmarkEnd w:id="137"/>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bookmarkStart w:id="138" w:name="_Toc287515612"/>
      <w:r w:rsidR="00A5715F">
        <w:rPr>
          <w:rFonts w:ascii="黑体" w:hAnsi="黑体" w:cs="黑体" w:hint="eastAsia"/>
        </w:rPr>
        <w:t>地理数据可视化</w:t>
      </w:r>
      <w:bookmarkEnd w:id="138"/>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39"/>
      <w:r w:rsidR="00555E9B">
        <w:rPr>
          <w:rFonts w:ascii="宋体" w:hAnsi="宋体" w:cs="宋体" w:hint="eastAsia"/>
        </w:rPr>
        <w:t>息的可视化处理</w:t>
      </w:r>
      <w:commentRangeEnd w:id="139"/>
      <w:r w:rsidR="00555E9B">
        <w:rPr>
          <w:rStyle w:val="CommentReference"/>
        </w:rPr>
        <w:commentReference w:id="139"/>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3</w:t>
      </w:r>
      <w:r w:rsidR="00855C67">
        <w:rPr>
          <w:rFonts w:hint="eastAsia"/>
        </w:rPr>
        <w:t xml:space="preserve"> GIS</w:t>
      </w:r>
      <w:r w:rsidR="00855C67">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737F566F" w:rsidR="00A5715F" w:rsidRDefault="00A5715F" w:rsidP="00A5715F">
      <w:pPr>
        <w:pStyle w:val="Caption"/>
        <w:keepNext/>
      </w:pPr>
      <w:bookmarkStart w:id="140" w:name="_Ref286154086"/>
      <w:r>
        <w:rPr>
          <w:rFonts w:hint="eastAsia"/>
        </w:rPr>
        <w:t>表</w:t>
      </w:r>
      <w:r>
        <w:rPr>
          <w:rFonts w:hint="eastAsia"/>
        </w:rPr>
        <w:t xml:space="preserve"> </w:t>
      </w:r>
      <w:fldSimple w:instr=" STYLEREF 2 \s ">
        <w:r w:rsidR="00135308">
          <w:rPr>
            <w:noProof/>
          </w:rPr>
          <w:t>2.4</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3</w:t>
      </w:r>
      <w:r w:rsidR="00135308">
        <w:fldChar w:fldCharType="end"/>
      </w:r>
      <w:r>
        <w:rPr>
          <w:rFonts w:hint="eastAsia"/>
        </w:rPr>
        <w:t xml:space="preserve"> GIS</w:t>
      </w:r>
      <w:r w:rsidR="001C2C07">
        <w:rPr>
          <w:rFonts w:ascii="黑体" w:hAnsi="黑体" w:cs="黑体" w:hint="eastAsia"/>
        </w:rPr>
        <w:t>地图数据可视化的能力要求</w:t>
      </w:r>
      <w:bookmarkEnd w:id="140"/>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bookmarkStart w:id="141" w:name="_Toc287515613"/>
      <w:r w:rsidR="00A1663D">
        <w:rPr>
          <w:rFonts w:ascii="黑体" w:hAnsi="黑体" w:cs="黑体" w:hint="eastAsia"/>
        </w:rPr>
        <w:t>图层管理</w:t>
      </w:r>
      <w:bookmarkEnd w:id="141"/>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4</w:t>
      </w:r>
      <w:r w:rsidR="00855C67">
        <w:rPr>
          <w:rFonts w:hint="eastAsia"/>
        </w:rPr>
        <w:t xml:space="preserve"> GIS</w:t>
      </w:r>
      <w:r w:rsidR="00855C67">
        <w:rPr>
          <w:rFonts w:hint="eastAsia"/>
        </w:rPr>
        <w:t>图层管理能力需求</w:t>
      </w:r>
      <w:r w:rsidR="00B00567">
        <w:rPr>
          <w:rFonts w:ascii="宋体" w:hAnsi="宋体" w:cs="宋体"/>
        </w:rPr>
        <w:fldChar w:fldCharType="end"/>
      </w:r>
    </w:p>
    <w:p w14:paraId="7A609E58" w14:textId="71F50592" w:rsidR="00B00567" w:rsidRDefault="00B00567" w:rsidP="00B00567">
      <w:pPr>
        <w:pStyle w:val="Caption"/>
        <w:keepNext/>
      </w:pPr>
      <w:bookmarkStart w:id="142" w:name="_Ref286156761"/>
      <w:r>
        <w:rPr>
          <w:rFonts w:hint="eastAsia"/>
        </w:rPr>
        <w:t>表</w:t>
      </w:r>
      <w:r>
        <w:rPr>
          <w:rFonts w:hint="eastAsia"/>
        </w:rPr>
        <w:t xml:space="preserve"> </w:t>
      </w:r>
      <w:fldSimple w:instr=" STYLEREF 2 \s ">
        <w:r w:rsidR="00135308">
          <w:rPr>
            <w:noProof/>
          </w:rPr>
          <w:t>2.4</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4</w:t>
      </w:r>
      <w:r w:rsidR="00135308">
        <w:fldChar w:fldCharType="end"/>
      </w:r>
      <w:r>
        <w:rPr>
          <w:rFonts w:hint="eastAsia"/>
        </w:rPr>
        <w:t xml:space="preserve"> GIS</w:t>
      </w:r>
      <w:r>
        <w:rPr>
          <w:rFonts w:hint="eastAsia"/>
        </w:rPr>
        <w:t>图层管理能力需求</w:t>
      </w:r>
      <w:bookmarkEnd w:id="142"/>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D01EBF">
      <w:pPr>
        <w:pStyle w:val="Heading2"/>
      </w:pPr>
      <w:r>
        <w:rPr>
          <w:rFonts w:hint="eastAsia"/>
        </w:rPr>
        <w:t xml:space="preserve"> </w:t>
      </w:r>
      <w:bookmarkStart w:id="143" w:name="_Toc287515614"/>
      <w:r w:rsidR="00DD7110" w:rsidRPr="00DD7110">
        <w:rPr>
          <w:rFonts w:hint="eastAsia"/>
        </w:rPr>
        <w:t>本章小结</w:t>
      </w:r>
      <w:bookmarkEnd w:id="143"/>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w:t>
      </w:r>
      <w:bookmarkStart w:id="144" w:name="_Toc287515615"/>
      <w:r>
        <w:rPr>
          <w:rFonts w:ascii="宋体" w:hAnsi="宋体" w:cs="宋体" w:hint="eastAsia"/>
        </w:rPr>
        <w:t xml:space="preserve">IOS.GIS.Common.Tool </w:t>
      </w:r>
      <w:r w:rsidR="00B43885">
        <w:rPr>
          <w:rFonts w:ascii="宋体" w:hAnsi="宋体" w:cs="宋体" w:hint="eastAsia"/>
        </w:rPr>
        <w:t>功能包概要</w:t>
      </w:r>
      <w:r>
        <w:rPr>
          <w:rFonts w:ascii="宋体" w:hAnsi="宋体" w:cs="宋体" w:hint="eastAsia"/>
        </w:rPr>
        <w:t>设计</w:t>
      </w:r>
      <w:bookmarkEnd w:id="144"/>
      <w:r w:rsidR="00793C31">
        <w:rPr>
          <w:rFonts w:ascii="宋体" w:hAnsi="宋体" w:cs="宋体" w:hint="eastAsia"/>
        </w:rPr>
        <w:t xml:space="preserve"> </w:t>
      </w:r>
    </w:p>
    <w:p w14:paraId="3FE7D4DF" w14:textId="4FB97FA7" w:rsidR="00DA3239" w:rsidRPr="00DA3239" w:rsidRDefault="00905823" w:rsidP="00D01EBF">
      <w:pPr>
        <w:pStyle w:val="Heading2"/>
      </w:pPr>
      <w:r>
        <w:rPr>
          <w:rFonts w:hint="eastAsia"/>
        </w:rPr>
        <w:t xml:space="preserve"> </w:t>
      </w:r>
      <w:bookmarkStart w:id="145" w:name="_Toc287515616"/>
      <w:r>
        <w:rPr>
          <w:rFonts w:hint="eastAsia"/>
        </w:rPr>
        <w:t>当今</w:t>
      </w:r>
      <w:r>
        <w:rPr>
          <w:rFonts w:hint="eastAsia"/>
        </w:rPr>
        <w:t>GIS</w:t>
      </w:r>
      <w:r>
        <w:rPr>
          <w:rFonts w:hint="eastAsia"/>
        </w:rPr>
        <w:t>系统应用的架构设计</w:t>
      </w:r>
      <w:bookmarkEnd w:id="145"/>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46"/>
      <w:r w:rsidRPr="001D0EA8">
        <w:t>的适用性</w:t>
      </w:r>
      <w:commentRangeEnd w:id="146"/>
      <w:r>
        <w:rPr>
          <w:rStyle w:val="CommentReference"/>
        </w:rPr>
        <w:commentReference w:id="146"/>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bookmarkStart w:id="147" w:name="_Toc287515617"/>
      <w:r w:rsidRPr="00DA3239">
        <w:rPr>
          <w:rFonts w:hint="eastAsia"/>
        </w:rPr>
        <w:t>GIS</w:t>
      </w:r>
      <w:r w:rsidRPr="00DA3239">
        <w:rPr>
          <w:rFonts w:hint="eastAsia"/>
        </w:rPr>
        <w:t>解决方案</w:t>
      </w:r>
      <w:bookmarkEnd w:id="147"/>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4110B744" w:rsidR="008D6711" w:rsidRDefault="00697438" w:rsidP="00697438">
      <w:pPr>
        <w:pStyle w:val="Caption"/>
      </w:pPr>
      <w:r>
        <w:rPr>
          <w:rFonts w:hint="eastAsia"/>
        </w:rPr>
        <w:t>图</w:t>
      </w:r>
      <w:r>
        <w:rPr>
          <w:rFonts w:hint="eastAsia"/>
        </w:rPr>
        <w:t xml:space="preserve"> </w:t>
      </w:r>
      <w:fldSimple w:instr=" STYLEREF 2 \s ">
        <w:r w:rsidR="00F01F4D">
          <w:rPr>
            <w:noProof/>
          </w:rPr>
          <w:t>3.1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2D05F84E" w:rsidR="009468B3" w:rsidRDefault="009468B3" w:rsidP="009468B3">
      <w:pPr>
        <w:pStyle w:val="Caption"/>
        <w:keepNext/>
      </w:pPr>
      <w:r>
        <w:rPr>
          <w:rFonts w:hint="eastAsia"/>
        </w:rPr>
        <w:t>表</w:t>
      </w:r>
      <w:r>
        <w:rPr>
          <w:rFonts w:hint="eastAsia"/>
        </w:rPr>
        <w:t xml:space="preserve"> </w:t>
      </w:r>
      <w:fldSimple w:instr=" STYLEREF 2 \s ">
        <w:r w:rsidR="00135308">
          <w:rPr>
            <w:noProof/>
          </w:rPr>
          <w:t>3.1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w:t>
      </w:r>
      <w:r w:rsidR="00135308">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48"/>
      <w:r w:rsidR="008B5D6B" w:rsidRPr="001D0EA8">
        <w:t>需求</w:t>
      </w:r>
      <w:commentRangeEnd w:id="148"/>
      <w:r w:rsidR="008B5D6B">
        <w:rPr>
          <w:rStyle w:val="CommentReference"/>
        </w:rPr>
        <w:commentReference w:id="148"/>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bookmarkStart w:id="149" w:name="_Toc287515618"/>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bookmarkEnd w:id="149"/>
    </w:p>
    <w:p w14:paraId="1821BFEC" w14:textId="282E1B78" w:rsidR="00050B0A" w:rsidRDefault="00050B0A" w:rsidP="00460BC0">
      <w:pPr>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7395FCCC" w14:textId="03EE94B5" w:rsidR="004B0790" w:rsidRDefault="005A58D4" w:rsidP="00460BC0">
      <w:pPr>
        <w:rPr>
          <w:rFonts w:ascii="宋体" w:hAnsi="宋体" w:cs="宋体"/>
        </w:rPr>
      </w:pPr>
      <w:r>
        <w:rPr>
          <w:rFonts w:ascii="宋体" w:hAnsi="宋体" w:cs="宋体" w:hint="eastAsia"/>
          <w:noProof/>
          <w:lang w:eastAsia="en-US"/>
        </w:rPr>
        <w:drawing>
          <wp:anchor distT="0" distB="0" distL="114300" distR="114300" simplePos="0" relativeHeight="251658240" behindDoc="0" locked="0" layoutInCell="1" allowOverlap="1" wp14:anchorId="6F9AB62F" wp14:editId="32B9797C">
            <wp:simplePos x="0" y="0"/>
            <wp:positionH relativeFrom="column">
              <wp:posOffset>685800</wp:posOffset>
            </wp:positionH>
            <wp:positionV relativeFrom="paragraph">
              <wp:posOffset>561340</wp:posOffset>
            </wp:positionV>
            <wp:extent cx="4015740" cy="2873375"/>
            <wp:effectExtent l="0" t="0" r="0" b="0"/>
            <wp:wrapTopAndBottom/>
            <wp:docPr id="4" name="Picture 4" descr="Macintosh HD:Users:twer:Downloads:移动GIS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wer:Downloads:移动GIS组件图.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015740" cy="2873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1B28">
        <w:rPr>
          <w:noProof/>
          <w:lang w:eastAsia="en-US"/>
        </w:rPr>
        <mc:AlternateContent>
          <mc:Choice Requires="wps">
            <w:drawing>
              <wp:anchor distT="0" distB="0" distL="114300" distR="114300" simplePos="0" relativeHeight="251660288" behindDoc="0" locked="0" layoutInCell="1" allowOverlap="1" wp14:anchorId="71E7D105" wp14:editId="72CBA3BD">
                <wp:simplePos x="0" y="0"/>
                <wp:positionH relativeFrom="column">
                  <wp:posOffset>685800</wp:posOffset>
                </wp:positionH>
                <wp:positionV relativeFrom="paragraph">
                  <wp:posOffset>3491865</wp:posOffset>
                </wp:positionV>
                <wp:extent cx="4023360" cy="29718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023360" cy="2971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E68098" w14:textId="6ADBB4E7" w:rsidR="00A77893" w:rsidRPr="00451E7D" w:rsidRDefault="00A77893"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54pt;margin-top:274.95pt;width:316.8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" stroked="f">
                <v:textbox style="mso-fit-shape-to-text:t" inset="0,0,0,0">
                  <w:txbxContent>
                    <w:p w14:paraId="65E68098" w14:textId="6ADBB4E7" w:rsidR="00A77893" w:rsidRPr="00451E7D" w:rsidRDefault="00A77893"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v:textbox>
                <w10:wrap type="through"/>
              </v:shape>
            </w:pict>
          </mc:Fallback>
        </mc:AlternateContent>
      </w:r>
      <w:r w:rsidR="00610455">
        <w:rPr>
          <w:rFonts w:ascii="宋体" w:hAnsi="宋体" w:cs="宋体" w:hint="eastAsia"/>
        </w:rPr>
        <w:t>相比较后，可以发现移动GIS提供的地理信息绘制功能很简单，标绘和地图加载两个基本功能点不足以支持复杂的商业开发。</w:t>
      </w:r>
      <w:r w:rsidR="004B0790">
        <w:rPr>
          <w:rFonts w:ascii="宋体" w:hAnsi="宋体" w:cs="宋体"/>
        </w:rPr>
        <w:br w:type="page"/>
      </w:r>
    </w:p>
    <w:p w14:paraId="20073F02" w14:textId="4229DE76" w:rsidR="00512A58" w:rsidRDefault="00D53F73" w:rsidP="00D01EBF">
      <w:pPr>
        <w:pStyle w:val="Heading2"/>
      </w:pPr>
      <w:r>
        <w:t xml:space="preserve"> </w:t>
      </w:r>
      <w:bookmarkStart w:id="150" w:name="_Toc287515619"/>
      <w:r w:rsidR="00DD7110">
        <w:rPr>
          <w:rFonts w:hint="eastAsia"/>
        </w:rPr>
        <w:t>IOS.GIS.Common.Tool</w:t>
      </w:r>
      <w:r w:rsidR="003A493A">
        <w:rPr>
          <w:rFonts w:hint="eastAsia"/>
        </w:rPr>
        <w:t>功能包</w:t>
      </w:r>
      <w:bookmarkEnd w:id="150"/>
    </w:p>
    <w:p w14:paraId="2DAA26ED" w14:textId="1E280E3A" w:rsidR="00D073E5" w:rsidRDefault="007236E1" w:rsidP="00D073E5">
      <w:pPr>
        <w:pStyle w:val="Heading3"/>
      </w:pPr>
      <w:r>
        <w:rPr>
          <w:rFonts w:hint="eastAsia"/>
        </w:rPr>
        <w:t xml:space="preserve"> </w:t>
      </w:r>
      <w:bookmarkStart w:id="151" w:name="_Toc287515620"/>
      <w:r w:rsidR="00D073E5">
        <w:rPr>
          <w:rFonts w:hint="eastAsia"/>
        </w:rPr>
        <w:t>总体设计</w:t>
      </w:r>
      <w:bookmarkEnd w:id="151"/>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52"/>
      <w:r>
        <w:rPr>
          <w:rFonts w:ascii="宋体" w:hAnsi="宋体" w:cs="宋体" w:hint="eastAsia"/>
        </w:rPr>
        <w:t>原则</w:t>
      </w:r>
      <w:commentRangeEnd w:id="152"/>
      <w:r>
        <w:rPr>
          <w:rStyle w:val="CommentReference"/>
        </w:rPr>
        <w:commentReference w:id="152"/>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53"/>
      <w:r>
        <w:rPr>
          <w:rFonts w:ascii="宋体" w:hAnsi="宋体" w:cs="宋体" w:hint="eastAsia"/>
        </w:rPr>
        <w:t>完成</w:t>
      </w:r>
      <w:commentRangeEnd w:id="153"/>
      <w:r>
        <w:rPr>
          <w:rStyle w:val="CommentReference"/>
        </w:rPr>
        <w:commentReference w:id="153"/>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1</w:t>
      </w:r>
      <w:r w:rsidR="00855C67">
        <w:t xml:space="preserve"> IOS.GIS.Common.Tools </w:t>
      </w:r>
      <w:r w:rsidR="00855C67">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5F0CA796" w:rsidR="00090502" w:rsidRDefault="00372F18" w:rsidP="00372F18">
      <w:pPr>
        <w:pStyle w:val="Caption"/>
      </w:pPr>
      <w:bookmarkStart w:id="154" w:name="_Ref286260939"/>
      <w:r>
        <w:rPr>
          <w:rFonts w:hint="eastAsia"/>
        </w:rPr>
        <w:t>图</w:t>
      </w:r>
      <w:r>
        <w:rPr>
          <w:rFonts w:hint="eastAsia"/>
        </w:rPr>
        <w:t xml:space="preserve"> </w:t>
      </w:r>
      <w:fldSimple w:instr=" STYLEREF 2 \s ">
        <w:r w:rsidR="00F01F4D">
          <w:rPr>
            <w:noProof/>
          </w:rPr>
          <w:t>3.2</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t xml:space="preserve"> IOS.GIS.Common.Tools </w:t>
      </w:r>
      <w:r>
        <w:rPr>
          <w:rFonts w:hint="eastAsia"/>
        </w:rPr>
        <w:t>子系统关系图</w:t>
      </w:r>
      <w:bookmarkEnd w:id="154"/>
      <w:r w:rsidR="00090502">
        <w:br w:type="page"/>
      </w:r>
    </w:p>
    <w:p w14:paraId="355DAC4F" w14:textId="477697CF" w:rsidR="002C122E" w:rsidRDefault="009C1B28" w:rsidP="003E5D35">
      <w:pPr>
        <w:pStyle w:val="Heading3"/>
        <w:rPr>
          <w:rFonts w:ascii="黑体" w:hAnsi="黑体" w:cs="黑体"/>
        </w:rPr>
      </w:pPr>
      <w:r>
        <w:rPr>
          <w:rFonts w:hint="eastAsia"/>
        </w:rPr>
        <w:t xml:space="preserve"> </w:t>
      </w:r>
      <w:bookmarkStart w:id="155" w:name="_Toc287515621"/>
      <w:r w:rsidR="00827ECE">
        <w:rPr>
          <w:rFonts w:ascii="黑体" w:hAnsi="黑体" w:cs="黑体" w:hint="eastAsia"/>
        </w:rPr>
        <w:t>位置服务子系统</w:t>
      </w:r>
      <w:bookmarkEnd w:id="155"/>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bookmarkStart w:id="156" w:name="_Toc287515622"/>
      <w:r w:rsidR="00C3612E" w:rsidRPr="00C3612E">
        <w:rPr>
          <w:rFonts w:hint="eastAsia"/>
        </w:rPr>
        <w:t>地理坐标模块</w:t>
      </w:r>
      <w:bookmarkEnd w:id="156"/>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w:t>
      </w:r>
      <w:r w:rsidR="00855C67">
        <w:rPr>
          <w:rFonts w:hint="eastAsia"/>
        </w:rPr>
        <w:t xml:space="preserve"> </w:t>
      </w:r>
      <w:r w:rsidR="00855C67">
        <w:rPr>
          <w:rFonts w:hint="eastAsia"/>
        </w:rPr>
        <w:t>地理坐标模块</w:t>
      </w:r>
      <w:r w:rsidR="00855C67">
        <w:rPr>
          <w:rFonts w:ascii="黑体" w:hAnsi="黑体" w:cs="黑体" w:hint="eastAsia"/>
        </w:rPr>
        <w:t>功能列表</w:t>
      </w:r>
      <w:r w:rsidR="00B7007E">
        <w:rPr>
          <w:rFonts w:ascii="宋体" w:hAnsi="宋体" w:cs="宋体"/>
        </w:rPr>
        <w:fldChar w:fldCharType="end"/>
      </w:r>
    </w:p>
    <w:p w14:paraId="3DD57133" w14:textId="359A02BF" w:rsidR="00E033F6" w:rsidRDefault="00E033F6" w:rsidP="00E033F6">
      <w:pPr>
        <w:pStyle w:val="Caption"/>
        <w:keepNext/>
      </w:pPr>
      <w:bookmarkStart w:id="157" w:name="_Ref286262576"/>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w:t>
      </w:r>
      <w:r w:rsidR="00135308">
        <w:fldChar w:fldCharType="end"/>
      </w:r>
      <w:r>
        <w:rPr>
          <w:rFonts w:hint="eastAsia"/>
        </w:rPr>
        <w:t xml:space="preserve"> </w:t>
      </w:r>
      <w:r>
        <w:rPr>
          <w:rFonts w:hint="eastAsia"/>
        </w:rPr>
        <w:t>地理坐标模块</w:t>
      </w:r>
      <w:r>
        <w:rPr>
          <w:rFonts w:ascii="黑体" w:hAnsi="黑体" w:cs="黑体" w:hint="eastAsia"/>
        </w:rPr>
        <w:t>功能列表</w:t>
      </w:r>
      <w:bookmarkEnd w:id="15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bookmarkStart w:id="158" w:name="_Toc287515623"/>
      <w:r w:rsidR="008404C0">
        <w:rPr>
          <w:rFonts w:ascii="宋体" w:hAnsi="宋体" w:cs="宋体" w:hint="eastAsia"/>
        </w:rPr>
        <w:t>移动定位服务模块</w:t>
      </w:r>
      <w:bookmarkEnd w:id="158"/>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移动定位服务模块功能列表</w:t>
      </w:r>
      <w:r w:rsidR="006550EA">
        <w:rPr>
          <w:rFonts w:ascii="宋体" w:hAnsi="宋体" w:cs="宋体"/>
        </w:rPr>
        <w:fldChar w:fldCharType="end"/>
      </w:r>
    </w:p>
    <w:p w14:paraId="7B7E3CFF" w14:textId="6C344F98" w:rsidR="006550EA" w:rsidRDefault="006550EA" w:rsidP="006550EA">
      <w:pPr>
        <w:pStyle w:val="Caption"/>
        <w:keepNext/>
      </w:pPr>
      <w:bookmarkStart w:id="159" w:name="_Ref286265109"/>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2</w:t>
      </w:r>
      <w:r w:rsidR="00135308">
        <w:fldChar w:fldCharType="end"/>
      </w:r>
      <w:r>
        <w:rPr>
          <w:rFonts w:hint="eastAsia"/>
        </w:rPr>
        <w:t xml:space="preserve"> </w:t>
      </w:r>
      <w:r>
        <w:rPr>
          <w:rFonts w:hint="eastAsia"/>
        </w:rPr>
        <w:t>移动定位服务模块功能列表</w:t>
      </w:r>
      <w:bookmarkEnd w:id="15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bookmarkStart w:id="160" w:name="_Toc287515624"/>
      <w:r w:rsidR="00DA7478">
        <w:rPr>
          <w:rFonts w:ascii="黑体" w:hAnsi="黑体" w:cs="黑体" w:hint="eastAsia"/>
        </w:rPr>
        <w:t>矢量数据子系统</w:t>
      </w:r>
      <w:bookmarkEnd w:id="160"/>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bookmarkStart w:id="161" w:name="_Toc287515625"/>
      <w:r w:rsidR="00695313" w:rsidRPr="00695313">
        <w:rPr>
          <w:rFonts w:hint="eastAsia"/>
        </w:rPr>
        <w:t>矢量数据结构模块</w:t>
      </w:r>
      <w:bookmarkEnd w:id="161"/>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62"/>
      <w:r w:rsidRPr="008F3AAC">
        <w:rPr>
          <w:rFonts w:ascii="宋体" w:hAnsi="宋体" w:cs="宋体" w:hint="eastAsia"/>
        </w:rPr>
        <w:t>坐标</w:t>
      </w:r>
      <w:commentRangeEnd w:id="162"/>
      <w:r>
        <w:rPr>
          <w:rStyle w:val="CommentReference"/>
        </w:rPr>
        <w:commentReference w:id="162"/>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3</w:t>
      </w:r>
      <w:r w:rsidR="00855C67">
        <w:t xml:space="preserve"> </w:t>
      </w:r>
      <w:r w:rsidR="00855C67">
        <w:rPr>
          <w:rFonts w:hint="eastAsia"/>
        </w:rPr>
        <w:t>矢量数据模块功能列表</w:t>
      </w:r>
      <w:r w:rsidR="006E10A5">
        <w:fldChar w:fldCharType="end"/>
      </w:r>
      <w:r w:rsidR="008C57C7">
        <w:rPr>
          <w:rFonts w:hint="eastAsia"/>
        </w:rPr>
        <w:t>：</w:t>
      </w:r>
    </w:p>
    <w:p w14:paraId="31C661DE" w14:textId="14F5C385" w:rsidR="00E44656" w:rsidRDefault="00E44656" w:rsidP="00E44656">
      <w:pPr>
        <w:pStyle w:val="Caption"/>
        <w:keepNext/>
      </w:pPr>
      <w:bookmarkStart w:id="163" w:name="_Ref286270534"/>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3</w:t>
      </w:r>
      <w:r w:rsidR="00135308">
        <w:fldChar w:fldCharType="end"/>
      </w:r>
      <w:r>
        <w:t xml:space="preserve"> </w:t>
      </w:r>
      <w:r>
        <w:rPr>
          <w:rFonts w:hint="eastAsia"/>
        </w:rPr>
        <w:t>矢量数据模块功能列表</w:t>
      </w:r>
      <w:bookmarkEnd w:id="163"/>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bookmarkStart w:id="164" w:name="_Toc287515626"/>
      <w:r w:rsidR="00695313">
        <w:rPr>
          <w:rFonts w:hint="eastAsia"/>
        </w:rPr>
        <w:t>矢量数据持久化模块</w:t>
      </w:r>
      <w:bookmarkEnd w:id="164"/>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4</w:t>
      </w:r>
      <w:r w:rsidR="00855C67">
        <w:t xml:space="preserve"> </w:t>
      </w:r>
      <w:r w:rsidR="00855C67">
        <w:rPr>
          <w:rFonts w:hint="eastAsia"/>
        </w:rPr>
        <w:t>矢量数据</w:t>
      </w:r>
      <w:r w:rsidR="00855C67">
        <w:rPr>
          <w:rFonts w:ascii="黑体" w:hAnsi="黑体" w:cs="黑体" w:hint="eastAsia"/>
        </w:rPr>
        <w:t>持久化模块</w:t>
      </w:r>
      <w:r w:rsidR="00855C67">
        <w:rPr>
          <w:rFonts w:hint="eastAsia"/>
        </w:rPr>
        <w:t>功能列表</w:t>
      </w:r>
      <w:r>
        <w:rPr>
          <w:rFonts w:ascii="宋体" w:hAnsi="宋体" w:cs="宋体"/>
        </w:rPr>
        <w:fldChar w:fldCharType="end"/>
      </w:r>
    </w:p>
    <w:p w14:paraId="19577EAB" w14:textId="4B81D4BA" w:rsidR="00F16370" w:rsidRDefault="00F16370" w:rsidP="00F16370">
      <w:pPr>
        <w:pStyle w:val="Caption"/>
        <w:keepNext/>
      </w:pPr>
      <w:bookmarkStart w:id="165" w:name="_Ref286273033"/>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4</w:t>
      </w:r>
      <w:r w:rsidR="00135308">
        <w:fldChar w:fldCharType="end"/>
      </w:r>
      <w:r>
        <w:t xml:space="preserve"> </w:t>
      </w:r>
      <w:r>
        <w:rPr>
          <w:rFonts w:hint="eastAsia"/>
        </w:rPr>
        <w:t>矢量数据</w:t>
      </w:r>
      <w:r>
        <w:rPr>
          <w:rFonts w:ascii="黑体" w:hAnsi="黑体" w:cs="黑体" w:hint="eastAsia"/>
        </w:rPr>
        <w:t>持久化模块</w:t>
      </w:r>
      <w:r>
        <w:rPr>
          <w:rFonts w:hint="eastAsia"/>
        </w:rPr>
        <w:t>功能列表</w:t>
      </w:r>
      <w:bookmarkEnd w:id="16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bookmarkStart w:id="166" w:name="_Toc287515627"/>
      <w:r w:rsidR="00695313">
        <w:rPr>
          <w:rFonts w:hint="eastAsia"/>
        </w:rPr>
        <w:t>矢量数据可视化模块</w:t>
      </w:r>
      <w:bookmarkEnd w:id="166"/>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5</w:t>
      </w:r>
      <w:r w:rsidR="00855C67">
        <w:rPr>
          <w:rFonts w:hint="eastAsia"/>
        </w:rPr>
        <w:t xml:space="preserve"> </w:t>
      </w:r>
      <w:r w:rsidR="00855C67">
        <w:rPr>
          <w:rFonts w:hint="eastAsia"/>
        </w:rPr>
        <w:t>矢量数据可视化模块</w:t>
      </w:r>
      <w:r w:rsidR="00866FBC">
        <w:fldChar w:fldCharType="end"/>
      </w:r>
    </w:p>
    <w:p w14:paraId="00A97C9D" w14:textId="2418B32E" w:rsidR="00166F0E" w:rsidRDefault="00166F0E" w:rsidP="00166F0E">
      <w:pPr>
        <w:pStyle w:val="Caption"/>
        <w:keepNext/>
      </w:pPr>
      <w:bookmarkStart w:id="167" w:name="_Ref286338825"/>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5</w:t>
      </w:r>
      <w:r w:rsidR="00135308">
        <w:fldChar w:fldCharType="end"/>
      </w:r>
      <w:r>
        <w:rPr>
          <w:rFonts w:hint="eastAsia"/>
        </w:rPr>
        <w:t xml:space="preserve"> </w:t>
      </w:r>
      <w:r>
        <w:rPr>
          <w:rFonts w:hint="eastAsia"/>
        </w:rPr>
        <w:t>矢量数据可视化模块</w:t>
      </w:r>
      <w:bookmarkEnd w:id="16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330A99D8" w14:textId="77777777" w:rsidR="009F049E" w:rsidRDefault="009F049E" w:rsidP="004E5346">
      <w:pPr>
        <w:pStyle w:val="NormalFirstTitle"/>
      </w:pPr>
      <w:r>
        <w:br w:type="page"/>
      </w:r>
    </w:p>
    <w:p w14:paraId="607D17FF" w14:textId="3F3114F5" w:rsidR="00393EB5" w:rsidRDefault="009F049E" w:rsidP="003E5D35">
      <w:pPr>
        <w:pStyle w:val="Heading3"/>
      </w:pPr>
      <w:r>
        <w:t xml:space="preserve"> </w:t>
      </w:r>
      <w:bookmarkStart w:id="168" w:name="_Toc287515628"/>
      <w:r w:rsidR="00527932">
        <w:rPr>
          <w:rFonts w:hint="eastAsia"/>
        </w:rPr>
        <w:t>栅格数据子系统</w:t>
      </w:r>
      <w:bookmarkEnd w:id="168"/>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bookmarkStart w:id="169" w:name="_Toc287515629"/>
      <w:r w:rsidR="00F905F0" w:rsidRPr="00F905F0">
        <w:rPr>
          <w:rFonts w:hint="eastAsia"/>
        </w:rPr>
        <w:t>栅格数据结构模块</w:t>
      </w:r>
      <w:bookmarkEnd w:id="169"/>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6</w:t>
      </w:r>
      <w:r w:rsidR="00855C67">
        <w:rPr>
          <w:rFonts w:hint="eastAsia"/>
        </w:rPr>
        <w:t xml:space="preserve"> </w:t>
      </w:r>
      <w:r w:rsidR="00855C67">
        <w:rPr>
          <w:rFonts w:hint="eastAsia"/>
        </w:rPr>
        <w:t>栅格</w:t>
      </w:r>
      <w:r w:rsidR="00855C67">
        <w:rPr>
          <w:rFonts w:ascii="黑体" w:hAnsi="黑体" w:cs="黑体" w:hint="eastAsia"/>
        </w:rPr>
        <w:t>数据</w:t>
      </w:r>
      <w:r w:rsidR="00855C67">
        <w:rPr>
          <w:rFonts w:hint="eastAsia"/>
        </w:rPr>
        <w:t>结构功能列表</w:t>
      </w:r>
      <w:r>
        <w:rPr>
          <w:rFonts w:ascii="宋体" w:hAnsi="宋体" w:cs="宋体"/>
        </w:rPr>
        <w:fldChar w:fldCharType="end"/>
      </w:r>
    </w:p>
    <w:p w14:paraId="6CD887DD" w14:textId="55F01086" w:rsidR="00042417" w:rsidRDefault="00042417" w:rsidP="00042417">
      <w:pPr>
        <w:pStyle w:val="Caption"/>
        <w:keepNext/>
      </w:pPr>
      <w:bookmarkStart w:id="170" w:name="_Ref286339945"/>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6</w:t>
      </w:r>
      <w:r w:rsidR="00135308">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148B4965" w:rsidR="00866FBC" w:rsidRDefault="00B44A06" w:rsidP="00B44A06">
            <w:pPr>
              <w:ind w:firstLine="0"/>
              <w:rPr>
                <w:rFonts w:ascii="宋体" w:hAnsi="宋体" w:cs="宋体"/>
              </w:rPr>
            </w:pPr>
            <w:r>
              <w:rPr>
                <w:rFonts w:ascii="宋体" w:hAnsi="宋体" w:cs="宋体" w:hint="eastAsia"/>
              </w:rPr>
              <w:t>瓦片矩阵</w:t>
            </w:r>
            <w:r w:rsidR="00433EEF">
              <w:rPr>
                <w:rFonts w:ascii="宋体" w:hAnsi="宋体" w:cs="宋体" w:hint="eastAsia"/>
              </w:rPr>
              <w:t>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55BCEA23" w:rsidR="00866FBC" w:rsidRDefault="00B44A06" w:rsidP="005D1742">
            <w:pPr>
              <w:ind w:firstLine="0"/>
              <w:jc w:val="center"/>
              <w:rPr>
                <w:rFonts w:ascii="宋体" w:hAnsi="宋体" w:cs="宋体"/>
              </w:rPr>
            </w:pPr>
            <w:r>
              <w:rPr>
                <w:rFonts w:ascii="宋体" w:hAnsi="宋体" w:cs="宋体" w:hint="eastAsia"/>
              </w:rPr>
              <w:t>瓦片金字塔接口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bookmarkStart w:id="171" w:name="_Toc287515630"/>
      <w:r w:rsidR="00F905F0">
        <w:rPr>
          <w:rFonts w:hint="eastAsia"/>
        </w:rPr>
        <w:t>栅格数据源模块</w:t>
      </w:r>
      <w:bookmarkEnd w:id="171"/>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7</w:t>
      </w:r>
      <w:r w:rsidR="00855C67">
        <w:rPr>
          <w:rFonts w:hint="eastAsia"/>
        </w:rPr>
        <w:t xml:space="preserve"> </w:t>
      </w:r>
      <w:r w:rsidR="00855C67">
        <w:rPr>
          <w:rFonts w:hint="eastAsia"/>
        </w:rPr>
        <w:t>栅格数据源</w:t>
      </w:r>
      <w:r w:rsidR="00855C67">
        <w:rPr>
          <w:rFonts w:ascii="黑体" w:hAnsi="黑体" w:cs="黑体" w:hint="eastAsia"/>
        </w:rPr>
        <w:t>功能列表</w:t>
      </w:r>
      <w:r>
        <w:rPr>
          <w:rFonts w:ascii="宋体" w:hAnsi="宋体" w:cs="宋体"/>
        </w:rPr>
        <w:fldChar w:fldCharType="end"/>
      </w:r>
    </w:p>
    <w:p w14:paraId="5C58764C" w14:textId="7A621631" w:rsidR="00E23DBE" w:rsidRPr="00E23DBE" w:rsidRDefault="00E23DBE" w:rsidP="00E23DBE">
      <w:pPr>
        <w:pStyle w:val="Caption"/>
        <w:keepNext/>
        <w:rPr>
          <w:rFonts w:ascii="黑体" w:hAnsi="黑体" w:cs="黑体"/>
        </w:rPr>
      </w:pPr>
      <w:bookmarkStart w:id="172" w:name="_Ref286340734"/>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7</w:t>
      </w:r>
      <w:r w:rsidR="00135308">
        <w:fldChar w:fldCharType="end"/>
      </w:r>
      <w:r>
        <w:rPr>
          <w:rFonts w:hint="eastAsia"/>
        </w:rPr>
        <w:t xml:space="preserve"> </w:t>
      </w:r>
      <w:r>
        <w:rPr>
          <w:rFonts w:hint="eastAsia"/>
        </w:rPr>
        <w:t>栅格数据源</w:t>
      </w:r>
      <w:r>
        <w:rPr>
          <w:rFonts w:ascii="黑体" w:hAnsi="黑体" w:cs="黑体" w:hint="eastAsia"/>
        </w:rPr>
        <w:t>功能列表</w:t>
      </w:r>
      <w:bookmarkEnd w:id="17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bookmarkStart w:id="173" w:name="_Toc287515631"/>
      <w:r w:rsidR="00F905F0">
        <w:rPr>
          <w:rFonts w:hint="eastAsia"/>
        </w:rPr>
        <w:t>栅格数据可视化模块</w:t>
      </w:r>
      <w:bookmarkEnd w:id="173"/>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8</w:t>
      </w:r>
      <w:r w:rsidR="00855C67">
        <w:rPr>
          <w:rFonts w:hint="eastAsia"/>
        </w:rPr>
        <w:t xml:space="preserve"> </w:t>
      </w:r>
      <w:r w:rsidR="00855C67">
        <w:rPr>
          <w:rFonts w:hint="eastAsia"/>
        </w:rPr>
        <w:t>栅格数据</w:t>
      </w:r>
      <w:r w:rsidR="00855C67">
        <w:rPr>
          <w:rFonts w:ascii="黑体" w:hAnsi="黑体" w:cs="黑体" w:hint="eastAsia"/>
        </w:rPr>
        <w:t>可视化功能列表</w:t>
      </w:r>
      <w:r w:rsidR="00360DBC">
        <w:rPr>
          <w:rFonts w:ascii="宋体" w:hAnsi="宋体" w:cs="宋体"/>
        </w:rPr>
        <w:fldChar w:fldCharType="end"/>
      </w:r>
    </w:p>
    <w:p w14:paraId="3E83CE8E" w14:textId="12DB062A" w:rsidR="00350399" w:rsidRPr="00360DBC" w:rsidRDefault="00350399" w:rsidP="00350399">
      <w:pPr>
        <w:pStyle w:val="Caption"/>
        <w:keepNext/>
        <w:rPr>
          <w:rFonts w:ascii="黑体" w:hAnsi="黑体" w:cs="黑体"/>
        </w:rPr>
      </w:pPr>
      <w:bookmarkStart w:id="174" w:name="_Ref286342100"/>
      <w:bookmarkStart w:id="175" w:name="_Ref286342134"/>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8</w:t>
      </w:r>
      <w:r w:rsidR="00135308">
        <w:fldChar w:fldCharType="end"/>
      </w:r>
      <w:r>
        <w:rPr>
          <w:rFonts w:hint="eastAsia"/>
        </w:rPr>
        <w:t xml:space="preserve"> </w:t>
      </w:r>
      <w:r>
        <w:rPr>
          <w:rFonts w:hint="eastAsia"/>
        </w:rPr>
        <w:t>栅格数据</w:t>
      </w:r>
      <w:bookmarkEnd w:id="174"/>
      <w:r w:rsidR="00360DBC">
        <w:rPr>
          <w:rFonts w:ascii="黑体" w:hAnsi="黑体" w:cs="黑体" w:hint="eastAsia"/>
        </w:rPr>
        <w:t>可视化功能列表</w:t>
      </w:r>
      <w:bookmarkEnd w:id="17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102E9042" w:rsidR="00350399" w:rsidRDefault="00A829A6" w:rsidP="00350399">
            <w:pPr>
              <w:ind w:firstLine="0"/>
              <w:jc w:val="center"/>
              <w:rPr>
                <w:rFonts w:ascii="宋体" w:hAnsi="宋体" w:cs="宋体"/>
              </w:rPr>
            </w:pPr>
            <w:r>
              <w:rPr>
                <w:rFonts w:ascii="宋体" w:hAnsi="宋体" w:cs="宋体" w:hint="eastAsia"/>
              </w:rPr>
              <w:t>瓦片地图展示</w:t>
            </w:r>
            <w:r w:rsidR="00FA3884">
              <w:rPr>
                <w:rFonts w:ascii="宋体" w:hAnsi="宋体" w:cs="宋体" w:hint="eastAsia"/>
              </w:rPr>
              <w:t>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132CF370" w14:textId="77777777" w:rsidR="00350399" w:rsidRDefault="00350399" w:rsidP="00350399">
      <w:pPr>
        <w:rPr>
          <w:rFonts w:ascii="宋体" w:hAnsi="宋体" w:cs="宋体"/>
        </w:rPr>
      </w:pPr>
    </w:p>
    <w:p w14:paraId="2A4BA65C" w14:textId="77777777" w:rsidR="00350399" w:rsidRPr="00350399" w:rsidRDefault="00350399" w:rsidP="00350399"/>
    <w:p w14:paraId="3749BFCA" w14:textId="7BA55452" w:rsidR="00AE7700" w:rsidRDefault="00AE7700" w:rsidP="00350399">
      <w:r>
        <w:br w:type="page"/>
      </w:r>
    </w:p>
    <w:p w14:paraId="2CE42826" w14:textId="3BFA768A" w:rsidR="001E560B" w:rsidRDefault="00F22713" w:rsidP="003E5D35">
      <w:pPr>
        <w:pStyle w:val="Heading3"/>
        <w:rPr>
          <w:rFonts w:ascii="黑体" w:hAnsi="黑体" w:cs="黑体"/>
        </w:rPr>
      </w:pPr>
      <w:r>
        <w:rPr>
          <w:rFonts w:hint="eastAsia"/>
        </w:rPr>
        <w:t xml:space="preserve"> </w:t>
      </w:r>
      <w:bookmarkStart w:id="176" w:name="_Toc287515632"/>
      <w:r w:rsidR="004738C1">
        <w:rPr>
          <w:rFonts w:hint="eastAsia"/>
        </w:rPr>
        <w:t>地图</w:t>
      </w:r>
      <w:r w:rsidR="004738C1">
        <w:rPr>
          <w:rFonts w:hint="eastAsia"/>
        </w:rPr>
        <w:t>UI</w:t>
      </w:r>
      <w:r w:rsidR="004738C1">
        <w:rPr>
          <w:rFonts w:ascii="黑体" w:hAnsi="黑体" w:cs="黑体" w:hint="eastAsia"/>
        </w:rPr>
        <w:t>子系统</w:t>
      </w:r>
      <w:bookmarkEnd w:id="176"/>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bookmarkStart w:id="177" w:name="_Toc287515633"/>
      <w:r w:rsidR="00056D55">
        <w:rPr>
          <w:rFonts w:ascii="黑体" w:hAnsi="黑体" w:cs="黑体" w:hint="eastAsia"/>
        </w:rPr>
        <w:t>地图浏览模块</w:t>
      </w:r>
      <w:bookmarkEnd w:id="177"/>
      <w:r w:rsidR="00255CB6" w:rsidRPr="00255CB6">
        <w:rPr>
          <w:rFonts w:ascii="宋体" w:hAnsi="宋体" w:cs="宋体"/>
        </w:rPr>
        <w:t xml:space="preserve"> </w:t>
      </w:r>
    </w:p>
    <w:p w14:paraId="7445223F" w14:textId="283C289D" w:rsidR="003A4249" w:rsidRDefault="003A4249" w:rsidP="003A4249">
      <w:pPr>
        <w:pStyle w:val="Caption"/>
        <w:keepNext/>
      </w:pPr>
      <w:bookmarkStart w:id="178" w:name="_Ref286344971"/>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9</w:t>
      </w:r>
      <w:r w:rsidR="00135308">
        <w:fldChar w:fldCharType="end"/>
      </w:r>
      <w:r>
        <w:rPr>
          <w:rFonts w:hint="eastAsia"/>
        </w:rPr>
        <w:t xml:space="preserve"> </w:t>
      </w:r>
      <w:r>
        <w:rPr>
          <w:rFonts w:hint="eastAsia"/>
        </w:rPr>
        <w:t>地图浏览模块功能列表</w:t>
      </w:r>
      <w:bookmarkEnd w:id="17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bookmarkStart w:id="179" w:name="_Toc287515634"/>
      <w:r w:rsidR="00DB6812">
        <w:rPr>
          <w:rFonts w:ascii="黑体" w:hAnsi="黑体" w:cs="黑体" w:hint="eastAsia"/>
        </w:rPr>
        <w:t>图层定义</w:t>
      </w:r>
      <w:r w:rsidR="001F02F2">
        <w:rPr>
          <w:rFonts w:ascii="黑体" w:hAnsi="黑体" w:cs="黑体" w:hint="eastAsia"/>
        </w:rPr>
        <w:t>模块</w:t>
      </w:r>
      <w:bookmarkEnd w:id="179"/>
      <w:r w:rsidR="007D39EB" w:rsidRPr="00DB6812">
        <w:rPr>
          <w:rFonts w:ascii="宋体" w:hAnsi="宋体" w:cs="宋体" w:hint="eastAsia"/>
        </w:rPr>
        <w:t xml:space="preserve"> </w:t>
      </w:r>
    </w:p>
    <w:p w14:paraId="178D64FA" w14:textId="5DF4892E" w:rsidR="008773E3" w:rsidRPr="00360DBC" w:rsidRDefault="008773E3" w:rsidP="008773E3">
      <w:pPr>
        <w:pStyle w:val="Caption"/>
        <w:keepNext/>
        <w:rPr>
          <w:rFonts w:ascii="黑体" w:hAnsi="黑体" w:cs="黑体"/>
        </w:rPr>
      </w:pPr>
      <w:bookmarkStart w:id="180" w:name="_Ref286344770"/>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10</w:t>
      </w:r>
      <w:r w:rsidR="00135308">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8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1C91B0A3" w14:textId="4C6736D3" w:rsidR="008D4112" w:rsidRDefault="008D4112" w:rsidP="008D4112">
      <w:r>
        <w:br w:type="page"/>
      </w:r>
    </w:p>
    <w:p w14:paraId="20F7986A" w14:textId="6255862D" w:rsidR="004C7F83" w:rsidRDefault="008D4112" w:rsidP="00D073E5">
      <w:pPr>
        <w:pStyle w:val="Heading3"/>
      </w:pPr>
      <w:r>
        <w:rPr>
          <w:rFonts w:ascii="黑体" w:hAnsi="黑体" w:cs="黑体" w:hint="eastAsia"/>
        </w:rPr>
        <w:t xml:space="preserve"> </w:t>
      </w:r>
      <w:bookmarkStart w:id="181" w:name="_Toc287515635"/>
      <w:r w:rsidR="00AE3402">
        <w:rPr>
          <w:rFonts w:ascii="黑体" w:hAnsi="黑体" w:cs="黑体" w:hint="eastAsia"/>
        </w:rPr>
        <w:t>设计的可裁剪</w:t>
      </w:r>
      <w:r w:rsidR="002A339E">
        <w:rPr>
          <w:rFonts w:ascii="黑体" w:hAnsi="黑体" w:cs="黑体" w:hint="eastAsia"/>
        </w:rPr>
        <w:t>性</w:t>
      </w:r>
      <w:bookmarkEnd w:id="181"/>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82"/>
      <w:r>
        <w:rPr>
          <w:rFonts w:ascii="宋体" w:hAnsi="宋体" w:cs="宋体" w:hint="eastAsia"/>
        </w:rPr>
        <w:t>IOS静态链接库(.a)</w:t>
      </w:r>
      <w:commentRangeEnd w:id="182"/>
      <w:r>
        <w:rPr>
          <w:rStyle w:val="CommentReference"/>
        </w:rPr>
        <w:commentReference w:id="182"/>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83"/>
      <w:r w:rsidR="000A5765">
        <w:rPr>
          <w:rFonts w:ascii="宋体" w:hAnsi="宋体" w:cs="宋体" w:hint="eastAsia"/>
        </w:rPr>
        <w:t>的可裁剪</w:t>
      </w:r>
      <w:r>
        <w:rPr>
          <w:rFonts w:ascii="宋体" w:hAnsi="宋体" w:cs="宋体" w:hint="eastAsia"/>
        </w:rPr>
        <w:t>性</w:t>
      </w:r>
      <w:commentRangeEnd w:id="183"/>
      <w:r w:rsidR="00293FE8">
        <w:rPr>
          <w:rStyle w:val="CommentReference"/>
        </w:rPr>
        <w:commentReference w:id="183"/>
      </w:r>
      <w:r>
        <w:rPr>
          <w:rFonts w:ascii="宋体" w:hAnsi="宋体" w:cs="宋体" w:hint="eastAsia"/>
        </w:rPr>
        <w:t>。</w:t>
      </w:r>
    </w:p>
    <w:p w14:paraId="1BE9A594" w14:textId="2D08D10B" w:rsidR="000B3C30" w:rsidRDefault="000B3C30" w:rsidP="0004688D">
      <w:pPr>
        <w:rPr>
          <w:rFonts w:ascii="宋体" w:hAnsi="宋体" w:cs="宋体"/>
        </w:rPr>
      </w:pPr>
      <w:r>
        <w:rPr>
          <w:rFonts w:ascii="宋体" w:hAnsi="宋体" w:cs="宋体"/>
        </w:rPr>
        <w:br w:type="page"/>
      </w:r>
    </w:p>
    <w:p w14:paraId="7246CFD4" w14:textId="7536A7C9" w:rsidR="00293FE8" w:rsidRDefault="00293FE8" w:rsidP="00293FE8">
      <w:pPr>
        <w:pStyle w:val="Heading4"/>
        <w:rPr>
          <w:rFonts w:ascii="黑体" w:hAnsi="黑体" w:cs="黑体"/>
        </w:rPr>
      </w:pPr>
      <w:r>
        <w:rPr>
          <w:rFonts w:ascii="黑体" w:hAnsi="黑体" w:cs="黑体" w:hint="eastAsia"/>
        </w:rPr>
        <w:t xml:space="preserve"> </w:t>
      </w:r>
      <w:bookmarkStart w:id="184" w:name="_Toc287515636"/>
      <w:r>
        <w:rPr>
          <w:rFonts w:ascii="黑体" w:hAnsi="黑体" w:cs="黑体" w:hint="eastAsia"/>
        </w:rPr>
        <w:t>位置服务子系统的裁剪</w:t>
      </w:r>
      <w:bookmarkEnd w:id="184"/>
    </w:p>
    <w:p w14:paraId="204BCB03" w14:textId="664BFAEB" w:rsidR="005D0ABA" w:rsidRDefault="00F859A3" w:rsidP="005D0ABA">
      <w:pPr>
        <w:rPr>
          <w:rFonts w:ascii="宋体" w:hAnsi="宋体" w:cs="宋体"/>
        </w:rPr>
      </w:pPr>
      <w:r>
        <w:rPr>
          <w:rFonts w:ascii="宋体" w:hAnsi="宋体" w:cs="宋体" w:hint="eastAsia"/>
        </w:rPr>
        <w:t>根据具体需求将地理坐标</w:t>
      </w:r>
      <w:r w:rsidR="005D0ABA">
        <w:rPr>
          <w:rFonts w:ascii="宋体" w:hAnsi="宋体" w:cs="宋体" w:hint="eastAsia"/>
        </w:rPr>
        <w:t>模块单独裁剪出来，功能及调用方式如</w:t>
      </w:r>
      <w:r w:rsidR="005D0ABA">
        <w:rPr>
          <w:rFonts w:ascii="宋体" w:hAnsi="宋体" w:cs="宋体"/>
        </w:rPr>
        <w:fldChar w:fldCharType="begin"/>
      </w:r>
      <w:r w:rsidR="005D0ABA">
        <w:rPr>
          <w:rFonts w:ascii="宋体" w:hAnsi="宋体" w:cs="宋体"/>
        </w:rPr>
        <w:instrText xml:space="preserve"> REF </w:instrText>
      </w:r>
      <w:r w:rsidR="005D0ABA">
        <w:rPr>
          <w:rFonts w:ascii="宋体" w:hAnsi="宋体" w:cs="宋体" w:hint="eastAsia"/>
        </w:rPr>
        <w:instrText>_Ref286348665 \h</w:instrText>
      </w:r>
      <w:r w:rsidR="005D0ABA">
        <w:rPr>
          <w:rFonts w:ascii="宋体" w:hAnsi="宋体" w:cs="宋体"/>
        </w:rPr>
        <w:instrText xml:space="preserve"> </w:instrText>
      </w:r>
      <w:r w:rsidR="005D0ABA">
        <w:rPr>
          <w:rFonts w:ascii="宋体" w:hAnsi="宋体" w:cs="宋体"/>
        </w:rPr>
      </w:r>
      <w:r w:rsidR="005D0AB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11</w:t>
      </w:r>
      <w:r w:rsidR="00855C67">
        <w:rPr>
          <w:rFonts w:hint="eastAsia"/>
        </w:rPr>
        <w:t xml:space="preserve"> </w:t>
      </w:r>
      <w:r w:rsidR="00855C67">
        <w:rPr>
          <w:rFonts w:hint="eastAsia"/>
        </w:rPr>
        <w:t>地理坐标模块单独裁剪</w:t>
      </w:r>
      <w:r w:rsidR="005D0ABA">
        <w:rPr>
          <w:rFonts w:ascii="宋体" w:hAnsi="宋体" w:cs="宋体"/>
        </w:rPr>
        <w:fldChar w:fldCharType="end"/>
      </w:r>
    </w:p>
    <w:p w14:paraId="6C228CDC" w14:textId="77777777" w:rsidR="005D0ABA" w:rsidRDefault="005D0ABA" w:rsidP="005D0ABA">
      <w:pPr>
        <w:rPr>
          <w:rFonts w:ascii="宋体" w:hAnsi="宋体" w:cs="宋体"/>
        </w:rPr>
      </w:pPr>
    </w:p>
    <w:p w14:paraId="615EB777" w14:textId="309186E1" w:rsidR="005D0ABA" w:rsidRDefault="005D0ABA" w:rsidP="005D0ABA">
      <w:pPr>
        <w:pStyle w:val="Caption"/>
        <w:keepNext/>
      </w:pPr>
      <w:bookmarkStart w:id="185" w:name="_Ref286348665"/>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11</w:t>
      </w:r>
      <w:r w:rsidR="00135308">
        <w:fldChar w:fldCharType="end"/>
      </w:r>
      <w:r>
        <w:rPr>
          <w:rFonts w:hint="eastAsia"/>
        </w:rPr>
        <w:t xml:space="preserve"> </w:t>
      </w:r>
      <w:r w:rsidR="00F859A3">
        <w:rPr>
          <w:rFonts w:hint="eastAsia"/>
        </w:rPr>
        <w:t>地理坐标</w:t>
      </w:r>
      <w:r>
        <w:rPr>
          <w:rFonts w:hint="eastAsia"/>
        </w:rPr>
        <w:t>模块单独裁剪</w:t>
      </w:r>
      <w:bookmarkEnd w:id="18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D0ABA" w:rsidRPr="001D0EA8" w14:paraId="76A53022" w14:textId="77777777" w:rsidTr="005D0ABA">
        <w:tc>
          <w:tcPr>
            <w:tcW w:w="2318" w:type="dxa"/>
            <w:shd w:val="clear" w:color="auto" w:fill="auto"/>
          </w:tcPr>
          <w:p w14:paraId="1D2521D2" w14:textId="77777777" w:rsidR="005D0ABA" w:rsidRPr="001D0EA8" w:rsidRDefault="005D0ABA" w:rsidP="005D0ABA">
            <w:pPr>
              <w:jc w:val="center"/>
              <w:rPr>
                <w:b/>
              </w:rPr>
            </w:pPr>
            <w:r>
              <w:rPr>
                <w:rFonts w:hint="eastAsia"/>
                <w:b/>
              </w:rPr>
              <w:t>二次开发</w:t>
            </w:r>
          </w:p>
        </w:tc>
        <w:tc>
          <w:tcPr>
            <w:tcW w:w="5937" w:type="dxa"/>
            <w:shd w:val="clear" w:color="auto" w:fill="auto"/>
          </w:tcPr>
          <w:p w14:paraId="348F405E" w14:textId="77777777" w:rsidR="005D0ABA" w:rsidRPr="001D0EA8" w:rsidRDefault="005D0ABA" w:rsidP="005D0ABA">
            <w:pPr>
              <w:jc w:val="center"/>
              <w:rPr>
                <w:b/>
              </w:rPr>
            </w:pPr>
            <w:r>
              <w:rPr>
                <w:rFonts w:hint="eastAsia"/>
                <w:b/>
              </w:rPr>
              <w:t>具体说明</w:t>
            </w:r>
          </w:p>
        </w:tc>
      </w:tr>
      <w:tr w:rsidR="005D0ABA" w:rsidRPr="001D0EA8" w14:paraId="250473F3" w14:textId="77777777" w:rsidTr="005D0ABA">
        <w:tc>
          <w:tcPr>
            <w:tcW w:w="2318" w:type="dxa"/>
          </w:tcPr>
          <w:p w14:paraId="3A348E53" w14:textId="77777777" w:rsidR="005D0ABA" w:rsidRPr="00200829" w:rsidRDefault="005D0ABA" w:rsidP="005D0ABA">
            <w:pPr>
              <w:ind w:firstLine="0"/>
              <w:jc w:val="center"/>
              <w:rPr>
                <w:rFonts w:ascii="宋体" w:hAnsi="宋体" w:cs="宋体"/>
              </w:rPr>
            </w:pPr>
            <w:r>
              <w:rPr>
                <w:rFonts w:ascii="宋体" w:hAnsi="宋体" w:cs="宋体" w:hint="eastAsia"/>
              </w:rPr>
              <w:t>功能描述</w:t>
            </w:r>
          </w:p>
        </w:tc>
        <w:tc>
          <w:tcPr>
            <w:tcW w:w="5937" w:type="dxa"/>
          </w:tcPr>
          <w:p w14:paraId="0D44D74E" w14:textId="1FBE19E9" w:rsidR="005D0ABA" w:rsidRPr="004559D7" w:rsidRDefault="005D0ABA" w:rsidP="005D0ABA">
            <w:pPr>
              <w:rPr>
                <w:rFonts w:ascii="宋体" w:hAnsi="宋体" w:cs="宋体"/>
              </w:rPr>
            </w:pPr>
            <w:r>
              <w:rPr>
                <w:rFonts w:ascii="宋体" w:hAnsi="宋体" w:cs="宋体" w:hint="eastAsia"/>
              </w:rPr>
              <w:t>提供给二次开发人员对GIS地理坐标转换的功能</w:t>
            </w:r>
          </w:p>
        </w:tc>
      </w:tr>
      <w:tr w:rsidR="005D0ABA" w:rsidRPr="001D0EA8" w14:paraId="798CC842" w14:textId="77777777" w:rsidTr="005D0ABA">
        <w:tc>
          <w:tcPr>
            <w:tcW w:w="2318" w:type="dxa"/>
          </w:tcPr>
          <w:p w14:paraId="36E0F5FD" w14:textId="77777777" w:rsidR="005D0ABA" w:rsidRDefault="005D0ABA" w:rsidP="005D0AB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6F49B40A" w14:textId="7372A36A" w:rsidR="005D0ABA" w:rsidRDefault="005D0ABA" w:rsidP="005D0ABA">
            <w:pPr>
              <w:rPr>
                <w:rFonts w:ascii="宋体" w:hAnsi="宋体" w:cs="宋体"/>
              </w:rPr>
            </w:pPr>
            <w:r>
              <w:rPr>
                <w:rFonts w:ascii="宋体" w:hAnsi="宋体" w:cs="宋体" w:hint="eastAsia"/>
              </w:rPr>
              <w:t>地理坐标模块以</w:t>
            </w:r>
            <w:r>
              <w:rPr>
                <w:rFonts w:ascii="宋体" w:hAnsi="宋体" w:cs="宋体"/>
              </w:rPr>
              <w:t>IOS</w:t>
            </w:r>
            <w:r>
              <w:rPr>
                <w:rFonts w:ascii="宋体" w:hAnsi="宋体" w:cs="宋体" w:hint="eastAsia"/>
              </w:rPr>
              <w:t>静态链接</w:t>
            </w:r>
            <w:r>
              <w:rPr>
                <w:rFonts w:ascii="宋体" w:hAnsi="宋体" w:cs="宋体"/>
              </w:rPr>
              <w:t>(.a)</w:t>
            </w:r>
            <w:r>
              <w:rPr>
                <w:rFonts w:ascii="宋体" w:hAnsi="宋体" w:cs="宋体" w:hint="eastAsia"/>
              </w:rPr>
              <w:t>的形式发布。</w:t>
            </w:r>
          </w:p>
        </w:tc>
      </w:tr>
      <w:tr w:rsidR="005D0ABA" w:rsidRPr="001D0EA8" w14:paraId="49E4DDEC" w14:textId="77777777" w:rsidTr="005D0ABA">
        <w:tc>
          <w:tcPr>
            <w:tcW w:w="2318" w:type="dxa"/>
          </w:tcPr>
          <w:p w14:paraId="28EB8A15" w14:textId="77777777" w:rsidR="005D0ABA" w:rsidRPr="00200829" w:rsidRDefault="005D0ABA" w:rsidP="005D0AB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6F1D1614" w14:textId="1570A897" w:rsidR="005D0ABA" w:rsidRPr="0061707D" w:rsidRDefault="005D0ABA" w:rsidP="005D0ABA">
            <w:pPr>
              <w:rPr>
                <w:rFonts w:ascii="宋体" w:hAnsi="宋体" w:cs="宋体"/>
              </w:rPr>
            </w:pPr>
            <w:r>
              <w:rPr>
                <w:rFonts w:ascii="宋体" w:hAnsi="宋体" w:cs="宋体" w:hint="eastAsia"/>
              </w:rPr>
              <w:t>通过引用该静态链接库的方式，获得对于对于</w:t>
            </w:r>
          </w:p>
        </w:tc>
      </w:tr>
    </w:tbl>
    <w:p w14:paraId="46E85F94" w14:textId="77777777" w:rsidR="005D0ABA" w:rsidRPr="005D0ABA" w:rsidRDefault="005D0ABA" w:rsidP="005D0ABA">
      <w:pPr>
        <w:rPr>
          <w:rFonts w:ascii="宋体" w:hAnsi="宋体" w:cs="宋体"/>
        </w:rPr>
      </w:pPr>
    </w:p>
    <w:p w14:paraId="642E42B6" w14:textId="4E73A4E1" w:rsidR="00293FE8" w:rsidRDefault="00F6128A" w:rsidP="0004688D">
      <w:pPr>
        <w:rPr>
          <w:rFonts w:ascii="宋体" w:hAnsi="宋体" w:cs="宋体"/>
        </w:rPr>
      </w:pPr>
      <w:r>
        <w:rPr>
          <w:rFonts w:ascii="宋体" w:hAnsi="宋体" w:cs="宋体" w:hint="eastAsia"/>
        </w:rPr>
        <w:t>此模块属于底层服务模块，可以供不熟悉GIS地理换算的二次开发人员调用，来实现不同地理坐标系统间的转换，或者对于两地位置的相对判定。</w:t>
      </w:r>
    </w:p>
    <w:p w14:paraId="45892FEB" w14:textId="7E05E18D" w:rsidR="00F6128A" w:rsidRDefault="00F6128A" w:rsidP="0004688D">
      <w:pPr>
        <w:rPr>
          <w:rFonts w:ascii="宋体" w:hAnsi="宋体" w:cs="宋体"/>
        </w:rPr>
      </w:pPr>
      <w:r>
        <w:rPr>
          <w:rFonts w:ascii="宋体" w:hAnsi="宋体" w:cs="宋体" w:hint="eastAsia"/>
        </w:rPr>
        <w:t>应用设计图如图</w:t>
      </w:r>
      <w:r w:rsidR="000B3C30">
        <w:rPr>
          <w:rFonts w:ascii="宋体" w:hAnsi="宋体" w:cs="宋体"/>
        </w:rPr>
        <w:fldChar w:fldCharType="begin"/>
      </w:r>
      <w:r w:rsidR="000B3C30">
        <w:rPr>
          <w:rFonts w:ascii="宋体" w:hAnsi="宋体" w:cs="宋体"/>
        </w:rPr>
        <w:instrText xml:space="preserve"> REF </w:instrText>
      </w:r>
      <w:r w:rsidR="000B3C30">
        <w:rPr>
          <w:rFonts w:ascii="宋体" w:hAnsi="宋体" w:cs="宋体" w:hint="eastAsia"/>
        </w:rPr>
        <w:instrText>_Ref286350277 \h</w:instrText>
      </w:r>
      <w:r w:rsidR="000B3C30">
        <w:rPr>
          <w:rFonts w:ascii="宋体" w:hAnsi="宋体" w:cs="宋体"/>
        </w:rPr>
        <w:instrText xml:space="preserve"> </w:instrText>
      </w:r>
      <w:r w:rsidR="000B3C30">
        <w:rPr>
          <w:rFonts w:ascii="宋体" w:hAnsi="宋体" w:cs="宋体"/>
        </w:rPr>
      </w:r>
      <w:r w:rsidR="000B3C30">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地理坐标模块裁剪应用设计图</w:t>
      </w:r>
      <w:r w:rsidR="000B3C30">
        <w:rPr>
          <w:rFonts w:ascii="宋体" w:hAnsi="宋体" w:cs="宋体"/>
        </w:rPr>
        <w:fldChar w:fldCharType="end"/>
      </w:r>
    </w:p>
    <w:p w14:paraId="67F4694F" w14:textId="77777777" w:rsidR="000B3C30" w:rsidRDefault="000B3C30" w:rsidP="000B3C30">
      <w:pPr>
        <w:keepNext/>
        <w:ind w:firstLine="0"/>
      </w:pPr>
      <w:r>
        <w:rPr>
          <w:rFonts w:ascii="宋体" w:hAnsi="宋体" w:cs="宋体" w:hint="eastAsia"/>
          <w:noProof/>
          <w:lang w:eastAsia="en-US"/>
        </w:rPr>
        <w:drawing>
          <wp:inline distT="0" distB="0" distL="0" distR="0" wp14:anchorId="6F6FB730" wp14:editId="31B87232">
            <wp:extent cx="4766734" cy="3471333"/>
            <wp:effectExtent l="0" t="0" r="8890" b="8890"/>
            <wp:docPr id="5" name="Picture 5" descr="Macintosh HD:Users:twer:myfiles:graduation:地理坐标转换模块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wer:myfiles:graduation:地理坐标转换模块裁剪.pn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r="737" b="5389"/>
                    <a:stretch/>
                  </pic:blipFill>
                  <pic:spPr bwMode="auto">
                    <a:xfrm>
                      <a:off x="0" y="0"/>
                      <a:ext cx="4767342" cy="3471776"/>
                    </a:xfrm>
                    <a:prstGeom prst="rect">
                      <a:avLst/>
                    </a:prstGeom>
                    <a:noFill/>
                    <a:ln>
                      <a:noFill/>
                    </a:ln>
                    <a:extLst>
                      <a:ext uri="{53640926-AAD7-44d8-BBD7-CCE9431645EC}">
                        <a14:shadowObscured xmlns:a14="http://schemas.microsoft.com/office/drawing/2010/main"/>
                      </a:ext>
                    </a:extLst>
                  </pic:spPr>
                </pic:pic>
              </a:graphicData>
            </a:graphic>
          </wp:inline>
        </w:drawing>
      </w:r>
    </w:p>
    <w:p w14:paraId="33D38904" w14:textId="52DBA7CE" w:rsidR="00F6128A" w:rsidRDefault="000B3C30" w:rsidP="000B3C30">
      <w:pPr>
        <w:pStyle w:val="Caption"/>
        <w:rPr>
          <w:rFonts w:ascii="宋体" w:hAnsi="宋体" w:cs="宋体"/>
        </w:rPr>
      </w:pPr>
      <w:bookmarkStart w:id="186" w:name="_Ref286350277"/>
      <w:r>
        <w:rPr>
          <w:rFonts w:hint="eastAsia"/>
        </w:rPr>
        <w:t>图</w:t>
      </w:r>
      <w:r>
        <w:rPr>
          <w:rFonts w:hint="eastAsia"/>
        </w:rPr>
        <w:t xml:space="preserve"> </w:t>
      </w:r>
      <w:fldSimple w:instr=" STYLEREF 2 \s ">
        <w:r w:rsidR="00F01F4D">
          <w:rPr>
            <w:noProof/>
          </w:rPr>
          <w:t>3.2</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2</w:t>
      </w:r>
      <w:r w:rsidR="00F01F4D">
        <w:fldChar w:fldCharType="end"/>
      </w:r>
      <w:r>
        <w:rPr>
          <w:rFonts w:hint="eastAsia"/>
        </w:rPr>
        <w:t xml:space="preserve"> </w:t>
      </w:r>
      <w:r>
        <w:rPr>
          <w:rFonts w:hint="eastAsia"/>
        </w:rPr>
        <w:t>地理坐标模块裁剪应用设计图</w:t>
      </w:r>
      <w:bookmarkEnd w:id="186"/>
    </w:p>
    <w:p w14:paraId="42AAD103" w14:textId="4D4A9F07" w:rsidR="000B3C30" w:rsidRDefault="000B3C30" w:rsidP="000B3C30">
      <w:pPr>
        <w:pStyle w:val="ListParagraph"/>
        <w:ind w:left="1145" w:firstLine="0"/>
      </w:pPr>
      <w:r>
        <w:br w:type="page"/>
      </w:r>
    </w:p>
    <w:p w14:paraId="42C3A76F" w14:textId="25E58F5A" w:rsidR="000B3C30" w:rsidRPr="00A0251D" w:rsidRDefault="000B3C30" w:rsidP="00A0251D">
      <w:pPr>
        <w:pStyle w:val="Heading4"/>
        <w:rPr>
          <w:rFonts w:ascii="黑体" w:hAnsi="黑体" w:cs="黑体"/>
        </w:rPr>
      </w:pPr>
      <w:r>
        <w:rPr>
          <w:rFonts w:ascii="黑体" w:hAnsi="黑体" w:cs="黑体" w:hint="eastAsia"/>
        </w:rPr>
        <w:t xml:space="preserve"> </w:t>
      </w:r>
      <w:bookmarkStart w:id="187" w:name="_Toc287515637"/>
      <w:r w:rsidR="00141424">
        <w:rPr>
          <w:rFonts w:ascii="黑体" w:hAnsi="黑体" w:cs="黑体" w:hint="eastAsia"/>
        </w:rPr>
        <w:t>矢量数据相关</w:t>
      </w:r>
      <w:r w:rsidR="00B35151">
        <w:rPr>
          <w:rFonts w:ascii="黑体" w:hAnsi="黑体" w:cs="黑体" w:hint="eastAsia"/>
        </w:rPr>
        <w:t>GIS模块</w:t>
      </w:r>
      <w:r>
        <w:rPr>
          <w:rFonts w:ascii="黑体" w:hAnsi="黑体" w:cs="黑体" w:hint="eastAsia"/>
        </w:rPr>
        <w:t>的裁剪</w:t>
      </w:r>
      <w:bookmarkEnd w:id="187"/>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69A06EE9" w:rsidR="00785E01" w:rsidRDefault="00785E01" w:rsidP="00785E01">
      <w:pPr>
        <w:pStyle w:val="Caption"/>
        <w:keepNext/>
      </w:pPr>
      <w:r>
        <w:rPr>
          <w:rFonts w:hint="eastAsia"/>
        </w:rPr>
        <w:t>表</w:t>
      </w:r>
      <w:r>
        <w:rPr>
          <w:rFonts w:hint="eastAsia"/>
        </w:rPr>
        <w:t xml:space="preserve"> </w:t>
      </w:r>
      <w:fldSimple w:instr=" STYLEREF 2 \s ">
        <w:r w:rsidR="00135308">
          <w:rPr>
            <w:noProof/>
          </w:rPr>
          <w:t>3.2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12</w:t>
      </w:r>
      <w:r w:rsidR="00135308">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11508E">
            <w:pPr>
              <w:pStyle w:val="ListParagraph"/>
              <w:numPr>
                <w:ilvl w:val="0"/>
                <w:numId w:val="10"/>
              </w:numPr>
              <w:ind w:left="742"/>
            </w:pPr>
            <w:r w:rsidRPr="007C7262">
              <w:rPr>
                <w:rFonts w:hint="eastAsia"/>
              </w:rPr>
              <w:t>初始化地图控件：设计地图数据源、初始位置和默认比例尺。</w:t>
            </w:r>
          </w:p>
          <w:p w14:paraId="61C6F7C8" w14:textId="77777777" w:rsidR="00425F9A" w:rsidRPr="007C7262" w:rsidRDefault="007C7262" w:rsidP="0011508E">
            <w:pPr>
              <w:pStyle w:val="ListParagraph"/>
              <w:numPr>
                <w:ilvl w:val="0"/>
                <w:numId w:val="10"/>
              </w:numPr>
              <w:ind w:left="742"/>
            </w:pPr>
            <w:r w:rsidRPr="007C7262">
              <w:rPr>
                <w:rFonts w:hint="eastAsia"/>
              </w:rPr>
              <w:t>新建矢量标绘图层到地图控件上，共享地图的平移、缩放等功能。</w:t>
            </w:r>
          </w:p>
          <w:p w14:paraId="665A33CE" w14:textId="6F7E6EAC" w:rsidR="007C7262" w:rsidRPr="007C7262" w:rsidRDefault="007C7262" w:rsidP="0011508E">
            <w:pPr>
              <w:pStyle w:val="ListParagraph"/>
              <w:numPr>
                <w:ilvl w:val="0"/>
                <w:numId w:val="10"/>
              </w:numPr>
              <w:ind w:left="742"/>
            </w:pPr>
            <w:r w:rsidRPr="007C7262">
              <w:rPr>
                <w:rFonts w:hint="eastAsia"/>
              </w:rPr>
              <w:t>将数据管理模块解析的数据源制定给图层，绘制矢量图形</w:t>
            </w:r>
          </w:p>
        </w:tc>
      </w:tr>
    </w:tbl>
    <w:p w14:paraId="398C5CF9" w14:textId="2134813E" w:rsidR="00F51BC1" w:rsidRPr="001E1260" w:rsidRDefault="00B35151" w:rsidP="00D738BA">
      <w:pPr>
        <w:ind w:left="415" w:firstLine="305"/>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3</w:t>
      </w:r>
      <w:r w:rsidR="00855C67">
        <w:rPr>
          <w:rFonts w:hint="eastAsia"/>
        </w:rPr>
        <w:t xml:space="preserve"> </w:t>
      </w:r>
      <w:r w:rsidR="00855C67">
        <w:rPr>
          <w:rFonts w:hint="eastAsia"/>
        </w:rPr>
        <w:t>矢量数据相关</w:t>
      </w:r>
      <w:r w:rsidR="00855C67">
        <w:rPr>
          <w:rFonts w:hint="eastAsia"/>
        </w:rPr>
        <w:t>GIS</w:t>
      </w:r>
      <w:r w:rsidR="00855C67">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24A4547A" w:rsidR="00E3654D" w:rsidRDefault="00B35151" w:rsidP="00B35151">
      <w:pPr>
        <w:pStyle w:val="Caption"/>
      </w:pPr>
      <w:bookmarkStart w:id="188" w:name="_Ref286357538"/>
      <w:r>
        <w:rPr>
          <w:rFonts w:hint="eastAsia"/>
        </w:rPr>
        <w:t>图</w:t>
      </w:r>
      <w:r>
        <w:rPr>
          <w:rFonts w:hint="eastAsia"/>
        </w:rPr>
        <w:t xml:space="preserve"> </w:t>
      </w:r>
      <w:fldSimple w:instr=" STYLEREF 2 \s ">
        <w:r w:rsidR="00F01F4D">
          <w:rPr>
            <w:noProof/>
          </w:rPr>
          <w:t>3.2</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3</w:t>
      </w:r>
      <w:r w:rsidR="00F01F4D">
        <w:fldChar w:fldCharType="end"/>
      </w:r>
      <w:r>
        <w:rPr>
          <w:rFonts w:hint="eastAsia"/>
        </w:rPr>
        <w:t xml:space="preserve"> </w:t>
      </w:r>
      <w:r>
        <w:rPr>
          <w:rFonts w:hint="eastAsia"/>
        </w:rPr>
        <w:t>矢量数据相关</w:t>
      </w:r>
      <w:r>
        <w:rPr>
          <w:rFonts w:hint="eastAsia"/>
        </w:rPr>
        <w:t>GIS</w:t>
      </w:r>
      <w:r>
        <w:rPr>
          <w:rFonts w:hint="eastAsia"/>
        </w:rPr>
        <w:t>模块裁剪使用</w:t>
      </w:r>
      <w:bookmarkEnd w:id="188"/>
      <w:r w:rsidR="00E3654D">
        <w:br w:type="page"/>
      </w:r>
    </w:p>
    <w:p w14:paraId="6D0A28E5" w14:textId="6A05C35E" w:rsidR="00D073E5" w:rsidRDefault="004C7F83" w:rsidP="00D073E5">
      <w:pPr>
        <w:pStyle w:val="Heading3"/>
      </w:pPr>
      <w:r>
        <w:rPr>
          <w:rFonts w:hint="eastAsia"/>
        </w:rPr>
        <w:t xml:space="preserve"> </w:t>
      </w:r>
      <w:bookmarkStart w:id="189" w:name="_Toc287515638"/>
      <w:r w:rsidR="00D073E5">
        <w:rPr>
          <w:rFonts w:hint="eastAsia"/>
        </w:rPr>
        <w:t>设计的扩展性</w:t>
      </w:r>
      <w:bookmarkEnd w:id="189"/>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bookmarkStart w:id="190" w:name="_Toc287515639"/>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bookmarkEnd w:id="190"/>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34CEE2F6" w:rsidR="00362826" w:rsidRPr="00362826" w:rsidRDefault="00362826" w:rsidP="00362826">
      <w:pPr>
        <w:pStyle w:val="Caption"/>
      </w:pPr>
      <w:r>
        <w:rPr>
          <w:rFonts w:hint="eastAsia"/>
        </w:rPr>
        <w:t>图</w:t>
      </w:r>
      <w:r>
        <w:rPr>
          <w:rFonts w:hint="eastAsia"/>
        </w:rPr>
        <w:t xml:space="preserve"> </w:t>
      </w:r>
      <w:fldSimple w:instr=" STYLEREF 2 \s ">
        <w:r w:rsidR="00F01F4D">
          <w:rPr>
            <w:noProof/>
          </w:rPr>
          <w:t>3.2</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4</w:t>
      </w:r>
      <w:r w:rsidR="00F01F4D">
        <w:fldChar w:fldCharType="end"/>
      </w:r>
      <w:r>
        <w:rPr>
          <w:rFonts w:hint="eastAsia"/>
        </w:rPr>
        <w:t xml:space="preserve"> </w:t>
      </w:r>
      <w:r>
        <w:rPr>
          <w:rFonts w:hint="eastAsia"/>
        </w:rPr>
        <w:t>符号构造器及符号扩展</w:t>
      </w:r>
    </w:p>
    <w:p w14:paraId="5787F832" w14:textId="17530B33" w:rsidR="00512A58" w:rsidRDefault="00512A58" w:rsidP="00D01EBF">
      <w:pPr>
        <w:pStyle w:val="Heading2"/>
      </w:pPr>
      <w:bookmarkStart w:id="191" w:name="_Toc287515640"/>
      <w:r>
        <w:rPr>
          <w:rFonts w:hint="eastAsia"/>
        </w:rPr>
        <w:t>本章小结</w:t>
      </w:r>
      <w:bookmarkEnd w:id="191"/>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92"/>
      <w:r>
        <w:rPr>
          <w:rFonts w:ascii="宋体" w:hAnsi="宋体" w:cs="宋体" w:hint="eastAsia"/>
        </w:rPr>
        <w:t>设计</w:t>
      </w:r>
      <w:commentRangeEnd w:id="192"/>
      <w:r>
        <w:rPr>
          <w:rStyle w:val="CommentReference"/>
        </w:rPr>
        <w:commentReference w:id="192"/>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EAD5CE7" w:rsidR="00243666" w:rsidRPr="00243666" w:rsidRDefault="003E6D76" w:rsidP="00D37419">
      <w:pPr>
        <w:pStyle w:val="Heading1Back"/>
      </w:pPr>
      <w:bookmarkStart w:id="193" w:name="_Toc261894192"/>
      <w:bookmarkStart w:id="194" w:name="_Toc261894321"/>
      <w:bookmarkStart w:id="195" w:name="_Toc263751488"/>
      <w:bookmarkStart w:id="196" w:name="_Toc265025034"/>
      <w:bookmarkStart w:id="197" w:name="_Toc265025085"/>
      <w:bookmarkStart w:id="198" w:name="_Toc265025136"/>
      <w:bookmarkStart w:id="199" w:name="_Toc265025187"/>
      <w:bookmarkStart w:id="200" w:name="_Toc265025238"/>
      <w:bookmarkStart w:id="201" w:name="_Toc265025751"/>
      <w:r>
        <w:rPr>
          <w:rFonts w:ascii="宋体" w:hAnsi="宋体" w:cs="宋体" w:hint="eastAsia"/>
        </w:rPr>
        <w:t xml:space="preserve"> </w:t>
      </w:r>
      <w:bookmarkStart w:id="202" w:name="_Ref286933420"/>
      <w:bookmarkStart w:id="203" w:name="_Toc287515641"/>
      <w:r w:rsidR="00243666">
        <w:rPr>
          <w:rFonts w:ascii="宋体" w:hAnsi="宋体" w:cs="宋体" w:hint="eastAsia"/>
        </w:rPr>
        <w:t>地理坐标模块详细设计</w:t>
      </w:r>
      <w:bookmarkEnd w:id="202"/>
      <w:bookmarkEnd w:id="203"/>
    </w:p>
    <w:p w14:paraId="1BD1CD35" w14:textId="19026878" w:rsidR="00243666" w:rsidRPr="00243666" w:rsidRDefault="00243666" w:rsidP="00D37419">
      <w:pPr>
        <w:pStyle w:val="Heading1Back"/>
      </w:pPr>
      <w:r>
        <w:rPr>
          <w:rFonts w:ascii="宋体" w:hAnsi="宋体" w:cs="宋体" w:hint="eastAsia"/>
        </w:rPr>
        <w:t xml:space="preserve"> </w:t>
      </w:r>
      <w:bookmarkStart w:id="204" w:name="_Toc287515642"/>
      <w:r>
        <w:rPr>
          <w:rFonts w:ascii="宋体" w:hAnsi="宋体" w:cs="宋体" w:hint="eastAsia"/>
        </w:rPr>
        <w:t>移动定位服务模块详细设计</w:t>
      </w:r>
      <w:bookmarkEnd w:id="204"/>
    </w:p>
    <w:p w14:paraId="0C6E804A" w14:textId="195DD82A" w:rsidR="00243666" w:rsidRPr="00B20F7F" w:rsidRDefault="008D25BB" w:rsidP="00D37419">
      <w:pPr>
        <w:pStyle w:val="Heading1Back"/>
      </w:pPr>
      <w:r>
        <w:rPr>
          <w:rFonts w:ascii="宋体" w:hAnsi="宋体" w:cs="宋体" w:hint="eastAsia"/>
        </w:rPr>
        <w:t xml:space="preserve"> </w:t>
      </w:r>
      <w:bookmarkStart w:id="205" w:name="_Toc287515643"/>
      <w:r w:rsidR="00243666">
        <w:rPr>
          <w:rFonts w:ascii="宋体" w:hAnsi="宋体" w:cs="宋体" w:hint="eastAsia"/>
        </w:rPr>
        <w:t>栅格数据结构模块详细设计</w:t>
      </w:r>
      <w:bookmarkEnd w:id="205"/>
    </w:p>
    <w:p w14:paraId="077EBBDD" w14:textId="4C9B1CBF" w:rsidR="00CC5593" w:rsidRPr="00CC5593" w:rsidRDefault="00DC260F" w:rsidP="00CC5593">
      <w:pPr>
        <w:rPr>
          <w:lang w:eastAsia="en-US"/>
        </w:rPr>
      </w:pPr>
      <w:r>
        <w:rPr>
          <w:rFonts w:ascii="宋体" w:hAnsi="宋体" w:cs="宋体" w:hint="eastAsia"/>
        </w:rPr>
        <w:t>瓦片地图</w:t>
      </w:r>
      <w:r w:rsidR="00CC5593">
        <w:rPr>
          <w:rFonts w:ascii="宋体" w:hAnsi="宋体" w:cs="宋体" w:hint="eastAsia"/>
        </w:rPr>
        <w:t>是最近几年</w:t>
      </w:r>
      <w:r>
        <w:rPr>
          <w:rFonts w:ascii="宋体" w:hAnsi="宋体" w:cs="宋体" w:hint="eastAsia"/>
        </w:rPr>
        <w:t>非常流程的栅格数据结构，通过瓦片地图技术，可以很好的把不同分辨率的地图连续统一起来。</w:t>
      </w:r>
    </w:p>
    <w:p w14:paraId="18A416A7" w14:textId="77777777" w:rsidR="00D56662" w:rsidRPr="00D56662" w:rsidRDefault="00D56662" w:rsidP="00D01EBF">
      <w:pPr>
        <w:pStyle w:val="Heading2"/>
      </w:pPr>
      <w:r>
        <w:t xml:space="preserve"> </w:t>
      </w:r>
      <w:bookmarkStart w:id="206" w:name="_Toc287515644"/>
      <w:r>
        <w:rPr>
          <w:rFonts w:ascii="宋体" w:hAnsi="宋体" w:cs="宋体" w:hint="eastAsia"/>
        </w:rPr>
        <w:t>栅格数据结构</w:t>
      </w:r>
      <w:bookmarkEnd w:id="206"/>
    </w:p>
    <w:p w14:paraId="67839B75" w14:textId="7119D2D0" w:rsidR="007D3789" w:rsidRDefault="00287617" w:rsidP="00D56662">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_Ref287218100 \w \h </w:instrText>
      </w:r>
      <w:r>
        <w:rPr>
          <w:rFonts w:ascii="宋体" w:hAnsi="宋体" w:cs="宋体"/>
        </w:rPr>
      </w:r>
      <w:r>
        <w:rPr>
          <w:rFonts w:ascii="宋体" w:hAnsi="宋体" w:cs="宋体"/>
        </w:rPr>
        <w:fldChar w:fldCharType="separate"/>
      </w:r>
      <w:r>
        <w:rPr>
          <w:rFonts w:ascii="宋体" w:hAnsi="宋体" w:cs="宋体"/>
        </w:rPr>
        <w:t>2.2.2.1</w:t>
      </w:r>
      <w:r>
        <w:rPr>
          <w:rFonts w:ascii="宋体" w:hAnsi="宋体" w:cs="宋体"/>
        </w:rPr>
        <w:fldChar w:fldCharType="end"/>
      </w:r>
      <w:r>
        <w:rPr>
          <w:rFonts w:ascii="宋体" w:hAnsi="宋体" w:cs="宋体"/>
        </w:rPr>
        <w:fldChar w:fldCharType="begin"/>
      </w:r>
      <w:r>
        <w:rPr>
          <w:rFonts w:ascii="宋体" w:hAnsi="宋体" w:cs="宋体"/>
        </w:rPr>
        <w:instrText xml:space="preserve"> REF _Ref287218100 \h </w:instrText>
      </w:r>
      <w:r>
        <w:rPr>
          <w:rFonts w:ascii="宋体" w:hAnsi="宋体" w:cs="宋体"/>
        </w:rPr>
      </w:r>
      <w:r>
        <w:rPr>
          <w:rFonts w:ascii="宋体" w:hAnsi="宋体" w:cs="宋体"/>
        </w:rPr>
        <w:fldChar w:fldCharType="separate"/>
      </w:r>
      <w:r w:rsidRPr="000D670F">
        <w:rPr>
          <w:rFonts w:hint="eastAsia"/>
        </w:rPr>
        <w:t>栅格数据</w:t>
      </w:r>
      <w:r>
        <w:rPr>
          <w:rFonts w:hint="eastAsia"/>
        </w:rPr>
        <w:t>数据结构</w:t>
      </w:r>
      <w:r>
        <w:rPr>
          <w:rFonts w:ascii="宋体" w:hAnsi="宋体" w:cs="宋体"/>
        </w:rPr>
        <w:fldChar w:fldCharType="end"/>
      </w:r>
      <w:r>
        <w:rPr>
          <w:rFonts w:ascii="宋体" w:hAnsi="宋体" w:cs="宋体" w:hint="eastAsia"/>
        </w:rPr>
        <w:t>所述，</w:t>
      </w:r>
      <w:r w:rsidR="00877BAF">
        <w:rPr>
          <w:rFonts w:ascii="宋体" w:hAnsi="宋体" w:cs="宋体" w:hint="eastAsia"/>
        </w:rPr>
        <w:t>栅格数据是用来描述空间特征数据的两种数据结构之一。栅格数据通过对要描述的地理空间进行划分，使得空间对象隐含在栅格中。</w:t>
      </w:r>
    </w:p>
    <w:p w14:paraId="18D59386" w14:textId="77777777" w:rsidR="00FE1AE4" w:rsidRDefault="00877BAF" w:rsidP="00FE1AE4">
      <w:pPr>
        <w:rPr>
          <w:rFonts w:ascii="宋体" w:hAnsi="宋体" w:cs="宋体"/>
        </w:rPr>
      </w:pPr>
      <w:r>
        <w:rPr>
          <w:rFonts w:ascii="宋体" w:hAnsi="宋体" w:cs="宋体" w:hint="eastAsia"/>
        </w:rPr>
        <w:t>栅格数据结构</w:t>
      </w:r>
      <w:r w:rsidR="00FE1AE4">
        <w:rPr>
          <w:rFonts w:ascii="宋体" w:hAnsi="宋体" w:cs="宋体" w:hint="eastAsia"/>
        </w:rPr>
        <w:t>表示的地理信息是离散的，不连续的数据，这种数据已经通过相应的量化处理，在同一个栅格内的数据往往共享一方面或几个方面的特性。</w:t>
      </w:r>
    </w:p>
    <w:p w14:paraId="5B33C7AB" w14:textId="77777777" w:rsidR="00FE1AE4" w:rsidRDefault="00FE1AE4" w:rsidP="00FE1AE4">
      <w:pPr>
        <w:rPr>
          <w:rFonts w:ascii="宋体" w:hAnsi="宋体" w:cs="宋体"/>
        </w:rPr>
      </w:pPr>
      <w:r>
        <w:rPr>
          <w:rFonts w:ascii="宋体" w:hAnsi="宋体" w:cs="宋体" w:hint="eastAsia"/>
        </w:rPr>
        <w:t>在栅格数据结构中，</w:t>
      </w:r>
      <w:r w:rsidR="00287617" w:rsidRPr="00287617">
        <w:rPr>
          <w:rFonts w:ascii="宋体" w:hAnsi="宋体" w:cs="宋体" w:hint="eastAsia"/>
        </w:rPr>
        <w:t>相互邻接、规则排列的栅格单元</w:t>
      </w:r>
      <w:r>
        <w:rPr>
          <w:rFonts w:ascii="宋体" w:hAnsi="宋体" w:cs="宋体" w:hint="eastAsia"/>
        </w:rPr>
        <w:t>涵盖了一定的地理范围，每</w:t>
      </w:r>
      <w:r w:rsidR="00287617" w:rsidRPr="00287617">
        <w:rPr>
          <w:rFonts w:ascii="宋体" w:hAnsi="宋体" w:cs="宋体" w:hint="eastAsia"/>
        </w:rPr>
        <w:t>个栅格单元</w:t>
      </w:r>
      <w:r>
        <w:rPr>
          <w:rFonts w:ascii="宋体" w:hAnsi="宋体" w:cs="宋体" w:hint="eastAsia"/>
        </w:rPr>
        <w:t>与特定的</w:t>
      </w:r>
      <w:r w:rsidR="00287617" w:rsidRPr="00287617">
        <w:rPr>
          <w:rFonts w:ascii="宋体" w:hAnsi="宋体" w:cs="宋体" w:hint="eastAsia"/>
        </w:rPr>
        <w:t>地理范围</w:t>
      </w:r>
      <w:r>
        <w:rPr>
          <w:rFonts w:ascii="宋体" w:hAnsi="宋体" w:cs="宋体" w:hint="eastAsia"/>
        </w:rPr>
        <w:t>相对应</w:t>
      </w:r>
      <w:r w:rsidR="00287617" w:rsidRPr="00287617">
        <w:rPr>
          <w:rFonts w:ascii="宋体" w:hAnsi="宋体" w:cs="宋体" w:hint="eastAsia"/>
        </w:rPr>
        <w:t>。</w:t>
      </w:r>
    </w:p>
    <w:p w14:paraId="7C6C0645" w14:textId="77777777" w:rsidR="00FE1AE4" w:rsidRDefault="00287617" w:rsidP="00FE1AE4">
      <w:pPr>
        <w:rPr>
          <w:rFonts w:ascii="宋体" w:hAnsi="宋体" w:cs="宋体"/>
        </w:rPr>
      </w:pPr>
      <w:r w:rsidRPr="00287617">
        <w:rPr>
          <w:rFonts w:ascii="宋体" w:hAnsi="宋体" w:cs="宋体" w:hint="eastAsia"/>
        </w:rPr>
        <w:t>在栅格数据结构中，</w:t>
      </w:r>
    </w:p>
    <w:p w14:paraId="750987FA" w14:textId="38FF8C22" w:rsidR="00FE1AE4" w:rsidRPr="009A1EED" w:rsidRDefault="00287617" w:rsidP="00645765">
      <w:pPr>
        <w:pStyle w:val="ListParagraph"/>
        <w:numPr>
          <w:ilvl w:val="0"/>
          <w:numId w:val="24"/>
        </w:numPr>
      </w:pPr>
      <w:r w:rsidRPr="009A1EED">
        <w:rPr>
          <w:rFonts w:hint="eastAsia"/>
        </w:rPr>
        <w:t>点</w:t>
      </w:r>
      <w:r w:rsidR="006921D2" w:rsidRPr="009A1EED">
        <w:rPr>
          <w:rFonts w:hint="eastAsia"/>
        </w:rPr>
        <w:t>：</w:t>
      </w:r>
      <w:r w:rsidRPr="009A1EED">
        <w:rPr>
          <w:rFonts w:hint="eastAsia"/>
        </w:rPr>
        <w:t>用一个栅格单元表示；</w:t>
      </w:r>
    </w:p>
    <w:p w14:paraId="1E83C554" w14:textId="027E8F83" w:rsidR="00FE1AE4" w:rsidRPr="009A1EED" w:rsidRDefault="00287617" w:rsidP="00645765">
      <w:pPr>
        <w:pStyle w:val="ListParagraph"/>
        <w:numPr>
          <w:ilvl w:val="0"/>
          <w:numId w:val="24"/>
        </w:numPr>
      </w:pPr>
      <w:r w:rsidRPr="009A1EED">
        <w:rPr>
          <w:rFonts w:hint="eastAsia"/>
        </w:rPr>
        <w:t>线状地物</w:t>
      </w:r>
      <w:r w:rsidR="006921D2" w:rsidRPr="009A1EED">
        <w:rPr>
          <w:rFonts w:hint="eastAsia"/>
        </w:rPr>
        <w:t>：</w:t>
      </w:r>
      <w:r w:rsidRPr="009A1EED">
        <w:rPr>
          <w:rFonts w:hint="eastAsia"/>
        </w:rPr>
        <w:t>用沿线走向</w:t>
      </w:r>
      <w:r w:rsidR="006921D2" w:rsidRPr="009A1EED">
        <w:rPr>
          <w:rFonts w:hint="eastAsia"/>
        </w:rPr>
        <w:t>，散落在</w:t>
      </w:r>
      <w:r w:rsidRPr="009A1EED">
        <w:rPr>
          <w:rFonts w:hint="eastAsia"/>
        </w:rPr>
        <w:t>一组</w:t>
      </w:r>
      <w:r w:rsidR="006921D2" w:rsidRPr="009A1EED">
        <w:rPr>
          <w:rFonts w:hint="eastAsia"/>
        </w:rPr>
        <w:t>相邻栅格单元内</w:t>
      </w:r>
      <w:r w:rsidRPr="009A1EED">
        <w:rPr>
          <w:rFonts w:hint="eastAsia"/>
        </w:rPr>
        <w:t>，</w:t>
      </w:r>
      <w:r w:rsidR="006921D2" w:rsidRPr="009A1EED">
        <w:rPr>
          <w:rFonts w:hint="eastAsia"/>
        </w:rPr>
        <w:t>且</w:t>
      </w:r>
      <w:r w:rsidRPr="009A1EED">
        <w:rPr>
          <w:rFonts w:hint="eastAsia"/>
        </w:rPr>
        <w:t>栅格单元</w:t>
      </w:r>
      <w:r w:rsidR="006921D2" w:rsidRPr="009A1EED">
        <w:rPr>
          <w:rFonts w:hint="eastAsia"/>
        </w:rPr>
        <w:t>间</w:t>
      </w:r>
      <w:r w:rsidRPr="009A1EED">
        <w:rPr>
          <w:rFonts w:hint="eastAsia"/>
        </w:rPr>
        <w:t>最多只有两个相邻单元在线上；</w:t>
      </w:r>
    </w:p>
    <w:p w14:paraId="3CD6809B" w14:textId="28B76EC9" w:rsidR="006921D2" w:rsidRPr="009A1EED" w:rsidRDefault="00287617" w:rsidP="00645765">
      <w:pPr>
        <w:pStyle w:val="ListParagraph"/>
        <w:numPr>
          <w:ilvl w:val="0"/>
          <w:numId w:val="24"/>
        </w:numPr>
      </w:pPr>
      <w:r w:rsidRPr="009A1EED">
        <w:rPr>
          <w:rFonts w:hint="eastAsia"/>
        </w:rPr>
        <w:t>面或区域</w:t>
      </w:r>
      <w:r w:rsidR="009A1EED" w:rsidRPr="009A1EED">
        <w:rPr>
          <w:rFonts w:hint="eastAsia"/>
        </w:rPr>
        <w:t>：</w:t>
      </w:r>
      <w:r w:rsidRPr="009A1EED">
        <w:rPr>
          <w:rFonts w:hint="eastAsia"/>
        </w:rPr>
        <w:t>用记有区域属性的相邻栅格单元的集合表示，每个栅格单元可有多于两个的相邻单元同属一个区域</w:t>
      </w:r>
      <w:r w:rsidR="006921D2" w:rsidRPr="009A1EED">
        <w:rPr>
          <w:rFonts w:hint="eastAsia"/>
        </w:rPr>
        <w:t>。</w:t>
      </w:r>
    </w:p>
    <w:p w14:paraId="1D147056" w14:textId="0C10932D" w:rsidR="00287617" w:rsidRDefault="00ED5A38" w:rsidP="00FE1AE4">
      <w:pPr>
        <w:rPr>
          <w:rFonts w:ascii="宋体" w:hAnsi="宋体" w:cs="宋体"/>
        </w:rPr>
      </w:pPr>
      <w:r>
        <w:rPr>
          <w:rFonts w:ascii="宋体" w:hAnsi="宋体" w:cs="宋体" w:hint="eastAsia"/>
        </w:rPr>
        <w:t>如图：</w:t>
      </w:r>
    </w:p>
    <w:p w14:paraId="23376D46" w14:textId="77777777" w:rsidR="00ED5A38" w:rsidRDefault="00ED5A38" w:rsidP="00ED5A38">
      <w:pPr>
        <w:keepNext/>
        <w:ind w:firstLine="0"/>
        <w:jc w:val="center"/>
      </w:pPr>
      <w:r>
        <w:rPr>
          <w:rFonts w:ascii="宋体" w:hAnsi="宋体" w:cs="宋体"/>
          <w:noProof/>
          <w:lang w:eastAsia="en-US"/>
        </w:rPr>
        <w:drawing>
          <wp:inline distT="0" distB="0" distL="0" distR="0" wp14:anchorId="756C52DC" wp14:editId="6FE4601C">
            <wp:extent cx="3083983" cy="2539750"/>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4744" cy="2540377"/>
                    </a:xfrm>
                    <a:prstGeom prst="rect">
                      <a:avLst/>
                    </a:prstGeom>
                    <a:noFill/>
                    <a:ln>
                      <a:noFill/>
                    </a:ln>
                  </pic:spPr>
                </pic:pic>
              </a:graphicData>
            </a:graphic>
          </wp:inline>
        </w:drawing>
      </w:r>
    </w:p>
    <w:p w14:paraId="58477B73" w14:textId="0CF2290A" w:rsidR="00ED5A38" w:rsidRDefault="00ED5A38" w:rsidP="00ED5A38">
      <w:pPr>
        <w:pStyle w:val="Caption"/>
      </w:pPr>
      <w:r>
        <w:rPr>
          <w:rFonts w:hint="eastAsia"/>
        </w:rPr>
        <w:t>图</w:t>
      </w:r>
      <w:r>
        <w:rPr>
          <w:rFonts w:hint="eastAsia"/>
        </w:rPr>
        <w:t xml:space="preserve"> </w:t>
      </w:r>
      <w:fldSimple w:instr=" STYLEREF 2 \s ">
        <w:r w:rsidR="00F01F4D">
          <w:rPr>
            <w:noProof/>
          </w:rPr>
          <w:t>6.1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rPr>
          <w:rFonts w:hint="eastAsia"/>
        </w:rPr>
        <w:t xml:space="preserve"> </w:t>
      </w:r>
      <w:r>
        <w:rPr>
          <w:rFonts w:hint="eastAsia"/>
        </w:rPr>
        <w:t>栅格数据结构</w:t>
      </w:r>
    </w:p>
    <w:p w14:paraId="4FEEE606" w14:textId="77777777" w:rsidR="00877BAF" w:rsidRPr="00877BAF" w:rsidRDefault="00877BAF" w:rsidP="00877BAF"/>
    <w:p w14:paraId="75E7C55F" w14:textId="0CF4A8D3" w:rsidR="00B20F7F" w:rsidRDefault="007D3789" w:rsidP="00D01EBF">
      <w:pPr>
        <w:pStyle w:val="Heading2"/>
      </w:pPr>
      <w:r>
        <w:t xml:space="preserve"> </w:t>
      </w:r>
      <w:bookmarkStart w:id="207" w:name="_Toc287515645"/>
      <w:r w:rsidR="00B20F7F" w:rsidRPr="00B20F7F">
        <w:rPr>
          <w:rFonts w:hint="eastAsia"/>
        </w:rPr>
        <w:t>瓦片地图技术</w:t>
      </w:r>
      <w:bookmarkEnd w:id="207"/>
    </w:p>
    <w:p w14:paraId="5AF51A8D" w14:textId="1F4DC5A2" w:rsidR="000F3DA0" w:rsidRDefault="000F3DA0" w:rsidP="000F3DA0">
      <w:pPr>
        <w:rPr>
          <w:rFonts w:ascii="宋体" w:hAnsi="宋体" w:cs="宋体"/>
        </w:rPr>
      </w:pPr>
      <w:r>
        <w:rPr>
          <w:rFonts w:ascii="宋体" w:hAnsi="宋体" w:cs="宋体" w:hint="eastAsia"/>
        </w:rPr>
        <w:t>地图瓦片是栅格结构数据的一种，</w:t>
      </w:r>
      <w:r w:rsidR="00E952EF">
        <w:rPr>
          <w:rFonts w:ascii="宋体" w:hAnsi="宋体" w:cs="宋体" w:hint="eastAsia"/>
        </w:rPr>
        <w:t>这种数据主要通过将一定地理空间内的影像地理数据进行栅格化处理，每个栅格成为一个瓦片。通过四叉树的方式，将不同分辨率的瓦片地图组成了一个瓦片地图金字塔。</w:t>
      </w:r>
    </w:p>
    <w:p w14:paraId="05A39B4A" w14:textId="2C92F559" w:rsidR="00E952EF" w:rsidRPr="000F3DA0" w:rsidRDefault="00E952EF" w:rsidP="000F3DA0">
      <w:pPr>
        <w:rPr>
          <w:rFonts w:ascii="宋体" w:hAnsi="宋体" w:cs="宋体"/>
        </w:rPr>
      </w:pPr>
      <w:r>
        <w:rPr>
          <w:rFonts w:ascii="宋体" w:hAnsi="宋体" w:cs="宋体" w:hint="eastAsia"/>
        </w:rPr>
        <w:t>瓦片地</w:t>
      </w:r>
      <w:r w:rsidR="00EA6F5F">
        <w:rPr>
          <w:rFonts w:ascii="宋体" w:hAnsi="宋体" w:cs="宋体" w:hint="eastAsia"/>
        </w:rPr>
        <w:t>图技术是现在互联网地图服务中应用最普遍的技术，主要用于将存储于服务器的的特定地理空间的地形图片和其他地理信息图片提供给消费端。</w:t>
      </w:r>
    </w:p>
    <w:p w14:paraId="45C99AF5" w14:textId="6616BA97" w:rsidR="00540426" w:rsidRDefault="00903421" w:rsidP="00903421">
      <w:pPr>
        <w:pStyle w:val="Heading3"/>
      </w:pPr>
      <w:r>
        <w:rPr>
          <w:rFonts w:hint="eastAsia"/>
        </w:rPr>
        <w:t xml:space="preserve"> </w:t>
      </w:r>
      <w:bookmarkStart w:id="208" w:name="_Toc287515646"/>
      <w:r w:rsidR="00540426" w:rsidRPr="00903421">
        <w:rPr>
          <w:rFonts w:hint="eastAsia"/>
        </w:rPr>
        <w:t>瓦片地图技术应用</w:t>
      </w:r>
      <w:r w:rsidR="008E7198">
        <w:rPr>
          <w:rFonts w:hint="eastAsia"/>
        </w:rPr>
        <w:t>背景</w:t>
      </w:r>
      <w:bookmarkEnd w:id="208"/>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209"/>
      <w:r>
        <w:rPr>
          <w:rFonts w:ascii="宋体" w:hAnsi="宋体" w:cs="宋体" w:hint="eastAsia"/>
        </w:rPr>
        <w:t>大规模分布式存储系统</w:t>
      </w:r>
      <w:commentRangeEnd w:id="209"/>
      <w:r>
        <w:rPr>
          <w:rStyle w:val="CommentReference"/>
        </w:rPr>
        <w:commentReference w:id="209"/>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bookmarkStart w:id="210" w:name="_Toc287515647"/>
      <w:r w:rsidR="00540426" w:rsidRPr="00903421">
        <w:rPr>
          <w:rFonts w:hint="eastAsia"/>
        </w:rPr>
        <w:t>瓦片地图技术</w:t>
      </w:r>
      <w:r w:rsidR="0097789A">
        <w:rPr>
          <w:rFonts w:hint="eastAsia"/>
        </w:rPr>
        <w:t>原理</w:t>
      </w:r>
      <w:r w:rsidR="00903421" w:rsidRPr="00903421">
        <w:rPr>
          <w:rFonts w:hint="eastAsia"/>
        </w:rPr>
        <w:t>概述</w:t>
      </w:r>
      <w:bookmarkEnd w:id="210"/>
    </w:p>
    <w:p w14:paraId="56325DE5" w14:textId="436DCE20" w:rsidR="00994001" w:rsidRPr="00C74181" w:rsidRDefault="00DA2189" w:rsidP="00F21FA7">
      <w:pPr>
        <w:rPr>
          <w:rFonts w:ascii="宋体" w:hAnsi="宋体" w:cs="宋体"/>
        </w:rPr>
      </w:pPr>
      <w:commentRangeStart w:id="211"/>
      <w:r>
        <w:rPr>
          <w:rFonts w:ascii="宋体" w:hAnsi="宋体" w:cs="宋体" w:hint="eastAsia"/>
        </w:rPr>
        <w:t>瓦片地图</w:t>
      </w:r>
      <w:commentRangeEnd w:id="211"/>
      <w:r>
        <w:rPr>
          <w:rStyle w:val="CommentReference"/>
        </w:rPr>
        <w:commentReference w:id="211"/>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D01EBF">
      <w:pPr>
        <w:pStyle w:val="Heading2"/>
      </w:pPr>
      <w:r>
        <w:rPr>
          <w:rFonts w:hint="eastAsia"/>
        </w:rPr>
        <w:t xml:space="preserve"> </w:t>
      </w:r>
      <w:bookmarkStart w:id="212" w:name="_Ref286923054"/>
      <w:bookmarkStart w:id="213" w:name="_Ref286923061"/>
      <w:bookmarkStart w:id="214" w:name="_Ref286923070"/>
      <w:bookmarkStart w:id="215" w:name="_Ref286923109"/>
      <w:bookmarkStart w:id="216" w:name="_Ref286923112"/>
      <w:bookmarkStart w:id="217" w:name="_Toc287515648"/>
      <w:r w:rsidR="0011508E" w:rsidRPr="0011508E">
        <w:rPr>
          <w:rFonts w:hint="eastAsia"/>
        </w:rPr>
        <w:t>瓦片金字塔模型研究</w:t>
      </w:r>
      <w:bookmarkEnd w:id="212"/>
      <w:bookmarkEnd w:id="213"/>
      <w:bookmarkEnd w:id="214"/>
      <w:bookmarkEnd w:id="215"/>
      <w:bookmarkEnd w:id="216"/>
      <w:bookmarkEnd w:id="217"/>
    </w:p>
    <w:p w14:paraId="18065598" w14:textId="482135A2" w:rsidR="006F7739" w:rsidRPr="006F7739" w:rsidRDefault="006F7739" w:rsidP="006F7739">
      <w:r>
        <w:rPr>
          <w:rFonts w:ascii="宋体" w:hAnsi="宋体" w:cs="宋体" w:hint="eastAsia"/>
        </w:rPr>
        <w:t>影像金字塔是一种栅格数据的组织方式，指在统一的空间参考下，分层表示不同的</w:t>
      </w:r>
      <w:commentRangeStart w:id="218"/>
      <w:r>
        <w:rPr>
          <w:rFonts w:ascii="宋体" w:hAnsi="宋体" w:cs="宋体" w:hint="eastAsia"/>
        </w:rPr>
        <w:t>分辨率</w:t>
      </w:r>
      <w:commentRangeEnd w:id="218"/>
      <w:r>
        <w:rPr>
          <w:rStyle w:val="CommentReference"/>
        </w:rPr>
        <w:commentReference w:id="218"/>
      </w:r>
      <w:r>
        <w:rPr>
          <w:rFonts w:ascii="宋体" w:hAnsi="宋体" w:cs="宋体" w:hint="eastAsia"/>
        </w:rPr>
        <w:t>的栅格数据。</w:t>
      </w:r>
    </w:p>
    <w:p w14:paraId="31829E18" w14:textId="7C2D984F" w:rsidR="006F7739" w:rsidRPr="006F7739" w:rsidRDefault="00494559" w:rsidP="002B0BCC">
      <w:pPr>
        <w:pStyle w:val="Heading3"/>
      </w:pPr>
      <w:r>
        <w:rPr>
          <w:rFonts w:hint="eastAsia"/>
        </w:rPr>
        <w:t xml:space="preserve"> </w:t>
      </w:r>
      <w:bookmarkStart w:id="219" w:name="_Toc287515649"/>
      <w:r w:rsidR="001C4D2F">
        <w:rPr>
          <w:rFonts w:hint="eastAsia"/>
        </w:rPr>
        <w:t>瓦片金字塔</w:t>
      </w:r>
      <w:r w:rsidR="006F7739" w:rsidRPr="006F7739">
        <w:rPr>
          <w:rFonts w:hint="eastAsia"/>
        </w:rPr>
        <w:t>的分辨率</w:t>
      </w:r>
      <w:bookmarkEnd w:id="219"/>
    </w:p>
    <w:p w14:paraId="59EDBF65" w14:textId="52082A84" w:rsidR="006B2338" w:rsidRDefault="006F7739" w:rsidP="006B2338">
      <w:pPr>
        <w:rPr>
          <w:rFonts w:ascii="宋体" w:hAnsi="宋体" w:cs="宋体"/>
        </w:rPr>
      </w:pPr>
      <w:r>
        <w:rPr>
          <w:rFonts w:ascii="宋体" w:hAnsi="宋体" w:cs="宋体" w:hint="eastAsia"/>
        </w:rPr>
        <w:t>地图的分辨率是指在一定的比例尺下显示地图时，屏幕的一个像素点所代表的空间长度。</w:t>
      </w:r>
    </w:p>
    <w:p w14:paraId="7BA7FB50" w14:textId="48E44A5B" w:rsidR="00717C36" w:rsidRDefault="00E72C7B" w:rsidP="00932400">
      <w:pPr>
        <w:rPr>
          <w:rFonts w:ascii="宋体" w:hAnsi="宋体" w:cs="宋体"/>
        </w:rPr>
      </w:pPr>
      <w:r>
        <w:rPr>
          <w:rFonts w:ascii="宋体" w:hAnsi="宋体" w:cs="宋体" w:hint="eastAsia"/>
        </w:rPr>
        <w:t>每一层分辨率相同，不同层的分辨率按照从上到下，以几何关系缩小，</w:t>
      </w:r>
      <w:r w:rsidR="00683AD1">
        <w:rPr>
          <w:rFonts w:ascii="宋体" w:hAnsi="宋体" w:cs="宋体" w:hint="eastAsia"/>
        </w:rPr>
        <w:t>所对应的比例尺成等倍数依次放大，</w:t>
      </w:r>
      <w:r>
        <w:rPr>
          <w:rFonts w:ascii="宋体" w:hAnsi="宋体" w:cs="宋体" w:hint="eastAsia"/>
        </w:rPr>
        <w:t>通常采用</w:t>
      </w:r>
      <w:r w:rsidR="006B2338">
        <w:rPr>
          <w:rFonts w:ascii="宋体" w:hAnsi="宋体" w:cs="宋体" w:hint="eastAsia"/>
        </w:rPr>
        <w:t>4的</w:t>
      </w:r>
      <w:r>
        <w:rPr>
          <w:rFonts w:ascii="宋体" w:hAnsi="宋体" w:cs="宋体" w:hint="eastAsia"/>
        </w:rPr>
        <w:t>倍数</w:t>
      </w:r>
      <w:r w:rsidR="00C96498">
        <w:rPr>
          <w:rFonts w:ascii="宋体" w:hAnsi="宋体" w:cs="宋体" w:hint="eastAsia"/>
        </w:rPr>
        <w:t>缩小，这种倍数关系被称为缩放级别。</w:t>
      </w:r>
      <w:r w:rsidR="00683AD1">
        <w:rPr>
          <w:rFonts w:ascii="宋体" w:hAnsi="宋体" w:cs="宋体" w:hint="eastAsia"/>
        </w:rPr>
        <w:t xml:space="preserve"> </w:t>
      </w:r>
    </w:p>
    <w:p w14:paraId="5A3CEFDC" w14:textId="697BA86D" w:rsidR="006B2338" w:rsidRDefault="00897933" w:rsidP="00932400">
      <w:pPr>
        <w:rPr>
          <w:rFonts w:ascii="宋体" w:hAnsi="宋体" w:cs="宋体"/>
        </w:rPr>
      </w:pPr>
      <w:r>
        <w:rPr>
          <w:rFonts w:ascii="宋体" w:hAnsi="宋体" w:cs="宋体" w:hint="eastAsia"/>
        </w:rPr>
        <w:t>本文中为了论述方便，先约定金字塔模型的最顶</w:t>
      </w:r>
      <w:r w:rsidR="006B2338">
        <w:rPr>
          <w:rFonts w:ascii="宋体" w:hAnsi="宋体" w:cs="宋体" w:hint="eastAsia"/>
        </w:rPr>
        <w:t>层为第</w:t>
      </w:r>
      <w:r>
        <w:rPr>
          <w:rFonts w:ascii="宋体" w:hAnsi="宋体" w:cs="宋体" w:hint="eastAsia"/>
        </w:rPr>
        <w:t>1层，最下</w:t>
      </w:r>
      <w:r w:rsidR="006B2338">
        <w:rPr>
          <w:rFonts w:ascii="宋体" w:hAnsi="宋体" w:cs="宋体" w:hint="eastAsia"/>
        </w:rPr>
        <w:t>层为第</w:t>
      </w:r>
      <w:r>
        <w:rPr>
          <w:rFonts w:ascii="宋体" w:hAnsi="宋体" w:cs="宋体" w:hint="eastAsia"/>
        </w:rPr>
        <w:t>N</w:t>
      </w:r>
      <w:r w:rsidR="006B2338">
        <w:rPr>
          <w:rFonts w:ascii="宋体" w:hAnsi="宋体" w:cs="宋体" w:hint="eastAsia"/>
        </w:rPr>
        <w:t>层</w:t>
      </w:r>
      <w:r>
        <w:rPr>
          <w:rFonts w:ascii="宋体" w:hAnsi="宋体" w:cs="宋体" w:hint="eastAsia"/>
        </w:rPr>
        <w:t>。</w:t>
      </w:r>
    </w:p>
    <w:p w14:paraId="290E5995" w14:textId="35968D0B" w:rsidR="006B2338" w:rsidRDefault="006B2338" w:rsidP="00002A45">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sidR="00002A45">
        <w:rPr>
          <w:rFonts w:ascii="宋体" w:hAnsi="宋体" w:cs="宋体" w:hint="eastAsia"/>
        </w:rPr>
        <w:t>；</w:t>
      </w:r>
      <w:r>
        <w:rPr>
          <w:rFonts w:ascii="宋体" w:hAnsi="宋体" w:cs="宋体" w:hint="eastAsia"/>
        </w:rPr>
        <w:t>不同层的切片个数从上到下按照几何关系增加，如果缩放倍数为4的话，假设第一层瓦片数量为1，则第N层瓦片数量为</w:t>
      </w:r>
      <w:r w:rsidR="00897933">
        <w:rPr>
          <w:rFonts w:ascii="宋体" w:hAnsi="宋体" w:cs="宋体" w:hint="eastAsia"/>
        </w:rPr>
        <w:t>4</w:t>
      </w:r>
      <w:r w:rsidRPr="00683AD1">
        <w:rPr>
          <w:rFonts w:ascii="宋体" w:hAnsi="宋体" w:cs="宋体" w:hint="eastAsia"/>
          <w:szCs w:val="24"/>
          <w:vertAlign w:val="superscript"/>
        </w:rPr>
        <w:t>（N-1）</w:t>
      </w:r>
      <w:r w:rsidR="00897933">
        <w:rPr>
          <w:rFonts w:ascii="宋体" w:hAnsi="宋体" w:cs="宋体" w:hint="eastAsia"/>
        </w:rPr>
        <w:t>。</w:t>
      </w:r>
    </w:p>
    <w:p w14:paraId="6BADBD7A" w14:textId="3D1E0FDE" w:rsidR="00002A45" w:rsidRDefault="00002A45" w:rsidP="00002A45">
      <w:pPr>
        <w:rPr>
          <w:rFonts w:ascii="宋体" w:hAnsi="宋体" w:cs="宋体"/>
        </w:rPr>
      </w:pPr>
      <w:r>
        <w:rPr>
          <w:rFonts w:ascii="宋体" w:hAnsi="宋体" w:cs="宋体" w:hint="eastAsia"/>
        </w:rPr>
        <w:t>即第1层只有一个覆盖整个地图范围的瓦片；在第2层时，每一个瓦片只能显示第1层单个瓦片1/4的地图范围了；在第3层时，每一个瓦片只能显示第1层瓦片1/16的地图</w:t>
      </w:r>
      <w:r w:rsidR="00803A7F">
        <w:rPr>
          <w:rFonts w:ascii="宋体" w:hAnsi="宋体" w:cs="宋体" w:hint="eastAsia"/>
        </w:rPr>
        <w:t>范围了。单个瓦片显示的地图范围从顶层到底层逐渐变小，而每一层</w:t>
      </w:r>
      <w:r>
        <w:rPr>
          <w:rFonts w:ascii="宋体" w:hAnsi="宋体" w:cs="宋体" w:hint="eastAsia"/>
        </w:rPr>
        <w:t>的瓦片</w:t>
      </w:r>
      <w:r w:rsidR="00803A7F">
        <w:rPr>
          <w:rFonts w:ascii="宋体" w:hAnsi="宋体" w:cs="宋体" w:hint="eastAsia"/>
        </w:rPr>
        <w:t>集合涵盖的地理</w:t>
      </w:r>
      <w:r>
        <w:rPr>
          <w:rFonts w:ascii="宋体" w:hAnsi="宋体" w:cs="宋体" w:hint="eastAsia"/>
        </w:rPr>
        <w:t>范围不变。如</w:t>
      </w:r>
      <w:r w:rsidR="00212BBD">
        <w:rPr>
          <w:rFonts w:ascii="宋体" w:hAnsi="宋体" w:cs="宋体"/>
        </w:rPr>
        <w:fldChar w:fldCharType="begin"/>
      </w:r>
      <w:r w:rsidR="00212BBD">
        <w:rPr>
          <w:rFonts w:ascii="宋体" w:hAnsi="宋体" w:cs="宋体"/>
        </w:rPr>
        <w:instrText xml:space="preserve"> REF </w:instrText>
      </w:r>
      <w:r w:rsidR="00212BBD">
        <w:rPr>
          <w:rFonts w:ascii="宋体" w:hAnsi="宋体" w:cs="宋体" w:hint="eastAsia"/>
        </w:rPr>
        <w:instrText>_Ref286400972 \h</w:instrText>
      </w:r>
      <w:r w:rsidR="00212BBD">
        <w:rPr>
          <w:rFonts w:ascii="宋体" w:hAnsi="宋体" w:cs="宋体"/>
        </w:rPr>
        <w:instrText xml:space="preserve"> </w:instrText>
      </w:r>
      <w:r w:rsidR="00212BBD">
        <w:rPr>
          <w:rFonts w:ascii="宋体" w:hAnsi="宋体" w:cs="宋体"/>
        </w:rPr>
      </w:r>
      <w:r w:rsidR="00212BBD">
        <w:rPr>
          <w:rFonts w:ascii="宋体" w:hAnsi="宋体" w:cs="宋体"/>
        </w:rPr>
        <w:fldChar w:fldCharType="separate"/>
      </w:r>
      <w:r w:rsidR="005740E1">
        <w:rPr>
          <w:rFonts w:hint="eastAsia"/>
        </w:rPr>
        <w:t>图</w:t>
      </w:r>
      <w:r w:rsidR="005740E1">
        <w:rPr>
          <w:rFonts w:hint="eastAsia"/>
        </w:rPr>
        <w:t xml:space="preserve"> </w:t>
      </w:r>
      <w:r w:rsidR="005740E1">
        <w:rPr>
          <w:noProof/>
        </w:rPr>
        <w:t>6.3</w:t>
      </w:r>
      <w:r w:rsidR="005740E1">
        <w:noBreakHyphen/>
      </w:r>
      <w:r w:rsidR="005740E1">
        <w:rPr>
          <w:noProof/>
        </w:rPr>
        <w:t>1</w:t>
      </w:r>
      <w:r w:rsidR="005740E1">
        <w:rPr>
          <w:rFonts w:hint="eastAsia"/>
        </w:rPr>
        <w:t xml:space="preserve"> </w:t>
      </w:r>
      <w:r w:rsidR="005740E1">
        <w:rPr>
          <w:rFonts w:hint="eastAsia"/>
        </w:rPr>
        <w:t>瓦片地图分辨率</w:t>
      </w:r>
      <w:r w:rsidR="00212BBD">
        <w:rPr>
          <w:rFonts w:ascii="宋体" w:hAnsi="宋体" w:cs="宋体"/>
        </w:rPr>
        <w:fldChar w:fldCharType="end"/>
      </w:r>
      <w:r w:rsidR="00212BBD">
        <w:rPr>
          <w:rFonts w:ascii="宋体" w:hAnsi="宋体" w:cs="宋体" w:hint="eastAsia"/>
        </w:rPr>
        <w:t>所示</w:t>
      </w:r>
    </w:p>
    <w:p w14:paraId="197E5E5E" w14:textId="77777777" w:rsidR="00212BBD" w:rsidRDefault="00212BBD" w:rsidP="00212BBD">
      <w:pPr>
        <w:keepNext/>
        <w:autoSpaceDE w:val="0"/>
        <w:autoSpaceDN w:val="0"/>
        <w:adjustRightInd w:val="0"/>
        <w:ind w:firstLine="0"/>
        <w:jc w:val="center"/>
      </w:pPr>
      <w:r>
        <w:rPr>
          <w:rFonts w:ascii="Times" w:hAnsi="Times" w:cs="Times"/>
          <w:noProof/>
          <w:kern w:val="0"/>
          <w:szCs w:val="24"/>
          <w:lang w:eastAsia="en-US"/>
        </w:rPr>
        <w:drawing>
          <wp:inline distT="0" distB="0" distL="0" distR="0" wp14:anchorId="3DD2B6C3" wp14:editId="1DC35B36">
            <wp:extent cx="2727276" cy="1303020"/>
            <wp:effectExtent l="152400" t="152400" r="168910" b="1701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0268" cy="130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4F6937" w14:textId="070BF6B7" w:rsidR="006B2338" w:rsidRPr="007C20C0" w:rsidRDefault="00212BBD" w:rsidP="007C20C0">
      <w:pPr>
        <w:pStyle w:val="Caption"/>
      </w:pPr>
      <w:bookmarkStart w:id="220" w:name="_Ref286400972"/>
      <w:r>
        <w:rPr>
          <w:rFonts w:hint="eastAsia"/>
        </w:rPr>
        <w:t>图</w:t>
      </w:r>
      <w:r>
        <w:rPr>
          <w:rFonts w:hint="eastAsia"/>
        </w:rPr>
        <w:t xml:space="preserve"> </w:t>
      </w:r>
      <w:fldSimple w:instr=" STYLEREF 2 \s ">
        <w:r w:rsidR="00F01F4D">
          <w:rPr>
            <w:noProof/>
          </w:rPr>
          <w:t>6.3</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rPr>
          <w:rFonts w:hint="eastAsia"/>
        </w:rPr>
        <w:t xml:space="preserve"> </w:t>
      </w:r>
      <w:r>
        <w:rPr>
          <w:rFonts w:hint="eastAsia"/>
        </w:rPr>
        <w:t>瓦片地图分辨率</w:t>
      </w:r>
      <w:bookmarkEnd w:id="220"/>
    </w:p>
    <w:p w14:paraId="3A4ED090" w14:textId="3BC2172E" w:rsidR="006F7739" w:rsidRDefault="001C4D2F" w:rsidP="002B0BCC">
      <w:pPr>
        <w:pStyle w:val="Heading3"/>
      </w:pPr>
      <w:r>
        <w:rPr>
          <w:rFonts w:hint="eastAsia"/>
        </w:rPr>
        <w:t xml:space="preserve"> </w:t>
      </w:r>
      <w:bookmarkStart w:id="221" w:name="_Toc287515650"/>
      <w:r w:rsidRPr="001C4D2F">
        <w:rPr>
          <w:rFonts w:hint="eastAsia"/>
        </w:rPr>
        <w:t>瓦片金字塔的构建</w:t>
      </w:r>
      <w:bookmarkEnd w:id="221"/>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B001B9">
        <w:rPr>
          <w:rFonts w:hint="eastAsia"/>
        </w:rPr>
        <w:t>图</w:t>
      </w:r>
      <w:r w:rsidR="00B001B9">
        <w:rPr>
          <w:rFonts w:hint="eastAsia"/>
        </w:rPr>
        <w:t xml:space="preserve"> </w:t>
      </w:r>
      <w:r w:rsidR="00B001B9">
        <w:rPr>
          <w:noProof/>
        </w:rPr>
        <w:t>6.3</w:t>
      </w:r>
      <w:r w:rsidR="00B001B9">
        <w:noBreakHyphen/>
      </w:r>
      <w:r w:rsidR="00B001B9">
        <w:rPr>
          <w:noProof/>
        </w:rPr>
        <w:t>2</w:t>
      </w:r>
      <w:r w:rsidR="00B001B9">
        <w:rPr>
          <w:rFonts w:hint="eastAsia"/>
        </w:rPr>
        <w:t xml:space="preserve"> </w:t>
      </w:r>
      <w:r w:rsidR="00B001B9">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624342AE">
            <wp:extent cx="3185583" cy="2439364"/>
            <wp:effectExtent l="152400" t="152400" r="167640" b="17716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7938" cy="2441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50E4D" w14:textId="01486BC1" w:rsidR="000B7F77" w:rsidRDefault="000B7F77" w:rsidP="000B7F77">
      <w:pPr>
        <w:pStyle w:val="Caption"/>
      </w:pPr>
      <w:bookmarkStart w:id="222" w:name="_Ref286402005"/>
      <w:r>
        <w:rPr>
          <w:rFonts w:hint="eastAsia"/>
        </w:rPr>
        <w:t>图</w:t>
      </w:r>
      <w:r>
        <w:rPr>
          <w:rFonts w:hint="eastAsia"/>
        </w:rPr>
        <w:t xml:space="preserve"> </w:t>
      </w:r>
      <w:fldSimple w:instr=" STYLEREF 2 \s ">
        <w:r w:rsidR="00F01F4D">
          <w:rPr>
            <w:noProof/>
          </w:rPr>
          <w:t>6.3</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2</w:t>
      </w:r>
      <w:r w:rsidR="00F01F4D">
        <w:fldChar w:fldCharType="end"/>
      </w:r>
      <w:r>
        <w:rPr>
          <w:rFonts w:hint="eastAsia"/>
        </w:rPr>
        <w:t xml:space="preserve"> </w:t>
      </w:r>
      <w:r>
        <w:rPr>
          <w:rFonts w:hint="eastAsia"/>
        </w:rPr>
        <w:t>瓦片地图的编号顺序</w:t>
      </w:r>
      <w:bookmarkEnd w:id="222"/>
    </w:p>
    <w:p w14:paraId="4B840CE9" w14:textId="54968D9B" w:rsidR="000B7F77" w:rsidRDefault="008E6408" w:rsidP="008E6408">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w:t>
      </w:r>
    </w:p>
    <w:p w14:paraId="3CAC5D0E" w14:textId="5AB44ADC" w:rsidR="000B7F77" w:rsidRPr="003B5FAA" w:rsidRDefault="008E6408" w:rsidP="00B83B2B">
      <w:pPr>
        <w:rPr>
          <w:rFonts w:ascii="宋体" w:hAnsi="宋体" w:cs="宋体"/>
        </w:rPr>
      </w:pPr>
      <w:r>
        <w:rPr>
          <w:rFonts w:ascii="宋体" w:hAnsi="宋体" w:cs="宋体" w:hint="eastAsia"/>
        </w:rPr>
        <w:t>这样就生成了全部需要的瓦片集合，如</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436921">
        <w:rPr>
          <w:rFonts w:hint="eastAsia"/>
        </w:rPr>
        <w:t>图</w:t>
      </w:r>
      <w:r w:rsidR="00436921">
        <w:rPr>
          <w:rFonts w:hint="eastAsia"/>
        </w:rPr>
        <w:t xml:space="preserve"> </w:t>
      </w:r>
      <w:r w:rsidR="00436921">
        <w:rPr>
          <w:noProof/>
        </w:rPr>
        <w:t>6.3</w:t>
      </w:r>
      <w:r w:rsidR="00436921">
        <w:noBreakHyphen/>
      </w:r>
      <w:r w:rsidR="00436921">
        <w:rPr>
          <w:noProof/>
        </w:rPr>
        <w:t>3</w:t>
      </w:r>
      <w:r w:rsidR="00436921">
        <w:rPr>
          <w:rFonts w:hint="eastAsia"/>
        </w:rPr>
        <w:t xml:space="preserve"> </w:t>
      </w:r>
      <w:r w:rsidR="00436921">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6BAF8C30">
            <wp:extent cx="3312583" cy="2278072"/>
            <wp:effectExtent l="152400" t="152400" r="167640" b="1860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3313705" cy="2278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2212F7" w14:textId="13394EB6" w:rsidR="0011508E" w:rsidRDefault="00AA53A0" w:rsidP="00AA53A0">
      <w:pPr>
        <w:pStyle w:val="Caption"/>
      </w:pPr>
      <w:bookmarkStart w:id="223" w:name="_Ref286402697"/>
      <w:r>
        <w:rPr>
          <w:rFonts w:hint="eastAsia"/>
        </w:rPr>
        <w:t>图</w:t>
      </w:r>
      <w:r>
        <w:rPr>
          <w:rFonts w:hint="eastAsia"/>
        </w:rPr>
        <w:t xml:space="preserve"> </w:t>
      </w:r>
      <w:fldSimple w:instr=" STYLEREF 2 \s ">
        <w:r w:rsidR="00F01F4D">
          <w:rPr>
            <w:noProof/>
          </w:rPr>
          <w:t>6.3</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3</w:t>
      </w:r>
      <w:r w:rsidR="00F01F4D">
        <w:fldChar w:fldCharType="end"/>
      </w:r>
      <w:r>
        <w:rPr>
          <w:rFonts w:hint="eastAsia"/>
        </w:rPr>
        <w:t xml:space="preserve"> </w:t>
      </w:r>
      <w:r>
        <w:rPr>
          <w:rFonts w:hint="eastAsia"/>
        </w:rPr>
        <w:t>金字塔模型图</w:t>
      </w:r>
      <w:bookmarkEnd w:id="223"/>
    </w:p>
    <w:p w14:paraId="1D276545" w14:textId="36CFFC8F" w:rsidR="0011508E" w:rsidRDefault="007D659F" w:rsidP="00D01EBF">
      <w:pPr>
        <w:pStyle w:val="Heading2"/>
      </w:pPr>
      <w:r>
        <w:rPr>
          <w:rFonts w:hint="eastAsia"/>
        </w:rPr>
        <w:t xml:space="preserve"> </w:t>
      </w:r>
      <w:bookmarkStart w:id="224" w:name="_Toc287515651"/>
      <w:r w:rsidR="0011508E">
        <w:rPr>
          <w:rFonts w:hint="eastAsia"/>
        </w:rPr>
        <w:t>瓦片地图的</w:t>
      </w:r>
      <w:r w:rsidR="005608EC">
        <w:rPr>
          <w:rFonts w:hint="eastAsia"/>
        </w:rPr>
        <w:t>定义</w:t>
      </w:r>
      <w:bookmarkEnd w:id="224"/>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bookmarkStart w:id="225" w:name="_Toc287515652"/>
      <w:r w:rsidR="008177D6">
        <w:rPr>
          <w:rFonts w:hint="eastAsia"/>
        </w:rPr>
        <w:t>瓦片地图参数</w:t>
      </w:r>
      <w:bookmarkEnd w:id="225"/>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bookmarkStart w:id="226" w:name="_Toc287515653"/>
      <w:r w:rsidR="00D51104">
        <w:rPr>
          <w:rFonts w:ascii="黑体" w:hAnsi="黑体" w:cs="黑体" w:hint="eastAsia"/>
        </w:rPr>
        <w:t>缩放级数</w:t>
      </w:r>
      <w:bookmarkEnd w:id="226"/>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bookmarkStart w:id="227" w:name="_Toc287515654"/>
      <w:r w:rsidR="002C2557" w:rsidRPr="002C2557">
        <w:rPr>
          <w:rFonts w:hint="eastAsia"/>
        </w:rPr>
        <w:t>地图分辨率</w:t>
      </w:r>
      <w:bookmarkEnd w:id="227"/>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19259E5A" w14:textId="77777777" w:rsidR="00C34F1F" w:rsidRDefault="005538DB" w:rsidP="00BB73BF">
      <w:r>
        <w:rPr>
          <w:rFonts w:hint="eastAsia"/>
        </w:rPr>
        <w:t>地图分辨率的换算与所使</w:t>
      </w:r>
      <w:r w:rsidR="009E50B8">
        <w:rPr>
          <w:rFonts w:hint="eastAsia"/>
        </w:rPr>
        <w:t>用的投影方法</w:t>
      </w:r>
      <w:r>
        <w:rPr>
          <w:rFonts w:hint="eastAsia"/>
        </w:rPr>
        <w:t>相关。现在的网络地图</w:t>
      </w:r>
      <w:r w:rsidR="00CA2433">
        <w:rPr>
          <w:rFonts w:hint="eastAsia"/>
        </w:rPr>
        <w:t>一般采用</w:t>
      </w:r>
      <w:r w:rsidR="00CA2433">
        <w:rPr>
          <w:rFonts w:hint="eastAsia"/>
        </w:rPr>
        <w:t>Web</w:t>
      </w:r>
      <w:r w:rsidR="00CA2433">
        <w:rPr>
          <w:rFonts w:hint="eastAsia"/>
        </w:rPr>
        <w:t>墨卡托投影法，</w:t>
      </w:r>
      <w:r w:rsidR="00812FE7">
        <w:rPr>
          <w:rFonts w:hint="eastAsia"/>
        </w:rPr>
        <w:t>web</w:t>
      </w:r>
      <w:r w:rsidR="00812FE7">
        <w:rPr>
          <w:rFonts w:hint="eastAsia"/>
        </w:rPr>
        <w:t>墨卡托投影法各个方向均等扩大的特性，基准纬线处无变形，从基准纬线处向两级逐渐</w:t>
      </w:r>
      <w:r w:rsidR="009856D7">
        <w:rPr>
          <w:rFonts w:hint="eastAsia"/>
        </w:rPr>
        <w:t>增大。</w:t>
      </w:r>
      <w:r w:rsidR="00EA0225">
        <w:rPr>
          <w:rFonts w:hint="eastAsia"/>
        </w:rPr>
        <w:t>故而地图分辨率的计算公式是一个与缩放级别和纬度相关的公式，如</w:t>
      </w:r>
    </w:p>
    <w:p w14:paraId="5DD5D510" w14:textId="77777777" w:rsidR="000215C8" w:rsidRDefault="000215C8" w:rsidP="00E92BDF">
      <w:pPr>
        <w:pStyle w:val="Caption"/>
      </w:pPr>
      <w:bookmarkStart w:id="228"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p w14:paraId="5AC3A4DC" w14:textId="6F5BC0DE" w:rsidR="00812FE7" w:rsidRDefault="000D77ED" w:rsidP="00E92BDF">
      <w:pPr>
        <w:pStyle w:val="Caption"/>
      </w:pPr>
      <w:r>
        <w:rPr>
          <w:rFonts w:hint="eastAsia"/>
        </w:rPr>
        <w:t>式</w:t>
      </w:r>
      <w:r>
        <w:rPr>
          <w:rFonts w:hint="eastAsia"/>
        </w:rPr>
        <w:t xml:space="preserve"> </w:t>
      </w:r>
      <w:fldSimple w:instr=" STYLEREF 2 \s ">
        <w:r w:rsidR="00D63435">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1</w:t>
      </w:r>
      <w:r w:rsidR="00DF1C34">
        <w:fldChar w:fldCharType="end"/>
      </w:r>
      <w:bookmarkEnd w:id="228"/>
    </w:p>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bookmarkStart w:id="229" w:name="_Toc287515655"/>
      <w:r w:rsidR="00072FA9">
        <w:rPr>
          <w:rFonts w:ascii="黑体" w:hAnsi="黑体" w:cs="黑体" w:hint="eastAsia"/>
        </w:rPr>
        <w:t>比例尺</w:t>
      </w:r>
      <w:bookmarkEnd w:id="229"/>
      <w:r w:rsidR="00567116">
        <w:rPr>
          <w:rFonts w:hint="eastAsia"/>
        </w:rPr>
        <w:t xml:space="preserve"> </w:t>
      </w:r>
    </w:p>
    <w:p w14:paraId="2A7ED7A9" w14:textId="4E207B63" w:rsidR="000D19BC" w:rsidRPr="000D19BC" w:rsidRDefault="000D19BC" w:rsidP="000D19BC">
      <w:pPr>
        <w:widowControl/>
        <w:ind w:firstLine="446"/>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230"/>
      <w:r>
        <w:rPr>
          <w:rFonts w:ascii="宋体" w:hAnsi="宋体" w:cs="宋体" w:hint="eastAsia"/>
        </w:rPr>
        <w:t>DPI</w:t>
      </w:r>
      <w:commentRangeEnd w:id="230"/>
      <w:r>
        <w:rPr>
          <w:rStyle w:val="CommentReference"/>
        </w:rPr>
        <w:commentReference w:id="230"/>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48504E20" w14:textId="2980AB1F" w:rsidR="00A178C2" w:rsidRPr="00E32DA6" w:rsidRDefault="00A178C2" w:rsidP="00A178C2">
      <w:pPr>
        <w:pStyle w:val="Caption"/>
        <w:rPr>
          <w:rFonts w:ascii="宋体" w:hAnsi="宋体" w:cs="宋体"/>
        </w:rPr>
      </w:pPr>
      <w:r>
        <w:rPr>
          <w:rFonts w:hint="eastAsia"/>
        </w:rPr>
        <w:t>式</w:t>
      </w:r>
      <w:r>
        <w:rPr>
          <w:rFonts w:hint="eastAsia"/>
        </w:rPr>
        <w:t xml:space="preserve"> </w:t>
      </w:r>
      <w:fldSimple w:instr=" STYLEREF 2 \s ">
        <w:r w:rsidR="00210CB3">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210CB3">
        <w:rPr>
          <w:noProof/>
        </w:rPr>
        <w:t>2</w:t>
      </w:r>
      <w:r w:rsidR="00DF1C34">
        <w:fldChar w:fldCharType="end"/>
      </w:r>
    </w:p>
    <w:p w14:paraId="767D871E" w14:textId="49BCD160" w:rsidR="001F4533" w:rsidRPr="00D37FE5" w:rsidRDefault="00D37FE5" w:rsidP="001F4533">
      <w:pPr>
        <w:rPr>
          <w:rFonts w:ascii="宋体" w:hAnsi="宋体" w:cs="宋体"/>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bookmarkStart w:id="231" w:name="_Ref287101143"/>
      <w:bookmarkStart w:id="232" w:name="_Ref287101147"/>
      <w:bookmarkStart w:id="233" w:name="_Toc287515656"/>
      <w:r w:rsidR="00567116" w:rsidRPr="00567116">
        <w:rPr>
          <w:rFonts w:hint="eastAsia"/>
        </w:rPr>
        <w:t>瓦片的尺寸规格</w:t>
      </w:r>
      <w:bookmarkEnd w:id="231"/>
      <w:bookmarkEnd w:id="232"/>
      <w:bookmarkEnd w:id="233"/>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CC28F7"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4029A57D" w14:textId="1A2397CC" w:rsidR="00370153" w:rsidRDefault="00370153" w:rsidP="00370153">
      <w:pPr>
        <w:keepNext/>
      </w:pPr>
    </w:p>
    <w:p w14:paraId="3CBC15F3" w14:textId="6D0B994D" w:rsidR="007223CE" w:rsidRPr="00D67C50" w:rsidRDefault="00842AAB" w:rsidP="00842AAB">
      <w:pPr>
        <w:pStyle w:val="Caption"/>
        <w:rPr>
          <w:rFonts w:ascii="宋体" w:hAnsi="宋体" w:cs="宋体"/>
        </w:rPr>
      </w:pPr>
      <w:r>
        <w:rPr>
          <w:rFonts w:hint="eastAsia"/>
        </w:rPr>
        <w:t>式</w:t>
      </w:r>
      <w:r>
        <w:rPr>
          <w:rFonts w:hint="eastAsia"/>
        </w:rPr>
        <w:t xml:space="preserve"> </w:t>
      </w:r>
      <w:fldSimple w:instr=" STYLEREF 2 \s ">
        <w:r w:rsidR="00210CB3">
          <w:rPr>
            <w:noProof/>
          </w:rPr>
          <w:t>6.4</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210CB3">
        <w:rPr>
          <w:noProof/>
        </w:rPr>
        <w:t>3</w:t>
      </w:r>
      <w:r w:rsidR="00DF1C34">
        <w:fldChar w:fldCharType="end"/>
      </w:r>
    </w:p>
    <w:p w14:paraId="3FB292DC" w14:textId="77777777" w:rsidR="00FE2FE6" w:rsidRPr="00FE2FE6" w:rsidRDefault="00FE2FE6" w:rsidP="00FE2FE6"/>
    <w:p w14:paraId="158ED08A" w14:textId="2592515E" w:rsidR="00567116" w:rsidRDefault="00842AAB" w:rsidP="00567116">
      <w:pPr>
        <w:rPr>
          <w:rFonts w:ascii="宋体" w:hAnsi="宋体" w:cs="宋体"/>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bookmarkStart w:id="234" w:name="_Toc287515657"/>
      <w:r w:rsidRPr="00842AAB">
        <w:rPr>
          <w:rFonts w:hint="eastAsia"/>
        </w:rPr>
        <w:t>瓦片的矩阵范围</w:t>
      </w:r>
      <w:bookmarkEnd w:id="234"/>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210CB3">
        <w:rPr>
          <w:rFonts w:hint="eastAsia"/>
        </w:rPr>
        <w:t>图</w:t>
      </w:r>
      <w:r w:rsidR="00210CB3">
        <w:rPr>
          <w:rFonts w:hint="eastAsia"/>
        </w:rPr>
        <w:t xml:space="preserve"> </w:t>
      </w:r>
      <w:r w:rsidR="00210CB3">
        <w:rPr>
          <w:noProof/>
        </w:rPr>
        <w:t>6.4</w:t>
      </w:r>
      <w:r w:rsidR="00210CB3">
        <w:noBreakHyphen/>
      </w:r>
      <w:r w:rsidR="00210CB3">
        <w:rPr>
          <w:noProof/>
        </w:rPr>
        <w:t>1</w:t>
      </w:r>
      <w:r w:rsidR="00210CB3">
        <w:rPr>
          <w:rFonts w:hint="eastAsia"/>
        </w:rPr>
        <w:t xml:space="preserve"> </w:t>
      </w:r>
      <w:r w:rsidR="00210CB3">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B337357">
            <wp:extent cx="4948798" cy="2981960"/>
            <wp:effectExtent l="152400" t="152400" r="156845" b="1930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8798" cy="2981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3A5D8" w14:textId="419CB0D7" w:rsidR="004C78BE" w:rsidRDefault="004C78BE" w:rsidP="004C78BE">
      <w:pPr>
        <w:pStyle w:val="Caption"/>
        <w:rPr>
          <w:rFonts w:ascii="宋体" w:hAnsi="宋体" w:cs="宋体"/>
        </w:rPr>
      </w:pPr>
      <w:bookmarkStart w:id="235" w:name="_Ref286516811"/>
      <w:r>
        <w:rPr>
          <w:rFonts w:hint="eastAsia"/>
        </w:rPr>
        <w:t>图</w:t>
      </w:r>
      <w:r>
        <w:rPr>
          <w:rFonts w:hint="eastAsia"/>
        </w:rPr>
        <w:t xml:space="preserve"> </w:t>
      </w:r>
      <w:fldSimple w:instr=" STYLEREF 2 \s ">
        <w:r w:rsidR="00F01F4D">
          <w:rPr>
            <w:noProof/>
          </w:rPr>
          <w:t>6.4</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rPr>
          <w:rFonts w:hint="eastAsia"/>
        </w:rPr>
        <w:t xml:space="preserve"> </w:t>
      </w:r>
      <w:r w:rsidR="00F23B7C">
        <w:rPr>
          <w:rFonts w:hint="eastAsia"/>
        </w:rPr>
        <w:t>瓦片地图的空间</w:t>
      </w:r>
      <w:r>
        <w:rPr>
          <w:rFonts w:hint="eastAsia"/>
        </w:rPr>
        <w:t>阵范围</w:t>
      </w:r>
      <w:bookmarkEnd w:id="235"/>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CC28F7"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3F807944" w14:textId="450FFA96" w:rsidR="005665A5" w:rsidRPr="005665A5" w:rsidRDefault="00DF1C34" w:rsidP="005665A5">
      <w:pPr>
        <w:pStyle w:val="Caption"/>
      </w:pPr>
      <w:r>
        <w:rPr>
          <w:rFonts w:hint="eastAsia"/>
        </w:rPr>
        <w:t>式</w:t>
      </w:r>
      <w:r>
        <w:rPr>
          <w:rFonts w:hint="eastAsia"/>
        </w:rPr>
        <w:t xml:space="preserve"> </w:t>
      </w:r>
      <w:fldSimple w:instr=" STYLEREF 2 \s ">
        <w:r w:rsidR="002E4764">
          <w:rPr>
            <w:noProof/>
          </w:rPr>
          <w:t>6.4</w:t>
        </w:r>
      </w:fldSimple>
      <w:r>
        <w:noBreakHyphen/>
      </w:r>
      <w:r>
        <w:fldChar w:fldCharType="begin"/>
      </w:r>
      <w:r>
        <w:instrText xml:space="preserve"> SEQ </w:instrText>
      </w:r>
      <w:r>
        <w:rPr>
          <w:rFonts w:hint="eastAsia"/>
        </w:rPr>
        <w:instrText>式</w:instrText>
      </w:r>
      <w:r>
        <w:rPr>
          <w:rFonts w:hint="eastAsia"/>
        </w:rPr>
        <w:instrText xml:space="preserve"> \* ARABIC \s 2</w:instrText>
      </w:r>
      <w:r>
        <w:instrText xml:space="preserve"> </w:instrText>
      </w:r>
      <w:r>
        <w:fldChar w:fldCharType="separate"/>
      </w:r>
      <w:r w:rsidR="002E4764">
        <w:rPr>
          <w:noProof/>
        </w:rPr>
        <w:t>4</w:t>
      </w:r>
      <w:r>
        <w:fldChar w:fldCharType="end"/>
      </w:r>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bookmarkStart w:id="236" w:name="_Toc287515658"/>
      <w:r w:rsidR="005665A5">
        <w:rPr>
          <w:rFonts w:hint="eastAsia"/>
        </w:rPr>
        <w:t>瓦片地</w:t>
      </w:r>
      <w:r w:rsidR="008177D6" w:rsidRPr="00F941F8">
        <w:rPr>
          <w:rFonts w:hint="eastAsia"/>
        </w:rPr>
        <w:t>图的拓扑关系</w:t>
      </w:r>
      <w:bookmarkEnd w:id="236"/>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2E4764">
        <w:rPr>
          <w:rFonts w:hint="eastAsia"/>
        </w:rPr>
        <w:t>图</w:t>
      </w:r>
      <w:r w:rsidR="002E4764">
        <w:rPr>
          <w:rFonts w:hint="eastAsia"/>
        </w:rPr>
        <w:t xml:space="preserve"> </w:t>
      </w:r>
      <w:r w:rsidR="002E4764">
        <w:rPr>
          <w:noProof/>
        </w:rPr>
        <w:t>6.4</w:t>
      </w:r>
      <w:r w:rsidR="002E4764">
        <w:noBreakHyphen/>
      </w:r>
      <w:r w:rsidR="002E4764">
        <w:rPr>
          <w:noProof/>
        </w:rPr>
        <w:t>2</w:t>
      </w:r>
      <w:r w:rsidR="002E4764">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6049804">
            <wp:extent cx="4906098" cy="1764665"/>
            <wp:effectExtent l="152400" t="152400" r="173990" b="1911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7001" cy="1764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6CE36" w14:textId="3F40A567" w:rsidR="003B0151" w:rsidRDefault="003B0151" w:rsidP="003B0151">
      <w:pPr>
        <w:pStyle w:val="Caption"/>
      </w:pPr>
      <w:bookmarkStart w:id="237" w:name="_Ref286530518"/>
      <w:r>
        <w:rPr>
          <w:rFonts w:hint="eastAsia"/>
        </w:rPr>
        <w:t>图</w:t>
      </w:r>
      <w:r>
        <w:rPr>
          <w:rFonts w:hint="eastAsia"/>
        </w:rPr>
        <w:t xml:space="preserve"> </w:t>
      </w:r>
      <w:fldSimple w:instr=" STYLEREF 2 \s ">
        <w:r w:rsidR="00F01F4D">
          <w:rPr>
            <w:noProof/>
          </w:rPr>
          <w:t>6.4</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2</w:t>
      </w:r>
      <w:r w:rsidR="00F01F4D">
        <w:fldChar w:fldCharType="end"/>
      </w:r>
      <w:r>
        <w:rPr>
          <w:rFonts w:hint="eastAsia"/>
        </w:rPr>
        <w:t>瓦片地图的四叉树结构图</w:t>
      </w:r>
      <w:bookmarkEnd w:id="237"/>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4418FA">
        <w:rPr>
          <w:rFonts w:hint="eastAsia"/>
        </w:rPr>
        <w:t>图</w:t>
      </w:r>
      <w:r w:rsidR="004418FA">
        <w:rPr>
          <w:rFonts w:hint="eastAsia"/>
        </w:rPr>
        <w:t xml:space="preserve"> </w:t>
      </w:r>
      <w:r w:rsidR="004418FA">
        <w:rPr>
          <w:noProof/>
        </w:rPr>
        <w:t>6.4</w:t>
      </w:r>
      <w:r w:rsidR="004418FA">
        <w:noBreakHyphen/>
      </w:r>
      <w:r w:rsidR="004418FA">
        <w:rPr>
          <w:noProof/>
        </w:rPr>
        <w:t>3</w:t>
      </w:r>
      <w:r w:rsidR="004418FA">
        <w:rPr>
          <w:rFonts w:hint="eastAsia"/>
        </w:rPr>
        <w:t xml:space="preserve"> </w:t>
      </w:r>
      <w:r w:rsidR="004418FA">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C25BD7">
      <w:pPr>
        <w:pStyle w:val="ListParagraph"/>
        <w:numPr>
          <w:ilvl w:val="0"/>
          <w:numId w:val="14"/>
        </w:numPr>
      </w:pPr>
      <w:r w:rsidRPr="00C54C3C">
        <w:rPr>
          <w:rFonts w:hint="eastAsia"/>
        </w:rPr>
        <w:t>该瓦片相交于瓦片4边的瓦片1、3、4、6所对应的座位依次为（</w:t>
      </w:r>
      <w:r w:rsidR="00AF2A85" w:rsidRPr="00C54C3C">
        <w:rPr>
          <w:rFonts w:hint="eastAsia"/>
        </w:rPr>
        <w:t>TileC</w:t>
      </w:r>
      <w:r w:rsidRPr="00C54C3C">
        <w:rPr>
          <w:rFonts w:hint="eastAsia"/>
        </w:rPr>
        <w:t>+1，</w:t>
      </w:r>
      <w:r w:rsidR="00AF2A85" w:rsidRPr="00C54C3C">
        <w:rPr>
          <w:rFonts w:hint="eastAsia"/>
        </w:rPr>
        <w:t>TileR</w:t>
      </w:r>
      <w:r w:rsidRPr="00C54C3C">
        <w:rPr>
          <w:rFonts w:hint="eastAsia"/>
        </w:rPr>
        <w:t>，N）、（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w:t>
      </w:r>
      <w:r w:rsidR="00AF2A85" w:rsidRPr="00C54C3C">
        <w:rPr>
          <w:rFonts w:hint="eastAsia"/>
        </w:rPr>
        <w:t>TileC</w:t>
      </w:r>
      <w:r w:rsidRPr="00C54C3C">
        <w:rPr>
          <w:rFonts w:hint="eastAsia"/>
        </w:rPr>
        <w:t>，</w:t>
      </w:r>
      <w:r w:rsidR="00AF2A85" w:rsidRPr="00C54C3C">
        <w:rPr>
          <w:rFonts w:hint="eastAsia"/>
        </w:rPr>
        <w:t>TileR</w:t>
      </w:r>
      <w:r w:rsidRPr="00C54C3C">
        <w:rPr>
          <w:rFonts w:hint="eastAsia"/>
        </w:rPr>
        <w:t>+1，N），（T</w:t>
      </w:r>
      <w:r w:rsidR="00AF2A85" w:rsidRPr="00C54C3C">
        <w:rPr>
          <w:rFonts w:hint="eastAsia"/>
        </w:rPr>
        <w:t>ileC</w:t>
      </w:r>
      <w:r w:rsidRPr="00C54C3C">
        <w:rPr>
          <w:rFonts w:hint="eastAsia"/>
        </w:rPr>
        <w:t>-1，</w:t>
      </w:r>
      <w:r w:rsidR="00AF2A85" w:rsidRPr="00C54C3C">
        <w:rPr>
          <w:rFonts w:hint="eastAsia"/>
        </w:rPr>
        <w:t>TileR</w:t>
      </w:r>
      <w:r w:rsidRPr="00C54C3C">
        <w:rPr>
          <w:rFonts w:hint="eastAsia"/>
        </w:rPr>
        <w:t>，N），仅相交于</w:t>
      </w:r>
      <w:r w:rsidR="00511D60" w:rsidRPr="00C54C3C">
        <w:rPr>
          <w:rFonts w:hint="eastAsia"/>
        </w:rPr>
        <w:t>该瓦片4个顶点的0、2、5、7分别为（</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r w:rsidR="00AF2A85" w:rsidRPr="00C54C3C">
        <w:rPr>
          <w:rFonts w:hint="eastAsia"/>
        </w:rPr>
        <w:t>TileC</w:t>
      </w:r>
      <w:r w:rsidR="00511D60" w:rsidRPr="00C54C3C">
        <w:rPr>
          <w:rFonts w:hint="eastAsia"/>
        </w:rPr>
        <w:t>+1，</w:t>
      </w:r>
      <w:r w:rsidR="00AF2A85" w:rsidRPr="00C54C3C">
        <w:rPr>
          <w:rFonts w:hint="eastAsia"/>
        </w:rPr>
        <w:t>TileR</w:t>
      </w:r>
      <w:r w:rsidR="00511D60" w:rsidRPr="00C54C3C">
        <w:rPr>
          <w:rFonts w:hint="eastAsia"/>
        </w:rPr>
        <w:t>+1，N）。</w:t>
      </w:r>
    </w:p>
    <w:p w14:paraId="33AFFD47" w14:textId="65092483" w:rsidR="00511D60" w:rsidRPr="00C54C3C" w:rsidRDefault="00511D60" w:rsidP="00C25BD7">
      <w:pPr>
        <w:pStyle w:val="ListParagraph"/>
        <w:numPr>
          <w:ilvl w:val="0"/>
          <w:numId w:val="14"/>
        </w:numPr>
      </w:pPr>
      <w:r w:rsidRPr="00C54C3C">
        <w:rPr>
          <w:rFonts w:hint="eastAsia"/>
        </w:rPr>
        <w:t>四个子瓦片0、1、2、3的坐标分别为（</w:t>
      </w:r>
      <w:r w:rsidR="00AF2A85" w:rsidRPr="00C54C3C">
        <w:rPr>
          <w:rFonts w:hint="eastAsia"/>
        </w:rPr>
        <w:t>2*TileC</w:t>
      </w:r>
      <w:r w:rsidRPr="00C54C3C">
        <w:rPr>
          <w:rFonts w:hint="eastAsia"/>
        </w:rPr>
        <w:t>，</w:t>
      </w:r>
      <w:r w:rsidR="00AF2A85" w:rsidRPr="00C54C3C">
        <w:rPr>
          <w:rFonts w:hint="eastAsia"/>
        </w:rPr>
        <w:t>2*TileR</w:t>
      </w:r>
      <w:r w:rsidRPr="00C54C3C">
        <w:rPr>
          <w:rFonts w:hint="eastAsia"/>
        </w:rPr>
        <w:t>，N-1），（</w:t>
      </w:r>
      <w:r w:rsidR="00AF2A85" w:rsidRPr="00C54C3C">
        <w:rPr>
          <w:rFonts w:hint="eastAsia"/>
        </w:rPr>
        <w:t>2*TileC</w:t>
      </w:r>
      <w:r w:rsidRPr="00C54C3C">
        <w:rPr>
          <w:rFonts w:hint="eastAsia"/>
        </w:rPr>
        <w:t>+1，</w:t>
      </w:r>
      <w:r w:rsidR="00AF2A85" w:rsidRPr="00C54C3C">
        <w:rPr>
          <w:rFonts w:hint="eastAsia"/>
        </w:rPr>
        <w:t>2*TileR</w:t>
      </w:r>
      <w:r w:rsidRPr="00C54C3C">
        <w:rPr>
          <w:rFonts w:hint="eastAsia"/>
        </w:rPr>
        <w:t>，N-1）</w:t>
      </w:r>
      <w:r w:rsidR="00AF2A85" w:rsidRPr="00C54C3C">
        <w:rPr>
          <w:rFonts w:hint="eastAsia"/>
        </w:rPr>
        <w:t>，（2*TileC，2*TileR+1，N-1），（2*TileC+1，2*TileR+1，N-1）</w:t>
      </w:r>
      <w:r w:rsidR="00C54C3C" w:rsidRPr="00C54C3C">
        <w:rPr>
          <w:rFonts w:hint="eastAsia"/>
        </w:rPr>
        <w:t>。</w:t>
      </w:r>
    </w:p>
    <w:p w14:paraId="6FBD6BA1" w14:textId="7BFD429C" w:rsidR="00C54C3C" w:rsidRPr="00C54C3C" w:rsidRDefault="00C54C3C" w:rsidP="00C25BD7">
      <w:pPr>
        <w:pStyle w:val="ListParagraph"/>
        <w:numPr>
          <w:ilvl w:val="0"/>
          <w:numId w:val="14"/>
        </w:numPr>
      </w:pPr>
      <w:r w:rsidRPr="00C54C3C">
        <w:rPr>
          <w:rFonts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64B62CAB">
            <wp:extent cx="4812096" cy="2298065"/>
            <wp:effectExtent l="152400" t="152400" r="166370" b="1911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2228" cy="22981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D4CE6" w14:textId="406C630F" w:rsidR="001C4D40" w:rsidRPr="00906422" w:rsidRDefault="001C4D40" w:rsidP="001C4D40">
      <w:pPr>
        <w:pStyle w:val="Caption"/>
        <w:rPr>
          <w:rFonts w:ascii="宋体" w:hAnsi="宋体" w:cs="宋体"/>
        </w:rPr>
      </w:pPr>
      <w:bookmarkStart w:id="238" w:name="_Ref286531963"/>
      <w:r>
        <w:rPr>
          <w:rFonts w:hint="eastAsia"/>
        </w:rPr>
        <w:t>图</w:t>
      </w:r>
      <w:r>
        <w:rPr>
          <w:rFonts w:hint="eastAsia"/>
        </w:rPr>
        <w:t xml:space="preserve"> </w:t>
      </w:r>
      <w:fldSimple w:instr=" STYLEREF 2 \s ">
        <w:r w:rsidR="00F01F4D">
          <w:rPr>
            <w:noProof/>
          </w:rPr>
          <w:t>6.4</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3</w:t>
      </w:r>
      <w:r w:rsidR="00F01F4D">
        <w:fldChar w:fldCharType="end"/>
      </w:r>
      <w:r>
        <w:rPr>
          <w:rFonts w:hint="eastAsia"/>
        </w:rPr>
        <w:t xml:space="preserve"> </w:t>
      </w:r>
      <w:r>
        <w:rPr>
          <w:rFonts w:hint="eastAsia"/>
        </w:rPr>
        <w:t>金字塔模型的瓦片拓扑关系例图</w:t>
      </w:r>
      <w:bookmarkEnd w:id="238"/>
    </w:p>
    <w:p w14:paraId="07A4E369" w14:textId="095E82C9" w:rsidR="005608EC" w:rsidRDefault="00591CA8" w:rsidP="00D01EBF">
      <w:pPr>
        <w:pStyle w:val="Heading2"/>
      </w:pPr>
      <w:r>
        <w:rPr>
          <w:rFonts w:hint="eastAsia"/>
        </w:rPr>
        <w:t xml:space="preserve"> </w:t>
      </w:r>
      <w:bookmarkStart w:id="239" w:name="_Toc287515659"/>
      <w:r w:rsidR="005608EC" w:rsidRPr="005608EC">
        <w:rPr>
          <w:rFonts w:hint="eastAsia"/>
        </w:rPr>
        <w:t>瓦片地图的数据结构</w:t>
      </w:r>
      <w:bookmarkEnd w:id="239"/>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bookmarkStart w:id="240" w:name="_Toc287515660"/>
      <w:r>
        <w:rPr>
          <w:rFonts w:hint="eastAsia"/>
        </w:rPr>
        <w:t>瓦片的数据结构</w:t>
      </w:r>
      <w:bookmarkEnd w:id="240"/>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1</w:t>
      </w:r>
      <w:r w:rsidR="004418FA">
        <w:rPr>
          <w:rFonts w:hint="eastAsia"/>
        </w:rPr>
        <w:t xml:space="preserve"> </w:t>
      </w:r>
      <w:r w:rsidR="004418FA">
        <w:rPr>
          <w:rFonts w:hint="eastAsia"/>
        </w:rPr>
        <w:t>瓦片的数据结构（</w:t>
      </w:r>
      <w:r w:rsidR="004418FA">
        <w:rPr>
          <w:rFonts w:hint="eastAsia"/>
        </w:rPr>
        <w:t>Tile</w:t>
      </w:r>
      <w:r w:rsidR="004418FA">
        <w:rPr>
          <w:rFonts w:hint="eastAsia"/>
        </w:rPr>
        <w:t>）字段</w:t>
      </w:r>
      <w:r>
        <w:rPr>
          <w:rFonts w:ascii="宋体" w:hAnsi="宋体" w:cs="宋体"/>
        </w:rPr>
        <w:fldChar w:fldCharType="end"/>
      </w:r>
    </w:p>
    <w:p w14:paraId="7D13AB8D" w14:textId="2F6DFE72" w:rsidR="00C13D95" w:rsidRDefault="00C13D95" w:rsidP="00C13D95">
      <w:pPr>
        <w:pStyle w:val="Caption"/>
        <w:keepNext/>
      </w:pPr>
      <w:bookmarkStart w:id="241" w:name="_Ref286537913"/>
      <w:r>
        <w:rPr>
          <w:rFonts w:hint="eastAsia"/>
        </w:rPr>
        <w:t>表</w:t>
      </w:r>
      <w:r>
        <w:rPr>
          <w:rFonts w:hint="eastAsia"/>
        </w:rPr>
        <w:t xml:space="preserve"> </w:t>
      </w:r>
      <w:fldSimple w:instr=" STYLEREF 2 \s ">
        <w:r w:rsidR="00135308">
          <w:rPr>
            <w:noProof/>
          </w:rPr>
          <w:t>6.5</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w:t>
      </w:r>
      <w:r w:rsidR="00135308">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24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2</w:t>
      </w:r>
      <w:r w:rsidR="004418FA">
        <w:rPr>
          <w:rFonts w:hint="eastAsia"/>
        </w:rPr>
        <w:t xml:space="preserve"> </w:t>
      </w:r>
      <w:r w:rsidR="004418FA">
        <w:rPr>
          <w:rFonts w:hint="eastAsia"/>
        </w:rPr>
        <w:t>瓦片的数据结构（</w:t>
      </w:r>
      <w:r w:rsidR="004418FA">
        <w:rPr>
          <w:rFonts w:hint="eastAsia"/>
        </w:rPr>
        <w:t>Tile</w:t>
      </w:r>
      <w:r w:rsidR="004418FA">
        <w:rPr>
          <w:rFonts w:hint="eastAsia"/>
        </w:rPr>
        <w:t>）功能</w:t>
      </w:r>
      <w:r w:rsidR="00BE03D1">
        <w:rPr>
          <w:rFonts w:ascii="宋体" w:eastAsia="宋体" w:hAnsi="宋体" w:cs="宋体"/>
          <w:sz w:val="24"/>
          <w:szCs w:val="21"/>
        </w:rPr>
        <w:fldChar w:fldCharType="end"/>
      </w:r>
    </w:p>
    <w:p w14:paraId="6ABB1132" w14:textId="08054689" w:rsidR="00C9580A" w:rsidRDefault="00C9580A" w:rsidP="00C9580A">
      <w:pPr>
        <w:pStyle w:val="Caption"/>
        <w:keepNext/>
      </w:pPr>
      <w:bookmarkStart w:id="242" w:name="_Ref286538528"/>
      <w:r>
        <w:rPr>
          <w:rFonts w:hint="eastAsia"/>
        </w:rPr>
        <w:t>表</w:t>
      </w:r>
      <w:r>
        <w:rPr>
          <w:rFonts w:hint="eastAsia"/>
        </w:rPr>
        <w:t xml:space="preserve"> </w:t>
      </w:r>
      <w:fldSimple w:instr=" STYLEREF 2 \s ">
        <w:r w:rsidR="00135308">
          <w:rPr>
            <w:noProof/>
          </w:rPr>
          <w:t>6.5</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2</w:t>
      </w:r>
      <w:r w:rsidR="00135308">
        <w:fldChar w:fldCharType="end"/>
      </w:r>
      <w:r>
        <w:rPr>
          <w:rFonts w:hint="eastAsia"/>
        </w:rPr>
        <w:t xml:space="preserve"> </w:t>
      </w:r>
      <w:r>
        <w:rPr>
          <w:rFonts w:hint="eastAsia"/>
        </w:rPr>
        <w:t>瓦片的数据结构（</w:t>
      </w:r>
      <w:r>
        <w:rPr>
          <w:rFonts w:hint="eastAsia"/>
        </w:rPr>
        <w:t>Tile</w:t>
      </w:r>
      <w:r>
        <w:rPr>
          <w:rFonts w:hint="eastAsia"/>
        </w:rPr>
        <w:t>）功能</w:t>
      </w:r>
      <w:bookmarkEnd w:id="24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4418FA">
        <w:rPr>
          <w:rFonts w:hint="eastAsia"/>
        </w:rPr>
        <w:t>图</w:t>
      </w:r>
      <w:r w:rsidR="004418FA">
        <w:rPr>
          <w:rFonts w:hint="eastAsia"/>
        </w:rPr>
        <w:t xml:space="preserve"> </w:t>
      </w:r>
      <w:r w:rsidR="004418FA">
        <w:rPr>
          <w:noProof/>
        </w:rPr>
        <w:t>6.5</w:t>
      </w:r>
      <w:r w:rsidR="004418FA">
        <w:noBreakHyphen/>
      </w:r>
      <w:r w:rsidR="004418FA">
        <w:rPr>
          <w:noProof/>
        </w:rPr>
        <w:t>1</w:t>
      </w:r>
      <w:r w:rsidR="004418FA">
        <w:rPr>
          <w:rFonts w:hint="eastAsia"/>
        </w:rPr>
        <w:t xml:space="preserve"> </w:t>
      </w:r>
      <w:r w:rsidR="004418FA">
        <w:rPr>
          <w:rFonts w:hint="eastAsia"/>
        </w:rPr>
        <w:t>瓦片数据</w:t>
      </w:r>
      <w:r w:rsidR="004418FA">
        <w:rPr>
          <w:rFonts w:ascii="黑体" w:hAnsi="黑体" w:cs="黑体" w:hint="eastAsia"/>
        </w:rPr>
        <w:t>结构（</w:t>
      </w:r>
      <w:r w:rsidR="004418FA">
        <w:rPr>
          <w:rFonts w:ascii="黑体" w:hAnsi="黑体" w:cs="黑体" w:hint="eastAsia"/>
        </w:rPr>
        <w:t>Tile</w:t>
      </w:r>
      <w:r w:rsidR="004418FA">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2E541F07" w:rsidR="00814807" w:rsidRPr="00814807" w:rsidRDefault="00814807" w:rsidP="00814807">
      <w:pPr>
        <w:pStyle w:val="Caption"/>
      </w:pPr>
      <w:bookmarkStart w:id="243" w:name="_Ref286537730"/>
      <w:r>
        <w:rPr>
          <w:rFonts w:hint="eastAsia"/>
        </w:rPr>
        <w:t>图</w:t>
      </w:r>
      <w:r>
        <w:rPr>
          <w:rFonts w:hint="eastAsia"/>
        </w:rPr>
        <w:t xml:space="preserve"> </w:t>
      </w:r>
      <w:fldSimple w:instr=" STYLEREF 2 \s ">
        <w:r w:rsidR="00F01F4D">
          <w:rPr>
            <w:noProof/>
          </w:rPr>
          <w:t>6.5</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rPr>
          <w:rFonts w:hint="eastAsia"/>
        </w:rPr>
        <w:t xml:space="preserve"> </w:t>
      </w:r>
      <w:r>
        <w:rPr>
          <w:rFonts w:hint="eastAsia"/>
        </w:rPr>
        <w:t>瓦片数据</w:t>
      </w:r>
      <w:r w:rsidR="00F351CE">
        <w:rPr>
          <w:rFonts w:ascii="黑体" w:hAnsi="黑体" w:cs="黑体" w:hint="eastAsia"/>
        </w:rPr>
        <w:t>结构（Tile）</w:t>
      </w:r>
      <w:bookmarkEnd w:id="243"/>
    </w:p>
    <w:p w14:paraId="06CA88FB" w14:textId="11885371" w:rsidR="00925015" w:rsidRDefault="00925015" w:rsidP="00417D0D">
      <w:pPr>
        <w:pStyle w:val="Heading3"/>
      </w:pPr>
      <w:r>
        <w:rPr>
          <w:rFonts w:hint="eastAsia"/>
        </w:rPr>
        <w:t xml:space="preserve"> </w:t>
      </w:r>
      <w:bookmarkStart w:id="244" w:name="_Toc287515661"/>
      <w:r>
        <w:rPr>
          <w:rFonts w:hint="eastAsia"/>
        </w:rPr>
        <w:t>瓦片矩阵的数据结构</w:t>
      </w:r>
      <w:bookmarkEnd w:id="244"/>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4418FA">
        <w:rPr>
          <w:rFonts w:hint="eastAsia"/>
        </w:rPr>
        <w:t>表</w:t>
      </w:r>
      <w:r w:rsidR="004418FA">
        <w:rPr>
          <w:rFonts w:hint="eastAsia"/>
        </w:rPr>
        <w:t xml:space="preserve"> </w:t>
      </w:r>
      <w:r w:rsidR="004418FA">
        <w:rPr>
          <w:noProof/>
        </w:rPr>
        <w:t>6.5</w:t>
      </w:r>
      <w:r w:rsidR="004418FA">
        <w:noBreakHyphen/>
      </w:r>
      <w:r w:rsidR="004418FA">
        <w:rPr>
          <w:noProof/>
        </w:rPr>
        <w:t>3</w:t>
      </w:r>
      <w:r w:rsidR="004418FA">
        <w:rPr>
          <w:rFonts w:hint="eastAsia"/>
        </w:rPr>
        <w:t xml:space="preserve"> </w:t>
      </w:r>
      <w:r w:rsidR="004418FA">
        <w:rPr>
          <w:rFonts w:hint="eastAsia"/>
        </w:rPr>
        <w:t>瓦片矩阵的数据结构（</w:t>
      </w:r>
      <w:r w:rsidR="004418FA">
        <w:rPr>
          <w:rFonts w:hint="eastAsia"/>
        </w:rPr>
        <w:t>Tile</w:t>
      </w:r>
      <w:r w:rsidR="004418FA">
        <w:t>Matrix</w:t>
      </w:r>
      <w:r w:rsidR="004418FA">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29E62193" w:rsidR="00417D0D" w:rsidRDefault="00417D0D" w:rsidP="00417D0D">
      <w:pPr>
        <w:pStyle w:val="Caption"/>
        <w:keepNext/>
      </w:pPr>
      <w:bookmarkStart w:id="245" w:name="_Ref286540646"/>
      <w:r>
        <w:rPr>
          <w:rFonts w:hint="eastAsia"/>
        </w:rPr>
        <w:t>表</w:t>
      </w:r>
      <w:r>
        <w:rPr>
          <w:rFonts w:hint="eastAsia"/>
        </w:rPr>
        <w:t xml:space="preserve"> </w:t>
      </w:r>
      <w:fldSimple w:instr=" STYLEREF 2 \s ">
        <w:r w:rsidR="00135308">
          <w:rPr>
            <w:noProof/>
          </w:rPr>
          <w:t>6.5</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3</w:t>
      </w:r>
      <w:r w:rsidR="00135308">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24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C25F29">
        <w:rPr>
          <w:rFonts w:hint="eastAsia"/>
        </w:rPr>
        <w:t>表</w:t>
      </w:r>
      <w:r w:rsidR="00C25F29">
        <w:rPr>
          <w:rFonts w:hint="eastAsia"/>
        </w:rPr>
        <w:t xml:space="preserve"> </w:t>
      </w:r>
      <w:r w:rsidR="00C25F29">
        <w:rPr>
          <w:noProof/>
        </w:rPr>
        <w:t>6.5</w:t>
      </w:r>
      <w:r w:rsidR="00C25F29">
        <w:noBreakHyphen/>
      </w:r>
      <w:r w:rsidR="00C25F29">
        <w:rPr>
          <w:noProof/>
        </w:rPr>
        <w:t>4</w:t>
      </w:r>
      <w:r w:rsidR="00C25F29">
        <w:rPr>
          <w:rFonts w:hint="eastAsia"/>
        </w:rPr>
        <w:t xml:space="preserve"> </w:t>
      </w:r>
      <w:r w:rsidR="00C25F29">
        <w:rPr>
          <w:rFonts w:hint="eastAsia"/>
        </w:rPr>
        <w:t>瓦片矩阵的数据结构（</w:t>
      </w:r>
      <w:r w:rsidR="00C25F29">
        <w:rPr>
          <w:rFonts w:hint="eastAsia"/>
        </w:rPr>
        <w:t>Tile</w:t>
      </w:r>
      <w:r w:rsidR="00C25F29">
        <w:t>Matrix</w:t>
      </w:r>
      <w:r w:rsidR="00C25F29">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0A31CF27" w:rsidR="00417D0D" w:rsidRDefault="00417D0D" w:rsidP="0055472C">
      <w:pPr>
        <w:pStyle w:val="Caption"/>
        <w:keepNext/>
      </w:pPr>
      <w:bookmarkStart w:id="246" w:name="_Ref286540660"/>
      <w:r>
        <w:rPr>
          <w:rFonts w:hint="eastAsia"/>
        </w:rPr>
        <w:t>表</w:t>
      </w:r>
      <w:r>
        <w:rPr>
          <w:rFonts w:hint="eastAsia"/>
        </w:rPr>
        <w:t xml:space="preserve"> </w:t>
      </w:r>
      <w:fldSimple w:instr=" STYLEREF 2 \s ">
        <w:r w:rsidR="00135308">
          <w:rPr>
            <w:noProof/>
          </w:rPr>
          <w:t>6.5</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4</w:t>
      </w:r>
      <w:r w:rsidR="00135308">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24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C25F29">
        <w:rPr>
          <w:rFonts w:hint="eastAsia"/>
        </w:rPr>
        <w:t>图</w:t>
      </w:r>
      <w:r w:rsidR="00C25F29">
        <w:rPr>
          <w:rFonts w:hint="eastAsia"/>
        </w:rPr>
        <w:t xml:space="preserve"> </w:t>
      </w:r>
      <w:r w:rsidR="00C25F29">
        <w:rPr>
          <w:noProof/>
        </w:rPr>
        <w:t>6.5</w:t>
      </w:r>
      <w:r w:rsidR="00C25F29">
        <w:noBreakHyphen/>
      </w:r>
      <w:r w:rsidR="00C25F29">
        <w:rPr>
          <w:noProof/>
        </w:rPr>
        <w:t>2</w:t>
      </w:r>
      <w:r w:rsidR="00C25F29">
        <w:t xml:space="preserve"> </w:t>
      </w:r>
      <w:r w:rsidR="00C25F29">
        <w:rPr>
          <w:rFonts w:hint="eastAsia"/>
        </w:rPr>
        <w:t>瓦片矩阵的数据结构</w:t>
      </w:r>
      <w:r w:rsidR="00C25F29">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4C6F48BA" w:rsidR="00D96DE1" w:rsidRDefault="00F351CE" w:rsidP="00F351CE">
      <w:pPr>
        <w:pStyle w:val="Caption"/>
      </w:pPr>
      <w:bookmarkStart w:id="247" w:name="_Ref286540737"/>
      <w:r>
        <w:rPr>
          <w:rFonts w:hint="eastAsia"/>
        </w:rPr>
        <w:t>图</w:t>
      </w:r>
      <w:r>
        <w:rPr>
          <w:rFonts w:hint="eastAsia"/>
        </w:rPr>
        <w:t xml:space="preserve"> </w:t>
      </w:r>
      <w:fldSimple w:instr=" STYLEREF 2 \s ">
        <w:r w:rsidR="00F01F4D">
          <w:rPr>
            <w:noProof/>
          </w:rPr>
          <w:t>6.5</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2</w:t>
      </w:r>
      <w:r w:rsidR="00F01F4D">
        <w:fldChar w:fldCharType="end"/>
      </w:r>
      <w:r>
        <w:t xml:space="preserve"> </w:t>
      </w:r>
      <w:r>
        <w:rPr>
          <w:rFonts w:hint="eastAsia"/>
        </w:rPr>
        <w:t>瓦片矩阵的数据结构</w:t>
      </w:r>
      <w:r>
        <w:rPr>
          <w:rFonts w:hint="eastAsia"/>
        </w:rPr>
        <w:t>(TileMatrix)</w:t>
      </w:r>
      <w:bookmarkEnd w:id="247"/>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bookmarkStart w:id="248" w:name="_Toc287515662"/>
      <w:r w:rsidR="005601CB">
        <w:rPr>
          <w:rFonts w:hint="eastAsia"/>
        </w:rPr>
        <w:t>瓦片金字塔</w:t>
      </w:r>
      <w:r w:rsidRPr="007353D2">
        <w:rPr>
          <w:rFonts w:hint="eastAsia"/>
        </w:rPr>
        <w:t>的数据结构</w:t>
      </w:r>
      <w:bookmarkEnd w:id="248"/>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C65A61">
        <w:rPr>
          <w:rFonts w:hint="eastAsia"/>
        </w:rPr>
        <w:t>表</w:t>
      </w:r>
      <w:r w:rsidR="00C65A61">
        <w:rPr>
          <w:rFonts w:hint="eastAsia"/>
        </w:rPr>
        <w:t xml:space="preserve"> </w:t>
      </w:r>
      <w:r w:rsidR="00C65A61">
        <w:rPr>
          <w:noProof/>
        </w:rPr>
        <w:t>6.5</w:t>
      </w:r>
      <w:r w:rsidR="00C65A61">
        <w:noBreakHyphen/>
      </w:r>
      <w:r w:rsidR="00C65A61">
        <w:rPr>
          <w:noProof/>
        </w:rPr>
        <w:t>5</w:t>
      </w:r>
      <w:r w:rsidR="00C65A61">
        <w:rPr>
          <w:rFonts w:hint="eastAsia"/>
        </w:rPr>
        <w:t xml:space="preserve"> </w:t>
      </w:r>
      <w:r w:rsidR="00C65A61">
        <w:rPr>
          <w:rFonts w:hint="eastAsia"/>
        </w:rPr>
        <w:t>瓦片金字塔</w:t>
      </w:r>
      <w:r w:rsidR="00C65A61">
        <w:rPr>
          <w:rFonts w:ascii="黑体" w:hAnsi="黑体" w:cs="黑体" w:hint="eastAsia"/>
        </w:rPr>
        <w:t>的数据结构</w:t>
      </w:r>
      <w:r w:rsidR="00C65A61">
        <w:rPr>
          <w:rFonts w:ascii="黑体" w:hAnsi="黑体" w:cs="黑体" w:hint="eastAsia"/>
        </w:rPr>
        <w:t>(TilePyamid)</w:t>
      </w:r>
      <w:r w:rsidR="00C65A61">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5CE33142" w:rsidR="007851C3" w:rsidRDefault="007851C3" w:rsidP="007851C3">
      <w:pPr>
        <w:pStyle w:val="Caption"/>
        <w:keepNext/>
      </w:pPr>
      <w:bookmarkStart w:id="249" w:name="_Ref286541776"/>
      <w:r>
        <w:rPr>
          <w:rFonts w:hint="eastAsia"/>
        </w:rPr>
        <w:t>表</w:t>
      </w:r>
      <w:r>
        <w:rPr>
          <w:rFonts w:hint="eastAsia"/>
        </w:rPr>
        <w:t xml:space="preserve"> </w:t>
      </w:r>
      <w:fldSimple w:instr=" STYLEREF 2 \s ">
        <w:r w:rsidR="00135308">
          <w:rPr>
            <w:noProof/>
          </w:rPr>
          <w:t>6.5</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5</w:t>
      </w:r>
      <w:r w:rsidR="00135308">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24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C65A61">
        <w:rPr>
          <w:rFonts w:hint="eastAsia"/>
        </w:rPr>
        <w:t>表</w:t>
      </w:r>
      <w:r w:rsidR="00C65A61">
        <w:rPr>
          <w:rFonts w:hint="eastAsia"/>
        </w:rPr>
        <w:t xml:space="preserve"> </w:t>
      </w:r>
      <w:r w:rsidR="00C65A61">
        <w:rPr>
          <w:noProof/>
        </w:rPr>
        <w:t>6.5</w:t>
      </w:r>
      <w:r w:rsidR="00C65A61">
        <w:noBreakHyphen/>
      </w:r>
      <w:r w:rsidR="00C65A61">
        <w:rPr>
          <w:noProof/>
        </w:rPr>
        <w:t>6</w:t>
      </w:r>
      <w:r w:rsidR="00C65A61">
        <w:rPr>
          <w:rFonts w:hint="eastAsia"/>
        </w:rPr>
        <w:t xml:space="preserve"> </w:t>
      </w:r>
      <w:r w:rsidR="00C65A61">
        <w:rPr>
          <w:rFonts w:hint="eastAsia"/>
        </w:rPr>
        <w:t>瓦片</w:t>
      </w:r>
      <w:r w:rsidR="00C65A61">
        <w:rPr>
          <w:rFonts w:ascii="黑体" w:hAnsi="黑体" w:cs="黑体" w:hint="eastAsia"/>
        </w:rPr>
        <w:t>金字塔数据结构(TilePyamid)</w:t>
      </w:r>
      <w:r w:rsidR="00C65A61">
        <w:rPr>
          <w:rFonts w:hint="eastAsia"/>
        </w:rPr>
        <w:t xml:space="preserve"> </w:t>
      </w:r>
      <w:r w:rsidR="00C65A61">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401A8B05" w:rsidR="007851C3" w:rsidRDefault="007851C3" w:rsidP="007851C3">
      <w:pPr>
        <w:pStyle w:val="Caption"/>
        <w:keepNext/>
      </w:pPr>
      <w:bookmarkStart w:id="250" w:name="_Ref286541812"/>
      <w:r>
        <w:rPr>
          <w:rFonts w:hint="eastAsia"/>
        </w:rPr>
        <w:t>表</w:t>
      </w:r>
      <w:r>
        <w:rPr>
          <w:rFonts w:hint="eastAsia"/>
        </w:rPr>
        <w:t xml:space="preserve"> </w:t>
      </w:r>
      <w:fldSimple w:instr=" STYLEREF 2 \s ">
        <w:r w:rsidR="00135308">
          <w:rPr>
            <w:noProof/>
          </w:rPr>
          <w:t>6.5</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6</w:t>
      </w:r>
      <w:r w:rsidR="00135308">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25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547D88">
        <w:rPr>
          <w:rFonts w:hint="eastAsia"/>
        </w:rPr>
        <w:t>图</w:t>
      </w:r>
      <w:r w:rsidR="00547D88">
        <w:rPr>
          <w:rFonts w:hint="eastAsia"/>
        </w:rPr>
        <w:t xml:space="preserve"> </w:t>
      </w:r>
      <w:r w:rsidR="00547D88">
        <w:rPr>
          <w:noProof/>
        </w:rPr>
        <w:t>6.5</w:t>
      </w:r>
      <w:r w:rsidR="00547D88">
        <w:noBreakHyphen/>
      </w:r>
      <w:r w:rsidR="00547D88">
        <w:rPr>
          <w:noProof/>
        </w:rPr>
        <w:t>3</w:t>
      </w:r>
      <w:r w:rsidR="00547D88">
        <w:t xml:space="preserve"> </w:t>
      </w:r>
      <w:r w:rsidR="00547D88">
        <w:rPr>
          <w:rFonts w:hint="eastAsia"/>
        </w:rPr>
        <w:t>瓦片金字塔的数据结构（</w:t>
      </w:r>
      <w:r w:rsidR="00547D88" w:rsidRPr="0087235C">
        <w:t>TilePyramid</w:t>
      </w:r>
      <w:r w:rsidR="00547D88">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1CF8E091" w:rsidR="0044425E" w:rsidRPr="00394323" w:rsidRDefault="007851C3" w:rsidP="007851C3">
      <w:pPr>
        <w:pStyle w:val="Caption"/>
      </w:pPr>
      <w:bookmarkStart w:id="251" w:name="_Ref286541712"/>
      <w:r>
        <w:rPr>
          <w:rFonts w:hint="eastAsia"/>
        </w:rPr>
        <w:t>图</w:t>
      </w:r>
      <w:r>
        <w:rPr>
          <w:rFonts w:hint="eastAsia"/>
        </w:rPr>
        <w:t xml:space="preserve"> </w:t>
      </w:r>
      <w:fldSimple w:instr=" STYLEREF 2 \s ">
        <w:r w:rsidR="00F01F4D">
          <w:rPr>
            <w:noProof/>
          </w:rPr>
          <w:t>6.5</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3</w:t>
      </w:r>
      <w:r w:rsidR="00F01F4D">
        <w:fldChar w:fldCharType="end"/>
      </w:r>
      <w:r>
        <w:t xml:space="preserve"> </w:t>
      </w:r>
      <w:r>
        <w:rPr>
          <w:rFonts w:hint="eastAsia"/>
        </w:rPr>
        <w:t>瓦片金字塔的数据结构（</w:t>
      </w:r>
      <w:r w:rsidRPr="0087235C">
        <w:t>TilePyramid</w:t>
      </w:r>
      <w:r>
        <w:rPr>
          <w:rFonts w:hint="eastAsia"/>
        </w:rPr>
        <w:t>）</w:t>
      </w:r>
      <w:bookmarkEnd w:id="251"/>
    </w:p>
    <w:p w14:paraId="73FCB62D" w14:textId="77777777" w:rsidR="00B46232" w:rsidRPr="00B46232" w:rsidRDefault="00C327CD" w:rsidP="00C327CD">
      <w:pPr>
        <w:pStyle w:val="Heading2"/>
        <w:rPr>
          <w:rFonts w:ascii="Times" w:hAnsi="Times" w:cs="Times"/>
          <w:lang w:eastAsia="en-US"/>
        </w:rPr>
      </w:pPr>
      <w:r>
        <w:rPr>
          <w:rFonts w:hint="eastAsia"/>
        </w:rPr>
        <w:t xml:space="preserve"> </w:t>
      </w:r>
      <w:bookmarkStart w:id="252" w:name="_Toc287515663"/>
      <w:r>
        <w:rPr>
          <w:rFonts w:hint="eastAsia"/>
        </w:rPr>
        <w:t>本章小结</w:t>
      </w:r>
      <w:bookmarkEnd w:id="252"/>
    </w:p>
    <w:p w14:paraId="0560949A" w14:textId="759F386D" w:rsidR="0011508E" w:rsidRPr="0011508E" w:rsidRDefault="00FF7E22" w:rsidP="00FF7E22">
      <w:pPr>
        <w:rPr>
          <w:rFonts w:ascii="Times" w:hAnsi="Times" w:cs="Times"/>
          <w:lang w:eastAsia="en-US"/>
        </w:rPr>
      </w:pPr>
      <w:r>
        <w:rPr>
          <w:rFonts w:hint="eastAsia"/>
        </w:rPr>
        <w:t>在本章深入学习了瓦片地图技术的原理、公式和实现方式，并且得到了适用于本开发组件的瓦片金字、瓦片矩阵、瓦片和相关的放缩级数一整套栅格数据结构集合，为下面加载栅格地图的开发奠定了基础。</w:t>
      </w:r>
      <w:r w:rsidR="00C77484">
        <w:rPr>
          <w:rFonts w:ascii="Times" w:hAnsi="Times" w:cs="Times"/>
          <w:lang w:eastAsia="en-US"/>
        </w:rPr>
        <w:br w:type="page"/>
      </w:r>
    </w:p>
    <w:p w14:paraId="33F5B792" w14:textId="13C94E66" w:rsidR="00C77484" w:rsidRDefault="00243666" w:rsidP="00D01EBF">
      <w:pPr>
        <w:pStyle w:val="Heading1Back"/>
      </w:pPr>
      <w:r w:rsidRPr="00C77484">
        <w:rPr>
          <w:rFonts w:hint="eastAsia"/>
        </w:rPr>
        <w:t xml:space="preserve"> </w:t>
      </w:r>
      <w:bookmarkStart w:id="253" w:name="_Toc287515664"/>
      <w:r w:rsidRPr="00C77484">
        <w:rPr>
          <w:rFonts w:hint="eastAsia"/>
        </w:rPr>
        <w:t>栅格数据源模块详细设计</w:t>
      </w:r>
      <w:bookmarkEnd w:id="253"/>
    </w:p>
    <w:p w14:paraId="3EF62E73" w14:textId="7E5A5159" w:rsidR="00001885" w:rsidRDefault="002F07E0" w:rsidP="009A3BCD">
      <w:pPr>
        <w:rPr>
          <w:rFonts w:ascii="宋体" w:hAnsi="宋体" w:cs="宋体"/>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0B878718" w14:textId="37D051F7" w:rsidR="000808F1" w:rsidRDefault="007B1AFA" w:rsidP="00655BF8">
      <w:pPr>
        <w:rPr>
          <w:rFonts w:ascii="宋体" w:hAnsi="宋体" w:cs="宋体"/>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56810798" w14:textId="42871B1C" w:rsidR="008173A3" w:rsidRDefault="00657136" w:rsidP="00D01EBF">
      <w:pPr>
        <w:pStyle w:val="Heading2"/>
      </w:pPr>
      <w:r>
        <w:rPr>
          <w:rFonts w:hint="eastAsia"/>
        </w:rPr>
        <w:t xml:space="preserve"> </w:t>
      </w:r>
      <w:bookmarkStart w:id="254" w:name="_Toc287515665"/>
      <w:r>
        <w:rPr>
          <w:rFonts w:hint="eastAsia"/>
        </w:rPr>
        <w:t>基于</w:t>
      </w:r>
      <w:r>
        <w:rPr>
          <w:rFonts w:hint="eastAsia"/>
        </w:rPr>
        <w:t>WMTS</w:t>
      </w:r>
      <w:r>
        <w:rPr>
          <w:rFonts w:hint="eastAsia"/>
        </w:rPr>
        <w:t>接口的地图源</w:t>
      </w:r>
      <w:bookmarkEnd w:id="254"/>
    </w:p>
    <w:p w14:paraId="59DB91CD" w14:textId="0F642285" w:rsidR="004036D2" w:rsidRDefault="004036D2" w:rsidP="004036D2">
      <w:r>
        <w:rPr>
          <w:rFonts w:hint="eastAsia"/>
        </w:rPr>
        <w:t>OGC</w:t>
      </w:r>
      <w:r>
        <w:rPr>
          <w:rFonts w:hint="eastAsia"/>
        </w:rPr>
        <w:t>推出</w:t>
      </w:r>
      <w:r>
        <w:rPr>
          <w:rFonts w:ascii="宋体" w:hAnsi="宋体" w:cs="宋体" w:hint="eastAsia"/>
        </w:rPr>
        <w:t>的</w:t>
      </w:r>
      <w:r w:rsidRPr="004036D2">
        <w:rPr>
          <w:rFonts w:hint="eastAsia"/>
        </w:rPr>
        <w:t xml:space="preserve">WMTS </w:t>
      </w:r>
      <w:r w:rsidRPr="004036D2">
        <w:rPr>
          <w:rFonts w:hint="eastAsia"/>
        </w:rPr>
        <w:t>标准</w:t>
      </w:r>
      <w:r>
        <w:rPr>
          <w:rFonts w:hint="eastAsia"/>
        </w:rPr>
        <w:t>通过</w:t>
      </w:r>
      <w:r w:rsidRPr="004036D2">
        <w:rPr>
          <w:rFonts w:hint="eastAsia"/>
        </w:rPr>
        <w:t>定义了系统平台中的各种资源、用户请求的资源</w:t>
      </w:r>
      <w:r>
        <w:rPr>
          <w:rFonts w:hint="eastAsia"/>
        </w:rPr>
        <w:t>、服务元数据文档、瓦片和</w:t>
      </w:r>
      <w:r w:rsidRPr="004036D2">
        <w:rPr>
          <w:rFonts w:hint="eastAsia"/>
        </w:rPr>
        <w:t>要素</w:t>
      </w:r>
      <w:r>
        <w:rPr>
          <w:rFonts w:hint="eastAsia"/>
        </w:rPr>
        <w:t>文档的语义</w:t>
      </w:r>
      <w:r w:rsidRPr="004036D2">
        <w:rPr>
          <w:rFonts w:hint="eastAsia"/>
        </w:rPr>
        <w:t>,</w:t>
      </w:r>
      <w:r w:rsidRPr="004036D2">
        <w:rPr>
          <w:rFonts w:hint="eastAsia"/>
        </w:rPr>
        <w:t>同时还定义了不同类型架构的客户端与服务器间的交互机制。</w:t>
      </w:r>
    </w:p>
    <w:p w14:paraId="0F8D03BD" w14:textId="01D27807" w:rsidR="004036D2" w:rsidRPr="00672D82" w:rsidRDefault="00672D82" w:rsidP="004036D2">
      <w:pPr>
        <w:rPr>
          <w:rFonts w:ascii="宋体" w:hAnsi="宋体" w:cs="宋体"/>
        </w:rPr>
      </w:pPr>
      <w:r>
        <w:rPr>
          <w:rFonts w:hint="eastAsia"/>
        </w:rPr>
        <w:t>在本文中使用基于</w:t>
      </w:r>
      <w:commentRangeStart w:id="255"/>
      <w:r>
        <w:rPr>
          <w:rFonts w:hint="eastAsia"/>
        </w:rPr>
        <w:t>R</w:t>
      </w:r>
      <w:r>
        <w:rPr>
          <w:rFonts w:ascii="宋体" w:hAnsi="宋体" w:cs="宋体" w:hint="eastAsia"/>
        </w:rPr>
        <w:t>estful</w:t>
      </w:r>
      <w:commentRangeEnd w:id="255"/>
      <w:r w:rsidR="00683CF4">
        <w:rPr>
          <w:rStyle w:val="CommentReference"/>
        </w:rPr>
        <w:commentReference w:id="255"/>
      </w:r>
      <w:r>
        <w:rPr>
          <w:rFonts w:ascii="宋体" w:hAnsi="宋体" w:cs="宋体" w:hint="eastAsia"/>
        </w:rPr>
        <w:t>风格设计的服务器客户端交互方式。</w:t>
      </w:r>
    </w:p>
    <w:p w14:paraId="46CB2964" w14:textId="620554CE" w:rsidR="00B26C9E" w:rsidRDefault="00B26C9E" w:rsidP="00D01EBF">
      <w:pPr>
        <w:pStyle w:val="Heading3"/>
      </w:pPr>
      <w:r>
        <w:t xml:space="preserve"> </w:t>
      </w:r>
      <w:bookmarkStart w:id="256" w:name="_Toc287515666"/>
      <w:r w:rsidRPr="00B26C9E">
        <w:rPr>
          <w:rFonts w:hint="eastAsia"/>
        </w:rPr>
        <w:t>WMTS</w:t>
      </w:r>
      <w:r w:rsidRPr="00B26C9E">
        <w:rPr>
          <w:rFonts w:hint="eastAsia"/>
        </w:rPr>
        <w:t>标准介绍及实现</w:t>
      </w:r>
      <w:bookmarkEnd w:id="256"/>
    </w:p>
    <w:p w14:paraId="4A7A00BF" w14:textId="427D6CB9" w:rsidR="001809B8" w:rsidRDefault="001809B8" w:rsidP="001809B8">
      <w:pPr>
        <w:rPr>
          <w:rFonts w:ascii="宋体" w:hAnsi="宋体" w:cs="宋体"/>
        </w:rPr>
      </w:pPr>
      <w:r>
        <w:t>ServiceM</w:t>
      </w:r>
      <w:r w:rsidR="00C66790" w:rsidRPr="00C66790">
        <w:t>etadata</w:t>
      </w:r>
      <w:r>
        <w:rPr>
          <w:rFonts w:ascii="宋体" w:hAnsi="宋体" w:cs="宋体" w:hint="eastAsia"/>
        </w:rPr>
        <w:t>、Tile、</w:t>
      </w:r>
      <w:r w:rsidRPr="001809B8">
        <w:rPr>
          <w:rFonts w:ascii="宋体" w:hAnsi="宋体" w:cs="宋体"/>
        </w:rPr>
        <w:t>FeatureInfo</w:t>
      </w:r>
      <w:r>
        <w:rPr>
          <w:rFonts w:ascii="宋体" w:hAnsi="宋体" w:cs="宋体" w:hint="eastAsia"/>
        </w:rPr>
        <w:t>三种元素构成了WMTS</w:t>
      </w:r>
      <w:r w:rsidR="00573067">
        <w:rPr>
          <w:rFonts w:ascii="宋体" w:hAnsi="宋体" w:cs="宋体" w:hint="eastAsia"/>
        </w:rPr>
        <w:t>标准的基本数据定义，实现了对于基于WMTS地图服务提供的资源以及资源所依赖的信息的描述。</w:t>
      </w:r>
    </w:p>
    <w:p w14:paraId="25A5F46D" w14:textId="550103F3" w:rsidR="0021726A" w:rsidRDefault="006E5F1E" w:rsidP="00D01EBF">
      <w:pPr>
        <w:pStyle w:val="Heading4"/>
        <w:rPr>
          <w:rFonts w:ascii="宋体" w:hAnsi="宋体" w:cs="宋体"/>
        </w:rPr>
      </w:pPr>
      <w:r>
        <w:t xml:space="preserve"> </w:t>
      </w:r>
      <w:bookmarkStart w:id="257" w:name="_Toc287515667"/>
      <w:r w:rsidR="0021726A">
        <w:t>ServiceM</w:t>
      </w:r>
      <w:r w:rsidR="0021726A" w:rsidRPr="00C66790">
        <w:t>etadata</w:t>
      </w:r>
      <w:bookmarkEnd w:id="257"/>
    </w:p>
    <w:p w14:paraId="60C0D291" w14:textId="5BE349ED" w:rsidR="00573067" w:rsidRDefault="00573067" w:rsidP="001809B8">
      <w:pPr>
        <w:rPr>
          <w:rFonts w:ascii="宋体" w:hAnsi="宋体" w:cs="宋体"/>
        </w:rPr>
      </w:pPr>
      <w:r>
        <w:t>ServiceM</w:t>
      </w:r>
      <w:r w:rsidRPr="00C66790">
        <w:t>etadata</w:t>
      </w:r>
      <w:r>
        <w:rPr>
          <w:rFonts w:ascii="宋体" w:hAnsi="宋体" w:cs="宋体" w:hint="eastAsia"/>
        </w:rPr>
        <w:t>描述了服务中可用的资源以及消费该服务的必备条件，是</w:t>
      </w:r>
      <w:r w:rsidR="00C1527A">
        <w:rPr>
          <w:rFonts w:ascii="宋体" w:hAnsi="宋体" w:cs="宋体" w:hint="eastAsia"/>
        </w:rPr>
        <w:t>对WMTS在SOA架构下的</w:t>
      </w:r>
      <w:r w:rsidR="00C1527A" w:rsidRPr="00C1527A">
        <w:rPr>
          <w:rFonts w:ascii="宋体" w:hAnsi="宋体" w:cs="宋体"/>
        </w:rPr>
        <w:t>GetCapabilities</w:t>
      </w:r>
      <w:r w:rsidR="00C1527A">
        <w:rPr>
          <w:rFonts w:ascii="宋体" w:hAnsi="宋体" w:cs="宋体" w:hint="eastAsia"/>
        </w:rPr>
        <w:t>请求的返回值，同时也是WMTS在Restful架构风格下的消费地图服务的起始路径的返回值。</w:t>
      </w:r>
    </w:p>
    <w:p w14:paraId="6EAADD01" w14:textId="2E75B903" w:rsidR="0021726A" w:rsidRDefault="0057433C" w:rsidP="0057433C">
      <w:pPr>
        <w:rPr>
          <w:rFonts w:ascii="宋体" w:hAnsi="宋体" w:cs="宋体"/>
        </w:rPr>
      </w:pPr>
      <w:r>
        <w:rPr>
          <w:rFonts w:ascii="宋体" w:hAnsi="宋体" w:cs="宋体" w:hint="eastAsia"/>
        </w:rPr>
        <w:t>ServiceMetadata由对于特定的地图服务器的元数据</w:t>
      </w:r>
      <w:r w:rsidRPr="0057433C">
        <w:rPr>
          <w:rFonts w:ascii="宋体" w:hAnsi="宋体" w:cs="宋体"/>
        </w:rPr>
        <w:t>ServiceIdentification</w:t>
      </w:r>
      <w:r>
        <w:rPr>
          <w:rFonts w:ascii="宋体" w:hAnsi="宋体" w:cs="宋体" w:hint="eastAsia"/>
        </w:rPr>
        <w:t>和关于服务提供商的信息的</w:t>
      </w:r>
      <w:r w:rsidRPr="0057433C">
        <w:rPr>
          <w:rFonts w:ascii="宋体" w:hAnsi="宋体" w:cs="宋体"/>
        </w:rPr>
        <w:t>ServiceProvider</w:t>
      </w:r>
      <w:r>
        <w:rPr>
          <w:rFonts w:ascii="宋体" w:hAnsi="宋体" w:cs="宋体" w:hint="eastAsia"/>
        </w:rPr>
        <w:t>，用于描述在SOA架构下提供的服务操作功能的</w:t>
      </w:r>
      <w:r w:rsidRPr="0057433C">
        <w:rPr>
          <w:rFonts w:ascii="宋体" w:hAnsi="宋体" w:cs="宋体"/>
        </w:rPr>
        <w:t>OperationsMetadata</w:t>
      </w:r>
      <w:r>
        <w:rPr>
          <w:rFonts w:ascii="宋体" w:hAnsi="宋体" w:cs="宋体" w:hint="eastAsia"/>
        </w:rPr>
        <w:t>，提供了瓦片地图数据元数据的Contents以及对于各地图图层对应的专题信息描述的Themes</w:t>
      </w:r>
      <w:r w:rsidR="000808F1">
        <w:rPr>
          <w:rFonts w:ascii="宋体" w:hAnsi="宋体" w:cs="宋体" w:hint="eastAsia"/>
        </w:rPr>
        <w:t>共</w:t>
      </w:r>
      <w:r>
        <w:rPr>
          <w:rFonts w:ascii="宋体" w:hAnsi="宋体" w:cs="宋体" w:hint="eastAsia"/>
        </w:rPr>
        <w:t>5部分组成。</w:t>
      </w:r>
    </w:p>
    <w:p w14:paraId="73CADEF5" w14:textId="77777777" w:rsidR="000808F1" w:rsidRDefault="000808F1" w:rsidP="000808F1">
      <w:pPr>
        <w:keepNext/>
        <w:ind w:firstLine="0"/>
      </w:pPr>
      <w:r>
        <w:rPr>
          <w:rFonts w:ascii="宋体" w:hAnsi="宋体" w:cs="宋体"/>
          <w:noProof/>
          <w:lang w:eastAsia="en-US"/>
        </w:rPr>
        <w:drawing>
          <wp:inline distT="0" distB="0" distL="0" distR="0" wp14:anchorId="7E541A77" wp14:editId="52E030B8">
            <wp:extent cx="5104765" cy="2624295"/>
            <wp:effectExtent l="0" t="0" r="63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765" cy="2624295"/>
                    </a:xfrm>
                    <a:prstGeom prst="rect">
                      <a:avLst/>
                    </a:prstGeom>
                    <a:noFill/>
                    <a:ln>
                      <a:noFill/>
                    </a:ln>
                  </pic:spPr>
                </pic:pic>
              </a:graphicData>
            </a:graphic>
          </wp:inline>
        </w:drawing>
      </w:r>
    </w:p>
    <w:p w14:paraId="5ADB52EA" w14:textId="3CA37B27" w:rsidR="0057433C" w:rsidRDefault="000808F1" w:rsidP="000808F1">
      <w:pPr>
        <w:pStyle w:val="Caption"/>
        <w:rPr>
          <w:rFonts w:ascii="宋体" w:hAnsi="宋体" w:cs="宋体"/>
        </w:rPr>
      </w:pPr>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rPr>
          <w:rFonts w:hint="eastAsia"/>
        </w:rPr>
        <w:t xml:space="preserve"> ServiceMetadata</w:t>
      </w:r>
      <w:r>
        <w:rPr>
          <w:rFonts w:hint="eastAsia"/>
        </w:rPr>
        <w:t>数据结构</w:t>
      </w:r>
    </w:p>
    <w:p w14:paraId="6710FEC5" w14:textId="77777777" w:rsidR="0021726A" w:rsidRDefault="00C1527A" w:rsidP="001809B8">
      <w:pPr>
        <w:rPr>
          <w:rFonts w:ascii="宋体" w:hAnsi="宋体" w:cs="宋体"/>
        </w:rPr>
      </w:pPr>
      <w:r>
        <w:rPr>
          <w:rFonts w:ascii="宋体" w:hAnsi="宋体" w:cs="宋体" w:hint="eastAsia"/>
        </w:rPr>
        <w:t>这里简要介绍下ServiceMetadata</w:t>
      </w:r>
      <w:r w:rsidR="0021726A">
        <w:rPr>
          <w:rFonts w:ascii="宋体" w:hAnsi="宋体" w:cs="宋体" w:hint="eastAsia"/>
        </w:rPr>
        <w:t>的Contents子集。</w:t>
      </w:r>
    </w:p>
    <w:p w14:paraId="5F356D88" w14:textId="32EA5EFD" w:rsidR="004036D2" w:rsidRDefault="006C5001" w:rsidP="005A708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_Ref286750344 \h</w:instrText>
      </w:r>
      <w:r>
        <w:rPr>
          <w:rFonts w:ascii="宋体" w:hAnsi="宋体" w:cs="宋体"/>
        </w:rPr>
        <w:instrText xml:space="preserve"> </w:instrText>
      </w:r>
      <w:r>
        <w:rPr>
          <w:rFonts w:ascii="宋体" w:hAnsi="宋体" w:cs="宋体"/>
        </w:rPr>
      </w:r>
      <w:r>
        <w:rPr>
          <w:rFonts w:ascii="宋体" w:hAnsi="宋体" w:cs="宋体"/>
        </w:rPr>
        <w:fldChar w:fldCharType="separate"/>
      </w:r>
      <w:r w:rsidR="00AD385F">
        <w:rPr>
          <w:rFonts w:hint="eastAsia"/>
        </w:rPr>
        <w:t>图</w:t>
      </w:r>
      <w:r w:rsidR="00AD385F">
        <w:rPr>
          <w:rFonts w:hint="eastAsia"/>
        </w:rPr>
        <w:t xml:space="preserve"> </w:t>
      </w:r>
      <w:r w:rsidR="00AD385F">
        <w:rPr>
          <w:noProof/>
        </w:rPr>
        <w:t>7.1</w:t>
      </w:r>
      <w:r w:rsidR="00AD385F">
        <w:noBreakHyphen/>
      </w:r>
      <w:r w:rsidR="00AD385F">
        <w:rPr>
          <w:noProof/>
        </w:rPr>
        <w:t>2</w:t>
      </w:r>
      <w:r w:rsidR="00AD385F">
        <w:rPr>
          <w:rFonts w:hint="eastAsia"/>
        </w:rPr>
        <w:t xml:space="preserve"> Layer</w:t>
      </w:r>
      <w:r w:rsidR="00AD385F">
        <w:rPr>
          <w:rFonts w:hint="eastAsia"/>
        </w:rPr>
        <w:t>结构摘要</w:t>
      </w:r>
      <w:r>
        <w:rPr>
          <w:rFonts w:ascii="宋体" w:hAnsi="宋体" w:cs="宋体"/>
        </w:rPr>
        <w:fldChar w:fldCharType="end"/>
      </w:r>
      <w:r>
        <w:rPr>
          <w:rFonts w:ascii="宋体" w:hAnsi="宋体" w:cs="宋体" w:hint="eastAsia"/>
        </w:rPr>
        <w:t>，</w:t>
      </w:r>
      <w:r w:rsidR="0021726A">
        <w:rPr>
          <w:rFonts w:ascii="宋体" w:hAnsi="宋体" w:cs="宋体" w:hint="eastAsia"/>
        </w:rPr>
        <w:t>Contents中提供了对于可访问的地图图层的一般性描述和附属的维度、符号、图片格式以及每图层的瓦片矩阵说明。</w:t>
      </w:r>
    </w:p>
    <w:p w14:paraId="71302D53" w14:textId="77777777" w:rsidR="00AB6712" w:rsidRDefault="00AB6712" w:rsidP="00AB6712">
      <w:pPr>
        <w:keepNext/>
        <w:tabs>
          <w:tab w:val="left" w:pos="0"/>
        </w:tabs>
        <w:ind w:firstLine="0"/>
      </w:pPr>
      <w:r>
        <w:rPr>
          <w:rFonts w:ascii="宋体" w:hAnsi="宋体" w:cs="宋体"/>
          <w:noProof/>
          <w:lang w:eastAsia="en-US"/>
        </w:rPr>
        <w:drawing>
          <wp:inline distT="0" distB="0" distL="0" distR="0" wp14:anchorId="7A15AA4E" wp14:editId="2F25FC7A">
            <wp:extent cx="5104765" cy="3936726"/>
            <wp:effectExtent l="0" t="0" r="635"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4765" cy="3936726"/>
                    </a:xfrm>
                    <a:prstGeom prst="rect">
                      <a:avLst/>
                    </a:prstGeom>
                    <a:noFill/>
                    <a:ln>
                      <a:noFill/>
                    </a:ln>
                  </pic:spPr>
                </pic:pic>
              </a:graphicData>
            </a:graphic>
          </wp:inline>
        </w:drawing>
      </w:r>
    </w:p>
    <w:p w14:paraId="7BDA4A20" w14:textId="54816D9D" w:rsidR="00AB6712" w:rsidRDefault="00AB6712" w:rsidP="00AB6712">
      <w:pPr>
        <w:pStyle w:val="Caption"/>
        <w:rPr>
          <w:rFonts w:ascii="宋体" w:hAnsi="宋体" w:cs="宋体"/>
        </w:rPr>
      </w:pPr>
      <w:bookmarkStart w:id="258" w:name="_Ref286750344"/>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2</w:t>
      </w:r>
      <w:r w:rsidR="00F01F4D">
        <w:fldChar w:fldCharType="end"/>
      </w:r>
      <w:r>
        <w:rPr>
          <w:rFonts w:hint="eastAsia"/>
        </w:rPr>
        <w:t xml:space="preserve"> Layer</w:t>
      </w:r>
      <w:r>
        <w:rPr>
          <w:rFonts w:hint="eastAsia"/>
        </w:rPr>
        <w:t>结构摘要</w:t>
      </w:r>
      <w:bookmarkEnd w:id="258"/>
    </w:p>
    <w:p w14:paraId="60461707" w14:textId="424A7E8D" w:rsidR="00D7369E" w:rsidRPr="003C0D33" w:rsidRDefault="00D7369E" w:rsidP="00D7369E">
      <w:pPr>
        <w:autoSpaceDE w:val="0"/>
        <w:autoSpaceDN w:val="0"/>
        <w:adjustRightInd w:val="0"/>
        <w:ind w:firstLine="0"/>
        <w:rPr>
          <w:rFonts w:ascii="宋体" w:hAnsi="宋体" w:cs="宋体"/>
          <w:kern w:val="0"/>
          <w:szCs w:val="24"/>
        </w:rPr>
      </w:pPr>
      <w:r>
        <w:rPr>
          <w:rFonts w:ascii="Times" w:hAnsi="Times" w:cs="Times"/>
          <w:kern w:val="0"/>
          <w:szCs w:val="24"/>
          <w:lang w:eastAsia="en-US"/>
        </w:rPr>
        <w:t xml:space="preserve"> </w:t>
      </w:r>
      <w:r w:rsidR="003C0D33">
        <w:rPr>
          <w:rFonts w:ascii="宋体" w:hAnsi="宋体" w:cs="宋体" w:hint="eastAsia"/>
          <w:kern w:val="0"/>
          <w:szCs w:val="24"/>
        </w:rPr>
        <w:t>具体描述见表</w:t>
      </w:r>
    </w:p>
    <w:p w14:paraId="2D28CAC9" w14:textId="1D707793" w:rsidR="003C0D33" w:rsidRDefault="003C0D33" w:rsidP="003C0D33">
      <w:pPr>
        <w:pStyle w:val="Caption"/>
        <w:keepNext/>
      </w:pPr>
      <w:r>
        <w:rPr>
          <w:rFonts w:hint="eastAsia"/>
        </w:rPr>
        <w:t>表</w:t>
      </w:r>
      <w:r>
        <w:rPr>
          <w:rFonts w:hint="eastAsia"/>
        </w:rPr>
        <w:t xml:space="preserve"> </w:t>
      </w:r>
      <w:fldSimple w:instr=" STYLEREF 2 \s ">
        <w:r w:rsidR="00135308">
          <w:rPr>
            <w:noProof/>
          </w:rPr>
          <w:t>7.1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w:t>
      </w:r>
      <w:r w:rsidR="00135308">
        <w:fldChar w:fldCharType="end"/>
      </w:r>
      <w:r>
        <w:rPr>
          <w:rFonts w:hint="eastAsia"/>
        </w:rPr>
        <w:t xml:space="preserve"> Contents</w:t>
      </w:r>
      <w:r>
        <w:rPr>
          <w:rFonts w:hint="eastAsia"/>
        </w:rPr>
        <w:t>类结构描述</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3C0D33" w:rsidRPr="001D0EA8" w14:paraId="32717C13" w14:textId="77777777" w:rsidTr="003C0D33">
        <w:tc>
          <w:tcPr>
            <w:tcW w:w="1998" w:type="dxa"/>
            <w:shd w:val="clear" w:color="auto" w:fill="auto"/>
          </w:tcPr>
          <w:p w14:paraId="2E58508E"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0D17213E"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4B631034" w14:textId="77777777" w:rsidR="003C0D33" w:rsidRPr="001D0EA8" w:rsidRDefault="003C0D33" w:rsidP="003C0D33">
            <w:pPr>
              <w:ind w:left="72" w:firstLine="0"/>
              <w:jc w:val="center"/>
              <w:rPr>
                <w:b/>
              </w:rPr>
            </w:pPr>
            <w:r w:rsidRPr="001D0EA8">
              <w:rPr>
                <w:b/>
              </w:rPr>
              <w:t>说明</w:t>
            </w:r>
          </w:p>
        </w:tc>
      </w:tr>
      <w:tr w:rsidR="003C0D33" w:rsidRPr="004559D7" w14:paraId="7B5E4A86" w14:textId="77777777" w:rsidTr="003C0D33">
        <w:tc>
          <w:tcPr>
            <w:tcW w:w="1998" w:type="dxa"/>
          </w:tcPr>
          <w:p w14:paraId="46B1AEEE" w14:textId="35095DB9" w:rsidR="003C0D33" w:rsidRPr="00200829" w:rsidRDefault="003C0D33" w:rsidP="003C0D33">
            <w:pPr>
              <w:ind w:firstLine="0"/>
              <w:jc w:val="center"/>
              <w:rPr>
                <w:rFonts w:ascii="宋体" w:hAnsi="宋体" w:cs="宋体"/>
              </w:rPr>
            </w:pPr>
            <w:r>
              <w:rPr>
                <w:rFonts w:ascii="宋体" w:hAnsi="宋体" w:cs="宋体" w:hint="eastAsia"/>
              </w:rPr>
              <w:t>layer</w:t>
            </w:r>
          </w:p>
        </w:tc>
        <w:tc>
          <w:tcPr>
            <w:tcW w:w="1710" w:type="dxa"/>
            <w:tcBorders>
              <w:right w:val="single" w:sz="4" w:space="0" w:color="auto"/>
            </w:tcBorders>
          </w:tcPr>
          <w:p w14:paraId="2990CBFC" w14:textId="025E6C4E" w:rsidR="003C0D33" w:rsidRPr="004559D7" w:rsidRDefault="003C0D33" w:rsidP="003C0D33">
            <w:pPr>
              <w:ind w:firstLine="0"/>
              <w:jc w:val="center"/>
              <w:rPr>
                <w:rFonts w:ascii="宋体" w:hAnsi="宋体" w:cs="宋体"/>
              </w:rPr>
            </w:pPr>
            <w:r>
              <w:rPr>
                <w:rFonts w:ascii="宋体" w:hAnsi="宋体" w:cs="宋体" w:hint="eastAsia"/>
              </w:rPr>
              <w:t>Layer</w:t>
            </w:r>
          </w:p>
        </w:tc>
        <w:tc>
          <w:tcPr>
            <w:tcW w:w="4547" w:type="dxa"/>
            <w:tcBorders>
              <w:left w:val="single" w:sz="4" w:space="0" w:color="auto"/>
            </w:tcBorders>
          </w:tcPr>
          <w:p w14:paraId="32EE4F20" w14:textId="6FCED528" w:rsidR="003C0D33" w:rsidRPr="004559D7" w:rsidRDefault="003C0D33" w:rsidP="003C0D33">
            <w:pPr>
              <w:ind w:firstLine="0"/>
              <w:rPr>
                <w:rFonts w:ascii="宋体" w:hAnsi="宋体" w:cs="宋体"/>
              </w:rPr>
            </w:pPr>
            <w:r>
              <w:rPr>
                <w:rFonts w:ascii="宋体" w:hAnsi="宋体" w:cs="宋体" w:hint="eastAsia"/>
              </w:rPr>
              <w:t>瓦片金字塔的元数据，具体见</w:t>
            </w:r>
            <w:r w:rsidR="009B0E85">
              <w:rPr>
                <w:rFonts w:ascii="宋体" w:hAnsi="宋体" w:cs="宋体"/>
              </w:rPr>
              <w:fldChar w:fldCharType="begin"/>
            </w:r>
            <w:r w:rsidR="009B0E85">
              <w:rPr>
                <w:rFonts w:ascii="宋体" w:hAnsi="宋体" w:cs="宋体"/>
              </w:rPr>
              <w:instrText xml:space="preserve"> REF </w:instrText>
            </w:r>
            <w:r w:rsidR="009B0E85">
              <w:rPr>
                <w:rFonts w:ascii="宋体" w:hAnsi="宋体" w:cs="宋体" w:hint="eastAsia"/>
              </w:rPr>
              <w:instrText>_Ref286750618 \h</w:instrText>
            </w:r>
            <w:r w:rsidR="009B0E85">
              <w:rPr>
                <w:rFonts w:ascii="宋体" w:hAnsi="宋体" w:cs="宋体"/>
              </w:rPr>
              <w:instrText xml:space="preserve"> </w:instrText>
            </w:r>
            <w:r w:rsidR="009B0E85">
              <w:rPr>
                <w:rFonts w:ascii="宋体" w:hAnsi="宋体" w:cs="宋体"/>
              </w:rPr>
            </w:r>
            <w:r w:rsidR="009B0E85">
              <w:rPr>
                <w:rFonts w:ascii="宋体" w:hAnsi="宋体" w:cs="宋体"/>
              </w:rPr>
              <w:fldChar w:fldCharType="separate"/>
            </w:r>
            <w:r w:rsidR="00C11A14">
              <w:rPr>
                <w:rFonts w:hint="eastAsia"/>
              </w:rPr>
              <w:t>表</w:t>
            </w:r>
            <w:r w:rsidR="00C11A14">
              <w:rPr>
                <w:rFonts w:hint="eastAsia"/>
              </w:rPr>
              <w:t xml:space="preserve"> </w:t>
            </w:r>
            <w:r w:rsidR="00C11A14">
              <w:rPr>
                <w:noProof/>
              </w:rPr>
              <w:t>7.1</w:t>
            </w:r>
            <w:r w:rsidR="00C11A14">
              <w:noBreakHyphen/>
            </w:r>
            <w:r w:rsidR="00C11A14">
              <w:rPr>
                <w:noProof/>
              </w:rPr>
              <w:t>2</w:t>
            </w:r>
            <w:r w:rsidR="00C11A14">
              <w:rPr>
                <w:rFonts w:hint="eastAsia"/>
              </w:rPr>
              <w:t xml:space="preserve"> Layer</w:t>
            </w:r>
            <w:r w:rsidR="00C11A14">
              <w:rPr>
                <w:rFonts w:hint="eastAsia"/>
              </w:rPr>
              <w:t>类结构描述</w:t>
            </w:r>
            <w:r w:rsidR="009B0E85">
              <w:rPr>
                <w:rFonts w:ascii="宋体" w:hAnsi="宋体" w:cs="宋体"/>
              </w:rPr>
              <w:fldChar w:fldCharType="end"/>
            </w:r>
          </w:p>
        </w:tc>
      </w:tr>
      <w:tr w:rsidR="003C0D33" w14:paraId="6F78CE16" w14:textId="77777777" w:rsidTr="003C0D33">
        <w:tc>
          <w:tcPr>
            <w:tcW w:w="1998" w:type="dxa"/>
          </w:tcPr>
          <w:p w14:paraId="6B5DF6F4" w14:textId="696CD1DB" w:rsidR="003C0D33" w:rsidRDefault="003C0D33" w:rsidP="003C0D33">
            <w:pPr>
              <w:ind w:firstLine="0"/>
              <w:jc w:val="center"/>
              <w:rPr>
                <w:rFonts w:ascii="宋体" w:hAnsi="宋体" w:cs="宋体"/>
              </w:rPr>
            </w:pPr>
            <w:r w:rsidRPr="003C0D33">
              <w:rPr>
                <w:rFonts w:ascii="宋体" w:hAnsi="宋体" w:cs="宋体"/>
              </w:rPr>
              <w:t>tileMatrixSet</w:t>
            </w:r>
          </w:p>
        </w:tc>
        <w:tc>
          <w:tcPr>
            <w:tcW w:w="1710" w:type="dxa"/>
            <w:tcBorders>
              <w:right w:val="single" w:sz="4" w:space="0" w:color="auto"/>
            </w:tcBorders>
          </w:tcPr>
          <w:p w14:paraId="0ED7EDA6" w14:textId="54788F70" w:rsidR="003C0D33" w:rsidRDefault="003C0D33" w:rsidP="003C0D33">
            <w:pPr>
              <w:ind w:firstLine="0"/>
              <w:jc w:val="center"/>
              <w:rPr>
                <w:rFonts w:ascii="宋体" w:hAnsi="宋体" w:cs="宋体"/>
              </w:rPr>
            </w:pPr>
            <w:r>
              <w:rPr>
                <w:rFonts w:ascii="宋体" w:hAnsi="宋体" w:cs="宋体"/>
              </w:rPr>
              <w:t>T</w:t>
            </w:r>
            <w:r w:rsidRPr="003C0D33">
              <w:rPr>
                <w:rFonts w:ascii="宋体" w:hAnsi="宋体" w:cs="宋体"/>
              </w:rPr>
              <w:t>ileMatrixSet</w:t>
            </w:r>
          </w:p>
        </w:tc>
        <w:tc>
          <w:tcPr>
            <w:tcW w:w="4547" w:type="dxa"/>
            <w:tcBorders>
              <w:left w:val="single" w:sz="4" w:space="0" w:color="auto"/>
            </w:tcBorders>
          </w:tcPr>
          <w:p w14:paraId="0CC4A84A" w14:textId="6CEC6111" w:rsidR="003C0D33" w:rsidRDefault="003C0D33" w:rsidP="003C0D33">
            <w:pPr>
              <w:ind w:firstLine="0"/>
              <w:rPr>
                <w:rFonts w:ascii="宋体" w:hAnsi="宋体" w:cs="宋体"/>
              </w:rPr>
            </w:pPr>
            <w:r>
              <w:rPr>
                <w:rFonts w:ascii="宋体" w:hAnsi="宋体" w:cs="宋体" w:hint="eastAsia"/>
              </w:rPr>
              <w:t>每个layer下所有的瓦片矩阵集合，具体见</w:t>
            </w:r>
            <w:r w:rsidR="00263EA7">
              <w:rPr>
                <w:rFonts w:ascii="宋体" w:hAnsi="宋体" w:cs="宋体"/>
              </w:rPr>
              <w:fldChar w:fldCharType="begin"/>
            </w:r>
            <w:r w:rsidR="00263EA7">
              <w:rPr>
                <w:rFonts w:ascii="宋体" w:hAnsi="宋体" w:cs="宋体"/>
              </w:rPr>
              <w:instrText xml:space="preserve"> REF </w:instrText>
            </w:r>
            <w:r w:rsidR="00263EA7">
              <w:rPr>
                <w:rFonts w:ascii="宋体" w:hAnsi="宋体" w:cs="宋体" w:hint="eastAsia"/>
              </w:rPr>
              <w:instrText>_Ref286750995 \h</w:instrText>
            </w:r>
            <w:r w:rsidR="00263EA7">
              <w:rPr>
                <w:rFonts w:ascii="宋体" w:hAnsi="宋体" w:cs="宋体"/>
              </w:rPr>
              <w:instrText xml:space="preserve"> </w:instrText>
            </w:r>
            <w:r w:rsidR="00263EA7">
              <w:rPr>
                <w:rFonts w:ascii="宋体" w:hAnsi="宋体" w:cs="宋体"/>
              </w:rPr>
            </w:r>
            <w:r w:rsidR="00263EA7">
              <w:rPr>
                <w:rFonts w:ascii="宋体" w:hAnsi="宋体" w:cs="宋体"/>
              </w:rPr>
              <w:fldChar w:fldCharType="separate"/>
            </w:r>
            <w:r w:rsidR="00855C67">
              <w:rPr>
                <w:rFonts w:hint="eastAsia"/>
              </w:rPr>
              <w:t>表</w:t>
            </w:r>
            <w:r w:rsidR="00855C67">
              <w:rPr>
                <w:rFonts w:hint="eastAsia"/>
              </w:rPr>
              <w:t xml:space="preserve"> </w:t>
            </w:r>
            <w:r w:rsidR="00855C67">
              <w:rPr>
                <w:noProof/>
              </w:rPr>
              <w:t>6.5</w:t>
            </w:r>
            <w:r w:rsidR="00855C67">
              <w:noBreakHyphen/>
            </w:r>
            <w:r w:rsidR="00855C67">
              <w:rPr>
                <w:noProof/>
              </w:rPr>
              <w:t>3</w:t>
            </w:r>
            <w:r w:rsidR="00855C67">
              <w:rPr>
                <w:rFonts w:hint="eastAsia"/>
              </w:rPr>
              <w:t xml:space="preserve"> TileMatrixSet </w:t>
            </w:r>
            <w:r w:rsidR="00855C67">
              <w:rPr>
                <w:rFonts w:hint="eastAsia"/>
              </w:rPr>
              <w:t>类结构描述</w:t>
            </w:r>
            <w:r w:rsidR="00263EA7">
              <w:rPr>
                <w:rFonts w:ascii="宋体" w:hAnsi="宋体" w:cs="宋体"/>
              </w:rPr>
              <w:fldChar w:fldCharType="end"/>
            </w:r>
          </w:p>
        </w:tc>
      </w:tr>
    </w:tbl>
    <w:p w14:paraId="12ACCA41" w14:textId="77777777" w:rsidR="006D3CFB" w:rsidRDefault="006D3CFB" w:rsidP="005A7084">
      <w:pPr>
        <w:rPr>
          <w:rFonts w:ascii="宋体" w:hAnsi="宋体" w:cs="宋体"/>
        </w:rPr>
      </w:pPr>
    </w:p>
    <w:p w14:paraId="41B21BBB" w14:textId="64FB9AEC" w:rsidR="003C0D33" w:rsidRDefault="003C0D33" w:rsidP="003C0D33">
      <w:pPr>
        <w:pStyle w:val="Caption"/>
        <w:keepNext/>
      </w:pPr>
      <w:bookmarkStart w:id="259" w:name="_Ref286750618"/>
      <w:r>
        <w:rPr>
          <w:rFonts w:hint="eastAsia"/>
        </w:rPr>
        <w:t>表</w:t>
      </w:r>
      <w:r>
        <w:rPr>
          <w:rFonts w:hint="eastAsia"/>
        </w:rPr>
        <w:t xml:space="preserve"> </w:t>
      </w:r>
      <w:fldSimple w:instr=" STYLEREF 2 \s ">
        <w:r w:rsidR="00135308">
          <w:rPr>
            <w:noProof/>
          </w:rPr>
          <w:t>7.1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2</w:t>
      </w:r>
      <w:r w:rsidR="00135308">
        <w:fldChar w:fldCharType="end"/>
      </w:r>
      <w:r>
        <w:rPr>
          <w:rFonts w:hint="eastAsia"/>
        </w:rPr>
        <w:t xml:space="preserve"> Layer</w:t>
      </w:r>
      <w:r>
        <w:rPr>
          <w:rFonts w:hint="eastAsia"/>
        </w:rPr>
        <w:t>类结构描述</w:t>
      </w:r>
      <w:bookmarkEnd w:id="25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3C0D33" w:rsidRPr="001D0EA8" w14:paraId="646112A9" w14:textId="77777777" w:rsidTr="003C0D33">
        <w:tc>
          <w:tcPr>
            <w:tcW w:w="1998" w:type="dxa"/>
            <w:shd w:val="clear" w:color="auto" w:fill="auto"/>
          </w:tcPr>
          <w:p w14:paraId="2B3051FC"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7C609B5"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36F6ACE" w14:textId="77777777" w:rsidR="003C0D33" w:rsidRPr="001D0EA8" w:rsidRDefault="003C0D33" w:rsidP="003C0D33">
            <w:pPr>
              <w:ind w:left="72" w:firstLine="0"/>
              <w:jc w:val="center"/>
              <w:rPr>
                <w:b/>
              </w:rPr>
            </w:pPr>
            <w:r w:rsidRPr="001D0EA8">
              <w:rPr>
                <w:b/>
              </w:rPr>
              <w:t>说明</w:t>
            </w:r>
          </w:p>
        </w:tc>
      </w:tr>
      <w:tr w:rsidR="003C0D33" w:rsidRPr="004559D7" w14:paraId="42F271C3" w14:textId="77777777" w:rsidTr="003C0D33">
        <w:tc>
          <w:tcPr>
            <w:tcW w:w="1998" w:type="dxa"/>
          </w:tcPr>
          <w:p w14:paraId="7B15D594" w14:textId="0F84920C" w:rsidR="003C0D33" w:rsidRPr="00200829" w:rsidRDefault="009B0E85" w:rsidP="003C0D33">
            <w:pPr>
              <w:ind w:firstLine="0"/>
              <w:jc w:val="center"/>
              <w:rPr>
                <w:rFonts w:ascii="宋体" w:hAnsi="宋体" w:cs="宋体"/>
              </w:rPr>
            </w:pPr>
            <w:r w:rsidRPr="009B0E85">
              <w:rPr>
                <w:rFonts w:ascii="宋体" w:hAnsi="宋体" w:cs="宋体"/>
              </w:rPr>
              <w:t>Identifier</w:t>
            </w:r>
          </w:p>
        </w:tc>
        <w:tc>
          <w:tcPr>
            <w:tcW w:w="1710" w:type="dxa"/>
            <w:tcBorders>
              <w:right w:val="single" w:sz="4" w:space="0" w:color="auto"/>
            </w:tcBorders>
          </w:tcPr>
          <w:p w14:paraId="0FAF7618" w14:textId="175CF082" w:rsidR="003C0D33" w:rsidRPr="004559D7" w:rsidRDefault="009B0E85" w:rsidP="003C0D33">
            <w:pPr>
              <w:ind w:firstLine="0"/>
              <w:jc w:val="center"/>
              <w:rPr>
                <w:rFonts w:ascii="宋体" w:hAnsi="宋体" w:cs="宋体"/>
              </w:rPr>
            </w:pPr>
            <w:r>
              <w:rPr>
                <w:rFonts w:ascii="宋体" w:hAnsi="宋体" w:cs="宋体"/>
              </w:rPr>
              <w:t>String</w:t>
            </w:r>
          </w:p>
        </w:tc>
        <w:tc>
          <w:tcPr>
            <w:tcW w:w="4547" w:type="dxa"/>
            <w:tcBorders>
              <w:left w:val="single" w:sz="4" w:space="0" w:color="auto"/>
            </w:tcBorders>
          </w:tcPr>
          <w:p w14:paraId="59523CC7" w14:textId="63D0D252" w:rsidR="003C0D33" w:rsidRPr="004559D7" w:rsidRDefault="009B0E85" w:rsidP="003C0D33">
            <w:pPr>
              <w:ind w:firstLine="0"/>
              <w:rPr>
                <w:rFonts w:ascii="宋体" w:hAnsi="宋体" w:cs="宋体"/>
              </w:rPr>
            </w:pPr>
            <w:r>
              <w:rPr>
                <w:rFonts w:ascii="宋体" w:hAnsi="宋体" w:cs="宋体" w:hint="eastAsia"/>
              </w:rPr>
              <w:t>瓦片金字塔的唯一标示</w:t>
            </w:r>
          </w:p>
        </w:tc>
      </w:tr>
      <w:tr w:rsidR="009F6CFD" w14:paraId="306D3C0E" w14:textId="77777777" w:rsidTr="003C0D33">
        <w:tc>
          <w:tcPr>
            <w:tcW w:w="1998" w:type="dxa"/>
          </w:tcPr>
          <w:p w14:paraId="70AAD66D" w14:textId="32F9DEAF" w:rsidR="009F6CFD" w:rsidRDefault="009F6CFD" w:rsidP="003C0D33">
            <w:pPr>
              <w:ind w:firstLine="0"/>
              <w:jc w:val="center"/>
              <w:rPr>
                <w:rFonts w:ascii="宋体" w:hAnsi="宋体" w:cs="宋体"/>
              </w:rPr>
            </w:pPr>
            <w:r>
              <w:rPr>
                <w:rFonts w:ascii="宋体" w:hAnsi="宋体" w:cs="宋体" w:hint="eastAsia"/>
              </w:rPr>
              <w:t>tileMatrixSetLink</w:t>
            </w:r>
          </w:p>
        </w:tc>
        <w:tc>
          <w:tcPr>
            <w:tcW w:w="1710" w:type="dxa"/>
            <w:tcBorders>
              <w:right w:val="single" w:sz="4" w:space="0" w:color="auto"/>
            </w:tcBorders>
          </w:tcPr>
          <w:p w14:paraId="64F110BA" w14:textId="66ABC3E0" w:rsidR="009F6CFD" w:rsidRDefault="009F6CFD" w:rsidP="003C0D33">
            <w:pPr>
              <w:ind w:firstLine="0"/>
              <w:jc w:val="center"/>
              <w:rPr>
                <w:rFonts w:ascii="宋体" w:hAnsi="宋体" w:cs="宋体"/>
              </w:rPr>
            </w:pPr>
            <w:r>
              <w:rPr>
                <w:rFonts w:ascii="宋体" w:hAnsi="宋体" w:cs="宋体" w:hint="eastAsia"/>
              </w:rPr>
              <w:t>TileMatrixSetLink</w:t>
            </w:r>
          </w:p>
        </w:tc>
        <w:tc>
          <w:tcPr>
            <w:tcW w:w="4547" w:type="dxa"/>
            <w:tcBorders>
              <w:left w:val="single" w:sz="4" w:space="0" w:color="auto"/>
            </w:tcBorders>
          </w:tcPr>
          <w:p w14:paraId="0F1B969A" w14:textId="515A0A8F" w:rsidR="009F6CFD" w:rsidRDefault="009F6CFD" w:rsidP="003C0D33">
            <w:pPr>
              <w:ind w:firstLine="0"/>
              <w:rPr>
                <w:rFonts w:ascii="宋体" w:hAnsi="宋体" w:cs="宋体"/>
              </w:rPr>
            </w:pPr>
            <w:r>
              <w:rPr>
                <w:rFonts w:ascii="宋体" w:hAnsi="宋体" w:cs="宋体" w:hint="eastAsia"/>
              </w:rPr>
              <w:t>该瓦片金字塔所有瓦片矩阵的引用</w:t>
            </w:r>
            <w:r w:rsidR="00293584">
              <w:rPr>
                <w:rFonts w:ascii="宋体" w:hAnsi="宋体" w:cs="宋体" w:hint="eastAsia"/>
              </w:rPr>
              <w:t>，以及该瓦片矩阵的行列号范围</w:t>
            </w:r>
            <w:r w:rsidR="004F28AF">
              <w:rPr>
                <w:rFonts w:ascii="宋体" w:hAnsi="宋体" w:cs="宋体" w:hint="eastAsia"/>
              </w:rPr>
              <w:t>（可选）</w:t>
            </w:r>
          </w:p>
        </w:tc>
      </w:tr>
      <w:tr w:rsidR="009F6CFD" w14:paraId="1BFC14A1" w14:textId="77777777" w:rsidTr="003C0D33">
        <w:tc>
          <w:tcPr>
            <w:tcW w:w="1998" w:type="dxa"/>
          </w:tcPr>
          <w:p w14:paraId="6C546B06" w14:textId="2EAC6E91" w:rsidR="009F6CFD" w:rsidRDefault="009F6CFD" w:rsidP="003C0D33">
            <w:pPr>
              <w:ind w:firstLine="0"/>
              <w:jc w:val="center"/>
              <w:rPr>
                <w:rFonts w:ascii="宋体" w:hAnsi="宋体" w:cs="宋体"/>
              </w:rPr>
            </w:pPr>
            <w:r>
              <w:rPr>
                <w:rFonts w:ascii="宋体" w:hAnsi="宋体" w:cs="宋体" w:hint="eastAsia"/>
              </w:rPr>
              <w:t>wGS84BoundingBox</w:t>
            </w:r>
          </w:p>
        </w:tc>
        <w:tc>
          <w:tcPr>
            <w:tcW w:w="1710" w:type="dxa"/>
            <w:tcBorders>
              <w:right w:val="single" w:sz="4" w:space="0" w:color="auto"/>
            </w:tcBorders>
          </w:tcPr>
          <w:p w14:paraId="7D9AACCD" w14:textId="16ADD9F4" w:rsidR="009F6CFD" w:rsidRDefault="009F6CFD" w:rsidP="003C0D33">
            <w:pPr>
              <w:ind w:firstLine="0"/>
              <w:jc w:val="center"/>
              <w:rPr>
                <w:rFonts w:ascii="宋体" w:hAnsi="宋体" w:cs="宋体"/>
              </w:rPr>
            </w:pPr>
            <w:r>
              <w:rPr>
                <w:rFonts w:ascii="宋体" w:hAnsi="宋体" w:cs="宋体" w:hint="eastAsia"/>
              </w:rPr>
              <w:t>WGS84BoundingBox</w:t>
            </w:r>
          </w:p>
        </w:tc>
        <w:tc>
          <w:tcPr>
            <w:tcW w:w="4547" w:type="dxa"/>
            <w:tcBorders>
              <w:left w:val="single" w:sz="4" w:space="0" w:color="auto"/>
            </w:tcBorders>
          </w:tcPr>
          <w:p w14:paraId="31E43CC5" w14:textId="59EE648D" w:rsidR="009F6CFD" w:rsidRDefault="009F6CFD" w:rsidP="003C0D33">
            <w:pPr>
              <w:ind w:firstLine="0"/>
              <w:rPr>
                <w:rFonts w:ascii="宋体" w:hAnsi="宋体" w:cs="宋体"/>
              </w:rPr>
            </w:pPr>
            <w:r>
              <w:rPr>
                <w:rFonts w:ascii="宋体" w:hAnsi="宋体" w:cs="宋体" w:hint="eastAsia"/>
              </w:rPr>
              <w:t>该</w:t>
            </w:r>
            <w:r w:rsidR="00F73B8F">
              <w:rPr>
                <w:rFonts w:ascii="宋体" w:hAnsi="宋体" w:cs="宋体" w:hint="eastAsia"/>
              </w:rPr>
              <w:t>瓦片金字塔</w:t>
            </w:r>
            <w:r>
              <w:rPr>
                <w:rFonts w:ascii="宋体" w:hAnsi="宋体" w:cs="宋体" w:hint="eastAsia"/>
              </w:rPr>
              <w:t>对应的地理范围</w:t>
            </w:r>
          </w:p>
        </w:tc>
      </w:tr>
      <w:tr w:rsidR="003C0D33" w14:paraId="68768E17" w14:textId="77777777" w:rsidTr="003C0D33">
        <w:tc>
          <w:tcPr>
            <w:tcW w:w="1998" w:type="dxa"/>
          </w:tcPr>
          <w:p w14:paraId="6A032D04" w14:textId="5309EDBC" w:rsidR="003C0D33" w:rsidRDefault="009F6CFD" w:rsidP="003C0D33">
            <w:pPr>
              <w:ind w:firstLine="0"/>
              <w:jc w:val="center"/>
              <w:rPr>
                <w:rFonts w:ascii="宋体" w:hAnsi="宋体" w:cs="宋体"/>
              </w:rPr>
            </w:pPr>
            <w:r>
              <w:rPr>
                <w:rFonts w:ascii="宋体" w:hAnsi="宋体" w:cs="宋体" w:hint="eastAsia"/>
              </w:rPr>
              <w:t>Format</w:t>
            </w:r>
          </w:p>
        </w:tc>
        <w:tc>
          <w:tcPr>
            <w:tcW w:w="1710" w:type="dxa"/>
            <w:tcBorders>
              <w:right w:val="single" w:sz="4" w:space="0" w:color="auto"/>
            </w:tcBorders>
          </w:tcPr>
          <w:p w14:paraId="16E2D0DE" w14:textId="3E854AD3" w:rsidR="003C0D33" w:rsidRDefault="009F6CFD" w:rsidP="003C0D33">
            <w:pPr>
              <w:ind w:firstLine="0"/>
              <w:jc w:val="center"/>
              <w:rPr>
                <w:rFonts w:ascii="宋体" w:hAnsi="宋体" w:cs="宋体"/>
              </w:rPr>
            </w:pPr>
            <w:r>
              <w:rPr>
                <w:rFonts w:ascii="宋体" w:hAnsi="宋体" w:cs="宋体"/>
              </w:rPr>
              <w:t>S</w:t>
            </w:r>
            <w:r>
              <w:rPr>
                <w:rFonts w:ascii="宋体" w:hAnsi="宋体" w:cs="宋体" w:hint="eastAsia"/>
              </w:rPr>
              <w:t>tring</w:t>
            </w:r>
          </w:p>
        </w:tc>
        <w:tc>
          <w:tcPr>
            <w:tcW w:w="4547" w:type="dxa"/>
            <w:tcBorders>
              <w:left w:val="single" w:sz="4" w:space="0" w:color="auto"/>
            </w:tcBorders>
          </w:tcPr>
          <w:p w14:paraId="16738308" w14:textId="56583A07" w:rsidR="003C0D33" w:rsidRDefault="009F6CFD" w:rsidP="003C0D33">
            <w:pPr>
              <w:ind w:firstLine="0"/>
              <w:rPr>
                <w:rFonts w:ascii="宋体" w:hAnsi="宋体" w:cs="宋体"/>
              </w:rPr>
            </w:pPr>
            <w:r>
              <w:rPr>
                <w:rFonts w:ascii="宋体" w:hAnsi="宋体" w:cs="宋体" w:hint="eastAsia"/>
              </w:rPr>
              <w:t>瓦片对应的图片格式</w:t>
            </w:r>
          </w:p>
        </w:tc>
      </w:tr>
    </w:tbl>
    <w:p w14:paraId="1D223584" w14:textId="77777777" w:rsidR="003C0D33" w:rsidRDefault="003C0D33" w:rsidP="005A7084">
      <w:pPr>
        <w:rPr>
          <w:rFonts w:ascii="宋体" w:hAnsi="宋体" w:cs="宋体"/>
        </w:rPr>
      </w:pPr>
    </w:p>
    <w:p w14:paraId="60E55B07" w14:textId="7D057AFF" w:rsidR="00263EA7" w:rsidRDefault="00263EA7" w:rsidP="00263EA7">
      <w:pPr>
        <w:pStyle w:val="Caption"/>
        <w:keepNext/>
      </w:pPr>
      <w:bookmarkStart w:id="260" w:name="_Ref286750995"/>
      <w:r>
        <w:rPr>
          <w:rFonts w:hint="eastAsia"/>
        </w:rPr>
        <w:t>表</w:t>
      </w:r>
      <w:r>
        <w:rPr>
          <w:rFonts w:hint="eastAsia"/>
        </w:rPr>
        <w:t xml:space="preserve"> </w:t>
      </w:r>
      <w:fldSimple w:instr=" STYLEREF 2 \s ">
        <w:r w:rsidR="00135308">
          <w:rPr>
            <w:noProof/>
          </w:rPr>
          <w:t>7.1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3</w:t>
      </w:r>
      <w:r w:rsidR="00135308">
        <w:fldChar w:fldCharType="end"/>
      </w:r>
      <w:r>
        <w:rPr>
          <w:rFonts w:hint="eastAsia"/>
        </w:rPr>
        <w:t xml:space="preserve"> TileMatrixSet </w:t>
      </w:r>
      <w:r>
        <w:rPr>
          <w:rFonts w:hint="eastAsia"/>
        </w:rPr>
        <w:t>类结构描述</w:t>
      </w:r>
      <w:bookmarkEnd w:id="260"/>
    </w:p>
    <w:tbl>
      <w:tblPr>
        <w:tblpPr w:leftFromText="180" w:rightFromText="180" w:vertAnchor="text"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263EA7" w:rsidRPr="001D0EA8" w14:paraId="45AF67D3" w14:textId="77777777" w:rsidTr="003913E1">
        <w:tc>
          <w:tcPr>
            <w:tcW w:w="2283" w:type="dxa"/>
            <w:shd w:val="clear" w:color="auto" w:fill="auto"/>
          </w:tcPr>
          <w:p w14:paraId="295B3AB8" w14:textId="77777777" w:rsidR="00263EA7" w:rsidRPr="00C13D95" w:rsidRDefault="00263EA7" w:rsidP="003913E1">
            <w:pPr>
              <w:jc w:val="center"/>
              <w:rPr>
                <w:rFonts w:ascii="宋体" w:hAnsi="宋体" w:cs="宋体"/>
                <w:b/>
              </w:rPr>
            </w:pPr>
            <w:r>
              <w:rPr>
                <w:rFonts w:ascii="宋体" w:hAnsi="宋体" w:cs="宋体" w:hint="eastAsia"/>
                <w:b/>
              </w:rPr>
              <w:t>名称</w:t>
            </w:r>
          </w:p>
        </w:tc>
        <w:tc>
          <w:tcPr>
            <w:tcW w:w="2337" w:type="dxa"/>
            <w:tcBorders>
              <w:right w:val="single" w:sz="4" w:space="0" w:color="auto"/>
            </w:tcBorders>
            <w:shd w:val="clear" w:color="auto" w:fill="auto"/>
          </w:tcPr>
          <w:p w14:paraId="2BE8692E" w14:textId="77777777" w:rsidR="00263EA7" w:rsidRPr="00C13D95" w:rsidRDefault="00263EA7" w:rsidP="003913E1">
            <w:pPr>
              <w:ind w:firstLine="0"/>
              <w:jc w:val="center"/>
              <w:rPr>
                <w:rFonts w:ascii="宋体" w:hAnsi="宋体" w:cs="宋体"/>
                <w:b/>
              </w:rPr>
            </w:pPr>
            <w:r>
              <w:rPr>
                <w:rFonts w:ascii="宋体" w:hAnsi="宋体" w:cs="宋体" w:hint="eastAsia"/>
                <w:b/>
              </w:rPr>
              <w:t>类型</w:t>
            </w:r>
          </w:p>
        </w:tc>
        <w:tc>
          <w:tcPr>
            <w:tcW w:w="3635" w:type="dxa"/>
            <w:tcBorders>
              <w:left w:val="single" w:sz="4" w:space="0" w:color="auto"/>
            </w:tcBorders>
            <w:shd w:val="clear" w:color="auto" w:fill="auto"/>
          </w:tcPr>
          <w:p w14:paraId="0E17E4C1" w14:textId="77777777" w:rsidR="00263EA7" w:rsidRPr="001D0EA8" w:rsidRDefault="00263EA7" w:rsidP="003913E1">
            <w:pPr>
              <w:ind w:left="72" w:firstLine="0"/>
              <w:jc w:val="center"/>
              <w:rPr>
                <w:b/>
              </w:rPr>
            </w:pPr>
            <w:r w:rsidRPr="001D0EA8">
              <w:rPr>
                <w:b/>
              </w:rPr>
              <w:t>说明</w:t>
            </w:r>
          </w:p>
        </w:tc>
      </w:tr>
      <w:tr w:rsidR="00263EA7" w:rsidRPr="004559D7" w14:paraId="71CF590A" w14:textId="77777777" w:rsidTr="003913E1">
        <w:tc>
          <w:tcPr>
            <w:tcW w:w="2283" w:type="dxa"/>
          </w:tcPr>
          <w:p w14:paraId="752EEDD4" w14:textId="77777777" w:rsidR="00263EA7" w:rsidRPr="00200829" w:rsidRDefault="00263EA7" w:rsidP="003913E1">
            <w:pPr>
              <w:ind w:firstLine="0"/>
              <w:jc w:val="center"/>
              <w:rPr>
                <w:rFonts w:ascii="宋体" w:hAnsi="宋体" w:cs="宋体"/>
              </w:rPr>
            </w:pPr>
            <w:r w:rsidRPr="009B0E85">
              <w:rPr>
                <w:rFonts w:ascii="宋体" w:hAnsi="宋体" w:cs="宋体"/>
              </w:rPr>
              <w:t>Identifier</w:t>
            </w:r>
          </w:p>
        </w:tc>
        <w:tc>
          <w:tcPr>
            <w:tcW w:w="2337" w:type="dxa"/>
            <w:tcBorders>
              <w:right w:val="single" w:sz="4" w:space="0" w:color="auto"/>
            </w:tcBorders>
          </w:tcPr>
          <w:p w14:paraId="2466D89A" w14:textId="77777777" w:rsidR="00263EA7" w:rsidRPr="004559D7" w:rsidRDefault="00263EA7" w:rsidP="003913E1">
            <w:pPr>
              <w:ind w:firstLine="0"/>
              <w:jc w:val="center"/>
              <w:rPr>
                <w:rFonts w:ascii="宋体" w:hAnsi="宋体" w:cs="宋体"/>
              </w:rPr>
            </w:pPr>
            <w:r>
              <w:rPr>
                <w:rFonts w:ascii="宋体" w:hAnsi="宋体" w:cs="宋体"/>
              </w:rPr>
              <w:t>String</w:t>
            </w:r>
          </w:p>
        </w:tc>
        <w:tc>
          <w:tcPr>
            <w:tcW w:w="3635" w:type="dxa"/>
            <w:tcBorders>
              <w:left w:val="single" w:sz="4" w:space="0" w:color="auto"/>
            </w:tcBorders>
          </w:tcPr>
          <w:p w14:paraId="189045B8" w14:textId="77777777" w:rsidR="00263EA7" w:rsidRPr="004559D7" w:rsidRDefault="00263EA7" w:rsidP="003913E1">
            <w:pPr>
              <w:ind w:firstLine="0"/>
              <w:rPr>
                <w:rFonts w:ascii="宋体" w:hAnsi="宋体" w:cs="宋体"/>
              </w:rPr>
            </w:pPr>
            <w:r>
              <w:rPr>
                <w:rFonts w:ascii="宋体" w:hAnsi="宋体" w:cs="宋体" w:hint="eastAsia"/>
              </w:rPr>
              <w:t>瓦片金字塔的唯一标示</w:t>
            </w:r>
          </w:p>
        </w:tc>
      </w:tr>
      <w:tr w:rsidR="00263EA7" w14:paraId="40B65A05" w14:textId="77777777" w:rsidTr="003913E1">
        <w:tc>
          <w:tcPr>
            <w:tcW w:w="2283" w:type="dxa"/>
          </w:tcPr>
          <w:p w14:paraId="11816482" w14:textId="77777777" w:rsidR="00DC681A" w:rsidRPr="00DC681A" w:rsidRDefault="00DC681A" w:rsidP="003913E1">
            <w:pPr>
              <w:ind w:firstLine="0"/>
              <w:jc w:val="center"/>
              <w:rPr>
                <w:rFonts w:ascii="宋体" w:hAnsi="宋体" w:cs="宋体"/>
              </w:rPr>
            </w:pPr>
            <w:r w:rsidRPr="00DC681A">
              <w:rPr>
                <w:rFonts w:ascii="宋体" w:hAnsi="宋体" w:cs="宋体"/>
              </w:rPr>
              <w:t xml:space="preserve">scaleDenominator </w:t>
            </w:r>
          </w:p>
          <w:p w14:paraId="3A97D37D" w14:textId="2D6EDF83" w:rsidR="00263EA7" w:rsidRDefault="00263EA7" w:rsidP="003913E1">
            <w:pPr>
              <w:ind w:firstLine="0"/>
              <w:jc w:val="center"/>
              <w:rPr>
                <w:rFonts w:ascii="宋体" w:hAnsi="宋体" w:cs="宋体"/>
              </w:rPr>
            </w:pPr>
          </w:p>
        </w:tc>
        <w:tc>
          <w:tcPr>
            <w:tcW w:w="2337" w:type="dxa"/>
            <w:tcBorders>
              <w:right w:val="single" w:sz="4" w:space="0" w:color="auto"/>
            </w:tcBorders>
          </w:tcPr>
          <w:p w14:paraId="6D9929D0" w14:textId="2DAC43D5" w:rsidR="00263EA7" w:rsidRDefault="00DC681A" w:rsidP="003913E1">
            <w:pPr>
              <w:ind w:firstLine="0"/>
              <w:jc w:val="center"/>
              <w:rPr>
                <w:rFonts w:ascii="宋体" w:hAnsi="宋体" w:cs="宋体"/>
              </w:rPr>
            </w:pPr>
            <w:r>
              <w:rPr>
                <w:rFonts w:ascii="宋体" w:hAnsi="宋体" w:cs="宋体"/>
              </w:rPr>
              <w:t>Double</w:t>
            </w:r>
          </w:p>
        </w:tc>
        <w:tc>
          <w:tcPr>
            <w:tcW w:w="3635" w:type="dxa"/>
            <w:tcBorders>
              <w:left w:val="single" w:sz="4" w:space="0" w:color="auto"/>
            </w:tcBorders>
          </w:tcPr>
          <w:p w14:paraId="27E614BD" w14:textId="6C7C161E" w:rsidR="00263EA7" w:rsidRDefault="00DC681A" w:rsidP="003913E1">
            <w:pPr>
              <w:ind w:firstLine="0"/>
              <w:rPr>
                <w:rFonts w:ascii="宋体" w:hAnsi="宋体" w:cs="宋体"/>
              </w:rPr>
            </w:pPr>
            <w:r>
              <w:rPr>
                <w:rFonts w:ascii="宋体" w:hAnsi="宋体" w:cs="宋体" w:hint="eastAsia"/>
              </w:rPr>
              <w:t>该瓦片图层的比例尺分母</w:t>
            </w:r>
          </w:p>
        </w:tc>
      </w:tr>
      <w:tr w:rsidR="00263EA7" w14:paraId="680D447F" w14:textId="77777777" w:rsidTr="003913E1">
        <w:tc>
          <w:tcPr>
            <w:tcW w:w="2283" w:type="dxa"/>
          </w:tcPr>
          <w:p w14:paraId="2EA856F9" w14:textId="4934C60F" w:rsidR="00263EA7" w:rsidRDefault="003913E1" w:rsidP="003913E1">
            <w:pPr>
              <w:ind w:firstLine="0"/>
              <w:jc w:val="center"/>
              <w:rPr>
                <w:rFonts w:ascii="宋体" w:hAnsi="宋体" w:cs="宋体"/>
              </w:rPr>
            </w:pPr>
            <w:r w:rsidRPr="003913E1">
              <w:rPr>
                <w:rFonts w:ascii="宋体" w:hAnsi="宋体" w:cs="宋体"/>
              </w:rPr>
              <w:t>topLeftCorner</w:t>
            </w:r>
          </w:p>
        </w:tc>
        <w:tc>
          <w:tcPr>
            <w:tcW w:w="2337" w:type="dxa"/>
            <w:tcBorders>
              <w:right w:val="single" w:sz="4" w:space="0" w:color="auto"/>
            </w:tcBorders>
          </w:tcPr>
          <w:p w14:paraId="0B1D4A2E" w14:textId="78420E23" w:rsidR="00263EA7" w:rsidRDefault="003913E1" w:rsidP="003913E1">
            <w:pPr>
              <w:ind w:firstLine="0"/>
              <w:jc w:val="center"/>
              <w:rPr>
                <w:rFonts w:ascii="宋体" w:hAnsi="宋体" w:cs="宋体"/>
              </w:rPr>
            </w:pPr>
            <w:r>
              <w:rPr>
                <w:rFonts w:ascii="宋体" w:hAnsi="宋体" w:cs="宋体"/>
              </w:rPr>
              <w:t>D</w:t>
            </w:r>
            <w:r>
              <w:rPr>
                <w:rFonts w:ascii="宋体" w:hAnsi="宋体" w:cs="宋体" w:hint="eastAsia"/>
              </w:rPr>
              <w:t>ouble[2]</w:t>
            </w:r>
          </w:p>
        </w:tc>
        <w:tc>
          <w:tcPr>
            <w:tcW w:w="3635" w:type="dxa"/>
            <w:tcBorders>
              <w:left w:val="single" w:sz="4" w:space="0" w:color="auto"/>
            </w:tcBorders>
          </w:tcPr>
          <w:p w14:paraId="7DB37144" w14:textId="7483BA38" w:rsidR="00263EA7" w:rsidRDefault="003913E1" w:rsidP="003913E1">
            <w:pPr>
              <w:ind w:firstLine="0"/>
              <w:rPr>
                <w:rFonts w:ascii="宋体" w:hAnsi="宋体" w:cs="宋体"/>
              </w:rPr>
            </w:pPr>
            <w:r>
              <w:rPr>
                <w:rFonts w:ascii="宋体" w:hAnsi="宋体" w:cs="宋体" w:hint="eastAsia"/>
              </w:rPr>
              <w:t>该瓦片矩阵在CRS下的坐标</w:t>
            </w:r>
          </w:p>
        </w:tc>
      </w:tr>
      <w:tr w:rsidR="003913E1" w14:paraId="7E5C6424" w14:textId="77777777" w:rsidTr="003913E1">
        <w:tc>
          <w:tcPr>
            <w:tcW w:w="2283" w:type="dxa"/>
          </w:tcPr>
          <w:p w14:paraId="2BB6658C" w14:textId="2FB55910" w:rsidR="003913E1" w:rsidRDefault="003913E1" w:rsidP="003913E1">
            <w:pPr>
              <w:ind w:firstLine="0"/>
              <w:jc w:val="center"/>
              <w:rPr>
                <w:rFonts w:ascii="宋体" w:hAnsi="宋体" w:cs="宋体"/>
              </w:rPr>
            </w:pPr>
            <w:r>
              <w:rPr>
                <w:rFonts w:ascii="宋体" w:hAnsi="宋体" w:cs="宋体"/>
              </w:rPr>
              <w:t>T</w:t>
            </w:r>
            <w:r>
              <w:rPr>
                <w:rFonts w:ascii="宋体" w:hAnsi="宋体" w:cs="宋体" w:hint="eastAsia"/>
              </w:rPr>
              <w:t>ileWidth</w:t>
            </w:r>
          </w:p>
        </w:tc>
        <w:tc>
          <w:tcPr>
            <w:tcW w:w="2337" w:type="dxa"/>
            <w:tcBorders>
              <w:right w:val="single" w:sz="4" w:space="0" w:color="auto"/>
            </w:tcBorders>
          </w:tcPr>
          <w:p w14:paraId="0F627A3D" w14:textId="67E740DA" w:rsidR="003913E1" w:rsidRDefault="003913E1" w:rsidP="003913E1">
            <w:pPr>
              <w:ind w:firstLine="0"/>
              <w:jc w:val="center"/>
              <w:rPr>
                <w:rFonts w:ascii="宋体" w:hAnsi="宋体" w:cs="宋体"/>
              </w:rPr>
            </w:pPr>
            <w:r>
              <w:rPr>
                <w:rFonts w:ascii="宋体" w:hAnsi="宋体" w:cs="宋体"/>
              </w:rPr>
              <w:t>D</w:t>
            </w:r>
            <w:r>
              <w:rPr>
                <w:rFonts w:ascii="宋体" w:hAnsi="宋体" w:cs="宋体" w:hint="eastAsia"/>
              </w:rPr>
              <w:t>ouble</w:t>
            </w:r>
          </w:p>
        </w:tc>
        <w:tc>
          <w:tcPr>
            <w:tcW w:w="3635" w:type="dxa"/>
            <w:tcBorders>
              <w:left w:val="single" w:sz="4" w:space="0" w:color="auto"/>
            </w:tcBorders>
          </w:tcPr>
          <w:p w14:paraId="4FF8297C" w14:textId="7CA5D33D" w:rsidR="003913E1" w:rsidRDefault="003913E1" w:rsidP="003913E1">
            <w:pPr>
              <w:ind w:firstLine="0"/>
              <w:rPr>
                <w:rFonts w:ascii="宋体" w:hAnsi="宋体" w:cs="宋体"/>
              </w:rPr>
            </w:pPr>
            <w:r>
              <w:rPr>
                <w:rFonts w:ascii="宋体" w:hAnsi="宋体" w:cs="宋体" w:hint="eastAsia"/>
              </w:rPr>
              <w:t>一个瓦片的像素宽度</w:t>
            </w:r>
          </w:p>
        </w:tc>
      </w:tr>
      <w:tr w:rsidR="003913E1" w14:paraId="68BFFBD6" w14:textId="77777777" w:rsidTr="003913E1">
        <w:tc>
          <w:tcPr>
            <w:tcW w:w="2283" w:type="dxa"/>
          </w:tcPr>
          <w:p w14:paraId="3D510138" w14:textId="494CF915" w:rsidR="003913E1" w:rsidRDefault="003913E1" w:rsidP="003913E1">
            <w:pPr>
              <w:ind w:firstLine="0"/>
              <w:jc w:val="center"/>
              <w:rPr>
                <w:rFonts w:ascii="宋体" w:hAnsi="宋体" w:cs="宋体"/>
              </w:rPr>
            </w:pPr>
            <w:r>
              <w:rPr>
                <w:rFonts w:ascii="宋体" w:hAnsi="宋体" w:cs="宋体" w:hint="eastAsia"/>
              </w:rPr>
              <w:t>TileHeight</w:t>
            </w:r>
          </w:p>
        </w:tc>
        <w:tc>
          <w:tcPr>
            <w:tcW w:w="2337" w:type="dxa"/>
            <w:tcBorders>
              <w:right w:val="single" w:sz="4" w:space="0" w:color="auto"/>
            </w:tcBorders>
          </w:tcPr>
          <w:p w14:paraId="67A89DE1" w14:textId="7AE150AC"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ABDA717" w14:textId="192D5F18" w:rsidR="003913E1" w:rsidRDefault="003913E1" w:rsidP="003913E1">
            <w:pPr>
              <w:ind w:firstLine="0"/>
              <w:rPr>
                <w:rFonts w:ascii="宋体" w:hAnsi="宋体" w:cs="宋体"/>
              </w:rPr>
            </w:pPr>
            <w:r>
              <w:rPr>
                <w:rFonts w:ascii="宋体" w:hAnsi="宋体" w:cs="宋体" w:hint="eastAsia"/>
              </w:rPr>
              <w:t>一个瓦片的像素高度</w:t>
            </w:r>
          </w:p>
        </w:tc>
      </w:tr>
      <w:tr w:rsidR="003913E1" w14:paraId="47ED4C1A" w14:textId="77777777" w:rsidTr="003913E1">
        <w:tc>
          <w:tcPr>
            <w:tcW w:w="2283" w:type="dxa"/>
          </w:tcPr>
          <w:p w14:paraId="298DACAF" w14:textId="75C9AFAC" w:rsidR="003913E1" w:rsidRDefault="003913E1" w:rsidP="003913E1">
            <w:pPr>
              <w:ind w:firstLine="0"/>
              <w:jc w:val="center"/>
              <w:rPr>
                <w:rFonts w:ascii="宋体" w:hAnsi="宋体" w:cs="宋体"/>
              </w:rPr>
            </w:pPr>
            <w:r>
              <w:rPr>
                <w:rFonts w:ascii="宋体" w:hAnsi="宋体" w:cs="宋体" w:hint="eastAsia"/>
              </w:rPr>
              <w:t>MatrixHeight</w:t>
            </w:r>
          </w:p>
        </w:tc>
        <w:tc>
          <w:tcPr>
            <w:tcW w:w="2337" w:type="dxa"/>
            <w:tcBorders>
              <w:right w:val="single" w:sz="4" w:space="0" w:color="auto"/>
            </w:tcBorders>
          </w:tcPr>
          <w:p w14:paraId="3B267351" w14:textId="2C11C7FB" w:rsidR="003913E1"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4D22B7AD" w14:textId="2D9E8BDF" w:rsidR="003913E1" w:rsidRDefault="003913E1" w:rsidP="003913E1">
            <w:pPr>
              <w:ind w:firstLine="0"/>
              <w:rPr>
                <w:rFonts w:ascii="宋体" w:hAnsi="宋体" w:cs="宋体"/>
              </w:rPr>
            </w:pPr>
            <w:r>
              <w:rPr>
                <w:rFonts w:ascii="宋体" w:hAnsi="宋体" w:cs="宋体" w:hint="eastAsia"/>
              </w:rPr>
              <w:t>瓦片图层的像素高度</w:t>
            </w:r>
          </w:p>
        </w:tc>
      </w:tr>
      <w:tr w:rsidR="00263EA7" w14:paraId="22A289DB" w14:textId="77777777" w:rsidTr="003913E1">
        <w:tc>
          <w:tcPr>
            <w:tcW w:w="2283" w:type="dxa"/>
          </w:tcPr>
          <w:p w14:paraId="6009B3A5" w14:textId="5A131FA1" w:rsidR="00263EA7" w:rsidRDefault="003913E1" w:rsidP="003913E1">
            <w:pPr>
              <w:ind w:firstLine="0"/>
              <w:jc w:val="center"/>
              <w:rPr>
                <w:rFonts w:ascii="宋体" w:hAnsi="宋体" w:cs="宋体"/>
              </w:rPr>
            </w:pPr>
            <w:r>
              <w:rPr>
                <w:rFonts w:ascii="宋体" w:hAnsi="宋体" w:cs="宋体"/>
              </w:rPr>
              <w:t>M</w:t>
            </w:r>
            <w:r>
              <w:rPr>
                <w:rFonts w:ascii="宋体" w:hAnsi="宋体" w:cs="宋体" w:hint="eastAsia"/>
              </w:rPr>
              <w:t>atrixWidth</w:t>
            </w:r>
          </w:p>
        </w:tc>
        <w:tc>
          <w:tcPr>
            <w:tcW w:w="2337" w:type="dxa"/>
            <w:tcBorders>
              <w:right w:val="single" w:sz="4" w:space="0" w:color="auto"/>
            </w:tcBorders>
          </w:tcPr>
          <w:p w14:paraId="6F3DB647" w14:textId="73521A9C" w:rsidR="00263EA7" w:rsidRDefault="003913E1" w:rsidP="003913E1">
            <w:pPr>
              <w:ind w:firstLine="0"/>
              <w:jc w:val="center"/>
              <w:rPr>
                <w:rFonts w:ascii="宋体" w:hAnsi="宋体" w:cs="宋体"/>
              </w:rPr>
            </w:pPr>
            <w:r>
              <w:rPr>
                <w:rFonts w:ascii="宋体" w:hAnsi="宋体" w:cs="宋体" w:hint="eastAsia"/>
              </w:rPr>
              <w:t>Double</w:t>
            </w:r>
          </w:p>
        </w:tc>
        <w:tc>
          <w:tcPr>
            <w:tcW w:w="3635" w:type="dxa"/>
            <w:tcBorders>
              <w:left w:val="single" w:sz="4" w:space="0" w:color="auto"/>
            </w:tcBorders>
          </w:tcPr>
          <w:p w14:paraId="2D86ACDE" w14:textId="361D6ECF" w:rsidR="00263EA7" w:rsidRDefault="003913E1" w:rsidP="003913E1">
            <w:pPr>
              <w:ind w:firstLine="0"/>
              <w:rPr>
                <w:rFonts w:ascii="宋体" w:hAnsi="宋体" w:cs="宋体"/>
              </w:rPr>
            </w:pPr>
            <w:r>
              <w:rPr>
                <w:rFonts w:ascii="宋体" w:hAnsi="宋体" w:cs="宋体" w:hint="eastAsia"/>
              </w:rPr>
              <w:t>瓦片图层的像素宽度</w:t>
            </w:r>
          </w:p>
        </w:tc>
      </w:tr>
    </w:tbl>
    <w:p w14:paraId="003C6E2C" w14:textId="27B7B685" w:rsidR="00263EA7" w:rsidRDefault="00D01EBF" w:rsidP="00D01EBF">
      <w:pPr>
        <w:pStyle w:val="Heading4"/>
      </w:pPr>
      <w:r>
        <w:t xml:space="preserve"> </w:t>
      </w:r>
      <w:bookmarkStart w:id="261" w:name="_Toc287515668"/>
      <w:r w:rsidR="00263EA7" w:rsidRPr="00263EA7">
        <w:rPr>
          <w:rFonts w:hint="eastAsia"/>
        </w:rPr>
        <w:t>Tile</w:t>
      </w:r>
      <w:bookmarkEnd w:id="261"/>
    </w:p>
    <w:p w14:paraId="71D40651" w14:textId="738BB887" w:rsidR="003A30FD" w:rsidRDefault="00884546" w:rsidP="003A30FD">
      <w:pPr>
        <w:rPr>
          <w:rFonts w:ascii="宋体" w:hAnsi="宋体" w:cs="宋体"/>
        </w:rPr>
      </w:pPr>
      <w:r>
        <w:rPr>
          <w:rFonts w:ascii="宋体" w:hAnsi="宋体" w:cs="宋体" w:hint="eastAsia"/>
        </w:rPr>
        <w:t>本论文主要论述基于Restful架构风格提供的接口。</w:t>
      </w:r>
    </w:p>
    <w:p w14:paraId="52330469" w14:textId="6EDC1C24" w:rsidR="003A30FD" w:rsidRDefault="003A30FD" w:rsidP="003A30FD">
      <w:pPr>
        <w:rPr>
          <w:rFonts w:ascii="宋体" w:hAnsi="宋体" w:cs="宋体"/>
        </w:rPr>
      </w:pPr>
      <w:r>
        <w:rPr>
          <w:rFonts w:ascii="宋体" w:hAnsi="宋体" w:cs="宋体" w:hint="eastAsia"/>
        </w:rPr>
        <w:t>客户通过URL想服务器发出</w:t>
      </w:r>
      <w:r w:rsidR="004E5CF0">
        <w:rPr>
          <w:rFonts w:ascii="宋体" w:hAnsi="宋体" w:cs="宋体" w:hint="eastAsia"/>
        </w:rPr>
        <w:t>请求来获得对应瓦片，请求Url格式如下：</w:t>
      </w:r>
    </w:p>
    <w:p w14:paraId="308FA0B8" w14:textId="64178A68" w:rsidR="004E5CF0" w:rsidRPr="004E5CF0" w:rsidRDefault="004E5CF0" w:rsidP="004E5CF0">
      <w:pPr>
        <w:pStyle w:val="Reference"/>
        <w:rPr>
          <w:rStyle w:val="IntenseEmphasis"/>
        </w:rPr>
      </w:pPr>
      <w:r w:rsidRPr="004E5CF0">
        <w:rPr>
          <w:rStyle w:val="IntenseEmphasis"/>
        </w:rPr>
        <w:t>http://</w:t>
      </w:r>
      <w:r w:rsidRPr="004E5CF0">
        <w:rPr>
          <w:rStyle w:val="IntenseEmphasis"/>
          <w:rFonts w:hint="eastAsia"/>
        </w:rPr>
        <w:t>host</w:t>
      </w:r>
      <w:r w:rsidRPr="004E5CF0">
        <w:rPr>
          <w:rStyle w:val="IntenseEmphasis"/>
        </w:rPr>
        <w:t>/</w:t>
      </w:r>
      <w:r w:rsidRPr="004E5CF0">
        <w:rPr>
          <w:rStyle w:val="IntenseEmphasis"/>
          <w:rFonts w:hint="eastAsia"/>
        </w:rPr>
        <w:t>{layer}</w:t>
      </w:r>
      <w:r w:rsidRPr="004E5CF0">
        <w:rPr>
          <w:rStyle w:val="IntenseEmphasis"/>
        </w:rPr>
        <w:t>/</w:t>
      </w:r>
      <w:r w:rsidRPr="004E5CF0">
        <w:rPr>
          <w:rStyle w:val="IntenseEmphasis"/>
          <w:rFonts w:hint="eastAsia"/>
        </w:rPr>
        <w:t>{CRS}</w:t>
      </w:r>
      <w:r w:rsidRPr="004E5CF0">
        <w:rPr>
          <w:rStyle w:val="IntenseEmphasis"/>
        </w:rPr>
        <w:t xml:space="preserve"> /{Til</w:t>
      </w:r>
      <w:r>
        <w:rPr>
          <w:rStyle w:val="IntenseEmphasis"/>
        </w:rPr>
        <w:t>eMatrix}/{TileRow}/{TileCol}.{format}</w:t>
      </w:r>
    </w:p>
    <w:p w14:paraId="2548151D" w14:textId="486D6730" w:rsidR="00C10E74" w:rsidRDefault="00884546" w:rsidP="00E57E7B">
      <w:pPr>
        <w:rPr>
          <w:rFonts w:ascii="宋体" w:hAnsi="宋体" w:cs="宋体"/>
        </w:rPr>
      </w:pPr>
      <w:r w:rsidRPr="004E5CF0">
        <w:rPr>
          <w:rFonts w:ascii="宋体" w:hAnsi="宋体" w:cs="宋体" w:hint="eastAsia"/>
        </w:rPr>
        <w:t>返回值：</w:t>
      </w:r>
      <w:r w:rsidR="00A05B2B">
        <w:rPr>
          <w:rFonts w:ascii="宋体" w:hAnsi="宋体" w:cs="宋体" w:hint="eastAsia"/>
        </w:rPr>
        <w:t>对应格式的图片。</w:t>
      </w:r>
      <w:r w:rsidR="00C10E74">
        <w:rPr>
          <w:rFonts w:ascii="宋体" w:hAnsi="宋体" w:cs="宋体"/>
        </w:rPr>
        <w:br w:type="page"/>
      </w:r>
    </w:p>
    <w:p w14:paraId="6749A629" w14:textId="6D3388BE" w:rsidR="00B26C9E" w:rsidRPr="00B26C9E" w:rsidRDefault="00B26C9E" w:rsidP="00D11BAE">
      <w:pPr>
        <w:pStyle w:val="Heading3"/>
      </w:pPr>
      <w:r>
        <w:rPr>
          <w:rFonts w:hint="eastAsia"/>
        </w:rPr>
        <w:t xml:space="preserve"> </w:t>
      </w:r>
      <w:bookmarkStart w:id="262" w:name="_Toc287515669"/>
      <w:r w:rsidRPr="00B26C9E">
        <w:rPr>
          <w:rFonts w:hint="eastAsia"/>
        </w:rPr>
        <w:t>以</w:t>
      </w:r>
      <w:r w:rsidR="00260F75">
        <w:rPr>
          <w:rFonts w:hint="eastAsia"/>
        </w:rPr>
        <w:t>Bing</w:t>
      </w:r>
      <w:r w:rsidRPr="00B26C9E">
        <w:rPr>
          <w:rFonts w:hint="eastAsia"/>
        </w:rPr>
        <w:t>地图为例说明</w:t>
      </w:r>
      <w:r w:rsidRPr="00B26C9E">
        <w:rPr>
          <w:rFonts w:hint="eastAsia"/>
        </w:rPr>
        <w:t>WMTS</w:t>
      </w:r>
      <w:r w:rsidRPr="00B26C9E">
        <w:rPr>
          <w:rFonts w:hint="eastAsia"/>
        </w:rPr>
        <w:t>数据源的消费方式</w:t>
      </w:r>
      <w:bookmarkEnd w:id="262"/>
    </w:p>
    <w:p w14:paraId="05E2BF34" w14:textId="5A6F1123" w:rsidR="00937B8A" w:rsidRDefault="00FF11EA" w:rsidP="00B866EC">
      <w:pPr>
        <w:rPr>
          <w:rFonts w:ascii="宋体" w:hAnsi="宋体" w:cs="宋体"/>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263"/>
      <w:r w:rsidR="00B866EC">
        <w:rPr>
          <w:rFonts w:ascii="宋体" w:hAnsi="宋体" w:cs="宋体" w:hint="eastAsia"/>
        </w:rPr>
        <w:t>JSON</w:t>
      </w:r>
      <w:commentRangeEnd w:id="263"/>
      <w:r w:rsidR="00937B8A">
        <w:rPr>
          <w:rStyle w:val="CommentReference"/>
        </w:rPr>
        <w:commentReference w:id="263"/>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3</w:t>
      </w:r>
      <w:r w:rsidR="00D11BAE">
        <w:rPr>
          <w:rFonts w:hint="eastAsia"/>
        </w:rPr>
        <w:t xml:space="preserve"> IOS.GIS.Common.Tool</w:t>
      </w:r>
      <w:r w:rsidR="00D11BAE">
        <w:rPr>
          <w:rFonts w:hint="eastAsia"/>
        </w:rPr>
        <w:t>加载</w:t>
      </w:r>
      <w:r w:rsidR="00D11BAE">
        <w:rPr>
          <w:rFonts w:hint="eastAsia"/>
        </w:rPr>
        <w:t>Bing</w:t>
      </w:r>
      <w:r w:rsidR="00D11BAE">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6EC29D01" w14:textId="21477AA4" w:rsidR="00757D6C" w:rsidRDefault="00C10E74" w:rsidP="00FF42D0">
      <w:pPr>
        <w:pStyle w:val="Caption"/>
        <w:ind w:firstLine="0"/>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FF42D0">
        <w:rPr>
          <w:rFonts w:ascii="宋体" w:hAnsi="宋体" w:cs="宋体"/>
          <w:noProof/>
          <w:lang w:eastAsia="en-US"/>
        </w:rPr>
        <w:drawing>
          <wp:inline distT="0" distB="0" distL="0" distR="0" wp14:anchorId="134EC5B0" wp14:editId="2F568616">
            <wp:extent cx="5104765" cy="3142791"/>
            <wp:effectExtent l="0" t="0" r="635" b="698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4765" cy="3142791"/>
                    </a:xfrm>
                    <a:prstGeom prst="rect">
                      <a:avLst/>
                    </a:prstGeom>
                    <a:noFill/>
                    <a:ln>
                      <a:noFill/>
                    </a:ln>
                  </pic:spPr>
                </pic:pic>
              </a:graphicData>
            </a:graphic>
          </wp:inline>
        </w:drawing>
      </w:r>
      <w:r>
        <w:rPr>
          <w:rFonts w:ascii="宋体" w:hAnsi="宋体" w:cs="宋体"/>
        </w:rPr>
        <w:fldChar w:fldCharType="end"/>
      </w:r>
      <w:r>
        <w:rPr>
          <w:rFonts w:ascii="宋体" w:hAnsi="宋体" w:cs="宋体" w:hint="eastAsia"/>
        </w:rPr>
        <w:t xml:space="preserve"> </w:t>
      </w:r>
      <w:bookmarkStart w:id="264" w:name="_Ref286849480"/>
      <w:r w:rsidR="00F17DAC">
        <w:rPr>
          <w:rFonts w:hint="eastAsia"/>
        </w:rPr>
        <w:t>图</w:t>
      </w:r>
      <w:r w:rsidR="00F17DAC">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3</w:t>
      </w:r>
      <w:r w:rsidR="00F01F4D">
        <w:fldChar w:fldCharType="end"/>
      </w:r>
      <w:r w:rsidR="00F17DAC">
        <w:rPr>
          <w:rFonts w:hint="eastAsia"/>
        </w:rPr>
        <w:t xml:space="preserve"> IOS.GIS.Common.Tool</w:t>
      </w:r>
      <w:r w:rsidR="00F17DAC">
        <w:rPr>
          <w:rFonts w:hint="eastAsia"/>
        </w:rPr>
        <w:t>加载</w:t>
      </w:r>
      <w:r w:rsidR="00F17DAC">
        <w:rPr>
          <w:rFonts w:hint="eastAsia"/>
        </w:rPr>
        <w:t>Bing</w:t>
      </w:r>
      <w:r w:rsidR="00F17DAC">
        <w:rPr>
          <w:rFonts w:hint="eastAsia"/>
        </w:rPr>
        <w:t>地图过程</w:t>
      </w:r>
      <w:bookmarkEnd w:id="264"/>
    </w:p>
    <w:p w14:paraId="101D124E" w14:textId="27435B22" w:rsidR="00757D6C" w:rsidRDefault="00CA6338" w:rsidP="00CA6338">
      <w:pPr>
        <w:pStyle w:val="Heading4"/>
      </w:pPr>
      <w:r>
        <w:rPr>
          <w:rFonts w:hint="eastAsia"/>
        </w:rPr>
        <w:t xml:space="preserve"> </w:t>
      </w:r>
      <w:bookmarkStart w:id="265" w:name="_Toc287515670"/>
      <w:r w:rsidR="00757D6C" w:rsidRPr="00757D6C">
        <w:rPr>
          <w:rFonts w:hint="eastAsia"/>
        </w:rPr>
        <w:t>加载</w:t>
      </w:r>
      <w:r w:rsidR="00757D6C" w:rsidRPr="00757D6C">
        <w:rPr>
          <w:rFonts w:hint="eastAsia"/>
        </w:rPr>
        <w:t>Bing</w:t>
      </w:r>
      <w:r w:rsidR="00757D6C" w:rsidRPr="00757D6C">
        <w:rPr>
          <w:rFonts w:hint="eastAsia"/>
        </w:rPr>
        <w:t>地图</w:t>
      </w:r>
      <w:r w:rsidR="00DB2543">
        <w:rPr>
          <w:rFonts w:hint="eastAsia"/>
        </w:rPr>
        <w:t>的实现</w:t>
      </w:r>
      <w:bookmarkEnd w:id="265"/>
    </w:p>
    <w:p w14:paraId="419B7F93" w14:textId="670A2935" w:rsidR="000E6BA1" w:rsidRDefault="0065540F" w:rsidP="00886EE9">
      <w:pPr>
        <w:rPr>
          <w:rFonts w:ascii="宋体" w:hAnsi="宋体" w:cs="宋体"/>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A1156">
      <w:pPr>
        <w:pStyle w:val="Heading5"/>
      </w:pPr>
      <w:bookmarkStart w:id="266" w:name="_Toc287515671"/>
      <w:r>
        <w:rPr>
          <w:rFonts w:ascii="黑体" w:hAnsi="黑体" w:cs="黑体" w:hint="eastAsia"/>
        </w:rPr>
        <w:t>Bing</w:t>
      </w:r>
      <w:r w:rsidR="00FE3737">
        <w:rPr>
          <w:rFonts w:hint="eastAsia"/>
        </w:rPr>
        <w:t>地图常量</w:t>
      </w:r>
      <w:bookmarkEnd w:id="266"/>
    </w:p>
    <w:p w14:paraId="390E1BA4" w14:textId="66AEA27C" w:rsidR="005E3D0B" w:rsidRDefault="005E3D0B" w:rsidP="005E3D0B">
      <w:pPr>
        <w:rPr>
          <w:rFonts w:ascii="宋体" w:hAnsi="宋体" w:cs="宋体"/>
        </w:rPr>
      </w:pPr>
      <w:r>
        <w:rPr>
          <w:rFonts w:hint="eastAsia"/>
        </w:rPr>
        <w:t>微软地图常量包括地图参考坐标系、地图分辨率、</w:t>
      </w:r>
      <w:r w:rsidR="003F0C97">
        <w:rPr>
          <w:rFonts w:hint="eastAsia"/>
        </w:rPr>
        <w:t>比例尺、像素坐标系、瓦片坐标系和</w:t>
      </w:r>
      <w:r w:rsidR="0014467E">
        <w:rPr>
          <w:rFonts w:ascii="宋体" w:hAnsi="宋体" w:cs="宋体" w:hint="eastAsia"/>
        </w:rPr>
        <w:t>，具体如下表：</w:t>
      </w:r>
    </w:p>
    <w:p w14:paraId="130D9C2F" w14:textId="7F32974D" w:rsidR="004219B2" w:rsidRDefault="004219B2" w:rsidP="004219B2">
      <w:pPr>
        <w:pStyle w:val="Caption"/>
        <w:keepNext/>
      </w:pPr>
      <w:r>
        <w:rPr>
          <w:rFonts w:hint="eastAsia"/>
        </w:rPr>
        <w:t>表</w:t>
      </w:r>
      <w:r>
        <w:rPr>
          <w:rFonts w:hint="eastAsia"/>
        </w:rPr>
        <w:t xml:space="preserve"> </w:t>
      </w:r>
      <w:fldSimple w:instr=" STYLEREF 2 \s ">
        <w:r w:rsidR="00135308">
          <w:rPr>
            <w:noProof/>
          </w:rPr>
          <w:t>7.1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4</w:t>
      </w:r>
      <w:r w:rsidR="00135308">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3FFE8554" w:rsidR="004219B2" w:rsidRDefault="007D29B6" w:rsidP="005379AE">
            <w:pPr>
              <w:tabs>
                <w:tab w:val="center" w:pos="1051"/>
              </w:tabs>
              <w:ind w:firstLine="0"/>
              <w:jc w:val="center"/>
              <w:rPr>
                <w:rFonts w:ascii="宋体" w:hAnsi="宋体" w:cs="宋体"/>
              </w:rPr>
            </w:pPr>
            <w:r>
              <w:rPr>
                <w:rFonts w:ascii="宋体" w:hAnsi="宋体" w:cs="宋体" w:hint="eastAsia"/>
              </w:rPr>
              <w:t>像素坐标系</w:t>
            </w:r>
          </w:p>
        </w:tc>
        <w:tc>
          <w:tcPr>
            <w:tcW w:w="5937" w:type="dxa"/>
          </w:tcPr>
          <w:p w14:paraId="7F271900" w14:textId="477AA3BD" w:rsidR="004219B2" w:rsidRPr="005379AE" w:rsidRDefault="005379AE" w:rsidP="00E75E00">
            <w:pPr>
              <w:ind w:firstLine="0"/>
              <w:rPr>
                <w:rFonts w:ascii="Times" w:eastAsia="Times New Roman" w:hAnsi="Times"/>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Bing</w:t>
            </w:r>
            <w:r>
              <w:rPr>
                <w:rFonts w:hint="eastAsia"/>
              </w:rPr>
              <w:t>瓦片坐标系和</w:t>
            </w:r>
            <w:r w:rsidRPr="00DB2543">
              <w:rPr>
                <w:rFonts w:hint="eastAsia"/>
              </w:rPr>
              <w:t>四叉树键值</w:t>
            </w:r>
            <w:r>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rPr>
      </w:pPr>
    </w:p>
    <w:p w14:paraId="338184E5" w14:textId="69670BBB" w:rsidR="0024335A" w:rsidRPr="00B54AC5" w:rsidRDefault="00EC618D" w:rsidP="00B54AC5">
      <w:pPr>
        <w:pStyle w:val="Heading5"/>
      </w:pPr>
      <w:bookmarkStart w:id="267" w:name="_Ref286866386"/>
      <w:bookmarkStart w:id="268" w:name="_Toc287515672"/>
      <w:r>
        <w:t>Bing</w:t>
      </w:r>
      <w:r>
        <w:rPr>
          <w:rFonts w:hint="eastAsia"/>
        </w:rPr>
        <w:t>地图比例尺和缩放等级</w:t>
      </w:r>
      <w:bookmarkEnd w:id="267"/>
      <w:bookmarkEnd w:id="268"/>
    </w:p>
    <w:p w14:paraId="67CD135F" w14:textId="77777777" w:rsidR="0024335A" w:rsidRDefault="0024335A" w:rsidP="0024335A">
      <w:pPr>
        <w:keepNext/>
        <w:ind w:hanging="90"/>
        <w:jc w:val="center"/>
      </w:pPr>
      <w:r>
        <w:rPr>
          <w:noProof/>
          <w:lang w:eastAsia="en-US"/>
        </w:rPr>
        <w:drawing>
          <wp:inline distT="0" distB="0" distL="0" distR="0" wp14:anchorId="6A92CC9D" wp14:editId="554E7B71">
            <wp:extent cx="4929717" cy="2988668"/>
            <wp:effectExtent l="152400" t="152400" r="150495" b="18669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0413" cy="29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83DA71" w14:textId="0D9B4D1B" w:rsidR="0024335A" w:rsidRDefault="0024335A" w:rsidP="009F736D">
      <w:pPr>
        <w:pStyle w:val="Caption"/>
      </w:pPr>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4</w:t>
      </w:r>
      <w:r w:rsidR="00F01F4D">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2A65274E" w:rsidR="00E7155D" w:rsidRDefault="00EC618D" w:rsidP="00CD4ACF">
      <w:pPr>
        <w:pStyle w:val="Heading5"/>
      </w:pPr>
      <w:bookmarkStart w:id="269" w:name="_Ref286932928"/>
      <w:bookmarkStart w:id="270" w:name="_Toc287515673"/>
      <w:r>
        <w:rPr>
          <w:rFonts w:hint="eastAsia"/>
        </w:rPr>
        <w:t>Bing</w:t>
      </w:r>
      <w:r w:rsidR="004677F6">
        <w:rPr>
          <w:rFonts w:hint="eastAsia"/>
        </w:rPr>
        <w:t>瓦片像素</w:t>
      </w:r>
      <w:r w:rsidR="004967AB">
        <w:rPr>
          <w:rFonts w:hint="eastAsia"/>
        </w:rPr>
        <w:t>坐标系</w:t>
      </w:r>
      <w:bookmarkEnd w:id="269"/>
      <w:bookmarkEnd w:id="270"/>
    </w:p>
    <w:p w14:paraId="629E06CE" w14:textId="01E7CFBB" w:rsidR="004125CB" w:rsidRDefault="004677F6" w:rsidP="004125CB">
      <w:pPr>
        <w:rPr>
          <w:rFonts w:ascii="宋体" w:hAnsi="宋体" w:cs="宋体"/>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C25BD7">
      <w:pPr>
        <w:pStyle w:val="ListParagraph"/>
        <w:numPr>
          <w:ilvl w:val="0"/>
          <w:numId w:val="15"/>
        </w:numPr>
      </w:pPr>
      <w:r w:rsidRPr="00154133">
        <w:rPr>
          <w:rFonts w:hint="eastAsia"/>
        </w:rPr>
        <w:t>原点在地图的左上角，向右向下为正方向；</w:t>
      </w:r>
    </w:p>
    <w:p w14:paraId="5AA170D5" w14:textId="003F416B" w:rsidR="004125CB" w:rsidRPr="00154133" w:rsidRDefault="004125CB" w:rsidP="00C25BD7">
      <w:pPr>
        <w:pStyle w:val="ListParagraph"/>
        <w:numPr>
          <w:ilvl w:val="0"/>
          <w:numId w:val="15"/>
        </w:numPr>
      </w:pPr>
      <w:r w:rsidRPr="00154133">
        <w:rPr>
          <w:rFonts w:hint="eastAsia"/>
        </w:rPr>
        <w:t>每一集的坐标系最大值为(地图宽度 - 1, 地图高度 - 1)</w:t>
      </w:r>
    </w:p>
    <w:p w14:paraId="3BE5203B" w14:textId="3981E70E" w:rsidR="004125CB" w:rsidRPr="00154133" w:rsidRDefault="004125CB" w:rsidP="00C25BD7">
      <w:pPr>
        <w:pStyle w:val="ListParagraph"/>
        <w:numPr>
          <w:ilvl w:val="0"/>
          <w:numId w:val="15"/>
        </w:numPr>
        <w:rPr>
          <w:rFonts w:ascii="Cambria Math" w:hAnsi="Cambria Math"/>
          <w:i/>
        </w:rPr>
      </w:pPr>
      <w:r w:rsidRPr="00154133">
        <w:rPr>
          <w:rFonts w:hint="eastAsia"/>
        </w:rPr>
        <w:t xml:space="preserve">地图宽度 = 地图高度 =  </w:t>
      </w:r>
      <m:oMath>
        <m:r>
          <w:rPr>
            <w:rFonts w:ascii="Cambria Math" w:hAnsi="Cambria Math"/>
          </w:rPr>
          <m:t xml:space="preserve">256 ×2 ∧ </m:t>
        </m:r>
        <m:r>
          <w:rPr>
            <w:rFonts w:ascii="Cambria Math" w:hAnsi="Cambria Math"/>
          </w:rPr>
          <m:t>缩放等级</m:t>
        </m:r>
      </m:oMath>
      <w:r w:rsidR="00414365">
        <w:rPr>
          <w:rFonts w:hint="eastAsia"/>
        </w:rPr>
        <w:t>（以像素为单位）</w:t>
      </w:r>
    </w:p>
    <w:p w14:paraId="0579DA86" w14:textId="11F64F2A" w:rsidR="00400777" w:rsidRDefault="00CC28F7" w:rsidP="00C25BD7">
      <w:pPr>
        <w:pStyle w:val="ListParagraph"/>
        <w:numPr>
          <w:ilvl w:val="0"/>
          <w:numId w:val="15"/>
        </w:numPr>
      </w:pP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d>
                  <m:dPr>
                    <m:begChr m:val="（"/>
                    <m:endChr m:val="）"/>
                    <m:ctrlPr>
                      <w:rPr>
                        <w:rFonts w:ascii="Cambria Math" w:hAnsi="Cambria Math"/>
                      </w:rPr>
                    </m:ctrlPr>
                  </m:dPr>
                  <m:e>
                    <m:r>
                      <m:rPr>
                        <m:sty m:val="p"/>
                      </m:rPr>
                      <w:rPr>
                        <w:rFonts w:ascii="Cambria Math" w:hAnsi="Cambria Math" w:hint="eastAsia"/>
                      </w:rPr>
                      <m:t>经度</m:t>
                    </m:r>
                    <m:r>
                      <m:rPr>
                        <m:sty m:val="p"/>
                      </m:rPr>
                      <w:rPr>
                        <w:rFonts w:ascii="Cambria Math" w:hAnsi="Cambria Math" w:hint="eastAsia"/>
                      </w:rPr>
                      <m:t xml:space="preserve"> + 180</m:t>
                    </m:r>
                  </m:e>
                </m:d>
                <m:r>
                  <m:rPr>
                    <m:sty m:val="p"/>
                  </m:rPr>
                  <w:rPr>
                    <w:rFonts w:ascii="Cambria Math" w:hAnsi="Cambria Math"/>
                  </w:rPr>
                  <m:t xml:space="preserve">÷360 × 256 × 2∧ </m:t>
                </m:r>
                <m:r>
                  <m:rPr>
                    <m:sty m:val="p"/>
                  </m:rPr>
                  <w:rPr>
                    <w:rFonts w:ascii="Cambria Math" w:hAnsi="Cambria Math"/>
                  </w:rPr>
                  <m:t>缩放等级</m:t>
                </m:r>
              </m:e>
              <m:e>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 xml:space="preserve">0.5 – </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rPr>
                              <m:t>纬度</m:t>
                            </m:r>
                          </m:e>
                        </m:func>
                      </m:num>
                      <m:den>
                        <m:r>
                          <m:rPr>
                            <m:sty m:val="p"/>
                          </m:rPr>
                          <w:rPr>
                            <w:rFonts w:ascii="Cambria Math" w:hAnsi="Cambria Math"/>
                          </w:rPr>
                          <m:t>1</m:t>
                        </m:r>
                        <m:r>
                          <m:rPr>
                            <m:sty m:val="p"/>
                          </m:rPr>
                          <w:rPr>
                            <w:rFonts w:ascii="Heiti SC Light" w:eastAsia="Heiti SC Light" w:hAnsi="Heiti SC Light" w:cs="Heiti SC Light" w:hint="eastAsia"/>
                          </w:rPr>
                          <m:t>-</m:t>
                        </m:r>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纬度</m:t>
                            </m:r>
                          </m:e>
                        </m:func>
                      </m:den>
                    </m:f>
                    <m:r>
                      <m:rPr>
                        <m:sty m:val="p"/>
                      </m:rPr>
                      <w:rPr>
                        <w:rFonts w:ascii="Cambria Math" w:hAnsi="Cambria Math" w:cs="Cambria Math"/>
                      </w:rPr>
                      <m:t xml:space="preserve"> ÷4÷4</m:t>
                    </m:r>
                  </m:e>
                </m:d>
                <m:r>
                  <m:rPr>
                    <m:sty m:val="p"/>
                  </m:rPr>
                  <w:rPr>
                    <w:rFonts w:ascii="Cambria Math" w:hAnsi="Cambria Math"/>
                  </w:rPr>
                  <m:t xml:space="preserve"> × 256 ×2 ∧ </m:t>
                </m:r>
                <m:r>
                  <m:rPr>
                    <m:sty m:val="p"/>
                  </m:rPr>
                  <w:rPr>
                    <w:rFonts w:ascii="Cambria Math" w:hAnsi="Cambria Math"/>
                  </w:rPr>
                  <m:t>缩放等级</m:t>
                </m:r>
              </m:e>
            </m:eqArr>
          </m:e>
        </m:d>
      </m:oMath>
    </w:p>
    <w:p w14:paraId="5A66AE2A" w14:textId="3B599F39" w:rsidR="00683AA8" w:rsidRDefault="00683AA8" w:rsidP="00430E96">
      <w:pPr>
        <w:rPr>
          <w:rFonts w:ascii="宋体" w:hAnsi="宋体" w:cs="宋体"/>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D11BAE">
        <w:rPr>
          <w:rFonts w:hint="eastAsia"/>
        </w:rPr>
        <w:t>图</w:t>
      </w:r>
      <w:r w:rsidR="00D11BAE">
        <w:rPr>
          <w:rFonts w:hint="eastAsia"/>
        </w:rPr>
        <w:t xml:space="preserve"> </w:t>
      </w:r>
      <w:r w:rsidR="00D11BAE">
        <w:rPr>
          <w:noProof/>
        </w:rPr>
        <w:t>7.1</w:t>
      </w:r>
      <w:r w:rsidR="00D11BAE">
        <w:noBreakHyphen/>
      </w:r>
      <w:r w:rsidR="00D11BAE">
        <w:rPr>
          <w:noProof/>
        </w:rPr>
        <w:t>5</w:t>
      </w:r>
      <w:r w:rsidR="00D11BAE">
        <w:rPr>
          <w:rFonts w:hint="eastAsia"/>
        </w:rPr>
        <w:t xml:space="preserve"> </w:t>
      </w:r>
      <w:r w:rsidR="00D11BAE">
        <w:rPr>
          <w:rFonts w:hint="eastAsia"/>
        </w:rPr>
        <w:t>像素坐标系示例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719519F2">
            <wp:extent cx="2206256" cy="1895052"/>
            <wp:effectExtent l="152400" t="127000" r="156210" b="1879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66D13" w14:textId="2161625E" w:rsidR="00683AA8" w:rsidRPr="00683AA8" w:rsidRDefault="00683AA8" w:rsidP="00683AA8">
      <w:pPr>
        <w:pStyle w:val="Caption"/>
        <w:rPr>
          <w:rFonts w:ascii="宋体" w:hAnsi="宋体" w:cs="宋体"/>
        </w:rPr>
      </w:pPr>
      <w:bookmarkStart w:id="271" w:name="_Ref286874228"/>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5</w:t>
      </w:r>
      <w:r w:rsidR="00F01F4D">
        <w:fldChar w:fldCharType="end"/>
      </w:r>
      <w:r>
        <w:rPr>
          <w:rFonts w:hint="eastAsia"/>
        </w:rPr>
        <w:t xml:space="preserve"> </w:t>
      </w:r>
      <w:r>
        <w:rPr>
          <w:rFonts w:hint="eastAsia"/>
        </w:rPr>
        <w:t>像素坐标系示例</w:t>
      </w:r>
      <w:bookmarkEnd w:id="271"/>
    </w:p>
    <w:p w14:paraId="0DAEDCF2" w14:textId="5C5FD685" w:rsidR="00706651" w:rsidRDefault="00EC618D" w:rsidP="00EB6944">
      <w:pPr>
        <w:pStyle w:val="Heading5"/>
      </w:pPr>
      <w:bookmarkStart w:id="272" w:name="_Ref286866441"/>
      <w:bookmarkStart w:id="273" w:name="_Toc287515674"/>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272"/>
      <w:bookmarkEnd w:id="273"/>
    </w:p>
    <w:p w14:paraId="6D31363B" w14:textId="45DFA444" w:rsidR="00F03286" w:rsidRDefault="00414365" w:rsidP="008725C1">
      <w:pPr>
        <w:rPr>
          <w:rFonts w:ascii="宋体" w:hAnsi="宋体" w:cs="宋体"/>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C25BD7">
      <w:pPr>
        <w:pStyle w:val="ListParagraph"/>
        <w:numPr>
          <w:ilvl w:val="0"/>
          <w:numId w:val="16"/>
        </w:numPr>
      </w:pPr>
      <w:r w:rsidRPr="008725C1">
        <w:rPr>
          <w:rFonts w:hint="eastAsia"/>
        </w:rPr>
        <w:t>原点在左上角</w:t>
      </w:r>
      <w:r w:rsidR="008725C1" w:rsidRPr="008725C1">
        <w:rPr>
          <w:rFonts w:hint="eastAsia"/>
        </w:rPr>
        <w:t>，向右向下为正方向</w:t>
      </w:r>
    </w:p>
    <w:p w14:paraId="793EA583" w14:textId="623C9E4E" w:rsidR="008725C1" w:rsidRPr="008725C1" w:rsidRDefault="008725C1" w:rsidP="00C25BD7">
      <w:pPr>
        <w:pStyle w:val="ListParagraph"/>
        <w:numPr>
          <w:ilvl w:val="0"/>
          <w:numId w:val="16"/>
        </w:numPr>
      </w:pPr>
      <w:r w:rsidRPr="008725C1">
        <w:rPr>
          <w:rFonts w:hint="eastAsia"/>
        </w:rPr>
        <w:t>坐标系范围为（0，0）~（</w:t>
      </w:r>
      <m:oMath>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r>
          <m:rPr>
            <m:sty m:val="p"/>
          </m:rPr>
          <w:rPr>
            <w:rFonts w:ascii="Cambria Math" w:hAnsi="Cambria Math"/>
          </w:rPr>
          <m:t>，</m:t>
        </m:r>
        <m:r>
          <m:rPr>
            <m:sty m:val="p"/>
          </m:rPr>
          <w:rPr>
            <w:rFonts w:ascii="Cambria Math" w:hAnsi="Cambria Math"/>
          </w:rPr>
          <m:t xml:space="preserve">2∧ </m:t>
        </m:r>
        <m:r>
          <m:rPr>
            <m:sty m:val="p"/>
          </m:rPr>
          <w:rPr>
            <w:rFonts w:ascii="Cambria Math" w:hAnsi="Cambria Math"/>
          </w:rPr>
          <m:t>缩放等级</m:t>
        </m:r>
        <m:r>
          <m:rPr>
            <m:sty m:val="p"/>
          </m:rPr>
          <w:rPr>
            <w:rFonts w:ascii="Cambria Math" w:hAnsi="Cambria Math"/>
          </w:rPr>
          <m:t>-1</m:t>
        </m:r>
      </m:oMath>
      <w:r w:rsidRPr="008725C1">
        <w:rPr>
          <w:rFonts w:hint="eastAsia"/>
        </w:rPr>
        <w:t>）</w:t>
      </w:r>
    </w:p>
    <w:p w14:paraId="3FA00265" w14:textId="5426DA28" w:rsidR="00106ABA" w:rsidRDefault="00106ABA" w:rsidP="00C25BD7">
      <w:pPr>
        <w:pStyle w:val="ListParagraph"/>
        <w:numPr>
          <w:ilvl w:val="0"/>
          <w:numId w:val="16"/>
        </w:numPr>
      </w:pPr>
      <w:r w:rsidRPr="008725C1">
        <w:rPr>
          <w:rFonts w:hint="eastAsia"/>
        </w:rPr>
        <w:t xml:space="preserve">每个放缩级别各边瓦片 = </w:t>
      </w:r>
      <m:oMath>
        <m:r>
          <w:rPr>
            <w:rFonts w:ascii="Cambria Math" w:hAnsi="Cambria Math"/>
          </w:rPr>
          <m:t xml:space="preserve">2 ∧ </m:t>
        </m:r>
        <m:r>
          <w:rPr>
            <w:rFonts w:ascii="Cambria Math" w:hAnsi="Cambria Math"/>
          </w:rPr>
          <m:t>缩放等级</m:t>
        </m:r>
      </m:oMath>
    </w:p>
    <w:p w14:paraId="642E8DB1" w14:textId="538CECDD" w:rsidR="008725C1" w:rsidRDefault="00CC28F7" w:rsidP="00C25BD7">
      <w:pPr>
        <w:pStyle w:val="ListParagraph"/>
        <w:numPr>
          <w:ilvl w:val="0"/>
          <w:numId w:val="16"/>
        </w:numPr>
      </w:p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瓦片</m:t>
                </m:r>
                <m:r>
                  <w:rPr>
                    <w:rFonts w:ascii="Cambria Math" w:hAnsi="Cambria Math"/>
                  </w:rPr>
                  <m:t>X</m:t>
                </m:r>
                <m:r>
                  <m:rPr>
                    <m:sty m:val="p"/>
                  </m:rPr>
                  <w:rPr>
                    <w:rFonts w:ascii="Cambria Math" w:hAnsi="Cambria Math" w:hint="eastAsia"/>
                  </w:rPr>
                  <m:t>坐标</m:t>
                </m:r>
                <m:r>
                  <m:rPr>
                    <m:sty m:val="p"/>
                  </m:rPr>
                  <w:rPr>
                    <w:rFonts w:ascii="Cambria Math" w:hAnsi="Cambria Math" w:hint="eastAsia"/>
                  </w:rPr>
                  <m:t xml:space="preserve"> = </m:t>
                </m:r>
                <m:r>
                  <m:rPr>
                    <m:sty m:val="p"/>
                  </m:rPr>
                  <w:rPr>
                    <w:rFonts w:ascii="Cambria Math" w:hAnsi="Cambria Math"/>
                  </w:rPr>
                  <m:t>floor(</m:t>
                </m:r>
                <m:r>
                  <m:rPr>
                    <m:sty m:val="p"/>
                  </m:rPr>
                  <w:rPr>
                    <w:rFonts w:ascii="Cambria Math" w:hAnsi="Cambria Math"/>
                  </w:rPr>
                  <m:t>像素</m:t>
                </m:r>
                <m:r>
                  <m:rPr>
                    <m:sty m:val="p"/>
                  </m:rPr>
                  <w:rPr>
                    <w:rFonts w:ascii="Cambria Math" w:hAnsi="Cambria Math"/>
                  </w:rPr>
                  <m:t>X</m:t>
                </m:r>
                <m:r>
                  <m:rPr>
                    <m:sty m:val="p"/>
                  </m:rPr>
                  <w:rPr>
                    <w:rFonts w:ascii="Cambria Math" w:hAnsi="Cambria Math"/>
                  </w:rPr>
                  <m:t>坐标</m:t>
                </m:r>
                <m:r>
                  <m:rPr>
                    <m:sty m:val="p"/>
                  </m:rPr>
                  <w:rPr>
                    <w:rFonts w:ascii="Cambria Math" w:hAnsi="Cambria Math"/>
                  </w:rPr>
                  <m:t>÷256)</m:t>
                </m:r>
              </m:e>
              <m:e>
                <m:r>
                  <w:rPr>
                    <w:rFonts w:ascii="Cambria Math" w:hAnsi="Cambria Math"/>
                  </w:rPr>
                  <m:t>瓦片</m:t>
                </m:r>
                <m:r>
                  <w:rPr>
                    <w:rFonts w:ascii="Cambria Math" w:hAnsi="Cambria Math"/>
                  </w:rPr>
                  <m:t>Y</m:t>
                </m:r>
                <m:r>
                  <m:rPr>
                    <m:sty m:val="p"/>
                  </m:rPr>
                  <w:rPr>
                    <w:rFonts w:ascii="Cambria Math" w:hAnsi="Cambria Math"/>
                  </w:rPr>
                  <m:t>坐标</m:t>
                </m:r>
                <m:r>
                  <m:rPr>
                    <m:sty m:val="p"/>
                  </m:rPr>
                  <w:rPr>
                    <w:rFonts w:ascii="Cambria Math" w:hAnsi="Cambria Math"/>
                  </w:rPr>
                  <m:t xml:space="preserve"> = floor(</m:t>
                </m:r>
                <m:r>
                  <m:rPr>
                    <m:sty m:val="p"/>
                  </m:rPr>
                  <w:rPr>
                    <w:rFonts w:ascii="Cambria Math" w:hAnsi="Cambria Math"/>
                  </w:rPr>
                  <m:t>像素</m:t>
                </m:r>
                <m:r>
                  <m:rPr>
                    <m:sty m:val="p"/>
                  </m:rPr>
                  <w:rPr>
                    <w:rFonts w:ascii="Cambria Math" w:hAnsi="Cambria Math"/>
                  </w:rPr>
                  <m:t>Y</m:t>
                </m:r>
                <m:r>
                  <m:rPr>
                    <m:sty m:val="p"/>
                  </m:rPr>
                  <w:rPr>
                    <w:rFonts w:ascii="Cambria Math" w:hAnsi="Cambria Math"/>
                  </w:rPr>
                  <m:t>坐标</m:t>
                </m:r>
                <m:r>
                  <m:rPr>
                    <m:sty m:val="p"/>
                  </m:rPr>
                  <w:rPr>
                    <w:rFonts w:ascii="Cambria Math" w:hAnsi="Cambria Math"/>
                  </w:rPr>
                  <m:t xml:space="preserve"> ÷2</m:t>
                </m:r>
                <m:r>
                  <m:rPr>
                    <m:sty m:val="p"/>
                  </m:rPr>
                  <w:rPr>
                    <w:rFonts w:ascii="Cambria Math"/>
                  </w:rPr>
                  <m:t>5</m:t>
                </m:r>
                <m:r>
                  <m:rPr>
                    <m:sty m:val="p"/>
                  </m:rPr>
                  <w:rPr>
                    <w:rFonts w:ascii="Cambria Math" w:hAnsi="Cambria Math"/>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C25BD7">
      <w:pPr>
        <w:pStyle w:val="ListParagraph"/>
        <w:numPr>
          <w:ilvl w:val="0"/>
          <w:numId w:val="17"/>
        </w:numPr>
      </w:pPr>
      <w:r w:rsidRPr="00512F4F">
        <w:rPr>
          <w:rFonts w:hint="eastAsia"/>
        </w:rPr>
        <w:t>确定瓦片所在放缩级别；</w:t>
      </w:r>
    </w:p>
    <w:p w14:paraId="4832ABC6" w14:textId="0C335B30" w:rsidR="00512F4F" w:rsidRPr="00512F4F" w:rsidRDefault="00512F4F" w:rsidP="00C25BD7">
      <w:pPr>
        <w:pStyle w:val="ListParagraph"/>
        <w:numPr>
          <w:ilvl w:val="0"/>
          <w:numId w:val="17"/>
        </w:numPr>
      </w:pPr>
      <w:r w:rsidRPr="00512F4F">
        <w:rPr>
          <w:rFonts w:hint="eastAsia"/>
        </w:rPr>
        <w:t>计算瓦片X坐标，计算瓦片Y坐标</w:t>
      </w:r>
    </w:p>
    <w:p w14:paraId="293DE694" w14:textId="778215C4" w:rsidR="00512F4F" w:rsidRPr="00512F4F" w:rsidRDefault="00512F4F" w:rsidP="00C25BD7">
      <w:pPr>
        <w:pStyle w:val="ListParagraph"/>
        <w:numPr>
          <w:ilvl w:val="0"/>
          <w:numId w:val="17"/>
        </w:numPr>
      </w:pPr>
      <w:r w:rsidRPr="00512F4F">
        <w:rPr>
          <w:rFonts w:hint="eastAsia"/>
        </w:rPr>
        <w:t>将瓦片坐标Y和X的2进制值进行交错组合，并转换为4进制</w:t>
      </w:r>
    </w:p>
    <w:p w14:paraId="548A02F4" w14:textId="4FD05748" w:rsidR="00512F4F" w:rsidRPr="00512F4F" w:rsidRDefault="00512F4F" w:rsidP="00C25BD7">
      <w:pPr>
        <w:pStyle w:val="ListParagraph"/>
        <w:numPr>
          <w:ilvl w:val="0"/>
          <w:numId w:val="17"/>
        </w:numPr>
      </w:pPr>
      <w:r w:rsidRPr="00512F4F">
        <w:rPr>
          <w:rFonts w:hint="eastAsia"/>
        </w:rPr>
        <w:t>将4进制值保存为字符串，这个字符串就是该瓦片的QuadKey</w:t>
      </w:r>
    </w:p>
    <w:p w14:paraId="63DFBF28" w14:textId="77777777" w:rsidR="00E85CB2" w:rsidRDefault="00E85CB2" w:rsidP="00512F4F">
      <w:pPr>
        <w:rPr>
          <w:rFonts w:ascii="宋体" w:hAnsi="宋体" w:cs="宋体"/>
        </w:rPr>
      </w:pPr>
      <w:r>
        <w:rPr>
          <w:rFonts w:ascii="宋体" w:hAnsi="宋体" w:cs="宋体" w:hint="eastAsia"/>
        </w:rPr>
        <w:t>例如：</w:t>
      </w:r>
    </w:p>
    <w:p w14:paraId="373CA9AA" w14:textId="586A4A04" w:rsidR="00E85CB2" w:rsidRDefault="00E85CB2" w:rsidP="00512F4F">
      <w:pPr>
        <w:rPr>
          <w:rFonts w:ascii="宋体" w:hAnsi="宋体" w:cs="宋体"/>
        </w:rPr>
      </w:pPr>
      <w:r>
        <w:rPr>
          <w:rFonts w:ascii="宋体" w:hAnsi="宋体" w:cs="宋体" w:hint="eastAsia"/>
        </w:rPr>
        <w:t>定义瓦片A的放缩级别为3，坐标值为（3，5）。</w:t>
      </w:r>
    </w:p>
    <w:p w14:paraId="00A662C9" w14:textId="393EA4D3" w:rsidR="00E85CB2" w:rsidRPr="00E85CB2" w:rsidRDefault="00CC28F7"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D4ACF">
      <w:pPr>
        <w:pStyle w:val="Heading5"/>
      </w:pPr>
      <w:bookmarkStart w:id="274" w:name="_Toc287515675"/>
      <w:r>
        <w:rPr>
          <w:rFonts w:hint="eastAsia"/>
        </w:rPr>
        <w:t>B</w:t>
      </w:r>
      <w:r>
        <w:rPr>
          <w:rFonts w:ascii="黑体" w:hAnsi="黑体" w:cs="黑体" w:hint="eastAsia"/>
        </w:rPr>
        <w:t>ing</w:t>
      </w:r>
      <w:r w:rsidR="0010593E" w:rsidRPr="0010593E">
        <w:rPr>
          <w:rFonts w:hint="eastAsia"/>
        </w:rPr>
        <w:t>地图图像元数据</w:t>
      </w:r>
      <w:bookmarkEnd w:id="274"/>
    </w:p>
    <w:p w14:paraId="3AD5C585" w14:textId="5548DA74" w:rsidR="00A9619E" w:rsidRDefault="00A9619E" w:rsidP="00A9619E">
      <w:pPr>
        <w:rPr>
          <w:rFonts w:ascii="宋体" w:hAnsi="宋体" w:cs="宋体"/>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0A2BFC">
      <w:pPr>
        <w:pStyle w:val="Heading6"/>
      </w:pPr>
      <w:bookmarkStart w:id="275" w:name="_Toc287515676"/>
      <w:r>
        <w:rPr>
          <w:rFonts w:ascii="宋体" w:eastAsia="宋体" w:hAnsi="宋体" w:cs="宋体" w:hint="eastAsia"/>
        </w:rPr>
        <w:t>请</w:t>
      </w:r>
      <w:r>
        <w:rPr>
          <w:rFonts w:hint="eastAsia"/>
        </w:rPr>
        <w:t>求元数据</w:t>
      </w:r>
      <w:bookmarkEnd w:id="275"/>
    </w:p>
    <w:p w14:paraId="66F1703A" w14:textId="5CD58529" w:rsidR="00585E3A" w:rsidRDefault="00585E3A" w:rsidP="00A9619E">
      <w:pPr>
        <w:rPr>
          <w:rFonts w:ascii="宋体" w:hAnsi="宋体" w:cs="宋体"/>
        </w:rPr>
      </w:pPr>
      <w:r>
        <w:rPr>
          <w:rFonts w:ascii="宋体" w:hAnsi="宋体" w:cs="宋体" w:hint="eastAsia"/>
        </w:rPr>
        <w:t>Restful服务的Url为：</w:t>
      </w:r>
    </w:p>
    <w:p w14:paraId="1CF196B3" w14:textId="7B2F0972" w:rsidR="00683AA8" w:rsidRDefault="00CC28F7" w:rsidP="00683AA8">
      <w:pPr>
        <w:rPr>
          <w:rFonts w:ascii="宋体" w:hAnsi="宋体" w:cs="宋体"/>
        </w:rPr>
      </w:pPr>
      <w:hyperlink r:id="rId36" w:history="1">
        <w:r w:rsidR="00585E3A"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rPr>
      </w:pPr>
      <w:r>
        <w:rPr>
          <w:rFonts w:ascii="宋体" w:hAnsi="宋体" w:cs="宋体" w:hint="eastAsia"/>
        </w:rPr>
        <w:t>传入参数如下表</w:t>
      </w:r>
    </w:p>
    <w:p w14:paraId="4C1A52A3" w14:textId="2FEF95F0" w:rsidR="005B2D6C" w:rsidRDefault="005B2D6C" w:rsidP="005B2D6C">
      <w:pPr>
        <w:pStyle w:val="Caption"/>
        <w:keepNext/>
      </w:pPr>
      <w:r>
        <w:rPr>
          <w:rFonts w:hint="eastAsia"/>
        </w:rPr>
        <w:t>表</w:t>
      </w:r>
      <w:r>
        <w:rPr>
          <w:rFonts w:hint="eastAsia"/>
        </w:rPr>
        <w:t xml:space="preserve"> </w:t>
      </w:r>
      <w:fldSimple w:instr=" STYLEREF 2 \s ">
        <w:r w:rsidR="00135308">
          <w:rPr>
            <w:noProof/>
          </w:rPr>
          <w:t>7.1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5</w:t>
      </w:r>
      <w:r w:rsidR="00135308">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5A58D4">
        <w:tc>
          <w:tcPr>
            <w:tcW w:w="2318" w:type="dxa"/>
            <w:shd w:val="clear" w:color="auto" w:fill="auto"/>
          </w:tcPr>
          <w:p w14:paraId="59269E9E" w14:textId="4D5396ED" w:rsidR="00585E3A" w:rsidRPr="004219B2" w:rsidRDefault="00585E3A" w:rsidP="005A58D4">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5A58D4">
            <w:pPr>
              <w:jc w:val="center"/>
              <w:rPr>
                <w:b/>
              </w:rPr>
            </w:pPr>
            <w:r>
              <w:rPr>
                <w:rFonts w:hint="eastAsia"/>
                <w:b/>
              </w:rPr>
              <w:t>具体说明</w:t>
            </w:r>
          </w:p>
        </w:tc>
      </w:tr>
      <w:tr w:rsidR="00585E3A" w14:paraId="1C8B1A93" w14:textId="77777777" w:rsidTr="005A58D4">
        <w:tc>
          <w:tcPr>
            <w:tcW w:w="2318" w:type="dxa"/>
          </w:tcPr>
          <w:p w14:paraId="153484AD" w14:textId="7F2BE0A6" w:rsidR="00585E3A" w:rsidRDefault="00585E3A" w:rsidP="005A58D4">
            <w:pPr>
              <w:ind w:firstLine="0"/>
              <w:jc w:val="center"/>
              <w:rPr>
                <w:rFonts w:ascii="宋体" w:hAnsi="宋体" w:cs="宋体"/>
              </w:rPr>
            </w:pPr>
            <w:r>
              <w:rPr>
                <w:rFonts w:ascii="宋体" w:hAnsi="宋体" w:cs="宋体" w:hint="eastAsia"/>
              </w:rPr>
              <w:t>imagerySet</w:t>
            </w:r>
          </w:p>
        </w:tc>
        <w:tc>
          <w:tcPr>
            <w:tcW w:w="5937" w:type="dxa"/>
          </w:tcPr>
          <w:p w14:paraId="42ED90D6" w14:textId="2EDA4254" w:rsidR="00585E3A" w:rsidRDefault="00585E3A" w:rsidP="005A58D4">
            <w:pPr>
              <w:ind w:firstLine="0"/>
              <w:rPr>
                <w:rFonts w:ascii="宋体" w:hAnsi="宋体" w:cs="宋体"/>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5A58D4">
        <w:tc>
          <w:tcPr>
            <w:tcW w:w="2318" w:type="dxa"/>
          </w:tcPr>
          <w:p w14:paraId="1F874588" w14:textId="4E7D30D7" w:rsidR="00585E3A" w:rsidRPr="00200829" w:rsidRDefault="00585E3A" w:rsidP="005A58D4">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69D4039B" w14:textId="2303FA82" w:rsidR="00585E3A" w:rsidRPr="00F02114" w:rsidRDefault="005B2D6C" w:rsidP="000A2BFC">
      <w:pPr>
        <w:pStyle w:val="Heading6"/>
      </w:pPr>
      <w:bookmarkStart w:id="276" w:name="_Toc287515677"/>
      <w:r w:rsidRPr="00F02114">
        <w:rPr>
          <w:rFonts w:hint="eastAsia"/>
        </w:rPr>
        <w:t>元数据响应信息</w:t>
      </w:r>
      <w:r w:rsidR="00F02114" w:rsidRPr="00F02114">
        <w:rPr>
          <w:rFonts w:hint="eastAsia"/>
        </w:rPr>
        <w:t>：</w:t>
      </w:r>
      <w:bookmarkEnd w:id="276"/>
    </w:p>
    <w:p w14:paraId="3EC95ECE" w14:textId="35C1ED17" w:rsidR="005B2D6C" w:rsidRDefault="005B2D6C" w:rsidP="005B2D6C">
      <w:pPr>
        <w:rPr>
          <w:rFonts w:ascii="宋体" w:hAnsi="宋体" w:cs="宋体"/>
        </w:rPr>
      </w:pPr>
      <w:r>
        <w:rPr>
          <w:rFonts w:ascii="宋体" w:hAnsi="宋体" w:cs="宋体" w:hint="eastAsia"/>
        </w:rPr>
        <w:t>对于元数据的请求，Bing地图服务提供了5种响应状态</w:t>
      </w:r>
      <w:r w:rsidR="00076B9D">
        <w:rPr>
          <w:rFonts w:ascii="宋体" w:hAnsi="宋体" w:cs="宋体" w:hint="eastAsia"/>
        </w:rPr>
        <w:t>：</w:t>
      </w:r>
    </w:p>
    <w:p w14:paraId="6164476E" w14:textId="1CD4F7FC" w:rsidR="00023797" w:rsidRDefault="00023797" w:rsidP="00023797">
      <w:pPr>
        <w:pStyle w:val="Caption"/>
        <w:keepNext/>
      </w:pPr>
      <w:r>
        <w:rPr>
          <w:rFonts w:hint="eastAsia"/>
        </w:rPr>
        <w:t>表</w:t>
      </w:r>
      <w:r>
        <w:rPr>
          <w:rFonts w:hint="eastAsia"/>
        </w:rPr>
        <w:t xml:space="preserve"> </w:t>
      </w:r>
      <w:fldSimple w:instr=" STYLEREF 2 \s ">
        <w:r w:rsidR="00135308">
          <w:rPr>
            <w:noProof/>
          </w:rPr>
          <w:t>7.1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6</w:t>
      </w:r>
      <w:r w:rsidR="00135308">
        <w:fldChar w:fldCharType="end"/>
      </w:r>
      <w:r>
        <w:rPr>
          <w:rFonts w:hint="eastAsia"/>
        </w:rPr>
        <w:t xml:space="preserve"> </w:t>
      </w:r>
      <w:r>
        <w:rPr>
          <w:rFonts w:hint="eastAsia"/>
        </w:rPr>
        <w:t>响应状态</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83AA8" w:rsidRPr="001D0EA8" w14:paraId="6689BA01" w14:textId="77777777" w:rsidTr="005A58D4">
        <w:tc>
          <w:tcPr>
            <w:tcW w:w="2318" w:type="dxa"/>
            <w:shd w:val="clear" w:color="auto" w:fill="auto"/>
          </w:tcPr>
          <w:p w14:paraId="5C31C199" w14:textId="4488B5C0" w:rsidR="00683AA8" w:rsidRPr="004219B2" w:rsidRDefault="00013365" w:rsidP="005A58D4">
            <w:pPr>
              <w:jc w:val="center"/>
              <w:rPr>
                <w:rFonts w:ascii="宋体" w:hAnsi="宋体" w:cs="宋体"/>
                <w:b/>
              </w:rPr>
            </w:pPr>
            <w:r>
              <w:rPr>
                <w:rFonts w:ascii="宋体" w:hAnsi="宋体" w:cs="宋体" w:hint="eastAsia"/>
                <w:b/>
              </w:rPr>
              <w:t>响应状态</w:t>
            </w:r>
          </w:p>
        </w:tc>
        <w:tc>
          <w:tcPr>
            <w:tcW w:w="5937" w:type="dxa"/>
            <w:shd w:val="clear" w:color="auto" w:fill="auto"/>
          </w:tcPr>
          <w:p w14:paraId="7BDCF401" w14:textId="77777777" w:rsidR="00683AA8" w:rsidRPr="001D0EA8" w:rsidRDefault="00683AA8" w:rsidP="005A58D4">
            <w:pPr>
              <w:jc w:val="center"/>
              <w:rPr>
                <w:b/>
              </w:rPr>
            </w:pPr>
            <w:r>
              <w:rPr>
                <w:rFonts w:hint="eastAsia"/>
                <w:b/>
              </w:rPr>
              <w:t>具体说明</w:t>
            </w:r>
          </w:p>
        </w:tc>
      </w:tr>
      <w:tr w:rsidR="00683AA8" w14:paraId="3D154416" w14:textId="77777777" w:rsidTr="005A58D4">
        <w:tc>
          <w:tcPr>
            <w:tcW w:w="2318" w:type="dxa"/>
          </w:tcPr>
          <w:p w14:paraId="4CB1AB14" w14:textId="6702EBC4" w:rsidR="00683AA8" w:rsidRDefault="00013365" w:rsidP="005A58D4">
            <w:pPr>
              <w:ind w:firstLine="0"/>
              <w:jc w:val="center"/>
              <w:rPr>
                <w:rFonts w:ascii="宋体" w:hAnsi="宋体" w:cs="宋体"/>
              </w:rPr>
            </w:pPr>
            <w:r>
              <w:rPr>
                <w:rFonts w:ascii="宋体" w:hAnsi="宋体" w:cs="宋体" w:hint="eastAsia"/>
              </w:rPr>
              <w:t>200</w:t>
            </w:r>
          </w:p>
        </w:tc>
        <w:tc>
          <w:tcPr>
            <w:tcW w:w="5937" w:type="dxa"/>
          </w:tcPr>
          <w:p w14:paraId="0836E5A9" w14:textId="1FACACB5" w:rsidR="00683AA8" w:rsidRDefault="00013365" w:rsidP="005A58D4">
            <w:pPr>
              <w:tabs>
                <w:tab w:val="left" w:pos="4747"/>
              </w:tabs>
              <w:ind w:firstLine="0"/>
              <w:rPr>
                <w:rFonts w:ascii="宋体" w:hAnsi="宋体" w:cs="宋体"/>
              </w:rPr>
            </w:pPr>
            <w:r>
              <w:rPr>
                <w:rFonts w:ascii="宋体" w:hAnsi="宋体" w:cs="宋体" w:hint="eastAsia"/>
              </w:rPr>
              <w:t>成功</w:t>
            </w:r>
          </w:p>
        </w:tc>
      </w:tr>
      <w:tr w:rsidR="003D39CD" w:rsidRPr="004559D7" w14:paraId="5EE47ACB" w14:textId="77777777" w:rsidTr="00E41D07">
        <w:tc>
          <w:tcPr>
            <w:tcW w:w="2318" w:type="dxa"/>
          </w:tcPr>
          <w:p w14:paraId="38AB0066" w14:textId="77777777" w:rsidR="003D39CD" w:rsidRPr="00200829" w:rsidRDefault="003D39CD" w:rsidP="00E41D07">
            <w:pPr>
              <w:ind w:firstLine="0"/>
              <w:jc w:val="center"/>
              <w:rPr>
                <w:rFonts w:ascii="宋体" w:hAnsi="宋体" w:cs="宋体"/>
              </w:rPr>
            </w:pPr>
            <w:r>
              <w:rPr>
                <w:rFonts w:ascii="宋体" w:hAnsi="宋体" w:cs="宋体" w:hint="eastAsia"/>
              </w:rPr>
              <w:t>400</w:t>
            </w:r>
          </w:p>
        </w:tc>
        <w:tc>
          <w:tcPr>
            <w:tcW w:w="5937" w:type="dxa"/>
          </w:tcPr>
          <w:p w14:paraId="133B2418" w14:textId="77777777" w:rsidR="003D39CD" w:rsidRPr="004559D7" w:rsidRDefault="003D39CD" w:rsidP="00E41D07">
            <w:pPr>
              <w:ind w:firstLine="0"/>
              <w:rPr>
                <w:rFonts w:ascii="宋体" w:hAnsi="宋体" w:cs="宋体"/>
              </w:rPr>
            </w:pPr>
            <w:r>
              <w:rPr>
                <w:rFonts w:ascii="宋体" w:hAnsi="宋体" w:cs="宋体" w:hint="eastAsia"/>
              </w:rPr>
              <w:t>无效的请求。</w:t>
            </w:r>
            <w:r w:rsidRPr="004559D7">
              <w:rPr>
                <w:rFonts w:ascii="宋体" w:hAnsi="宋体" w:cs="宋体"/>
              </w:rPr>
              <w:t xml:space="preserve"> </w:t>
            </w:r>
          </w:p>
        </w:tc>
      </w:tr>
      <w:tr w:rsidR="003D39CD" w:rsidRPr="004559D7" w14:paraId="0FD073A3" w14:textId="77777777" w:rsidTr="005A58D4">
        <w:tc>
          <w:tcPr>
            <w:tcW w:w="2318" w:type="dxa"/>
          </w:tcPr>
          <w:p w14:paraId="2AFDA810" w14:textId="4FD3648F" w:rsidR="003D39CD" w:rsidRDefault="003D39CD" w:rsidP="005A58D4">
            <w:pPr>
              <w:ind w:firstLine="0"/>
              <w:jc w:val="center"/>
              <w:rPr>
                <w:rFonts w:ascii="宋体" w:hAnsi="宋体" w:cs="宋体"/>
              </w:rPr>
            </w:pPr>
            <w:r>
              <w:rPr>
                <w:rFonts w:ascii="宋体" w:hAnsi="宋体" w:cs="宋体" w:hint="eastAsia"/>
              </w:rPr>
              <w:t>401</w:t>
            </w:r>
          </w:p>
        </w:tc>
        <w:tc>
          <w:tcPr>
            <w:tcW w:w="5937" w:type="dxa"/>
          </w:tcPr>
          <w:p w14:paraId="60253E35" w14:textId="7E098408" w:rsidR="003D39CD" w:rsidRDefault="003D39CD" w:rsidP="005A58D4">
            <w:pPr>
              <w:ind w:firstLine="0"/>
              <w:rPr>
                <w:rFonts w:ascii="宋体" w:hAnsi="宋体" w:cs="宋体"/>
              </w:rPr>
            </w:pPr>
            <w:r>
              <w:rPr>
                <w:rFonts w:ascii="宋体" w:hAnsi="宋体" w:cs="宋体" w:hint="eastAsia"/>
              </w:rPr>
              <w:t>请求未得到授权</w:t>
            </w:r>
          </w:p>
        </w:tc>
      </w:tr>
      <w:tr w:rsidR="003D39CD" w:rsidRPr="004559D7" w14:paraId="23616298" w14:textId="77777777" w:rsidTr="005A58D4">
        <w:tc>
          <w:tcPr>
            <w:tcW w:w="2318" w:type="dxa"/>
          </w:tcPr>
          <w:p w14:paraId="04A36535" w14:textId="437DDA10" w:rsidR="003D39CD" w:rsidRDefault="003D39CD" w:rsidP="005A58D4">
            <w:pPr>
              <w:ind w:firstLine="0"/>
              <w:jc w:val="center"/>
              <w:rPr>
                <w:rFonts w:ascii="宋体" w:hAnsi="宋体" w:cs="宋体"/>
              </w:rPr>
            </w:pPr>
            <w:r>
              <w:rPr>
                <w:rFonts w:ascii="宋体" w:hAnsi="宋体" w:cs="宋体" w:hint="eastAsia"/>
              </w:rPr>
              <w:t>500</w:t>
            </w:r>
          </w:p>
        </w:tc>
        <w:tc>
          <w:tcPr>
            <w:tcW w:w="5937" w:type="dxa"/>
          </w:tcPr>
          <w:p w14:paraId="0B6E5938" w14:textId="42082E1E" w:rsidR="003D39CD" w:rsidRDefault="003D39CD" w:rsidP="005A58D4">
            <w:pPr>
              <w:ind w:firstLine="0"/>
              <w:rPr>
                <w:rFonts w:ascii="宋体" w:hAnsi="宋体" w:cs="宋体"/>
              </w:rPr>
            </w:pPr>
            <w:r>
              <w:rPr>
                <w:rFonts w:ascii="宋体" w:hAnsi="宋体" w:cs="宋体" w:hint="eastAsia"/>
              </w:rPr>
              <w:t>服务器错误</w:t>
            </w:r>
          </w:p>
        </w:tc>
      </w:tr>
      <w:tr w:rsidR="003D39CD" w:rsidRPr="004559D7" w14:paraId="09F11854" w14:textId="77777777" w:rsidTr="005A58D4">
        <w:tc>
          <w:tcPr>
            <w:tcW w:w="2318" w:type="dxa"/>
          </w:tcPr>
          <w:p w14:paraId="27E39F63" w14:textId="2BFF01E1" w:rsidR="003D39CD" w:rsidRDefault="003D39CD" w:rsidP="005A58D4">
            <w:pPr>
              <w:ind w:firstLine="0"/>
              <w:jc w:val="center"/>
              <w:rPr>
                <w:rFonts w:ascii="宋体" w:hAnsi="宋体" w:cs="宋体"/>
              </w:rPr>
            </w:pPr>
            <w:r>
              <w:rPr>
                <w:rFonts w:ascii="宋体" w:hAnsi="宋体" w:cs="宋体" w:hint="eastAsia"/>
              </w:rPr>
              <w:t>503</w:t>
            </w:r>
          </w:p>
        </w:tc>
        <w:tc>
          <w:tcPr>
            <w:tcW w:w="5937" w:type="dxa"/>
          </w:tcPr>
          <w:p w14:paraId="62664EFD" w14:textId="62BBA155" w:rsidR="003D39CD" w:rsidRDefault="003D39CD" w:rsidP="005A58D4">
            <w:pPr>
              <w:ind w:firstLine="0"/>
              <w:rPr>
                <w:rFonts w:ascii="宋体" w:hAnsi="宋体" w:cs="宋体"/>
              </w:rPr>
            </w:pPr>
            <w:r>
              <w:rPr>
                <w:rFonts w:ascii="宋体" w:hAnsi="宋体" w:cs="宋体" w:hint="eastAsia"/>
              </w:rPr>
              <w:t>服务不可用</w:t>
            </w:r>
          </w:p>
        </w:tc>
      </w:tr>
    </w:tbl>
    <w:p w14:paraId="7B9A610F" w14:textId="4E9BF6FE" w:rsidR="00585E3A" w:rsidRDefault="00585E3A" w:rsidP="005B2D6C">
      <w:pPr>
        <w:ind w:firstLine="0"/>
        <w:rPr>
          <w:rFonts w:ascii="宋体" w:hAnsi="宋体" w:cs="宋体"/>
        </w:rPr>
      </w:pPr>
    </w:p>
    <w:p w14:paraId="505F5586" w14:textId="79D3ACDF" w:rsidR="00023797" w:rsidRDefault="00023797" w:rsidP="005B2D6C">
      <w:pPr>
        <w:ind w:firstLine="0"/>
        <w:rPr>
          <w:rFonts w:ascii="宋体" w:hAnsi="宋体" w:cs="宋体"/>
        </w:rPr>
      </w:pPr>
      <w:r>
        <w:rPr>
          <w:rFonts w:ascii="宋体" w:hAnsi="宋体" w:cs="宋体"/>
        </w:rPr>
        <w:tab/>
      </w:r>
      <w:r>
        <w:rPr>
          <w:rFonts w:ascii="宋体" w:hAnsi="宋体" w:cs="宋体" w:hint="eastAsia"/>
        </w:rPr>
        <w:t>响应信息中包含了对于地图元数据的具体描述，</w:t>
      </w:r>
    </w:p>
    <w:p w14:paraId="44E168BF" w14:textId="59116EAC" w:rsidR="00023797" w:rsidRDefault="00023797" w:rsidP="00023797">
      <w:pPr>
        <w:pStyle w:val="Caption"/>
        <w:keepNext/>
      </w:pPr>
      <w:r>
        <w:rPr>
          <w:rFonts w:hint="eastAsia"/>
        </w:rPr>
        <w:t>表</w:t>
      </w:r>
      <w:r>
        <w:rPr>
          <w:rFonts w:hint="eastAsia"/>
        </w:rPr>
        <w:t xml:space="preserve"> </w:t>
      </w:r>
      <w:fldSimple w:instr=" STYLEREF 2 \s ">
        <w:r w:rsidR="00135308">
          <w:rPr>
            <w:noProof/>
          </w:rPr>
          <w:t>7.1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7</w:t>
      </w:r>
      <w:r w:rsidR="00135308">
        <w:fldChar w:fldCharType="end"/>
      </w:r>
      <w:r>
        <w:rPr>
          <w:rFonts w:hint="eastAsia"/>
        </w:rPr>
        <w:t xml:space="preserve"> </w:t>
      </w:r>
      <w:r>
        <w:rPr>
          <w:rFonts w:hint="eastAsia"/>
        </w:rPr>
        <w:t>响应信息数据结构</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0"/>
        <w:gridCol w:w="1435"/>
        <w:gridCol w:w="4510"/>
      </w:tblGrid>
      <w:tr w:rsidR="00E41D07" w:rsidRPr="001D0EA8" w14:paraId="111752DA" w14:textId="77777777" w:rsidTr="00E41D07">
        <w:tc>
          <w:tcPr>
            <w:tcW w:w="2310" w:type="dxa"/>
            <w:tcBorders>
              <w:right w:val="single" w:sz="4" w:space="0" w:color="auto"/>
            </w:tcBorders>
            <w:shd w:val="clear" w:color="auto" w:fill="auto"/>
          </w:tcPr>
          <w:p w14:paraId="6DF81F9E" w14:textId="4CBFAE69" w:rsidR="00E41D07" w:rsidRPr="004219B2" w:rsidRDefault="00E41D07" w:rsidP="00E41D07">
            <w:pPr>
              <w:jc w:val="center"/>
              <w:rPr>
                <w:rFonts w:ascii="宋体" w:hAnsi="宋体" w:cs="宋体"/>
                <w:b/>
              </w:rPr>
            </w:pPr>
            <w:r>
              <w:rPr>
                <w:rFonts w:ascii="宋体" w:hAnsi="宋体" w:cs="宋体" w:hint="eastAsia"/>
                <w:b/>
              </w:rPr>
              <w:t>字段名称</w:t>
            </w:r>
          </w:p>
        </w:tc>
        <w:tc>
          <w:tcPr>
            <w:tcW w:w="1435" w:type="dxa"/>
            <w:tcBorders>
              <w:left w:val="single" w:sz="4" w:space="0" w:color="auto"/>
            </w:tcBorders>
            <w:shd w:val="clear" w:color="auto" w:fill="auto"/>
          </w:tcPr>
          <w:p w14:paraId="14BABB43" w14:textId="4A355964" w:rsidR="00E41D07" w:rsidRPr="004219B2" w:rsidRDefault="00E41D07" w:rsidP="00E41D07">
            <w:pPr>
              <w:ind w:firstLine="0"/>
              <w:jc w:val="center"/>
              <w:rPr>
                <w:rFonts w:ascii="宋体" w:hAnsi="宋体" w:cs="宋体"/>
                <w:b/>
              </w:rPr>
            </w:pPr>
            <w:r>
              <w:rPr>
                <w:rFonts w:ascii="宋体" w:hAnsi="宋体" w:cs="宋体" w:hint="eastAsia"/>
                <w:b/>
              </w:rPr>
              <w:t>数据类型</w:t>
            </w:r>
          </w:p>
        </w:tc>
        <w:tc>
          <w:tcPr>
            <w:tcW w:w="4510" w:type="dxa"/>
            <w:shd w:val="clear" w:color="auto" w:fill="auto"/>
          </w:tcPr>
          <w:p w14:paraId="62E1F23F" w14:textId="6FAE81E9" w:rsidR="00E41D07" w:rsidRPr="001D0EA8" w:rsidRDefault="00E41D07" w:rsidP="00E41D07">
            <w:pPr>
              <w:jc w:val="center"/>
              <w:rPr>
                <w:b/>
              </w:rPr>
            </w:pPr>
            <w:r>
              <w:rPr>
                <w:rFonts w:hint="eastAsia"/>
                <w:b/>
              </w:rPr>
              <w:t>具体说明</w:t>
            </w:r>
          </w:p>
        </w:tc>
      </w:tr>
      <w:tr w:rsidR="00E41D07" w14:paraId="27F684BF" w14:textId="77777777" w:rsidTr="00E41D07">
        <w:tc>
          <w:tcPr>
            <w:tcW w:w="2310" w:type="dxa"/>
            <w:tcBorders>
              <w:right w:val="single" w:sz="4" w:space="0" w:color="auto"/>
            </w:tcBorders>
          </w:tcPr>
          <w:p w14:paraId="46D22141" w14:textId="6DBF332D" w:rsidR="00E41D07" w:rsidRDefault="00E41D07" w:rsidP="00E41D07">
            <w:pPr>
              <w:ind w:firstLine="0"/>
              <w:jc w:val="center"/>
              <w:rPr>
                <w:rFonts w:ascii="宋体" w:hAnsi="宋体" w:cs="宋体"/>
              </w:rPr>
            </w:pPr>
            <w:r>
              <w:rPr>
                <w:rFonts w:ascii="宋体" w:hAnsi="宋体" w:cs="宋体" w:hint="eastAsia"/>
              </w:rPr>
              <w:t>ImageUrl</w:t>
            </w:r>
          </w:p>
        </w:tc>
        <w:tc>
          <w:tcPr>
            <w:tcW w:w="1435" w:type="dxa"/>
            <w:tcBorders>
              <w:left w:val="single" w:sz="4" w:space="0" w:color="auto"/>
            </w:tcBorders>
          </w:tcPr>
          <w:p w14:paraId="253C6F4A" w14:textId="28F68CDB" w:rsidR="00E41D07" w:rsidRDefault="00E41D07" w:rsidP="00E41D07">
            <w:pPr>
              <w:ind w:firstLine="0"/>
              <w:jc w:val="center"/>
              <w:rPr>
                <w:rFonts w:ascii="宋体" w:hAnsi="宋体" w:cs="宋体"/>
              </w:rPr>
            </w:pPr>
            <w:r>
              <w:rPr>
                <w:rFonts w:ascii="宋体" w:hAnsi="宋体" w:cs="宋体" w:hint="eastAsia"/>
              </w:rPr>
              <w:t>URI</w:t>
            </w:r>
          </w:p>
        </w:tc>
        <w:tc>
          <w:tcPr>
            <w:tcW w:w="4510" w:type="dxa"/>
          </w:tcPr>
          <w:p w14:paraId="06528CF7" w14:textId="69C9D193" w:rsidR="00E41D07" w:rsidRDefault="00E41D07" w:rsidP="00E41D07">
            <w:pPr>
              <w:tabs>
                <w:tab w:val="left" w:pos="4747"/>
              </w:tabs>
              <w:ind w:firstLine="0"/>
              <w:rPr>
                <w:rFonts w:ascii="宋体" w:hAnsi="宋体" w:cs="宋体"/>
              </w:rPr>
            </w:pPr>
            <w:r>
              <w:rPr>
                <w:rFonts w:ascii="宋体" w:hAnsi="宋体" w:cs="宋体" w:hint="eastAsia"/>
              </w:rPr>
              <w:t>获得瓦片图像的Url模板</w:t>
            </w:r>
          </w:p>
        </w:tc>
      </w:tr>
      <w:tr w:rsidR="00E41D07" w:rsidRPr="004559D7" w14:paraId="68F63869" w14:textId="77777777" w:rsidTr="00E41D07">
        <w:tc>
          <w:tcPr>
            <w:tcW w:w="2310" w:type="dxa"/>
            <w:tcBorders>
              <w:right w:val="single" w:sz="4" w:space="0" w:color="auto"/>
            </w:tcBorders>
          </w:tcPr>
          <w:p w14:paraId="654A5C82" w14:textId="6342D05F" w:rsidR="00E41D07" w:rsidRDefault="00E41D07" w:rsidP="00E41D07">
            <w:pPr>
              <w:ind w:firstLine="0"/>
              <w:jc w:val="center"/>
              <w:rPr>
                <w:rFonts w:ascii="宋体" w:hAnsi="宋体" w:cs="宋体"/>
              </w:rPr>
            </w:pPr>
            <w:r w:rsidRPr="00E41D07">
              <w:rPr>
                <w:rFonts w:ascii="宋体" w:hAnsi="宋体" w:cs="宋体"/>
              </w:rPr>
              <w:t>imageUrlSubdomains</w:t>
            </w:r>
          </w:p>
        </w:tc>
        <w:tc>
          <w:tcPr>
            <w:tcW w:w="1435" w:type="dxa"/>
            <w:tcBorders>
              <w:left w:val="single" w:sz="4" w:space="0" w:color="auto"/>
            </w:tcBorders>
          </w:tcPr>
          <w:p w14:paraId="70CBCA94" w14:textId="171A6A49" w:rsidR="00E41D07" w:rsidRPr="00200829" w:rsidRDefault="00E41D07" w:rsidP="00E41D07">
            <w:pPr>
              <w:ind w:firstLine="0"/>
              <w:jc w:val="center"/>
              <w:rPr>
                <w:rFonts w:ascii="宋体" w:hAnsi="宋体" w:cs="宋体"/>
              </w:rPr>
            </w:pPr>
            <w:r>
              <w:rPr>
                <w:rFonts w:ascii="宋体" w:hAnsi="宋体" w:cs="宋体"/>
              </w:rPr>
              <w:t>String</w:t>
            </w:r>
          </w:p>
        </w:tc>
        <w:tc>
          <w:tcPr>
            <w:tcW w:w="4510" w:type="dxa"/>
          </w:tcPr>
          <w:p w14:paraId="55278A6C" w14:textId="2592E23D" w:rsidR="00E41D07" w:rsidRDefault="00E41D07" w:rsidP="00E41D07">
            <w:pPr>
              <w:ind w:firstLine="0"/>
              <w:rPr>
                <w:rFonts w:ascii="宋体" w:hAnsi="宋体" w:cs="宋体"/>
              </w:rPr>
            </w:pPr>
            <w:r>
              <w:rPr>
                <w:rFonts w:ascii="宋体" w:hAnsi="宋体" w:cs="宋体"/>
              </w:rPr>
              <w:t>I</w:t>
            </w:r>
            <w:r>
              <w:rPr>
                <w:rFonts w:ascii="宋体" w:hAnsi="宋体" w:cs="宋体" w:hint="eastAsia"/>
              </w:rPr>
              <w:t>mageUrl中对应的subdomain</w:t>
            </w:r>
          </w:p>
        </w:tc>
      </w:tr>
      <w:tr w:rsidR="00E41D07" w:rsidRPr="004559D7" w14:paraId="42822919" w14:textId="77777777" w:rsidTr="00E41D07">
        <w:tc>
          <w:tcPr>
            <w:tcW w:w="2310" w:type="dxa"/>
            <w:tcBorders>
              <w:right w:val="single" w:sz="4" w:space="0" w:color="auto"/>
            </w:tcBorders>
          </w:tcPr>
          <w:p w14:paraId="6D0BD27E" w14:textId="4BB09A20" w:rsidR="00E41D07" w:rsidRDefault="00E41D07" w:rsidP="00E41D07">
            <w:pPr>
              <w:ind w:firstLine="0"/>
              <w:jc w:val="center"/>
              <w:rPr>
                <w:rFonts w:ascii="宋体" w:hAnsi="宋体" w:cs="宋体"/>
              </w:rPr>
            </w:pPr>
            <w:r w:rsidRPr="00E41D07">
              <w:rPr>
                <w:rFonts w:ascii="宋体" w:hAnsi="宋体" w:cs="宋体"/>
              </w:rPr>
              <w:t>imageWidth</w:t>
            </w:r>
          </w:p>
        </w:tc>
        <w:tc>
          <w:tcPr>
            <w:tcW w:w="1435" w:type="dxa"/>
            <w:tcBorders>
              <w:left w:val="single" w:sz="4" w:space="0" w:color="auto"/>
            </w:tcBorders>
          </w:tcPr>
          <w:p w14:paraId="799713FF" w14:textId="25E3F91C"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33E710F4" w14:textId="520FAE7C" w:rsidR="00E41D07" w:rsidRDefault="00E41D07" w:rsidP="00E41D07">
            <w:pPr>
              <w:ind w:firstLine="0"/>
              <w:rPr>
                <w:rFonts w:ascii="宋体" w:hAnsi="宋体" w:cs="宋体"/>
              </w:rPr>
            </w:pPr>
            <w:r>
              <w:rPr>
                <w:rFonts w:ascii="宋体" w:hAnsi="宋体" w:cs="宋体" w:hint="eastAsia"/>
              </w:rPr>
              <w:t>瓦片图像的宽度</w:t>
            </w:r>
          </w:p>
        </w:tc>
      </w:tr>
      <w:tr w:rsidR="00E41D07" w:rsidRPr="004559D7" w14:paraId="5F736623" w14:textId="77777777" w:rsidTr="00E41D07">
        <w:tc>
          <w:tcPr>
            <w:tcW w:w="2310" w:type="dxa"/>
            <w:tcBorders>
              <w:right w:val="single" w:sz="4" w:space="0" w:color="auto"/>
            </w:tcBorders>
          </w:tcPr>
          <w:p w14:paraId="286DFE77" w14:textId="74AD3BFD" w:rsidR="00E41D07" w:rsidRDefault="00E41D07" w:rsidP="00E41D07">
            <w:pPr>
              <w:ind w:firstLine="0"/>
              <w:jc w:val="center"/>
              <w:rPr>
                <w:rFonts w:ascii="宋体" w:hAnsi="宋体" w:cs="宋体"/>
              </w:rPr>
            </w:pPr>
            <w:r w:rsidRPr="00E41D07">
              <w:rPr>
                <w:rFonts w:ascii="宋体" w:hAnsi="宋体" w:cs="宋体"/>
              </w:rPr>
              <w:t>imageHeight</w:t>
            </w:r>
          </w:p>
        </w:tc>
        <w:tc>
          <w:tcPr>
            <w:tcW w:w="1435" w:type="dxa"/>
            <w:tcBorders>
              <w:left w:val="single" w:sz="4" w:space="0" w:color="auto"/>
            </w:tcBorders>
          </w:tcPr>
          <w:p w14:paraId="1EC7E32A" w14:textId="5A9FE59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562841E" w14:textId="6258AA14" w:rsidR="00E41D07" w:rsidRDefault="00E41D07" w:rsidP="00E41D07">
            <w:pPr>
              <w:ind w:firstLine="0"/>
              <w:rPr>
                <w:rFonts w:ascii="宋体" w:hAnsi="宋体" w:cs="宋体"/>
              </w:rPr>
            </w:pPr>
            <w:r>
              <w:rPr>
                <w:rFonts w:ascii="宋体" w:hAnsi="宋体" w:cs="宋体" w:hint="eastAsia"/>
              </w:rPr>
              <w:t>瓦片图像的高度</w:t>
            </w:r>
          </w:p>
        </w:tc>
      </w:tr>
      <w:tr w:rsidR="00E41D07" w:rsidRPr="004559D7" w14:paraId="15260C81" w14:textId="77777777" w:rsidTr="00E41D07">
        <w:tc>
          <w:tcPr>
            <w:tcW w:w="2310" w:type="dxa"/>
            <w:tcBorders>
              <w:right w:val="single" w:sz="4" w:space="0" w:color="auto"/>
            </w:tcBorders>
          </w:tcPr>
          <w:p w14:paraId="374F62E3" w14:textId="48C11C7A" w:rsidR="00E41D07" w:rsidRPr="00200829" w:rsidRDefault="00E41D07" w:rsidP="00E41D07">
            <w:pPr>
              <w:ind w:firstLine="0"/>
              <w:jc w:val="center"/>
              <w:rPr>
                <w:rFonts w:ascii="宋体" w:hAnsi="宋体" w:cs="宋体"/>
              </w:rPr>
            </w:pPr>
            <w:r w:rsidRPr="00E41D07">
              <w:rPr>
                <w:rFonts w:ascii="宋体" w:hAnsi="宋体" w:cs="宋体"/>
              </w:rPr>
              <w:t>zoomMin</w:t>
            </w:r>
          </w:p>
        </w:tc>
        <w:tc>
          <w:tcPr>
            <w:tcW w:w="1435" w:type="dxa"/>
            <w:tcBorders>
              <w:left w:val="single" w:sz="4" w:space="0" w:color="auto"/>
            </w:tcBorders>
          </w:tcPr>
          <w:p w14:paraId="779A9EC5" w14:textId="7336048F" w:rsidR="00E41D07" w:rsidRPr="00200829" w:rsidRDefault="00E41D07" w:rsidP="00E41D07">
            <w:pPr>
              <w:ind w:firstLine="0"/>
              <w:jc w:val="center"/>
              <w:rPr>
                <w:rFonts w:ascii="宋体" w:hAnsi="宋体" w:cs="宋体"/>
              </w:rPr>
            </w:pPr>
            <w:r>
              <w:rPr>
                <w:rFonts w:ascii="宋体" w:hAnsi="宋体" w:cs="宋体"/>
              </w:rPr>
              <w:t>Int</w:t>
            </w:r>
          </w:p>
        </w:tc>
        <w:tc>
          <w:tcPr>
            <w:tcW w:w="4510" w:type="dxa"/>
          </w:tcPr>
          <w:p w14:paraId="7B916D96" w14:textId="4FE10029" w:rsidR="00E41D07" w:rsidRPr="004559D7" w:rsidRDefault="00E34DFC" w:rsidP="00E41D07">
            <w:pPr>
              <w:ind w:firstLine="0"/>
              <w:rPr>
                <w:rFonts w:ascii="宋体" w:hAnsi="宋体" w:cs="宋体"/>
              </w:rPr>
            </w:pPr>
            <w:r>
              <w:rPr>
                <w:rFonts w:ascii="宋体" w:hAnsi="宋体" w:cs="宋体" w:hint="eastAsia"/>
              </w:rPr>
              <w:t>该瓦片金字塔最小</w:t>
            </w:r>
            <w:r w:rsidR="00E41D07">
              <w:rPr>
                <w:rFonts w:ascii="宋体" w:hAnsi="宋体" w:cs="宋体" w:hint="eastAsia"/>
              </w:rPr>
              <w:t>的放缩等级</w:t>
            </w:r>
          </w:p>
        </w:tc>
      </w:tr>
      <w:tr w:rsidR="00E41D07" w:rsidRPr="004559D7" w14:paraId="44AD04A7" w14:textId="77777777" w:rsidTr="00E41D07">
        <w:tc>
          <w:tcPr>
            <w:tcW w:w="2310" w:type="dxa"/>
            <w:tcBorders>
              <w:right w:val="single" w:sz="4" w:space="0" w:color="auto"/>
            </w:tcBorders>
          </w:tcPr>
          <w:p w14:paraId="6FBA71D3" w14:textId="57036F6D" w:rsidR="00E41D07" w:rsidRDefault="00E41D07" w:rsidP="00E41D07">
            <w:pPr>
              <w:ind w:firstLine="0"/>
              <w:jc w:val="center"/>
              <w:rPr>
                <w:rFonts w:ascii="宋体" w:hAnsi="宋体" w:cs="宋体"/>
              </w:rPr>
            </w:pPr>
            <w:r w:rsidRPr="00E41D07">
              <w:rPr>
                <w:rFonts w:ascii="宋体" w:hAnsi="宋体" w:cs="宋体"/>
              </w:rPr>
              <w:t>zoomMax</w:t>
            </w:r>
          </w:p>
        </w:tc>
        <w:tc>
          <w:tcPr>
            <w:tcW w:w="1435" w:type="dxa"/>
            <w:tcBorders>
              <w:left w:val="single" w:sz="4" w:space="0" w:color="auto"/>
            </w:tcBorders>
          </w:tcPr>
          <w:p w14:paraId="2899A5D8" w14:textId="7A59E73E" w:rsidR="00E41D07" w:rsidRDefault="00E41D07" w:rsidP="00E41D07">
            <w:pPr>
              <w:ind w:firstLine="0"/>
              <w:jc w:val="center"/>
              <w:rPr>
                <w:rFonts w:ascii="宋体" w:hAnsi="宋体" w:cs="宋体"/>
              </w:rPr>
            </w:pPr>
            <w:r>
              <w:rPr>
                <w:rFonts w:ascii="宋体" w:hAnsi="宋体" w:cs="宋体"/>
              </w:rPr>
              <w:t>int</w:t>
            </w:r>
          </w:p>
        </w:tc>
        <w:tc>
          <w:tcPr>
            <w:tcW w:w="4510" w:type="dxa"/>
          </w:tcPr>
          <w:p w14:paraId="5EAD97FF" w14:textId="1BBD12BD" w:rsidR="00E41D07" w:rsidRDefault="00E34DFC" w:rsidP="00E41D07">
            <w:pPr>
              <w:ind w:firstLine="0"/>
              <w:rPr>
                <w:rFonts w:ascii="宋体" w:hAnsi="宋体" w:cs="宋体"/>
              </w:rPr>
            </w:pPr>
            <w:r>
              <w:rPr>
                <w:rFonts w:ascii="宋体" w:hAnsi="宋体" w:cs="宋体" w:hint="eastAsia"/>
              </w:rPr>
              <w:t>该瓦片金字塔最大的放缩等级</w:t>
            </w:r>
          </w:p>
        </w:tc>
      </w:tr>
    </w:tbl>
    <w:p w14:paraId="7E7BC9C2" w14:textId="242A5839" w:rsidR="00023797" w:rsidRDefault="00050612" w:rsidP="005B2D6C">
      <w:pPr>
        <w:ind w:firstLine="0"/>
        <w:rPr>
          <w:rFonts w:ascii="宋体" w:hAnsi="宋体" w:cs="宋体"/>
        </w:rPr>
      </w:pPr>
      <w:r>
        <w:rPr>
          <w:rFonts w:ascii="宋体" w:hAnsi="宋体" w:cs="宋体" w:hint="eastAsia"/>
        </w:rPr>
        <w:t>响应信息示例：</w:t>
      </w:r>
    </w:p>
    <w:p w14:paraId="4F29BDAE" w14:textId="77777777" w:rsidR="00050612" w:rsidRDefault="00050612" w:rsidP="00050612">
      <w:pPr>
        <w:keepNext/>
        <w:ind w:firstLine="0"/>
        <w:jc w:val="center"/>
      </w:pPr>
      <w:r>
        <w:rPr>
          <w:rFonts w:ascii="宋体" w:hAnsi="宋体" w:cs="宋体"/>
          <w:noProof/>
          <w:lang w:eastAsia="en-US"/>
        </w:rPr>
        <w:drawing>
          <wp:inline distT="0" distB="0" distL="0" distR="0" wp14:anchorId="254BF66F" wp14:editId="17EEE091">
            <wp:extent cx="5050033" cy="1264920"/>
            <wp:effectExtent l="0" t="0" r="5080" b="508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2986" t="12641" r="18845" b="8819"/>
                    <a:stretch/>
                  </pic:blipFill>
                  <pic:spPr bwMode="auto">
                    <a:xfrm>
                      <a:off x="0" y="0"/>
                      <a:ext cx="5053278" cy="1265733"/>
                    </a:xfrm>
                    <a:prstGeom prst="rect">
                      <a:avLst/>
                    </a:prstGeom>
                    <a:noFill/>
                    <a:ln>
                      <a:noFill/>
                    </a:ln>
                    <a:extLst>
                      <a:ext uri="{53640926-AAD7-44d8-BBD7-CCE9431645EC}">
                        <a14:shadowObscured xmlns:a14="http://schemas.microsoft.com/office/drawing/2010/main"/>
                      </a:ext>
                    </a:extLst>
                  </pic:spPr>
                </pic:pic>
              </a:graphicData>
            </a:graphic>
          </wp:inline>
        </w:drawing>
      </w:r>
    </w:p>
    <w:p w14:paraId="07873C8E" w14:textId="5F461176" w:rsidR="00050612" w:rsidRPr="00050612" w:rsidRDefault="00050612" w:rsidP="00050612">
      <w:pPr>
        <w:pStyle w:val="Caption"/>
        <w:rPr>
          <w:rFonts w:ascii="宋体" w:hAnsi="宋体" w:cs="宋体"/>
        </w:rPr>
      </w:pPr>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6</w:t>
      </w:r>
      <w:r w:rsidR="00F01F4D">
        <w:fldChar w:fldCharType="end"/>
      </w:r>
      <w:r>
        <w:rPr>
          <w:rFonts w:hint="eastAsia"/>
        </w:rPr>
        <w:t xml:space="preserve"> Bing</w:t>
      </w:r>
      <w:r>
        <w:rPr>
          <w:rFonts w:hint="eastAsia"/>
        </w:rPr>
        <w:t>地图元数据</w:t>
      </w:r>
    </w:p>
    <w:p w14:paraId="1D5054C6" w14:textId="04AD0D9A" w:rsidR="006B3B2E" w:rsidRDefault="00DB5175" w:rsidP="00DB5175">
      <w:pPr>
        <w:ind w:firstLine="0"/>
        <w:rPr>
          <w:rFonts w:ascii="宋体" w:hAnsi="宋体" w:cs="宋体"/>
        </w:rPr>
      </w:pPr>
      <w:r>
        <w:rPr>
          <w:rFonts w:ascii="宋体" w:hAnsi="宋体" w:cs="宋体" w:hint="eastAsia"/>
        </w:rPr>
        <w:t>其中imageUrl对应的值为</w:t>
      </w:r>
    </w:p>
    <w:p w14:paraId="77B27E53" w14:textId="0E0DEB65" w:rsidR="00996FA5" w:rsidRDefault="00996FA5" w:rsidP="00996FA5">
      <w:pPr>
        <w:pStyle w:val="Caption"/>
        <w:keepNext/>
      </w:pPr>
      <w:r>
        <w:rPr>
          <w:rFonts w:hint="eastAsia"/>
        </w:rPr>
        <w:t>表</w:t>
      </w:r>
      <w:r>
        <w:rPr>
          <w:rFonts w:hint="eastAsia"/>
        </w:rPr>
        <w:t xml:space="preserve"> </w:t>
      </w:r>
      <w:fldSimple w:instr=" STYLEREF 2 \s ">
        <w:r w:rsidR="00135308">
          <w:rPr>
            <w:noProof/>
          </w:rPr>
          <w:t>7.1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8</w:t>
      </w:r>
      <w:r w:rsidR="00135308">
        <w:fldChar w:fldCharType="end"/>
      </w:r>
      <w:r>
        <w:rPr>
          <w:rFonts w:hint="eastAsia"/>
        </w:rPr>
        <w:t xml:space="preserve"> Bing</w:t>
      </w:r>
      <w:r>
        <w:rPr>
          <w:rFonts w:hint="eastAsia"/>
        </w:rPr>
        <w:t>地图返回值</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37"/>
        <w:gridCol w:w="6518"/>
      </w:tblGrid>
      <w:tr w:rsidR="002E55FD" w:rsidRPr="001D0EA8" w14:paraId="094C1D79" w14:textId="77777777" w:rsidTr="00996FA5">
        <w:trPr>
          <w:trHeight w:val="329"/>
        </w:trPr>
        <w:tc>
          <w:tcPr>
            <w:tcW w:w="1737" w:type="dxa"/>
            <w:tcBorders>
              <w:right w:val="single" w:sz="4" w:space="0" w:color="auto"/>
            </w:tcBorders>
            <w:shd w:val="clear" w:color="auto" w:fill="auto"/>
          </w:tcPr>
          <w:p w14:paraId="0829A110" w14:textId="77777777" w:rsidR="002E55FD" w:rsidRPr="004219B2" w:rsidRDefault="002E55FD" w:rsidP="00996FA5">
            <w:pPr>
              <w:jc w:val="center"/>
              <w:rPr>
                <w:rFonts w:ascii="宋体" w:hAnsi="宋体" w:cs="宋体"/>
                <w:b/>
              </w:rPr>
            </w:pPr>
            <w:r>
              <w:rPr>
                <w:rFonts w:ascii="宋体" w:hAnsi="宋体" w:cs="宋体" w:hint="eastAsia"/>
                <w:b/>
              </w:rPr>
              <w:t>字段名称</w:t>
            </w:r>
          </w:p>
        </w:tc>
        <w:tc>
          <w:tcPr>
            <w:tcW w:w="6518" w:type="dxa"/>
            <w:shd w:val="clear" w:color="auto" w:fill="auto"/>
          </w:tcPr>
          <w:p w14:paraId="73406ABF" w14:textId="77777777" w:rsidR="002E55FD" w:rsidRPr="001D0EA8" w:rsidRDefault="002E55FD" w:rsidP="002E55FD">
            <w:pPr>
              <w:ind w:hanging="60"/>
              <w:jc w:val="center"/>
              <w:rPr>
                <w:b/>
              </w:rPr>
            </w:pPr>
            <w:r>
              <w:rPr>
                <w:rFonts w:hint="eastAsia"/>
                <w:b/>
              </w:rPr>
              <w:t>具体说明</w:t>
            </w:r>
          </w:p>
        </w:tc>
      </w:tr>
      <w:tr w:rsidR="002E55FD" w14:paraId="12D136AF" w14:textId="77777777" w:rsidTr="00996FA5">
        <w:trPr>
          <w:trHeight w:val="329"/>
        </w:trPr>
        <w:tc>
          <w:tcPr>
            <w:tcW w:w="1737" w:type="dxa"/>
            <w:tcBorders>
              <w:right w:val="single" w:sz="4" w:space="0" w:color="auto"/>
            </w:tcBorders>
          </w:tcPr>
          <w:p w14:paraId="481356A4" w14:textId="77777777" w:rsidR="002E55FD" w:rsidRDefault="002E55FD" w:rsidP="00996FA5">
            <w:pPr>
              <w:ind w:firstLine="0"/>
              <w:jc w:val="center"/>
              <w:rPr>
                <w:rFonts w:ascii="宋体" w:hAnsi="宋体" w:cs="宋体"/>
              </w:rPr>
            </w:pPr>
            <w:r>
              <w:rPr>
                <w:rFonts w:ascii="宋体" w:hAnsi="宋体" w:cs="宋体" w:hint="eastAsia"/>
              </w:rPr>
              <w:t>ImageUrl</w:t>
            </w:r>
          </w:p>
        </w:tc>
        <w:tc>
          <w:tcPr>
            <w:tcW w:w="6518" w:type="dxa"/>
          </w:tcPr>
          <w:p w14:paraId="0CF7A067" w14:textId="74D7B046" w:rsidR="002E55FD" w:rsidRDefault="002E55FD" w:rsidP="002E55FD">
            <w:pPr>
              <w:spacing w:before="40" w:after="40"/>
              <w:ind w:firstLine="0"/>
              <w:rPr>
                <w:rFonts w:ascii="宋体" w:hAnsi="宋体" w:cs="宋体"/>
              </w:rPr>
            </w:pPr>
            <w:r w:rsidRPr="002E55FD">
              <w:rPr>
                <w:rFonts w:ascii="宋体" w:hAnsi="宋体" w:cs="宋体"/>
              </w:rPr>
              <w:t>http:</w:t>
            </w:r>
            <w:r w:rsidRPr="002E55FD">
              <w:rPr>
                <w:rFonts w:ascii="宋体" w:hAnsi="宋体" w:cs="宋体" w:hint="eastAsia"/>
              </w:rPr>
              <w:t>//</w:t>
            </w:r>
            <w:r w:rsidRPr="002E55FD">
              <w:rPr>
                <w:rFonts w:ascii="宋体" w:hAnsi="宋体" w:cs="宋体"/>
              </w:rPr>
              <w:t>ecn.{subdomain}.tiles.virtualearth.net/tiles/r{quadkey}.jpeg?g=129&amp;mkt={culture}</w:t>
            </w:r>
          </w:p>
        </w:tc>
      </w:tr>
      <w:tr w:rsidR="002E55FD" w14:paraId="3DD2AD40" w14:textId="77777777" w:rsidTr="00996FA5">
        <w:trPr>
          <w:trHeight w:val="343"/>
        </w:trPr>
        <w:tc>
          <w:tcPr>
            <w:tcW w:w="1737" w:type="dxa"/>
            <w:tcBorders>
              <w:right w:val="single" w:sz="4" w:space="0" w:color="auto"/>
            </w:tcBorders>
          </w:tcPr>
          <w:p w14:paraId="7F2B91F1" w14:textId="64A9315E" w:rsidR="002E55FD" w:rsidRDefault="002E55FD" w:rsidP="00996FA5">
            <w:pPr>
              <w:ind w:firstLine="0"/>
              <w:jc w:val="center"/>
              <w:rPr>
                <w:rFonts w:ascii="宋体" w:hAnsi="宋体" w:cs="宋体"/>
              </w:rPr>
            </w:pPr>
            <w:r w:rsidRPr="00E41D07">
              <w:rPr>
                <w:rFonts w:ascii="宋体" w:hAnsi="宋体" w:cs="宋体"/>
              </w:rPr>
              <w:t>imageUrlSubdomains</w:t>
            </w:r>
          </w:p>
        </w:tc>
        <w:tc>
          <w:tcPr>
            <w:tcW w:w="6518" w:type="dxa"/>
          </w:tcPr>
          <w:p w14:paraId="75AE612B" w14:textId="5FEAF02E" w:rsidR="002E55FD" w:rsidRDefault="002E55FD" w:rsidP="00996FA5">
            <w:pPr>
              <w:ind w:firstLine="0"/>
              <w:rPr>
                <w:rFonts w:ascii="宋体" w:hAnsi="宋体" w:cs="宋体"/>
              </w:rPr>
            </w:pPr>
            <w:r>
              <w:rPr>
                <w:rFonts w:ascii="宋体" w:hAnsi="宋体" w:cs="宋体" w:hint="eastAsia"/>
              </w:rPr>
              <w:t>[</w:t>
            </w:r>
            <w:r>
              <w:rPr>
                <w:rFonts w:ascii="宋体" w:hAnsi="宋体" w:cs="宋体"/>
              </w:rPr>
              <w:t>“</w:t>
            </w:r>
            <w:r>
              <w:rPr>
                <w:rFonts w:ascii="宋体" w:hAnsi="宋体" w:cs="宋体" w:hint="eastAsia"/>
              </w:rPr>
              <w:t>t0</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t1</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t2</w:t>
            </w:r>
            <w:r>
              <w:rPr>
                <w:rFonts w:ascii="宋体" w:hAnsi="宋体" w:cs="宋体"/>
              </w:rPr>
              <w:t>”</w:t>
            </w:r>
            <w:r>
              <w:rPr>
                <w:rFonts w:ascii="宋体" w:hAnsi="宋体" w:cs="宋体" w:hint="eastAsia"/>
              </w:rPr>
              <w:t>,</w:t>
            </w:r>
            <w:r>
              <w:rPr>
                <w:rFonts w:ascii="宋体" w:hAnsi="宋体" w:cs="宋体"/>
              </w:rPr>
              <w:t>”</w:t>
            </w:r>
            <w:r>
              <w:rPr>
                <w:rFonts w:ascii="宋体" w:hAnsi="宋体" w:cs="宋体" w:hint="eastAsia"/>
              </w:rPr>
              <w:t>t3</w:t>
            </w:r>
            <w:r>
              <w:rPr>
                <w:rFonts w:ascii="宋体" w:hAnsi="宋体" w:cs="宋体"/>
              </w:rPr>
              <w:t>”</w:t>
            </w:r>
            <w:r>
              <w:rPr>
                <w:rFonts w:ascii="宋体" w:hAnsi="宋体" w:cs="宋体" w:hint="eastAsia"/>
              </w:rPr>
              <w:t>]</w:t>
            </w:r>
          </w:p>
        </w:tc>
      </w:tr>
    </w:tbl>
    <w:p w14:paraId="05D2EF0E" w14:textId="77777777" w:rsidR="002E55FD" w:rsidRDefault="002E55FD" w:rsidP="00DB5175">
      <w:pPr>
        <w:ind w:firstLine="0"/>
        <w:rPr>
          <w:rFonts w:ascii="宋体" w:hAnsi="宋体" w:cs="宋体"/>
        </w:rPr>
      </w:pPr>
    </w:p>
    <w:p w14:paraId="0F19EC10" w14:textId="10840C7A" w:rsidR="002E55FD" w:rsidRDefault="002E55FD" w:rsidP="00DB5175">
      <w:pPr>
        <w:ind w:firstLine="0"/>
        <w:rPr>
          <w:rFonts w:ascii="宋体" w:hAnsi="宋体" w:cs="宋体"/>
        </w:rPr>
      </w:pPr>
      <w:r>
        <w:rPr>
          <w:rFonts w:ascii="宋体" w:hAnsi="宋体" w:cs="宋体" w:hint="eastAsia"/>
        </w:rPr>
        <w:t>ImageUrl模板中的占位符：</w:t>
      </w:r>
    </w:p>
    <w:p w14:paraId="3FA78CB9" w14:textId="7FE7C2B0" w:rsidR="00996FA5" w:rsidRDefault="00996FA5" w:rsidP="00996FA5">
      <w:pPr>
        <w:pStyle w:val="Caption"/>
        <w:keepNext/>
      </w:pPr>
      <w:r>
        <w:rPr>
          <w:rFonts w:hint="eastAsia"/>
        </w:rPr>
        <w:t>表</w:t>
      </w:r>
      <w:r>
        <w:rPr>
          <w:rFonts w:hint="eastAsia"/>
        </w:rPr>
        <w:t xml:space="preserve"> </w:t>
      </w:r>
      <w:fldSimple w:instr=" STYLEREF 2 \s ">
        <w:r w:rsidR="00135308">
          <w:rPr>
            <w:noProof/>
          </w:rPr>
          <w:t>7.1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9</w:t>
      </w:r>
      <w:r w:rsidR="00135308">
        <w:fldChar w:fldCharType="end"/>
      </w:r>
      <w:r>
        <w:rPr>
          <w:rFonts w:hint="eastAsia"/>
        </w:rPr>
        <w:t xml:space="preserve"> Bing</w:t>
      </w:r>
      <w:r>
        <w:rPr>
          <w:rFonts w:hint="eastAsia"/>
        </w:rPr>
        <w:t>地图请求</w:t>
      </w:r>
      <w:r>
        <w:rPr>
          <w:rFonts w:hint="eastAsia"/>
        </w:rPr>
        <w:t>Url</w:t>
      </w:r>
      <w:r>
        <w:rPr>
          <w:rFonts w:hint="eastAsia"/>
        </w:rPr>
        <w:t>模板占位符</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8"/>
        <w:gridCol w:w="6660"/>
      </w:tblGrid>
      <w:tr w:rsidR="002E55FD" w:rsidRPr="001D0EA8" w14:paraId="76B8B500" w14:textId="77777777" w:rsidTr="00061CC8">
        <w:trPr>
          <w:trHeight w:val="329"/>
        </w:trPr>
        <w:tc>
          <w:tcPr>
            <w:tcW w:w="1728" w:type="dxa"/>
            <w:tcBorders>
              <w:right w:val="single" w:sz="4" w:space="0" w:color="auto"/>
            </w:tcBorders>
            <w:shd w:val="clear" w:color="auto" w:fill="auto"/>
          </w:tcPr>
          <w:p w14:paraId="41841021" w14:textId="77777777" w:rsidR="002E55FD" w:rsidRPr="004219B2" w:rsidRDefault="002E55FD" w:rsidP="002E55FD">
            <w:pPr>
              <w:ind w:firstLine="0"/>
              <w:jc w:val="center"/>
              <w:rPr>
                <w:rFonts w:ascii="宋体" w:hAnsi="宋体" w:cs="宋体"/>
                <w:b/>
              </w:rPr>
            </w:pPr>
            <w:r>
              <w:rPr>
                <w:rFonts w:ascii="宋体" w:hAnsi="宋体" w:cs="宋体" w:hint="eastAsia"/>
                <w:b/>
              </w:rPr>
              <w:t>字段名称</w:t>
            </w:r>
          </w:p>
        </w:tc>
        <w:tc>
          <w:tcPr>
            <w:tcW w:w="6660" w:type="dxa"/>
            <w:shd w:val="clear" w:color="auto" w:fill="auto"/>
          </w:tcPr>
          <w:p w14:paraId="026BA57F" w14:textId="77777777" w:rsidR="002E55FD" w:rsidRPr="001D0EA8" w:rsidRDefault="002E55FD" w:rsidP="00996FA5">
            <w:pPr>
              <w:ind w:hanging="60"/>
              <w:jc w:val="center"/>
              <w:rPr>
                <w:b/>
              </w:rPr>
            </w:pPr>
            <w:r>
              <w:rPr>
                <w:rFonts w:hint="eastAsia"/>
                <w:b/>
              </w:rPr>
              <w:t>具体说明</w:t>
            </w:r>
          </w:p>
        </w:tc>
      </w:tr>
      <w:tr w:rsidR="002E55FD" w14:paraId="04E2B18C" w14:textId="77777777" w:rsidTr="00061CC8">
        <w:trPr>
          <w:trHeight w:val="329"/>
        </w:trPr>
        <w:tc>
          <w:tcPr>
            <w:tcW w:w="1728" w:type="dxa"/>
            <w:tcBorders>
              <w:right w:val="single" w:sz="4" w:space="0" w:color="auto"/>
            </w:tcBorders>
          </w:tcPr>
          <w:p w14:paraId="2704C63A" w14:textId="214C56FA" w:rsidR="002E55FD" w:rsidRDefault="002E55FD" w:rsidP="00996FA5">
            <w:pPr>
              <w:ind w:firstLine="0"/>
              <w:jc w:val="center"/>
              <w:rPr>
                <w:rFonts w:ascii="宋体" w:hAnsi="宋体" w:cs="宋体"/>
              </w:rPr>
            </w:pPr>
            <w:r w:rsidRPr="002E55FD">
              <w:rPr>
                <w:rFonts w:ascii="宋体" w:hAnsi="宋体" w:cs="宋体"/>
              </w:rPr>
              <w:t>subdomain</w:t>
            </w:r>
          </w:p>
        </w:tc>
        <w:tc>
          <w:tcPr>
            <w:tcW w:w="6660" w:type="dxa"/>
          </w:tcPr>
          <w:p w14:paraId="7D3567F9" w14:textId="41AFAF39" w:rsidR="002E55FD" w:rsidRDefault="002E55FD" w:rsidP="002E55FD">
            <w:pPr>
              <w:spacing w:before="40" w:after="40"/>
              <w:ind w:right="2508" w:firstLine="0"/>
              <w:rPr>
                <w:rFonts w:ascii="宋体" w:hAnsi="宋体" w:cs="宋体"/>
              </w:rPr>
            </w:pPr>
            <w:r>
              <w:rPr>
                <w:rFonts w:ascii="宋体" w:hAnsi="宋体" w:cs="宋体" w:hint="eastAsia"/>
              </w:rPr>
              <w:t>响应请求的服务器子域</w:t>
            </w:r>
          </w:p>
        </w:tc>
      </w:tr>
      <w:tr w:rsidR="002E55FD" w14:paraId="51CF176A" w14:textId="77777777" w:rsidTr="00061CC8">
        <w:trPr>
          <w:trHeight w:val="343"/>
        </w:trPr>
        <w:tc>
          <w:tcPr>
            <w:tcW w:w="1728" w:type="dxa"/>
            <w:tcBorders>
              <w:right w:val="single" w:sz="4" w:space="0" w:color="auto"/>
            </w:tcBorders>
          </w:tcPr>
          <w:p w14:paraId="02DF1649" w14:textId="64019184" w:rsidR="002E55FD" w:rsidRPr="00E41D07" w:rsidRDefault="002E55FD" w:rsidP="00996FA5">
            <w:pPr>
              <w:ind w:firstLine="0"/>
              <w:jc w:val="center"/>
              <w:rPr>
                <w:rFonts w:ascii="宋体" w:hAnsi="宋体" w:cs="宋体"/>
              </w:rPr>
            </w:pPr>
            <w:r w:rsidRPr="002E55FD">
              <w:rPr>
                <w:rFonts w:ascii="宋体" w:hAnsi="宋体" w:cs="宋体"/>
              </w:rPr>
              <w:t>quadkey</w:t>
            </w:r>
          </w:p>
        </w:tc>
        <w:tc>
          <w:tcPr>
            <w:tcW w:w="6660" w:type="dxa"/>
          </w:tcPr>
          <w:p w14:paraId="43669781" w14:textId="171894A9" w:rsidR="002E55FD" w:rsidRDefault="002E55FD" w:rsidP="00996FA5">
            <w:pPr>
              <w:ind w:firstLine="0"/>
              <w:rPr>
                <w:rFonts w:ascii="宋体" w:hAnsi="宋体" w:cs="宋体"/>
              </w:rPr>
            </w:pPr>
            <w:r>
              <w:rPr>
                <w:rFonts w:ascii="宋体" w:hAnsi="宋体" w:cs="宋体" w:hint="eastAsia"/>
              </w:rPr>
              <w:t>请求瓦片的quadkey</w:t>
            </w:r>
          </w:p>
        </w:tc>
      </w:tr>
      <w:tr w:rsidR="002E55FD" w14:paraId="7D838ED9" w14:textId="77777777" w:rsidTr="00061CC8">
        <w:trPr>
          <w:trHeight w:val="343"/>
        </w:trPr>
        <w:tc>
          <w:tcPr>
            <w:tcW w:w="1728" w:type="dxa"/>
            <w:tcBorders>
              <w:right w:val="single" w:sz="4" w:space="0" w:color="auto"/>
            </w:tcBorders>
          </w:tcPr>
          <w:p w14:paraId="3AA6CA38" w14:textId="65EEF7BD" w:rsidR="002E55FD" w:rsidRPr="00E41D07" w:rsidRDefault="002E55FD" w:rsidP="00996FA5">
            <w:pPr>
              <w:ind w:firstLine="0"/>
              <w:jc w:val="center"/>
              <w:rPr>
                <w:rFonts w:ascii="宋体" w:hAnsi="宋体" w:cs="宋体"/>
              </w:rPr>
            </w:pPr>
            <w:r w:rsidRPr="002E55FD">
              <w:rPr>
                <w:rFonts w:ascii="宋体" w:hAnsi="宋体" w:cs="宋体"/>
              </w:rPr>
              <w:t>culture</w:t>
            </w:r>
          </w:p>
        </w:tc>
        <w:tc>
          <w:tcPr>
            <w:tcW w:w="6660" w:type="dxa"/>
          </w:tcPr>
          <w:p w14:paraId="2BA895B2" w14:textId="22999412" w:rsidR="002E55FD" w:rsidRDefault="002E55FD" w:rsidP="00996FA5">
            <w:pPr>
              <w:ind w:firstLine="0"/>
              <w:rPr>
                <w:rFonts w:ascii="宋体" w:hAnsi="宋体" w:cs="宋体"/>
              </w:rPr>
            </w:pPr>
            <w:r>
              <w:rPr>
                <w:rFonts w:ascii="宋体" w:hAnsi="宋体" w:cs="宋体" w:hint="eastAsia"/>
              </w:rPr>
              <w:t>请求瓦片上附加标示的语言类型，中文为</w:t>
            </w:r>
            <w:r w:rsidR="00924B50">
              <w:rPr>
                <w:rFonts w:ascii="宋体" w:hAnsi="宋体" w:cs="宋体" w:hint="eastAsia"/>
              </w:rPr>
              <w:t>cn</w:t>
            </w:r>
          </w:p>
        </w:tc>
      </w:tr>
    </w:tbl>
    <w:p w14:paraId="14856F0E" w14:textId="581946B5" w:rsidR="002017CF" w:rsidRDefault="002017CF" w:rsidP="00BA5F32">
      <w:r>
        <w:br w:type="page"/>
      </w:r>
    </w:p>
    <w:p w14:paraId="62E2ED94" w14:textId="5EE70283" w:rsidR="00DB2543" w:rsidRDefault="004A7102" w:rsidP="00CA6338">
      <w:pPr>
        <w:pStyle w:val="Heading5"/>
      </w:pPr>
      <w:bookmarkStart w:id="277" w:name="_Toc287515678"/>
      <w:r>
        <w:rPr>
          <w:rFonts w:hint="eastAsia"/>
        </w:rPr>
        <w:t>B</w:t>
      </w:r>
      <w:r>
        <w:rPr>
          <w:rFonts w:ascii="黑体" w:hAnsi="黑体" w:cs="黑体" w:hint="eastAsia"/>
        </w:rPr>
        <w:t>ingDataSource</w:t>
      </w:r>
      <w:r w:rsidR="00DB2543">
        <w:rPr>
          <w:rFonts w:hint="eastAsia"/>
        </w:rPr>
        <w:t>初始化</w:t>
      </w:r>
      <w:r w:rsidR="00DB2543">
        <w:rPr>
          <w:rFonts w:hint="eastAsia"/>
        </w:rPr>
        <w:t>Bing</w:t>
      </w:r>
      <w:r w:rsidR="00DB2543">
        <w:rPr>
          <w:rFonts w:hint="eastAsia"/>
        </w:rPr>
        <w:t>地图</w:t>
      </w:r>
      <w:r w:rsidR="00DB2543" w:rsidRPr="002017CF">
        <w:rPr>
          <w:rFonts w:ascii="黑体" w:hAnsi="黑体" w:cs="黑体" w:hint="eastAsia"/>
        </w:rPr>
        <w:t>和</w:t>
      </w:r>
      <w:r w:rsidR="00DB2543">
        <w:rPr>
          <w:rFonts w:hint="eastAsia"/>
        </w:rPr>
        <w:t>加载瓦片地图</w:t>
      </w:r>
      <w:bookmarkEnd w:id="277"/>
    </w:p>
    <w:p w14:paraId="38E23501" w14:textId="0C31F3EE" w:rsidR="00600541" w:rsidRDefault="0097716B" w:rsidP="00597EA4">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_Ref286890206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7</w:t>
      </w:r>
      <w:r>
        <w:rPr>
          <w:rFonts w:hint="eastAsia"/>
        </w:rPr>
        <w:t xml:space="preserve"> BingDataSource</w:t>
      </w:r>
      <w:r>
        <w:rPr>
          <w:rFonts w:hint="eastAsia"/>
        </w:rPr>
        <w:t>类结构图</w:t>
      </w:r>
      <w:r>
        <w:rPr>
          <w:rFonts w:ascii="宋体" w:hAnsi="宋体" w:cs="宋体"/>
        </w:rPr>
        <w:fldChar w:fldCharType="end"/>
      </w:r>
      <w:r w:rsidR="00B96343">
        <w:rPr>
          <w:rFonts w:ascii="宋体" w:hAnsi="宋体" w:cs="宋体" w:hint="eastAsia"/>
        </w:rPr>
        <w:t>，IOS.GIS.Common.Tool</w:t>
      </w:r>
      <w:r w:rsidR="00B262F9">
        <w:rPr>
          <w:rFonts w:ascii="宋体" w:hAnsi="宋体" w:cs="宋体" w:hint="eastAsia"/>
        </w:rPr>
        <w:t>通过Bing地图Restful服务</w:t>
      </w:r>
      <w:r w:rsidR="00B96343">
        <w:rPr>
          <w:rFonts w:ascii="宋体" w:hAnsi="宋体" w:cs="宋体" w:hint="eastAsia"/>
        </w:rPr>
        <w:t>加载Bing</w:t>
      </w:r>
      <w:r w:rsidR="002C3C28">
        <w:rPr>
          <w:rFonts w:ascii="宋体" w:hAnsi="宋体" w:cs="宋体" w:hint="eastAsia"/>
        </w:rPr>
        <w:t>地图通过BingDataSource完成以下</w:t>
      </w:r>
      <w:r w:rsidR="00B96343">
        <w:rPr>
          <w:rFonts w:ascii="宋体" w:hAnsi="宋体" w:cs="宋体" w:hint="eastAsia"/>
        </w:rPr>
        <w:t>两个步骤：请求元数据和请求瓦片图片</w:t>
      </w:r>
      <w:r w:rsidR="00600541">
        <w:rPr>
          <w:rFonts w:ascii="宋体" w:hAnsi="宋体" w:cs="宋体" w:hint="eastAsia"/>
        </w:rPr>
        <w:t>。</w:t>
      </w:r>
      <w:r w:rsidR="00597EA4">
        <w:rPr>
          <w:rFonts w:ascii="宋体" w:hAnsi="宋体" w:cs="宋体" w:hint="eastAsia"/>
        </w:rPr>
        <w:t>BingDataSource</w:t>
      </w:r>
      <w:r w:rsidR="00B70959">
        <w:rPr>
          <w:rFonts w:ascii="宋体" w:hAnsi="宋体" w:cs="宋体" w:hint="eastAsia"/>
        </w:rPr>
        <w:t>具体如下</w:t>
      </w:r>
      <w:r w:rsidR="00B70959">
        <w:rPr>
          <w:rFonts w:ascii="宋体" w:hAnsi="宋体" w:cs="宋体"/>
        </w:rPr>
        <w:fldChar w:fldCharType="begin"/>
      </w:r>
      <w:r w:rsidR="00B70959">
        <w:rPr>
          <w:rFonts w:ascii="宋体" w:hAnsi="宋体" w:cs="宋体"/>
        </w:rPr>
        <w:instrText xml:space="preserve"> REF </w:instrText>
      </w:r>
      <w:r w:rsidR="00B70959">
        <w:rPr>
          <w:rFonts w:ascii="宋体" w:hAnsi="宋体" w:cs="宋体" w:hint="eastAsia"/>
        </w:rPr>
        <w:instrText>_Ref286892068 \h</w:instrText>
      </w:r>
      <w:r w:rsidR="00B70959">
        <w:rPr>
          <w:rFonts w:ascii="宋体" w:hAnsi="宋体" w:cs="宋体"/>
        </w:rPr>
        <w:instrText xml:space="preserve"> </w:instrText>
      </w:r>
      <w:r w:rsidR="00B70959">
        <w:rPr>
          <w:rFonts w:ascii="宋体" w:hAnsi="宋体" w:cs="宋体"/>
        </w:rPr>
      </w:r>
      <w:r w:rsidR="00B70959">
        <w:rPr>
          <w:rFonts w:ascii="宋体" w:hAnsi="宋体" w:cs="宋体"/>
        </w:rPr>
        <w:fldChar w:fldCharType="separate"/>
      </w:r>
      <w:r w:rsidR="00B70959">
        <w:rPr>
          <w:rFonts w:hint="eastAsia"/>
        </w:rPr>
        <w:t>表</w:t>
      </w:r>
      <w:r w:rsidR="00B70959">
        <w:rPr>
          <w:rFonts w:hint="eastAsia"/>
        </w:rPr>
        <w:t xml:space="preserve"> </w:t>
      </w:r>
      <w:r w:rsidR="00B70959">
        <w:rPr>
          <w:noProof/>
        </w:rPr>
        <w:t>6.5</w:t>
      </w:r>
      <w:r w:rsidR="00B70959">
        <w:noBreakHyphen/>
      </w:r>
      <w:r w:rsidR="00B70959">
        <w:rPr>
          <w:noProof/>
        </w:rPr>
        <w:t>10</w:t>
      </w:r>
      <w:r w:rsidR="00B70959">
        <w:rPr>
          <w:rFonts w:hint="eastAsia"/>
        </w:rPr>
        <w:t xml:space="preserve"> Bing</w:t>
      </w:r>
      <w:r w:rsidR="00B70959">
        <w:rPr>
          <w:rFonts w:hint="eastAsia"/>
        </w:rPr>
        <w:t>地图字段</w:t>
      </w:r>
      <w:r w:rsidR="00B70959">
        <w:rPr>
          <w:rFonts w:ascii="宋体" w:hAnsi="宋体" w:cs="宋体"/>
        </w:rPr>
        <w:fldChar w:fldCharType="end"/>
      </w:r>
      <w:r w:rsidR="00B70959">
        <w:rPr>
          <w:rFonts w:ascii="宋体" w:hAnsi="宋体" w:cs="宋体" w:hint="eastAsia"/>
        </w:rPr>
        <w:t>和</w:t>
      </w:r>
    </w:p>
    <w:p w14:paraId="5656BE43" w14:textId="03243D26" w:rsidR="00B70959" w:rsidRDefault="00B70959" w:rsidP="00B70959">
      <w:pPr>
        <w:pStyle w:val="Caption"/>
        <w:keepNext/>
      </w:pPr>
      <w:bookmarkStart w:id="278" w:name="_Ref286892068"/>
      <w:r>
        <w:rPr>
          <w:rFonts w:hint="eastAsia"/>
        </w:rPr>
        <w:t>表</w:t>
      </w:r>
      <w:r>
        <w:rPr>
          <w:rFonts w:hint="eastAsia"/>
        </w:rPr>
        <w:t xml:space="preserve"> </w:t>
      </w:r>
      <w:fldSimple w:instr=" STYLEREF 2 \s ">
        <w:r w:rsidR="00135308">
          <w:rPr>
            <w:noProof/>
          </w:rPr>
          <w:t>7.1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10</w:t>
      </w:r>
      <w:r w:rsidR="00135308">
        <w:fldChar w:fldCharType="end"/>
      </w:r>
      <w:r>
        <w:rPr>
          <w:rFonts w:hint="eastAsia"/>
        </w:rPr>
        <w:t xml:space="preserve"> Bing</w:t>
      </w:r>
      <w:r>
        <w:rPr>
          <w:rFonts w:hint="eastAsia"/>
        </w:rPr>
        <w:t>地图字段</w:t>
      </w:r>
      <w:bookmarkEnd w:id="278"/>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97716B" w:rsidRPr="001D0EA8" w14:paraId="0451D702" w14:textId="69123192" w:rsidTr="0097716B">
        <w:trPr>
          <w:trHeight w:val="329"/>
        </w:trPr>
        <w:tc>
          <w:tcPr>
            <w:tcW w:w="2178" w:type="dxa"/>
            <w:tcBorders>
              <w:right w:val="single" w:sz="4" w:space="0" w:color="auto"/>
            </w:tcBorders>
            <w:shd w:val="clear" w:color="auto" w:fill="auto"/>
          </w:tcPr>
          <w:p w14:paraId="46AF7526" w14:textId="77777777" w:rsidR="0097716B" w:rsidRPr="004219B2" w:rsidRDefault="0097716B" w:rsidP="0097716B">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542E03BA" w14:textId="2A429678" w:rsidR="0097716B" w:rsidRPr="0097716B" w:rsidRDefault="0097716B" w:rsidP="0097716B">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A048E18" w14:textId="5E9F8BB2" w:rsidR="0097716B" w:rsidRPr="001D0EA8" w:rsidRDefault="0097716B" w:rsidP="0097716B">
            <w:pPr>
              <w:ind w:hanging="60"/>
              <w:jc w:val="center"/>
              <w:rPr>
                <w:b/>
              </w:rPr>
            </w:pPr>
            <w:r>
              <w:rPr>
                <w:rFonts w:hint="eastAsia"/>
                <w:b/>
              </w:rPr>
              <w:t>具体说明</w:t>
            </w:r>
          </w:p>
        </w:tc>
      </w:tr>
      <w:tr w:rsidR="0097716B" w14:paraId="2B5EE77F" w14:textId="5AB696B5" w:rsidTr="0097716B">
        <w:trPr>
          <w:trHeight w:val="329"/>
        </w:trPr>
        <w:tc>
          <w:tcPr>
            <w:tcW w:w="2178" w:type="dxa"/>
            <w:tcBorders>
              <w:right w:val="single" w:sz="4" w:space="0" w:color="auto"/>
            </w:tcBorders>
          </w:tcPr>
          <w:p w14:paraId="52B2126F" w14:textId="54F25B2A" w:rsidR="0097716B" w:rsidRDefault="0097716B" w:rsidP="0097716B">
            <w:pPr>
              <w:ind w:firstLine="0"/>
              <w:jc w:val="center"/>
              <w:rPr>
                <w:rFonts w:ascii="宋体" w:hAnsi="宋体" w:cs="宋体"/>
              </w:rPr>
            </w:pPr>
            <w:r>
              <w:rPr>
                <w:rFonts w:ascii="宋体" w:hAnsi="宋体" w:cs="宋体" w:hint="eastAsia"/>
              </w:rPr>
              <w:t>tilePyramid</w:t>
            </w:r>
          </w:p>
        </w:tc>
        <w:tc>
          <w:tcPr>
            <w:tcW w:w="1620" w:type="dxa"/>
            <w:tcBorders>
              <w:right w:val="single" w:sz="4" w:space="0" w:color="auto"/>
            </w:tcBorders>
          </w:tcPr>
          <w:p w14:paraId="147A1AB2" w14:textId="58B8C7E1" w:rsidR="0097716B" w:rsidRDefault="0097716B" w:rsidP="0097716B">
            <w:pPr>
              <w:spacing w:before="40" w:after="40"/>
              <w:ind w:right="-4878" w:firstLine="0"/>
              <w:rPr>
                <w:rFonts w:ascii="宋体" w:hAnsi="宋体" w:cs="宋体"/>
              </w:rPr>
            </w:pPr>
            <w:r>
              <w:rPr>
                <w:rFonts w:ascii="宋体" w:hAnsi="宋体" w:cs="宋体" w:hint="eastAsia"/>
              </w:rPr>
              <w:t>TilePyramid</w:t>
            </w:r>
          </w:p>
        </w:tc>
        <w:tc>
          <w:tcPr>
            <w:tcW w:w="4590" w:type="dxa"/>
            <w:tcBorders>
              <w:left w:val="single" w:sz="4" w:space="0" w:color="auto"/>
            </w:tcBorders>
          </w:tcPr>
          <w:p w14:paraId="29C07319" w14:textId="64F324AD" w:rsidR="0097716B" w:rsidRDefault="00D8738E" w:rsidP="00D8738E">
            <w:pPr>
              <w:ind w:firstLine="0"/>
            </w:pPr>
            <w:r>
              <w:t>B</w:t>
            </w:r>
            <w:r>
              <w:rPr>
                <w:rFonts w:hint="eastAsia"/>
              </w:rPr>
              <w:t>ing</w:t>
            </w:r>
            <w:r>
              <w:rPr>
                <w:rFonts w:hint="eastAsia"/>
              </w:rPr>
              <w:t>地图对应的瓦片金字塔</w:t>
            </w:r>
          </w:p>
        </w:tc>
      </w:tr>
      <w:tr w:rsidR="0097716B" w14:paraId="52D4C03E" w14:textId="45B69E69" w:rsidTr="0097716B">
        <w:trPr>
          <w:trHeight w:val="343"/>
        </w:trPr>
        <w:tc>
          <w:tcPr>
            <w:tcW w:w="2178" w:type="dxa"/>
            <w:tcBorders>
              <w:right w:val="single" w:sz="4" w:space="0" w:color="auto"/>
            </w:tcBorders>
          </w:tcPr>
          <w:p w14:paraId="72E3BBE4" w14:textId="429925A4" w:rsidR="0097716B" w:rsidRPr="00E41D07" w:rsidRDefault="0097716B" w:rsidP="0097716B">
            <w:pPr>
              <w:ind w:firstLine="0"/>
              <w:jc w:val="center"/>
              <w:rPr>
                <w:rFonts w:ascii="宋体" w:hAnsi="宋体" w:cs="宋体"/>
              </w:rPr>
            </w:pPr>
            <w:r>
              <w:rPr>
                <w:rFonts w:ascii="宋体" w:hAnsi="宋体" w:cs="宋体"/>
              </w:rPr>
              <w:t>I</w:t>
            </w:r>
            <w:r>
              <w:rPr>
                <w:rFonts w:ascii="宋体" w:hAnsi="宋体" w:cs="宋体" w:hint="eastAsia"/>
              </w:rPr>
              <w:t>mageUrlTemplate</w:t>
            </w:r>
          </w:p>
        </w:tc>
        <w:tc>
          <w:tcPr>
            <w:tcW w:w="1620" w:type="dxa"/>
            <w:tcBorders>
              <w:right w:val="single" w:sz="4" w:space="0" w:color="auto"/>
            </w:tcBorders>
          </w:tcPr>
          <w:p w14:paraId="25AC01FB" w14:textId="34A3E51E" w:rsidR="0097716B" w:rsidRDefault="0097716B" w:rsidP="0097716B">
            <w:pPr>
              <w:ind w:firstLine="0"/>
              <w:jc w:val="center"/>
              <w:rPr>
                <w:rFonts w:ascii="宋体" w:hAnsi="宋体" w:cs="宋体"/>
              </w:rPr>
            </w:pPr>
            <w:r>
              <w:rPr>
                <w:rFonts w:ascii="宋体" w:hAnsi="宋体" w:cs="宋体"/>
              </w:rPr>
              <w:t>S</w:t>
            </w:r>
            <w:r>
              <w:rPr>
                <w:rFonts w:ascii="宋体" w:hAnsi="宋体" w:cs="宋体" w:hint="eastAsia"/>
              </w:rPr>
              <w:t>tring</w:t>
            </w:r>
          </w:p>
        </w:tc>
        <w:tc>
          <w:tcPr>
            <w:tcW w:w="4590" w:type="dxa"/>
            <w:tcBorders>
              <w:left w:val="single" w:sz="4" w:space="0" w:color="auto"/>
            </w:tcBorders>
          </w:tcPr>
          <w:p w14:paraId="09E80CB2" w14:textId="415DD68F" w:rsidR="0097716B" w:rsidRDefault="00D8738E" w:rsidP="00B70959">
            <w:pPr>
              <w:keepNext/>
              <w:ind w:firstLine="0"/>
              <w:rPr>
                <w:rFonts w:ascii="宋体" w:hAnsi="宋体" w:cs="宋体"/>
              </w:rPr>
            </w:pPr>
            <w:r>
              <w:rPr>
                <w:rFonts w:ascii="宋体" w:hAnsi="宋体" w:cs="宋体" w:hint="eastAsia"/>
              </w:rPr>
              <w:t>组织好的瓦片图片Url模板</w:t>
            </w:r>
          </w:p>
        </w:tc>
      </w:tr>
    </w:tbl>
    <w:p w14:paraId="4382F595" w14:textId="3CEB07D6" w:rsidR="0097716B" w:rsidRDefault="0097716B" w:rsidP="00B70959">
      <w:pPr>
        <w:pStyle w:val="Caption"/>
        <w:rPr>
          <w:rFonts w:ascii="宋体" w:hAnsi="宋体" w:cs="宋体"/>
        </w:rPr>
      </w:pPr>
    </w:p>
    <w:p w14:paraId="760EAEC0" w14:textId="5653A656" w:rsidR="001F4E28" w:rsidRDefault="001F4E28" w:rsidP="001F4E28">
      <w:pPr>
        <w:pStyle w:val="Caption"/>
        <w:keepNext/>
      </w:pPr>
      <w:r>
        <w:rPr>
          <w:rFonts w:hint="eastAsia"/>
        </w:rPr>
        <w:t>表</w:t>
      </w:r>
      <w:r>
        <w:rPr>
          <w:rFonts w:hint="eastAsia"/>
        </w:rPr>
        <w:t xml:space="preserve"> </w:t>
      </w:r>
      <w:fldSimple w:instr=" STYLEREF 2 \s ">
        <w:r w:rsidR="00135308">
          <w:rPr>
            <w:noProof/>
          </w:rPr>
          <w:t>7.1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11</w:t>
      </w:r>
      <w:r w:rsidR="00135308">
        <w:fldChar w:fldCharType="end"/>
      </w:r>
      <w:r>
        <w:rPr>
          <w:rFonts w:hint="eastAsia"/>
        </w:rPr>
        <w:t xml:space="preserve"> Bing</w:t>
      </w:r>
      <w:r>
        <w:rPr>
          <w:rFonts w:hint="eastAsia"/>
        </w:rPr>
        <w:t>地图方法</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B70959" w:rsidRPr="001D0EA8" w14:paraId="311B8F52" w14:textId="77777777" w:rsidTr="005A7E52">
        <w:trPr>
          <w:trHeight w:val="329"/>
        </w:trPr>
        <w:tc>
          <w:tcPr>
            <w:tcW w:w="2178" w:type="dxa"/>
            <w:tcBorders>
              <w:right w:val="single" w:sz="4" w:space="0" w:color="auto"/>
            </w:tcBorders>
            <w:shd w:val="clear" w:color="auto" w:fill="auto"/>
          </w:tcPr>
          <w:p w14:paraId="5967B941" w14:textId="25B8F12D" w:rsidR="00B70959" w:rsidRPr="004219B2" w:rsidRDefault="00B70959" w:rsidP="005A7E52">
            <w:pPr>
              <w:ind w:firstLine="0"/>
              <w:jc w:val="center"/>
              <w:rPr>
                <w:rFonts w:ascii="宋体" w:hAnsi="宋体" w:cs="宋体"/>
                <w:b/>
              </w:rPr>
            </w:pPr>
            <w:r>
              <w:rPr>
                <w:rFonts w:ascii="宋体" w:hAnsi="宋体" w:cs="宋体" w:hint="eastAsia"/>
                <w:b/>
              </w:rPr>
              <w:t>方法名称</w:t>
            </w:r>
          </w:p>
        </w:tc>
        <w:tc>
          <w:tcPr>
            <w:tcW w:w="1620" w:type="dxa"/>
            <w:tcBorders>
              <w:right w:val="single" w:sz="4" w:space="0" w:color="auto"/>
            </w:tcBorders>
            <w:shd w:val="clear" w:color="auto" w:fill="auto"/>
          </w:tcPr>
          <w:p w14:paraId="7B3AC615" w14:textId="77777777" w:rsidR="00B70959" w:rsidRPr="0097716B" w:rsidRDefault="00B70959" w:rsidP="00B70959">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18CDFACF" w14:textId="77777777" w:rsidR="00B70959" w:rsidRPr="001D0EA8" w:rsidRDefault="00B70959" w:rsidP="005A7E52">
            <w:pPr>
              <w:ind w:hanging="60"/>
              <w:jc w:val="center"/>
              <w:rPr>
                <w:b/>
              </w:rPr>
            </w:pPr>
            <w:r>
              <w:rPr>
                <w:rFonts w:hint="eastAsia"/>
                <w:b/>
              </w:rPr>
              <w:t>具体说明</w:t>
            </w:r>
          </w:p>
        </w:tc>
      </w:tr>
      <w:tr w:rsidR="00B70959" w14:paraId="4BB049D0" w14:textId="77777777" w:rsidTr="005A7E52">
        <w:trPr>
          <w:trHeight w:val="329"/>
        </w:trPr>
        <w:tc>
          <w:tcPr>
            <w:tcW w:w="2178" w:type="dxa"/>
            <w:tcBorders>
              <w:right w:val="single" w:sz="4" w:space="0" w:color="auto"/>
            </w:tcBorders>
          </w:tcPr>
          <w:p w14:paraId="09561881" w14:textId="7D4B0239" w:rsidR="00B70959" w:rsidRDefault="00B70959" w:rsidP="005A7E52">
            <w:pPr>
              <w:ind w:firstLine="0"/>
              <w:jc w:val="center"/>
              <w:rPr>
                <w:rFonts w:ascii="宋体" w:hAnsi="宋体" w:cs="宋体"/>
              </w:rPr>
            </w:pPr>
            <w:r>
              <w:rPr>
                <w:rFonts w:ascii="宋体" w:hAnsi="宋体" w:cs="宋体" w:hint="eastAsia"/>
              </w:rPr>
              <w:t>Initial</w:t>
            </w:r>
          </w:p>
        </w:tc>
        <w:tc>
          <w:tcPr>
            <w:tcW w:w="1620" w:type="dxa"/>
            <w:tcBorders>
              <w:right w:val="single" w:sz="4" w:space="0" w:color="auto"/>
            </w:tcBorders>
          </w:tcPr>
          <w:p w14:paraId="46F6CCED" w14:textId="1BF214E2" w:rsidR="00B70959" w:rsidRDefault="00B70959" w:rsidP="00B70959">
            <w:pPr>
              <w:spacing w:before="40" w:after="40"/>
              <w:ind w:right="-4878" w:firstLine="0"/>
              <w:rPr>
                <w:rFonts w:ascii="宋体" w:hAnsi="宋体" w:cs="宋体"/>
              </w:rPr>
            </w:pPr>
            <w:r>
              <w:rPr>
                <w:rFonts w:ascii="宋体" w:hAnsi="宋体" w:cs="宋体" w:hint="eastAsia"/>
              </w:rPr>
              <w:t xml:space="preserve">    N/A</w:t>
            </w:r>
          </w:p>
        </w:tc>
        <w:tc>
          <w:tcPr>
            <w:tcW w:w="4590" w:type="dxa"/>
            <w:tcBorders>
              <w:left w:val="single" w:sz="4" w:space="0" w:color="auto"/>
            </w:tcBorders>
          </w:tcPr>
          <w:p w14:paraId="0520858E" w14:textId="0CE3B015" w:rsidR="00B70959" w:rsidRPr="00B70959" w:rsidRDefault="00B70959" w:rsidP="005A7E52">
            <w:pPr>
              <w:ind w:firstLine="0"/>
              <w:rPr>
                <w:rFonts w:ascii="宋体" w:hAnsi="宋体" w:cs="宋体"/>
              </w:rPr>
            </w:pPr>
            <w:r>
              <w:rPr>
                <w:rFonts w:ascii="宋体" w:hAnsi="宋体" w:cs="宋体" w:hint="eastAsia"/>
              </w:rPr>
              <w:t>初始化瓦片金字塔</w:t>
            </w:r>
          </w:p>
        </w:tc>
      </w:tr>
      <w:tr w:rsidR="006E2D56" w14:paraId="5BD61FB6" w14:textId="77777777" w:rsidTr="005A7E52">
        <w:trPr>
          <w:trHeight w:val="343"/>
        </w:trPr>
        <w:tc>
          <w:tcPr>
            <w:tcW w:w="2178" w:type="dxa"/>
            <w:tcBorders>
              <w:right w:val="single" w:sz="4" w:space="0" w:color="auto"/>
            </w:tcBorders>
          </w:tcPr>
          <w:p w14:paraId="638E8B4D" w14:textId="2791F6F6" w:rsidR="006E2D56" w:rsidRDefault="006E2D56" w:rsidP="005A7E52">
            <w:pPr>
              <w:ind w:firstLine="0"/>
              <w:jc w:val="center"/>
              <w:rPr>
                <w:rFonts w:ascii="宋体" w:hAnsi="宋体" w:cs="宋体"/>
              </w:rPr>
            </w:pPr>
            <w:r>
              <w:rPr>
                <w:rFonts w:ascii="宋体" w:hAnsi="宋体" w:cs="宋体" w:hint="eastAsia"/>
              </w:rPr>
              <w:t>GetTileByPosition</w:t>
            </w:r>
          </w:p>
        </w:tc>
        <w:tc>
          <w:tcPr>
            <w:tcW w:w="1620" w:type="dxa"/>
            <w:tcBorders>
              <w:right w:val="single" w:sz="4" w:space="0" w:color="auto"/>
            </w:tcBorders>
          </w:tcPr>
          <w:p w14:paraId="6E82E49C" w14:textId="3844C96E" w:rsidR="006E2D56" w:rsidRDefault="006E2D56" w:rsidP="005A7E52">
            <w:pPr>
              <w:ind w:firstLine="0"/>
              <w:jc w:val="center"/>
              <w:rPr>
                <w:rFonts w:ascii="宋体" w:hAnsi="宋体" w:cs="宋体"/>
              </w:rPr>
            </w:pPr>
            <w:r>
              <w:rPr>
                <w:rFonts w:ascii="宋体" w:hAnsi="宋体" w:cs="宋体" w:hint="eastAsia"/>
              </w:rPr>
              <w:t>Url</w:t>
            </w:r>
          </w:p>
        </w:tc>
        <w:tc>
          <w:tcPr>
            <w:tcW w:w="4590" w:type="dxa"/>
            <w:tcBorders>
              <w:left w:val="single" w:sz="4" w:space="0" w:color="auto"/>
            </w:tcBorders>
          </w:tcPr>
          <w:p w14:paraId="2E891422" w14:textId="0CA7620F" w:rsidR="006E2D56" w:rsidRDefault="006E2D56" w:rsidP="005A7E52">
            <w:pPr>
              <w:keepNext/>
              <w:ind w:firstLine="0"/>
              <w:rPr>
                <w:rFonts w:ascii="宋体" w:hAnsi="宋体" w:cs="宋体"/>
              </w:rPr>
            </w:pPr>
            <w:r>
              <w:rPr>
                <w:rFonts w:ascii="宋体" w:hAnsi="宋体" w:cs="宋体" w:hint="eastAsia"/>
              </w:rPr>
              <w:t>获得瓦片对应的地图UI</w:t>
            </w:r>
          </w:p>
        </w:tc>
      </w:tr>
      <w:tr w:rsidR="006E2D56" w14:paraId="747CAFB8" w14:textId="77777777" w:rsidTr="005A7E52">
        <w:trPr>
          <w:trHeight w:val="343"/>
        </w:trPr>
        <w:tc>
          <w:tcPr>
            <w:tcW w:w="2178" w:type="dxa"/>
            <w:tcBorders>
              <w:right w:val="single" w:sz="4" w:space="0" w:color="auto"/>
            </w:tcBorders>
          </w:tcPr>
          <w:p w14:paraId="1C7FD914" w14:textId="57EFBEA2" w:rsidR="006E2D56" w:rsidRDefault="006E2D56" w:rsidP="005A7E52">
            <w:pPr>
              <w:ind w:firstLine="0"/>
              <w:jc w:val="center"/>
              <w:rPr>
                <w:rFonts w:ascii="宋体" w:hAnsi="宋体" w:cs="宋体"/>
              </w:rPr>
            </w:pPr>
            <w:r>
              <w:rPr>
                <w:rFonts w:ascii="宋体" w:hAnsi="宋体" w:cs="宋体" w:hint="eastAsia"/>
              </w:rPr>
              <w:t>InitialMatrixSet</w:t>
            </w:r>
          </w:p>
        </w:tc>
        <w:tc>
          <w:tcPr>
            <w:tcW w:w="1620" w:type="dxa"/>
            <w:tcBorders>
              <w:right w:val="single" w:sz="4" w:space="0" w:color="auto"/>
            </w:tcBorders>
          </w:tcPr>
          <w:p w14:paraId="6FB7A4C6" w14:textId="4E9EB061" w:rsidR="006E2D56" w:rsidRDefault="006E2D56" w:rsidP="005A7E52">
            <w:pPr>
              <w:ind w:firstLine="0"/>
              <w:jc w:val="center"/>
              <w:rPr>
                <w:rFonts w:ascii="宋体" w:hAnsi="宋体" w:cs="宋体"/>
              </w:rPr>
            </w:pPr>
            <w:r>
              <w:rPr>
                <w:rFonts w:ascii="宋体" w:hAnsi="宋体" w:cs="宋体" w:hint="eastAsia"/>
              </w:rPr>
              <w:t>N/A</w:t>
            </w:r>
          </w:p>
        </w:tc>
        <w:tc>
          <w:tcPr>
            <w:tcW w:w="4590" w:type="dxa"/>
            <w:tcBorders>
              <w:left w:val="single" w:sz="4" w:space="0" w:color="auto"/>
            </w:tcBorders>
          </w:tcPr>
          <w:p w14:paraId="73393394" w14:textId="77777777" w:rsidR="006E2D56" w:rsidRDefault="006E2D56" w:rsidP="005A7E52">
            <w:pPr>
              <w:keepNext/>
              <w:ind w:firstLine="0"/>
              <w:rPr>
                <w:rFonts w:ascii="宋体" w:hAnsi="宋体" w:cs="宋体"/>
              </w:rPr>
            </w:pPr>
          </w:p>
        </w:tc>
      </w:tr>
    </w:tbl>
    <w:p w14:paraId="25EEE8DA" w14:textId="77777777" w:rsidR="00B70959" w:rsidRPr="00B70959" w:rsidRDefault="00B70959" w:rsidP="00B70959"/>
    <w:p w14:paraId="736B03BB" w14:textId="77777777" w:rsidR="0097716B" w:rsidRDefault="0097716B" w:rsidP="0097716B">
      <w:pPr>
        <w:keepNext/>
        <w:ind w:firstLine="0"/>
        <w:jc w:val="center"/>
      </w:pPr>
      <w:r>
        <w:rPr>
          <w:rFonts w:ascii="宋体" w:hAnsi="宋体" w:cs="宋体"/>
          <w:noProof/>
          <w:lang w:eastAsia="en-US"/>
        </w:rPr>
        <w:drawing>
          <wp:inline distT="0" distB="0" distL="0" distR="0" wp14:anchorId="252861CB" wp14:editId="02949EA6">
            <wp:extent cx="5104765" cy="3431045"/>
            <wp:effectExtent l="0" t="0" r="635"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4765" cy="3431045"/>
                    </a:xfrm>
                    <a:prstGeom prst="rect">
                      <a:avLst/>
                    </a:prstGeom>
                    <a:noFill/>
                    <a:ln>
                      <a:noFill/>
                    </a:ln>
                  </pic:spPr>
                </pic:pic>
              </a:graphicData>
            </a:graphic>
          </wp:inline>
        </w:drawing>
      </w:r>
    </w:p>
    <w:p w14:paraId="76DA2782" w14:textId="2669A354" w:rsidR="0097716B" w:rsidRDefault="0097716B" w:rsidP="0097716B">
      <w:pPr>
        <w:pStyle w:val="Caption"/>
        <w:rPr>
          <w:rFonts w:ascii="宋体" w:hAnsi="宋体" w:cs="宋体"/>
        </w:rPr>
      </w:pPr>
      <w:bookmarkStart w:id="279" w:name="_Ref286890206"/>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7</w:t>
      </w:r>
      <w:r w:rsidR="00F01F4D">
        <w:fldChar w:fldCharType="end"/>
      </w:r>
      <w:r>
        <w:rPr>
          <w:rFonts w:hint="eastAsia"/>
        </w:rPr>
        <w:t xml:space="preserve"> BingDataSource</w:t>
      </w:r>
      <w:r>
        <w:rPr>
          <w:rFonts w:hint="eastAsia"/>
        </w:rPr>
        <w:t>类结构图</w:t>
      </w:r>
      <w:bookmarkEnd w:id="279"/>
    </w:p>
    <w:p w14:paraId="38E0D297" w14:textId="77777777" w:rsidR="00597EA4" w:rsidRPr="00B96343" w:rsidRDefault="00597EA4" w:rsidP="00597EA4">
      <w:pPr>
        <w:rPr>
          <w:rFonts w:ascii="宋体" w:hAnsi="宋体" w:cs="宋体"/>
        </w:rPr>
      </w:pPr>
    </w:p>
    <w:p w14:paraId="1EF67665" w14:textId="695CA7D5" w:rsidR="00337B5B" w:rsidRDefault="002017CF" w:rsidP="000A2BFC">
      <w:pPr>
        <w:pStyle w:val="Heading6"/>
      </w:pPr>
      <w:bookmarkStart w:id="280" w:name="_Toc287515679"/>
      <w:r>
        <w:rPr>
          <w:rFonts w:hint="eastAsia"/>
        </w:rPr>
        <w:t>请求元数据构造瓦片金字塔</w:t>
      </w:r>
      <w:bookmarkEnd w:id="280"/>
    </w:p>
    <w:p w14:paraId="3BDE49A0" w14:textId="77777777" w:rsidR="002C3C28" w:rsidRDefault="002C3C28" w:rsidP="002C3C28">
      <w:pPr>
        <w:rPr>
          <w:rFonts w:ascii="宋体" w:hAnsi="宋体" w:cs="宋体"/>
        </w:rPr>
      </w:pPr>
      <w:r>
        <w:rPr>
          <w:rFonts w:ascii="宋体" w:hAnsi="宋体" w:cs="宋体" w:hint="eastAsia"/>
        </w:rPr>
        <w:t>请求元数据发生在地图初始化时构造对应的瓦片金字塔时，这时候通过加载Bing地图元数据和地图常量，就可以构建出瓦片金字塔的基础骨架。</w:t>
      </w:r>
    </w:p>
    <w:p w14:paraId="7B3AD295" w14:textId="66E63A78" w:rsidR="0095338A" w:rsidRDefault="0095338A" w:rsidP="002C3C28">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_Ref286890688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8</w:t>
      </w:r>
      <w:r>
        <w:rPr>
          <w:rFonts w:hint="eastAsia"/>
        </w:rPr>
        <w:t xml:space="preserve"> </w:t>
      </w:r>
      <w:r>
        <w:rPr>
          <w:rFonts w:hint="eastAsia"/>
        </w:rPr>
        <w:t>初始化瓦片金字塔</w:t>
      </w:r>
      <w:r>
        <w:rPr>
          <w:rFonts w:ascii="宋体" w:hAnsi="宋体" w:cs="宋体"/>
        </w:rPr>
        <w:fldChar w:fldCharType="end"/>
      </w:r>
      <w:r>
        <w:rPr>
          <w:rFonts w:ascii="宋体" w:hAnsi="宋体" w:cs="宋体" w:hint="eastAsia"/>
        </w:rPr>
        <w:t>，在初始化图层时，BingDataPresentation会调用BingDataSource的Initial方法来完成瓦片金字塔的初始化，初始化需要确定Bing地图的放缩范围、参考坐标系等：</w:t>
      </w:r>
    </w:p>
    <w:p w14:paraId="7DFB8DD2" w14:textId="62D22223" w:rsidR="0095338A" w:rsidRPr="0095338A" w:rsidRDefault="0095338A" w:rsidP="00C25BD7">
      <w:pPr>
        <w:pStyle w:val="ListParagraph"/>
        <w:numPr>
          <w:ilvl w:val="0"/>
          <w:numId w:val="18"/>
        </w:numPr>
      </w:pPr>
      <w:r w:rsidRPr="0095338A">
        <w:rPr>
          <w:rFonts w:hint="eastAsia"/>
        </w:rPr>
        <w:t>读取地图常量，获得坐标系信息、默认放缩级别范围等信息</w:t>
      </w:r>
    </w:p>
    <w:p w14:paraId="5808AFCA" w14:textId="1C542539" w:rsidR="0095338A" w:rsidRDefault="0095338A" w:rsidP="00C25BD7">
      <w:pPr>
        <w:pStyle w:val="ListParagraph"/>
        <w:numPr>
          <w:ilvl w:val="0"/>
          <w:numId w:val="18"/>
        </w:numPr>
      </w:pPr>
      <w:r w:rsidRPr="0095338A">
        <w:rPr>
          <w:rFonts w:hint="eastAsia"/>
        </w:rPr>
        <w:t>请求瓦片地图元数据，获得图片Url模板及实际支持放缩级别范围</w:t>
      </w:r>
    </w:p>
    <w:p w14:paraId="54CF500C" w14:textId="40FE8080" w:rsidR="0095338A" w:rsidRPr="0095338A" w:rsidRDefault="0095338A" w:rsidP="00C25BD7">
      <w:pPr>
        <w:pStyle w:val="ListParagraph"/>
        <w:numPr>
          <w:ilvl w:val="0"/>
          <w:numId w:val="18"/>
        </w:numPr>
      </w:pPr>
      <w:r>
        <w:rPr>
          <w:rFonts w:hint="eastAsia"/>
        </w:rPr>
        <w:t>根据地图常量和实际放缩级别创建瓦片金字塔。</w:t>
      </w:r>
    </w:p>
    <w:p w14:paraId="7BE5D9B7" w14:textId="77777777" w:rsidR="002C3C28" w:rsidRPr="002C3C28" w:rsidRDefault="002C3C28" w:rsidP="002C3C28"/>
    <w:p w14:paraId="09C803A1" w14:textId="77777777" w:rsidR="00E06B7B" w:rsidRDefault="00E06B7B" w:rsidP="00E06B7B">
      <w:pPr>
        <w:keepNext/>
        <w:ind w:firstLine="0"/>
        <w:jc w:val="center"/>
      </w:pPr>
      <w:r>
        <w:rPr>
          <w:noProof/>
          <w:lang w:eastAsia="en-US"/>
        </w:rPr>
        <w:drawing>
          <wp:inline distT="0" distB="0" distL="0" distR="0" wp14:anchorId="6BC1EDE7" wp14:editId="3D82BBA3">
            <wp:extent cx="5104765" cy="2768933"/>
            <wp:effectExtent l="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4765" cy="2768933"/>
                    </a:xfrm>
                    <a:prstGeom prst="rect">
                      <a:avLst/>
                    </a:prstGeom>
                    <a:noFill/>
                    <a:ln>
                      <a:noFill/>
                    </a:ln>
                  </pic:spPr>
                </pic:pic>
              </a:graphicData>
            </a:graphic>
          </wp:inline>
        </w:drawing>
      </w:r>
    </w:p>
    <w:p w14:paraId="52801073" w14:textId="36C42DD7" w:rsidR="00E06B7B" w:rsidRPr="00E06B7B" w:rsidRDefault="00E06B7B" w:rsidP="00E06B7B">
      <w:pPr>
        <w:pStyle w:val="Caption"/>
        <w:ind w:firstLine="0"/>
      </w:pPr>
      <w:bookmarkStart w:id="281" w:name="_Ref286890688"/>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8</w:t>
      </w:r>
      <w:r w:rsidR="00F01F4D">
        <w:fldChar w:fldCharType="end"/>
      </w:r>
      <w:r>
        <w:rPr>
          <w:rFonts w:hint="eastAsia"/>
        </w:rPr>
        <w:t xml:space="preserve"> </w:t>
      </w:r>
      <w:r>
        <w:rPr>
          <w:rFonts w:hint="eastAsia"/>
        </w:rPr>
        <w:t>初始化瓦片金字塔</w:t>
      </w:r>
      <w:bookmarkEnd w:id="281"/>
    </w:p>
    <w:p w14:paraId="229F78C3" w14:textId="65E210D1" w:rsidR="002017CF" w:rsidRDefault="00B96343" w:rsidP="000A2BFC">
      <w:pPr>
        <w:pStyle w:val="Heading6"/>
      </w:pPr>
      <w:bookmarkStart w:id="282" w:name="_Toc287515680"/>
      <w:r>
        <w:rPr>
          <w:rFonts w:hint="eastAsia"/>
        </w:rPr>
        <w:t>请求瓦片</w:t>
      </w:r>
      <w:r w:rsidR="002017CF">
        <w:rPr>
          <w:rFonts w:hint="eastAsia"/>
        </w:rPr>
        <w:t>图像数据</w:t>
      </w:r>
      <w:bookmarkEnd w:id="282"/>
    </w:p>
    <w:p w14:paraId="47F1DB67" w14:textId="21354EC6" w:rsidR="002C3C28" w:rsidRDefault="002C3C28" w:rsidP="002C3C28">
      <w:pPr>
        <w:rPr>
          <w:rFonts w:ascii="宋体" w:hAnsi="宋体" w:cs="宋体"/>
        </w:rPr>
      </w:pPr>
      <w:r>
        <w:rPr>
          <w:rFonts w:ascii="宋体" w:hAnsi="宋体" w:cs="宋体" w:hint="eastAsia"/>
        </w:rPr>
        <w:t>而当移动客户端渲染地图时，IOS.GIS.Common.Tool会根据瓦片金字塔记录的信息，向服务请求瓦片对应的图片。</w:t>
      </w:r>
      <w:r w:rsidR="005A7E52">
        <w:rPr>
          <w:rFonts w:ascii="宋体" w:hAnsi="宋体" w:cs="宋体" w:hint="eastAsia"/>
        </w:rPr>
        <w:t>如</w:t>
      </w:r>
      <w:r w:rsidR="005A7E52">
        <w:rPr>
          <w:rFonts w:ascii="宋体" w:hAnsi="宋体" w:cs="宋体"/>
        </w:rPr>
        <w:fldChar w:fldCharType="begin"/>
      </w:r>
      <w:r w:rsidR="005A7E52">
        <w:rPr>
          <w:rFonts w:ascii="宋体" w:hAnsi="宋体" w:cs="宋体"/>
        </w:rPr>
        <w:instrText xml:space="preserve"> REF </w:instrText>
      </w:r>
      <w:r w:rsidR="005A7E52">
        <w:rPr>
          <w:rFonts w:ascii="宋体" w:hAnsi="宋体" w:cs="宋体" w:hint="eastAsia"/>
        </w:rPr>
        <w:instrText>_Ref286908790 \h</w:instrText>
      </w:r>
      <w:r w:rsidR="005A7E52">
        <w:rPr>
          <w:rFonts w:ascii="宋体" w:hAnsi="宋体" w:cs="宋体"/>
        </w:rPr>
        <w:instrText xml:space="preserve"> </w:instrText>
      </w:r>
      <w:r w:rsidR="005A7E52">
        <w:rPr>
          <w:rFonts w:ascii="宋体" w:hAnsi="宋体" w:cs="宋体"/>
        </w:rPr>
      </w:r>
      <w:r w:rsidR="005A7E52">
        <w:rPr>
          <w:rFonts w:ascii="宋体" w:hAnsi="宋体" w:cs="宋体"/>
        </w:rPr>
        <w:fldChar w:fldCharType="separate"/>
      </w:r>
      <w:r w:rsidR="00EA0079">
        <w:rPr>
          <w:rFonts w:hint="eastAsia"/>
        </w:rPr>
        <w:t>图</w:t>
      </w:r>
      <w:r w:rsidR="00EA0079">
        <w:rPr>
          <w:rFonts w:hint="eastAsia"/>
        </w:rPr>
        <w:t xml:space="preserve"> </w:t>
      </w:r>
      <w:r w:rsidR="00EA0079">
        <w:rPr>
          <w:noProof/>
        </w:rPr>
        <w:t>7.1</w:t>
      </w:r>
      <w:r w:rsidR="00EA0079">
        <w:noBreakHyphen/>
      </w:r>
      <w:r w:rsidR="00EA0079">
        <w:rPr>
          <w:noProof/>
        </w:rPr>
        <w:t>9</w:t>
      </w:r>
      <w:r w:rsidR="00EA0079">
        <w:rPr>
          <w:rFonts w:hint="eastAsia"/>
        </w:rPr>
        <w:t xml:space="preserve"> </w:t>
      </w:r>
      <w:r w:rsidR="00EA0079">
        <w:rPr>
          <w:rFonts w:hint="eastAsia"/>
        </w:rPr>
        <w:t>渲染瓦片图像</w:t>
      </w:r>
      <w:r w:rsidR="005A7E52">
        <w:rPr>
          <w:rFonts w:ascii="宋体" w:hAnsi="宋体" w:cs="宋体"/>
        </w:rPr>
        <w:fldChar w:fldCharType="end"/>
      </w:r>
      <w:r w:rsidR="005A7E52">
        <w:rPr>
          <w:rFonts w:ascii="宋体" w:hAnsi="宋体" w:cs="宋体" w:hint="eastAsia"/>
        </w:rPr>
        <w:t>，渲染地图界面上的一个瓦片图像时：</w:t>
      </w:r>
    </w:p>
    <w:p w14:paraId="151BC059" w14:textId="3D7D4C7E" w:rsidR="005A7E52" w:rsidRPr="00AA403C" w:rsidRDefault="00AA403C" w:rsidP="00C25BD7">
      <w:pPr>
        <w:pStyle w:val="ListParagraph"/>
        <w:numPr>
          <w:ilvl w:val="0"/>
          <w:numId w:val="19"/>
        </w:numPr>
      </w:pPr>
      <w:r w:rsidRPr="00AA403C">
        <w:rPr>
          <w:rFonts w:hint="eastAsia"/>
        </w:rPr>
        <w:t>通过</w:t>
      </w:r>
      <w:r w:rsidR="00E152D2">
        <w:rPr>
          <w:rFonts w:hint="eastAsia"/>
        </w:rPr>
        <w:t>像素</w:t>
      </w:r>
      <w:r w:rsidRPr="00AA403C">
        <w:rPr>
          <w:rFonts w:hint="eastAsia"/>
        </w:rPr>
        <w:t>坐标和放缩级别找到对应的瓦片数据</w:t>
      </w:r>
    </w:p>
    <w:p w14:paraId="4DAFE080" w14:textId="10425C13" w:rsidR="00AA403C" w:rsidRPr="00AA403C" w:rsidRDefault="00AA403C" w:rsidP="00C25BD7">
      <w:pPr>
        <w:pStyle w:val="ListParagraph"/>
        <w:numPr>
          <w:ilvl w:val="0"/>
          <w:numId w:val="19"/>
        </w:numPr>
      </w:pPr>
      <w:r w:rsidRPr="00AA403C">
        <w:rPr>
          <w:rFonts w:hint="eastAsia"/>
        </w:rPr>
        <w:t>将瓦片转换为quadkey，并且通过替换图片Url模板的参数获得该瓦片对应图片的Url</w:t>
      </w:r>
    </w:p>
    <w:p w14:paraId="5CD309AF" w14:textId="0689859B" w:rsidR="00AA403C" w:rsidRDefault="00AA403C" w:rsidP="00C25BD7">
      <w:pPr>
        <w:pStyle w:val="ListParagraph"/>
        <w:numPr>
          <w:ilvl w:val="0"/>
          <w:numId w:val="19"/>
        </w:numPr>
      </w:pPr>
      <w:r w:rsidRPr="00AA403C">
        <w:rPr>
          <w:rFonts w:hint="eastAsia"/>
        </w:rPr>
        <w:t>从服务器现在图片并渲染</w:t>
      </w:r>
    </w:p>
    <w:p w14:paraId="5D344189" w14:textId="0E74F44C" w:rsidR="00AA403C" w:rsidRPr="00AA403C" w:rsidRDefault="00AA403C" w:rsidP="00AA403C">
      <w:pPr>
        <w:rPr>
          <w:rFonts w:ascii="宋体" w:hAnsi="宋体" w:cs="宋体"/>
        </w:rPr>
      </w:pPr>
      <w:r>
        <w:rPr>
          <w:rFonts w:ascii="宋体" w:hAnsi="宋体" w:cs="宋体" w:hint="eastAsia"/>
        </w:rPr>
        <w:t>当图形界面加载地图图层时，渲染瓦片单元图像的操作是并发进行的。</w:t>
      </w:r>
    </w:p>
    <w:p w14:paraId="0D4D859F" w14:textId="77777777" w:rsidR="00BA34CC" w:rsidRDefault="00BA34CC" w:rsidP="00BA34CC">
      <w:pPr>
        <w:keepNext/>
        <w:ind w:firstLine="0"/>
        <w:jc w:val="center"/>
      </w:pPr>
      <w:r>
        <w:rPr>
          <w:noProof/>
          <w:lang w:eastAsia="en-US"/>
        </w:rPr>
        <w:drawing>
          <wp:inline distT="0" distB="0" distL="0" distR="0" wp14:anchorId="2699B1BB" wp14:editId="42E73D4F">
            <wp:extent cx="5104765" cy="2163413"/>
            <wp:effectExtent l="0" t="0" r="635"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4765" cy="2163413"/>
                    </a:xfrm>
                    <a:prstGeom prst="rect">
                      <a:avLst/>
                    </a:prstGeom>
                    <a:noFill/>
                    <a:ln>
                      <a:noFill/>
                    </a:ln>
                  </pic:spPr>
                </pic:pic>
              </a:graphicData>
            </a:graphic>
          </wp:inline>
        </w:drawing>
      </w:r>
    </w:p>
    <w:p w14:paraId="55866B3B" w14:textId="576CD6A4" w:rsidR="006559E6" w:rsidRPr="002C3C28" w:rsidRDefault="00BA34CC" w:rsidP="00BA34CC">
      <w:pPr>
        <w:pStyle w:val="Caption"/>
      </w:pPr>
      <w:bookmarkStart w:id="283" w:name="_Ref286908790"/>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9</w:t>
      </w:r>
      <w:r w:rsidR="00F01F4D">
        <w:fldChar w:fldCharType="end"/>
      </w:r>
      <w:r>
        <w:rPr>
          <w:rFonts w:hint="eastAsia"/>
        </w:rPr>
        <w:t xml:space="preserve"> </w:t>
      </w:r>
      <w:r>
        <w:rPr>
          <w:rFonts w:hint="eastAsia"/>
        </w:rPr>
        <w:t>渲染瓦片图像</w:t>
      </w:r>
      <w:bookmarkEnd w:id="283"/>
    </w:p>
    <w:p w14:paraId="3CF9C42F" w14:textId="5FD5EC98" w:rsidR="002017CF" w:rsidRDefault="002017CF" w:rsidP="00937E93">
      <w:pPr>
        <w:pStyle w:val="Heading6"/>
      </w:pPr>
      <w:bookmarkStart w:id="284" w:name="_Toc287515681"/>
      <w:r>
        <w:rPr>
          <w:rFonts w:hint="eastAsia"/>
        </w:rPr>
        <w:t>计算四叉树键值</w:t>
      </w:r>
      <w:bookmarkEnd w:id="284"/>
    </w:p>
    <w:p w14:paraId="37CCD370" w14:textId="4AB1A01C" w:rsidR="00AA403C" w:rsidRDefault="00AA403C" w:rsidP="00AA403C">
      <w:pPr>
        <w:rPr>
          <w:rFonts w:ascii="宋体" w:hAnsi="宋体" w:cs="宋体"/>
        </w:rPr>
      </w:pPr>
      <w:r>
        <w:rPr>
          <w:rFonts w:ascii="宋体" w:hAnsi="宋体" w:cs="宋体" w:hint="eastAsia"/>
        </w:rPr>
        <w:t>BingDataSource很重要的一个功能是计算特定缩放级别下的瓦片的四叉树键值。具体实现流程如下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_Ref286909187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10</w:t>
      </w:r>
      <w:r>
        <w:rPr>
          <w:rFonts w:hint="eastAsia"/>
        </w:rPr>
        <w:t xml:space="preserve"> </w:t>
      </w:r>
      <w:r>
        <w:rPr>
          <w:rFonts w:hint="eastAsia"/>
        </w:rPr>
        <w:t>四叉树键值</w:t>
      </w:r>
      <w:r>
        <w:rPr>
          <w:rFonts w:ascii="宋体" w:hAnsi="宋体" w:cs="宋体"/>
        </w:rPr>
        <w:fldChar w:fldCharType="end"/>
      </w:r>
      <w:r>
        <w:rPr>
          <w:rFonts w:ascii="宋体" w:hAnsi="宋体" w:cs="宋体" w:hint="eastAsia"/>
        </w:rPr>
        <w:t>：</w:t>
      </w:r>
    </w:p>
    <w:p w14:paraId="66FEB023" w14:textId="77777777" w:rsidR="00AA403C" w:rsidRDefault="00AA403C" w:rsidP="00AA403C">
      <w:pPr>
        <w:keepNext/>
        <w:ind w:firstLine="0"/>
        <w:jc w:val="center"/>
      </w:pPr>
      <w:r>
        <w:rPr>
          <w:rFonts w:ascii="宋体" w:hAnsi="宋体" w:cs="宋体"/>
          <w:noProof/>
          <w:lang w:eastAsia="en-US"/>
        </w:rPr>
        <w:drawing>
          <wp:inline distT="0" distB="0" distL="0" distR="0" wp14:anchorId="7ADA7C85" wp14:editId="7211B6E0">
            <wp:extent cx="5104765" cy="2366379"/>
            <wp:effectExtent l="0" t="0" r="63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4765" cy="2366379"/>
                    </a:xfrm>
                    <a:prstGeom prst="rect">
                      <a:avLst/>
                    </a:prstGeom>
                    <a:noFill/>
                    <a:ln>
                      <a:noFill/>
                    </a:ln>
                  </pic:spPr>
                </pic:pic>
              </a:graphicData>
            </a:graphic>
          </wp:inline>
        </w:drawing>
      </w:r>
    </w:p>
    <w:p w14:paraId="24925664" w14:textId="39451DEF" w:rsidR="00AA403C" w:rsidRPr="00AA403C" w:rsidRDefault="00AA403C" w:rsidP="00AA403C">
      <w:pPr>
        <w:pStyle w:val="Caption"/>
        <w:rPr>
          <w:rFonts w:ascii="宋体" w:hAnsi="宋体" w:cs="宋体"/>
        </w:rPr>
      </w:pPr>
      <w:bookmarkStart w:id="285" w:name="_Ref286909187"/>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10</w:t>
      </w:r>
      <w:r w:rsidR="00F01F4D">
        <w:fldChar w:fldCharType="end"/>
      </w:r>
      <w:r>
        <w:rPr>
          <w:rFonts w:hint="eastAsia"/>
        </w:rPr>
        <w:t xml:space="preserve"> </w:t>
      </w:r>
      <w:r>
        <w:rPr>
          <w:rFonts w:hint="eastAsia"/>
        </w:rPr>
        <w:t>四叉树键值</w:t>
      </w:r>
      <w:bookmarkEnd w:id="285"/>
    </w:p>
    <w:p w14:paraId="4B133910" w14:textId="77777777" w:rsidR="00DB2543" w:rsidRPr="00DB2543" w:rsidRDefault="00DB2543" w:rsidP="00DB2543"/>
    <w:p w14:paraId="08FB05D6" w14:textId="388D08F8" w:rsidR="00757D6C" w:rsidRDefault="00757D6C" w:rsidP="00757D6C">
      <w:r>
        <w:br w:type="page"/>
      </w:r>
    </w:p>
    <w:p w14:paraId="2337C682" w14:textId="491C7E8A" w:rsidR="00657136" w:rsidRDefault="00C61A3D" w:rsidP="00AC3674">
      <w:pPr>
        <w:pStyle w:val="Heading3"/>
      </w:pPr>
      <w:r>
        <w:rPr>
          <w:rFonts w:hint="eastAsia"/>
        </w:rPr>
        <w:t xml:space="preserve"> </w:t>
      </w:r>
      <w:bookmarkStart w:id="286" w:name="_Toc287515682"/>
      <w:r w:rsidR="00657136" w:rsidRPr="00AC3674">
        <w:rPr>
          <w:rFonts w:hint="eastAsia"/>
        </w:rPr>
        <w:t>基于静态图片的地图源</w:t>
      </w:r>
      <w:bookmarkEnd w:id="286"/>
    </w:p>
    <w:p w14:paraId="0C7B5896" w14:textId="2E80A0CC" w:rsidR="00660352" w:rsidRDefault="00660352" w:rsidP="00660352">
      <w:pPr>
        <w:rPr>
          <w:rFonts w:ascii="宋体" w:hAnsi="宋体" w:cs="宋体"/>
        </w:rPr>
      </w:pPr>
      <w:r>
        <w:rPr>
          <w:rFonts w:ascii="宋体" w:hAnsi="宋体" w:cs="宋体" w:hint="eastAsia"/>
        </w:rPr>
        <w:t>最近几年，很多地图服务商如百度、搜狗等，已经不再对外开放瓦片地图服务，同时为了满足图形化地理位置的需求，这些服务商相继提供了静态地图图片作为数据源。</w:t>
      </w:r>
    </w:p>
    <w:p w14:paraId="607F0A61" w14:textId="5485264E" w:rsidR="00F576FA" w:rsidRDefault="00660352" w:rsidP="00F576FA">
      <w:pPr>
        <w:rPr>
          <w:rFonts w:ascii="宋体" w:hAnsi="宋体" w:cs="宋体"/>
        </w:rPr>
      </w:pPr>
      <w:r>
        <w:rPr>
          <w:rFonts w:ascii="宋体" w:hAnsi="宋体" w:cs="宋体" w:hint="eastAsia"/>
        </w:rPr>
        <w:t>静态地图图片指的是，</w:t>
      </w:r>
      <w:r w:rsidR="003428C3">
        <w:rPr>
          <w:rFonts w:ascii="宋体" w:hAnsi="宋体" w:cs="宋体" w:hint="eastAsia"/>
        </w:rPr>
        <w:t>以在某一缩放等级下，某一地点为中心，一定距离范围内的地形作为一张图片提供给消费</w:t>
      </w:r>
      <w:r w:rsidR="00F576FA">
        <w:rPr>
          <w:rFonts w:ascii="宋体" w:hAnsi="宋体" w:cs="宋体" w:hint="eastAsia"/>
        </w:rPr>
        <w:t>端。这样的图片一般通过以下信息来索引：</w:t>
      </w:r>
    </w:p>
    <w:p w14:paraId="78EC215C" w14:textId="43B21E90" w:rsidR="00474CB5" w:rsidRPr="002659A3" w:rsidRDefault="00CC28F7" w:rsidP="00F576FA">
      <w:pPr>
        <w:rPr>
          <w:rFonts w:ascii="宋体" w:hAnsi="宋体" w:cs="宋体"/>
        </w:rPr>
      </w:pPr>
      <m:oMathPara>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m:oMathPara>
    </w:p>
    <w:p w14:paraId="0B5221BA" w14:textId="2A5FF107" w:rsidR="00DD7DE2" w:rsidRPr="00DD7DE2" w:rsidRDefault="006557BA" w:rsidP="00DD7DE2">
      <w:pPr>
        <w:pStyle w:val="Heading4"/>
      </w:pPr>
      <w:r>
        <w:rPr>
          <w:rFonts w:ascii="黑体" w:hAnsi="黑体" w:cs="黑体" w:hint="eastAsia"/>
        </w:rPr>
        <w:t xml:space="preserve"> </w:t>
      </w:r>
      <w:bookmarkStart w:id="287" w:name="_Toc287515683"/>
      <w:r w:rsidR="00F831E1">
        <w:rPr>
          <w:rFonts w:ascii="黑体" w:hAnsi="黑体" w:cs="黑体" w:hint="eastAsia"/>
        </w:rPr>
        <w:t>使用</w:t>
      </w:r>
      <w:r w:rsidR="00F831E1">
        <w:rPr>
          <w:rFonts w:hint="eastAsia"/>
        </w:rPr>
        <w:t>静态图片渲染瓦片地图</w:t>
      </w:r>
      <w:r w:rsidR="00DD7DE2">
        <w:rPr>
          <w:rFonts w:hint="eastAsia"/>
        </w:rPr>
        <w:t>的参数转换</w:t>
      </w:r>
      <w:bookmarkEnd w:id="287"/>
    </w:p>
    <w:p w14:paraId="684CD2DA" w14:textId="77777777" w:rsidR="00FD6707" w:rsidRDefault="00B23FEA" w:rsidP="00FD6707">
      <w:pPr>
        <w:rPr>
          <w:rFonts w:ascii="宋体" w:hAnsi="宋体" w:cs="宋体"/>
        </w:rPr>
      </w:pPr>
      <w:r>
        <w:rPr>
          <w:rFonts w:ascii="宋体" w:hAnsi="宋体" w:cs="宋体" w:hint="eastAsia"/>
        </w:rPr>
        <w:t>如果需要利用静态图片来渲染瓦片地图，需要先建立静态地图索引和对应瓦片地图的索引关系。</w:t>
      </w:r>
    </w:p>
    <w:p w14:paraId="56B5BEC2" w14:textId="6641D9F9" w:rsidR="00B23FEA" w:rsidRDefault="00B23FEA" w:rsidP="00FD6707">
      <w:pPr>
        <w:ind w:firstLine="0"/>
        <w:rPr>
          <w:rFonts w:ascii="宋体" w:hAnsi="宋体" w:cs="宋体"/>
        </w:rPr>
      </w:pPr>
      <w:r>
        <w:rPr>
          <w:rFonts w:ascii="宋体" w:hAnsi="宋体" w:cs="宋体" w:hint="eastAsia"/>
        </w:rPr>
        <w:t>即：</w:t>
      </w:r>
    </w:p>
    <w:p w14:paraId="78B735D3" w14:textId="1563FB16" w:rsidR="00B23FEA" w:rsidRDefault="00B23FEA" w:rsidP="00E729C3">
      <w:pPr>
        <w:rPr>
          <w:rFonts w:ascii="宋体" w:hAnsi="宋体" w:cs="宋体"/>
        </w:rPr>
      </w:pPr>
      <w:r>
        <w:rPr>
          <w:rFonts w:ascii="宋体" w:hAnsi="宋体" w:cs="宋体" w:hint="eastAsia"/>
        </w:rPr>
        <w:t>将瓦片索引</w:t>
      </w:r>
      <m:oMath>
        <m:d>
          <m:dPr>
            <m:ctrlPr>
              <w:rPr>
                <w:rFonts w:ascii="Cambria Math" w:hAnsi="Cambria Math" w:cs="宋体"/>
                <w:i/>
              </w:rPr>
            </m:ctrlPr>
          </m:dPr>
          <m:e>
            <m:r>
              <m:rPr>
                <m:sty m:val="p"/>
              </m:rPr>
              <w:rPr>
                <w:rFonts w:ascii="Cambria Math" w:hAnsi="Cambria Math" w:cs="宋体" w:hint="eastAsia"/>
              </w:rPr>
              <m:t>放缩等级，</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Y</m:t>
            </m:r>
            <m:r>
              <m:rPr>
                <m:sty m:val="p"/>
              </m:rPr>
              <w:rPr>
                <w:rFonts w:ascii="Cambria Math" w:hAnsi="Cambria Math" w:cs="宋体"/>
              </w:rPr>
              <m:t>坐标</m:t>
            </m:r>
          </m:e>
        </m:d>
      </m:oMath>
    </w:p>
    <w:p w14:paraId="4AF70365" w14:textId="37A42FF8" w:rsidR="00B23FEA" w:rsidRDefault="00B23FEA" w:rsidP="00E729C3">
      <w:pPr>
        <w:rPr>
          <w:rFonts w:ascii="宋体" w:hAnsi="宋体" w:cs="宋体"/>
        </w:rPr>
      </w:pPr>
      <w:r>
        <w:rPr>
          <w:rFonts w:ascii="宋体" w:hAnsi="宋体" w:cs="宋体" w:hint="eastAsia"/>
        </w:rPr>
        <w:t>转化为</w:t>
      </w:r>
      <m:oMath>
        <m:d>
          <m:dPr>
            <m:ctrlPr>
              <w:rPr>
                <w:rFonts w:ascii="Cambria Math" w:hAnsi="Cambria Math" w:cs="宋体"/>
                <w:i/>
              </w:rPr>
            </m:ctrlPr>
          </m:dPr>
          <m:e>
            <m:r>
              <m:rPr>
                <m:sty m:val="p"/>
              </m:rPr>
              <w:rPr>
                <w:rFonts w:ascii="Cambria Math" w:hAnsi="Cambria Math" w:cs="宋体" w:hint="eastAsia"/>
              </w:rPr>
              <m:t>放缩等级，中心点坐标，</m:t>
            </m:r>
            <m:r>
              <m:rPr>
                <m:sty m:val="p"/>
              </m:rPr>
              <w:rPr>
                <w:rFonts w:ascii="Cambria Math" w:hAnsi="Cambria Math" w:cs="宋体" w:hint="eastAsia"/>
              </w:rPr>
              <m:t>X</m:t>
            </m:r>
            <m:r>
              <m:rPr>
                <m:sty m:val="p"/>
              </m:rPr>
              <w:rPr>
                <w:rFonts w:ascii="Cambria Math" w:hAnsi="Cambria Math" w:cs="宋体" w:hint="eastAsia"/>
              </w:rPr>
              <m:t>轴</m:t>
            </m:r>
            <m:r>
              <m:rPr>
                <m:sty m:val="p"/>
              </m:rPr>
              <w:rPr>
                <w:rFonts w:ascii="Cambria Math" w:hAnsi="Cambria Math" w:cs="宋体"/>
              </w:rPr>
              <m:t>像素边长</m:t>
            </m:r>
            <m:r>
              <m:rPr>
                <m:sty m:val="p"/>
              </m:rPr>
              <w:rPr>
                <w:rFonts w:ascii="Cambria Math" w:hAnsi="Cambria Math" w:cs="宋体" w:hint="eastAsia"/>
              </w:rPr>
              <m:t>，</m:t>
            </m:r>
            <m:r>
              <m:rPr>
                <m:sty m:val="p"/>
              </m:rPr>
              <w:rPr>
                <w:rFonts w:ascii="Cambria Math" w:hAnsi="Cambria Math" w:cs="宋体" w:hint="eastAsia"/>
              </w:rPr>
              <m:t>Y</m:t>
            </m:r>
            <m:r>
              <m:rPr>
                <m:sty m:val="p"/>
              </m:rPr>
              <w:rPr>
                <w:rFonts w:ascii="Cambria Math" w:hAnsi="Cambria Math" w:cs="宋体" w:hint="eastAsia"/>
              </w:rPr>
              <m:t>轴</m:t>
            </m:r>
            <m:r>
              <m:rPr>
                <m:sty m:val="p"/>
              </m:rPr>
              <w:rPr>
                <w:rFonts w:ascii="Cambria Math" w:hAnsi="Cambria Math" w:cs="宋体"/>
              </w:rPr>
              <m:t>像素边长</m:t>
            </m:r>
          </m:e>
        </m:d>
      </m:oMath>
    </w:p>
    <w:p w14:paraId="7D359136" w14:textId="77777777" w:rsidR="00A93A39" w:rsidRDefault="00A93A39" w:rsidP="00E729C3">
      <w:pPr>
        <w:rPr>
          <w:rFonts w:ascii="宋体" w:hAnsi="宋体" w:cs="宋体"/>
        </w:rPr>
      </w:pPr>
      <w:r>
        <w:rPr>
          <w:rFonts w:ascii="宋体" w:hAnsi="宋体" w:cs="宋体" w:hint="eastAsia"/>
        </w:rPr>
        <w:t>这是一个在消费端重建瓦片金字塔的过程，按照</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_Ref286923109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6.2</w:t>
      </w:r>
      <w:r>
        <w:rPr>
          <w:rFonts w:ascii="宋体" w:hAnsi="宋体" w:cs="宋体"/>
        </w:rPr>
        <w:fldChar w:fldCharType="end"/>
      </w:r>
      <w:r>
        <w:rPr>
          <w:rFonts w:ascii="宋体" w:hAnsi="宋体" w:cs="宋体"/>
        </w:rPr>
        <w:fldChar w:fldCharType="begin"/>
      </w:r>
      <w:r>
        <w:rPr>
          <w:rFonts w:ascii="宋体" w:hAnsi="宋体" w:cs="宋体"/>
        </w:rPr>
        <w:instrText xml:space="preserve"> REF _Ref286923112 \h </w:instrText>
      </w:r>
      <w:r>
        <w:rPr>
          <w:rFonts w:ascii="宋体" w:hAnsi="宋体" w:cs="宋体"/>
        </w:rPr>
      </w:r>
      <w:r>
        <w:rPr>
          <w:rFonts w:ascii="宋体" w:hAnsi="宋体" w:cs="宋体"/>
        </w:rPr>
        <w:fldChar w:fldCharType="separate"/>
      </w:r>
      <w:r w:rsidRPr="0011508E">
        <w:rPr>
          <w:rFonts w:hint="eastAsia"/>
        </w:rPr>
        <w:t>瓦片金字塔模型研究</w:t>
      </w:r>
      <w:r>
        <w:rPr>
          <w:rFonts w:ascii="宋体" w:hAnsi="宋体" w:cs="宋体"/>
        </w:rPr>
        <w:fldChar w:fldCharType="end"/>
      </w:r>
      <w:r>
        <w:rPr>
          <w:rFonts w:ascii="宋体" w:hAnsi="宋体" w:cs="宋体" w:hint="eastAsia"/>
        </w:rPr>
        <w:t>可得：</w:t>
      </w:r>
    </w:p>
    <w:p w14:paraId="0C26BC2C" w14:textId="4CC83550" w:rsidR="00A93A39" w:rsidRDefault="00A93A39" w:rsidP="00E729C3">
      <w:pPr>
        <w:rPr>
          <w:rFonts w:ascii="宋体" w:hAnsi="宋体" w:cs="宋体"/>
        </w:rPr>
      </w:pPr>
      <w:r>
        <w:rPr>
          <w:rFonts w:ascii="宋体" w:hAnsi="宋体" w:cs="宋体" w:hint="eastAsia"/>
        </w:rPr>
        <w:t xml:space="preserve">在相同放缩级别下假设有一瓦片（a, x, y）对应的静态地图为(a, centerPoint, </w:t>
      </w:r>
      <w:r w:rsidR="002D7C8F">
        <w:rPr>
          <w:rFonts w:ascii="宋体" w:hAnsi="宋体" w:cs="宋体" w:hint="eastAsia"/>
        </w:rPr>
        <w:t>xLength</w:t>
      </w:r>
      <w:r>
        <w:rPr>
          <w:rFonts w:ascii="宋体" w:hAnsi="宋体" w:cs="宋体" w:hint="eastAsia"/>
        </w:rPr>
        <w:t>, y</w:t>
      </w:r>
      <w:r w:rsidR="002D7C8F">
        <w:rPr>
          <w:rFonts w:ascii="宋体" w:hAnsi="宋体" w:cs="宋体" w:hint="eastAsia"/>
        </w:rPr>
        <w:t>Length</w:t>
      </w:r>
      <w:r>
        <w:rPr>
          <w:rFonts w:ascii="宋体" w:hAnsi="宋体" w:cs="宋体" w:hint="eastAsia"/>
        </w:rPr>
        <w:t>)</w:t>
      </w:r>
      <w:r w:rsidR="00E729C3">
        <w:rPr>
          <w:rFonts w:ascii="宋体" w:hAnsi="宋体" w:cs="宋体" w:hint="eastAsia"/>
        </w:rPr>
        <w:t>。</w:t>
      </w:r>
    </w:p>
    <w:p w14:paraId="6D589E5D" w14:textId="1ACCB263" w:rsidR="002D7C8F" w:rsidRDefault="002D7C8F" w:rsidP="002D7C8F">
      <w:pPr>
        <w:rPr>
          <w:rFonts w:ascii="宋体" w:hAnsi="宋体" w:cs="宋体"/>
        </w:rPr>
      </w:pPr>
      <w:r>
        <w:rPr>
          <w:rFonts w:ascii="宋体" w:hAnsi="宋体" w:cs="宋体" w:hint="eastAsia"/>
        </w:rPr>
        <w:t>其中：</w:t>
      </w:r>
    </w:p>
    <w:p w14:paraId="39E43BD5" w14:textId="6405D4F2" w:rsidR="002D7C8F" w:rsidRDefault="002D7C8F" w:rsidP="002D7C8F">
      <w:pPr>
        <w:rPr>
          <w:rFonts w:ascii="宋体" w:hAnsi="宋体" w:cs="宋体"/>
        </w:rPr>
      </w:pPr>
      <w:r>
        <w:rPr>
          <w:rFonts w:ascii="宋体" w:hAnsi="宋体" w:cs="宋体" w:hint="eastAsia"/>
        </w:rPr>
        <w:t>a——放缩级别。</w:t>
      </w:r>
    </w:p>
    <w:p w14:paraId="5FF1D623" w14:textId="64747DAA" w:rsidR="002D7C8F" w:rsidRDefault="002D7C8F" w:rsidP="002D7C8F">
      <w:pPr>
        <w:rPr>
          <w:rFonts w:ascii="宋体" w:hAnsi="宋体" w:cs="宋体"/>
        </w:rPr>
      </w:pPr>
      <w:r>
        <w:rPr>
          <w:rFonts w:ascii="宋体" w:hAnsi="宋体" w:cs="宋体" w:hint="eastAsia"/>
        </w:rPr>
        <w:t>x——瓦片在对应矩阵坐标系下的x坐标。</w:t>
      </w:r>
    </w:p>
    <w:p w14:paraId="76C90B1A" w14:textId="3B2A6514" w:rsidR="002D7C8F" w:rsidRDefault="002D7C8F" w:rsidP="002D7C8F">
      <w:pPr>
        <w:rPr>
          <w:rFonts w:ascii="宋体" w:hAnsi="宋体" w:cs="宋体"/>
        </w:rPr>
      </w:pPr>
      <w:r>
        <w:rPr>
          <w:rFonts w:ascii="宋体" w:hAnsi="宋体" w:cs="宋体" w:hint="eastAsia"/>
        </w:rPr>
        <w:t>y——瓦片在对应矩阵坐标系下的y坐标。</w:t>
      </w:r>
    </w:p>
    <w:p w14:paraId="75482B9E" w14:textId="6D96543C" w:rsidR="002D7C8F" w:rsidRDefault="002D7C8F" w:rsidP="002D7C8F">
      <w:pPr>
        <w:rPr>
          <w:rFonts w:ascii="宋体" w:hAnsi="宋体" w:cs="宋体"/>
        </w:rPr>
      </w:pPr>
      <w:r>
        <w:rPr>
          <w:rFonts w:ascii="宋体" w:hAnsi="宋体" w:cs="宋体" w:hint="eastAsia"/>
        </w:rPr>
        <w:t>centerPoint——静态地图中心店在WGS84下的经纬度坐标。</w:t>
      </w:r>
    </w:p>
    <w:p w14:paraId="673C97A6" w14:textId="1A11FE0F" w:rsidR="002D7C8F" w:rsidRDefault="002D7C8F" w:rsidP="002D7C8F">
      <w:pPr>
        <w:rPr>
          <w:rFonts w:ascii="宋体" w:hAnsi="宋体" w:cs="宋体"/>
        </w:rPr>
      </w:pPr>
      <w:r>
        <w:rPr>
          <w:rFonts w:ascii="宋体" w:hAnsi="宋体" w:cs="宋体" w:hint="eastAsia"/>
        </w:rPr>
        <w:t>xLength ——静态地图x方向边长</w:t>
      </w:r>
      <w:r w:rsidR="000132E7">
        <w:rPr>
          <w:rFonts w:ascii="宋体" w:hAnsi="宋体" w:cs="宋体" w:hint="eastAsia"/>
        </w:rPr>
        <w:t>，以像素为单位</w:t>
      </w:r>
      <w:r>
        <w:rPr>
          <w:rFonts w:ascii="宋体" w:hAnsi="宋体" w:cs="宋体" w:hint="eastAsia"/>
        </w:rPr>
        <w:t>。</w:t>
      </w:r>
    </w:p>
    <w:p w14:paraId="7CC7836C" w14:textId="635D7DA8" w:rsidR="00A93A39" w:rsidRDefault="002D7C8F" w:rsidP="00E729C3">
      <w:pPr>
        <w:rPr>
          <w:rFonts w:ascii="宋体" w:hAnsi="宋体" w:cs="宋体"/>
        </w:rPr>
      </w:pPr>
      <w:r>
        <w:rPr>
          <w:rFonts w:ascii="宋体" w:hAnsi="宋体" w:cs="宋体" w:hint="eastAsia"/>
        </w:rPr>
        <w:t>yLength ——静态地图y方向边长</w:t>
      </w:r>
      <w:r w:rsidR="000132E7">
        <w:rPr>
          <w:rFonts w:ascii="宋体" w:hAnsi="宋体" w:cs="宋体" w:hint="eastAsia"/>
        </w:rPr>
        <w:t>，以像素为单位</w:t>
      </w:r>
      <w:r>
        <w:rPr>
          <w:rFonts w:ascii="宋体" w:hAnsi="宋体" w:cs="宋体" w:hint="eastAsia"/>
        </w:rPr>
        <w:t>。</w:t>
      </w:r>
      <w:r w:rsidR="00A93A39" w:rsidRPr="002659A3">
        <w:rPr>
          <w:rFonts w:ascii="宋体" w:hAnsi="宋体" w:cs="宋体" w:hint="eastAsia"/>
        </w:rPr>
        <w:t xml:space="preserve"> </w:t>
      </w:r>
    </w:p>
    <w:p w14:paraId="4EC74139" w14:textId="77777777" w:rsidR="002D7C8F" w:rsidRDefault="002D7C8F" w:rsidP="00E729C3">
      <w:pPr>
        <w:rPr>
          <w:rFonts w:ascii="宋体" w:hAnsi="宋体" w:cs="宋体"/>
        </w:rPr>
      </w:pPr>
    </w:p>
    <w:p w14:paraId="6C248C68" w14:textId="0BA46AE9" w:rsidR="004278D5" w:rsidRDefault="004278D5" w:rsidP="004278D5">
      <w:pPr>
        <w:rPr>
          <w:rFonts w:ascii="宋体" w:hAnsi="宋体" w:cs="宋体"/>
        </w:rPr>
      </w:pPr>
      <w:r>
        <w:rPr>
          <w:rFonts w:ascii="宋体" w:hAnsi="宋体" w:cs="宋体" w:hint="eastAsia"/>
        </w:rPr>
        <w:t>假设中心点转化为a</w:t>
      </w:r>
      <w:r w:rsidR="002F422D">
        <w:rPr>
          <w:rFonts w:ascii="宋体" w:hAnsi="宋体" w:cs="宋体" w:hint="eastAsia"/>
        </w:rPr>
        <w:t>级别下的矩像素</w:t>
      </w:r>
      <w:r>
        <w:rPr>
          <w:rFonts w:ascii="宋体" w:hAnsi="宋体" w:cs="宋体" w:hint="eastAsia"/>
        </w:rPr>
        <w:t>坐标为（X</w:t>
      </w:r>
      <w:r w:rsidR="002F422D">
        <w:rPr>
          <w:rFonts w:ascii="宋体" w:hAnsi="宋体" w:cs="宋体" w:hint="eastAsia"/>
        </w:rPr>
        <w:t>cpixel</w:t>
      </w:r>
      <w:r>
        <w:rPr>
          <w:rFonts w:ascii="宋体" w:hAnsi="宋体" w:cs="宋体" w:hint="eastAsia"/>
        </w:rPr>
        <w:t>，</w:t>
      </w:r>
      <w:r w:rsidR="002F422D">
        <w:rPr>
          <w:rFonts w:ascii="宋体" w:hAnsi="宋体" w:cs="宋体" w:hint="eastAsia"/>
        </w:rPr>
        <w:t>Ycpixel</w:t>
      </w:r>
      <w:r>
        <w:rPr>
          <w:rFonts w:ascii="宋体" w:hAnsi="宋体" w:cs="宋体" w:hint="eastAsia"/>
        </w:rPr>
        <w:t>），a级别下的瓦片矩阵边长为c，以像素单位。</w:t>
      </w:r>
    </w:p>
    <w:p w14:paraId="2C1EA01B" w14:textId="37936C44" w:rsidR="004278D5" w:rsidRDefault="004278D5" w:rsidP="00E729C3">
      <w:pPr>
        <w:rPr>
          <w:rFonts w:ascii="宋体" w:hAnsi="宋体" w:cs="宋体"/>
        </w:rPr>
      </w:pPr>
      <w:r>
        <w:rPr>
          <w:rFonts w:ascii="宋体" w:hAnsi="宋体" w:cs="宋体" w:hint="eastAsia"/>
        </w:rPr>
        <w:t>则可得公式：</w:t>
      </w:r>
    </w:p>
    <w:p w14:paraId="7C7C460D" w14:textId="5A98453C" w:rsidR="002659A3" w:rsidRDefault="00CC28F7" w:rsidP="00DC2A4C">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Ycpixel=y×c+</m:t>
                  </m:r>
                  <m:r>
                    <w:rPr>
                      <w:rFonts w:ascii="Cambria Math" w:hAnsi="Cambria Math" w:cs="宋体"/>
                    </w:rPr>
                    <m:t>yLenght</m:t>
                  </m:r>
                  <m:r>
                    <w:rPr>
                      <w:rFonts w:ascii="Cambria Math" w:eastAsia="Cambria Math" w:hAnsi="Cambria Math" w:cs="Cambria Math"/>
                    </w:rPr>
                    <m:t>/2</m:t>
                  </m:r>
                </m:e>
              </m:eqArr>
            </m:e>
          </m:d>
        </m:oMath>
      </m:oMathPara>
    </w:p>
    <w:p w14:paraId="6000EA20" w14:textId="251EA97B" w:rsidR="00351D49" w:rsidRDefault="00351D49" w:rsidP="00C77484">
      <w:pPr>
        <w:rPr>
          <w:rFonts w:ascii="宋体" w:hAnsi="宋体" w:cs="宋体"/>
        </w:rPr>
      </w:pPr>
      <w:r>
        <w:rPr>
          <w:rFonts w:ascii="宋体" w:hAnsi="宋体" w:cs="宋体" w:hint="eastAsia"/>
        </w:rPr>
        <w:t>根据不同地图服务商提供的换算公式，可得中心店centerPoint的经纬度坐标和像素坐标的转换。</w:t>
      </w:r>
    </w:p>
    <w:p w14:paraId="2458AB20" w14:textId="72AF2B3F" w:rsidR="00351D49" w:rsidRDefault="00351D49" w:rsidP="00C77484">
      <w:pPr>
        <w:rPr>
          <w:rFonts w:ascii="宋体" w:hAnsi="宋体" w:cs="宋体"/>
        </w:rPr>
      </w:pPr>
      <w:r>
        <w:rPr>
          <w:rFonts w:ascii="宋体" w:hAnsi="宋体" w:cs="宋体" w:hint="eastAsia"/>
        </w:rPr>
        <w:t>以百度地图为例，</w:t>
      </w:r>
      <w:r w:rsidRPr="00351D49">
        <w:rPr>
          <w:rFonts w:ascii="宋体" w:hAnsi="宋体" w:cs="宋体" w:hint="eastAsia"/>
        </w:rPr>
        <w:t>平面坐标系的原点与经纬度的原点一致，即赤道与0度经线相交的位置</w:t>
      </w:r>
      <w:r>
        <w:rPr>
          <w:rFonts w:ascii="宋体" w:hAnsi="宋体" w:cs="宋体" w:hint="eastAsia"/>
        </w:rPr>
        <w:t>。</w:t>
      </w:r>
    </w:p>
    <w:p w14:paraId="2CD16830" w14:textId="47DCB8D6" w:rsidR="00C77484" w:rsidRPr="00351D49" w:rsidRDefault="00351D49" w:rsidP="00351D49">
      <w:pPr>
        <w:rPr>
          <w:rFonts w:ascii="Cambria Math" w:hAnsi="Cambria Math" w:cs="宋体"/>
          <w:i/>
        </w:rPr>
      </w:pPr>
      <w:r w:rsidRPr="00351D49">
        <w:rPr>
          <w:rFonts w:ascii="Cambria Math" w:hAnsi="Cambria Math" w:cs="宋体" w:hint="eastAsia"/>
          <w:i/>
        </w:rPr>
        <w:t>像素坐标</w:t>
      </w:r>
      <w:r w:rsidRPr="00351D49">
        <w:rPr>
          <w:rFonts w:ascii="Cambria Math" w:hAnsi="Cambria Math" w:cs="宋体" w:hint="eastAsia"/>
          <w:i/>
        </w:rPr>
        <w:t xml:space="preserve"> = |</w:t>
      </w:r>
      <w:r w:rsidRPr="00351D49">
        <w:rPr>
          <w:rFonts w:ascii="Cambria Math" w:hAnsi="Cambria Math" w:cs="宋体" w:hint="eastAsia"/>
          <w:i/>
        </w:rPr>
        <w:t>平面坐标</w:t>
      </w:r>
      <w:r w:rsidRPr="00351D49">
        <w:rPr>
          <w:rFonts w:ascii="Cambria Math" w:hAnsi="Cambria Math" w:cs="宋体" w:hint="eastAsia"/>
          <w:i/>
        </w:rPr>
        <w:t xml:space="preserve"> </w:t>
      </w:r>
      <w:r w:rsidRPr="00351D49">
        <w:rPr>
          <w:rFonts w:ascii="Cambria Math" w:hAnsi="Cambria Math" w:cs="宋体" w:hint="eastAsia"/>
          <w:i/>
        </w:rPr>
        <w:t>×</w:t>
      </w:r>
      <w:r w:rsidRPr="00351D49">
        <w:rPr>
          <w:rFonts w:ascii="Cambria Math" w:hAnsi="Cambria Math" w:cs="宋体" w:hint="eastAsia"/>
          <w:i/>
        </w:rPr>
        <w:t xml:space="preserve"> 2 </w:t>
      </w:r>
      <w:r w:rsidRPr="00351D49">
        <w:rPr>
          <w:rFonts w:ascii="Cambria Math" w:hAnsi="Cambria Math" w:cs="宋体" w:hint="eastAsia"/>
          <w:i/>
          <w:vertAlign w:val="superscript"/>
        </w:rPr>
        <w:t>zoom - 18</w:t>
      </w:r>
      <w:r w:rsidRPr="00351D49">
        <w:rPr>
          <w:rFonts w:ascii="Cambria Math" w:hAnsi="Cambria Math" w:cs="宋体" w:hint="eastAsia"/>
          <w:i/>
        </w:rPr>
        <w:t>|</w:t>
      </w:r>
    </w:p>
    <w:p w14:paraId="63ADE4F1" w14:textId="09067037" w:rsidR="00C77484" w:rsidRDefault="00E50621" w:rsidP="00C77484">
      <w:pPr>
        <w:rPr>
          <w:rFonts w:ascii="宋体" w:hAnsi="宋体" w:cs="宋体"/>
        </w:rPr>
      </w:pPr>
      <w:r>
        <w:rPr>
          <w:rFonts w:ascii="宋体" w:hAnsi="宋体" w:cs="宋体" w:hint="eastAsia"/>
        </w:rPr>
        <w:t>可得公式组</w:t>
      </w:r>
    </w:p>
    <w:p w14:paraId="61E86A95" w14:textId="6FF6AE64" w:rsidR="00E50621" w:rsidRPr="00E50621" w:rsidRDefault="00CC28F7" w:rsidP="00C77484">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xLength=yLenght=c</m:t>
                  </m:r>
                </m:e>
                <m:e>
                  <m:r>
                    <w:rPr>
                      <w:rFonts w:ascii="Cambria Math" w:eastAsia="Cambria Math" w:hAnsi="Cambria Math" w:cs="Cambria Math"/>
                    </w:rPr>
                    <m:t>Xcpixel</m:t>
                  </m:r>
                  <m:r>
                    <w:rPr>
                      <w:rFonts w:ascii="Cambria Math" w:hAnsi="Cambria Math" w:cs="宋体"/>
                    </w:rPr>
                    <m:t>= x ×c+xLength/2</m:t>
                  </m:r>
                  <m:ctrlPr>
                    <w:rPr>
                      <w:rFonts w:ascii="Cambria Math" w:eastAsia="Cambria Math" w:hAnsi="Cambria Math" w:cs="Cambria Math"/>
                      <w:i/>
                    </w:rPr>
                  </m:ctrlPr>
                </m:e>
                <m:e>
                  <m:r>
                    <w:rPr>
                      <w:rFonts w:ascii="Cambria Math" w:eastAsia="Cambria Math" w:hAnsi="Cambria Math" w:cs="Cambria Math"/>
                    </w:rPr>
                    <m:t>Yc</m:t>
                  </m:r>
                  <m:r>
                    <w:rPr>
                      <w:rFonts w:ascii="Cambria Math" w:eastAsia="Cambria Math" w:hAnsi="Cambria Math" w:cs="Cambria Math"/>
                    </w:rPr>
                    <m:t>pixel=y×c+</m:t>
                  </m:r>
                  <m:r>
                    <w:rPr>
                      <w:rFonts w:ascii="Cambria Math" w:hAnsi="Cambria Math" w:cs="宋体"/>
                    </w:rPr>
                    <m:t>yLengh</m:t>
                  </m:r>
                  <m:f>
                    <m:fPr>
                      <m:ctrlPr>
                        <w:rPr>
                          <w:rFonts w:ascii="Cambria Math" w:eastAsia="Cambria Math" w:hAnsi="Cambria Math" w:cs="Cambria Math"/>
                          <w:i/>
                        </w:rPr>
                      </m:ctrlPr>
                    </m:fPr>
                    <m:num>
                      <m:r>
                        <w:rPr>
                          <w:rFonts w:ascii="Cambria Math" w:hAnsi="Cambria Math" w:cs="宋体"/>
                        </w:rPr>
                        <m:t>t</m:t>
                      </m:r>
                      <m:ctrlPr>
                        <w:rPr>
                          <w:rFonts w:ascii="Cambria Math" w:hAnsi="Cambria Math" w:cs="宋体"/>
                          <w:i/>
                        </w:rPr>
                      </m:ctrlPr>
                    </m:num>
                    <m:den>
                      <m:r>
                        <w:rPr>
                          <w:rFonts w:ascii="Cambria Math" w:eastAsia="Cambria Math" w:hAnsi="Cambria Math" w:cs="Cambria Math"/>
                        </w:rPr>
                        <m:t>2</m:t>
                      </m:r>
                    </m:den>
                  </m:f>
                  <m:ctrlPr>
                    <w:rPr>
                      <w:rFonts w:ascii="Cambria Math" w:eastAsia="Cambria Math" w:hAnsi="Cambria Math" w:cs="Cambria Math"/>
                      <w:i/>
                    </w:rPr>
                  </m:ctrlPr>
                </m:e>
                <m:e>
                  <m:r>
                    <w:rPr>
                      <w:rFonts w:ascii="Cambria Math" w:eastAsia="Cambria Math" w:hAnsi="Cambria Math" w:cs="Cambria Math"/>
                    </w:rPr>
                    <m:t xml:space="preserve">Xcpixel=Xcm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ctrlPr>
                    <w:rPr>
                      <w:rFonts w:ascii="Cambria Math" w:eastAsia="Cambria Math" w:hAnsi="Cambria Math" w:cs="Cambria Math"/>
                      <w:i/>
                    </w:rPr>
                  </m:ctrlPr>
                </m:e>
                <m:e>
                  <m:r>
                    <w:rPr>
                      <w:rFonts w:ascii="Cambria Math" w:eastAsia="Cambria Math" w:hAnsi="Cambria Math" w:cs="Cambria Math"/>
                    </w:rPr>
                    <m:t xml:space="preserve">Ycpixel=Ycm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658D27D0" w14:textId="733D4F92" w:rsidR="00E50621" w:rsidRPr="00E50621" w:rsidRDefault="00E50621" w:rsidP="00C77484">
      <w:pPr>
        <w:rPr>
          <w:rFonts w:ascii="宋体" w:hAnsi="宋体" w:cs="宋体"/>
        </w:rPr>
      </w:pPr>
      <w:r>
        <w:rPr>
          <w:rFonts w:ascii="宋体" w:hAnsi="宋体" w:cs="宋体" w:hint="eastAsia"/>
        </w:rPr>
        <w:t>其中</w:t>
      </w:r>
    </w:p>
    <w:p w14:paraId="5E0D1112" w14:textId="0C732A69" w:rsidR="00E50621" w:rsidRDefault="00E50621" w:rsidP="00E50621">
      <w:pPr>
        <w:rPr>
          <w:rFonts w:ascii="宋体" w:hAnsi="宋体" w:cs="宋体"/>
        </w:rPr>
      </w:pPr>
      <m:oMath>
        <m:r>
          <w:rPr>
            <w:rFonts w:ascii="Cambria Math" w:eastAsia="Cambria Math" w:hAnsi="Cambria Math" w:cs="Cambria Math"/>
          </w:rPr>
          <m:t xml:space="preserve">Xcm </m:t>
        </m:r>
      </m:oMath>
      <w:r>
        <w:rPr>
          <w:rFonts w:ascii="宋体" w:hAnsi="宋体" w:cs="宋体" w:hint="eastAsia"/>
        </w:rPr>
        <w:t>——中心点坐标在墨卡托投影坐标系的x值。</w:t>
      </w:r>
    </w:p>
    <w:p w14:paraId="3654C1EC" w14:textId="52B978BD" w:rsidR="00E50621" w:rsidRDefault="00E50621" w:rsidP="00E50621">
      <w:pPr>
        <w:rPr>
          <w:rFonts w:ascii="宋体" w:hAnsi="宋体" w:cs="宋体"/>
        </w:rPr>
      </w:pPr>
      <m:oMath>
        <m:r>
          <w:rPr>
            <w:rFonts w:ascii="Cambria Math" w:eastAsia="Cambria Math" w:hAnsi="Cambria Math" w:cs="Cambria Math"/>
          </w:rPr>
          <m:t xml:space="preserve">Ycm </m:t>
        </m:r>
      </m:oMath>
      <w:r>
        <w:rPr>
          <w:rFonts w:ascii="宋体" w:hAnsi="宋体" w:cs="宋体" w:hint="eastAsia"/>
        </w:rPr>
        <w:t>——中心点坐标在墨卡托投影坐标系的y值。</w:t>
      </w:r>
    </w:p>
    <w:p w14:paraId="3059D309" w14:textId="1A2B9B0F" w:rsidR="00E50621" w:rsidRDefault="00E50621" w:rsidP="00E50621">
      <w:pPr>
        <w:rPr>
          <w:rFonts w:ascii="宋体" w:hAnsi="宋体" w:cs="宋体"/>
        </w:rPr>
      </w:pPr>
      <w:r>
        <w:rPr>
          <w:rFonts w:ascii="宋体" w:hAnsi="宋体" w:cs="宋体" w:hint="eastAsia"/>
        </w:rPr>
        <w:t>WGS84空间坐标转墨卡托投影坐标公式见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_Ref286933420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hint="eastAsia"/>
        </w:rPr>
        <w:t>地理坐标模块详细设计</w:t>
      </w:r>
      <w:r>
        <w:rPr>
          <w:rFonts w:ascii="宋体" w:hAnsi="宋体" w:cs="宋体"/>
        </w:rPr>
        <w:fldChar w:fldCharType="end"/>
      </w:r>
      <w:r>
        <w:rPr>
          <w:rFonts w:ascii="宋体" w:hAnsi="宋体" w:cs="宋体" w:hint="eastAsia"/>
        </w:rPr>
        <w:t>。</w:t>
      </w:r>
    </w:p>
    <w:p w14:paraId="75D0447E" w14:textId="77777777" w:rsidR="003B4320" w:rsidRDefault="003B4320" w:rsidP="00E50621">
      <w:pPr>
        <w:rPr>
          <w:rFonts w:ascii="宋体" w:hAnsi="宋体" w:cs="宋体"/>
        </w:rPr>
      </w:pPr>
    </w:p>
    <w:p w14:paraId="2134F042" w14:textId="3EE10734" w:rsidR="00C77484" w:rsidRDefault="0069553A" w:rsidP="00C77484">
      <w:pPr>
        <w:rPr>
          <w:rFonts w:ascii="宋体" w:hAnsi="宋体" w:cs="宋体"/>
        </w:rPr>
      </w:pPr>
      <w:r>
        <w:rPr>
          <w:rFonts w:ascii="宋体" w:hAnsi="宋体" w:cs="宋体" w:hint="eastAsia"/>
        </w:rPr>
        <w:t>由任意一点坐标公式</w:t>
      </w:r>
    </w:p>
    <w:p w14:paraId="59DE20D1" w14:textId="399DE458" w:rsidR="0069553A" w:rsidRPr="0069553A" w:rsidRDefault="00CC28F7"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m:oMathPara>
    </w:p>
    <w:p w14:paraId="794DC574" w14:textId="2D9369E4" w:rsidR="0069553A" w:rsidRDefault="00CC28F7" w:rsidP="00C77484">
      <w:pPr>
        <w:rPr>
          <w:rFonts w:ascii="宋体" w:hAnsi="宋体" w:cs="宋体"/>
        </w:rPr>
      </w:pPr>
      <m:oMathPara>
        <m:oMath>
          <m:d>
            <m:dPr>
              <m:begChr m:val="{"/>
              <m:endChr m:val=""/>
              <m:ctrlPr>
                <w:rPr>
                  <w:rFonts w:ascii="Cambria Math" w:hAnsi="Cambria Math" w:cs="宋体"/>
                </w:rPr>
              </m:ctrlPr>
            </m:dPr>
            <m:e>
              <m:eqArr>
                <m:eqArrPr>
                  <m:ctrlPr>
                    <w:rPr>
                      <w:rFonts w:ascii="Cambria Math" w:hAnsi="Cambria Math" w:cs="宋体"/>
                    </w:rPr>
                  </m:ctrlPr>
                </m:eqArrPr>
                <m:e>
                  <m:eqArr>
                    <m:eqArrPr>
                      <m:ctrlPr>
                        <w:rPr>
                          <w:rFonts w:ascii="Cambria Math" w:hAnsi="Cambria Math" w:cs="宋体"/>
                        </w:rPr>
                      </m:ctrlPr>
                    </m:eqArrPr>
                    <m:e>
                      <m:r>
                        <w:rPr>
                          <w:rFonts w:ascii="Cambria Math" w:eastAsia="Cambria Math" w:hAnsi="Cambria Math" w:cs="Cambria Math"/>
                        </w:rPr>
                        <m:t>X</m:t>
                      </m:r>
                      <m:r>
                        <w:rPr>
                          <w:rFonts w:ascii="Cambria Math" w:hAnsi="Cambria Math" w:cs="Cambria Math"/>
                        </w:rPr>
                        <m:t>pixcel</m:t>
                      </m:r>
                      <m:r>
                        <w:rPr>
                          <w:rFonts w:ascii="Cambria Math" w:eastAsia="Cambria Math" w:hAnsi="Cambria Math" w:cs="Cambria Math"/>
                        </w:rPr>
                        <m:t xml:space="preserve">=Xm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e>
                  <m:r>
                    <w:rPr>
                      <w:rFonts w:ascii="Cambria Math" w:hAnsi="Cambria Math" w:cs="Cambria Math"/>
                    </w:rPr>
                    <m:t>Y</m:t>
                  </m:r>
                  <m:r>
                    <w:rPr>
                      <w:rFonts w:ascii="Cambria Math" w:hAnsi="Cambria Math" w:cs="宋体"/>
                    </w:rPr>
                    <m:t>pixcel</m:t>
                  </m:r>
                  <m:r>
                    <w:rPr>
                      <w:rFonts w:ascii="Cambria Math" w:eastAsia="Cambria Math" w:hAnsi="Cambria Math" w:cs="Cambria Math"/>
                    </w:rPr>
                    <m:t xml:space="preserve">=Ym × </m:t>
                  </m:r>
                  <m:sSup>
                    <m:sSupPr>
                      <m:ctrlPr>
                        <w:rPr>
                          <w:rFonts w:ascii="Cambria Math" w:eastAsia="Cambria Math" w:hAnsi="Cambria Math" w:cs="Cambria Math"/>
                          <w:i/>
                        </w:rPr>
                      </m:ctrlPr>
                    </m:sSupPr>
                    <m:e>
                      <m:r>
                        <w:rPr>
                          <w:rFonts w:ascii="Cambria Math" w:eastAsia="Cambria Math" w:hAnsi="Cambria Math" w:cs="Cambria Math"/>
                        </w:rPr>
                        <m:t>2</m:t>
                      </m:r>
                    </m:e>
                    <m:sup>
                      <m:r>
                        <w:rPr>
                          <w:rFonts w:ascii="Cambria Math" w:eastAsia="Cambria Math" w:hAnsi="Cambria Math" w:cs="Cambria Math"/>
                        </w:rPr>
                        <m:t>zoom-18</m:t>
                      </m:r>
                    </m:sup>
                  </m:sSup>
                </m:e>
              </m:eqArr>
            </m:e>
          </m:d>
        </m:oMath>
      </m:oMathPara>
    </w:p>
    <w:p w14:paraId="2FBE7486" w14:textId="05D27D28" w:rsidR="0069553A" w:rsidRDefault="0069553A" w:rsidP="00C77484">
      <w:pPr>
        <w:rPr>
          <w:rFonts w:ascii="宋体" w:hAnsi="宋体" w:cs="宋体"/>
        </w:rPr>
      </w:pPr>
      <w:r>
        <w:rPr>
          <w:rFonts w:ascii="宋体" w:hAnsi="宋体" w:cs="宋体" w:hint="eastAsia"/>
        </w:rPr>
        <w:t>可得</w:t>
      </w:r>
      <w:r w:rsidR="0030711B">
        <w:rPr>
          <w:rFonts w:ascii="宋体" w:hAnsi="宋体" w:cs="宋体" w:hint="eastAsia"/>
        </w:rPr>
        <w:t>图上任意点转获得对应的静态图片</w:t>
      </w:r>
      <w:r w:rsidR="00D44E4C">
        <w:rPr>
          <w:rFonts w:ascii="宋体" w:hAnsi="宋体" w:cs="宋体" w:hint="eastAsia"/>
        </w:rPr>
        <w:t>的请求参数</w:t>
      </w:r>
      <w:r w:rsidR="0030711B">
        <w:rPr>
          <w:rFonts w:ascii="宋体" w:hAnsi="宋体" w:cs="宋体" w:hint="eastAsia"/>
        </w:rPr>
        <w:t>。</w:t>
      </w:r>
    </w:p>
    <w:p w14:paraId="6C057F18" w14:textId="29E9B807" w:rsidR="00793990" w:rsidRDefault="00793990" w:rsidP="00793990">
      <w:pPr>
        <w:rPr>
          <w:rFonts w:ascii="宋体" w:hAnsi="宋体" w:cs="宋体"/>
        </w:rPr>
      </w:pPr>
      <w:r>
        <w:rPr>
          <w:rFonts w:ascii="宋体" w:hAnsi="宋体" w:cs="宋体"/>
        </w:rPr>
        <w:br w:type="page"/>
      </w:r>
    </w:p>
    <w:p w14:paraId="3DAE5AF5" w14:textId="4FCFB50A" w:rsidR="00DD7DE2" w:rsidRDefault="00DD7DE2" w:rsidP="00DD7DE2">
      <w:pPr>
        <w:pStyle w:val="Heading4"/>
        <w:rPr>
          <w:rFonts w:ascii="黑体" w:hAnsi="黑体" w:cs="黑体"/>
        </w:rPr>
      </w:pPr>
      <w:r>
        <w:rPr>
          <w:rFonts w:ascii="黑体" w:hAnsi="黑体" w:cs="黑体" w:hint="eastAsia"/>
        </w:rPr>
        <w:t xml:space="preserve"> </w:t>
      </w:r>
      <w:bookmarkStart w:id="288" w:name="_Toc287515684"/>
      <w:r w:rsidRPr="00DD7DE2">
        <w:rPr>
          <w:rFonts w:ascii="黑体" w:hAnsi="黑体" w:cs="黑体" w:hint="eastAsia"/>
        </w:rPr>
        <w:t>以百度地图为例实现基于静态地图的渲染</w:t>
      </w:r>
      <w:bookmarkEnd w:id="288"/>
    </w:p>
    <w:p w14:paraId="7E386A42" w14:textId="45E2B157" w:rsidR="00691E9A" w:rsidRDefault="00691E9A" w:rsidP="00691E9A">
      <w:pPr>
        <w:rPr>
          <w:rFonts w:ascii="宋体" w:hAnsi="宋体" w:cs="宋体"/>
        </w:rPr>
      </w:pPr>
      <w:r>
        <w:rPr>
          <w:rFonts w:ascii="宋体" w:hAnsi="宋体" w:cs="宋体" w:hint="eastAsia"/>
        </w:rPr>
        <w:t>下面以继续以百度地图的静态地图API为例，说明IOS.GIS.Common.Tool SDK是如何实现通过静态地图组织瓦片金字塔的。</w:t>
      </w:r>
    </w:p>
    <w:p w14:paraId="24BA3CCF" w14:textId="2E43C912" w:rsidR="00691E9A" w:rsidRDefault="00691E9A" w:rsidP="00691E9A">
      <w:pPr>
        <w:rPr>
          <w:rFonts w:ascii="宋体" w:hAnsi="宋体" w:cs="宋体"/>
        </w:rPr>
      </w:pPr>
      <w:r>
        <w:rPr>
          <w:rFonts w:ascii="宋体" w:hAnsi="宋体" w:cs="宋体" w:hint="eastAsia"/>
        </w:rPr>
        <w:t>百度地图静态地图的API为</w:t>
      </w:r>
    </w:p>
    <w:p w14:paraId="0F769708" w14:textId="7FDD06C9" w:rsidR="00B341E6" w:rsidRDefault="00793990" w:rsidP="00B341E6">
      <w:pPr>
        <w:rPr>
          <w:rStyle w:val="IntenseEmphasis"/>
          <w:rFonts w:ascii="宋体" w:hAnsi="宋体" w:cs="宋体"/>
        </w:rPr>
      </w:pPr>
      <w:r w:rsidRPr="00793990">
        <w:rPr>
          <w:rStyle w:val="IntenseEmphasis"/>
          <w:b w:val="0"/>
          <w:bCs w:val="0"/>
          <w:i w:val="0"/>
          <w:iCs w:val="0"/>
        </w:rPr>
        <w:t>http://api.map.baidu.com/staticimage?center=</w:t>
      </w:r>
      <w:r>
        <w:rPr>
          <w:rStyle w:val="IntenseEmphasis"/>
          <w:rFonts w:ascii="宋体" w:hAnsi="宋体" w:cs="宋体" w:hint="eastAsia"/>
          <w:b w:val="0"/>
          <w:bCs w:val="0"/>
          <w:i w:val="0"/>
          <w:iCs w:val="0"/>
        </w:rPr>
        <w:t>{x,y}</w:t>
      </w:r>
      <w:r w:rsidRPr="00793990">
        <w:rPr>
          <w:rStyle w:val="IntenseEmphasis"/>
          <w:b w:val="0"/>
          <w:bCs w:val="0"/>
          <w:i w:val="0"/>
          <w:iCs w:val="0"/>
        </w:rPr>
        <w:t>&amp;width=</w:t>
      </w:r>
      <w:r>
        <w:rPr>
          <w:rStyle w:val="IntenseEmphasis"/>
          <w:b w:val="0"/>
          <w:bCs w:val="0"/>
          <w:i w:val="0"/>
          <w:iCs w:val="0"/>
        </w:rPr>
        <w:t>{width}&amp;height={height}&amp;zoom={zoom}</w:t>
      </w:r>
    </w:p>
    <w:p w14:paraId="13F211AD" w14:textId="77777777" w:rsidR="00793990" w:rsidRPr="00793990" w:rsidRDefault="00793990" w:rsidP="00B341E6">
      <w:pPr>
        <w:rPr>
          <w:b/>
          <w:bCs/>
          <w:i/>
          <w:iCs/>
        </w:rPr>
      </w:pP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620"/>
        <w:gridCol w:w="4590"/>
      </w:tblGrid>
      <w:tr w:rsidR="00793990" w:rsidRPr="001D0EA8" w14:paraId="69E0FE9D" w14:textId="77777777" w:rsidTr="00FF41D5">
        <w:trPr>
          <w:trHeight w:val="329"/>
        </w:trPr>
        <w:tc>
          <w:tcPr>
            <w:tcW w:w="2178" w:type="dxa"/>
            <w:tcBorders>
              <w:right w:val="single" w:sz="4" w:space="0" w:color="auto"/>
            </w:tcBorders>
            <w:shd w:val="clear" w:color="auto" w:fill="auto"/>
          </w:tcPr>
          <w:p w14:paraId="6F40FB71" w14:textId="77777777" w:rsidR="00793990" w:rsidRPr="004219B2" w:rsidRDefault="00793990" w:rsidP="00FF41D5">
            <w:pPr>
              <w:ind w:firstLine="0"/>
              <w:jc w:val="center"/>
              <w:rPr>
                <w:rFonts w:ascii="宋体" w:hAnsi="宋体" w:cs="宋体"/>
                <w:b/>
              </w:rPr>
            </w:pPr>
            <w:r>
              <w:rPr>
                <w:rFonts w:ascii="宋体" w:hAnsi="宋体" w:cs="宋体" w:hint="eastAsia"/>
                <w:b/>
              </w:rPr>
              <w:t>字段名称</w:t>
            </w:r>
          </w:p>
        </w:tc>
        <w:tc>
          <w:tcPr>
            <w:tcW w:w="1620" w:type="dxa"/>
            <w:tcBorders>
              <w:right w:val="single" w:sz="4" w:space="0" w:color="auto"/>
            </w:tcBorders>
            <w:shd w:val="clear" w:color="auto" w:fill="auto"/>
          </w:tcPr>
          <w:p w14:paraId="2AFB0DEC" w14:textId="77777777" w:rsidR="00793990" w:rsidRPr="0097716B" w:rsidRDefault="00793990" w:rsidP="00FF41D5">
            <w:pPr>
              <w:ind w:firstLine="0"/>
              <w:jc w:val="center"/>
              <w:rPr>
                <w:rFonts w:ascii="宋体" w:hAnsi="宋体" w:cs="宋体"/>
                <w:b/>
              </w:rPr>
            </w:pPr>
            <w:r>
              <w:rPr>
                <w:rFonts w:ascii="宋体" w:hAnsi="宋体" w:cs="宋体" w:hint="eastAsia"/>
                <w:b/>
              </w:rPr>
              <w:t>类型</w:t>
            </w:r>
          </w:p>
        </w:tc>
        <w:tc>
          <w:tcPr>
            <w:tcW w:w="4590" w:type="dxa"/>
            <w:tcBorders>
              <w:left w:val="single" w:sz="4" w:space="0" w:color="auto"/>
            </w:tcBorders>
            <w:shd w:val="clear" w:color="auto" w:fill="auto"/>
          </w:tcPr>
          <w:p w14:paraId="7C51D18D" w14:textId="77777777" w:rsidR="00793990" w:rsidRPr="001D0EA8" w:rsidRDefault="00793990" w:rsidP="00FF41D5">
            <w:pPr>
              <w:ind w:hanging="60"/>
              <w:jc w:val="center"/>
              <w:rPr>
                <w:b/>
              </w:rPr>
            </w:pPr>
            <w:r>
              <w:rPr>
                <w:rFonts w:hint="eastAsia"/>
                <w:b/>
              </w:rPr>
              <w:t>具体说明</w:t>
            </w:r>
          </w:p>
        </w:tc>
      </w:tr>
      <w:tr w:rsidR="00793990" w14:paraId="63732D91" w14:textId="77777777" w:rsidTr="00FF41D5">
        <w:trPr>
          <w:trHeight w:val="329"/>
        </w:trPr>
        <w:tc>
          <w:tcPr>
            <w:tcW w:w="2178" w:type="dxa"/>
            <w:tcBorders>
              <w:right w:val="single" w:sz="4" w:space="0" w:color="auto"/>
            </w:tcBorders>
          </w:tcPr>
          <w:p w14:paraId="7794B88E" w14:textId="79F98CC7" w:rsidR="00793990" w:rsidRDefault="00793990" w:rsidP="00FF41D5">
            <w:pPr>
              <w:ind w:firstLine="0"/>
              <w:jc w:val="center"/>
              <w:rPr>
                <w:rFonts w:ascii="宋体" w:hAnsi="宋体" w:cs="宋体"/>
              </w:rPr>
            </w:pPr>
            <w:r>
              <w:rPr>
                <w:rFonts w:ascii="宋体" w:hAnsi="宋体" w:cs="宋体" w:hint="eastAsia"/>
              </w:rPr>
              <w:t>x,y</w:t>
            </w:r>
          </w:p>
        </w:tc>
        <w:tc>
          <w:tcPr>
            <w:tcW w:w="1620" w:type="dxa"/>
            <w:tcBorders>
              <w:right w:val="single" w:sz="4" w:space="0" w:color="auto"/>
            </w:tcBorders>
          </w:tcPr>
          <w:p w14:paraId="1F791287" w14:textId="61D966CD" w:rsidR="00793990" w:rsidRDefault="00793990" w:rsidP="00FF41D5">
            <w:pPr>
              <w:spacing w:before="40" w:after="40"/>
              <w:ind w:right="-4878" w:firstLine="0"/>
              <w:rPr>
                <w:rFonts w:ascii="宋体" w:hAnsi="宋体" w:cs="宋体"/>
              </w:rPr>
            </w:pPr>
            <w:r>
              <w:rPr>
                <w:rFonts w:ascii="宋体" w:hAnsi="宋体" w:cs="宋体" w:hint="eastAsia"/>
              </w:rPr>
              <w:t>平面直角坐标</w:t>
            </w:r>
          </w:p>
        </w:tc>
        <w:tc>
          <w:tcPr>
            <w:tcW w:w="4590" w:type="dxa"/>
            <w:tcBorders>
              <w:left w:val="single" w:sz="4" w:space="0" w:color="auto"/>
            </w:tcBorders>
          </w:tcPr>
          <w:p w14:paraId="02C89119" w14:textId="1CA87455" w:rsidR="00793990" w:rsidRPr="00793990" w:rsidRDefault="00793990" w:rsidP="00FF41D5">
            <w:pPr>
              <w:ind w:firstLine="0"/>
              <w:rPr>
                <w:rFonts w:ascii="宋体" w:hAnsi="宋体" w:cs="宋体"/>
              </w:rPr>
            </w:pPr>
            <w:r>
              <w:rPr>
                <w:rFonts w:ascii="宋体" w:hAnsi="宋体" w:cs="宋体" w:hint="eastAsia"/>
              </w:rPr>
              <w:t>请求静态图片的中心坐标</w:t>
            </w:r>
          </w:p>
        </w:tc>
      </w:tr>
      <w:tr w:rsidR="00793990" w14:paraId="4346C880" w14:textId="77777777" w:rsidTr="00FF41D5">
        <w:trPr>
          <w:trHeight w:val="343"/>
        </w:trPr>
        <w:tc>
          <w:tcPr>
            <w:tcW w:w="2178" w:type="dxa"/>
            <w:tcBorders>
              <w:right w:val="single" w:sz="4" w:space="0" w:color="auto"/>
            </w:tcBorders>
          </w:tcPr>
          <w:p w14:paraId="0BAB0103" w14:textId="0F975009" w:rsidR="00793990" w:rsidRDefault="00793990" w:rsidP="00FF41D5">
            <w:pPr>
              <w:ind w:firstLine="0"/>
              <w:jc w:val="center"/>
              <w:rPr>
                <w:rFonts w:ascii="宋体" w:hAnsi="宋体" w:cs="宋体"/>
              </w:rPr>
            </w:pPr>
            <w:r>
              <w:rPr>
                <w:rFonts w:ascii="宋体" w:hAnsi="宋体" w:cs="宋体"/>
              </w:rPr>
              <w:t>W</w:t>
            </w:r>
            <w:r>
              <w:rPr>
                <w:rFonts w:ascii="宋体" w:hAnsi="宋体" w:cs="宋体" w:hint="eastAsia"/>
              </w:rPr>
              <w:t>idth</w:t>
            </w:r>
          </w:p>
        </w:tc>
        <w:tc>
          <w:tcPr>
            <w:tcW w:w="1620" w:type="dxa"/>
            <w:tcBorders>
              <w:right w:val="single" w:sz="4" w:space="0" w:color="auto"/>
            </w:tcBorders>
          </w:tcPr>
          <w:p w14:paraId="3A527A20" w14:textId="3AE61DF2" w:rsidR="00793990" w:rsidRDefault="00793990" w:rsidP="00FF41D5">
            <w:pPr>
              <w:ind w:firstLine="0"/>
              <w:jc w:val="center"/>
              <w:rPr>
                <w:rFonts w:ascii="宋体" w:hAnsi="宋体" w:cs="宋体"/>
              </w:rPr>
            </w:pPr>
            <w:r>
              <w:rPr>
                <w:rFonts w:ascii="宋体" w:hAnsi="宋体" w:cs="宋体" w:hint="eastAsia"/>
              </w:rPr>
              <w:t>宽度</w:t>
            </w:r>
          </w:p>
        </w:tc>
        <w:tc>
          <w:tcPr>
            <w:tcW w:w="4590" w:type="dxa"/>
            <w:tcBorders>
              <w:left w:val="single" w:sz="4" w:space="0" w:color="auto"/>
            </w:tcBorders>
          </w:tcPr>
          <w:p w14:paraId="0923F3A5" w14:textId="02B8EFC4" w:rsidR="00793990" w:rsidRDefault="00793990" w:rsidP="00FF41D5">
            <w:pPr>
              <w:keepNext/>
              <w:ind w:firstLine="0"/>
              <w:rPr>
                <w:rFonts w:ascii="宋体" w:hAnsi="宋体" w:cs="宋体"/>
              </w:rPr>
            </w:pPr>
            <w:r>
              <w:rPr>
                <w:rFonts w:ascii="宋体" w:hAnsi="宋体" w:cs="宋体" w:hint="eastAsia"/>
              </w:rPr>
              <w:t>请求静态图片的宽度，这里和瓦片地图的宽度相符（256个像素）</w:t>
            </w:r>
          </w:p>
        </w:tc>
      </w:tr>
      <w:tr w:rsidR="00793990" w14:paraId="492A7484" w14:textId="77777777" w:rsidTr="00FF41D5">
        <w:trPr>
          <w:trHeight w:val="343"/>
        </w:trPr>
        <w:tc>
          <w:tcPr>
            <w:tcW w:w="2178" w:type="dxa"/>
            <w:tcBorders>
              <w:right w:val="single" w:sz="4" w:space="0" w:color="auto"/>
            </w:tcBorders>
          </w:tcPr>
          <w:p w14:paraId="3B75F891" w14:textId="353230D8" w:rsidR="00793990" w:rsidRDefault="00793990" w:rsidP="00FF41D5">
            <w:pPr>
              <w:ind w:firstLine="0"/>
              <w:jc w:val="center"/>
              <w:rPr>
                <w:rFonts w:ascii="宋体" w:hAnsi="宋体" w:cs="宋体"/>
              </w:rPr>
            </w:pPr>
            <w:r>
              <w:rPr>
                <w:rFonts w:ascii="宋体" w:hAnsi="宋体" w:cs="宋体" w:hint="eastAsia"/>
              </w:rPr>
              <w:t>Height</w:t>
            </w:r>
          </w:p>
        </w:tc>
        <w:tc>
          <w:tcPr>
            <w:tcW w:w="1620" w:type="dxa"/>
            <w:tcBorders>
              <w:right w:val="single" w:sz="4" w:space="0" w:color="auto"/>
            </w:tcBorders>
          </w:tcPr>
          <w:p w14:paraId="37CDAC84" w14:textId="61889138" w:rsidR="00793990" w:rsidRDefault="00793990" w:rsidP="00FF41D5">
            <w:pPr>
              <w:ind w:firstLine="0"/>
              <w:jc w:val="center"/>
              <w:rPr>
                <w:rFonts w:ascii="宋体" w:hAnsi="宋体" w:cs="宋体"/>
              </w:rPr>
            </w:pPr>
            <w:r>
              <w:rPr>
                <w:rFonts w:ascii="宋体" w:hAnsi="宋体" w:cs="宋体" w:hint="eastAsia"/>
              </w:rPr>
              <w:t>高度</w:t>
            </w:r>
          </w:p>
        </w:tc>
        <w:tc>
          <w:tcPr>
            <w:tcW w:w="4590" w:type="dxa"/>
            <w:tcBorders>
              <w:left w:val="single" w:sz="4" w:space="0" w:color="auto"/>
            </w:tcBorders>
          </w:tcPr>
          <w:p w14:paraId="6860159F" w14:textId="6F04FDA4" w:rsidR="00793990" w:rsidRDefault="00793990" w:rsidP="00FF41D5">
            <w:pPr>
              <w:keepNext/>
              <w:ind w:firstLine="0"/>
              <w:rPr>
                <w:rFonts w:ascii="宋体" w:hAnsi="宋体" w:cs="宋体"/>
              </w:rPr>
            </w:pPr>
            <w:r>
              <w:rPr>
                <w:rFonts w:ascii="宋体" w:hAnsi="宋体" w:cs="宋体" w:hint="eastAsia"/>
              </w:rPr>
              <w:t>请求静态图片的高度，同宽度</w:t>
            </w:r>
          </w:p>
        </w:tc>
      </w:tr>
      <w:tr w:rsidR="00793990" w14:paraId="5A51E9E1" w14:textId="77777777" w:rsidTr="00FF41D5">
        <w:trPr>
          <w:trHeight w:val="343"/>
        </w:trPr>
        <w:tc>
          <w:tcPr>
            <w:tcW w:w="2178" w:type="dxa"/>
            <w:tcBorders>
              <w:right w:val="single" w:sz="4" w:space="0" w:color="auto"/>
            </w:tcBorders>
          </w:tcPr>
          <w:p w14:paraId="54A80A70" w14:textId="79B4A4B1" w:rsidR="00793990" w:rsidRPr="00E41D07" w:rsidRDefault="00793990" w:rsidP="00FF41D5">
            <w:pPr>
              <w:ind w:firstLine="0"/>
              <w:jc w:val="center"/>
              <w:rPr>
                <w:rFonts w:ascii="宋体" w:hAnsi="宋体" w:cs="宋体"/>
              </w:rPr>
            </w:pPr>
            <w:r>
              <w:rPr>
                <w:rFonts w:ascii="宋体" w:hAnsi="宋体" w:cs="宋体"/>
              </w:rPr>
              <w:t>Z</w:t>
            </w:r>
            <w:r>
              <w:rPr>
                <w:rFonts w:ascii="宋体" w:hAnsi="宋体" w:cs="宋体" w:hint="eastAsia"/>
              </w:rPr>
              <w:t>oom</w:t>
            </w:r>
          </w:p>
        </w:tc>
        <w:tc>
          <w:tcPr>
            <w:tcW w:w="1620" w:type="dxa"/>
            <w:tcBorders>
              <w:right w:val="single" w:sz="4" w:space="0" w:color="auto"/>
            </w:tcBorders>
          </w:tcPr>
          <w:p w14:paraId="4DA557B5" w14:textId="151DFCF4" w:rsidR="00793990" w:rsidRDefault="00793990" w:rsidP="00FF41D5">
            <w:pPr>
              <w:ind w:firstLine="0"/>
              <w:jc w:val="center"/>
              <w:rPr>
                <w:rFonts w:ascii="宋体" w:hAnsi="宋体" w:cs="宋体"/>
              </w:rPr>
            </w:pPr>
            <w:r>
              <w:rPr>
                <w:rFonts w:ascii="宋体" w:hAnsi="宋体" w:cs="宋体" w:hint="eastAsia"/>
              </w:rPr>
              <w:t>放缩级别</w:t>
            </w:r>
          </w:p>
        </w:tc>
        <w:tc>
          <w:tcPr>
            <w:tcW w:w="4590" w:type="dxa"/>
            <w:tcBorders>
              <w:left w:val="single" w:sz="4" w:space="0" w:color="auto"/>
            </w:tcBorders>
          </w:tcPr>
          <w:p w14:paraId="5B229F9B" w14:textId="3C33496C" w:rsidR="00793990" w:rsidRDefault="00793990" w:rsidP="00FF41D5">
            <w:pPr>
              <w:keepNext/>
              <w:ind w:firstLine="0"/>
              <w:rPr>
                <w:rFonts w:ascii="宋体" w:hAnsi="宋体" w:cs="宋体"/>
              </w:rPr>
            </w:pPr>
            <w:r>
              <w:rPr>
                <w:rFonts w:ascii="宋体" w:hAnsi="宋体" w:cs="宋体" w:hint="eastAsia"/>
              </w:rPr>
              <w:t>详见</w:t>
            </w:r>
            <w:r w:rsidR="00822B5C">
              <w:rPr>
                <w:rFonts w:ascii="宋体" w:hAnsi="宋体" w:cs="宋体"/>
              </w:rPr>
              <w:fldChar w:fldCharType="begin"/>
            </w:r>
            <w:r w:rsidR="00822B5C">
              <w:rPr>
                <w:rFonts w:ascii="宋体" w:hAnsi="宋体" w:cs="宋体"/>
              </w:rPr>
              <w:instrText xml:space="preserve"> REF </w:instrText>
            </w:r>
            <w:r w:rsidR="00822B5C">
              <w:rPr>
                <w:rFonts w:ascii="宋体" w:hAnsi="宋体" w:cs="宋体" w:hint="eastAsia"/>
              </w:rPr>
              <w:instrText>_Ref286956943 \h</w:instrText>
            </w:r>
            <w:r w:rsidR="00822B5C">
              <w:rPr>
                <w:rFonts w:ascii="宋体" w:hAnsi="宋体" w:cs="宋体"/>
              </w:rPr>
              <w:instrText xml:space="preserve"> </w:instrText>
            </w:r>
            <w:r w:rsidR="00822B5C">
              <w:rPr>
                <w:rFonts w:ascii="宋体" w:hAnsi="宋体" w:cs="宋体"/>
              </w:rPr>
            </w:r>
            <w:r w:rsidR="00822B5C">
              <w:rPr>
                <w:rFonts w:ascii="宋体" w:hAnsi="宋体" w:cs="宋体"/>
              </w:rPr>
              <w:fldChar w:fldCharType="separate"/>
            </w:r>
            <w:r w:rsidR="00822B5C">
              <w:rPr>
                <w:rFonts w:hint="eastAsia"/>
              </w:rPr>
              <w:t>图</w:t>
            </w:r>
            <w:r w:rsidR="00822B5C">
              <w:rPr>
                <w:rFonts w:hint="eastAsia"/>
              </w:rPr>
              <w:t xml:space="preserve"> </w:t>
            </w:r>
            <w:r w:rsidR="00822B5C">
              <w:rPr>
                <w:noProof/>
              </w:rPr>
              <w:t>6.5</w:t>
            </w:r>
            <w:r w:rsidR="00822B5C">
              <w:noBreakHyphen/>
            </w:r>
            <w:r w:rsidR="00822B5C">
              <w:rPr>
                <w:noProof/>
              </w:rPr>
              <w:t>11</w:t>
            </w:r>
            <w:r w:rsidR="00822B5C">
              <w:rPr>
                <w:rFonts w:hint="eastAsia"/>
              </w:rPr>
              <w:t xml:space="preserve"> </w:t>
            </w:r>
            <w:r w:rsidR="00822B5C">
              <w:rPr>
                <w:rFonts w:hint="eastAsia"/>
              </w:rPr>
              <w:t>百度地图放缩级别和比例尺</w:t>
            </w:r>
            <w:r w:rsidR="00822B5C">
              <w:rPr>
                <w:rFonts w:ascii="宋体" w:hAnsi="宋体" w:cs="宋体"/>
              </w:rPr>
              <w:fldChar w:fldCharType="end"/>
            </w:r>
          </w:p>
        </w:tc>
      </w:tr>
    </w:tbl>
    <w:p w14:paraId="5E07F433" w14:textId="77A47BF8" w:rsidR="00793990" w:rsidRDefault="00822B5C" w:rsidP="00822B5C">
      <w:pPr>
        <w:ind w:firstLine="0"/>
        <w:rPr>
          <w:rStyle w:val="IntenseEmphasis"/>
          <w:rFonts w:ascii="宋体" w:hAnsi="宋体" w:cs="宋体"/>
        </w:rPr>
      </w:pPr>
      <w:r>
        <w:rPr>
          <w:rFonts w:ascii="Times" w:hAnsi="Times" w:cs="Times"/>
          <w:noProof/>
          <w:kern w:val="0"/>
          <w:szCs w:val="24"/>
          <w:lang w:eastAsia="en-US"/>
        </w:rPr>
        <w:drawing>
          <wp:inline distT="0" distB="0" distL="0" distR="0" wp14:anchorId="7C34DB3E" wp14:editId="6EC5F8B2">
            <wp:extent cx="4834187" cy="3785447"/>
            <wp:effectExtent l="152400" t="152400" r="170180" b="17716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4187" cy="37854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AD7197" w14:textId="18067516" w:rsidR="00822B5C" w:rsidRPr="00691E9A" w:rsidRDefault="00822B5C" w:rsidP="00822B5C">
      <w:pPr>
        <w:pStyle w:val="Caption"/>
        <w:rPr>
          <w:rFonts w:ascii="宋体" w:hAnsi="宋体" w:cs="宋体"/>
        </w:rPr>
      </w:pPr>
      <w:bookmarkStart w:id="289" w:name="_Ref286956943"/>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11</w:t>
      </w:r>
      <w:r w:rsidR="00F01F4D">
        <w:fldChar w:fldCharType="end"/>
      </w:r>
      <w:r>
        <w:rPr>
          <w:rFonts w:hint="eastAsia"/>
        </w:rPr>
        <w:t xml:space="preserve"> </w:t>
      </w:r>
      <w:r>
        <w:rPr>
          <w:rFonts w:hint="eastAsia"/>
        </w:rPr>
        <w:t>百度地图放缩级别和比例尺</w:t>
      </w:r>
      <w:bookmarkEnd w:id="289"/>
    </w:p>
    <w:p w14:paraId="16949798" w14:textId="64FF14AF" w:rsidR="00822B5C" w:rsidRDefault="00822B5C" w:rsidP="00822B5C">
      <w:pPr>
        <w:ind w:firstLine="0"/>
        <w:rPr>
          <w:rFonts w:ascii="宋体" w:hAnsi="宋体" w:cs="宋体"/>
          <w:bCs/>
          <w:iCs/>
        </w:rPr>
      </w:pPr>
      <w:r>
        <w:rPr>
          <w:rFonts w:ascii="宋体" w:hAnsi="宋体" w:cs="宋体" w:hint="eastAsia"/>
          <w:b/>
          <w:bCs/>
          <w:i/>
          <w:iCs/>
        </w:rPr>
        <w:tab/>
      </w:r>
      <w:r w:rsidR="004C2456">
        <w:rPr>
          <w:rFonts w:ascii="宋体" w:hAnsi="宋体" w:cs="宋体" w:hint="eastAsia"/>
          <w:bCs/>
          <w:iCs/>
        </w:rPr>
        <w:t>由6.5.1节给出的公式，可以将某放缩级别下，根据一个瓦片的行列号，快速换算得到瓦片的中心坐标，从而得到以上4个要素，组织成一个图片API，向百度地图请求对应图片。</w:t>
      </w:r>
    </w:p>
    <w:p w14:paraId="2F4C4D28" w14:textId="36CF6A30" w:rsidR="004C2456" w:rsidRDefault="004C2456" w:rsidP="00822B5C">
      <w:pPr>
        <w:ind w:firstLine="0"/>
        <w:rPr>
          <w:rFonts w:ascii="宋体" w:hAnsi="宋体" w:cs="宋体"/>
          <w:bCs/>
          <w:iCs/>
        </w:rPr>
      </w:pPr>
      <w:r>
        <w:rPr>
          <w:rFonts w:ascii="宋体" w:hAnsi="宋体" w:cs="宋体" w:hint="eastAsia"/>
          <w:bCs/>
          <w:iCs/>
        </w:rPr>
        <w:tab/>
        <w:t>如</w:t>
      </w:r>
      <w:r>
        <w:rPr>
          <w:rFonts w:ascii="宋体" w:hAnsi="宋体" w:cs="宋体"/>
          <w:bCs/>
          <w:iCs/>
        </w:rPr>
        <w:fldChar w:fldCharType="begin"/>
      </w:r>
      <w:r>
        <w:rPr>
          <w:rFonts w:ascii="宋体" w:hAnsi="宋体" w:cs="宋体"/>
          <w:bCs/>
          <w:iCs/>
        </w:rPr>
        <w:instrText xml:space="preserve"> REF </w:instrText>
      </w:r>
      <w:r>
        <w:rPr>
          <w:rFonts w:ascii="宋体" w:hAnsi="宋体" w:cs="宋体" w:hint="eastAsia"/>
          <w:bCs/>
          <w:iCs/>
        </w:rPr>
        <w:instrText>_Ref286957299 \h</w:instrText>
      </w:r>
      <w:r>
        <w:rPr>
          <w:rFonts w:ascii="宋体" w:hAnsi="宋体" w:cs="宋体"/>
          <w:bCs/>
          <w:iCs/>
        </w:rPr>
        <w:instrText xml:space="preserve"> </w:instrText>
      </w:r>
      <w:r>
        <w:rPr>
          <w:rFonts w:ascii="宋体" w:hAnsi="宋体" w:cs="宋体"/>
          <w:bCs/>
          <w:iCs/>
        </w:rPr>
      </w:r>
      <w:r>
        <w:rPr>
          <w:rFonts w:ascii="宋体" w:hAnsi="宋体" w:cs="宋体"/>
          <w:bCs/>
          <w:iCs/>
        </w:rPr>
        <w:fldChar w:fldCharType="separate"/>
      </w:r>
      <w:r>
        <w:rPr>
          <w:rFonts w:hint="eastAsia"/>
        </w:rPr>
        <w:t>图</w:t>
      </w:r>
      <w:r>
        <w:rPr>
          <w:rFonts w:hint="eastAsia"/>
        </w:rPr>
        <w:t xml:space="preserve"> </w:t>
      </w:r>
      <w:r>
        <w:rPr>
          <w:noProof/>
        </w:rPr>
        <w:t>6.5</w:t>
      </w:r>
      <w:r>
        <w:noBreakHyphen/>
      </w:r>
      <w:r>
        <w:rPr>
          <w:noProof/>
        </w:rPr>
        <w:t>12</w:t>
      </w:r>
      <w:r>
        <w:rPr>
          <w:rFonts w:hint="eastAsia"/>
        </w:rPr>
        <w:t xml:space="preserve"> </w:t>
      </w:r>
      <w:r>
        <w:rPr>
          <w:rFonts w:hint="eastAsia"/>
        </w:rPr>
        <w:t>加载百度静态地图</w:t>
      </w:r>
      <w:r>
        <w:rPr>
          <w:rFonts w:ascii="宋体" w:hAnsi="宋体" w:cs="宋体"/>
          <w:bCs/>
          <w:iCs/>
        </w:rPr>
        <w:fldChar w:fldCharType="end"/>
      </w:r>
      <w:r>
        <w:rPr>
          <w:rFonts w:ascii="宋体" w:hAnsi="宋体" w:cs="宋体" w:hint="eastAsia"/>
          <w:bCs/>
          <w:iCs/>
        </w:rPr>
        <w:t>，静态地图的加载同样分为两步：</w:t>
      </w:r>
    </w:p>
    <w:p w14:paraId="4E29815D" w14:textId="5352559C" w:rsidR="004C2456" w:rsidRPr="004C2456" w:rsidRDefault="004C2456" w:rsidP="00C25BD7">
      <w:pPr>
        <w:pStyle w:val="ListParagraph"/>
        <w:numPr>
          <w:ilvl w:val="0"/>
          <w:numId w:val="20"/>
        </w:numPr>
        <w:rPr>
          <w:bCs/>
          <w:iCs/>
        </w:rPr>
      </w:pPr>
      <w:r w:rsidRPr="004C2456">
        <w:rPr>
          <w:rFonts w:hint="eastAsia"/>
          <w:bCs/>
          <w:iCs/>
        </w:rPr>
        <w:t>初始化瓦片矩阵</w:t>
      </w:r>
    </w:p>
    <w:p w14:paraId="18AB2BB3" w14:textId="28A3361D" w:rsidR="004C2456" w:rsidRDefault="004C2456" w:rsidP="00C25BD7">
      <w:pPr>
        <w:pStyle w:val="ListParagraph"/>
        <w:numPr>
          <w:ilvl w:val="0"/>
          <w:numId w:val="20"/>
        </w:numPr>
        <w:rPr>
          <w:bCs/>
          <w:iCs/>
        </w:rPr>
      </w:pPr>
      <w:r w:rsidRPr="004C2456">
        <w:rPr>
          <w:rFonts w:hint="eastAsia"/>
          <w:bCs/>
          <w:iCs/>
        </w:rPr>
        <w:t>渲染可视区域</w:t>
      </w:r>
    </w:p>
    <w:p w14:paraId="558920A9" w14:textId="08B6E5F7" w:rsidR="009F5E0E" w:rsidRPr="004C2456" w:rsidRDefault="004C2456" w:rsidP="009F5E0E">
      <w:pPr>
        <w:ind w:firstLine="450"/>
        <w:rPr>
          <w:rFonts w:ascii="宋体" w:hAnsi="宋体" w:cs="宋体"/>
          <w:bCs/>
          <w:iCs/>
        </w:rPr>
      </w:pPr>
      <w:r>
        <w:rPr>
          <w:rFonts w:ascii="宋体" w:hAnsi="宋体" w:cs="宋体" w:hint="eastAsia"/>
          <w:bCs/>
          <w:iCs/>
        </w:rPr>
        <w:t>和通过WMTS服务来加载地图相比，通过静态图片加载地图少了在初始化瓦片矩阵时请求元数</w:t>
      </w:r>
      <w:r w:rsidR="009F5E0E">
        <w:rPr>
          <w:rFonts w:ascii="宋体" w:hAnsi="宋体" w:cs="宋体" w:hint="eastAsia"/>
          <w:bCs/>
          <w:iCs/>
        </w:rPr>
        <w:t>据，多了在每个瓦片请求对应图片前，将瓦片行列，转化为中心点坐标，总体流程一致。</w:t>
      </w:r>
    </w:p>
    <w:p w14:paraId="38F82EA6" w14:textId="77777777" w:rsidR="004C2456" w:rsidRDefault="004C2456" w:rsidP="004C2456">
      <w:pPr>
        <w:keepNext/>
        <w:ind w:firstLine="0"/>
        <w:jc w:val="center"/>
      </w:pPr>
      <w:r>
        <w:rPr>
          <w:rFonts w:ascii="宋体" w:hAnsi="宋体" w:cs="宋体"/>
          <w:bCs/>
          <w:iCs/>
          <w:noProof/>
          <w:lang w:eastAsia="en-US"/>
        </w:rPr>
        <w:drawing>
          <wp:inline distT="0" distB="0" distL="0" distR="0" wp14:anchorId="322E756D" wp14:editId="7803D10D">
            <wp:extent cx="5104765" cy="3126669"/>
            <wp:effectExtent l="0" t="0" r="63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4765" cy="3126669"/>
                    </a:xfrm>
                    <a:prstGeom prst="rect">
                      <a:avLst/>
                    </a:prstGeom>
                    <a:noFill/>
                    <a:ln>
                      <a:noFill/>
                    </a:ln>
                  </pic:spPr>
                </pic:pic>
              </a:graphicData>
            </a:graphic>
          </wp:inline>
        </w:drawing>
      </w:r>
    </w:p>
    <w:p w14:paraId="28C963C7" w14:textId="6115D579" w:rsidR="004C2456" w:rsidRPr="00822B5C" w:rsidRDefault="004C2456" w:rsidP="004C2456">
      <w:pPr>
        <w:pStyle w:val="Caption"/>
        <w:rPr>
          <w:rFonts w:ascii="宋体" w:hAnsi="宋体" w:cs="宋体"/>
          <w:bCs/>
          <w:iCs/>
        </w:rPr>
      </w:pPr>
      <w:bookmarkStart w:id="290" w:name="_Ref286957299"/>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12</w:t>
      </w:r>
      <w:r w:rsidR="00F01F4D">
        <w:fldChar w:fldCharType="end"/>
      </w:r>
      <w:r>
        <w:rPr>
          <w:rFonts w:hint="eastAsia"/>
        </w:rPr>
        <w:t xml:space="preserve"> </w:t>
      </w:r>
      <w:r>
        <w:rPr>
          <w:rFonts w:hint="eastAsia"/>
        </w:rPr>
        <w:t>加载百度静态地图</w:t>
      </w:r>
      <w:bookmarkEnd w:id="290"/>
    </w:p>
    <w:p w14:paraId="5D885026" w14:textId="77777777" w:rsidR="00822B5C" w:rsidRPr="00822B5C" w:rsidRDefault="00822B5C" w:rsidP="00822B5C">
      <w:pPr>
        <w:rPr>
          <w:rStyle w:val="IntenseEmphasis"/>
          <w:rFonts w:ascii="宋体" w:hAnsi="宋体" w:cs="宋体"/>
          <w:b w:val="0"/>
          <w:i w:val="0"/>
        </w:rPr>
      </w:pPr>
    </w:p>
    <w:p w14:paraId="6BA0DDCA" w14:textId="766B9959" w:rsidR="009F5E0E" w:rsidRPr="009F5E0E" w:rsidRDefault="009F5E0E" w:rsidP="009F5E0E">
      <w:pPr>
        <w:keepNext/>
        <w:ind w:firstLine="0"/>
        <w:rPr>
          <w:rFonts w:ascii="宋体" w:hAnsi="宋体" w:cs="宋体"/>
        </w:rPr>
      </w:pPr>
      <w:r>
        <w:rPr>
          <w:rFonts w:ascii="宋体" w:hAnsi="宋体" w:cs="宋体" w:hint="eastAsia"/>
        </w:rPr>
        <w:t>因而，如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_Ref286957540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6.5</w:t>
      </w:r>
      <w:r>
        <w:noBreakHyphen/>
      </w:r>
      <w:r>
        <w:rPr>
          <w:noProof/>
        </w:rPr>
        <w:t>13</w:t>
      </w:r>
      <w:r>
        <w:rPr>
          <w:rFonts w:hint="eastAsia"/>
        </w:rPr>
        <w:t xml:space="preserve"> </w:t>
      </w:r>
      <w:r>
        <w:rPr>
          <w:rFonts w:hint="eastAsia"/>
        </w:rPr>
        <w:t>百度静态地图渲染</w:t>
      </w:r>
      <w:r>
        <w:rPr>
          <w:rFonts w:ascii="宋体" w:hAnsi="宋体" w:cs="宋体"/>
        </w:rPr>
        <w:fldChar w:fldCharType="end"/>
      </w:r>
      <w:r>
        <w:rPr>
          <w:rFonts w:ascii="宋体" w:hAnsi="宋体" w:cs="宋体" w:hint="eastAsia"/>
        </w:rPr>
        <w:t>，整个栅格数据源被抽象为一个名为TileMapDataSource的基类，BaiduStaticDataSource通过继承IloadStaticMap获得瓦片行列转换为标准Url的能力，重写了继承于父类的GetTileByUrl。</w:t>
      </w:r>
    </w:p>
    <w:p w14:paraId="7DE96DB1" w14:textId="06DCB121" w:rsidR="00691E9A" w:rsidRDefault="009F5E0E" w:rsidP="00691E9A">
      <w:pPr>
        <w:keepNext/>
        <w:ind w:firstLine="0"/>
        <w:jc w:val="center"/>
      </w:pPr>
      <w:r>
        <w:rPr>
          <w:noProof/>
          <w:lang w:eastAsia="en-US"/>
        </w:rPr>
        <w:drawing>
          <wp:inline distT="0" distB="0" distL="0" distR="0" wp14:anchorId="07280EC7" wp14:editId="5813D38E">
            <wp:extent cx="5104765" cy="3127580"/>
            <wp:effectExtent l="0" t="0" r="635"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4765" cy="3127580"/>
                    </a:xfrm>
                    <a:prstGeom prst="rect">
                      <a:avLst/>
                    </a:prstGeom>
                    <a:noFill/>
                    <a:ln>
                      <a:noFill/>
                    </a:ln>
                  </pic:spPr>
                </pic:pic>
              </a:graphicData>
            </a:graphic>
          </wp:inline>
        </w:drawing>
      </w:r>
    </w:p>
    <w:p w14:paraId="2D59115C" w14:textId="52C5D854" w:rsidR="00EE2788" w:rsidRPr="00EE2788" w:rsidRDefault="00691E9A" w:rsidP="00691E9A">
      <w:pPr>
        <w:pStyle w:val="Caption"/>
      </w:pPr>
      <w:bookmarkStart w:id="291" w:name="_Ref286957540"/>
      <w:r>
        <w:rPr>
          <w:rFonts w:hint="eastAsia"/>
        </w:rPr>
        <w:t>图</w:t>
      </w:r>
      <w:r>
        <w:rPr>
          <w:rFonts w:hint="eastAsia"/>
        </w:rPr>
        <w:t xml:space="preserve"> </w:t>
      </w:r>
      <w:fldSimple w:instr=" STYLEREF 2 \s ">
        <w:r w:rsidR="00F01F4D">
          <w:rPr>
            <w:noProof/>
          </w:rPr>
          <w:t>7.1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13</w:t>
      </w:r>
      <w:r w:rsidR="00F01F4D">
        <w:fldChar w:fldCharType="end"/>
      </w:r>
      <w:r>
        <w:rPr>
          <w:rFonts w:hint="eastAsia"/>
        </w:rPr>
        <w:t xml:space="preserve"> </w:t>
      </w:r>
      <w:r>
        <w:rPr>
          <w:rFonts w:hint="eastAsia"/>
        </w:rPr>
        <w:t>百度静态地图渲染</w:t>
      </w:r>
      <w:bookmarkEnd w:id="291"/>
    </w:p>
    <w:p w14:paraId="6E6126C2" w14:textId="7FB6E17F" w:rsidR="002A4029" w:rsidRDefault="00E86D56" w:rsidP="00D01EBF">
      <w:pPr>
        <w:pStyle w:val="Heading2"/>
      </w:pPr>
      <w:r>
        <w:rPr>
          <w:rFonts w:hint="eastAsia"/>
        </w:rPr>
        <w:t xml:space="preserve"> </w:t>
      </w:r>
      <w:bookmarkStart w:id="292" w:name="_Toc287515685"/>
      <w:r w:rsidR="00691E9A">
        <w:rPr>
          <w:rFonts w:hint="eastAsia"/>
        </w:rPr>
        <w:t>本章小</w:t>
      </w:r>
      <w:r w:rsidRPr="00E86D56">
        <w:rPr>
          <w:rFonts w:hint="eastAsia"/>
        </w:rPr>
        <w:t>结</w:t>
      </w:r>
      <w:bookmarkEnd w:id="292"/>
    </w:p>
    <w:p w14:paraId="422A248D" w14:textId="34790200" w:rsidR="00A17AE7" w:rsidRDefault="00A17AE7" w:rsidP="00A17AE7">
      <w:pPr>
        <w:rPr>
          <w:rFonts w:ascii="宋体" w:hAnsi="宋体" w:cs="宋体"/>
        </w:rPr>
      </w:pPr>
      <w:r>
        <w:rPr>
          <w:rFonts w:ascii="宋体" w:hAnsi="宋体" w:cs="宋体" w:hint="eastAsia"/>
        </w:rPr>
        <w:t>本章，在前3章的基础上，通过研究瓦片地图技术，了解了瓦片地图的定义和数据结构；通过了解WMTS标准，实现了一个基于Bing地图的栅格数据源。</w:t>
      </w:r>
    </w:p>
    <w:p w14:paraId="214E890D" w14:textId="1416C965" w:rsidR="00A17AE7" w:rsidRPr="00A17AE7" w:rsidRDefault="00A17AE7" w:rsidP="00A17AE7">
      <w:pPr>
        <w:rPr>
          <w:rFonts w:ascii="宋体" w:hAnsi="宋体" w:cs="宋体"/>
        </w:rPr>
      </w:pPr>
      <w:r>
        <w:rPr>
          <w:rFonts w:ascii="宋体" w:hAnsi="宋体" w:cs="宋体" w:hint="eastAsia"/>
        </w:rPr>
        <w:t>同时，考虑到互联网地图服务商逐渐限制自家瓦片地图的开发访问，提出了一个基于静态地图图片构架瓦片地图的方案。并且通过数学计算，获得了在特定坐标系和地理范围下每个瓦片对应的静态图链接。</w:t>
      </w:r>
    </w:p>
    <w:p w14:paraId="3D5E74C9" w14:textId="008EB84E" w:rsidR="00243666" w:rsidRPr="00F8562E" w:rsidRDefault="00243666" w:rsidP="00D37419">
      <w:pPr>
        <w:pStyle w:val="Heading1Back"/>
      </w:pPr>
      <w:r>
        <w:rPr>
          <w:rFonts w:ascii="宋体" w:hAnsi="宋体" w:cs="宋体" w:hint="eastAsia"/>
        </w:rPr>
        <w:t xml:space="preserve"> </w:t>
      </w:r>
      <w:bookmarkStart w:id="293" w:name="_Toc287515686"/>
      <w:r>
        <w:rPr>
          <w:rFonts w:ascii="宋体" w:hAnsi="宋体" w:cs="宋体" w:hint="eastAsia"/>
        </w:rPr>
        <w:t>栅格可视化模块详细设计</w:t>
      </w:r>
      <w:bookmarkEnd w:id="293"/>
    </w:p>
    <w:p w14:paraId="7CBFC2B7" w14:textId="4BD6F3F6" w:rsidR="00F8562E" w:rsidRDefault="000F2B4C" w:rsidP="00F8562E">
      <w:pPr>
        <w:rPr>
          <w:rFonts w:ascii="宋体" w:hAnsi="宋体" w:cs="宋体"/>
        </w:rPr>
      </w:pPr>
      <w:r>
        <w:rPr>
          <w:rFonts w:ascii="宋体" w:hAnsi="宋体" w:cs="宋体" w:hint="eastAsia"/>
        </w:rPr>
        <w:t>本章将</w:t>
      </w:r>
      <w:r w:rsidR="00536AC8">
        <w:rPr>
          <w:rFonts w:ascii="宋体" w:hAnsi="宋体" w:cs="宋体" w:hint="eastAsia"/>
        </w:rPr>
        <w:t>继续阐述IOS.GIS.</w:t>
      </w:r>
      <w:r w:rsidR="00536AC8" w:rsidRPr="00536AC8">
        <w:rPr>
          <w:rFonts w:ascii="宋体" w:hAnsi="宋体" w:cs="宋体" w:hint="eastAsia"/>
        </w:rPr>
        <w:t xml:space="preserve"> </w:t>
      </w:r>
      <w:r w:rsidR="00536AC8">
        <w:rPr>
          <w:rFonts w:ascii="宋体" w:hAnsi="宋体" w:cs="宋体" w:hint="eastAsia"/>
        </w:rPr>
        <w:t>Common.Tool SDK如何</w:t>
      </w:r>
      <w:r w:rsidR="00E2588F">
        <w:rPr>
          <w:rFonts w:ascii="宋体" w:hAnsi="宋体" w:cs="宋体" w:hint="eastAsia"/>
        </w:rPr>
        <w:t>通过</w:t>
      </w:r>
      <w:r w:rsidR="00035816">
        <w:rPr>
          <w:rFonts w:ascii="宋体" w:hAnsi="宋体" w:cs="宋体" w:hint="eastAsia"/>
        </w:rPr>
        <w:t>TileMapPresentatio</w:t>
      </w:r>
      <w:r w:rsidR="00EF7CE4">
        <w:rPr>
          <w:rFonts w:ascii="宋体" w:hAnsi="宋体" w:cs="宋体" w:hint="eastAsia"/>
        </w:rPr>
        <w:t xml:space="preserve"> </w:t>
      </w:r>
      <w:r w:rsidR="00035816">
        <w:rPr>
          <w:rFonts w:ascii="宋体" w:hAnsi="宋体" w:cs="宋体" w:hint="eastAsia"/>
        </w:rPr>
        <w:t>nView</w:t>
      </w:r>
      <w:r w:rsidR="00536AC8">
        <w:rPr>
          <w:rFonts w:ascii="宋体" w:hAnsi="宋体" w:cs="宋体" w:hint="eastAsia"/>
        </w:rPr>
        <w:t>将瓦片地图渲染到UI界面上，和基于用户交互等原因造成地图可视范围和比例尺的变化导致的瓦片地图重载。</w:t>
      </w:r>
    </w:p>
    <w:p w14:paraId="59E49C07" w14:textId="77777777" w:rsidR="00774506" w:rsidRDefault="005069D1" w:rsidP="005069D1">
      <w:pPr>
        <w:rPr>
          <w:rFonts w:ascii="宋体" w:hAnsi="宋体" w:cs="宋体"/>
        </w:rPr>
      </w:pPr>
      <w:r w:rsidRPr="005069D1">
        <w:rPr>
          <w:rFonts w:ascii="宋体" w:hAnsi="宋体" w:cs="宋体" w:hint="eastAsia"/>
        </w:rPr>
        <w:t>这里</w:t>
      </w:r>
      <w:r>
        <w:rPr>
          <w:rFonts w:ascii="宋体" w:hAnsi="宋体" w:cs="宋体" w:hint="eastAsia"/>
        </w:rPr>
        <w:t>需要特别指出的是，关于地图UI坐标系以及平移缩放造成的坐标系变换，将在地图浏览模块中具体阐述。</w:t>
      </w:r>
    </w:p>
    <w:p w14:paraId="33D0F34D" w14:textId="5761BC87" w:rsidR="00106A8B" w:rsidRDefault="00F31E00" w:rsidP="00967B17">
      <w:pPr>
        <w:rPr>
          <w:rFonts w:ascii="宋体" w:hAnsi="宋体" w:cs="宋体"/>
        </w:rPr>
      </w:pPr>
      <w:r>
        <w:rPr>
          <w:rFonts w:ascii="宋体" w:hAnsi="宋体" w:cs="宋体" w:hint="eastAsia"/>
        </w:rPr>
        <w:t>如图，描述了一个通过IOS.GIS.</w:t>
      </w:r>
      <w:r w:rsidRPr="00536AC8">
        <w:rPr>
          <w:rFonts w:ascii="宋体" w:hAnsi="宋体" w:cs="宋体" w:hint="eastAsia"/>
        </w:rPr>
        <w:t xml:space="preserve"> </w:t>
      </w:r>
      <w:r>
        <w:rPr>
          <w:rFonts w:ascii="宋体" w:hAnsi="宋体" w:cs="宋体" w:hint="eastAsia"/>
        </w:rPr>
        <w:t>Common.Tool SDK构造的地图应用加载Bing</w:t>
      </w:r>
      <w:r w:rsidR="00765F1E">
        <w:rPr>
          <w:rFonts w:ascii="宋体" w:hAnsi="宋体" w:cs="宋体" w:hint="eastAsia"/>
        </w:rPr>
        <w:t>地图的过程，向</w:t>
      </w:r>
      <w:r>
        <w:rPr>
          <w:rFonts w:ascii="宋体" w:hAnsi="宋体" w:cs="宋体" w:hint="eastAsia"/>
        </w:rPr>
        <w:t>地图</w:t>
      </w:r>
      <w:r w:rsidR="00765F1E">
        <w:rPr>
          <w:rFonts w:ascii="宋体" w:hAnsi="宋体" w:cs="宋体" w:hint="eastAsia"/>
        </w:rPr>
        <w:t>服务器请求</w:t>
      </w:r>
      <w:r>
        <w:rPr>
          <w:rFonts w:ascii="宋体" w:hAnsi="宋体" w:cs="宋体" w:hint="eastAsia"/>
        </w:rPr>
        <w:t>数据的</w:t>
      </w:r>
      <w:r w:rsidR="00765F1E">
        <w:rPr>
          <w:rFonts w:ascii="宋体" w:hAnsi="宋体" w:cs="宋体" w:hint="eastAsia"/>
        </w:rPr>
        <w:t>具体</w:t>
      </w:r>
      <w:r>
        <w:rPr>
          <w:rFonts w:ascii="宋体" w:hAnsi="宋体" w:cs="宋体" w:hint="eastAsia"/>
        </w:rPr>
        <w:t>流程</w:t>
      </w:r>
      <w:r w:rsidR="00765F1E">
        <w:rPr>
          <w:rFonts w:ascii="宋体" w:hAnsi="宋体" w:cs="宋体" w:hint="eastAsia"/>
        </w:rPr>
        <w:t>不在这里赘述，主要阐述瓦片地图渲染到界面的过程。</w:t>
      </w:r>
    </w:p>
    <w:p w14:paraId="7638E14C" w14:textId="1A4129C2" w:rsidR="00035816" w:rsidRDefault="00035816" w:rsidP="00967B17">
      <w:pPr>
        <w:rPr>
          <w:rFonts w:ascii="宋体" w:hAnsi="宋体" w:cs="宋体"/>
        </w:rPr>
      </w:pPr>
      <w:r>
        <w:rPr>
          <w:rFonts w:ascii="宋体" w:hAnsi="宋体" w:cs="宋体" w:hint="eastAsia"/>
        </w:rPr>
        <w:t>综合性能和开发效率等方面的需求，TileMapPresentationView使用了</w:t>
      </w:r>
      <w:commentRangeStart w:id="294"/>
      <w:r>
        <w:rPr>
          <w:rFonts w:ascii="宋体" w:hAnsi="宋体" w:cs="宋体" w:hint="eastAsia"/>
        </w:rPr>
        <w:t>CATiledLayer</w:t>
      </w:r>
      <w:commentRangeEnd w:id="294"/>
      <w:r w:rsidR="00A71E2A">
        <w:rPr>
          <w:rFonts w:ascii="宋体" w:hAnsi="宋体" w:cs="宋体" w:hint="eastAsia"/>
        </w:rPr>
        <w:t>作为瓦片地图的可视化</w:t>
      </w:r>
      <w:r w:rsidR="00A71E2A">
        <w:rPr>
          <w:rStyle w:val="CommentReference"/>
        </w:rPr>
        <w:commentReference w:id="294"/>
      </w:r>
      <w:r w:rsidR="00A71E2A">
        <w:rPr>
          <w:rFonts w:ascii="宋体" w:hAnsi="宋体" w:cs="宋体" w:hint="eastAsia"/>
        </w:rPr>
        <w:t>图层。</w:t>
      </w:r>
    </w:p>
    <w:p w14:paraId="616BC9E3" w14:textId="5EFDBE64" w:rsidR="00EB7B45" w:rsidRDefault="00EB7B45" w:rsidP="00967B17">
      <w:pPr>
        <w:rPr>
          <w:rFonts w:ascii="宋体" w:hAnsi="宋体" w:cs="宋体"/>
        </w:rPr>
      </w:pPr>
      <w:r>
        <w:rPr>
          <w:rFonts w:ascii="宋体" w:hAnsi="宋体" w:cs="宋体" w:hint="eastAsia"/>
        </w:rPr>
        <w:t>TileMapPresentationView的平移缩放功能是基于移动地图界面对客户操作的响应和处理完成的。本章主要介绍了TileMapPresentationView在程序初始化时对瓦片地图图片的加载过程，和在放缩和平移处理后对瓦片地图的重载过程。而TileMapPresentationView与主界面交互的问题将放在地图UI模块部分具体论述。</w:t>
      </w:r>
    </w:p>
    <w:p w14:paraId="4A948BB2" w14:textId="5B2D54C8" w:rsidR="00035816" w:rsidRPr="00035816" w:rsidRDefault="00B24E5F" w:rsidP="00035816">
      <w:pPr>
        <w:pStyle w:val="Heading2"/>
      </w:pPr>
      <w:r>
        <w:t xml:space="preserve"> </w:t>
      </w:r>
      <w:bookmarkStart w:id="295" w:name="_Toc287515687"/>
      <w:r w:rsidR="001361BF">
        <w:rPr>
          <w:rFonts w:hint="eastAsia"/>
        </w:rPr>
        <w:t>CATiledLayer</w:t>
      </w:r>
      <w:bookmarkEnd w:id="295"/>
    </w:p>
    <w:p w14:paraId="181651D7" w14:textId="50FBB7DA" w:rsidR="00106A8B" w:rsidRDefault="00106A8B" w:rsidP="001F6258">
      <w:pPr>
        <w:pStyle w:val="Heading3"/>
      </w:pPr>
      <w:r>
        <w:rPr>
          <w:rFonts w:ascii="黑体" w:hAnsi="黑体" w:cs="黑体" w:hint="eastAsia"/>
        </w:rPr>
        <w:t xml:space="preserve"> </w:t>
      </w:r>
      <w:bookmarkStart w:id="296" w:name="_Ref287098867"/>
      <w:bookmarkStart w:id="297" w:name="_Toc287515688"/>
      <w:r>
        <w:rPr>
          <w:rFonts w:hint="eastAsia"/>
        </w:rPr>
        <w:t>CAT</w:t>
      </w:r>
      <w:r w:rsidRPr="00106A8B">
        <w:rPr>
          <w:rFonts w:hint="eastAsia"/>
        </w:rPr>
        <w:t>ileLayer</w:t>
      </w:r>
      <w:r w:rsidRPr="00106A8B">
        <w:rPr>
          <w:rFonts w:hint="eastAsia"/>
        </w:rPr>
        <w:t>简介</w:t>
      </w:r>
      <w:bookmarkEnd w:id="296"/>
      <w:bookmarkEnd w:id="297"/>
    </w:p>
    <w:p w14:paraId="2B8D3039" w14:textId="622EB1ED" w:rsidR="000164FE" w:rsidRPr="007A09BF" w:rsidRDefault="000164FE" w:rsidP="00300539">
      <w:pPr>
        <w:rPr>
          <w:rFonts w:ascii="宋体" w:hAnsi="宋体" w:cs="宋体"/>
        </w:rPr>
      </w:pPr>
      <w:r w:rsidRPr="00300539">
        <w:t>CATiledLayer</w:t>
      </w:r>
      <w:r w:rsidR="006E1C3D">
        <w:rPr>
          <w:rFonts w:hint="eastAsia"/>
        </w:rPr>
        <w:t>在</w:t>
      </w:r>
      <w:r w:rsidR="006E1C3D">
        <w:rPr>
          <w:rFonts w:hint="eastAsia"/>
        </w:rPr>
        <w:t>iOS</w:t>
      </w:r>
      <w:r w:rsidR="006E1C3D">
        <w:rPr>
          <w:rFonts w:hint="eastAsia"/>
        </w:rPr>
        <w:t>中提供的一种高性能</w:t>
      </w:r>
      <w:r w:rsidR="006E1C3D">
        <w:rPr>
          <w:rFonts w:hint="eastAsia"/>
        </w:rPr>
        <w:t>layer</w:t>
      </w:r>
      <w:r w:rsidR="00F57A60">
        <w:rPr>
          <w:rFonts w:hint="eastAsia"/>
        </w:rPr>
        <w:t>，它通过对图层切片的异步加载提高了在渲染高像素图片或类似场景时的用户体验。</w:t>
      </w:r>
      <w:r w:rsidR="007A09BF">
        <w:rPr>
          <w:rFonts w:hint="eastAsia"/>
        </w:rPr>
        <w:t>通过对绘画内容的几何变换和实现了对于基于切片的图形变换功能，图像的放缩序列为</w:t>
      </w:r>
      <w:r w:rsidR="007A09BF">
        <w:rPr>
          <w:rFonts w:hint="eastAsia"/>
        </w:rPr>
        <w:t>2</w:t>
      </w:r>
      <w:r w:rsidR="007A09BF">
        <w:rPr>
          <w:rFonts w:ascii="宋体" w:hAnsi="宋体" w:cs="宋体" w:hint="eastAsia"/>
        </w:rPr>
        <w:t>的等比序列，放缩总级数见</w:t>
      </w:r>
      <w:r w:rsidR="007A09BF">
        <w:rPr>
          <w:rFonts w:ascii="宋体" w:hAnsi="宋体" w:cs="宋体"/>
        </w:rPr>
        <w:fldChar w:fldCharType="begin"/>
      </w:r>
      <w:r w:rsidR="007A09BF">
        <w:rPr>
          <w:rFonts w:ascii="宋体" w:hAnsi="宋体" w:cs="宋体"/>
        </w:rPr>
        <w:instrText xml:space="preserve"> REF </w:instrText>
      </w:r>
      <w:r w:rsidR="007A09BF">
        <w:rPr>
          <w:rFonts w:ascii="宋体" w:hAnsi="宋体" w:cs="宋体" w:hint="eastAsia"/>
        </w:rPr>
        <w:instrText>_Ref287046298 \h</w:instrText>
      </w:r>
      <w:r w:rsidR="007A09BF">
        <w:rPr>
          <w:rFonts w:ascii="宋体" w:hAnsi="宋体" w:cs="宋体"/>
        </w:rPr>
        <w:instrText xml:space="preserve"> </w:instrText>
      </w:r>
      <w:r w:rsidR="007A09BF">
        <w:rPr>
          <w:rFonts w:ascii="宋体" w:hAnsi="宋体" w:cs="宋体"/>
        </w:rPr>
      </w:r>
      <w:r w:rsidR="007A09BF">
        <w:rPr>
          <w:rFonts w:ascii="宋体" w:hAnsi="宋体" w:cs="宋体"/>
        </w:rPr>
        <w:fldChar w:fldCharType="separate"/>
      </w:r>
      <w:r w:rsidR="007A09BF">
        <w:rPr>
          <w:rFonts w:hint="eastAsia"/>
        </w:rPr>
        <w:t>表</w:t>
      </w:r>
      <w:r w:rsidR="007A09BF">
        <w:rPr>
          <w:rFonts w:hint="eastAsia"/>
        </w:rPr>
        <w:t xml:space="preserve"> </w:t>
      </w:r>
      <w:r w:rsidR="007A09BF">
        <w:rPr>
          <w:noProof/>
        </w:rPr>
        <w:t>8.1</w:t>
      </w:r>
      <w:r w:rsidR="007A09BF">
        <w:noBreakHyphen/>
      </w:r>
      <w:r w:rsidR="007A09BF">
        <w:rPr>
          <w:noProof/>
        </w:rPr>
        <w:t>1</w:t>
      </w:r>
      <w:r w:rsidR="007A09BF">
        <w:rPr>
          <w:rFonts w:hint="eastAsia"/>
        </w:rPr>
        <w:t xml:space="preserve"> CATiledLayer</w:t>
      </w:r>
      <w:r w:rsidR="007A09BF">
        <w:rPr>
          <w:rFonts w:hint="eastAsia"/>
        </w:rPr>
        <w:t>属性</w:t>
      </w:r>
      <w:r w:rsidR="007A09BF">
        <w:rPr>
          <w:rFonts w:ascii="宋体" w:hAnsi="宋体" w:cs="宋体"/>
        </w:rPr>
        <w:fldChar w:fldCharType="end"/>
      </w:r>
    </w:p>
    <w:p w14:paraId="6677217C" w14:textId="4C149E3D" w:rsidR="007A09BF" w:rsidRDefault="007A09BF" w:rsidP="007A09BF">
      <w:pPr>
        <w:pStyle w:val="Caption"/>
        <w:keepNext/>
      </w:pPr>
      <w:bookmarkStart w:id="298" w:name="_Ref287046298"/>
      <w:r>
        <w:rPr>
          <w:rFonts w:hint="eastAsia"/>
        </w:rPr>
        <w:t>表</w:t>
      </w:r>
      <w:r>
        <w:rPr>
          <w:rFonts w:hint="eastAsia"/>
        </w:rPr>
        <w:t xml:space="preserve"> </w:t>
      </w:r>
      <w:fldSimple w:instr=" STYLEREF 2 \s ">
        <w:r w:rsidR="00135308">
          <w:rPr>
            <w:noProof/>
          </w:rPr>
          <w:t>8.1</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w:t>
      </w:r>
      <w:r w:rsidR="00135308">
        <w:fldChar w:fldCharType="end"/>
      </w:r>
      <w:r>
        <w:rPr>
          <w:rFonts w:hint="eastAsia"/>
        </w:rPr>
        <w:t xml:space="preserve"> CATiledLayer</w:t>
      </w:r>
      <w:r>
        <w:rPr>
          <w:rFonts w:hint="eastAsia"/>
        </w:rPr>
        <w:t>属性</w:t>
      </w:r>
      <w:bookmarkEnd w:id="298"/>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8B377C" w:rsidRPr="001D0EA8" w14:paraId="147F0239" w14:textId="77777777" w:rsidTr="008B377C">
        <w:trPr>
          <w:trHeight w:val="329"/>
        </w:trPr>
        <w:tc>
          <w:tcPr>
            <w:tcW w:w="2178" w:type="dxa"/>
            <w:tcBorders>
              <w:right w:val="single" w:sz="4" w:space="0" w:color="auto"/>
            </w:tcBorders>
            <w:shd w:val="clear" w:color="auto" w:fill="auto"/>
          </w:tcPr>
          <w:p w14:paraId="131F0A96" w14:textId="77777777" w:rsidR="008B377C" w:rsidRPr="004219B2" w:rsidRDefault="008B377C" w:rsidP="008B377C">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8E5D73D" w14:textId="77777777" w:rsidR="008B377C" w:rsidRPr="008C0751" w:rsidRDefault="008B377C" w:rsidP="008B377C">
            <w:pPr>
              <w:ind w:firstLine="0"/>
              <w:jc w:val="center"/>
              <w:rPr>
                <w:rFonts w:ascii="宋体" w:hAnsi="宋体" w:cs="宋体"/>
                <w:b/>
              </w:rPr>
            </w:pPr>
            <w:r>
              <w:rPr>
                <w:rFonts w:hint="eastAsia"/>
                <w:b/>
              </w:rPr>
              <w:t>具体说明</w:t>
            </w:r>
          </w:p>
        </w:tc>
      </w:tr>
      <w:tr w:rsidR="008B377C" w:rsidRPr="00793990" w14:paraId="38917AF6" w14:textId="77777777" w:rsidTr="008B377C">
        <w:trPr>
          <w:trHeight w:val="329"/>
        </w:trPr>
        <w:tc>
          <w:tcPr>
            <w:tcW w:w="2178" w:type="dxa"/>
            <w:tcBorders>
              <w:right w:val="single" w:sz="4" w:space="0" w:color="auto"/>
            </w:tcBorders>
          </w:tcPr>
          <w:p w14:paraId="67850DFC" w14:textId="77777777" w:rsidR="008B377C" w:rsidRDefault="008B377C" w:rsidP="008B377C">
            <w:pPr>
              <w:ind w:firstLine="0"/>
              <w:jc w:val="center"/>
              <w:rPr>
                <w:rFonts w:ascii="宋体" w:hAnsi="宋体" w:cs="宋体"/>
              </w:rPr>
            </w:pPr>
            <w:r w:rsidRPr="00184100">
              <w:rPr>
                <w:rFonts w:ascii="宋体" w:hAnsi="宋体" w:cs="宋体"/>
              </w:rPr>
              <w:t>levelsOfDetail</w:t>
            </w:r>
          </w:p>
        </w:tc>
        <w:tc>
          <w:tcPr>
            <w:tcW w:w="6210" w:type="dxa"/>
          </w:tcPr>
          <w:p w14:paraId="76766F1C" w14:textId="3227BF63" w:rsidR="008B377C" w:rsidRPr="00793990" w:rsidRDefault="008422D2" w:rsidP="008B377C">
            <w:pPr>
              <w:ind w:firstLine="0"/>
              <w:rPr>
                <w:rFonts w:ascii="宋体" w:hAnsi="宋体" w:cs="宋体"/>
              </w:rPr>
            </w:pPr>
            <w:r>
              <w:rPr>
                <w:rFonts w:ascii="宋体" w:hAnsi="宋体" w:cs="宋体" w:hint="eastAsia"/>
              </w:rPr>
              <w:t>放缩的级别数量</w:t>
            </w:r>
          </w:p>
        </w:tc>
      </w:tr>
      <w:tr w:rsidR="008B377C" w14:paraId="44E84A4A" w14:textId="77777777" w:rsidTr="008B377C">
        <w:trPr>
          <w:trHeight w:val="343"/>
        </w:trPr>
        <w:tc>
          <w:tcPr>
            <w:tcW w:w="2178" w:type="dxa"/>
            <w:tcBorders>
              <w:right w:val="single" w:sz="4" w:space="0" w:color="auto"/>
            </w:tcBorders>
          </w:tcPr>
          <w:p w14:paraId="4026F786" w14:textId="77777777" w:rsidR="008B377C" w:rsidRDefault="008B377C" w:rsidP="008B377C">
            <w:pPr>
              <w:ind w:firstLine="0"/>
              <w:jc w:val="center"/>
              <w:rPr>
                <w:rFonts w:ascii="宋体" w:hAnsi="宋体" w:cs="宋体"/>
              </w:rPr>
            </w:pPr>
            <w:r w:rsidRPr="00184100">
              <w:rPr>
                <w:rFonts w:ascii="宋体" w:hAnsi="宋体" w:cs="宋体"/>
              </w:rPr>
              <w:t>levelsOfDetailBias</w:t>
            </w:r>
          </w:p>
        </w:tc>
        <w:tc>
          <w:tcPr>
            <w:tcW w:w="6210" w:type="dxa"/>
          </w:tcPr>
          <w:p w14:paraId="31F2A673" w14:textId="20C01611" w:rsidR="008B377C" w:rsidRDefault="00EE3812" w:rsidP="008B377C">
            <w:pPr>
              <w:keepNext/>
              <w:ind w:firstLine="0"/>
              <w:rPr>
                <w:rFonts w:ascii="宋体" w:hAnsi="宋体" w:cs="宋体"/>
              </w:rPr>
            </w:pPr>
            <w:r>
              <w:rPr>
                <w:rFonts w:ascii="宋体" w:hAnsi="宋体" w:cs="宋体" w:hint="eastAsia"/>
              </w:rPr>
              <w:t>可</w:t>
            </w:r>
            <w:r w:rsidR="00997FD1">
              <w:rPr>
                <w:rFonts w:ascii="宋体" w:hAnsi="宋体" w:cs="宋体" w:hint="eastAsia"/>
              </w:rPr>
              <w:t>缩小</w:t>
            </w:r>
            <w:r w:rsidR="008422D2">
              <w:rPr>
                <w:rFonts w:ascii="宋体" w:hAnsi="宋体" w:cs="宋体" w:hint="eastAsia"/>
              </w:rPr>
              <w:t>的级别数量</w:t>
            </w:r>
          </w:p>
        </w:tc>
      </w:tr>
      <w:tr w:rsidR="008B377C" w14:paraId="6502B926" w14:textId="77777777" w:rsidTr="008B377C">
        <w:trPr>
          <w:trHeight w:val="343"/>
        </w:trPr>
        <w:tc>
          <w:tcPr>
            <w:tcW w:w="2178" w:type="dxa"/>
            <w:tcBorders>
              <w:right w:val="single" w:sz="4" w:space="0" w:color="auto"/>
            </w:tcBorders>
          </w:tcPr>
          <w:p w14:paraId="1E76E1C9" w14:textId="77777777" w:rsidR="008B377C" w:rsidRDefault="008B377C" w:rsidP="008B377C">
            <w:pPr>
              <w:rPr>
                <w:rFonts w:ascii="宋体" w:hAnsi="宋体" w:cs="宋体"/>
              </w:rPr>
            </w:pPr>
            <w:r w:rsidRPr="00184100">
              <w:rPr>
                <w:rFonts w:ascii="宋体" w:hAnsi="宋体" w:cs="宋体"/>
              </w:rPr>
              <w:t>tileSize</w:t>
            </w:r>
          </w:p>
        </w:tc>
        <w:tc>
          <w:tcPr>
            <w:tcW w:w="6210" w:type="dxa"/>
          </w:tcPr>
          <w:p w14:paraId="51C09AE2" w14:textId="45E31E96" w:rsidR="008B377C" w:rsidRDefault="00B87337" w:rsidP="008B377C">
            <w:pPr>
              <w:keepNext/>
              <w:ind w:firstLine="0"/>
              <w:rPr>
                <w:rFonts w:ascii="宋体" w:hAnsi="宋体" w:cs="宋体"/>
              </w:rPr>
            </w:pPr>
            <w:r>
              <w:rPr>
                <w:rFonts w:ascii="宋体" w:hAnsi="宋体" w:cs="宋体" w:hint="eastAsia"/>
              </w:rPr>
              <w:t>每个切片的大小</w:t>
            </w:r>
          </w:p>
        </w:tc>
      </w:tr>
    </w:tbl>
    <w:p w14:paraId="56FE067D" w14:textId="77777777" w:rsidR="008B377C" w:rsidRDefault="008B377C" w:rsidP="00300539"/>
    <w:p w14:paraId="0B01879C" w14:textId="77777777" w:rsidR="00D70158" w:rsidRDefault="00A5208F" w:rsidP="00D70158">
      <w:pPr>
        <w:ind w:firstLine="446"/>
      </w:pPr>
      <w:r>
        <w:rPr>
          <w:rFonts w:hint="eastAsia"/>
        </w:rPr>
        <w:t>可得公式</w:t>
      </w:r>
      <w:r w:rsidR="000D3738">
        <w:rPr>
          <w:rFonts w:hint="eastAsia"/>
        </w:rPr>
        <w:t>：</w:t>
      </w:r>
    </w:p>
    <w:p w14:paraId="230C7F4C" w14:textId="54BC2571" w:rsidR="00300539" w:rsidRPr="00E0709B" w:rsidRDefault="00CC28F7" w:rsidP="00D70158">
      <w:pPr>
        <w:ind w:firstLine="446"/>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hint="eastAsia"/>
                    </w:rPr>
                    <m:t>levelsOfDetail</m:t>
                  </m:r>
                  <m:r>
                    <m:rPr>
                      <m:sty m:val="p"/>
                    </m:rPr>
                    <w:rPr>
                      <w:rFonts w:ascii="Cambria Math" w:hAnsi="Cambria Math" w:cs="宋体"/>
                    </w:rPr>
                    <m:t>Small = levelsOfDetail-levelsOfDetailsBias-1</m:t>
                  </m:r>
                </m:e>
                <m:e>
                  <m:r>
                    <w:rPr>
                      <w:rFonts w:ascii="Cambria Math" w:hAnsi="Cambria Math"/>
                    </w:rPr>
                    <m:t>levelsOfDetailBig=levelsOfDetailsBias</m:t>
                  </m:r>
                </m:e>
              </m:eqArr>
            </m:e>
          </m:d>
        </m:oMath>
      </m:oMathPara>
    </w:p>
    <w:p w14:paraId="73B8983F" w14:textId="11CB8A11" w:rsidR="00A5208F" w:rsidRDefault="00A5208F" w:rsidP="00D70158">
      <w:pPr>
        <w:ind w:firstLine="446"/>
        <w:rPr>
          <w:rFonts w:ascii="宋体" w:hAnsi="宋体" w:cs="宋体"/>
        </w:rPr>
      </w:pPr>
      <w:r>
        <w:rPr>
          <w:rFonts w:ascii="宋体" w:hAnsi="宋体" w:cs="宋体" w:hint="eastAsia"/>
        </w:rPr>
        <w:t>当</w:t>
      </w:r>
      <w:r w:rsidRPr="00184100">
        <w:rPr>
          <w:rFonts w:ascii="宋体" w:hAnsi="宋体" w:cs="宋体"/>
        </w:rPr>
        <w:t>levelsOfDetail</w:t>
      </w:r>
      <w:r w:rsidR="00D52CFF">
        <w:rPr>
          <w:rFonts w:ascii="宋体" w:hAnsi="宋体" w:cs="宋体" w:hint="eastAsia"/>
        </w:rPr>
        <w:t xml:space="preserve"> &lt;</w:t>
      </w:r>
      <w:r>
        <w:rPr>
          <w:rFonts w:ascii="宋体" w:hAnsi="宋体" w:cs="宋体" w:hint="eastAsia"/>
        </w:rPr>
        <w:t xml:space="preserve"> </w:t>
      </w:r>
      <w:r w:rsidRPr="00184100">
        <w:rPr>
          <w:rFonts w:ascii="宋体" w:hAnsi="宋体" w:cs="宋体"/>
        </w:rPr>
        <w:t>levelsOfDetailBias</w:t>
      </w:r>
      <w:r>
        <w:rPr>
          <w:rFonts w:ascii="宋体" w:hAnsi="宋体" w:cs="宋体" w:hint="eastAsia"/>
        </w:rPr>
        <w:t>时，放缩</w:t>
      </w:r>
      <w:r w:rsidR="007A09BF">
        <w:rPr>
          <w:rFonts w:ascii="宋体" w:hAnsi="宋体" w:cs="宋体" w:hint="eastAsia"/>
        </w:rPr>
        <w:t>总级数不受限制。</w:t>
      </w:r>
    </w:p>
    <w:p w14:paraId="63CEBB34" w14:textId="7AD6917F" w:rsidR="007A09BF" w:rsidRDefault="007A09BF" w:rsidP="00597D2B">
      <w:pPr>
        <w:ind w:firstLine="446"/>
        <w:rPr>
          <w:rFonts w:ascii="宋体" w:hAnsi="宋体" w:cs="宋体"/>
        </w:rPr>
      </w:pPr>
      <w:r>
        <w:rPr>
          <w:rFonts w:ascii="宋体" w:hAnsi="宋体" w:cs="宋体" w:hint="eastAsia"/>
        </w:rPr>
        <w:t>在iOS系统中，CATiledLayer一般配合ScrollView使用，这里给出CATiledLayer的放缩级数和ScrollView的zoomScale的换算关系。</w:t>
      </w:r>
    </w:p>
    <w:p w14:paraId="7888D164" w14:textId="756468EC" w:rsidR="00CC2E0A" w:rsidRDefault="00D52CFF" w:rsidP="00597D2B">
      <w:pPr>
        <w:ind w:firstLine="446"/>
        <w:rPr>
          <w:rFonts w:ascii="宋体" w:hAnsi="宋体" w:cs="宋体"/>
        </w:rPr>
      </w:pPr>
      <w:r>
        <w:rPr>
          <w:rFonts w:ascii="宋体" w:hAnsi="宋体" w:cs="宋体" w:hint="eastAsia"/>
        </w:rPr>
        <w:t xml:space="preserve">令 </w:t>
      </w:r>
      <m:oMath>
        <m:r>
          <w:rPr>
            <w:rFonts w:ascii="Cambria Math" w:hAnsi="Cambria Math" w:cs="宋体"/>
          </w:rPr>
          <m:t>zoom</m:t>
        </m:r>
        <m:r>
          <w:rPr>
            <w:rFonts w:ascii="Cambria Math" w:hAnsi="Cambria Math" w:cs="Cambria Math"/>
          </w:rPr>
          <m:t>Scale</m:t>
        </m:r>
        <m:r>
          <w:rPr>
            <w:rFonts w:ascii="Cambria Math" w:hAnsi="Cambria Math" w:cs="宋体"/>
          </w:rPr>
          <m:t xml:space="preserve"> = </m:t>
        </m:r>
        <m:sSup>
          <m:sSupPr>
            <m:ctrlPr>
              <w:rPr>
                <w:rFonts w:ascii="Cambria Math" w:hAnsi="Cambria Math" w:cs="宋体"/>
                <w:i/>
              </w:rPr>
            </m:ctrlPr>
          </m:sSupPr>
          <m:e>
            <m:r>
              <w:rPr>
                <w:rFonts w:ascii="Cambria Math" w:hAnsi="Cambria Math" w:cs="宋体"/>
              </w:rPr>
              <m:t>2</m:t>
            </m:r>
          </m:e>
          <m:sup>
            <m:eqArr>
              <m:eqArrPr>
                <m:ctrlPr>
                  <w:rPr>
                    <w:rFonts w:ascii="Cambria Math" w:hAnsi="Cambria Math" w:cs="宋体"/>
                    <w:i/>
                  </w:rPr>
                </m:ctrlPr>
              </m:eqArrPr>
              <m:e>
                <m:r>
                  <w:rPr>
                    <w:rFonts w:ascii="Cambria Math" w:hAnsi="Cambria Math" w:cs="宋体"/>
                  </w:rPr>
                  <m:t>n</m:t>
                </m:r>
              </m:e>
            </m:eqArr>
          </m:sup>
        </m:sSup>
      </m:oMath>
      <w:r>
        <w:rPr>
          <w:rFonts w:ascii="宋体" w:hAnsi="宋体" w:cs="宋体" w:hint="eastAsia"/>
        </w:rPr>
        <w:t>，level为当期的放缩级数，则可得：</w:t>
      </w:r>
    </w:p>
    <w:p w14:paraId="304C50A2" w14:textId="632CC48B" w:rsidR="0006341F" w:rsidRPr="0006341F" w:rsidRDefault="0006341F" w:rsidP="00597D2B">
      <w:pPr>
        <w:ind w:firstLine="446"/>
        <w:rPr>
          <w:rFonts w:ascii="Cambria Math" w:hAnsi="Cambria Math" w:cs="宋体"/>
          <w:i/>
        </w:rPr>
      </w:pPr>
      <m:oMathPara>
        <m:oMath>
          <m:r>
            <w:rPr>
              <w:rFonts w:ascii="Cambria Math" w:hAnsi="Cambria Math" w:cs="宋体"/>
              <w:szCs w:val="24"/>
            </w:rPr>
            <m:t>zoom</m:t>
          </m:r>
          <m:r>
            <w:rPr>
              <w:rFonts w:ascii="Cambria Math" w:hAnsi="Cambria Math" w:cs="Cambria Math"/>
              <w:szCs w:val="24"/>
            </w:rPr>
            <m:t>Scale∈</m:t>
          </m:r>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levelsOfDetailBias-1</m:t>
                  </m:r>
                </m:sup>
              </m:sSup>
            </m:e>
          </m:d>
          <m:r>
            <w:rPr>
              <w:rFonts w:ascii="Cambria Math" w:hAnsi="Cambria Math" w:cs="宋体"/>
              <w:szCs w:val="24"/>
            </w:rPr>
            <m:t xml:space="preserve">, </m:t>
          </m:r>
          <m:d>
            <m:dPr>
              <m:begChr m:val=""/>
              <m:endChr m:val="]"/>
              <m:ctrlPr>
                <w:rPr>
                  <w:rFonts w:ascii="Cambria Math" w:hAnsi="Cambria Math" w:cs="宋体"/>
                  <w:i/>
                  <w:szCs w:val="24"/>
                </w:rPr>
              </m:ctrlPr>
            </m:dPr>
            <m:e>
              <m:sSup>
                <m:sSupPr>
                  <m:ctrlPr>
                    <w:rPr>
                      <w:rFonts w:ascii="Cambria Math" w:hAnsi="Cambria Math" w:cs="宋体"/>
                      <w:i/>
                      <w:szCs w:val="24"/>
                    </w:rPr>
                  </m:ctrlPr>
                </m:sSupPr>
                <m:e>
                  <m:r>
                    <w:rPr>
                      <w:rFonts w:ascii="Cambria Math" w:hAnsi="Cambria Math" w:cs="宋体"/>
                      <w:szCs w:val="24"/>
                    </w:rPr>
                    <m:t>2</m:t>
                  </m:r>
                </m:e>
                <m:sup>
                  <m:r>
                    <w:rPr>
                      <w:rFonts w:ascii="Cambria Math" w:hAnsi="Cambria Math" w:cs="宋体"/>
                      <w:szCs w:val="24"/>
                    </w:rPr>
                    <m:t>levelsOfDetai</m:t>
                  </m:r>
                  <m:r>
                    <w:rPr>
                      <w:rFonts w:ascii="Cambria Math" w:hAnsi="Cambria Math" w:cs="宋体"/>
                      <w:szCs w:val="24"/>
                    </w:rPr>
                    <m:t>lBias-</m:t>
                  </m:r>
                  <m:r>
                    <m:rPr>
                      <m:sty m:val="p"/>
                    </m:rPr>
                    <w:rPr>
                      <w:rFonts w:ascii="Cambria Math" w:hAnsi="Cambria Math" w:cs="宋体"/>
                      <w:szCs w:val="24"/>
                    </w:rPr>
                    <m:t>levelsOfDetail</m:t>
                  </m:r>
                </m:sup>
              </m:sSup>
            </m:e>
          </m:d>
        </m:oMath>
      </m:oMathPara>
    </w:p>
    <w:p w14:paraId="76D6AAC6" w14:textId="78AF62DB" w:rsidR="00D52CFF" w:rsidRPr="007302B3" w:rsidRDefault="0006341F" w:rsidP="0006341F">
      <w:pPr>
        <w:ind w:firstLine="0"/>
        <w:rPr>
          <w:rFonts w:ascii="宋体" w:hAnsi="宋体" w:cs="宋体"/>
          <w:i/>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_Ref287054549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1</w:t>
      </w:r>
      <w:r>
        <w:rPr>
          <w:rFonts w:hint="eastAsia"/>
        </w:rPr>
        <w:t xml:space="preserve"> </w:t>
      </w:r>
      <w:r>
        <w:rPr>
          <w:rFonts w:hint="eastAsia"/>
        </w:rPr>
        <w:t>放缩级别和比例尺换算示例</w:t>
      </w:r>
      <w:r>
        <w:rPr>
          <w:rFonts w:ascii="宋体" w:hAnsi="宋体" w:cs="宋体"/>
        </w:rPr>
        <w:fldChar w:fldCharType="end"/>
      </w:r>
      <w:r>
        <w:rPr>
          <w:rFonts w:ascii="宋体" w:hAnsi="宋体" w:cs="宋体" w:hint="eastAsia"/>
        </w:rPr>
        <w:t>所例</w:t>
      </w:r>
    </w:p>
    <w:p w14:paraId="39C92C3C" w14:textId="77777777" w:rsidR="0006341F" w:rsidRDefault="00184100" w:rsidP="008A1BE7">
      <w:pPr>
        <w:keepNext/>
        <w:ind w:firstLine="0"/>
        <w:jc w:val="center"/>
      </w:pPr>
      <w:r>
        <w:rPr>
          <w:rFonts w:ascii="宋体" w:hAnsi="宋体" w:cs="宋体"/>
          <w:noProof/>
          <w:lang w:eastAsia="en-US"/>
        </w:rPr>
        <w:drawing>
          <wp:inline distT="0" distB="0" distL="0" distR="0" wp14:anchorId="609EBCC3" wp14:editId="5AFB2D4E">
            <wp:extent cx="4764617" cy="2379964"/>
            <wp:effectExtent l="152400" t="152400" r="163195" b="1860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5264" cy="2380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4B67CC" w14:textId="7F4E565F" w:rsidR="00D85BED" w:rsidRDefault="0006341F" w:rsidP="008A1BE7">
      <w:pPr>
        <w:pStyle w:val="Caption"/>
      </w:pPr>
      <w:bookmarkStart w:id="299" w:name="_Ref287054549"/>
      <w:r>
        <w:rPr>
          <w:rFonts w:hint="eastAsia"/>
        </w:rPr>
        <w:t>图</w:t>
      </w:r>
      <w:r>
        <w:rPr>
          <w:rFonts w:hint="eastAsia"/>
        </w:rPr>
        <w:t xml:space="preserve"> </w:t>
      </w:r>
      <w:fldSimple w:instr=" STYLEREF 2 \s ">
        <w:r w:rsidR="00F01F4D">
          <w:rPr>
            <w:noProof/>
          </w:rPr>
          <w:t>8.1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rPr>
          <w:rFonts w:hint="eastAsia"/>
        </w:rPr>
        <w:t xml:space="preserve"> </w:t>
      </w:r>
      <w:r>
        <w:rPr>
          <w:rFonts w:hint="eastAsia"/>
        </w:rPr>
        <w:t>放缩级别和比例尺换算示例</w:t>
      </w:r>
      <w:bookmarkEnd w:id="299"/>
    </w:p>
    <w:p w14:paraId="539E7BD6" w14:textId="77777777" w:rsidR="0006341F" w:rsidRPr="0006341F" w:rsidRDefault="0006341F" w:rsidP="0006341F"/>
    <w:p w14:paraId="1189A643" w14:textId="003FE1C0" w:rsidR="001F6258" w:rsidRPr="0006341F" w:rsidRDefault="005516C9" w:rsidP="001F6258">
      <w:pPr>
        <w:pStyle w:val="Heading3"/>
      </w:pPr>
      <w:r>
        <w:rPr>
          <w:rFonts w:hint="eastAsia"/>
        </w:rPr>
        <w:t xml:space="preserve"> </w:t>
      </w:r>
      <w:bookmarkStart w:id="300" w:name="_Toc287515689"/>
      <w:r w:rsidR="001F6258" w:rsidRPr="001F6258">
        <w:rPr>
          <w:rFonts w:hint="eastAsia"/>
        </w:rPr>
        <w:t>在</w:t>
      </w:r>
      <w:r w:rsidR="001F6258" w:rsidRPr="001F6258">
        <w:rPr>
          <w:rFonts w:hint="eastAsia"/>
        </w:rPr>
        <w:t>UIView</w:t>
      </w:r>
      <w:r w:rsidR="001F6258" w:rsidRPr="001F6258">
        <w:rPr>
          <w:rFonts w:hint="eastAsia"/>
        </w:rPr>
        <w:t>中使用</w:t>
      </w:r>
      <w:r w:rsidR="001F6258" w:rsidRPr="001F6258">
        <w:rPr>
          <w:rFonts w:hint="eastAsia"/>
        </w:rPr>
        <w:t>CATileLayer</w:t>
      </w:r>
      <w:r w:rsidR="001F6258" w:rsidRPr="001F6258">
        <w:rPr>
          <w:rFonts w:hint="eastAsia"/>
        </w:rPr>
        <w:t>作</w:t>
      </w:r>
      <w:r w:rsidR="001F6258" w:rsidRPr="0006341F">
        <w:t>为</w:t>
      </w:r>
      <w:r w:rsidR="001F6258" w:rsidRPr="001F6258">
        <w:rPr>
          <w:rFonts w:hint="eastAsia"/>
        </w:rPr>
        <w:t>默</w:t>
      </w:r>
      <w:r w:rsidR="001F6258" w:rsidRPr="0006341F">
        <w:t>认图层</w:t>
      </w:r>
      <w:bookmarkEnd w:id="300"/>
    </w:p>
    <w:p w14:paraId="50A04C37" w14:textId="5A65E9FD" w:rsidR="00CC3736" w:rsidRDefault="00CC3736" w:rsidP="00CC3736">
      <w:pPr>
        <w:rPr>
          <w:rFonts w:ascii="宋体" w:hAnsi="宋体" w:cs="宋体"/>
        </w:rPr>
      </w:pPr>
      <w:r>
        <w:t>UIView</w:t>
      </w:r>
      <w:r>
        <w:rPr>
          <w:rFonts w:ascii="宋体" w:hAnsi="宋体" w:cs="宋体" w:hint="eastAsia"/>
        </w:rPr>
        <w:t>及继承于UIView的子类，默认使用的都是CALayer。如果需要在</w:t>
      </w:r>
      <w:r w:rsidRPr="00CC3736">
        <w:rPr>
          <w:rFonts w:ascii="宋体" w:hAnsi="宋体" w:cs="宋体"/>
        </w:rPr>
        <w:t>TileMapPresentationView</w:t>
      </w:r>
      <w:r>
        <w:rPr>
          <w:rFonts w:ascii="宋体" w:hAnsi="宋体" w:cs="宋体" w:hint="eastAsia"/>
        </w:rPr>
        <w:t>中重写</w:t>
      </w:r>
      <w:r w:rsidRPr="00CC3736">
        <w:rPr>
          <w:rFonts w:ascii="宋体" w:hAnsi="宋体" w:cs="宋体"/>
          <w:i/>
        </w:rPr>
        <w:t>+ (Class)layerClass</w:t>
      </w:r>
      <w:r w:rsidRPr="00CC3736">
        <w:rPr>
          <w:rFonts w:ascii="宋体" w:hAnsi="宋体" w:cs="宋体" w:hint="eastAsia"/>
        </w:rPr>
        <w:t>方法</w:t>
      </w:r>
      <w:r>
        <w:rPr>
          <w:rFonts w:ascii="宋体" w:hAnsi="宋体" w:cs="宋体" w:hint="eastAsia"/>
        </w:rPr>
        <w:t>。</w:t>
      </w:r>
    </w:p>
    <w:p w14:paraId="12CE720B" w14:textId="601B1A3C" w:rsidR="00CC3736" w:rsidRDefault="00CC3736" w:rsidP="00CC3736">
      <w:pPr>
        <w:rPr>
          <w:rFonts w:ascii="宋体" w:hAnsi="宋体" w:cs="宋体"/>
        </w:rPr>
      </w:pPr>
      <w:r>
        <w:rPr>
          <w:rFonts w:ascii="宋体" w:hAnsi="宋体" w:cs="宋体" w:hint="eastAsia"/>
        </w:rPr>
        <w:t>具体代码如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_Ref287055002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8.1</w:t>
      </w:r>
      <w:r>
        <w:noBreakHyphen/>
      </w:r>
      <w:r>
        <w:rPr>
          <w:noProof/>
        </w:rPr>
        <w:t>2</w:t>
      </w:r>
      <w:r>
        <w:t xml:space="preserve"> </w:t>
      </w:r>
      <w:r>
        <w:rPr>
          <w:rFonts w:hint="eastAsia"/>
        </w:rPr>
        <w:t>UIView</w:t>
      </w:r>
      <w:r>
        <w:rPr>
          <w:rFonts w:hint="eastAsia"/>
        </w:rPr>
        <w:t>中启用</w:t>
      </w:r>
      <w:r>
        <w:rPr>
          <w:rFonts w:hint="eastAsia"/>
        </w:rPr>
        <w:t>CATileLayer</w:t>
      </w:r>
      <w:r>
        <w:rPr>
          <w:rFonts w:hint="eastAsia"/>
        </w:rPr>
        <w:t>的方法</w:t>
      </w:r>
      <w:r>
        <w:rPr>
          <w:rFonts w:ascii="宋体" w:hAnsi="宋体" w:cs="宋体"/>
        </w:rPr>
        <w:fldChar w:fldCharType="end"/>
      </w:r>
      <w:r>
        <w:rPr>
          <w:rFonts w:ascii="宋体" w:hAnsi="宋体" w:cs="宋体" w:hint="eastAsia"/>
        </w:rPr>
        <w:t>：</w:t>
      </w:r>
    </w:p>
    <w:p w14:paraId="76117D76" w14:textId="77777777" w:rsidR="00CC3736" w:rsidRDefault="00CC3736" w:rsidP="00CC3736">
      <w:pPr>
        <w:keepNext/>
        <w:ind w:firstLine="0"/>
        <w:jc w:val="center"/>
      </w:pPr>
      <w:r>
        <w:rPr>
          <w:rFonts w:ascii="宋体" w:hAnsi="宋体" w:cs="宋体"/>
          <w:noProof/>
          <w:lang w:eastAsia="en-US"/>
        </w:rPr>
        <w:drawing>
          <wp:inline distT="0" distB="0" distL="0" distR="0" wp14:anchorId="38E68544" wp14:editId="6BE519DA">
            <wp:extent cx="2784634" cy="925407"/>
            <wp:effectExtent l="152400" t="127000" r="161925" b="1924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8946" cy="926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999E58" w14:textId="22ACA497" w:rsidR="00CC3736" w:rsidRDefault="00CC3736" w:rsidP="00CC3736">
      <w:pPr>
        <w:pStyle w:val="Caption"/>
      </w:pPr>
      <w:bookmarkStart w:id="301" w:name="_Ref287055002"/>
      <w:r>
        <w:rPr>
          <w:rFonts w:hint="eastAsia"/>
        </w:rPr>
        <w:t>图</w:t>
      </w:r>
      <w:r>
        <w:rPr>
          <w:rFonts w:hint="eastAsia"/>
        </w:rPr>
        <w:t xml:space="preserve"> </w:t>
      </w:r>
      <w:fldSimple w:instr=" STYLEREF 2 \s ">
        <w:r w:rsidR="00F01F4D">
          <w:rPr>
            <w:noProof/>
          </w:rPr>
          <w:t>8.1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2</w:t>
      </w:r>
      <w:r w:rsidR="00F01F4D">
        <w:fldChar w:fldCharType="end"/>
      </w:r>
      <w:r>
        <w:t xml:space="preserve"> </w:t>
      </w:r>
      <w:r>
        <w:rPr>
          <w:rFonts w:hint="eastAsia"/>
        </w:rPr>
        <w:t>UIView</w:t>
      </w:r>
      <w:r>
        <w:rPr>
          <w:rFonts w:hint="eastAsia"/>
        </w:rPr>
        <w:t>中启用</w:t>
      </w:r>
      <w:r>
        <w:rPr>
          <w:rFonts w:hint="eastAsia"/>
        </w:rPr>
        <w:t>CATileLayer</w:t>
      </w:r>
      <w:r>
        <w:rPr>
          <w:rFonts w:hint="eastAsia"/>
        </w:rPr>
        <w:t>的方法</w:t>
      </w:r>
      <w:bookmarkEnd w:id="301"/>
    </w:p>
    <w:p w14:paraId="42061DBB" w14:textId="7FAF5A15" w:rsidR="001A6F39" w:rsidRPr="00BB74ED" w:rsidRDefault="001A6F39" w:rsidP="001A6F39">
      <w:pPr>
        <w:rPr>
          <w:rFonts w:ascii="宋体" w:hAnsi="宋体" w:cs="宋体"/>
        </w:rPr>
      </w:pPr>
      <w:r>
        <w:br w:type="page"/>
      </w:r>
    </w:p>
    <w:p w14:paraId="1F13E61D" w14:textId="72C98C8A" w:rsidR="001361BF" w:rsidRDefault="00B04CB7" w:rsidP="00106A8B">
      <w:pPr>
        <w:pStyle w:val="Heading2"/>
      </w:pPr>
      <w:r>
        <w:rPr>
          <w:rFonts w:hint="eastAsia"/>
        </w:rPr>
        <w:t xml:space="preserve"> </w:t>
      </w:r>
      <w:bookmarkStart w:id="302" w:name="_Ref287089452"/>
      <w:bookmarkStart w:id="303" w:name="_Toc287515690"/>
      <w:r w:rsidR="00106A8B">
        <w:rPr>
          <w:rFonts w:ascii="宋体" w:hAnsi="宋体" w:cs="宋体" w:hint="eastAsia"/>
        </w:rPr>
        <w:t>在</w:t>
      </w:r>
      <w:r w:rsidR="00106A8B" w:rsidRPr="00106A8B">
        <w:rPr>
          <w:rFonts w:ascii="宋体" w:hAnsi="宋体" w:cs="宋体"/>
        </w:rPr>
        <w:t>TileMapPresentationView</w:t>
      </w:r>
      <w:r w:rsidR="00106A8B">
        <w:rPr>
          <w:rFonts w:ascii="宋体" w:hAnsi="宋体" w:cs="宋体" w:hint="eastAsia"/>
        </w:rPr>
        <w:t>上</w:t>
      </w:r>
      <w:r w:rsidR="001361BF">
        <w:rPr>
          <w:rFonts w:hint="eastAsia"/>
        </w:rPr>
        <w:t>绘制瓦片地图</w:t>
      </w:r>
      <w:bookmarkEnd w:id="302"/>
      <w:bookmarkEnd w:id="303"/>
    </w:p>
    <w:p w14:paraId="1FF93E7B" w14:textId="43DA2F80" w:rsidR="00F7290F" w:rsidRDefault="005E6146" w:rsidP="00F7290F">
      <w:pPr>
        <w:rPr>
          <w:rFonts w:ascii="宋体" w:hAnsi="宋体" w:cs="宋体"/>
        </w:rPr>
      </w:pPr>
      <w:r>
        <w:rPr>
          <w:rFonts w:ascii="宋体" w:hAnsi="宋体" w:cs="宋体" w:hint="eastAsia"/>
        </w:rPr>
        <w:t>配合CATileLayer，TileMapPresentationView还需要实现绘制瓦片地图图片的功能，才能将一个瓦片地图完整有效率的呈现给使用者。</w:t>
      </w:r>
    </w:p>
    <w:p w14:paraId="2684308A" w14:textId="44EA162B" w:rsidR="00F25E67" w:rsidRPr="00223E75" w:rsidRDefault="005E6146" w:rsidP="00223E75">
      <w:pPr>
        <w:jc w:val="both"/>
        <w:rPr>
          <w:rFonts w:ascii="宋体" w:hAnsi="宋体" w:cs="宋体"/>
        </w:rPr>
      </w:pPr>
      <w:r>
        <w:rPr>
          <w:rFonts w:ascii="宋体" w:hAnsi="宋体" w:cs="宋体" w:hint="eastAsia"/>
        </w:rPr>
        <w:t>下面，从在iOS上绘制图片和</w:t>
      </w:r>
      <w:r w:rsidR="00D07F43">
        <w:rPr>
          <w:rFonts w:ascii="宋体" w:hAnsi="宋体" w:cs="宋体" w:hint="eastAsia"/>
        </w:rPr>
        <w:t>在</w:t>
      </w: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w:t>
      </w:r>
      <w:r w:rsidR="00D07F43">
        <w:rPr>
          <w:rFonts w:ascii="宋体" w:hAnsi="宋体" w:cs="宋体" w:hint="eastAsia"/>
        </w:rPr>
        <w:t>中通过TileMapPresentationView完成地图绘制的流程两方面阐述在TileMapPresentationView将地图呈现给用户的流程。</w:t>
      </w:r>
    </w:p>
    <w:p w14:paraId="5B49B172" w14:textId="58E9C6A8" w:rsidR="000D1EAE" w:rsidRDefault="00106A8B" w:rsidP="00106A8B">
      <w:pPr>
        <w:pStyle w:val="Heading3"/>
        <w:rPr>
          <w:rFonts w:ascii="黑体" w:hAnsi="黑体" w:cs="黑体"/>
        </w:rPr>
      </w:pPr>
      <w:r>
        <w:rPr>
          <w:rFonts w:hint="eastAsia"/>
        </w:rPr>
        <w:t xml:space="preserve"> </w:t>
      </w:r>
      <w:bookmarkStart w:id="304" w:name="_Toc287515691"/>
      <w:r w:rsidR="00EE4DEE">
        <w:t>iOS</w:t>
      </w:r>
      <w:r w:rsidR="00EE4DEE">
        <w:rPr>
          <w:rFonts w:ascii="黑体" w:hAnsi="黑体" w:cs="黑体" w:hint="eastAsia"/>
        </w:rPr>
        <w:t>上绘图的方法简介</w:t>
      </w:r>
      <w:bookmarkEnd w:id="304"/>
    </w:p>
    <w:p w14:paraId="06044077" w14:textId="5F480727" w:rsidR="005A616C" w:rsidRDefault="005A616C" w:rsidP="005A616C">
      <w:pPr>
        <w:widowControl/>
        <w:ind w:firstLine="446"/>
        <w:contextualSpacing w:val="0"/>
        <w:rPr>
          <w:rFonts w:ascii="宋体" w:hAnsi="宋体" w:cs="宋体"/>
        </w:rPr>
      </w:pPr>
      <w:r w:rsidRPr="005A616C">
        <w:rPr>
          <w:rFonts w:ascii="宋体" w:hAnsi="宋体" w:cs="宋体"/>
        </w:rPr>
        <w:t>iOS</w:t>
      </w:r>
      <w:commentRangeStart w:id="305"/>
      <w:r w:rsidRPr="005A616C">
        <w:rPr>
          <w:rFonts w:ascii="宋体" w:hAnsi="宋体" w:cs="宋体"/>
        </w:rPr>
        <w:t>支持两套图形API</w:t>
      </w:r>
      <w:commentRangeEnd w:id="305"/>
      <w:r w:rsidR="00775588">
        <w:rPr>
          <w:rStyle w:val="CommentReference"/>
        </w:rPr>
        <w:commentReference w:id="305"/>
      </w:r>
      <w:r w:rsidRPr="005A616C">
        <w:rPr>
          <w:rFonts w:ascii="宋体" w:hAnsi="宋体" w:cs="宋体"/>
        </w:rPr>
        <w:t>：</w:t>
      </w:r>
      <w:r>
        <w:rPr>
          <w:rFonts w:ascii="宋体" w:hAnsi="宋体" w:cs="宋体"/>
        </w:rPr>
        <w:t>Core Graphics</w:t>
      </w:r>
      <w:r>
        <w:rPr>
          <w:rFonts w:ascii="宋体" w:hAnsi="宋体" w:cs="宋体" w:hint="eastAsia"/>
        </w:rPr>
        <w:t>（</w:t>
      </w:r>
      <w:r w:rsidRPr="005A616C">
        <w:rPr>
          <w:rFonts w:ascii="宋体" w:hAnsi="宋体" w:cs="宋体"/>
        </w:rPr>
        <w:t>QuartZ 2D</w:t>
      </w:r>
      <w:r>
        <w:rPr>
          <w:rFonts w:ascii="宋体" w:hAnsi="宋体" w:cs="宋体" w:hint="eastAsia"/>
        </w:rPr>
        <w:t>）</w:t>
      </w:r>
      <w:r w:rsidRPr="005A616C">
        <w:rPr>
          <w:rFonts w:ascii="宋体" w:hAnsi="宋体" w:cs="宋体"/>
        </w:rPr>
        <w:t xml:space="preserve"> </w:t>
      </w:r>
      <w:r>
        <w:rPr>
          <w:rFonts w:ascii="宋体" w:hAnsi="宋体" w:cs="宋体" w:hint="eastAsia"/>
        </w:rPr>
        <w:t>和</w:t>
      </w:r>
      <w:r w:rsidRPr="005A616C">
        <w:rPr>
          <w:rFonts w:ascii="宋体" w:hAnsi="宋体" w:cs="宋体"/>
        </w:rPr>
        <w:t>OpenGL ES</w:t>
      </w:r>
      <w:r w:rsidR="00D6611D">
        <w:rPr>
          <w:rFonts w:ascii="宋体" w:hAnsi="宋体" w:cs="宋体" w:hint="eastAsia"/>
        </w:rPr>
        <w:t xml:space="preserve">。 </w:t>
      </w:r>
      <w:r w:rsidRPr="005A616C">
        <w:rPr>
          <w:rFonts w:ascii="宋体" w:hAnsi="宋体" w:cs="宋体"/>
        </w:rPr>
        <w:t>OpenGL ES是跨平台的图形API，属于OpenGL的一个简化版本。QuartZ 2D是苹果公司开发的一套API，它是Core Graphics Framework的一部分。</w:t>
      </w:r>
    </w:p>
    <w:p w14:paraId="0E9CBAAE" w14:textId="30259CB4" w:rsidR="00191912" w:rsidRDefault="00D6611D" w:rsidP="00C10D03">
      <w:pPr>
        <w:widowControl/>
        <w:ind w:firstLine="446"/>
        <w:contextualSpacing w:val="0"/>
        <w:rPr>
          <w:rFonts w:ascii="宋体" w:hAnsi="宋体" w:cs="宋体"/>
        </w:rPr>
      </w:pPr>
      <w:r w:rsidRPr="00D6611D">
        <w:rPr>
          <w:rFonts w:ascii="宋体" w:hAnsi="宋体" w:cs="宋体" w:hint="eastAsia"/>
        </w:rPr>
        <w:t>Core Graphics Framework是一套基于C的API框架，使用了Quartz作为绘图引擎。它提供了低级别、轻量级、高保真度的2D渲染。该框架可以用于基于路径的绘图、变换、颜色管理、脱屏渲染，模板、渐变、遮蔽、图像数据管理、图像的创建、遮罩以及PDF文档的创建、显示和分析。</w:t>
      </w:r>
    </w:p>
    <w:p w14:paraId="7247834F" w14:textId="24D8BC59" w:rsidR="00BA5A99" w:rsidRDefault="00C10D03" w:rsidP="00825C86">
      <w:pPr>
        <w:widowControl/>
        <w:ind w:firstLine="446"/>
        <w:contextualSpacing w:val="0"/>
        <w:rPr>
          <w:rFonts w:ascii="宋体" w:hAnsi="宋体" w:cs="宋体"/>
        </w:rPr>
      </w:pPr>
      <w:r>
        <w:rPr>
          <w:rFonts w:ascii="宋体" w:hAnsi="宋体" w:cs="宋体" w:hint="eastAsia"/>
        </w:rPr>
        <w:t>IOS.GIS.</w:t>
      </w:r>
      <w:r w:rsidRPr="00536AC8">
        <w:rPr>
          <w:rFonts w:ascii="宋体" w:hAnsi="宋体" w:cs="宋体" w:hint="eastAsia"/>
        </w:rPr>
        <w:t xml:space="preserve"> </w:t>
      </w:r>
      <w:r>
        <w:rPr>
          <w:rFonts w:ascii="宋体" w:hAnsi="宋体" w:cs="宋体" w:hint="eastAsia"/>
        </w:rPr>
        <w:t>Common.Tool SDK通过Core Graphics Framework来完成图片的绘制工作。</w:t>
      </w:r>
    </w:p>
    <w:p w14:paraId="0937DE37" w14:textId="4C8D245D" w:rsidR="003C4414" w:rsidRDefault="003C4414" w:rsidP="003C4414">
      <w:pPr>
        <w:pStyle w:val="Heading4"/>
      </w:pPr>
      <w:r>
        <w:rPr>
          <w:rFonts w:hint="eastAsia"/>
        </w:rPr>
        <w:t xml:space="preserve"> </w:t>
      </w:r>
      <w:bookmarkStart w:id="306" w:name="_Ref287098154"/>
      <w:bookmarkStart w:id="307" w:name="_Toc287515692"/>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bookmarkEnd w:id="306"/>
      <w:bookmarkEnd w:id="307"/>
    </w:p>
    <w:p w14:paraId="317BE288" w14:textId="3011B256" w:rsidR="003C4414" w:rsidRDefault="00DA589A" w:rsidP="003C4414">
      <w:pPr>
        <w:rPr>
          <w:rFonts w:ascii="宋体" w:hAnsi="宋体" w:cs="宋体"/>
        </w:rPr>
      </w:pPr>
      <w:r>
        <w:rPr>
          <w:rFonts w:ascii="宋体" w:hAnsi="宋体" w:cs="宋体" w:hint="eastAsia"/>
        </w:rPr>
        <w:t>对瓦片地图的加载和重绘，发生在UIView的drawlayer方法触发时。</w:t>
      </w:r>
    </w:p>
    <w:p w14:paraId="78AE36BF" w14:textId="77777777" w:rsidR="003C4414" w:rsidRDefault="003C4414" w:rsidP="003C4414">
      <w:pPr>
        <w:rPr>
          <w:rFonts w:ascii="宋体" w:hAnsi="宋体" w:cs="宋体"/>
        </w:rPr>
      </w:pPr>
      <w:r>
        <w:rPr>
          <w:rFonts w:ascii="宋体" w:hAnsi="宋体" w:cs="宋体" w:hint="eastAsia"/>
        </w:rPr>
        <w:t>当用户进行地图的放缩和平移操作时，</w:t>
      </w:r>
      <w:r>
        <w:rPr>
          <w:rFonts w:ascii="宋体" w:hAnsi="宋体" w:cs="宋体"/>
        </w:rPr>
        <w:t>UI</w:t>
      </w:r>
      <w:r w:rsidRPr="00826BC1">
        <w:rPr>
          <w:rFonts w:ascii="宋体" w:hAnsi="宋体" w:cs="宋体"/>
        </w:rPr>
        <w:t>View</w:t>
      </w:r>
      <w:r>
        <w:rPr>
          <w:rFonts w:ascii="宋体" w:hAnsi="宋体" w:cs="宋体" w:hint="eastAsia"/>
        </w:rPr>
        <w:t>的drawRect方法会被出发， 对于当前可视区域对应瓦片区域的换算和处理，将在这个时机完成。</w:t>
      </w:r>
    </w:p>
    <w:p w14:paraId="4E773832" w14:textId="77777777" w:rsidR="003C4414" w:rsidRDefault="003C4414" w:rsidP="003C4414">
      <w:pPr>
        <w:rPr>
          <w:rFonts w:ascii="宋体" w:hAnsi="宋体" w:cs="宋体"/>
        </w:rPr>
      </w:pPr>
      <w:r>
        <w:rPr>
          <w:rFonts w:ascii="宋体" w:hAnsi="宋体" w:cs="宋体" w:hint="eastAsia"/>
        </w:rPr>
        <w:t>对应方法的签名如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_Ref287092825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2</w:t>
      </w:r>
      <w:r>
        <w:rPr>
          <w:rFonts w:hint="eastAsia"/>
        </w:rPr>
        <w:t xml:space="preserve"> drawLayer</w:t>
      </w:r>
      <w:r>
        <w:rPr>
          <w:rFonts w:hint="eastAsia"/>
        </w:rPr>
        <w:t>方法签名</w:t>
      </w:r>
      <w:r>
        <w:rPr>
          <w:rFonts w:ascii="宋体" w:hAnsi="宋体" w:cs="宋体"/>
        </w:rPr>
        <w:fldChar w:fldCharType="end"/>
      </w:r>
      <w:r>
        <w:rPr>
          <w:rFonts w:ascii="宋体" w:hAnsi="宋体" w:cs="宋体" w:hint="eastAsia"/>
        </w:rPr>
        <w:t>：</w:t>
      </w:r>
    </w:p>
    <w:p w14:paraId="4EB3A4EA" w14:textId="77777777" w:rsidR="003C4414" w:rsidRDefault="003C4414" w:rsidP="00490837">
      <w:pPr>
        <w:keepNext/>
        <w:ind w:firstLine="0"/>
        <w:jc w:val="center"/>
      </w:pPr>
      <w:r>
        <w:rPr>
          <w:rFonts w:ascii="宋体" w:hAnsi="宋体" w:cs="宋体"/>
          <w:noProof/>
          <w:lang w:eastAsia="en-US"/>
        </w:rPr>
        <w:drawing>
          <wp:inline distT="0" distB="0" distL="0" distR="0" wp14:anchorId="5EE442D7" wp14:editId="75E5159B">
            <wp:extent cx="5104765" cy="541566"/>
            <wp:effectExtent l="0" t="0" r="635"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4765" cy="541566"/>
                    </a:xfrm>
                    <a:prstGeom prst="rect">
                      <a:avLst/>
                    </a:prstGeom>
                    <a:noFill/>
                    <a:ln>
                      <a:noFill/>
                    </a:ln>
                  </pic:spPr>
                </pic:pic>
              </a:graphicData>
            </a:graphic>
          </wp:inline>
        </w:drawing>
      </w:r>
    </w:p>
    <w:p w14:paraId="6A82A835" w14:textId="12E3B6EA" w:rsidR="003C4414" w:rsidRDefault="003C4414" w:rsidP="00490837">
      <w:pPr>
        <w:widowControl/>
        <w:ind w:firstLine="446"/>
        <w:contextualSpacing w:val="0"/>
        <w:jc w:val="center"/>
      </w:pPr>
      <w:bookmarkStart w:id="308" w:name="_Ref287092825"/>
      <w:r>
        <w:rPr>
          <w:rFonts w:hint="eastAsia"/>
        </w:rPr>
        <w:t>图</w:t>
      </w:r>
      <w:r>
        <w:rPr>
          <w:rFonts w:hint="eastAsia"/>
        </w:rPr>
        <w:t xml:space="preserve"> </w:t>
      </w:r>
      <w:fldSimple w:instr=" STYLEREF 2 \s ">
        <w:r w:rsidR="00F01F4D">
          <w:rPr>
            <w:noProof/>
          </w:rPr>
          <w:t>8.2</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rPr>
          <w:rFonts w:hint="eastAsia"/>
        </w:rPr>
        <w:t xml:space="preserve"> drawLayer</w:t>
      </w:r>
      <w:r>
        <w:rPr>
          <w:rFonts w:hint="eastAsia"/>
        </w:rPr>
        <w:t>方法签名</w:t>
      </w:r>
      <w:bookmarkEnd w:id="308"/>
    </w:p>
    <w:p w14:paraId="0C9CC832" w14:textId="77777777" w:rsidR="00991A56" w:rsidRDefault="00991A56" w:rsidP="00490837">
      <w:pPr>
        <w:widowControl/>
        <w:ind w:firstLine="446"/>
        <w:contextualSpacing w:val="0"/>
        <w:jc w:val="center"/>
      </w:pPr>
    </w:p>
    <w:p w14:paraId="771D58DB" w14:textId="19B9405E" w:rsidR="00991A56" w:rsidRDefault="00991A56" w:rsidP="00991A56">
      <w:pPr>
        <w:pStyle w:val="Caption"/>
        <w:keepNext/>
      </w:pPr>
      <w:r>
        <w:rPr>
          <w:rFonts w:hint="eastAsia"/>
        </w:rPr>
        <w:t>表</w:t>
      </w:r>
      <w:r>
        <w:rPr>
          <w:rFonts w:hint="eastAsia"/>
        </w:rPr>
        <w:t xml:space="preserve"> </w:t>
      </w:r>
      <w:fldSimple w:instr=" STYLEREF 2 \s ">
        <w:r w:rsidR="00135308">
          <w:rPr>
            <w:noProof/>
          </w:rPr>
          <w:t>8.2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w:t>
      </w:r>
      <w:r w:rsidR="00135308">
        <w:fldChar w:fldCharType="end"/>
      </w:r>
      <w:r>
        <w:rPr>
          <w:rFonts w:hint="eastAsia"/>
        </w:rPr>
        <w:t xml:space="preserve"> drawLayer</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1D4389" w:rsidRPr="008C0751" w14:paraId="370A891D" w14:textId="4163B7B7" w:rsidTr="001D4389">
        <w:trPr>
          <w:trHeight w:val="329"/>
        </w:trPr>
        <w:tc>
          <w:tcPr>
            <w:tcW w:w="2178" w:type="dxa"/>
            <w:tcBorders>
              <w:right w:val="single" w:sz="4" w:space="0" w:color="auto"/>
            </w:tcBorders>
            <w:shd w:val="clear" w:color="auto" w:fill="auto"/>
          </w:tcPr>
          <w:p w14:paraId="4D055902" w14:textId="6C3D3D9F" w:rsidR="001D4389" w:rsidRPr="004219B2" w:rsidRDefault="001D4389" w:rsidP="00C97A5A">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1348621" w14:textId="209E4889" w:rsidR="001D4389" w:rsidRPr="008C0751" w:rsidRDefault="001D4389" w:rsidP="001D4389">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298BB988" w14:textId="2E03C2CC" w:rsidR="001D4389" w:rsidRPr="008C0751" w:rsidRDefault="001D4389" w:rsidP="00C97A5A">
            <w:pPr>
              <w:jc w:val="center"/>
              <w:rPr>
                <w:rFonts w:ascii="宋体" w:hAnsi="宋体" w:cs="宋体"/>
                <w:b/>
              </w:rPr>
            </w:pPr>
            <w:r>
              <w:rPr>
                <w:rFonts w:hint="eastAsia"/>
                <w:b/>
              </w:rPr>
              <w:t>具体说明</w:t>
            </w:r>
          </w:p>
        </w:tc>
      </w:tr>
      <w:tr w:rsidR="001D4389" w:rsidRPr="00793990" w14:paraId="131B261C" w14:textId="2FA0719C" w:rsidTr="001D4389">
        <w:trPr>
          <w:trHeight w:val="329"/>
        </w:trPr>
        <w:tc>
          <w:tcPr>
            <w:tcW w:w="2178" w:type="dxa"/>
            <w:tcBorders>
              <w:right w:val="single" w:sz="4" w:space="0" w:color="auto"/>
            </w:tcBorders>
          </w:tcPr>
          <w:p w14:paraId="2A3AF14F" w14:textId="0B920442" w:rsidR="001D4389" w:rsidRDefault="00D71DD8" w:rsidP="00C97A5A">
            <w:pPr>
              <w:ind w:firstLine="0"/>
              <w:jc w:val="center"/>
              <w:rPr>
                <w:rFonts w:ascii="宋体" w:hAnsi="宋体" w:cs="宋体"/>
              </w:rPr>
            </w:pPr>
            <w:r>
              <w:rPr>
                <w:rFonts w:ascii="宋体" w:hAnsi="宋体" w:cs="宋体" w:hint="eastAsia"/>
              </w:rPr>
              <w:t>l</w:t>
            </w:r>
            <w:r w:rsidR="001D4389">
              <w:rPr>
                <w:rFonts w:ascii="宋体" w:hAnsi="宋体" w:cs="宋体" w:hint="eastAsia"/>
              </w:rPr>
              <w:t>ayer</w:t>
            </w:r>
          </w:p>
        </w:tc>
        <w:tc>
          <w:tcPr>
            <w:tcW w:w="1890" w:type="dxa"/>
            <w:tcBorders>
              <w:right w:val="single" w:sz="4" w:space="0" w:color="auto"/>
            </w:tcBorders>
          </w:tcPr>
          <w:p w14:paraId="32481A06" w14:textId="60BD3852" w:rsidR="001D4389" w:rsidRPr="00793990" w:rsidRDefault="001D4389" w:rsidP="00C97A5A">
            <w:pPr>
              <w:ind w:firstLine="0"/>
              <w:rPr>
                <w:rFonts w:ascii="宋体" w:hAnsi="宋体" w:cs="宋体"/>
              </w:rPr>
            </w:pPr>
            <w:r>
              <w:rPr>
                <w:rFonts w:ascii="宋体" w:hAnsi="宋体" w:cs="宋体" w:hint="eastAsia"/>
              </w:rPr>
              <w:t>CALayer</w:t>
            </w:r>
          </w:p>
        </w:tc>
        <w:tc>
          <w:tcPr>
            <w:tcW w:w="4320" w:type="dxa"/>
            <w:tcBorders>
              <w:left w:val="single" w:sz="4" w:space="0" w:color="auto"/>
            </w:tcBorders>
          </w:tcPr>
          <w:p w14:paraId="39334B09" w14:textId="4C51D7CD" w:rsidR="001D4389" w:rsidRPr="00793990" w:rsidRDefault="001D4389" w:rsidP="00C97A5A">
            <w:pPr>
              <w:ind w:firstLine="0"/>
              <w:rPr>
                <w:rFonts w:ascii="宋体" w:hAnsi="宋体" w:cs="宋体"/>
              </w:rPr>
            </w:pPr>
            <w:r>
              <w:rPr>
                <w:rFonts w:ascii="宋体" w:hAnsi="宋体" w:cs="宋体" w:hint="eastAsia"/>
              </w:rPr>
              <w:t>当前接受绘制图形行为的layer</w:t>
            </w:r>
          </w:p>
        </w:tc>
      </w:tr>
      <w:tr w:rsidR="001D4389" w14:paraId="5E824D75" w14:textId="2329A5E3" w:rsidTr="001D4389">
        <w:trPr>
          <w:trHeight w:val="343"/>
        </w:trPr>
        <w:tc>
          <w:tcPr>
            <w:tcW w:w="2178" w:type="dxa"/>
            <w:tcBorders>
              <w:right w:val="single" w:sz="4" w:space="0" w:color="auto"/>
            </w:tcBorders>
          </w:tcPr>
          <w:p w14:paraId="1391B00E" w14:textId="2A030213" w:rsidR="001D4389" w:rsidRDefault="00D71DD8" w:rsidP="00C97A5A">
            <w:pPr>
              <w:ind w:firstLine="0"/>
              <w:jc w:val="center"/>
              <w:rPr>
                <w:rFonts w:ascii="宋体" w:hAnsi="宋体" w:cs="宋体"/>
              </w:rPr>
            </w:pPr>
            <w:r>
              <w:rPr>
                <w:rFonts w:ascii="宋体" w:hAnsi="宋体" w:cs="宋体" w:hint="eastAsia"/>
              </w:rPr>
              <w:t>c</w:t>
            </w:r>
            <w:r w:rsidR="001D4389">
              <w:rPr>
                <w:rFonts w:ascii="宋体" w:hAnsi="宋体" w:cs="宋体" w:hint="eastAsia"/>
              </w:rPr>
              <w:t>tx</w:t>
            </w:r>
          </w:p>
        </w:tc>
        <w:tc>
          <w:tcPr>
            <w:tcW w:w="1890" w:type="dxa"/>
            <w:tcBorders>
              <w:right w:val="single" w:sz="4" w:space="0" w:color="auto"/>
            </w:tcBorders>
          </w:tcPr>
          <w:p w14:paraId="571BBF2F" w14:textId="3F84B146" w:rsidR="001D4389" w:rsidRDefault="001D4389" w:rsidP="00C97A5A">
            <w:pPr>
              <w:keepNext/>
              <w:ind w:firstLine="0"/>
              <w:rPr>
                <w:rFonts w:ascii="宋体" w:hAnsi="宋体" w:cs="宋体"/>
              </w:rPr>
            </w:pPr>
            <w:r>
              <w:rPr>
                <w:rFonts w:ascii="宋体" w:hAnsi="宋体" w:cs="宋体" w:hint="eastAsia"/>
              </w:rPr>
              <w:t>CGContextRef</w:t>
            </w:r>
          </w:p>
        </w:tc>
        <w:tc>
          <w:tcPr>
            <w:tcW w:w="4320" w:type="dxa"/>
            <w:tcBorders>
              <w:left w:val="single" w:sz="4" w:space="0" w:color="auto"/>
            </w:tcBorders>
          </w:tcPr>
          <w:p w14:paraId="0FCDBB4D" w14:textId="1BADDC72" w:rsidR="001D4389" w:rsidRDefault="001D4389" w:rsidP="00C97A5A">
            <w:pPr>
              <w:keepNext/>
              <w:ind w:firstLine="0"/>
              <w:rPr>
                <w:rFonts w:ascii="宋体" w:hAnsi="宋体" w:cs="宋体"/>
              </w:rPr>
            </w:pPr>
            <w:r>
              <w:rPr>
                <w:rFonts w:ascii="宋体" w:hAnsi="宋体" w:cs="宋体" w:hint="eastAsia"/>
              </w:rPr>
              <w:t>绘制上下文的指针，可以在相应方法下得到当前绘制区域的相关信息</w:t>
            </w:r>
          </w:p>
        </w:tc>
      </w:tr>
    </w:tbl>
    <w:p w14:paraId="1BF55AEE" w14:textId="6AA45A1A" w:rsidR="00734602" w:rsidRDefault="00DD3B59" w:rsidP="00DD3B59">
      <w:pPr>
        <w:widowControl/>
        <w:ind w:firstLine="446"/>
        <w:contextualSpacing w:val="0"/>
        <w:jc w:val="center"/>
      </w:pPr>
      <w:r>
        <w:br w:type="page"/>
      </w:r>
    </w:p>
    <w:p w14:paraId="5336DF98" w14:textId="2D8E7D50" w:rsidR="00991A56" w:rsidRDefault="00825C86" w:rsidP="00825C86">
      <w:pPr>
        <w:pStyle w:val="Heading4"/>
        <w:rPr>
          <w:rFonts w:ascii="黑体" w:hAnsi="黑体" w:cs="黑体"/>
        </w:rPr>
      </w:pPr>
      <w:r>
        <w:t xml:space="preserve"> </w:t>
      </w:r>
      <w:bookmarkStart w:id="309" w:name="_Toc287515693"/>
      <w:r w:rsidR="00991A56">
        <w:t>CATileLayer</w:t>
      </w:r>
      <w:r w:rsidR="00991A56">
        <w:rPr>
          <w:rFonts w:ascii="黑体" w:hAnsi="黑体" w:cs="黑体" w:hint="eastAsia"/>
        </w:rPr>
        <w:t>的初始化</w:t>
      </w:r>
      <w:bookmarkEnd w:id="309"/>
    </w:p>
    <w:p w14:paraId="56BF4C0C" w14:textId="1893E758" w:rsidR="00991A56" w:rsidRDefault="00991A56" w:rsidP="00991A56">
      <w:pPr>
        <w:rPr>
          <w:rFonts w:ascii="宋体" w:hAnsi="宋体" w:cs="宋体"/>
        </w:rPr>
      </w:pPr>
      <w:r>
        <w:rPr>
          <w:rFonts w:ascii="宋体" w:hAnsi="宋体" w:cs="宋体" w:hint="eastAsia"/>
        </w:rPr>
        <w:t>对CATileLayer的初始化完成在UIView的</w:t>
      </w:r>
      <w:r w:rsidRPr="00991A56">
        <w:rPr>
          <w:rFonts w:ascii="宋体" w:hAnsi="宋体" w:cs="宋体"/>
        </w:rPr>
        <w:t>initWithFrame</w:t>
      </w:r>
      <w:r>
        <w:rPr>
          <w:rFonts w:ascii="宋体" w:hAnsi="宋体" w:cs="宋体" w:hint="eastAsia"/>
        </w:rPr>
        <w:t>过程中。</w:t>
      </w:r>
    </w:p>
    <w:p w14:paraId="4639968A" w14:textId="689FF008" w:rsidR="00991A56" w:rsidRDefault="003F7DD0" w:rsidP="00991A56">
      <w:pPr>
        <w:keepNext/>
        <w:ind w:firstLine="0"/>
        <w:jc w:val="center"/>
      </w:pPr>
      <w:r>
        <w:rPr>
          <w:noProof/>
          <w:lang w:eastAsia="en-US"/>
        </w:rPr>
        <w:drawing>
          <wp:inline distT="0" distB="0" distL="0" distR="0" wp14:anchorId="69748268" wp14:editId="3BAD7D4E">
            <wp:extent cx="5104765" cy="278081"/>
            <wp:effectExtent l="0" t="0" r="635"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4765" cy="278081"/>
                    </a:xfrm>
                    <a:prstGeom prst="rect">
                      <a:avLst/>
                    </a:prstGeom>
                    <a:noFill/>
                    <a:ln>
                      <a:noFill/>
                    </a:ln>
                  </pic:spPr>
                </pic:pic>
              </a:graphicData>
            </a:graphic>
          </wp:inline>
        </w:drawing>
      </w:r>
    </w:p>
    <w:p w14:paraId="7D1ED542" w14:textId="476CF80E" w:rsidR="00991A56" w:rsidRDefault="00991A56" w:rsidP="00991A56">
      <w:pPr>
        <w:pStyle w:val="Caption"/>
        <w:rPr>
          <w:rFonts w:ascii="宋体" w:hAnsi="宋体" w:cs="宋体"/>
        </w:rPr>
      </w:pPr>
      <w:r>
        <w:rPr>
          <w:rFonts w:hint="eastAsia"/>
        </w:rPr>
        <w:t>图</w:t>
      </w:r>
      <w:r>
        <w:rPr>
          <w:rFonts w:hint="eastAsia"/>
        </w:rPr>
        <w:t xml:space="preserve"> </w:t>
      </w:r>
      <w:fldSimple w:instr=" STYLEREF 2 \s ">
        <w:r w:rsidR="00F01F4D">
          <w:rPr>
            <w:noProof/>
          </w:rPr>
          <w:t>8.2</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2</w:t>
      </w:r>
      <w:r w:rsidR="00F01F4D">
        <w:fldChar w:fldCharType="end"/>
      </w:r>
      <w:r>
        <w:rPr>
          <w:rFonts w:hint="eastAsia"/>
        </w:rPr>
        <w:t xml:space="preserve"> UIView</w:t>
      </w:r>
      <w:r>
        <w:rPr>
          <w:rFonts w:hint="eastAsia"/>
        </w:rPr>
        <w:t>的</w:t>
      </w:r>
      <w:r>
        <w:rPr>
          <w:rFonts w:hint="eastAsia"/>
        </w:rPr>
        <w:t>initialFrame</w:t>
      </w:r>
      <w:r>
        <w:rPr>
          <w:rFonts w:hint="eastAsia"/>
        </w:rPr>
        <w:t>签名</w:t>
      </w:r>
    </w:p>
    <w:p w14:paraId="632327FB" w14:textId="553E5CA9" w:rsidR="00991A56" w:rsidRDefault="00991A56" w:rsidP="00991A56">
      <w:pPr>
        <w:pStyle w:val="Caption"/>
        <w:keepNext/>
      </w:pPr>
      <w:r>
        <w:rPr>
          <w:rFonts w:hint="eastAsia"/>
        </w:rPr>
        <w:t>表</w:t>
      </w:r>
      <w:r>
        <w:rPr>
          <w:rFonts w:hint="eastAsia"/>
        </w:rPr>
        <w:t xml:space="preserve"> </w:t>
      </w:r>
      <w:fldSimple w:instr=" STYLEREF 2 \s ">
        <w:r w:rsidR="00135308">
          <w:rPr>
            <w:noProof/>
          </w:rPr>
          <w:t>8.2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2</w:t>
      </w:r>
      <w:r w:rsidR="00135308">
        <w:fldChar w:fldCharType="end"/>
      </w:r>
      <w:r>
        <w:rPr>
          <w:rFonts w:hint="eastAsia"/>
        </w:rPr>
        <w:t xml:space="preserve"> initialFrame</w:t>
      </w:r>
      <w:r>
        <w:rPr>
          <w:rFonts w:hint="eastAsia"/>
        </w:rPr>
        <w:t>方法签名</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1890"/>
        <w:gridCol w:w="4320"/>
      </w:tblGrid>
      <w:tr w:rsidR="00991A56" w:rsidRPr="008C0751" w14:paraId="17E0EBB1" w14:textId="77777777" w:rsidTr="003F7DD0">
        <w:trPr>
          <w:trHeight w:val="329"/>
        </w:trPr>
        <w:tc>
          <w:tcPr>
            <w:tcW w:w="2178" w:type="dxa"/>
            <w:tcBorders>
              <w:right w:val="single" w:sz="4" w:space="0" w:color="auto"/>
            </w:tcBorders>
            <w:shd w:val="clear" w:color="auto" w:fill="auto"/>
          </w:tcPr>
          <w:p w14:paraId="56C1C1CB" w14:textId="77777777" w:rsidR="00991A56" w:rsidRPr="004219B2" w:rsidRDefault="00991A56" w:rsidP="003F7DD0">
            <w:pPr>
              <w:ind w:firstLine="0"/>
              <w:jc w:val="center"/>
              <w:rPr>
                <w:rFonts w:ascii="宋体" w:hAnsi="宋体" w:cs="宋体"/>
                <w:b/>
              </w:rPr>
            </w:pPr>
            <w:r>
              <w:rPr>
                <w:rFonts w:ascii="宋体" w:hAnsi="宋体" w:cs="宋体" w:hint="eastAsia"/>
                <w:b/>
              </w:rPr>
              <w:t>参数名称</w:t>
            </w:r>
          </w:p>
        </w:tc>
        <w:tc>
          <w:tcPr>
            <w:tcW w:w="1890" w:type="dxa"/>
            <w:tcBorders>
              <w:right w:val="single" w:sz="4" w:space="0" w:color="auto"/>
            </w:tcBorders>
            <w:shd w:val="clear" w:color="auto" w:fill="auto"/>
          </w:tcPr>
          <w:p w14:paraId="62345B04" w14:textId="77777777" w:rsidR="00991A56" w:rsidRPr="008C0751" w:rsidRDefault="00991A56" w:rsidP="003F7DD0">
            <w:pPr>
              <w:ind w:firstLine="0"/>
              <w:jc w:val="center"/>
              <w:rPr>
                <w:rFonts w:ascii="宋体" w:hAnsi="宋体" w:cs="宋体"/>
                <w:b/>
              </w:rPr>
            </w:pPr>
            <w:r>
              <w:rPr>
                <w:rFonts w:ascii="宋体" w:hAnsi="宋体" w:cs="宋体" w:hint="eastAsia"/>
                <w:b/>
              </w:rPr>
              <w:t>参数类型</w:t>
            </w:r>
          </w:p>
        </w:tc>
        <w:tc>
          <w:tcPr>
            <w:tcW w:w="4320" w:type="dxa"/>
            <w:tcBorders>
              <w:left w:val="single" w:sz="4" w:space="0" w:color="auto"/>
            </w:tcBorders>
            <w:shd w:val="clear" w:color="auto" w:fill="auto"/>
          </w:tcPr>
          <w:p w14:paraId="0D94933B" w14:textId="77777777" w:rsidR="00991A56" w:rsidRPr="008C0751" w:rsidRDefault="00991A56" w:rsidP="003F7DD0">
            <w:pPr>
              <w:jc w:val="center"/>
              <w:rPr>
                <w:rFonts w:ascii="宋体" w:hAnsi="宋体" w:cs="宋体"/>
                <w:b/>
              </w:rPr>
            </w:pPr>
            <w:r>
              <w:rPr>
                <w:rFonts w:hint="eastAsia"/>
                <w:b/>
              </w:rPr>
              <w:t>具体说明</w:t>
            </w:r>
          </w:p>
        </w:tc>
      </w:tr>
      <w:tr w:rsidR="00991A56" w:rsidRPr="00793990" w14:paraId="03C8B95F" w14:textId="77777777" w:rsidTr="003F7DD0">
        <w:trPr>
          <w:trHeight w:val="329"/>
        </w:trPr>
        <w:tc>
          <w:tcPr>
            <w:tcW w:w="2178" w:type="dxa"/>
            <w:tcBorders>
              <w:right w:val="single" w:sz="4" w:space="0" w:color="auto"/>
            </w:tcBorders>
          </w:tcPr>
          <w:p w14:paraId="2ABEB40D" w14:textId="3907E666" w:rsidR="00991A56" w:rsidRDefault="003F7DD0" w:rsidP="003F7DD0">
            <w:pPr>
              <w:ind w:firstLine="0"/>
              <w:jc w:val="center"/>
              <w:rPr>
                <w:rFonts w:ascii="宋体" w:hAnsi="宋体" w:cs="宋体"/>
              </w:rPr>
            </w:pPr>
            <w:r>
              <w:rPr>
                <w:rFonts w:ascii="宋体" w:hAnsi="宋体" w:cs="宋体" w:hint="eastAsia"/>
              </w:rPr>
              <w:t>frame</w:t>
            </w:r>
          </w:p>
        </w:tc>
        <w:tc>
          <w:tcPr>
            <w:tcW w:w="1890" w:type="dxa"/>
            <w:tcBorders>
              <w:right w:val="single" w:sz="4" w:space="0" w:color="auto"/>
            </w:tcBorders>
          </w:tcPr>
          <w:p w14:paraId="710E2CE3" w14:textId="3F48ED28" w:rsidR="00991A56" w:rsidRPr="00793990" w:rsidRDefault="003F7DD0" w:rsidP="003F7DD0">
            <w:pPr>
              <w:ind w:firstLine="0"/>
              <w:rPr>
                <w:rFonts w:ascii="宋体" w:hAnsi="宋体" w:cs="宋体"/>
              </w:rPr>
            </w:pPr>
            <w:r>
              <w:rPr>
                <w:rFonts w:ascii="宋体" w:hAnsi="宋体" w:cs="宋体" w:hint="eastAsia"/>
              </w:rPr>
              <w:t>CARect</w:t>
            </w:r>
          </w:p>
        </w:tc>
        <w:tc>
          <w:tcPr>
            <w:tcW w:w="4320" w:type="dxa"/>
            <w:tcBorders>
              <w:left w:val="single" w:sz="4" w:space="0" w:color="auto"/>
            </w:tcBorders>
          </w:tcPr>
          <w:p w14:paraId="47DCFC52" w14:textId="63A85B11" w:rsidR="00991A56" w:rsidRPr="00793990" w:rsidRDefault="003F7DD0" w:rsidP="003F7DD0">
            <w:pPr>
              <w:ind w:firstLine="0"/>
              <w:rPr>
                <w:rFonts w:ascii="宋体" w:hAnsi="宋体" w:cs="宋体"/>
              </w:rPr>
            </w:pPr>
            <w:r>
              <w:rPr>
                <w:rFonts w:ascii="宋体" w:hAnsi="宋体" w:cs="宋体" w:hint="eastAsia"/>
              </w:rPr>
              <w:t>所处view的大小范围</w:t>
            </w:r>
          </w:p>
        </w:tc>
      </w:tr>
    </w:tbl>
    <w:p w14:paraId="4CBA99A7" w14:textId="77777777" w:rsidR="003F7DD0" w:rsidRDefault="003F7DD0" w:rsidP="00991A56">
      <w:pPr>
        <w:rPr>
          <w:rFonts w:ascii="宋体" w:hAnsi="宋体" w:cs="宋体"/>
        </w:rPr>
      </w:pPr>
    </w:p>
    <w:p w14:paraId="431AA58D" w14:textId="66359FFA" w:rsidR="003F7DD0" w:rsidRDefault="003F7DD0" w:rsidP="003F7DD0">
      <w:pPr>
        <w:ind w:firstLine="0"/>
        <w:rPr>
          <w:rFonts w:ascii="宋体" w:hAnsi="宋体" w:cs="宋体"/>
        </w:rPr>
      </w:pPr>
      <w:r>
        <w:rPr>
          <w:rFonts w:ascii="宋体" w:hAnsi="宋体" w:cs="宋体"/>
          <w:noProof/>
          <w:lang w:eastAsia="en-US"/>
        </w:rPr>
        <w:drawing>
          <wp:inline distT="0" distB="0" distL="0" distR="0" wp14:anchorId="2BF706F5" wp14:editId="239223F5">
            <wp:extent cx="3888317" cy="337068"/>
            <wp:effectExtent l="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4740" cy="337625"/>
                    </a:xfrm>
                    <a:prstGeom prst="rect">
                      <a:avLst/>
                    </a:prstGeom>
                    <a:noFill/>
                    <a:ln>
                      <a:noFill/>
                    </a:ln>
                  </pic:spPr>
                </pic:pic>
              </a:graphicData>
            </a:graphic>
          </wp:inline>
        </w:drawing>
      </w:r>
    </w:p>
    <w:p w14:paraId="5CFA1466" w14:textId="3A968C96" w:rsidR="00991A56" w:rsidRDefault="00991A56" w:rsidP="00991A56">
      <w:pPr>
        <w:rPr>
          <w:rFonts w:ascii="宋体" w:hAnsi="宋体" w:cs="宋体"/>
        </w:rPr>
      </w:pPr>
      <w:r>
        <w:rPr>
          <w:rFonts w:ascii="宋体" w:hAnsi="宋体" w:cs="宋体" w:hint="eastAsia"/>
        </w:rPr>
        <w:t>在初始化</w:t>
      </w:r>
      <w:r w:rsidRPr="00826BC1">
        <w:rPr>
          <w:rFonts w:ascii="宋体" w:hAnsi="宋体" w:cs="宋体"/>
        </w:rPr>
        <w:t>TileMapPresentationView</w:t>
      </w:r>
      <w:r>
        <w:rPr>
          <w:rFonts w:ascii="宋体" w:hAnsi="宋体" w:cs="宋体" w:hint="eastAsia"/>
        </w:rPr>
        <w:t>时，使用瓦片金字塔中最顶层的瓦片矩阵相关信息初始化</w:t>
      </w:r>
      <w:r w:rsidR="007B4B14">
        <w:rPr>
          <w:rFonts w:ascii="宋体" w:hAnsi="宋体" w:cs="宋体" w:hint="eastAsia"/>
        </w:rPr>
        <w:t>tiledLayer</w:t>
      </w:r>
      <w:r>
        <w:rPr>
          <w:rFonts w:ascii="宋体" w:hAnsi="宋体" w:cs="宋体" w:hint="eastAsia"/>
        </w:rPr>
        <w:t>。</w:t>
      </w:r>
      <w:r w:rsidR="007B4B14">
        <w:rPr>
          <w:rFonts w:ascii="宋体" w:hAnsi="宋体" w:cs="宋体" w:hint="eastAsia"/>
        </w:rPr>
        <w:t>tiledLayer</w:t>
      </w:r>
      <w:r>
        <w:rPr>
          <w:rFonts w:ascii="宋体" w:hAnsi="宋体" w:cs="宋体" w:hint="eastAsia"/>
        </w:rPr>
        <w:t>的属性具体设置如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_Ref287096764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表</w:t>
      </w:r>
      <w:r>
        <w:rPr>
          <w:rFonts w:hint="eastAsia"/>
        </w:rPr>
        <w:t xml:space="preserve"> </w:t>
      </w:r>
      <w:r>
        <w:rPr>
          <w:noProof/>
        </w:rPr>
        <w:t>8.2</w:t>
      </w:r>
      <w:r>
        <w:noBreakHyphen/>
      </w:r>
      <w:r>
        <w:rPr>
          <w:noProof/>
        </w:rPr>
        <w:t>2</w:t>
      </w:r>
      <w:r>
        <w:t xml:space="preserve"> CATileLayer</w:t>
      </w:r>
      <w:r>
        <w:rPr>
          <w:rFonts w:ascii="黑体" w:hAnsi="黑体" w:cs="黑体" w:hint="eastAsia"/>
        </w:rPr>
        <w:t>初始化参数</w:t>
      </w:r>
      <w:r>
        <w:rPr>
          <w:rFonts w:ascii="宋体" w:hAnsi="宋体" w:cs="宋体"/>
        </w:rPr>
        <w:fldChar w:fldCharType="end"/>
      </w:r>
      <w:r>
        <w:rPr>
          <w:rFonts w:ascii="宋体" w:hAnsi="宋体" w:cs="宋体" w:hint="eastAsia"/>
        </w:rPr>
        <w:t>：</w:t>
      </w:r>
    </w:p>
    <w:p w14:paraId="00ED79C8" w14:textId="5EF4A224" w:rsidR="00991A56" w:rsidRDefault="00991A56" w:rsidP="00991A56">
      <w:pPr>
        <w:pStyle w:val="Caption"/>
        <w:keepNext/>
      </w:pPr>
      <w:bookmarkStart w:id="310" w:name="_Ref287096764"/>
      <w:r>
        <w:rPr>
          <w:rFonts w:hint="eastAsia"/>
        </w:rPr>
        <w:t>表</w:t>
      </w:r>
      <w:r>
        <w:rPr>
          <w:rFonts w:hint="eastAsia"/>
        </w:rPr>
        <w:t xml:space="preserve"> </w:t>
      </w:r>
      <w:fldSimple w:instr=" STYLEREF 2 \s ">
        <w:r w:rsidR="00135308">
          <w:rPr>
            <w:noProof/>
          </w:rPr>
          <w:t>8.2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3</w:t>
      </w:r>
      <w:r w:rsidR="00135308">
        <w:fldChar w:fldCharType="end"/>
      </w:r>
      <w:r>
        <w:t xml:space="preserve"> CATileLayer</w:t>
      </w:r>
      <w:r>
        <w:rPr>
          <w:rFonts w:ascii="黑体" w:hAnsi="黑体" w:cs="黑体" w:hint="eastAsia"/>
        </w:rPr>
        <w:t>初始化参数</w:t>
      </w:r>
      <w:bookmarkEnd w:id="310"/>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6210"/>
      </w:tblGrid>
      <w:tr w:rsidR="00991A56" w:rsidRPr="008C0751" w14:paraId="1D1124AD" w14:textId="77777777" w:rsidTr="003F7DD0">
        <w:trPr>
          <w:trHeight w:val="329"/>
        </w:trPr>
        <w:tc>
          <w:tcPr>
            <w:tcW w:w="2178" w:type="dxa"/>
            <w:tcBorders>
              <w:right w:val="single" w:sz="4" w:space="0" w:color="auto"/>
            </w:tcBorders>
            <w:shd w:val="clear" w:color="auto" w:fill="auto"/>
          </w:tcPr>
          <w:p w14:paraId="31659046" w14:textId="77777777" w:rsidR="00991A56" w:rsidRPr="004219B2" w:rsidRDefault="00991A56" w:rsidP="003F7DD0">
            <w:pPr>
              <w:ind w:firstLine="0"/>
              <w:jc w:val="center"/>
              <w:rPr>
                <w:rFonts w:ascii="宋体" w:hAnsi="宋体" w:cs="宋体"/>
                <w:b/>
              </w:rPr>
            </w:pPr>
            <w:r>
              <w:rPr>
                <w:rFonts w:ascii="宋体" w:hAnsi="宋体" w:cs="宋体" w:hint="eastAsia"/>
                <w:b/>
              </w:rPr>
              <w:t>功能名称</w:t>
            </w:r>
          </w:p>
        </w:tc>
        <w:tc>
          <w:tcPr>
            <w:tcW w:w="6210" w:type="dxa"/>
            <w:shd w:val="clear" w:color="auto" w:fill="auto"/>
          </w:tcPr>
          <w:p w14:paraId="205CA420" w14:textId="77777777" w:rsidR="00991A56" w:rsidRPr="008C0751" w:rsidRDefault="00991A56" w:rsidP="003F7DD0">
            <w:pPr>
              <w:ind w:firstLine="0"/>
              <w:jc w:val="center"/>
              <w:rPr>
                <w:rFonts w:ascii="宋体" w:hAnsi="宋体" w:cs="宋体"/>
                <w:b/>
              </w:rPr>
            </w:pPr>
            <w:r>
              <w:rPr>
                <w:rFonts w:hint="eastAsia"/>
                <w:b/>
              </w:rPr>
              <w:t>具体说明</w:t>
            </w:r>
          </w:p>
        </w:tc>
      </w:tr>
      <w:tr w:rsidR="00991A56" w:rsidRPr="00793990" w14:paraId="7A44629E" w14:textId="77777777" w:rsidTr="003F7DD0">
        <w:trPr>
          <w:trHeight w:val="329"/>
        </w:trPr>
        <w:tc>
          <w:tcPr>
            <w:tcW w:w="2178" w:type="dxa"/>
            <w:tcBorders>
              <w:right w:val="single" w:sz="4" w:space="0" w:color="auto"/>
            </w:tcBorders>
          </w:tcPr>
          <w:p w14:paraId="35B8AFCB" w14:textId="77777777" w:rsidR="00991A56" w:rsidRDefault="00991A56" w:rsidP="003F7DD0">
            <w:pPr>
              <w:ind w:firstLine="0"/>
              <w:jc w:val="center"/>
              <w:rPr>
                <w:rFonts w:ascii="宋体" w:hAnsi="宋体" w:cs="宋体"/>
              </w:rPr>
            </w:pPr>
            <w:r w:rsidRPr="00184100">
              <w:rPr>
                <w:rFonts w:ascii="宋体" w:hAnsi="宋体" w:cs="宋体"/>
              </w:rPr>
              <w:t>levelsOfDetail</w:t>
            </w:r>
          </w:p>
        </w:tc>
        <w:tc>
          <w:tcPr>
            <w:tcW w:w="6210" w:type="dxa"/>
          </w:tcPr>
          <w:p w14:paraId="093CBDA7" w14:textId="77777777" w:rsidR="00991A56" w:rsidRPr="00793990" w:rsidRDefault="00991A56" w:rsidP="003F7DD0">
            <w:pPr>
              <w:ind w:firstLine="0"/>
              <w:rPr>
                <w:rFonts w:ascii="宋体" w:hAnsi="宋体" w:cs="宋体"/>
              </w:rPr>
            </w:pPr>
            <w:r>
              <w:rPr>
                <w:rFonts w:ascii="宋体" w:hAnsi="宋体" w:cs="宋体" w:hint="eastAsia"/>
              </w:rPr>
              <w:t>瓦片金字塔的缩放级数</w:t>
            </w:r>
          </w:p>
        </w:tc>
      </w:tr>
      <w:tr w:rsidR="00991A56" w14:paraId="0363C1C7" w14:textId="77777777" w:rsidTr="003F7DD0">
        <w:trPr>
          <w:trHeight w:val="343"/>
        </w:trPr>
        <w:tc>
          <w:tcPr>
            <w:tcW w:w="2178" w:type="dxa"/>
            <w:tcBorders>
              <w:right w:val="single" w:sz="4" w:space="0" w:color="auto"/>
            </w:tcBorders>
          </w:tcPr>
          <w:p w14:paraId="2C883505" w14:textId="77777777" w:rsidR="00991A56" w:rsidRDefault="00991A56" w:rsidP="003F7DD0">
            <w:pPr>
              <w:ind w:firstLine="0"/>
              <w:jc w:val="center"/>
              <w:rPr>
                <w:rFonts w:ascii="宋体" w:hAnsi="宋体" w:cs="宋体"/>
              </w:rPr>
            </w:pPr>
            <w:r w:rsidRPr="00184100">
              <w:rPr>
                <w:rFonts w:ascii="宋体" w:hAnsi="宋体" w:cs="宋体"/>
              </w:rPr>
              <w:t>levelsOfDetailBias</w:t>
            </w:r>
          </w:p>
        </w:tc>
        <w:tc>
          <w:tcPr>
            <w:tcW w:w="6210" w:type="dxa"/>
          </w:tcPr>
          <w:p w14:paraId="0066D0C5" w14:textId="77777777" w:rsidR="00991A56" w:rsidRDefault="00991A56" w:rsidP="003F7DD0">
            <w:pPr>
              <w:keepNext/>
              <w:ind w:firstLine="0"/>
              <w:rPr>
                <w:rFonts w:ascii="宋体" w:hAnsi="宋体" w:cs="宋体"/>
              </w:rPr>
            </w:pPr>
            <w:r>
              <w:rPr>
                <w:rFonts w:ascii="宋体" w:hAnsi="宋体" w:cs="宋体" w:hint="eastAsia"/>
              </w:rPr>
              <w:t>瓦片金字塔的缩放级数</w:t>
            </w:r>
          </w:p>
        </w:tc>
      </w:tr>
      <w:tr w:rsidR="00991A56" w14:paraId="567EBA56" w14:textId="77777777" w:rsidTr="003F7DD0">
        <w:trPr>
          <w:trHeight w:val="343"/>
        </w:trPr>
        <w:tc>
          <w:tcPr>
            <w:tcW w:w="2178" w:type="dxa"/>
            <w:tcBorders>
              <w:right w:val="single" w:sz="4" w:space="0" w:color="auto"/>
            </w:tcBorders>
          </w:tcPr>
          <w:p w14:paraId="250DA937" w14:textId="77777777" w:rsidR="00991A56" w:rsidRDefault="00991A56" w:rsidP="003F7DD0">
            <w:pPr>
              <w:rPr>
                <w:rFonts w:ascii="宋体" w:hAnsi="宋体" w:cs="宋体"/>
              </w:rPr>
            </w:pPr>
            <w:r w:rsidRPr="00184100">
              <w:rPr>
                <w:rFonts w:ascii="宋体" w:hAnsi="宋体" w:cs="宋体"/>
              </w:rPr>
              <w:t>tileSize</w:t>
            </w:r>
          </w:p>
        </w:tc>
        <w:tc>
          <w:tcPr>
            <w:tcW w:w="6210" w:type="dxa"/>
          </w:tcPr>
          <w:p w14:paraId="1821747E" w14:textId="77777777" w:rsidR="00991A56" w:rsidRDefault="00991A56" w:rsidP="003F7DD0">
            <w:pPr>
              <w:keepNext/>
              <w:ind w:firstLine="0"/>
              <w:rPr>
                <w:rFonts w:ascii="宋体" w:hAnsi="宋体" w:cs="宋体"/>
              </w:rPr>
            </w:pPr>
            <w:r>
              <w:rPr>
                <w:rFonts w:ascii="宋体" w:hAnsi="宋体" w:cs="宋体" w:hint="eastAsia"/>
              </w:rPr>
              <w:t>最小放缩级数所对应的瓦片像素边长</w:t>
            </w:r>
          </w:p>
        </w:tc>
      </w:tr>
    </w:tbl>
    <w:p w14:paraId="2E57E99C" w14:textId="7DA9C429" w:rsidR="00991A56" w:rsidRPr="00991A56" w:rsidRDefault="00131C43" w:rsidP="00131C43">
      <w:r>
        <w:br w:type="page"/>
      </w:r>
    </w:p>
    <w:p w14:paraId="0A0DA869" w14:textId="7B175FB0" w:rsidR="00825C86" w:rsidRPr="000F51D3" w:rsidRDefault="00991A56" w:rsidP="00825C86">
      <w:pPr>
        <w:pStyle w:val="Heading4"/>
        <w:rPr>
          <w:rFonts w:ascii="宋体" w:hAnsi="宋体" w:cs="宋体"/>
        </w:rPr>
      </w:pPr>
      <w:r>
        <w:t xml:space="preserve"> </w:t>
      </w:r>
      <w:bookmarkStart w:id="311" w:name="_Toc287515694"/>
      <w:r w:rsidR="00825C86">
        <w:t>view</w:t>
      </w:r>
      <w:r w:rsidR="00825C86">
        <w:rPr>
          <w:rFonts w:hint="eastAsia"/>
        </w:rPr>
        <w:t>的坐标体系和图片在</w:t>
      </w:r>
      <w:r w:rsidR="00825C86">
        <w:rPr>
          <w:rFonts w:hint="eastAsia"/>
        </w:rPr>
        <w:t>view</w:t>
      </w:r>
      <w:r w:rsidR="00825C86" w:rsidRPr="000F51D3">
        <w:rPr>
          <w:rFonts w:ascii="宋体" w:hAnsi="宋体" w:cs="宋体" w:hint="eastAsia"/>
        </w:rPr>
        <w:t>上的定位</w:t>
      </w:r>
      <w:bookmarkEnd w:id="311"/>
    </w:p>
    <w:p w14:paraId="49028D46" w14:textId="77777777" w:rsidR="00825C86" w:rsidRDefault="00825C86" w:rsidP="00825C86">
      <w:pPr>
        <w:rPr>
          <w:rFonts w:ascii="宋体" w:hAnsi="宋体" w:cs="宋体"/>
        </w:rPr>
      </w:pPr>
      <w:r>
        <w:rPr>
          <w:rFonts w:hint="eastAsia"/>
        </w:rPr>
        <w:t>在</w:t>
      </w:r>
      <w:r>
        <w:rPr>
          <w:rFonts w:hint="eastAsia"/>
        </w:rPr>
        <w:t>iOS</w:t>
      </w:r>
      <w:r>
        <w:rPr>
          <w:rFonts w:hint="eastAsia"/>
        </w:rPr>
        <w:t>中，</w:t>
      </w:r>
      <w:r>
        <w:rPr>
          <w:rFonts w:ascii="宋体" w:hAnsi="宋体" w:cs="宋体" w:hint="eastAsia"/>
        </w:rPr>
        <w:t>view的坐标系都是以左上为原点，向右向下为正方向的。每种view的三种位置属性：frame、bounds、center。</w:t>
      </w:r>
    </w:p>
    <w:p w14:paraId="01F29B10" w14:textId="77777777" w:rsidR="00825C86" w:rsidRDefault="00825C86" w:rsidP="00825C86">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_Ref287088702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2</w:t>
      </w:r>
      <w:r>
        <w:rPr>
          <w:rFonts w:hint="eastAsia"/>
        </w:rPr>
        <w:t xml:space="preserve"> iOS</w:t>
      </w:r>
      <w:r>
        <w:rPr>
          <w:rFonts w:hint="eastAsia"/>
        </w:rPr>
        <w:t>中的位置属性</w:t>
      </w:r>
      <w:r>
        <w:rPr>
          <w:rFonts w:ascii="宋体" w:hAnsi="宋体" w:cs="宋体"/>
        </w:rPr>
        <w:fldChar w:fldCharType="end"/>
      </w:r>
      <w:r>
        <w:rPr>
          <w:rFonts w:ascii="宋体" w:hAnsi="宋体" w:cs="宋体" w:hint="eastAsia"/>
        </w:rPr>
        <w:t>：</w:t>
      </w:r>
    </w:p>
    <w:p w14:paraId="5333661D" w14:textId="77777777" w:rsidR="00825C86" w:rsidRDefault="00825C86" w:rsidP="00825C86">
      <w:pPr>
        <w:keepNext/>
        <w:ind w:firstLine="0"/>
        <w:jc w:val="center"/>
      </w:pPr>
      <w:r>
        <w:rPr>
          <w:rFonts w:ascii="宋体" w:hAnsi="宋体" w:cs="宋体"/>
          <w:noProof/>
          <w:lang w:eastAsia="en-US"/>
        </w:rPr>
        <w:drawing>
          <wp:inline distT="0" distB="0" distL="0" distR="0" wp14:anchorId="61D30E5A" wp14:editId="78DA82C9">
            <wp:extent cx="4586730" cy="3113828"/>
            <wp:effectExtent l="0" t="0" r="10795" b="1079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7147" cy="3114111"/>
                    </a:xfrm>
                    <a:prstGeom prst="rect">
                      <a:avLst/>
                    </a:prstGeom>
                    <a:noFill/>
                    <a:ln>
                      <a:noFill/>
                    </a:ln>
                  </pic:spPr>
                </pic:pic>
              </a:graphicData>
            </a:graphic>
          </wp:inline>
        </w:drawing>
      </w:r>
    </w:p>
    <w:p w14:paraId="75E1544E" w14:textId="77C08AC2" w:rsidR="00825C86" w:rsidRPr="00E97C5B" w:rsidRDefault="00825C86" w:rsidP="00825C86">
      <w:pPr>
        <w:pStyle w:val="Caption"/>
        <w:rPr>
          <w:rFonts w:ascii="宋体" w:hAnsi="宋体" w:cs="宋体"/>
        </w:rPr>
      </w:pPr>
      <w:bookmarkStart w:id="312" w:name="_Ref287088702"/>
      <w:r>
        <w:rPr>
          <w:rFonts w:hint="eastAsia"/>
        </w:rPr>
        <w:t>图</w:t>
      </w:r>
      <w:r>
        <w:rPr>
          <w:rFonts w:hint="eastAsia"/>
        </w:rPr>
        <w:t xml:space="preserve"> </w:t>
      </w:r>
      <w:fldSimple w:instr=" STYLEREF 2 \s ">
        <w:r w:rsidR="00F01F4D">
          <w:rPr>
            <w:noProof/>
          </w:rPr>
          <w:t>8.2</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3</w:t>
      </w:r>
      <w:r w:rsidR="00F01F4D">
        <w:fldChar w:fldCharType="end"/>
      </w:r>
      <w:r>
        <w:rPr>
          <w:rFonts w:hint="eastAsia"/>
        </w:rPr>
        <w:t xml:space="preserve"> iOS</w:t>
      </w:r>
      <w:r>
        <w:rPr>
          <w:rFonts w:hint="eastAsia"/>
        </w:rPr>
        <w:t>中的位置属性</w:t>
      </w:r>
      <w:bookmarkEnd w:id="312"/>
    </w:p>
    <w:p w14:paraId="606C2926" w14:textId="77777777" w:rsidR="00825C86" w:rsidRDefault="00825C86" w:rsidP="00825C86">
      <w:pPr>
        <w:rPr>
          <w:rFonts w:ascii="宋体" w:hAnsi="宋体" w:cs="宋体"/>
        </w:rPr>
      </w:pPr>
      <w:r>
        <w:rPr>
          <w:rFonts w:ascii="宋体" w:hAnsi="宋体" w:cs="宋体" w:hint="eastAsia"/>
        </w:rPr>
        <w:t>由图可得：定义了2个View，ViewA和ViewB,ViewA是ViewB的父View。</w:t>
      </w:r>
    </w:p>
    <w:p w14:paraId="3073778A" w14:textId="77777777" w:rsidR="00825C86" w:rsidRPr="00BA5A99" w:rsidRDefault="00825C86" w:rsidP="00C25BD7">
      <w:pPr>
        <w:pStyle w:val="ListParagraph"/>
        <w:numPr>
          <w:ilvl w:val="0"/>
          <w:numId w:val="21"/>
        </w:numPr>
      </w:pPr>
      <w:r w:rsidRPr="00BA5A99">
        <w:rPr>
          <w:rFonts w:hint="eastAsia"/>
        </w:rPr>
        <w:t>frame定</w:t>
      </w:r>
      <w:r w:rsidRPr="00BA5A99">
        <w:rPr>
          <w:rFonts w:ascii="Xingkai SC Light" w:hAnsi="Xingkai SC Light" w:cs="Xingkai SC Light"/>
        </w:rPr>
        <w:t>义</w:t>
      </w:r>
      <w:r w:rsidRPr="00BA5A99">
        <w:rPr>
          <w:rFonts w:hint="eastAsia"/>
        </w:rPr>
        <w:t>了一个view在其父view中的几何关系，即大小和起始点，采用的坐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和父view的坐</w:t>
      </w:r>
      <w:r w:rsidRPr="00BA5A99">
        <w:rPr>
          <w:rFonts w:ascii="Xingkai SC Light" w:hAnsi="Xingkai SC Light" w:cs="Xingkai SC Light"/>
        </w:rPr>
        <w:t>标</w:t>
      </w:r>
      <w:r w:rsidRPr="00BA5A99">
        <w:rPr>
          <w:rFonts w:hint="eastAsia"/>
        </w:rPr>
        <w:t>系定</w:t>
      </w:r>
      <w:r w:rsidRPr="00BA5A99">
        <w:rPr>
          <w:rFonts w:ascii="Xingkai SC Light" w:hAnsi="Xingkai SC Light" w:cs="Xingkai SC Light"/>
        </w:rPr>
        <w:t>义</w:t>
      </w:r>
      <w:r w:rsidRPr="00BA5A99">
        <w:rPr>
          <w:rFonts w:hint="eastAsia"/>
        </w:rPr>
        <w:t>一致。</w:t>
      </w:r>
    </w:p>
    <w:p w14:paraId="58BDAFB7" w14:textId="77777777" w:rsidR="00825C86" w:rsidRDefault="00825C86" w:rsidP="00C25BD7">
      <w:pPr>
        <w:pStyle w:val="ListParagraph"/>
        <w:numPr>
          <w:ilvl w:val="0"/>
          <w:numId w:val="21"/>
        </w:numPr>
      </w:pPr>
      <w:r w:rsidRPr="00BA5A99">
        <w:rPr>
          <w:rFonts w:hint="eastAsia"/>
        </w:rPr>
        <w:t>bounds</w:t>
      </w:r>
      <w:r>
        <w:rPr>
          <w:rFonts w:hint="eastAsia"/>
        </w:rPr>
        <w:t>定义了一个view在其自身坐标系下的几何关系，起始点和坐标系原点一致。</w:t>
      </w:r>
    </w:p>
    <w:p w14:paraId="000ADD5F" w14:textId="77777777" w:rsidR="00825C86" w:rsidRDefault="00825C86" w:rsidP="00C25BD7">
      <w:pPr>
        <w:pStyle w:val="ListParagraph"/>
        <w:numPr>
          <w:ilvl w:val="0"/>
          <w:numId w:val="21"/>
        </w:numPr>
      </w:pPr>
      <w:r>
        <w:rPr>
          <w:rFonts w:hint="eastAsia"/>
        </w:rPr>
        <w:t>center：</w:t>
      </w:r>
      <w:r w:rsidRPr="00BA5A99">
        <w:rPr>
          <w:rFonts w:hint="eastAsia"/>
        </w:rPr>
        <w:t>该view的中心点在父view</w:t>
      </w:r>
      <w:r>
        <w:rPr>
          <w:rFonts w:hint="eastAsia"/>
        </w:rPr>
        <w:t>坐标系统中的位置和大小，参考坐标系为父view的坐标系。</w:t>
      </w:r>
    </w:p>
    <w:p w14:paraId="3BDB297A" w14:textId="77777777" w:rsidR="00825C86" w:rsidRDefault="00825C86" w:rsidP="00825C86">
      <w:pPr>
        <w:widowControl/>
        <w:ind w:firstLine="446"/>
        <w:contextualSpacing w:val="0"/>
        <w:rPr>
          <w:rFonts w:ascii="宋体" w:hAnsi="宋体" w:cs="宋体"/>
        </w:rPr>
      </w:pPr>
      <w:r>
        <w:rPr>
          <w:rFonts w:ascii="宋体" w:hAnsi="宋体" w:cs="宋体" w:hint="eastAsia"/>
        </w:rPr>
        <w:t>在章节《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_Ref287089452 \n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8.2</w:t>
      </w:r>
      <w:r>
        <w:rPr>
          <w:rFonts w:ascii="宋体" w:hAnsi="宋体" w:cs="宋体"/>
        </w:rPr>
        <w:fldChar w:fldCharType="end"/>
      </w:r>
      <w:r>
        <w:rPr>
          <w:rFonts w:ascii="宋体" w:hAnsi="宋体" w:cs="宋体"/>
        </w:rPr>
        <w:fldChar w:fldCharType="begin"/>
      </w:r>
      <w:r>
        <w:rPr>
          <w:rFonts w:ascii="宋体" w:hAnsi="宋体" w:cs="宋体"/>
        </w:rPr>
        <w:instrText xml:space="preserve"> REF _Ref287089452 \h </w:instrText>
      </w:r>
      <w:r>
        <w:rPr>
          <w:rFonts w:ascii="宋体" w:hAnsi="宋体" w:cs="宋体"/>
        </w:rPr>
      </w:r>
      <w:r>
        <w:rPr>
          <w:rFonts w:ascii="宋体" w:hAnsi="宋体" w:cs="宋体"/>
        </w:rPr>
        <w:fldChar w:fldCharType="separate"/>
      </w:r>
      <w:r>
        <w:rPr>
          <w:rFonts w:ascii="宋体" w:hAnsi="宋体" w:cs="宋体" w:hint="eastAsia"/>
        </w:rPr>
        <w:t>在</w:t>
      </w:r>
      <w:r w:rsidRPr="00106A8B">
        <w:rPr>
          <w:rFonts w:ascii="宋体" w:hAnsi="宋体" w:cs="宋体"/>
        </w:rPr>
        <w:t>TileMapPresentationView</w:t>
      </w:r>
      <w:r>
        <w:rPr>
          <w:rFonts w:ascii="宋体" w:hAnsi="宋体" w:cs="宋体" w:hint="eastAsia"/>
        </w:rPr>
        <w:t>上</w:t>
      </w:r>
      <w:r>
        <w:rPr>
          <w:rFonts w:hint="eastAsia"/>
        </w:rPr>
        <w:t>绘制瓦片地图</w:t>
      </w:r>
      <w:r>
        <w:rPr>
          <w:rFonts w:ascii="宋体" w:hAnsi="宋体" w:cs="宋体"/>
        </w:rPr>
        <w:fldChar w:fldCharType="end"/>
      </w:r>
      <w:r>
        <w:rPr>
          <w:rFonts w:ascii="宋体" w:hAnsi="宋体" w:cs="宋体" w:hint="eastAsia"/>
        </w:rPr>
        <w:t>》中，使用的默认位置信息是参考bounds的，坐标系为view的坐标系。</w:t>
      </w:r>
    </w:p>
    <w:p w14:paraId="4D036E20" w14:textId="17A4A8CE" w:rsidR="00825C86" w:rsidRPr="00BA5A99" w:rsidRDefault="00DD3B59" w:rsidP="00DD3B59">
      <w:pPr>
        <w:widowControl/>
        <w:ind w:firstLine="446"/>
        <w:contextualSpacing w:val="0"/>
        <w:rPr>
          <w:rFonts w:ascii="宋体" w:hAnsi="宋体" w:cs="宋体"/>
        </w:rPr>
      </w:pPr>
      <w:r>
        <w:rPr>
          <w:rFonts w:ascii="宋体" w:hAnsi="宋体" w:cs="宋体"/>
        </w:rPr>
        <w:br w:type="page"/>
      </w:r>
    </w:p>
    <w:p w14:paraId="31F34B36" w14:textId="18D2A976" w:rsidR="00DA589A" w:rsidRDefault="003C4414" w:rsidP="00DA589A">
      <w:pPr>
        <w:pStyle w:val="Heading4"/>
      </w:pPr>
      <w:r>
        <w:rPr>
          <w:rFonts w:hint="eastAsia"/>
        </w:rPr>
        <w:t xml:space="preserve"> </w:t>
      </w:r>
      <w:bookmarkStart w:id="313" w:name="_Toc287515695"/>
      <w:r w:rsidR="003E1D49">
        <w:rPr>
          <w:rFonts w:hint="eastAsia"/>
        </w:rPr>
        <w:t>瓦片矩阵的放缩级数、</w:t>
      </w:r>
      <w:r w:rsidR="00764446">
        <w:rPr>
          <w:rFonts w:hint="eastAsia"/>
        </w:rPr>
        <w:t>像素坐标和行列坐标</w:t>
      </w:r>
      <w:r w:rsidR="003E1D49">
        <w:rPr>
          <w:rFonts w:hint="eastAsia"/>
        </w:rPr>
        <w:t>范围</w:t>
      </w:r>
      <w:bookmarkEnd w:id="313"/>
    </w:p>
    <w:p w14:paraId="38786202" w14:textId="07CC113B" w:rsidR="003E1D49" w:rsidRDefault="003E1D49" w:rsidP="003E1D49">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_Ref287098154 \n \h </w:instrText>
      </w:r>
      <w:r>
        <w:rPr>
          <w:rFonts w:ascii="宋体" w:hAnsi="宋体" w:cs="宋体"/>
        </w:rPr>
      </w:r>
      <w:r>
        <w:rPr>
          <w:rFonts w:ascii="宋体" w:hAnsi="宋体" w:cs="宋体"/>
        </w:rPr>
        <w:fldChar w:fldCharType="separate"/>
      </w:r>
      <w:r>
        <w:rPr>
          <w:rFonts w:ascii="宋体" w:hAnsi="宋体" w:cs="宋体"/>
        </w:rPr>
        <w:t>8.2.1.1</w:t>
      </w:r>
      <w:r>
        <w:rPr>
          <w:rFonts w:ascii="宋体" w:hAnsi="宋体" w:cs="宋体"/>
        </w:rPr>
        <w:fldChar w:fldCharType="end"/>
      </w:r>
      <w:r>
        <w:rPr>
          <w:rFonts w:ascii="宋体" w:hAnsi="宋体" w:cs="宋体"/>
        </w:rPr>
        <w:fldChar w:fldCharType="begin"/>
      </w:r>
      <w:r>
        <w:rPr>
          <w:rFonts w:ascii="宋体" w:hAnsi="宋体" w:cs="宋体"/>
        </w:rPr>
        <w:instrText xml:space="preserve"> REF _Ref287098154 \h </w:instrText>
      </w:r>
      <w:r>
        <w:rPr>
          <w:rFonts w:ascii="宋体" w:hAnsi="宋体" w:cs="宋体"/>
        </w:rPr>
      </w:r>
      <w:r>
        <w:rPr>
          <w:rFonts w:ascii="宋体" w:hAnsi="宋体" w:cs="宋体"/>
        </w:rPr>
        <w:fldChar w:fldCharType="separate"/>
      </w:r>
      <w:r w:rsidRPr="00BA5A99">
        <w:rPr>
          <w:rFonts w:hint="eastAsia"/>
        </w:rPr>
        <w:t>利用</w:t>
      </w:r>
      <w:r w:rsidRPr="00BA5A99">
        <w:rPr>
          <w:rFonts w:hint="eastAsia"/>
        </w:rPr>
        <w:t>UiView</w:t>
      </w:r>
      <w:r w:rsidRPr="00BA5A99">
        <w:rPr>
          <w:rFonts w:hint="eastAsia"/>
        </w:rPr>
        <w:t>的</w:t>
      </w:r>
      <w:r w:rsidRPr="00BA5A99">
        <w:rPr>
          <w:rFonts w:hint="eastAsia"/>
        </w:rPr>
        <w:t>drawRect</w:t>
      </w:r>
      <w:r w:rsidRPr="00BA5A99">
        <w:rPr>
          <w:rFonts w:hint="eastAsia"/>
        </w:rPr>
        <w:t>绘图</w:t>
      </w:r>
      <w:r>
        <w:rPr>
          <w:rFonts w:ascii="宋体" w:hAnsi="宋体" w:cs="宋体"/>
        </w:rPr>
        <w:fldChar w:fldCharType="end"/>
      </w:r>
      <w:r>
        <w:rPr>
          <w:rFonts w:ascii="宋体" w:hAnsi="宋体" w:cs="宋体" w:hint="eastAsia"/>
        </w:rPr>
        <w:t>提到的，当用户对地图进行平移放缩操作后，UIView的drawRect方法会被触发。</w:t>
      </w:r>
    </w:p>
    <w:p w14:paraId="3ABDAE78" w14:textId="6AAD0549" w:rsidR="003E1D49" w:rsidRDefault="003E1D49" w:rsidP="003E1D49">
      <w:pPr>
        <w:rPr>
          <w:rFonts w:ascii="宋体" w:hAnsi="宋体" w:cs="宋体"/>
        </w:rPr>
      </w:pPr>
      <w:r>
        <w:rPr>
          <w:rFonts w:ascii="宋体" w:hAnsi="宋体" w:cs="宋体" w:hint="eastAsia"/>
        </w:rPr>
        <w:t>获得当前的放缩级数，及瓦片矩阵像素坐标和行列坐标范围，在drawRect方法中完成。</w:t>
      </w:r>
    </w:p>
    <w:p w14:paraId="7E937E79" w14:textId="24E0C0FC" w:rsidR="000F2B4C" w:rsidRDefault="000F2B4C" w:rsidP="003E1D49">
      <w:pPr>
        <w:rPr>
          <w:rFonts w:ascii="宋体" w:hAnsi="宋体" w:cs="宋体"/>
          <w:color w:val="000000"/>
          <w:kern w:val="0"/>
          <w:sz w:val="22"/>
          <w:szCs w:val="22"/>
        </w:rPr>
      </w:pPr>
      <w:r>
        <w:rPr>
          <w:rFonts w:ascii="宋体" w:hAnsi="宋体" w:cs="宋体" w:hint="eastAsia"/>
        </w:rPr>
        <w:t>设</w:t>
      </w:r>
      <w:r>
        <w:rPr>
          <w:rFonts w:ascii="Menlo Regular" w:hAnsi="Menlo Regular" w:cs="Menlo Regular"/>
          <w:color w:val="000000"/>
          <w:kern w:val="0"/>
          <w:sz w:val="22"/>
          <w:szCs w:val="22"/>
          <w:lang w:eastAsia="en-US"/>
        </w:rPr>
        <w:t>rect</w:t>
      </w:r>
      <w:r w:rsidR="00D15829">
        <w:rPr>
          <w:rFonts w:ascii="宋体" w:hAnsi="宋体" w:cs="宋体" w:hint="eastAsia"/>
          <w:color w:val="000000"/>
          <w:kern w:val="0"/>
          <w:sz w:val="22"/>
          <w:szCs w:val="22"/>
        </w:rPr>
        <w:t>为当前可视区域</w:t>
      </w:r>
      <w:r>
        <w:rPr>
          <w:rFonts w:ascii="宋体" w:hAnsi="宋体" w:cs="宋体" w:hint="eastAsia"/>
          <w:color w:val="000000"/>
          <w:kern w:val="0"/>
          <w:sz w:val="22"/>
          <w:szCs w:val="22"/>
        </w:rPr>
        <w:t>的矩形边框；</w:t>
      </w:r>
    </w:p>
    <w:p w14:paraId="451FB4E1" w14:textId="60B67303" w:rsidR="000F2B4C" w:rsidRDefault="000F2B4C" w:rsidP="003E1D49">
      <w:pPr>
        <w:rPr>
          <w:rFonts w:ascii="宋体" w:hAnsi="宋体" w:cs="宋体"/>
          <w:color w:val="000000"/>
          <w:kern w:val="0"/>
          <w:sz w:val="22"/>
          <w:szCs w:val="22"/>
        </w:rPr>
      </w:pPr>
      <w:r>
        <w:rPr>
          <w:rFonts w:ascii="宋体" w:hAnsi="宋体" w:cs="宋体" w:hint="eastAsia"/>
          <w:color w:val="000000"/>
          <w:kern w:val="0"/>
          <w:sz w:val="22"/>
          <w:szCs w:val="22"/>
        </w:rPr>
        <w:t>bounds为CATiledLayer的矩形边框，因为在初始时采用最低放缩级别来设置，则</w:t>
      </w:r>
      <w:r w:rsidR="002B5B78">
        <w:rPr>
          <w:rFonts w:ascii="宋体" w:hAnsi="宋体" w:cs="宋体" w:hint="eastAsia"/>
          <w:color w:val="000000"/>
          <w:kern w:val="0"/>
          <w:sz w:val="22"/>
          <w:szCs w:val="22"/>
        </w:rPr>
        <w:t>bounds同时为最低缩放级数下的瓦片矩阵的矩形边框。</w:t>
      </w:r>
    </w:p>
    <w:p w14:paraId="4A897998" w14:textId="25AA08AD" w:rsidR="00367570" w:rsidRDefault="00367570" w:rsidP="003E1D49">
      <w:pPr>
        <w:rPr>
          <w:rFonts w:ascii="宋体" w:hAnsi="宋体" w:cs="宋体"/>
          <w:color w:val="000000"/>
          <w:kern w:val="0"/>
          <w:sz w:val="22"/>
          <w:szCs w:val="22"/>
        </w:rPr>
      </w:pPr>
      <w:r>
        <w:rPr>
          <w:rFonts w:ascii="宋体" w:hAnsi="宋体" w:cs="宋体" w:hint="eastAsia"/>
          <w:color w:val="000000"/>
          <w:kern w:val="0"/>
          <w:sz w:val="22"/>
          <w:szCs w:val="22"/>
        </w:rPr>
        <w:t>在drawRect中获取rect和bounds的方法，如</w:t>
      </w: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REF </w:instrText>
      </w:r>
      <w:r>
        <w:rPr>
          <w:rFonts w:ascii="宋体" w:hAnsi="宋体" w:cs="宋体" w:hint="eastAsia"/>
          <w:color w:val="000000"/>
          <w:kern w:val="0"/>
          <w:sz w:val="22"/>
          <w:szCs w:val="22"/>
        </w:rPr>
        <w:instrText>_Ref287098744 \h</w:instrText>
      </w:r>
      <w:r>
        <w:rPr>
          <w:rFonts w:ascii="宋体" w:hAnsi="宋体" w:cs="宋体"/>
          <w:color w:val="000000"/>
          <w:kern w:val="0"/>
          <w:sz w:val="22"/>
          <w:szCs w:val="22"/>
        </w:rPr>
        <w:instrText xml:space="preserve"> </w:instrText>
      </w:r>
      <w:r>
        <w:rPr>
          <w:rFonts w:ascii="宋体" w:hAnsi="宋体" w:cs="宋体"/>
          <w:color w:val="000000"/>
          <w:kern w:val="0"/>
          <w:sz w:val="22"/>
          <w:szCs w:val="22"/>
        </w:rPr>
      </w:r>
      <w:r>
        <w:rPr>
          <w:rFonts w:ascii="宋体" w:hAnsi="宋体" w:cs="宋体"/>
          <w:color w:val="000000"/>
          <w:kern w:val="0"/>
          <w:sz w:val="22"/>
          <w:szCs w:val="22"/>
        </w:rPr>
        <w:fldChar w:fldCharType="separate"/>
      </w:r>
      <w:r>
        <w:rPr>
          <w:rFonts w:hint="eastAsia"/>
        </w:rPr>
        <w:t>图</w:t>
      </w:r>
      <w:r>
        <w:rPr>
          <w:rFonts w:hint="eastAsia"/>
        </w:rPr>
        <w:t xml:space="preserve"> </w:t>
      </w:r>
      <w:r>
        <w:rPr>
          <w:noProof/>
        </w:rPr>
        <w:t>8.2</w:t>
      </w:r>
      <w:r>
        <w:noBreakHyphen/>
      </w:r>
      <w:r>
        <w:rPr>
          <w:noProof/>
        </w:rPr>
        <w:t>4</w:t>
      </w:r>
      <w:r>
        <w:rPr>
          <w:rFonts w:hint="eastAsia"/>
        </w:rPr>
        <w:t xml:space="preserve"> </w:t>
      </w:r>
      <w:r>
        <w:rPr>
          <w:rFonts w:hint="eastAsia"/>
        </w:rPr>
        <w:t>获取瓦片地图范围</w:t>
      </w:r>
      <w:r>
        <w:rPr>
          <w:rFonts w:ascii="宋体" w:hAnsi="宋体" w:cs="宋体"/>
          <w:color w:val="000000"/>
          <w:kern w:val="0"/>
          <w:sz w:val="22"/>
          <w:szCs w:val="22"/>
        </w:rPr>
        <w:fldChar w:fldCharType="end"/>
      </w:r>
    </w:p>
    <w:p w14:paraId="45FE670D" w14:textId="77777777" w:rsidR="00367570" w:rsidRDefault="00367570" w:rsidP="00367570">
      <w:pPr>
        <w:keepNext/>
        <w:ind w:firstLine="0"/>
        <w:jc w:val="center"/>
      </w:pPr>
      <w:r>
        <w:rPr>
          <w:rFonts w:ascii="宋体" w:hAnsi="宋体" w:cs="宋体"/>
          <w:noProof/>
          <w:lang w:eastAsia="en-US"/>
        </w:rPr>
        <w:drawing>
          <wp:inline distT="0" distB="0" distL="0" distR="0" wp14:anchorId="624FA565" wp14:editId="14CCB7EC">
            <wp:extent cx="5104765" cy="328163"/>
            <wp:effectExtent l="0" t="0" r="635" b="2540"/>
            <wp:docPr id="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4765" cy="328163"/>
                    </a:xfrm>
                    <a:prstGeom prst="rect">
                      <a:avLst/>
                    </a:prstGeom>
                    <a:noFill/>
                    <a:ln>
                      <a:noFill/>
                    </a:ln>
                  </pic:spPr>
                </pic:pic>
              </a:graphicData>
            </a:graphic>
          </wp:inline>
        </w:drawing>
      </w:r>
    </w:p>
    <w:p w14:paraId="5116BAA9" w14:textId="6679959B" w:rsidR="00367570" w:rsidRPr="000F2B4C" w:rsidRDefault="00367570" w:rsidP="00367570">
      <w:pPr>
        <w:pStyle w:val="Caption"/>
        <w:rPr>
          <w:rFonts w:ascii="宋体" w:hAnsi="宋体" w:cs="宋体"/>
        </w:rPr>
      </w:pPr>
      <w:bookmarkStart w:id="314" w:name="_Ref287098744"/>
      <w:r>
        <w:rPr>
          <w:rFonts w:hint="eastAsia"/>
        </w:rPr>
        <w:t>图</w:t>
      </w:r>
      <w:r>
        <w:rPr>
          <w:rFonts w:hint="eastAsia"/>
        </w:rPr>
        <w:t xml:space="preserve"> </w:t>
      </w:r>
      <w:fldSimple w:instr=" STYLEREF 2 \s ">
        <w:r w:rsidR="00F01F4D">
          <w:rPr>
            <w:noProof/>
          </w:rPr>
          <w:t>8.2</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4</w:t>
      </w:r>
      <w:r w:rsidR="00F01F4D">
        <w:fldChar w:fldCharType="end"/>
      </w:r>
      <w:r>
        <w:rPr>
          <w:rFonts w:hint="eastAsia"/>
        </w:rPr>
        <w:t xml:space="preserve"> </w:t>
      </w:r>
      <w:r>
        <w:rPr>
          <w:rFonts w:hint="eastAsia"/>
        </w:rPr>
        <w:t>获取瓦片地图范围</w:t>
      </w:r>
      <w:bookmarkEnd w:id="314"/>
    </w:p>
    <w:p w14:paraId="2092D83E" w14:textId="07B819C4" w:rsidR="002B78C9" w:rsidRDefault="006076E7" w:rsidP="00367570">
      <w:pPr>
        <w:pStyle w:val="Heading5"/>
      </w:pPr>
      <w:bookmarkStart w:id="315" w:name="_Toc287515696"/>
      <w:r>
        <w:rPr>
          <w:rFonts w:hint="eastAsia"/>
        </w:rPr>
        <w:t>获得放缩级数</w:t>
      </w:r>
      <w:bookmarkEnd w:id="315"/>
    </w:p>
    <w:p w14:paraId="3CC11F23" w14:textId="0953C5AB" w:rsidR="00367570" w:rsidRDefault="00367570" w:rsidP="00367570">
      <w:pPr>
        <w:rPr>
          <w:rFonts w:ascii="宋体" w:hAnsi="宋体" w:cs="宋体"/>
        </w:rPr>
      </w:pPr>
      <w:r>
        <w:rPr>
          <w:rFonts w:ascii="宋体" w:hAnsi="宋体" w:cs="宋体" w:hint="eastAsia"/>
        </w:rPr>
        <w:t>设zoom为放缩级数，scaleRule为</w:t>
      </w:r>
      <w:r w:rsidR="00DD2FCB">
        <w:rPr>
          <w:rFonts w:ascii="宋体" w:hAnsi="宋体" w:cs="宋体" w:hint="eastAsia"/>
        </w:rPr>
        <w:t>比例尺</w:t>
      </w:r>
      <w:r>
        <w:rPr>
          <w:rFonts w:ascii="宋体" w:hAnsi="宋体" w:cs="宋体" w:hint="eastAsia"/>
        </w:rPr>
        <w:t>，则根据</w:t>
      </w:r>
      <w:r>
        <w:rPr>
          <w:rFonts w:ascii="宋体" w:hAnsi="宋体" w:cs="宋体"/>
        </w:rPr>
        <w:fldChar w:fldCharType="begin"/>
      </w:r>
      <w:r>
        <w:rPr>
          <w:rFonts w:ascii="宋体" w:hAnsi="宋体" w:cs="宋体"/>
        </w:rPr>
        <w:instrText xml:space="preserve"> REF _Ref287098867 \w \h </w:instrText>
      </w:r>
      <w:r>
        <w:rPr>
          <w:rFonts w:ascii="宋体" w:hAnsi="宋体" w:cs="宋体"/>
        </w:rPr>
      </w:r>
      <w:r>
        <w:rPr>
          <w:rFonts w:ascii="宋体" w:hAnsi="宋体" w:cs="宋体"/>
        </w:rPr>
        <w:fldChar w:fldCharType="separate"/>
      </w:r>
      <w:r>
        <w:rPr>
          <w:rFonts w:ascii="宋体" w:hAnsi="宋体" w:cs="宋体"/>
        </w:rPr>
        <w:t>8.1.1</w:t>
      </w:r>
      <w:r>
        <w:rPr>
          <w:rFonts w:ascii="宋体" w:hAnsi="宋体" w:cs="宋体"/>
        </w:rPr>
        <w:fldChar w:fldCharType="end"/>
      </w:r>
      <w:r w:rsidR="00DD2FCB">
        <w:rPr>
          <w:rFonts w:ascii="宋体" w:hAnsi="宋体" w:cs="宋体" w:hint="eastAsia"/>
        </w:rPr>
        <w:t xml:space="preserve"> </w:t>
      </w:r>
      <w:r>
        <w:rPr>
          <w:rFonts w:ascii="宋体" w:hAnsi="宋体" w:cs="宋体"/>
        </w:rPr>
        <w:fldChar w:fldCharType="begin"/>
      </w:r>
      <w:r>
        <w:rPr>
          <w:rFonts w:ascii="宋体" w:hAnsi="宋体" w:cs="宋体"/>
        </w:rPr>
        <w:instrText xml:space="preserve"> REF _Ref287098867 \h </w:instrText>
      </w:r>
      <w:r>
        <w:rPr>
          <w:rFonts w:ascii="宋体" w:hAnsi="宋体" w:cs="宋体"/>
        </w:rPr>
      </w:r>
      <w:r>
        <w:rPr>
          <w:rFonts w:ascii="宋体" w:hAnsi="宋体" w:cs="宋体"/>
        </w:rPr>
        <w:fldChar w:fldCharType="separate"/>
      </w:r>
      <w:r>
        <w:rPr>
          <w:rFonts w:hint="eastAsia"/>
        </w:rPr>
        <w:t>CAT</w:t>
      </w:r>
      <w:r w:rsidRPr="00106A8B">
        <w:rPr>
          <w:rFonts w:hint="eastAsia"/>
        </w:rPr>
        <w:t>ileLayer</w:t>
      </w:r>
      <w:r w:rsidRPr="00106A8B">
        <w:rPr>
          <w:rFonts w:hint="eastAsia"/>
        </w:rPr>
        <w:t>简介</w:t>
      </w:r>
      <w:r>
        <w:rPr>
          <w:rFonts w:ascii="宋体" w:hAnsi="宋体" w:cs="宋体"/>
        </w:rPr>
        <w:fldChar w:fldCharType="end"/>
      </w:r>
      <w:r w:rsidR="00DD2FCB">
        <w:rPr>
          <w:rFonts w:ascii="宋体" w:hAnsi="宋体" w:cs="宋体" w:hint="eastAsia"/>
        </w:rPr>
        <w:t>所述，可得</w:t>
      </w:r>
    </w:p>
    <w:p w14:paraId="2772D6B5" w14:textId="1673746D" w:rsidR="00DD2FCB" w:rsidRPr="00DD2FCB" w:rsidRDefault="00CC28F7" w:rsidP="00367570">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scaleRule=</m:t>
                  </m:r>
                  <m:f>
                    <m:fPr>
                      <m:type m:val="lin"/>
                      <m:ctrlPr>
                        <w:rPr>
                          <w:rFonts w:ascii="Cambria Math" w:hAnsi="Cambria Math" w:cs="宋体"/>
                          <w:i/>
                        </w:rPr>
                      </m:ctrlPr>
                    </m:fPr>
                    <m:num>
                      <m:r>
                        <w:rPr>
                          <w:rFonts w:ascii="Cambria Math" w:hAnsi="Cambria Math" w:cs="宋体"/>
                        </w:rPr>
                        <m:t>bounds.size.width</m:t>
                      </m:r>
                    </m:num>
                    <m:den>
                      <m:r>
                        <w:rPr>
                          <w:rFonts w:ascii="Cambria Math" w:hAnsi="Cambria Math" w:cs="宋体"/>
                        </w:rPr>
                        <m:t>rect.size.width</m:t>
                      </m:r>
                    </m:den>
                  </m:f>
                </m:e>
                <m:e>
                  <m:r>
                    <w:rPr>
                      <w:rFonts w:ascii="Cambria Math" w:hAnsi="Cambria Math" w:cs="宋体"/>
                    </w:rPr>
                    <m:t xml:space="preserve">zoom= </m:t>
                  </m:r>
                  <m:d>
                    <m:dPr>
                      <m:begChr m:val="⌊"/>
                      <m:endChr m:val="⌋"/>
                      <m:ctrlPr>
                        <w:rPr>
                          <w:rFonts w:ascii="Cambria Math" w:hAnsi="Cambria Math" w:cs="宋体"/>
                        </w:rPr>
                      </m:ctrlPr>
                    </m:dPr>
                    <m:e>
                      <m:r>
                        <m:rPr>
                          <m:sty m:val="p"/>
                        </m:rPr>
                        <w:rPr>
                          <w:rFonts w:ascii="Cambria Math" w:hAnsi="Cambria Math" w:cs="宋体"/>
                        </w:rPr>
                        <m:t>log⁡</m:t>
                      </m:r>
                      <m:r>
                        <w:rPr>
                          <w:rFonts w:ascii="Cambria Math" w:hAnsi="Cambria Math" w:cs="宋体"/>
                        </w:rPr>
                        <m:t>(scaleRule)</m:t>
                      </m:r>
                    </m:e>
                  </m:d>
                </m:e>
              </m:eqArr>
            </m:e>
          </m:d>
        </m:oMath>
      </m:oMathPara>
    </w:p>
    <w:p w14:paraId="584D7D1A" w14:textId="70C6609E" w:rsidR="00DD2FCB" w:rsidRPr="00367570" w:rsidRDefault="0093445E" w:rsidP="0093445E">
      <w:pPr>
        <w:ind w:firstLine="0"/>
        <w:rPr>
          <w:rFonts w:ascii="宋体" w:hAnsi="宋体" w:cs="宋体"/>
        </w:rPr>
      </w:pPr>
      <w:r>
        <w:rPr>
          <w:rFonts w:ascii="宋体" w:hAnsi="宋体" w:cs="宋体"/>
          <w:noProof/>
          <w:lang w:eastAsia="en-US"/>
        </w:rPr>
        <w:drawing>
          <wp:inline distT="0" distB="0" distL="0" distR="0" wp14:anchorId="0450A9D9" wp14:editId="74E55190">
            <wp:extent cx="5104765" cy="243084"/>
            <wp:effectExtent l="0" t="0" r="635" b="1143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4765" cy="243084"/>
                    </a:xfrm>
                    <a:prstGeom prst="rect">
                      <a:avLst/>
                    </a:prstGeom>
                    <a:noFill/>
                    <a:ln>
                      <a:noFill/>
                    </a:ln>
                  </pic:spPr>
                </pic:pic>
              </a:graphicData>
            </a:graphic>
          </wp:inline>
        </w:drawing>
      </w:r>
    </w:p>
    <w:p w14:paraId="48937AA5" w14:textId="4C6407DE" w:rsidR="00826BC1" w:rsidRDefault="00826BC1" w:rsidP="006076E7">
      <w:pPr>
        <w:pStyle w:val="Heading5"/>
      </w:pPr>
      <w:bookmarkStart w:id="316" w:name="_Toc287515697"/>
      <w:r w:rsidRPr="002B78C9">
        <w:rPr>
          <w:rFonts w:hint="eastAsia"/>
        </w:rPr>
        <w:t>获得</w:t>
      </w:r>
      <w:r w:rsidR="00D15829">
        <w:rPr>
          <w:rFonts w:hint="eastAsia"/>
        </w:rPr>
        <w:t>瓦片矩阵的</w:t>
      </w:r>
      <w:r w:rsidRPr="002B78C9">
        <w:rPr>
          <w:rFonts w:hint="eastAsia"/>
        </w:rPr>
        <w:t>像素坐标</w:t>
      </w:r>
      <w:bookmarkEnd w:id="316"/>
    </w:p>
    <w:p w14:paraId="1C76ED83" w14:textId="710D7116" w:rsidR="0093445E"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因为在初始时采用最低放缩级别来设置CATiledLayer，故当前的可是区域下的坐标系就是瓦片矩阵的像素坐标系。</w:t>
      </w:r>
    </w:p>
    <w:p w14:paraId="2BB850CE" w14:textId="0421D553" w:rsidR="00D15829" w:rsidRDefault="00D15829" w:rsidP="0093445E">
      <w:pPr>
        <w:rPr>
          <w:rFonts w:ascii="宋体" w:hAnsi="宋体" w:cs="宋体"/>
          <w:color w:val="000000"/>
          <w:kern w:val="0"/>
          <w:sz w:val="22"/>
          <w:szCs w:val="22"/>
        </w:rPr>
      </w:pPr>
      <w:r>
        <w:rPr>
          <w:rFonts w:ascii="宋体" w:hAnsi="宋体" w:cs="宋体" w:hint="eastAsia"/>
          <w:color w:val="000000"/>
          <w:kern w:val="0"/>
          <w:sz w:val="22"/>
          <w:szCs w:val="22"/>
        </w:rPr>
        <w:t>因此设rect就为当前瓦片矩阵的矩形边框，设瓦片矩阵的左上角坐标为(x1,y1)</w:t>
      </w:r>
      <w:r w:rsidR="00AB11C8">
        <w:rPr>
          <w:rFonts w:ascii="宋体" w:hAnsi="宋体" w:cs="宋体" w:hint="eastAsia"/>
          <w:color w:val="000000"/>
          <w:kern w:val="0"/>
          <w:sz w:val="22"/>
          <w:szCs w:val="22"/>
        </w:rPr>
        <w:t>，</w:t>
      </w:r>
      <w:r w:rsidR="005C577F">
        <w:rPr>
          <w:rFonts w:ascii="宋体" w:hAnsi="宋体" w:cs="宋体" w:hint="eastAsia"/>
          <w:color w:val="000000"/>
          <w:kern w:val="0"/>
          <w:sz w:val="22"/>
          <w:szCs w:val="22"/>
        </w:rPr>
        <w:t>右下角坐标为(x2,y2)，</w:t>
      </w:r>
      <w:r w:rsidR="00AB11C8">
        <w:rPr>
          <w:rFonts w:ascii="宋体" w:hAnsi="宋体" w:cs="宋体" w:hint="eastAsia"/>
          <w:color w:val="000000"/>
          <w:kern w:val="0"/>
          <w:sz w:val="22"/>
          <w:szCs w:val="22"/>
        </w:rPr>
        <w:t>边长为size，可得</w:t>
      </w:r>
    </w:p>
    <w:p w14:paraId="7E325E42" w14:textId="0CB69AE5" w:rsidR="0093445E" w:rsidRPr="00AB11C8" w:rsidRDefault="00CC28F7" w:rsidP="00AB11C8">
      <w:pPr>
        <w:rPr>
          <w:rFonts w:ascii="宋体" w:hAnsi="宋体" w:cs="宋体"/>
          <w:color w:val="000000"/>
          <w:kern w:val="0"/>
          <w:sz w:val="22"/>
          <w:szCs w:val="22"/>
        </w:rPr>
      </w:pPr>
      <m:oMathPara>
        <m:oMath>
          <m:d>
            <m:dPr>
              <m:begChr m:val="{"/>
              <m:endChr m:val=""/>
              <m:ctrlPr>
                <w:rPr>
                  <w:rFonts w:ascii="Cambria Math" w:hAnsi="Cambria Math" w:cs="宋体"/>
                  <w:i/>
                  <w:color w:val="000000"/>
                  <w:kern w:val="0"/>
                  <w:sz w:val="22"/>
                  <w:szCs w:val="22"/>
                </w:rPr>
              </m:ctrlPr>
            </m:dPr>
            <m:e>
              <m:eqArr>
                <m:eqArrPr>
                  <m:ctrlPr>
                    <w:rPr>
                      <w:rFonts w:ascii="Cambria Math" w:hAnsi="Cambria Math" w:cs="宋体"/>
                      <w:i/>
                      <w:color w:val="000000"/>
                      <w:kern w:val="0"/>
                      <w:sz w:val="22"/>
                      <w:szCs w:val="22"/>
                    </w:rPr>
                  </m:ctrlPr>
                </m:eqArrPr>
                <m:e>
                  <m:r>
                    <w:rPr>
                      <w:rFonts w:ascii="Cambria Math" w:hAnsi="Cambria Math" w:cs="宋体"/>
                      <w:color w:val="000000"/>
                      <w:kern w:val="0"/>
                      <w:sz w:val="22"/>
                      <w:szCs w:val="22"/>
                    </w:rPr>
                    <m:t xml:space="preserve">size= </m:t>
                  </m:r>
                  <m:r>
                    <m:rPr>
                      <m:sty m:val="p"/>
                    </m:rPr>
                    <w:rPr>
                      <w:rFonts w:ascii="Cambria Math" w:hAnsi="Cambria Math" w:cs="Menlo Regular"/>
                      <w:color w:val="000000"/>
                      <w:kern w:val="0"/>
                      <w:sz w:val="22"/>
                      <w:szCs w:val="22"/>
                      <w:lang w:eastAsia="en-US"/>
                    </w:rPr>
                    <m:t>rect.size.width</m:t>
                  </m:r>
                </m:e>
                <m:e>
                  <m:r>
                    <w:rPr>
                      <w:rFonts w:ascii="Cambria Math" w:hAnsi="Cambria Math" w:cs="宋体"/>
                      <w:color w:val="000000"/>
                      <w:kern w:val="0"/>
                      <w:sz w:val="22"/>
                      <w:szCs w:val="22"/>
                    </w:rPr>
                    <m:t>x1=rect.origin.x</m:t>
                  </m:r>
                </m:e>
                <m:e>
                  <m:r>
                    <w:rPr>
                      <w:rFonts w:ascii="Cambria Math" w:hAnsi="Cambria Math" w:cs="宋体"/>
                      <w:color w:val="000000"/>
                      <w:kern w:val="0"/>
                      <w:sz w:val="22"/>
                      <w:szCs w:val="22"/>
                    </w:rPr>
                    <m:t>x2=rect.origin.x+size</m:t>
                  </m:r>
                  <m:ctrlPr>
                    <w:rPr>
                      <w:rFonts w:ascii="Cambria Math" w:eastAsia="Cambria Math" w:hAnsi="Cambria Math" w:cs="Cambria Math"/>
                      <w:i/>
                      <w:color w:val="000000"/>
                      <w:sz w:val="22"/>
                      <w:szCs w:val="22"/>
                    </w:rPr>
                  </m:ctrlPr>
                </m:e>
                <m:e>
                  <m:r>
                    <w:rPr>
                      <w:rFonts w:ascii="Cambria Math" w:hAnsi="Cambria Math" w:cs="宋体"/>
                      <w:color w:val="000000"/>
                      <w:kern w:val="0"/>
                      <w:sz w:val="22"/>
                      <w:szCs w:val="22"/>
                    </w:rPr>
                    <m:t>y1= rect.origin.y</m:t>
                  </m:r>
                  <m:ctrlPr>
                    <w:rPr>
                      <w:rFonts w:ascii="Cambria Math" w:eastAsia="Cambria Math" w:hAnsi="Cambria Math" w:cs="Cambria Math"/>
                      <w:i/>
                      <w:color w:val="000000"/>
                      <w:sz w:val="22"/>
                      <w:szCs w:val="22"/>
                    </w:rPr>
                  </m:ctrlPr>
                </m:e>
                <m:e>
                  <m:r>
                    <w:rPr>
                      <w:rFonts w:ascii="Cambria Math" w:eastAsia="Cambria Math" w:hAnsi="Cambria Math" w:cs="Cambria Math"/>
                      <w:color w:val="000000"/>
                      <w:sz w:val="22"/>
                      <w:szCs w:val="22"/>
                    </w:rPr>
                    <m:t>y2=rect.origin.y+size</m:t>
                  </m:r>
                </m:e>
              </m:eqArr>
            </m:e>
          </m:d>
        </m:oMath>
      </m:oMathPara>
    </w:p>
    <w:p w14:paraId="5A2B1EAD" w14:textId="04D8DA7C" w:rsidR="00C10D03" w:rsidRDefault="00826BC1" w:rsidP="006F4A56">
      <w:pPr>
        <w:pStyle w:val="Heading5"/>
      </w:pPr>
      <w:bookmarkStart w:id="317" w:name="_Toc287515698"/>
      <w:r w:rsidRPr="002B78C9">
        <w:rPr>
          <w:rFonts w:hint="eastAsia"/>
        </w:rPr>
        <w:t>获得行列坐标</w:t>
      </w:r>
      <w:bookmarkEnd w:id="317"/>
    </w:p>
    <w:p w14:paraId="119ED671" w14:textId="495E3C60" w:rsidR="002C29CE" w:rsidRDefault="005C577F" w:rsidP="00E731EF">
      <w:pPr>
        <w:rPr>
          <w:rFonts w:ascii="宋体" w:hAnsi="宋体" w:cs="宋体"/>
        </w:rPr>
      </w:pPr>
      <w:r>
        <w:rPr>
          <w:rFonts w:ascii="宋体" w:hAnsi="宋体" w:cs="宋体" w:hint="eastAsia"/>
        </w:rPr>
        <w:t>根据</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_Ref287101143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6.3.1.4</w:t>
      </w:r>
      <w:r>
        <w:rPr>
          <w:rFonts w:ascii="宋体" w:hAnsi="宋体" w:cs="宋体"/>
        </w:rPr>
        <w:fldChar w:fldCharType="end"/>
      </w:r>
      <w:r>
        <w:rPr>
          <w:rFonts w:ascii="宋体" w:hAnsi="宋体" w:cs="宋体"/>
        </w:rPr>
        <w:fldChar w:fldCharType="begin"/>
      </w:r>
      <w:r>
        <w:rPr>
          <w:rFonts w:ascii="宋体" w:hAnsi="宋体" w:cs="宋体"/>
        </w:rPr>
        <w:instrText xml:space="preserve"> REF _Ref287101147 \h </w:instrText>
      </w:r>
      <w:r>
        <w:rPr>
          <w:rFonts w:ascii="宋体" w:hAnsi="宋体" w:cs="宋体"/>
        </w:rPr>
      </w:r>
      <w:r>
        <w:rPr>
          <w:rFonts w:ascii="宋体" w:hAnsi="宋体" w:cs="宋体"/>
        </w:rPr>
        <w:fldChar w:fldCharType="separate"/>
      </w:r>
      <w:r w:rsidRPr="00567116">
        <w:rPr>
          <w:rFonts w:hint="eastAsia"/>
        </w:rPr>
        <w:t>瓦片的尺寸规格</w:t>
      </w:r>
      <w:r>
        <w:rPr>
          <w:rFonts w:ascii="宋体" w:hAnsi="宋体" w:cs="宋体"/>
        </w:rPr>
        <w:fldChar w:fldCharType="end"/>
      </w:r>
      <w:r w:rsidR="002C29CE">
        <w:rPr>
          <w:rFonts w:ascii="宋体" w:hAnsi="宋体" w:cs="宋体" w:hint="eastAsia"/>
        </w:rPr>
        <w:t>所给公式，设瓦片矩阵的左上角、右下角行列坐标为（TileCol1，TileRow1）、（TileCol2，TileRow2），可得</w:t>
      </w:r>
    </w:p>
    <w:p w14:paraId="08E55C30" w14:textId="77777777" w:rsidR="002C29CE" w:rsidRDefault="002C29CE" w:rsidP="002C29CE">
      <w:pPr>
        <w:tabs>
          <w:tab w:val="left" w:pos="720"/>
        </w:tabs>
        <w:rPr>
          <w:rFonts w:ascii="Cambria Math" w:hAnsi="Cambria Math" w:cs="宋体"/>
          <w:oMath/>
        </w:rPr>
        <w:sectPr w:rsidR="002C29CE" w:rsidSect="00516459">
          <w:headerReference w:type="default" r:id="rId53"/>
          <w:pgSz w:w="11906" w:h="16838"/>
          <w:pgMar w:top="1440" w:right="1797" w:bottom="1440" w:left="2070" w:header="851" w:footer="992" w:gutter="0"/>
          <w:cols w:space="425"/>
          <w:docGrid w:type="lines" w:linePitch="312"/>
        </w:sectPr>
      </w:pPr>
    </w:p>
    <w:p w14:paraId="5AB5ED81" w14:textId="1065623B" w:rsidR="002C29CE" w:rsidRPr="002C29CE" w:rsidRDefault="00CC28F7" w:rsidP="002C29CE">
      <w:pPr>
        <w:tabs>
          <w:tab w:val="left" w:pos="720"/>
        </w:tabs>
        <w:rPr>
          <w:rFonts w:ascii="宋体" w:hAnsi="宋体" w:cs="宋体"/>
          <w:i/>
        </w:rPr>
        <w:sectPr w:rsidR="002C29CE" w:rsidRPr="002C29CE" w:rsidSect="002C29CE">
          <w:type w:val="continuous"/>
          <w:pgSz w:w="11906" w:h="16838"/>
          <w:pgMar w:top="1440" w:right="1797" w:bottom="1440" w:left="2070" w:header="851" w:footer="992" w:gutter="0"/>
          <w:cols w:num="2" w:space="425"/>
          <w:docGrid w:type="lines" w:linePitch="312"/>
        </w:sectPr>
      </w:pP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TileCol1 = x1/size</m:t>
                </m:r>
              </m:e>
              <m:e>
                <m:r>
                  <w:rPr>
                    <w:rFonts w:ascii="Cambria Math" w:hAnsi="Cambria Math" w:cs="宋体"/>
                  </w:rPr>
                  <m:t>TileRow1=y1/size</m:t>
                </m:r>
              </m:e>
            </m:eqArr>
          </m:e>
        </m:d>
        <m:r>
          <w:rPr>
            <w:rFonts w:ascii="Cambria Math" w:hAnsi="Cambria Math" w:cs="宋体"/>
          </w:rPr>
          <m:t xml:space="preserve"> </m:t>
        </m:r>
      </m:oMath>
      <w:r w:rsidR="002C29CE">
        <w:rPr>
          <w:rFonts w:ascii="Cambria Math" w:hAnsi="Cambria Math" w:cs="宋体"/>
          <w:i/>
        </w:rPr>
        <w:t xml:space="preserve"> </w:t>
      </w:r>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TileCol2=TileCol1+1</m:t>
                </m:r>
              </m:e>
              <m:e>
                <m:r>
                  <w:rPr>
                    <w:rFonts w:ascii="Cambria Math" w:hAnsi="Cambria Math" w:cs="宋体"/>
                  </w:rPr>
                  <m:t>TileRow2=TileRow2+1</m:t>
                </m:r>
              </m:e>
            </m:eqArr>
          </m:e>
        </m:d>
      </m:oMath>
    </w:p>
    <w:p w14:paraId="5EF4565D" w14:textId="4FBBD348" w:rsidR="00121FF0" w:rsidRDefault="002C29CE" w:rsidP="002C29CE">
      <w:pPr>
        <w:pStyle w:val="Heading4"/>
      </w:pPr>
      <w:r>
        <w:rPr>
          <w:rFonts w:hint="eastAsia"/>
        </w:rPr>
        <w:t xml:space="preserve"> </w:t>
      </w:r>
      <w:bookmarkStart w:id="318" w:name="_Toc287515699"/>
      <w:r w:rsidR="00D40BC7" w:rsidRPr="002C29CE">
        <w:rPr>
          <w:rFonts w:hint="eastAsia"/>
        </w:rPr>
        <w:t>利用</w:t>
      </w:r>
      <w:r w:rsidR="00D40BC7" w:rsidRPr="002C29CE">
        <w:t>UIKit</w:t>
      </w:r>
      <w:r w:rsidR="00D40BC7" w:rsidRPr="002C29CE">
        <w:rPr>
          <w:rFonts w:hint="eastAsia"/>
        </w:rPr>
        <w:t>绘制图片</w:t>
      </w:r>
      <w:bookmarkEnd w:id="318"/>
    </w:p>
    <w:p w14:paraId="6EB6E305" w14:textId="493D6644" w:rsidR="007369E4" w:rsidRDefault="007369E4" w:rsidP="007369E4">
      <w:pPr>
        <w:rPr>
          <w:rFonts w:ascii="宋体" w:hAnsi="宋体" w:cs="宋体"/>
        </w:rPr>
      </w:pPr>
      <w:r>
        <w:rPr>
          <w:rFonts w:hint="eastAsia"/>
        </w:rPr>
        <w:t>UI</w:t>
      </w:r>
      <w:r>
        <w:rPr>
          <w:rFonts w:ascii="宋体" w:hAnsi="宋体" w:cs="宋体" w:hint="eastAsia"/>
        </w:rPr>
        <w:t>Kit基于Core Graphic，在当前绘图上下文中，将绘制图像的功能接口进行了二次封装，例如通过封装绘制图片的功能接口，是的UIImage</w:t>
      </w:r>
      <w:r w:rsidR="00667495">
        <w:rPr>
          <w:rFonts w:ascii="宋体" w:hAnsi="宋体" w:cs="宋体" w:hint="eastAsia"/>
        </w:rPr>
        <w:t>对象具备了在当前上下文中绘制自身的功能。</w:t>
      </w:r>
    </w:p>
    <w:p w14:paraId="56C2C95C" w14:textId="14B0E473" w:rsidR="000D3E02" w:rsidRDefault="000D3E02" w:rsidP="007369E4">
      <w:pPr>
        <w:rPr>
          <w:rFonts w:ascii="宋体" w:hAnsi="宋体" w:cs="宋体"/>
        </w:rPr>
      </w:pPr>
      <w:r>
        <w:rPr>
          <w:rFonts w:ascii="宋体" w:hAnsi="宋体" w:cs="宋体" w:hint="eastAsia"/>
        </w:rPr>
        <w:t>具体调用流程如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_Ref287103384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8.2</w:t>
      </w:r>
      <w:r>
        <w:noBreakHyphen/>
      </w:r>
      <w:r>
        <w:rPr>
          <w:noProof/>
        </w:rPr>
        <w:t>5</w:t>
      </w:r>
      <w:r>
        <w:rPr>
          <w:rFonts w:hint="eastAsia"/>
        </w:rPr>
        <w:t xml:space="preserve"> UIKit</w:t>
      </w:r>
      <w:r>
        <w:rPr>
          <w:rFonts w:hint="eastAsia"/>
        </w:rPr>
        <w:t>绘制图片的流程</w:t>
      </w:r>
      <w:r>
        <w:rPr>
          <w:rFonts w:ascii="宋体" w:hAnsi="宋体" w:cs="宋体"/>
        </w:rPr>
        <w:fldChar w:fldCharType="end"/>
      </w:r>
    </w:p>
    <w:p w14:paraId="025F3F8C" w14:textId="77777777" w:rsidR="000D3E02" w:rsidRDefault="000D3E02" w:rsidP="000D3E02">
      <w:pPr>
        <w:keepNext/>
        <w:ind w:firstLine="0"/>
        <w:jc w:val="center"/>
      </w:pPr>
      <w:r>
        <w:rPr>
          <w:rFonts w:ascii="宋体" w:hAnsi="宋体" w:cs="宋体"/>
          <w:noProof/>
          <w:lang w:eastAsia="en-US"/>
        </w:rPr>
        <w:drawing>
          <wp:inline distT="0" distB="0" distL="0" distR="0" wp14:anchorId="372F397A" wp14:editId="66A757C6">
            <wp:extent cx="2226861" cy="2622127"/>
            <wp:effectExtent l="0" t="0" r="889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27655" cy="2623062"/>
                    </a:xfrm>
                    <a:prstGeom prst="rect">
                      <a:avLst/>
                    </a:prstGeom>
                    <a:noFill/>
                    <a:ln>
                      <a:noFill/>
                    </a:ln>
                  </pic:spPr>
                </pic:pic>
              </a:graphicData>
            </a:graphic>
          </wp:inline>
        </w:drawing>
      </w:r>
    </w:p>
    <w:p w14:paraId="53891984" w14:textId="148477AA" w:rsidR="00667495" w:rsidRPr="007369E4" w:rsidRDefault="000D3E02" w:rsidP="000D3E02">
      <w:pPr>
        <w:pStyle w:val="Caption"/>
        <w:rPr>
          <w:rFonts w:ascii="宋体" w:hAnsi="宋体" w:cs="宋体"/>
        </w:rPr>
      </w:pPr>
      <w:bookmarkStart w:id="319" w:name="_Ref287103384"/>
      <w:r>
        <w:rPr>
          <w:rFonts w:hint="eastAsia"/>
        </w:rPr>
        <w:t>图</w:t>
      </w:r>
      <w:r>
        <w:rPr>
          <w:rFonts w:hint="eastAsia"/>
        </w:rPr>
        <w:t xml:space="preserve"> </w:t>
      </w:r>
      <w:fldSimple w:instr=" STYLEREF 2 \s ">
        <w:r w:rsidR="00F01F4D">
          <w:rPr>
            <w:noProof/>
          </w:rPr>
          <w:t>8.2</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5</w:t>
      </w:r>
      <w:r w:rsidR="00F01F4D">
        <w:fldChar w:fldCharType="end"/>
      </w:r>
      <w:r>
        <w:rPr>
          <w:rFonts w:hint="eastAsia"/>
        </w:rPr>
        <w:t xml:space="preserve"> UIKit</w:t>
      </w:r>
      <w:r>
        <w:rPr>
          <w:rFonts w:hint="eastAsia"/>
        </w:rPr>
        <w:t>绘制图片的流程</w:t>
      </w:r>
      <w:bookmarkEnd w:id="319"/>
    </w:p>
    <w:p w14:paraId="2EAE014D" w14:textId="20F23FFD" w:rsidR="001315C0" w:rsidRDefault="000D3E02" w:rsidP="001315C0">
      <w:pPr>
        <w:rPr>
          <w:rFonts w:ascii="宋体" w:hAnsi="宋体" w:cs="宋体"/>
        </w:rPr>
      </w:pPr>
      <w:r>
        <w:rPr>
          <w:rFonts w:ascii="宋体" w:hAnsi="宋体" w:cs="宋体" w:hint="eastAsia"/>
        </w:rPr>
        <w:t>涉及的功能接口说明：</w:t>
      </w:r>
    </w:p>
    <w:p w14:paraId="30468FA4" w14:textId="19D4A285" w:rsidR="00B955A5" w:rsidRDefault="00B955A5" w:rsidP="00B955A5">
      <w:pPr>
        <w:pStyle w:val="Caption"/>
        <w:keepNext/>
      </w:pPr>
      <w:r>
        <w:rPr>
          <w:rFonts w:hint="eastAsia"/>
        </w:rPr>
        <w:t>表</w:t>
      </w:r>
      <w:r>
        <w:rPr>
          <w:rFonts w:hint="eastAsia"/>
        </w:rPr>
        <w:t xml:space="preserve"> </w:t>
      </w:r>
      <w:fldSimple w:instr=" STYLEREF 2 \s ">
        <w:r w:rsidR="00135308">
          <w:rPr>
            <w:noProof/>
          </w:rPr>
          <w:t>8.2</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4</w:t>
      </w:r>
      <w:r w:rsidR="00135308">
        <w:fldChar w:fldCharType="end"/>
      </w:r>
      <w:r>
        <w:rPr>
          <w:rFonts w:hint="eastAsia"/>
        </w:rPr>
        <w:t xml:space="preserve"> UIImage</w:t>
      </w:r>
      <w:r>
        <w:rPr>
          <w:rFonts w:hint="eastAsia"/>
        </w:rPr>
        <w:t>绘制功能接口说明</w:t>
      </w:r>
    </w:p>
    <w:tbl>
      <w:tblPr>
        <w:tblW w:w="8388" w:type="dxa"/>
        <w:tblBorders>
          <w:top w:val="single" w:sz="4" w:space="0" w:color="000000"/>
          <w:bottom w:val="single" w:sz="4" w:space="0" w:color="000000"/>
          <w:insideH w:val="single" w:sz="4" w:space="0" w:color="000000"/>
          <w:insideV w:val="single" w:sz="4" w:space="0" w:color="000000"/>
        </w:tblBorders>
        <w:tblLayout w:type="fixed"/>
        <w:tblLook w:val="04A0" w:firstRow="1" w:lastRow="0" w:firstColumn="1" w:lastColumn="0" w:noHBand="0" w:noVBand="1"/>
      </w:tblPr>
      <w:tblGrid>
        <w:gridCol w:w="3078"/>
        <w:gridCol w:w="5310"/>
      </w:tblGrid>
      <w:tr w:rsidR="000D3E02" w:rsidRPr="008C0751" w14:paraId="178AF53E" w14:textId="77777777" w:rsidTr="000D3E02">
        <w:trPr>
          <w:trHeight w:val="329"/>
        </w:trPr>
        <w:tc>
          <w:tcPr>
            <w:tcW w:w="3078" w:type="dxa"/>
            <w:tcBorders>
              <w:right w:val="single" w:sz="4" w:space="0" w:color="auto"/>
            </w:tcBorders>
            <w:shd w:val="clear" w:color="auto" w:fill="auto"/>
          </w:tcPr>
          <w:p w14:paraId="3CCFEA98" w14:textId="77777777" w:rsidR="000D3E02" w:rsidRPr="004219B2" w:rsidRDefault="000D3E02" w:rsidP="00145F78">
            <w:pPr>
              <w:ind w:firstLine="0"/>
              <w:jc w:val="center"/>
              <w:rPr>
                <w:rFonts w:ascii="宋体" w:hAnsi="宋体" w:cs="宋体"/>
                <w:b/>
              </w:rPr>
            </w:pPr>
            <w:r>
              <w:rPr>
                <w:rFonts w:ascii="宋体" w:hAnsi="宋体" w:cs="宋体" w:hint="eastAsia"/>
                <w:b/>
              </w:rPr>
              <w:t>功能名称</w:t>
            </w:r>
          </w:p>
        </w:tc>
        <w:tc>
          <w:tcPr>
            <w:tcW w:w="5310" w:type="dxa"/>
            <w:shd w:val="clear" w:color="auto" w:fill="auto"/>
          </w:tcPr>
          <w:p w14:paraId="0F67AE00" w14:textId="77777777" w:rsidR="000D3E02" w:rsidRPr="008C0751" w:rsidRDefault="000D3E02" w:rsidP="00145F78">
            <w:pPr>
              <w:ind w:firstLine="0"/>
              <w:jc w:val="center"/>
              <w:rPr>
                <w:rFonts w:ascii="宋体" w:hAnsi="宋体" w:cs="宋体"/>
                <w:b/>
              </w:rPr>
            </w:pPr>
            <w:r>
              <w:rPr>
                <w:rFonts w:hint="eastAsia"/>
                <w:b/>
              </w:rPr>
              <w:t>具体说明</w:t>
            </w:r>
          </w:p>
        </w:tc>
      </w:tr>
      <w:tr w:rsidR="000D3E02" w:rsidRPr="00793990" w14:paraId="7FA64AD0" w14:textId="77777777" w:rsidTr="000D3E02">
        <w:trPr>
          <w:trHeight w:val="329"/>
        </w:trPr>
        <w:tc>
          <w:tcPr>
            <w:tcW w:w="3078" w:type="dxa"/>
            <w:tcBorders>
              <w:right w:val="single" w:sz="4" w:space="0" w:color="auto"/>
            </w:tcBorders>
          </w:tcPr>
          <w:p w14:paraId="48EF0AB0" w14:textId="1C58FAC9" w:rsidR="000D3E02" w:rsidRDefault="000D3E02" w:rsidP="00145F78">
            <w:pPr>
              <w:ind w:firstLine="0"/>
              <w:jc w:val="center"/>
              <w:rPr>
                <w:rFonts w:ascii="宋体" w:hAnsi="宋体" w:cs="宋体"/>
              </w:rPr>
            </w:pPr>
            <w:r w:rsidRPr="000D3E02">
              <w:rPr>
                <w:rFonts w:ascii="宋体" w:hAnsi="宋体" w:cs="宋体"/>
              </w:rPr>
              <w:t>UIGraphicsPushContext</w:t>
            </w:r>
          </w:p>
        </w:tc>
        <w:tc>
          <w:tcPr>
            <w:tcW w:w="5310" w:type="dxa"/>
          </w:tcPr>
          <w:p w14:paraId="1579E080" w14:textId="75FB8C5F" w:rsidR="000D3E02" w:rsidRPr="00793990" w:rsidRDefault="000D3E02" w:rsidP="00145F78">
            <w:pPr>
              <w:ind w:firstLine="0"/>
              <w:rPr>
                <w:rFonts w:ascii="宋体" w:hAnsi="宋体" w:cs="宋体"/>
              </w:rPr>
            </w:pPr>
            <w:r>
              <w:rPr>
                <w:rFonts w:ascii="宋体" w:hAnsi="宋体" w:cs="宋体" w:hint="eastAsia"/>
              </w:rPr>
              <w:t>将当前绘图上下文标记为目标</w:t>
            </w:r>
            <w:r w:rsidR="00257B07">
              <w:rPr>
                <w:rFonts w:ascii="宋体" w:hAnsi="宋体" w:cs="宋体" w:hint="eastAsia"/>
              </w:rPr>
              <w:t>。</w:t>
            </w:r>
          </w:p>
        </w:tc>
      </w:tr>
      <w:tr w:rsidR="000D3E02" w14:paraId="5632CD69" w14:textId="77777777" w:rsidTr="000D3E02">
        <w:trPr>
          <w:trHeight w:val="343"/>
        </w:trPr>
        <w:tc>
          <w:tcPr>
            <w:tcW w:w="3078" w:type="dxa"/>
            <w:tcBorders>
              <w:right w:val="single" w:sz="4" w:space="0" w:color="auto"/>
            </w:tcBorders>
          </w:tcPr>
          <w:p w14:paraId="2991163C" w14:textId="69A5B645" w:rsidR="000D3E02" w:rsidRDefault="000D3E02" w:rsidP="00145F78">
            <w:pPr>
              <w:ind w:firstLine="0"/>
              <w:jc w:val="center"/>
              <w:rPr>
                <w:rFonts w:ascii="宋体" w:hAnsi="宋体" w:cs="宋体"/>
              </w:rPr>
            </w:pPr>
            <w:r w:rsidRPr="000D3E02">
              <w:rPr>
                <w:rFonts w:ascii="宋体" w:hAnsi="宋体" w:cs="宋体"/>
              </w:rPr>
              <w:t>drawInRect</w:t>
            </w:r>
          </w:p>
        </w:tc>
        <w:tc>
          <w:tcPr>
            <w:tcW w:w="5310" w:type="dxa"/>
          </w:tcPr>
          <w:p w14:paraId="3E0EBB43" w14:textId="7F6CCE35" w:rsidR="000D3E02" w:rsidRDefault="000D3E02" w:rsidP="00145F78">
            <w:pPr>
              <w:keepNext/>
              <w:ind w:firstLine="0"/>
              <w:rPr>
                <w:rFonts w:ascii="宋体" w:hAnsi="宋体" w:cs="宋体"/>
              </w:rPr>
            </w:pPr>
            <w:r>
              <w:rPr>
                <w:rFonts w:ascii="宋体" w:hAnsi="宋体" w:cs="宋体" w:hint="eastAsia"/>
              </w:rPr>
              <w:t>UIImage的实例方法，根据传入左上角像素坐标和边长作为图片的frame，将图片绘制在layer上。</w:t>
            </w:r>
          </w:p>
        </w:tc>
      </w:tr>
      <w:tr w:rsidR="000D3E02" w14:paraId="731D2BE2" w14:textId="77777777" w:rsidTr="000D3E02">
        <w:trPr>
          <w:trHeight w:val="343"/>
        </w:trPr>
        <w:tc>
          <w:tcPr>
            <w:tcW w:w="3078" w:type="dxa"/>
            <w:tcBorders>
              <w:right w:val="single" w:sz="4" w:space="0" w:color="auto"/>
            </w:tcBorders>
          </w:tcPr>
          <w:p w14:paraId="75FF0757" w14:textId="304D36E0" w:rsidR="000D3E02" w:rsidRDefault="000D3E02" w:rsidP="00145F78">
            <w:pPr>
              <w:rPr>
                <w:rFonts w:ascii="宋体" w:hAnsi="宋体" w:cs="宋体"/>
              </w:rPr>
            </w:pPr>
            <w:r w:rsidRPr="000D3E02">
              <w:rPr>
                <w:rFonts w:ascii="宋体" w:hAnsi="宋体" w:cs="宋体"/>
              </w:rPr>
              <w:t>UIGraphicsPopContext</w:t>
            </w:r>
          </w:p>
        </w:tc>
        <w:tc>
          <w:tcPr>
            <w:tcW w:w="5310" w:type="dxa"/>
          </w:tcPr>
          <w:p w14:paraId="53C97869" w14:textId="7E6B507B" w:rsidR="000D3E02" w:rsidRDefault="000D3E02" w:rsidP="00145F78">
            <w:pPr>
              <w:keepNext/>
              <w:ind w:firstLine="0"/>
              <w:rPr>
                <w:rFonts w:ascii="宋体" w:hAnsi="宋体" w:cs="宋体"/>
              </w:rPr>
            </w:pPr>
            <w:r>
              <w:rPr>
                <w:rFonts w:ascii="宋体" w:hAnsi="宋体" w:cs="宋体" w:hint="eastAsia"/>
              </w:rPr>
              <w:t>将当前绘图上下文的绘制标记去掉</w:t>
            </w:r>
            <w:r w:rsidR="00257B07">
              <w:rPr>
                <w:rFonts w:ascii="宋体" w:hAnsi="宋体" w:cs="宋体" w:hint="eastAsia"/>
              </w:rPr>
              <w:t>。</w:t>
            </w:r>
          </w:p>
        </w:tc>
      </w:tr>
    </w:tbl>
    <w:p w14:paraId="524F3147" w14:textId="43223FB1" w:rsidR="000D3E02" w:rsidRPr="001315C0" w:rsidRDefault="006F3FCD" w:rsidP="006F3FCD">
      <w:pPr>
        <w:rPr>
          <w:rFonts w:ascii="宋体" w:hAnsi="宋体" w:cs="宋体"/>
        </w:rPr>
      </w:pPr>
      <w:r>
        <w:rPr>
          <w:rFonts w:ascii="宋体" w:hAnsi="宋体" w:cs="宋体"/>
        </w:rPr>
        <w:br w:type="page"/>
      </w:r>
    </w:p>
    <w:p w14:paraId="392176A1" w14:textId="096558FE" w:rsidR="00106A8B" w:rsidRDefault="000D1EAE" w:rsidP="00106A8B">
      <w:pPr>
        <w:pStyle w:val="Heading3"/>
      </w:pPr>
      <w:r>
        <w:t xml:space="preserve"> </w:t>
      </w:r>
      <w:bookmarkStart w:id="320" w:name="_Toc287515700"/>
      <w:r w:rsidR="001F05A4">
        <w:rPr>
          <w:rFonts w:hint="eastAsia"/>
        </w:rPr>
        <w:t>绘制地图的流程</w:t>
      </w:r>
      <w:r w:rsidR="00E1451C">
        <w:rPr>
          <w:rFonts w:hint="eastAsia"/>
        </w:rPr>
        <w:t>综述</w:t>
      </w:r>
      <w:bookmarkEnd w:id="320"/>
    </w:p>
    <w:p w14:paraId="322F7388" w14:textId="2CDC8DD9" w:rsidR="00264FDF" w:rsidRPr="00264FDF" w:rsidRDefault="00264FDF" w:rsidP="00264FDF">
      <w:pPr>
        <w:pStyle w:val="Heading4"/>
      </w:pPr>
      <w:r>
        <w:rPr>
          <w:rFonts w:ascii="黑体" w:hAnsi="黑体" w:cs="黑体" w:hint="eastAsia"/>
        </w:rPr>
        <w:t xml:space="preserve"> </w:t>
      </w:r>
      <w:bookmarkStart w:id="321" w:name="_Toc287515701"/>
      <w:r w:rsidRPr="00264FDF">
        <w:rPr>
          <w:rFonts w:hint="eastAsia"/>
        </w:rPr>
        <w:t>初始化地图的流程</w:t>
      </w:r>
      <w:bookmarkEnd w:id="321"/>
    </w:p>
    <w:p w14:paraId="42740037" w14:textId="530175B9" w:rsidR="00145F78" w:rsidRDefault="00145F78" w:rsidP="00145F78">
      <w:pPr>
        <w:rPr>
          <w:rFonts w:ascii="宋体" w:hAnsi="宋体" w:cs="宋体"/>
        </w:rPr>
      </w:pPr>
      <w:r>
        <w:rPr>
          <w:rFonts w:hint="eastAsia"/>
        </w:rPr>
        <w:t>IOS.</w:t>
      </w:r>
      <w:r>
        <w:t>GIS.</w:t>
      </w:r>
      <w:r>
        <w:rPr>
          <w:rFonts w:ascii="宋体" w:hAnsi="宋体" w:cs="宋体" w:hint="eastAsia"/>
        </w:rPr>
        <w:t>Common.Tools SDK</w:t>
      </w:r>
      <w:r w:rsidR="006F3FCD">
        <w:rPr>
          <w:rFonts w:ascii="宋体" w:hAnsi="宋体" w:cs="宋体" w:hint="eastAsia"/>
        </w:rPr>
        <w:t>通过TileMapPresentationView初始化地图的流程如图：</w:t>
      </w:r>
    </w:p>
    <w:p w14:paraId="72C07AB3" w14:textId="77777777" w:rsidR="006F3FCD" w:rsidRDefault="006F3FCD" w:rsidP="006F3FCD">
      <w:pPr>
        <w:keepNext/>
        <w:ind w:firstLine="0"/>
        <w:jc w:val="center"/>
      </w:pPr>
      <w:r>
        <w:rPr>
          <w:rFonts w:ascii="宋体" w:hAnsi="宋体" w:cs="宋体"/>
          <w:noProof/>
          <w:lang w:eastAsia="en-US"/>
        </w:rPr>
        <w:drawing>
          <wp:inline distT="0" distB="0" distL="0" distR="0" wp14:anchorId="7DA10747" wp14:editId="39772B3D">
            <wp:extent cx="5104765" cy="4262755"/>
            <wp:effectExtent l="0" t="0" r="63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4765" cy="4262755"/>
                    </a:xfrm>
                    <a:prstGeom prst="rect">
                      <a:avLst/>
                    </a:prstGeom>
                    <a:noFill/>
                    <a:ln>
                      <a:noFill/>
                    </a:ln>
                  </pic:spPr>
                </pic:pic>
              </a:graphicData>
            </a:graphic>
          </wp:inline>
        </w:drawing>
      </w:r>
    </w:p>
    <w:p w14:paraId="48C1AC83" w14:textId="284BD023" w:rsidR="006F3FCD" w:rsidRDefault="006F3FCD" w:rsidP="008210D5">
      <w:pPr>
        <w:pStyle w:val="Caption"/>
      </w:pPr>
      <w:r>
        <w:rPr>
          <w:rFonts w:hint="eastAsia"/>
        </w:rPr>
        <w:t>图</w:t>
      </w:r>
      <w:r>
        <w:rPr>
          <w:rFonts w:hint="eastAsia"/>
        </w:rPr>
        <w:t xml:space="preserve"> </w:t>
      </w:r>
      <w:fldSimple w:instr=" STYLEREF 2 \s ">
        <w:r w:rsidR="00F01F4D">
          <w:rPr>
            <w:noProof/>
          </w:rPr>
          <w:t>8.2</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6</w:t>
      </w:r>
      <w:r w:rsidR="00F01F4D">
        <w:fldChar w:fldCharType="end"/>
      </w:r>
      <w:r>
        <w:rPr>
          <w:rFonts w:hint="eastAsia"/>
        </w:rPr>
        <w:t xml:space="preserve"> IOS.GIS.Common.Tools</w:t>
      </w:r>
      <w:r>
        <w:rPr>
          <w:rFonts w:hint="eastAsia"/>
        </w:rPr>
        <w:t>初始化瓦片地图流程</w:t>
      </w:r>
      <w:r w:rsidR="008210D5">
        <w:br w:type="page"/>
      </w:r>
    </w:p>
    <w:p w14:paraId="3572EA63" w14:textId="624400EA" w:rsidR="00D640EA" w:rsidRDefault="00D9569F" w:rsidP="00D9569F">
      <w:pPr>
        <w:pStyle w:val="Heading4"/>
      </w:pPr>
      <w:r>
        <w:rPr>
          <w:rFonts w:hint="eastAsia"/>
        </w:rPr>
        <w:t xml:space="preserve"> </w:t>
      </w:r>
      <w:bookmarkStart w:id="322" w:name="_Toc287515702"/>
      <w:r w:rsidR="006A0915">
        <w:rPr>
          <w:rFonts w:hint="eastAsia"/>
        </w:rPr>
        <w:t>重载地图的流程</w:t>
      </w:r>
      <w:bookmarkEnd w:id="322"/>
    </w:p>
    <w:p w14:paraId="0E504EF9" w14:textId="0173619B" w:rsidR="006A0915" w:rsidRDefault="006A0915" w:rsidP="006A0915">
      <w:pPr>
        <w:rPr>
          <w:rFonts w:ascii="宋体" w:hAnsi="宋体" w:cs="宋体"/>
        </w:rPr>
      </w:pPr>
      <w:r>
        <w:rPr>
          <w:rFonts w:ascii="宋体" w:hAnsi="宋体" w:cs="宋体" w:hint="eastAsia"/>
        </w:rPr>
        <w:t>当用户对地图做了相应操作，TileMapPresentation</w:t>
      </w:r>
      <w:r w:rsidR="008210D5">
        <w:rPr>
          <w:rFonts w:ascii="宋体" w:hAnsi="宋体" w:cs="宋体" w:hint="eastAsia"/>
        </w:rPr>
        <w:t>View会重载地图。</w:t>
      </w:r>
    </w:p>
    <w:p w14:paraId="3A9F2CF5" w14:textId="54529A77" w:rsidR="008210D5" w:rsidRDefault="008210D5" w:rsidP="006A0915">
      <w:pPr>
        <w:rPr>
          <w:rFonts w:ascii="宋体" w:hAnsi="宋体" w:cs="宋体"/>
        </w:rPr>
      </w:pPr>
      <w:r>
        <w:rPr>
          <w:rFonts w:ascii="宋体" w:hAnsi="宋体" w:cs="宋体" w:hint="eastAsia"/>
        </w:rPr>
        <w:t>流程如：</w:t>
      </w:r>
    </w:p>
    <w:p w14:paraId="17276099" w14:textId="77777777" w:rsidR="008210D5" w:rsidRDefault="008210D5" w:rsidP="008210D5">
      <w:pPr>
        <w:keepNext/>
        <w:ind w:firstLine="0"/>
        <w:jc w:val="center"/>
      </w:pPr>
      <w:r>
        <w:rPr>
          <w:rFonts w:ascii="宋体" w:hAnsi="宋体" w:cs="宋体"/>
          <w:b/>
          <w:noProof/>
          <w:lang w:eastAsia="en-US"/>
        </w:rPr>
        <w:drawing>
          <wp:inline distT="0" distB="0" distL="0" distR="0" wp14:anchorId="67372935" wp14:editId="3EDE9FA5">
            <wp:extent cx="5104765" cy="3312183"/>
            <wp:effectExtent l="0" t="0" r="635"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4765" cy="3312183"/>
                    </a:xfrm>
                    <a:prstGeom prst="rect">
                      <a:avLst/>
                    </a:prstGeom>
                    <a:noFill/>
                    <a:ln>
                      <a:noFill/>
                    </a:ln>
                  </pic:spPr>
                </pic:pic>
              </a:graphicData>
            </a:graphic>
          </wp:inline>
        </w:drawing>
      </w:r>
    </w:p>
    <w:p w14:paraId="01BFF4A2" w14:textId="4967C5C4" w:rsidR="00107AE5" w:rsidRPr="00107AE5" w:rsidRDefault="008210D5" w:rsidP="00107AE5">
      <w:pPr>
        <w:pStyle w:val="Caption"/>
      </w:pPr>
      <w:r>
        <w:rPr>
          <w:rFonts w:hint="eastAsia"/>
        </w:rPr>
        <w:t>图</w:t>
      </w:r>
      <w:r>
        <w:rPr>
          <w:rFonts w:hint="eastAsia"/>
        </w:rPr>
        <w:t xml:space="preserve"> </w:t>
      </w:r>
      <w:fldSimple w:instr=" STYLEREF 2 \s ">
        <w:r w:rsidR="00F01F4D">
          <w:rPr>
            <w:noProof/>
          </w:rPr>
          <w:t>8.2</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7</w:t>
      </w:r>
      <w:r w:rsidR="00F01F4D">
        <w:fldChar w:fldCharType="end"/>
      </w:r>
      <w:r>
        <w:rPr>
          <w:rFonts w:hint="eastAsia"/>
        </w:rPr>
        <w:t xml:space="preserve"> </w:t>
      </w:r>
      <w:r>
        <w:rPr>
          <w:rFonts w:hint="eastAsia"/>
        </w:rPr>
        <w:t>重载地图流程</w:t>
      </w:r>
    </w:p>
    <w:p w14:paraId="33CB4407" w14:textId="708E5029" w:rsidR="008210D5" w:rsidRDefault="008210D5" w:rsidP="008210D5">
      <w:pPr>
        <w:pStyle w:val="Heading4"/>
      </w:pPr>
      <w:r>
        <w:t xml:space="preserve"> </w:t>
      </w:r>
      <w:bookmarkStart w:id="323" w:name="_Toc287515703"/>
      <w:r>
        <w:t>TileMapPresentationView</w:t>
      </w:r>
      <w:r w:rsidRPr="008210D5">
        <w:rPr>
          <w:rFonts w:hint="eastAsia"/>
        </w:rPr>
        <w:t>的类结构</w:t>
      </w:r>
      <w:bookmarkEnd w:id="323"/>
    </w:p>
    <w:p w14:paraId="6F608A53" w14:textId="65A797AC" w:rsidR="005151CD" w:rsidRPr="005151CD" w:rsidRDefault="005151CD" w:rsidP="001B0FEC">
      <w:pPr>
        <w:ind w:firstLine="0"/>
      </w:pPr>
      <w:r w:rsidRPr="008210D5">
        <w:rPr>
          <w:rFonts w:ascii="宋体" w:hAnsi="宋体" w:cs="宋体"/>
          <w:noProof/>
          <w:lang w:eastAsia="en-US"/>
        </w:rPr>
        <w:drawing>
          <wp:inline distT="0" distB="0" distL="0" distR="0" wp14:anchorId="697295B2" wp14:editId="6BE5C34D">
            <wp:extent cx="4826318" cy="3932978"/>
            <wp:effectExtent l="0" t="0" r="0" b="4445"/>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6318" cy="3932978"/>
                    </a:xfrm>
                    <a:prstGeom prst="rect">
                      <a:avLst/>
                    </a:prstGeom>
                    <a:noFill/>
                    <a:ln>
                      <a:noFill/>
                    </a:ln>
                  </pic:spPr>
                </pic:pic>
              </a:graphicData>
            </a:graphic>
          </wp:inline>
        </w:drawing>
      </w:r>
    </w:p>
    <w:p w14:paraId="0E713102" w14:textId="6ACEAD84" w:rsidR="001F05A4" w:rsidRPr="001F05A4" w:rsidRDefault="001F05A4" w:rsidP="001F05A4">
      <w:pPr>
        <w:ind w:firstLine="0"/>
      </w:pPr>
    </w:p>
    <w:p w14:paraId="669AC5FA" w14:textId="425505F6" w:rsidR="00107AE5" w:rsidRDefault="00223D1D" w:rsidP="00107AE5">
      <w:pPr>
        <w:pStyle w:val="Heading2"/>
      </w:pPr>
      <w:r>
        <w:rPr>
          <w:rFonts w:hint="eastAsia"/>
        </w:rPr>
        <w:t xml:space="preserve"> </w:t>
      </w:r>
      <w:bookmarkStart w:id="324" w:name="_Toc287515704"/>
      <w:r w:rsidR="00107AE5">
        <w:rPr>
          <w:rFonts w:hint="eastAsia"/>
        </w:rPr>
        <w:t>本章小结</w:t>
      </w:r>
      <w:bookmarkEnd w:id="324"/>
    </w:p>
    <w:p w14:paraId="5AAA0300" w14:textId="77777777" w:rsidR="00107AE5" w:rsidRDefault="00107AE5" w:rsidP="00107AE5">
      <w:pPr>
        <w:rPr>
          <w:rFonts w:ascii="宋体" w:hAnsi="宋体" w:cs="宋体"/>
        </w:rPr>
      </w:pPr>
      <w:r>
        <w:rPr>
          <w:rFonts w:ascii="宋体" w:hAnsi="宋体" w:cs="宋体" w:hint="eastAsia"/>
        </w:rPr>
        <w:t>本章阐述了在通过数据源获得数据的基础上，IOS.GIS.Common.Tools SDK将瓦片地图渲染到图形界面的过程。为了实现这个渲染过程，SDK通过引用iOS框架中的CATiledLayer来辅助加载瓦片金字塔，以及UIKit来完成图像绘制功能。</w:t>
      </w:r>
    </w:p>
    <w:p w14:paraId="47420884" w14:textId="77777777" w:rsidR="00107AE5" w:rsidRDefault="00107AE5" w:rsidP="00107AE5">
      <w:pPr>
        <w:rPr>
          <w:rFonts w:ascii="宋体" w:hAnsi="宋体" w:cs="宋体"/>
        </w:rPr>
      </w:pPr>
      <w:r>
        <w:rPr>
          <w:rFonts w:ascii="宋体" w:hAnsi="宋体" w:cs="宋体" w:hint="eastAsia"/>
        </w:rPr>
        <w:t>在实际应用场景中，用户通过操作app上的地图来获得更加精准的信息，例如通过放大地图来显示更加详细的地图，或者通过地图上有意义的符号来修改、展现该位置的业务数据。</w:t>
      </w:r>
    </w:p>
    <w:p w14:paraId="4B4D90E9" w14:textId="77777777" w:rsidR="00107AE5" w:rsidRPr="00245232" w:rsidRDefault="00107AE5" w:rsidP="00107AE5">
      <w:pPr>
        <w:rPr>
          <w:rFonts w:ascii="宋体" w:hAnsi="宋体" w:cs="宋体"/>
        </w:rPr>
      </w:pPr>
      <w:r>
        <w:rPr>
          <w:rFonts w:ascii="宋体" w:hAnsi="宋体" w:cs="宋体" w:hint="eastAsia"/>
        </w:rPr>
        <w:t>这些工作将在矢量数据和地图UI中继续完成。</w:t>
      </w:r>
    </w:p>
    <w:p w14:paraId="6434CBEE" w14:textId="77777777" w:rsidR="00F44558" w:rsidRDefault="00F44558" w:rsidP="005069D1">
      <w:pPr>
        <w:rPr>
          <w:rFonts w:ascii="宋体" w:hAnsi="宋体" w:cs="宋体"/>
        </w:rPr>
      </w:pPr>
    </w:p>
    <w:p w14:paraId="1A54898D" w14:textId="77777777" w:rsidR="002A505C" w:rsidRDefault="002A505C" w:rsidP="005069D1">
      <w:pPr>
        <w:rPr>
          <w:rFonts w:ascii="宋体" w:hAnsi="宋体" w:cs="宋体"/>
        </w:rPr>
      </w:pPr>
    </w:p>
    <w:p w14:paraId="2DB7ED1D" w14:textId="77777777" w:rsidR="005069D1" w:rsidRDefault="005069D1" w:rsidP="005069D1">
      <w:pPr>
        <w:rPr>
          <w:rFonts w:ascii="宋体" w:hAnsi="宋体" w:cs="宋体"/>
        </w:rPr>
      </w:pPr>
    </w:p>
    <w:p w14:paraId="04104A1B" w14:textId="77777777" w:rsidR="005069D1" w:rsidRPr="005069D1" w:rsidRDefault="005069D1" w:rsidP="005069D1">
      <w:pPr>
        <w:rPr>
          <w:rFonts w:ascii="宋体" w:hAnsi="宋体" w:cs="宋体"/>
        </w:rPr>
      </w:pPr>
    </w:p>
    <w:p w14:paraId="642C2AC5" w14:textId="77777777" w:rsidR="00536AC8" w:rsidRPr="00536AC8" w:rsidRDefault="00536AC8" w:rsidP="00536AC8">
      <w:pPr>
        <w:rPr>
          <w:rFonts w:ascii="宋体" w:hAnsi="宋体" w:cs="宋体"/>
        </w:rPr>
      </w:pPr>
    </w:p>
    <w:p w14:paraId="11CBD6BE" w14:textId="77777777" w:rsidR="00E337DD" w:rsidRPr="00CC5593" w:rsidRDefault="00E337DD" w:rsidP="00D37419">
      <w:pPr>
        <w:pStyle w:val="Heading1Back"/>
      </w:pPr>
      <w:r>
        <w:rPr>
          <w:rFonts w:ascii="宋体" w:hAnsi="宋体" w:cs="宋体" w:hint="eastAsia"/>
        </w:rPr>
        <w:t xml:space="preserve"> </w:t>
      </w:r>
      <w:bookmarkStart w:id="325" w:name="_Toc287515705"/>
      <w:r>
        <w:rPr>
          <w:rFonts w:ascii="宋体" w:hAnsi="宋体" w:cs="宋体" w:hint="eastAsia"/>
        </w:rPr>
        <w:t>矢量数据结构模块设计</w:t>
      </w:r>
      <w:bookmarkEnd w:id="325"/>
    </w:p>
    <w:p w14:paraId="31240A22" w14:textId="7A790F1A" w:rsidR="00CC5593" w:rsidRDefault="0043153F" w:rsidP="0043153F">
      <w:pPr>
        <w:jc w:val="both"/>
        <w:rPr>
          <w:rFonts w:ascii="宋体" w:hAnsi="宋体" w:cs="宋体"/>
        </w:rPr>
      </w:pPr>
      <w:r>
        <w:rPr>
          <w:rFonts w:ascii="宋体" w:hAnsi="宋体" w:cs="宋体" w:hint="eastAsia"/>
        </w:rPr>
        <w:t>二维空间的可视化方法主要有栅格数据可视化和矢量数据可视化两种方法。在前面几章中，本论文阐述了IOS.GIS.Common.Tools</w:t>
      </w:r>
      <w:r w:rsidR="00107A8E">
        <w:rPr>
          <w:rFonts w:ascii="宋体" w:hAnsi="宋体" w:cs="宋体" w:hint="eastAsia"/>
        </w:rPr>
        <w:t>基于瓦片地图金字塔技术对栅格数据进行渲染的过程，及获取瓦片地图数据的方法和流程。</w:t>
      </w:r>
    </w:p>
    <w:p w14:paraId="7F2CFFDA" w14:textId="77777777" w:rsidR="00FF4D38" w:rsidRDefault="000A0A07" w:rsidP="006037C3">
      <w:pPr>
        <w:jc w:val="both"/>
        <w:rPr>
          <w:rFonts w:ascii="宋体" w:hAnsi="宋体" w:cs="宋体"/>
        </w:rPr>
      </w:pPr>
      <w:r>
        <w:rPr>
          <w:rFonts w:ascii="宋体" w:hAnsi="宋体" w:cs="宋体" w:hint="eastAsia"/>
        </w:rPr>
        <w:t>从本章起，将主要论述IOS.GIS.Common.Tools</w:t>
      </w:r>
      <w:r w:rsidR="00C3377E">
        <w:rPr>
          <w:rFonts w:ascii="宋体" w:hAnsi="宋体" w:cs="宋体" w:hint="eastAsia"/>
        </w:rPr>
        <w:t>如何</w:t>
      </w:r>
      <w:r w:rsidR="009136F9">
        <w:rPr>
          <w:rFonts w:ascii="宋体" w:hAnsi="宋体" w:cs="宋体" w:hint="eastAsia"/>
        </w:rPr>
        <w:t>帮助</w:t>
      </w:r>
      <w:r w:rsidR="00C3377E">
        <w:rPr>
          <w:rFonts w:ascii="宋体" w:hAnsi="宋体" w:cs="宋体" w:hint="eastAsia"/>
        </w:rPr>
        <w:t>完成矢量数据的符号化、矢量数据的几何图形的绘制等，来实现矢量数据的可视化</w:t>
      </w:r>
      <w:r w:rsidR="00FF4D38">
        <w:rPr>
          <w:rFonts w:ascii="宋体" w:hAnsi="宋体" w:cs="宋体" w:hint="eastAsia"/>
        </w:rPr>
        <w:t>。</w:t>
      </w:r>
    </w:p>
    <w:p w14:paraId="0129BEE0" w14:textId="72A06650" w:rsidR="006037C3" w:rsidRDefault="00FF4D38" w:rsidP="006037C3">
      <w:pPr>
        <w:jc w:val="both"/>
        <w:rPr>
          <w:rFonts w:ascii="宋体" w:hAnsi="宋体" w:cs="宋体"/>
        </w:rPr>
      </w:pPr>
      <w:r>
        <w:rPr>
          <w:rFonts w:ascii="宋体" w:hAnsi="宋体" w:cs="宋体" w:hint="eastAsia"/>
        </w:rPr>
        <w:t>并且后续篇章中，将会</w:t>
      </w:r>
      <w:r w:rsidR="00077A3C">
        <w:rPr>
          <w:rFonts w:ascii="宋体" w:hAnsi="宋体" w:cs="宋体" w:hint="eastAsia"/>
        </w:rPr>
        <w:t>在可视化的基础上，IOS.GIS.Common.Tools将提供对矢量数据的编辑</w:t>
      </w:r>
      <w:r w:rsidR="003D2530">
        <w:rPr>
          <w:rFonts w:ascii="宋体" w:hAnsi="宋体" w:cs="宋体" w:hint="eastAsia"/>
        </w:rPr>
        <w:t>和持久化功能</w:t>
      </w:r>
      <w:r w:rsidR="00077A3C">
        <w:rPr>
          <w:rFonts w:ascii="宋体" w:hAnsi="宋体" w:cs="宋体" w:hint="eastAsia"/>
        </w:rPr>
        <w:t>来支撑移动GIS的数据采集需求；然后通过扩展矢量数据信息，对空间数据中的属性数据提供更多的支持，附加统计控件支撑在移动GIS上根据位置等地理信息分析和统计业务数据的功能需求。</w:t>
      </w:r>
    </w:p>
    <w:p w14:paraId="380074AA" w14:textId="295EFE47" w:rsidR="00077A3C" w:rsidRDefault="00077A3C" w:rsidP="006037C3">
      <w:pPr>
        <w:jc w:val="both"/>
        <w:rPr>
          <w:rFonts w:ascii="宋体" w:hAnsi="宋体" w:cs="宋体"/>
        </w:rPr>
      </w:pPr>
      <w:r>
        <w:rPr>
          <w:rFonts w:ascii="宋体" w:hAnsi="宋体" w:cs="宋体" w:hint="eastAsia"/>
        </w:rPr>
        <w:t>本章内主要论述了IOS.GIS.Common.Tools中的矢量数据结构与地理符号，空间关系数据的关联，以及如何通过扩展使得IOS.GIS.Common.Tools支持对业务数据的定制功能。</w:t>
      </w:r>
    </w:p>
    <w:p w14:paraId="2003523D" w14:textId="398C57F7" w:rsidR="00CF3B00" w:rsidRPr="006037C3" w:rsidRDefault="00CF3B00" w:rsidP="00F53643">
      <w:pPr>
        <w:pStyle w:val="Heading2"/>
        <w:rPr>
          <w:rFonts w:ascii="宋体" w:hAnsi="宋体" w:cs="宋体"/>
        </w:rPr>
      </w:pPr>
      <w:r>
        <w:rPr>
          <w:rFonts w:hint="eastAsia"/>
        </w:rPr>
        <w:t xml:space="preserve"> </w:t>
      </w:r>
      <w:bookmarkStart w:id="326" w:name="_Toc287515706"/>
      <w:r>
        <w:rPr>
          <w:rFonts w:hint="eastAsia"/>
        </w:rPr>
        <w:t>矢量数据的符号化</w:t>
      </w:r>
      <w:bookmarkEnd w:id="326"/>
    </w:p>
    <w:p w14:paraId="0AF6BF4C" w14:textId="4B25C838" w:rsidR="00D95A44" w:rsidRPr="00D95A44" w:rsidRDefault="0058127F" w:rsidP="00D95A44">
      <w:r>
        <w:rPr>
          <w:rFonts w:ascii="宋体" w:hAnsi="宋体" w:cs="宋体" w:hint="eastAsia"/>
        </w:rPr>
        <w:t>如</w:t>
      </w:r>
      <w:r w:rsidR="004276EE">
        <w:rPr>
          <w:rFonts w:ascii="宋体" w:hAnsi="宋体" w:cs="宋体"/>
        </w:rPr>
        <w:fldChar w:fldCharType="begin"/>
      </w:r>
      <w:r w:rsidR="004276EE">
        <w:rPr>
          <w:rFonts w:ascii="宋体" w:hAnsi="宋体" w:cs="宋体"/>
        </w:rPr>
        <w:instrText xml:space="preserve"> REF _Ref287267380 \w \h </w:instrText>
      </w:r>
      <w:r w:rsidR="004276EE">
        <w:rPr>
          <w:rFonts w:ascii="宋体" w:hAnsi="宋体" w:cs="宋体"/>
        </w:rPr>
      </w:r>
      <w:r w:rsidR="004276EE">
        <w:rPr>
          <w:rFonts w:ascii="宋体" w:hAnsi="宋体" w:cs="宋体"/>
        </w:rPr>
        <w:fldChar w:fldCharType="separate"/>
      </w:r>
      <w:r w:rsidR="004276EE">
        <w:rPr>
          <w:rFonts w:ascii="宋体" w:hAnsi="宋体" w:cs="宋体"/>
        </w:rPr>
        <w:t>2.3</w:t>
      </w:r>
      <w:r w:rsidR="004276EE">
        <w:rPr>
          <w:rFonts w:ascii="宋体" w:hAnsi="宋体" w:cs="宋体"/>
        </w:rPr>
        <w:fldChar w:fldCharType="end"/>
      </w:r>
      <w:r w:rsidR="004276EE">
        <w:rPr>
          <w:rFonts w:ascii="宋体" w:hAnsi="宋体" w:cs="宋体"/>
        </w:rPr>
        <w:fldChar w:fldCharType="begin"/>
      </w:r>
      <w:r w:rsidR="004276EE">
        <w:rPr>
          <w:rFonts w:ascii="宋体" w:hAnsi="宋体" w:cs="宋体"/>
        </w:rPr>
        <w:instrText xml:space="preserve"> REF _Ref287267382 \h </w:instrText>
      </w:r>
      <w:r w:rsidR="004276EE">
        <w:rPr>
          <w:rFonts w:ascii="宋体" w:hAnsi="宋体" w:cs="宋体"/>
        </w:rPr>
      </w:r>
      <w:r w:rsidR="004276EE">
        <w:rPr>
          <w:rFonts w:ascii="宋体" w:hAnsi="宋体" w:cs="宋体"/>
        </w:rPr>
        <w:fldChar w:fldCharType="separate"/>
      </w:r>
      <w:r w:rsidR="004276EE">
        <w:rPr>
          <w:rFonts w:hint="eastAsia"/>
        </w:rPr>
        <w:t>地理信息可视化</w:t>
      </w:r>
      <w:r w:rsidR="004276EE">
        <w:rPr>
          <w:rFonts w:ascii="宋体" w:hAnsi="宋体" w:cs="宋体"/>
        </w:rPr>
        <w:fldChar w:fldCharType="end"/>
      </w:r>
      <w:r w:rsidR="00F47E76">
        <w:rPr>
          <w:rFonts w:ascii="宋体" w:hAnsi="宋体" w:cs="宋体" w:hint="eastAsia"/>
        </w:rPr>
        <w:t>所述，</w:t>
      </w:r>
      <w:r w:rsidR="00C47B3E">
        <w:rPr>
          <w:rFonts w:ascii="宋体" w:hAnsi="宋体" w:cs="宋体" w:hint="eastAsia"/>
        </w:rPr>
        <w:t>二维矢量数据的可视化</w:t>
      </w:r>
      <w:r w:rsidR="00E15107">
        <w:rPr>
          <w:rFonts w:ascii="宋体" w:hAnsi="宋体" w:cs="宋体" w:hint="eastAsia"/>
        </w:rPr>
        <w:t>所</w:t>
      </w:r>
      <w:r w:rsidR="00C47B3E">
        <w:rPr>
          <w:rFonts w:ascii="宋体" w:hAnsi="宋体" w:cs="宋体" w:hint="eastAsia"/>
        </w:rPr>
        <w:t>就是一种地理</w:t>
      </w:r>
      <w:r w:rsidR="00D95A44">
        <w:rPr>
          <w:rFonts w:ascii="宋体" w:hAnsi="宋体" w:cs="宋体" w:hint="eastAsia"/>
        </w:rPr>
        <w:t>数据</w:t>
      </w:r>
      <w:commentRangeStart w:id="327"/>
      <w:r w:rsidR="00D95A44">
        <w:rPr>
          <w:rFonts w:ascii="宋体" w:hAnsi="宋体" w:cs="宋体" w:hint="eastAsia"/>
        </w:rPr>
        <w:t>符号化的过程</w:t>
      </w:r>
      <w:commentRangeEnd w:id="327"/>
      <w:r w:rsidR="00AE43F1">
        <w:rPr>
          <w:rStyle w:val="CommentReference"/>
        </w:rPr>
        <w:commentReference w:id="327"/>
      </w:r>
      <w:r w:rsidR="00D95A44">
        <w:rPr>
          <w:rFonts w:ascii="宋体" w:hAnsi="宋体" w:cs="宋体" w:hint="eastAsia"/>
        </w:rPr>
        <w:t>。</w:t>
      </w:r>
      <w:r w:rsidR="0057566A">
        <w:rPr>
          <w:rFonts w:ascii="宋体" w:hAnsi="宋体" w:cs="宋体" w:hint="eastAsia"/>
        </w:rPr>
        <w:t>属性信息是空间信息划分的依据，属性信息的可视化是矢量数据符号化的重点，IOS.GIS. Common.Tools SDK通过在矢量数据可视化中提供了符号对象的概念，以及可供编辑符号几何体以及这些数据的自定义能力，使得基于SDK实现的GIS应用可以很好的完成属性信息的可视化。</w:t>
      </w:r>
    </w:p>
    <w:p w14:paraId="600B24D4" w14:textId="5669C9CE" w:rsidR="00D42BA7" w:rsidRDefault="001E5ACC" w:rsidP="00D95A44">
      <w:pPr>
        <w:pStyle w:val="Heading3"/>
        <w:rPr>
          <w:rFonts w:ascii="黑体" w:hAnsi="黑体" w:cs="黑体"/>
        </w:rPr>
      </w:pPr>
      <w:r>
        <w:rPr>
          <w:rFonts w:hint="eastAsia"/>
        </w:rPr>
        <w:t xml:space="preserve"> </w:t>
      </w:r>
      <w:bookmarkStart w:id="328" w:name="_Toc287515707"/>
      <w:r w:rsidR="00D42BA7">
        <w:rPr>
          <w:rFonts w:ascii="黑体" w:hAnsi="黑体" w:cs="黑体" w:hint="eastAsia"/>
        </w:rPr>
        <w:t>地理符号</w:t>
      </w:r>
      <w:bookmarkEnd w:id="328"/>
    </w:p>
    <w:p w14:paraId="336FB62F" w14:textId="4B52C3B4" w:rsidR="00D42BA7" w:rsidRPr="00D42BA7" w:rsidRDefault="00D42BA7" w:rsidP="00D42BA7">
      <w:r w:rsidRPr="00D42BA7">
        <w:rPr>
          <w:rFonts w:hint="eastAsia"/>
        </w:rPr>
        <w:t>符号是地图的语言，是表达地图内容的基本手段。地图符号由形状不同、大小不一和色彩有别的图形和文字组成，注记是地图符号的重要组成部分，它也有形状、尺寸和颜色之别。地图符号不仅表示事物的空间位置、形状、质量和数量特征，而且还可以表示事物之间的相互联系及区域总体特征。</w:t>
      </w:r>
    </w:p>
    <w:p w14:paraId="3D849845" w14:textId="197D7DF9" w:rsidR="00CF3B00" w:rsidRDefault="00D42BA7" w:rsidP="00D95A44">
      <w:pPr>
        <w:pStyle w:val="Heading3"/>
      </w:pPr>
      <w:r>
        <w:t xml:space="preserve"> </w:t>
      </w:r>
      <w:bookmarkStart w:id="329" w:name="_Toc287515708"/>
      <w:r w:rsidR="001E5ACC" w:rsidRPr="001E5ACC">
        <w:rPr>
          <w:rFonts w:hint="eastAsia"/>
        </w:rPr>
        <w:t>矢量数据的符号化过程</w:t>
      </w:r>
      <w:bookmarkEnd w:id="329"/>
    </w:p>
    <w:p w14:paraId="7160F01F" w14:textId="2EE8D025" w:rsidR="003C00C3" w:rsidRPr="00CF3B00" w:rsidRDefault="003C00C3" w:rsidP="003C00C3">
      <w:pPr>
        <w:rPr>
          <w:rFonts w:ascii="宋体" w:hAnsi="宋体" w:cs="宋体"/>
        </w:rPr>
      </w:pPr>
      <w:r>
        <w:rPr>
          <w:rFonts w:ascii="宋体" w:hAnsi="宋体" w:cs="宋体" w:hint="eastAsia"/>
        </w:rPr>
        <w:t>整个符号化流程如下：</w:t>
      </w:r>
    </w:p>
    <w:p w14:paraId="1B3BE3DE" w14:textId="77777777" w:rsidR="00173FC8" w:rsidRDefault="00CF3B00" w:rsidP="00645765">
      <w:pPr>
        <w:pStyle w:val="ListParagraph"/>
        <w:numPr>
          <w:ilvl w:val="0"/>
          <w:numId w:val="22"/>
        </w:numPr>
      </w:pPr>
      <w:r w:rsidRPr="00CF3B00">
        <w:rPr>
          <w:rFonts w:hint="eastAsia"/>
        </w:rPr>
        <w:t>确定需要</w:t>
      </w:r>
      <w:r w:rsidRPr="003C00C3">
        <w:rPr>
          <w:rFonts w:ascii="Xingkai SC Bold" w:hAnsi="Xingkai SC Bold" w:cs="Xingkai SC Bold"/>
        </w:rPr>
        <w:t>绘</w:t>
      </w:r>
      <w:r w:rsidRPr="00CF3B00">
        <w:rPr>
          <w:rFonts w:hint="eastAsia"/>
        </w:rPr>
        <w:t>制的空</w:t>
      </w:r>
      <w:r w:rsidRPr="003C00C3">
        <w:rPr>
          <w:rFonts w:ascii="Xingkai SC Bold" w:hAnsi="Xingkai SC Bold" w:cs="Xingkai SC Bold"/>
        </w:rPr>
        <w:t>间实</w:t>
      </w:r>
      <w:r w:rsidR="00173FC8">
        <w:rPr>
          <w:rFonts w:hint="eastAsia"/>
        </w:rPr>
        <w:t>体</w:t>
      </w:r>
    </w:p>
    <w:p w14:paraId="061073A2" w14:textId="63A17A10" w:rsidR="003C00C3" w:rsidRDefault="00CF3B00" w:rsidP="00645765">
      <w:pPr>
        <w:pStyle w:val="ListParagraph"/>
        <w:numPr>
          <w:ilvl w:val="0"/>
          <w:numId w:val="22"/>
        </w:numPr>
      </w:pPr>
      <w:r w:rsidRPr="003C00C3">
        <w:rPr>
          <w:rFonts w:ascii="Xingkai SC Bold" w:hAnsi="Xingkai SC Bold" w:cs="Xingkai SC Bold"/>
        </w:rPr>
        <w:t>获</w:t>
      </w:r>
      <w:r w:rsidRPr="00CF3B00">
        <w:rPr>
          <w:rFonts w:hint="eastAsia"/>
        </w:rPr>
        <w:t>取</w:t>
      </w:r>
      <w:r w:rsidRPr="003C00C3">
        <w:rPr>
          <w:rFonts w:ascii="Xingkai SC Bold" w:hAnsi="Xingkai SC Bold" w:cs="Xingkai SC Bold"/>
        </w:rPr>
        <w:t>实</w:t>
      </w:r>
      <w:r w:rsidRPr="00CF3B00">
        <w:rPr>
          <w:rFonts w:hint="eastAsia"/>
        </w:rPr>
        <w:t>体的坐</w:t>
      </w:r>
      <w:r w:rsidRPr="003C00C3">
        <w:rPr>
          <w:rFonts w:ascii="Xingkai SC Bold" w:hAnsi="Xingkai SC Bold" w:cs="Xingkai SC Bold"/>
        </w:rPr>
        <w:t>标</w:t>
      </w:r>
      <w:r w:rsidRPr="00CF3B00">
        <w:rPr>
          <w:rFonts w:hint="eastAsia"/>
        </w:rPr>
        <w:t>信息</w:t>
      </w:r>
      <w:r w:rsidR="003C00C3">
        <w:rPr>
          <w:rFonts w:hint="eastAsia"/>
        </w:rPr>
        <w:t>和属性信息。</w:t>
      </w:r>
    </w:p>
    <w:p w14:paraId="258135D0" w14:textId="77777777" w:rsidR="003C00C3" w:rsidRDefault="00CF3B00" w:rsidP="00645765">
      <w:pPr>
        <w:pStyle w:val="ListParagraph"/>
        <w:numPr>
          <w:ilvl w:val="0"/>
          <w:numId w:val="22"/>
        </w:numPr>
      </w:pPr>
      <w:r>
        <w:rPr>
          <w:rFonts w:hint="eastAsia"/>
        </w:rPr>
        <w:t>在相应的坐标位置绘制实体（用基本图形元素如点、线、</w:t>
      </w:r>
      <w:r w:rsidR="003C00C3">
        <w:rPr>
          <w:rFonts w:hint="eastAsia"/>
        </w:rPr>
        <w:t>面表达）</w:t>
      </w:r>
    </w:p>
    <w:p w14:paraId="2A736B8C" w14:textId="14681C7E" w:rsidR="00396ECE" w:rsidRDefault="00CF3B00" w:rsidP="00645765">
      <w:pPr>
        <w:pStyle w:val="ListParagraph"/>
        <w:numPr>
          <w:ilvl w:val="0"/>
          <w:numId w:val="22"/>
        </w:numPr>
      </w:pPr>
      <w:r w:rsidRPr="00CF3B00">
        <w:rPr>
          <w:rFonts w:hint="eastAsia"/>
        </w:rPr>
        <w:t>根据不同实体的属性</w:t>
      </w:r>
      <w:r>
        <w:rPr>
          <w:rFonts w:hint="eastAsia"/>
        </w:rPr>
        <w:t>对实体进行符号化。</w:t>
      </w:r>
    </w:p>
    <w:p w14:paraId="48C9A1C4" w14:textId="169A055D" w:rsidR="0057566A" w:rsidRDefault="0057566A" w:rsidP="0057566A">
      <w:pPr>
        <w:rPr>
          <w:rFonts w:ascii="宋体" w:hAnsi="宋体" w:cs="宋体"/>
        </w:rPr>
      </w:pPr>
      <w:r>
        <w:rPr>
          <w:rFonts w:ascii="宋体" w:hAnsi="宋体" w:cs="宋体" w:hint="eastAsia"/>
        </w:rPr>
        <w:t>如</w:t>
      </w:r>
      <w:r w:rsidR="002F0B2E">
        <w:rPr>
          <w:rFonts w:ascii="宋体" w:hAnsi="宋体" w:cs="宋体"/>
        </w:rPr>
        <w:fldChar w:fldCharType="begin"/>
      </w:r>
      <w:r w:rsidR="002F0B2E">
        <w:rPr>
          <w:rFonts w:ascii="宋体" w:hAnsi="宋体" w:cs="宋体"/>
        </w:rPr>
        <w:instrText xml:space="preserve"> REF </w:instrText>
      </w:r>
      <w:r w:rsidR="002F0B2E">
        <w:rPr>
          <w:rFonts w:ascii="宋体" w:hAnsi="宋体" w:cs="宋体" w:hint="eastAsia"/>
        </w:rPr>
        <w:instrText>_Ref287224743 \h</w:instrText>
      </w:r>
      <w:r w:rsidR="002F0B2E">
        <w:rPr>
          <w:rFonts w:ascii="宋体" w:hAnsi="宋体" w:cs="宋体"/>
        </w:rPr>
        <w:instrText xml:space="preserve"> </w:instrText>
      </w:r>
      <w:r w:rsidR="002F0B2E">
        <w:rPr>
          <w:rFonts w:ascii="宋体" w:hAnsi="宋体" w:cs="宋体"/>
        </w:rPr>
      </w:r>
      <w:r w:rsidR="002F0B2E">
        <w:rPr>
          <w:rFonts w:ascii="宋体" w:hAnsi="宋体" w:cs="宋体"/>
        </w:rPr>
        <w:fldChar w:fldCharType="separate"/>
      </w:r>
      <w:r w:rsidR="002F0B2E">
        <w:rPr>
          <w:rFonts w:hint="eastAsia"/>
        </w:rPr>
        <w:t>图</w:t>
      </w:r>
      <w:r w:rsidR="002F0B2E">
        <w:rPr>
          <w:rFonts w:hint="eastAsia"/>
        </w:rPr>
        <w:t xml:space="preserve"> </w:t>
      </w:r>
      <w:r w:rsidR="002F0B2E">
        <w:rPr>
          <w:noProof/>
        </w:rPr>
        <w:t>9.1</w:t>
      </w:r>
      <w:r w:rsidR="002F0B2E">
        <w:noBreakHyphen/>
      </w:r>
      <w:r w:rsidR="002F0B2E">
        <w:rPr>
          <w:noProof/>
        </w:rPr>
        <w:t>1</w:t>
      </w:r>
      <w:r w:rsidR="002F0B2E">
        <w:rPr>
          <w:rFonts w:hint="eastAsia"/>
        </w:rPr>
        <w:t xml:space="preserve"> </w:t>
      </w:r>
      <w:r w:rsidR="002F0B2E">
        <w:rPr>
          <w:rFonts w:hint="eastAsia"/>
        </w:rPr>
        <w:t>矢量数据符号化过程</w:t>
      </w:r>
      <w:r w:rsidR="002F0B2E">
        <w:rPr>
          <w:rFonts w:ascii="宋体" w:hAnsi="宋体" w:cs="宋体"/>
        </w:rPr>
        <w:fldChar w:fldCharType="end"/>
      </w:r>
      <w:r>
        <w:rPr>
          <w:rFonts w:ascii="宋体" w:hAnsi="宋体" w:cs="宋体" w:hint="eastAsia"/>
        </w:rPr>
        <w:t>：</w:t>
      </w:r>
    </w:p>
    <w:p w14:paraId="146367EE" w14:textId="77777777" w:rsidR="0057566A" w:rsidRDefault="0057566A" w:rsidP="0057566A">
      <w:pPr>
        <w:keepNext/>
        <w:ind w:firstLine="0"/>
        <w:jc w:val="center"/>
      </w:pPr>
      <w:r>
        <w:rPr>
          <w:rFonts w:ascii="宋体" w:hAnsi="宋体" w:cs="宋体"/>
          <w:noProof/>
          <w:lang w:eastAsia="en-US"/>
        </w:rPr>
        <w:drawing>
          <wp:inline distT="0" distB="0" distL="0" distR="0" wp14:anchorId="1109FD4E" wp14:editId="3546DC14">
            <wp:extent cx="4116917" cy="121014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16942" cy="1210149"/>
                    </a:xfrm>
                    <a:prstGeom prst="rect">
                      <a:avLst/>
                    </a:prstGeom>
                    <a:noFill/>
                    <a:ln>
                      <a:noFill/>
                    </a:ln>
                  </pic:spPr>
                </pic:pic>
              </a:graphicData>
            </a:graphic>
          </wp:inline>
        </w:drawing>
      </w:r>
    </w:p>
    <w:p w14:paraId="6115A74A" w14:textId="43B9829F" w:rsidR="0057566A" w:rsidRDefault="0057566A" w:rsidP="0057566A">
      <w:pPr>
        <w:pStyle w:val="Caption"/>
      </w:pPr>
      <w:bookmarkStart w:id="330" w:name="_Ref287224743"/>
      <w:r>
        <w:rPr>
          <w:rFonts w:hint="eastAsia"/>
        </w:rPr>
        <w:t>图</w:t>
      </w:r>
      <w:r>
        <w:rPr>
          <w:rFonts w:hint="eastAsia"/>
        </w:rPr>
        <w:t xml:space="preserve"> </w:t>
      </w:r>
      <w:fldSimple w:instr=" STYLEREF 2 \s ">
        <w:r w:rsidR="00F01F4D">
          <w:rPr>
            <w:noProof/>
          </w:rPr>
          <w:t>9.1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rPr>
          <w:rFonts w:hint="eastAsia"/>
        </w:rPr>
        <w:t xml:space="preserve"> </w:t>
      </w:r>
      <w:r>
        <w:rPr>
          <w:rFonts w:hint="eastAsia"/>
        </w:rPr>
        <w:t>矢量数据符号化过程</w:t>
      </w:r>
      <w:bookmarkEnd w:id="330"/>
    </w:p>
    <w:p w14:paraId="354389CB" w14:textId="7A6A99F1" w:rsidR="0057566A" w:rsidRPr="00F92A8A" w:rsidRDefault="002F0B2E" w:rsidP="0057566A">
      <w:pPr>
        <w:rPr>
          <w:rFonts w:ascii="宋体" w:hAnsi="宋体" w:cs="宋体"/>
        </w:rPr>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_Ref287224743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9.1</w:t>
      </w:r>
      <w:r>
        <w:noBreakHyphen/>
      </w:r>
      <w:r>
        <w:rPr>
          <w:noProof/>
        </w:rPr>
        <w:t>1</w:t>
      </w:r>
      <w:r>
        <w:rPr>
          <w:rFonts w:hint="eastAsia"/>
        </w:rPr>
        <w:t xml:space="preserve"> </w:t>
      </w:r>
      <w:r>
        <w:rPr>
          <w:rFonts w:hint="eastAsia"/>
        </w:rPr>
        <w:t>矢量数据符号化过程</w:t>
      </w:r>
      <w:r>
        <w:rPr>
          <w:rFonts w:ascii="宋体" w:hAnsi="宋体" w:cs="宋体"/>
        </w:rPr>
        <w:fldChar w:fldCharType="end"/>
      </w:r>
      <w:r w:rsidR="002B55E9">
        <w:rPr>
          <w:rFonts w:ascii="宋体" w:hAnsi="宋体" w:cs="宋体" w:hint="eastAsia"/>
        </w:rPr>
        <w:t>表述的矢量化过程中</w:t>
      </w:r>
      <w:r w:rsidR="00877B99">
        <w:rPr>
          <w:rFonts w:ascii="宋体" w:hAnsi="宋体" w:cs="宋体" w:hint="eastAsia"/>
        </w:rPr>
        <w:t>，IOS.GIS.Common. Tools SDK</w:t>
      </w:r>
      <w:r w:rsidR="00CD557F">
        <w:rPr>
          <w:rFonts w:ascii="宋体" w:hAnsi="宋体" w:cs="宋体" w:hint="eastAsia"/>
        </w:rPr>
        <w:t>支持完成</w:t>
      </w:r>
      <w:r w:rsidR="00C57026">
        <w:rPr>
          <w:rFonts w:ascii="宋体" w:hAnsi="宋体" w:cs="宋体" w:hint="eastAsia"/>
        </w:rPr>
        <w:t>标转换、符号库、</w:t>
      </w:r>
      <w:r w:rsidR="00877B99">
        <w:rPr>
          <w:rFonts w:ascii="宋体" w:hAnsi="宋体" w:cs="宋体" w:hint="eastAsia"/>
        </w:rPr>
        <w:t>自定义符号和在</w:t>
      </w:r>
      <w:r w:rsidR="004E3A9A">
        <w:rPr>
          <w:rFonts w:ascii="宋体" w:hAnsi="宋体" w:cs="宋体" w:hint="eastAsia"/>
        </w:rPr>
        <w:t>屏幕相应位置绘制符号，而属性分类、查找对应的符号等功能则由</w:t>
      </w:r>
      <w:r w:rsidR="00877B99">
        <w:rPr>
          <w:rFonts w:ascii="宋体" w:hAnsi="宋体" w:cs="宋体" w:hint="eastAsia"/>
        </w:rPr>
        <w:t>基于SDK的业务应用负责解决的。</w:t>
      </w:r>
    </w:p>
    <w:p w14:paraId="0C71D45C" w14:textId="3C2F913E" w:rsidR="007202F8" w:rsidRDefault="00D42BA7" w:rsidP="0058127F">
      <w:pPr>
        <w:pStyle w:val="Heading3"/>
        <w:rPr>
          <w:rFonts w:ascii="黑体" w:hAnsi="黑体" w:cs="黑体"/>
        </w:rPr>
      </w:pPr>
      <w:r>
        <w:t xml:space="preserve"> </w:t>
      </w:r>
      <w:bookmarkStart w:id="331" w:name="_Toc287515709"/>
      <w:r>
        <w:rPr>
          <w:rFonts w:ascii="黑体" w:hAnsi="黑体" w:cs="黑体" w:hint="eastAsia"/>
        </w:rPr>
        <w:t>矢量数据符号的基本视觉变量</w:t>
      </w:r>
      <w:bookmarkEnd w:id="331"/>
    </w:p>
    <w:p w14:paraId="6AC49A9C" w14:textId="25F77098" w:rsidR="00FE547C" w:rsidRDefault="00FE547C" w:rsidP="00FE547C">
      <w:pPr>
        <w:rPr>
          <w:rFonts w:ascii="宋体" w:hAnsi="宋体" w:cs="宋体"/>
        </w:rPr>
      </w:pPr>
      <w:r>
        <w:rPr>
          <w:rFonts w:ascii="宋体" w:hAnsi="宋体" w:cs="宋体" w:hint="eastAsia"/>
        </w:rPr>
        <w:t>地图是针对地理信息加工处理过的符号系统，通过识别符号可以将抽象的、难以理解的地理信息，形象的、鲜明的传递给地图的使用者。这种信息的传递过程主要依靠将构造图形元素的视觉变量进行排列组合以及定位来完成的。点、线、面这些基本的图形元素都是视觉变量的函数。常见的视觉变量包括颜色、尺寸、形状和花纹等。视觉变量和基本图形的关系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_Ref287268007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9.1</w:t>
      </w:r>
      <w:r>
        <w:noBreakHyphen/>
      </w:r>
      <w:r>
        <w:rPr>
          <w:noProof/>
        </w:rPr>
        <w:t>2</w:t>
      </w:r>
      <w:r>
        <w:rPr>
          <w:rFonts w:hint="eastAsia"/>
        </w:rPr>
        <w:t xml:space="preserve"> </w:t>
      </w:r>
      <w:r>
        <w:rPr>
          <w:rFonts w:hint="eastAsia"/>
        </w:rPr>
        <w:t>视觉变量和图形元素的关系</w:t>
      </w:r>
      <w:r>
        <w:rPr>
          <w:rFonts w:ascii="宋体" w:hAnsi="宋体" w:cs="宋体"/>
        </w:rPr>
        <w:fldChar w:fldCharType="end"/>
      </w:r>
      <w:r>
        <w:rPr>
          <w:rFonts w:ascii="宋体" w:hAnsi="宋体" w:cs="宋体" w:hint="eastAsia"/>
        </w:rPr>
        <w:t>：</w:t>
      </w:r>
    </w:p>
    <w:p w14:paraId="7ED9E9BD" w14:textId="77777777" w:rsidR="00FE547C" w:rsidRDefault="00FE547C" w:rsidP="008367F1">
      <w:pPr>
        <w:keepNext/>
        <w:ind w:firstLine="0"/>
        <w:jc w:val="center"/>
      </w:pPr>
      <w:r>
        <w:rPr>
          <w:rFonts w:ascii="宋体" w:hAnsi="宋体" w:cs="宋体"/>
          <w:noProof/>
          <w:lang w:eastAsia="en-US"/>
        </w:rPr>
        <w:drawing>
          <wp:inline distT="0" distB="0" distL="0" distR="0" wp14:anchorId="2F0B442C" wp14:editId="4DF7089E">
            <wp:extent cx="4154127" cy="4126653"/>
            <wp:effectExtent l="0" t="0" r="1206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4560" cy="4127083"/>
                    </a:xfrm>
                    <a:prstGeom prst="rect">
                      <a:avLst/>
                    </a:prstGeom>
                    <a:noFill/>
                    <a:ln>
                      <a:noFill/>
                    </a:ln>
                  </pic:spPr>
                </pic:pic>
              </a:graphicData>
            </a:graphic>
          </wp:inline>
        </w:drawing>
      </w:r>
    </w:p>
    <w:p w14:paraId="0CE537CA" w14:textId="36BBC044" w:rsidR="00FE547C" w:rsidRPr="00FE547C" w:rsidRDefault="00FE547C" w:rsidP="001F2C03">
      <w:pPr>
        <w:pStyle w:val="Caption"/>
      </w:pPr>
      <w:bookmarkStart w:id="332" w:name="_Ref287268007"/>
      <w:r>
        <w:rPr>
          <w:rFonts w:hint="eastAsia"/>
        </w:rPr>
        <w:t>图</w:t>
      </w:r>
      <w:r>
        <w:rPr>
          <w:rFonts w:hint="eastAsia"/>
        </w:rPr>
        <w:t xml:space="preserve"> </w:t>
      </w:r>
      <w:fldSimple w:instr=" STYLEREF 2 \s ">
        <w:r w:rsidR="00F01F4D">
          <w:rPr>
            <w:noProof/>
          </w:rPr>
          <w:t>9.1</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2</w:t>
      </w:r>
      <w:r w:rsidR="00F01F4D">
        <w:fldChar w:fldCharType="end"/>
      </w:r>
      <w:r>
        <w:rPr>
          <w:rFonts w:hint="eastAsia"/>
        </w:rPr>
        <w:t xml:space="preserve"> </w:t>
      </w:r>
      <w:r>
        <w:rPr>
          <w:rFonts w:hint="eastAsia"/>
        </w:rPr>
        <w:t>视觉变量和图形元素的关系</w:t>
      </w:r>
      <w:bookmarkEnd w:id="332"/>
    </w:p>
    <w:p w14:paraId="2D51A73F" w14:textId="4E6292DE" w:rsidR="00320C9A" w:rsidRPr="00320C9A" w:rsidRDefault="00324986" w:rsidP="00E340DD">
      <w:pPr>
        <w:pStyle w:val="Heading2"/>
      </w:pPr>
      <w:r>
        <w:t xml:space="preserve"> </w:t>
      </w:r>
      <w:bookmarkStart w:id="333" w:name="_Toc287515710"/>
      <w:r w:rsidR="003C703C">
        <w:rPr>
          <w:rFonts w:ascii="宋体" w:hAnsi="宋体" w:cs="宋体" w:hint="eastAsia"/>
        </w:rPr>
        <w:t>矢量符号的定位</w:t>
      </w:r>
      <w:bookmarkEnd w:id="333"/>
    </w:p>
    <w:p w14:paraId="64F03D5A" w14:textId="7AF22789" w:rsidR="00FD071E" w:rsidRDefault="005A352C" w:rsidP="00FD071E">
      <w:pPr>
        <w:rPr>
          <w:rFonts w:ascii="宋体" w:hAnsi="宋体" w:cs="宋体"/>
        </w:rPr>
      </w:pPr>
      <w:r>
        <w:rPr>
          <w:rFonts w:hint="eastAsia"/>
        </w:rPr>
        <w:t xml:space="preserve"> </w:t>
      </w:r>
      <w:r w:rsidR="00FD071E">
        <w:rPr>
          <w:rFonts w:ascii="宋体" w:hAnsi="宋体" w:cs="宋体" w:hint="eastAsia"/>
        </w:rPr>
        <w:t>矢量符号的可视化过程中，首先要对矢量符号定位，一般采用经纬度来标示矢量符号在地图上所处的位置。</w:t>
      </w:r>
    </w:p>
    <w:p w14:paraId="400AAB03" w14:textId="09CF2630" w:rsidR="0082640E" w:rsidRDefault="00FD071E" w:rsidP="0082640E">
      <w:pPr>
        <w:rPr>
          <w:rFonts w:ascii="宋体" w:hAnsi="宋体" w:cs="宋体"/>
        </w:rPr>
      </w:pPr>
      <w:r>
        <w:rPr>
          <w:rFonts w:ascii="宋体" w:hAnsi="宋体" w:cs="宋体" w:hint="eastAsia"/>
        </w:rPr>
        <w:t>考虑到，大多应用场景下，栅格数据源往往作为大范围地图、专题信息展示来源，而好的可缩放的栅格地图往往基于</w:t>
      </w:r>
      <w:r w:rsidR="00786046">
        <w:rPr>
          <w:rFonts w:ascii="宋体" w:hAnsi="宋体" w:cs="宋体" w:hint="eastAsia"/>
        </w:rPr>
        <w:t>球面墨卡托投影（EPSG:3795）,对应的</w:t>
      </w:r>
      <w:r w:rsidR="0082640E">
        <w:rPr>
          <w:rFonts w:ascii="宋体" w:hAnsi="宋体" w:cs="宋体" w:hint="eastAsia"/>
        </w:rPr>
        <w:t>地理坐标系为WGS84  。</w:t>
      </w:r>
      <w:r w:rsidR="00A54B30">
        <w:rPr>
          <w:rFonts w:ascii="宋体" w:hAnsi="宋体" w:cs="宋体" w:hint="eastAsia"/>
        </w:rPr>
        <w:t>对于地理坐标系详见</w:t>
      </w:r>
      <w:r w:rsidR="00A54B30">
        <w:rPr>
          <w:rFonts w:ascii="宋体" w:hAnsi="宋体" w:cs="宋体"/>
        </w:rPr>
        <w:fldChar w:fldCharType="begin"/>
      </w:r>
      <w:r w:rsidR="00A54B30">
        <w:rPr>
          <w:rFonts w:ascii="宋体" w:hAnsi="宋体" w:cs="宋体"/>
        </w:rPr>
        <w:instrText xml:space="preserve"> REF </w:instrText>
      </w:r>
      <w:r w:rsidR="00A54B30">
        <w:rPr>
          <w:rFonts w:ascii="宋体" w:hAnsi="宋体" w:cs="宋体" w:hint="eastAsia"/>
        </w:rPr>
        <w:instrText>_Ref286933420 \h</w:instrText>
      </w:r>
      <w:r w:rsidR="00A54B30">
        <w:rPr>
          <w:rFonts w:ascii="宋体" w:hAnsi="宋体" w:cs="宋体"/>
        </w:rPr>
        <w:instrText xml:space="preserve"> </w:instrText>
      </w:r>
      <w:r w:rsidR="00A54B30">
        <w:rPr>
          <w:rFonts w:ascii="宋体" w:hAnsi="宋体" w:cs="宋体"/>
        </w:rPr>
      </w:r>
      <w:r w:rsidR="00A54B30">
        <w:rPr>
          <w:rFonts w:ascii="宋体" w:hAnsi="宋体" w:cs="宋体"/>
        </w:rPr>
        <w:fldChar w:fldCharType="separate"/>
      </w:r>
      <w:r w:rsidR="00A54B30">
        <w:rPr>
          <w:rFonts w:ascii="宋体" w:hAnsi="宋体" w:cs="宋体" w:hint="eastAsia"/>
        </w:rPr>
        <w:t>地理坐标模块详细设计</w:t>
      </w:r>
      <w:r w:rsidR="00A54B30">
        <w:rPr>
          <w:rFonts w:ascii="宋体" w:hAnsi="宋体" w:cs="宋体"/>
        </w:rPr>
        <w:fldChar w:fldCharType="end"/>
      </w:r>
    </w:p>
    <w:p w14:paraId="417C41CE" w14:textId="2AF968FD" w:rsidR="0082640E" w:rsidRPr="00FD071E" w:rsidRDefault="0082640E" w:rsidP="0082640E">
      <w:pPr>
        <w:rPr>
          <w:rFonts w:ascii="宋体" w:hAnsi="宋体" w:cs="宋体"/>
        </w:rPr>
      </w:pPr>
      <w:r>
        <w:rPr>
          <w:rFonts w:ascii="宋体" w:hAnsi="宋体" w:cs="宋体" w:hint="eastAsia"/>
        </w:rPr>
        <w:t>因而矢量符号在IOS.GIS.Common.Tools SDK中默认采用的参考坐标系也为</w:t>
      </w:r>
      <w:r w:rsidR="0088550E">
        <w:rPr>
          <w:rFonts w:ascii="宋体" w:hAnsi="宋体" w:cs="宋体" w:hint="eastAsia"/>
        </w:rPr>
        <w:t>EPSG:3795。</w:t>
      </w:r>
    </w:p>
    <w:p w14:paraId="0E567114" w14:textId="18770CF9" w:rsidR="00F77CAB" w:rsidRPr="00E340DD" w:rsidRDefault="00324986" w:rsidP="00E340DD">
      <w:pPr>
        <w:pStyle w:val="Heading2"/>
      </w:pPr>
      <w:r>
        <w:rPr>
          <w:rFonts w:hint="eastAsia"/>
        </w:rPr>
        <w:t xml:space="preserve"> </w:t>
      </w:r>
      <w:bookmarkStart w:id="334" w:name="_Toc287515711"/>
      <w:r w:rsidR="003F3975">
        <w:rPr>
          <w:rFonts w:hint="eastAsia"/>
        </w:rPr>
        <w:t>矢量符号</w:t>
      </w:r>
      <w:r w:rsidR="0043294C">
        <w:rPr>
          <w:rFonts w:hint="eastAsia"/>
        </w:rPr>
        <w:t>的类型</w:t>
      </w:r>
      <w:bookmarkEnd w:id="334"/>
    </w:p>
    <w:p w14:paraId="3D6F8FB4" w14:textId="492515F9" w:rsidR="00127221" w:rsidRDefault="00E2785F" w:rsidP="0012722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_Ref287268528 \r \h </w:instrText>
      </w:r>
      <w:r>
        <w:rPr>
          <w:rFonts w:ascii="宋体" w:hAnsi="宋体" w:cs="宋体"/>
        </w:rPr>
      </w:r>
      <w:r>
        <w:rPr>
          <w:rFonts w:ascii="宋体" w:hAnsi="宋体" w:cs="宋体"/>
        </w:rPr>
        <w:fldChar w:fldCharType="separate"/>
      </w:r>
      <w:r>
        <w:rPr>
          <w:rFonts w:ascii="宋体" w:hAnsi="宋体" w:cs="宋体"/>
        </w:rPr>
        <w:t>2.2.2</w:t>
      </w:r>
      <w:r>
        <w:rPr>
          <w:rFonts w:ascii="宋体" w:hAnsi="宋体" w:cs="宋体"/>
        </w:rPr>
        <w:fldChar w:fldCharType="end"/>
      </w:r>
      <w:r>
        <w:rPr>
          <w:rFonts w:ascii="宋体" w:hAnsi="宋体" w:cs="宋体"/>
        </w:rPr>
        <w:fldChar w:fldCharType="begin"/>
      </w:r>
      <w:r>
        <w:rPr>
          <w:rFonts w:ascii="宋体" w:hAnsi="宋体" w:cs="宋体"/>
        </w:rPr>
        <w:instrText xml:space="preserve"> REF _Ref287268528 \h </w:instrText>
      </w:r>
      <w:r>
        <w:rPr>
          <w:rFonts w:ascii="宋体" w:hAnsi="宋体" w:cs="宋体"/>
        </w:rPr>
      </w:r>
      <w:r>
        <w:rPr>
          <w:rFonts w:ascii="宋体" w:hAnsi="宋体" w:cs="宋体"/>
        </w:rPr>
        <w:fldChar w:fldCharType="separate"/>
      </w:r>
      <w:r w:rsidRPr="00A25AB1">
        <w:rPr>
          <w:rFonts w:ascii="黑体" w:hAnsi="黑体" w:cs="黑体" w:hint="eastAsia"/>
        </w:rPr>
        <w:t>空间数据结构</w:t>
      </w:r>
      <w:r>
        <w:rPr>
          <w:rFonts w:ascii="宋体" w:hAnsi="宋体" w:cs="宋体"/>
        </w:rPr>
        <w:fldChar w:fldCharType="end"/>
      </w:r>
      <w:r>
        <w:rPr>
          <w:rFonts w:ascii="宋体" w:hAnsi="宋体" w:cs="宋体" w:hint="eastAsia"/>
        </w:rPr>
        <w:t>所述，空间特征数据是地理信息系统特有的数据。几何数据和关系数据的可视化，是矢量数据可视化的基本要素，而属性</w:t>
      </w:r>
      <w:r w:rsidR="00BA5D25">
        <w:rPr>
          <w:rFonts w:ascii="宋体" w:hAnsi="宋体" w:cs="宋体" w:hint="eastAsia"/>
        </w:rPr>
        <w:t>数据</w:t>
      </w:r>
      <w:r>
        <w:rPr>
          <w:rFonts w:ascii="宋体" w:hAnsi="宋体" w:cs="宋体" w:hint="eastAsia"/>
        </w:rPr>
        <w:t>在几何数据和关系数据可视</w:t>
      </w:r>
      <w:r w:rsidR="0059306E">
        <w:rPr>
          <w:rFonts w:ascii="宋体" w:hAnsi="宋体" w:cs="宋体" w:hint="eastAsia"/>
        </w:rPr>
        <w:t>化的基础上，作用于地理符号的</w:t>
      </w:r>
      <w:r w:rsidR="00C946F4">
        <w:rPr>
          <w:rFonts w:ascii="宋体" w:hAnsi="宋体" w:cs="宋体" w:hint="eastAsia"/>
        </w:rPr>
        <w:t>形状、颜色、规格等视觉变</w:t>
      </w:r>
      <w:r w:rsidR="0059306E">
        <w:rPr>
          <w:rFonts w:ascii="宋体" w:hAnsi="宋体" w:cs="宋体" w:hint="eastAsia"/>
        </w:rPr>
        <w:t>量</w:t>
      </w:r>
      <w:r w:rsidR="00C946F4">
        <w:rPr>
          <w:rFonts w:ascii="宋体" w:hAnsi="宋体" w:cs="宋体" w:hint="eastAsia"/>
        </w:rPr>
        <w:t>，完成了符号表意信息的</w:t>
      </w:r>
      <w:r>
        <w:rPr>
          <w:rFonts w:ascii="宋体" w:hAnsi="宋体" w:cs="宋体" w:hint="eastAsia"/>
        </w:rPr>
        <w:t>可视化。</w:t>
      </w:r>
    </w:p>
    <w:p w14:paraId="4A09E1E7" w14:textId="1BD98A75" w:rsidR="00C3377E" w:rsidRDefault="00755B17" w:rsidP="0043153F">
      <w:pPr>
        <w:jc w:val="both"/>
        <w:rPr>
          <w:rFonts w:ascii="宋体" w:hAnsi="宋体" w:cs="宋体"/>
        </w:rPr>
      </w:pPr>
      <w:r>
        <w:rPr>
          <w:rFonts w:ascii="宋体" w:hAnsi="宋体" w:cs="宋体" w:hint="eastAsia"/>
        </w:rPr>
        <w:t>从符号的可视化方式来看，</w:t>
      </w:r>
      <w:r w:rsidR="008C1633">
        <w:rPr>
          <w:rFonts w:ascii="宋体" w:hAnsi="宋体" w:cs="宋体" w:hint="eastAsia"/>
        </w:rPr>
        <w:t>矢量符号可分为图片符号和几何</w:t>
      </w:r>
      <w:r>
        <w:rPr>
          <w:rFonts w:ascii="宋体" w:hAnsi="宋体" w:cs="宋体" w:hint="eastAsia"/>
        </w:rPr>
        <w:t>符号。</w:t>
      </w:r>
    </w:p>
    <w:p w14:paraId="2481946C" w14:textId="25B47217" w:rsidR="002E05E0" w:rsidRDefault="00F05735" w:rsidP="002E05E0">
      <w:pPr>
        <w:pStyle w:val="Heading3"/>
      </w:pPr>
      <w:r>
        <w:rPr>
          <w:rFonts w:hint="eastAsia"/>
        </w:rPr>
        <w:t xml:space="preserve"> </w:t>
      </w:r>
      <w:bookmarkStart w:id="335" w:name="_Toc287515712"/>
      <w:r w:rsidR="002E05E0">
        <w:rPr>
          <w:rFonts w:hint="eastAsia"/>
        </w:rPr>
        <w:t>图片符号</w:t>
      </w:r>
      <w:bookmarkEnd w:id="335"/>
    </w:p>
    <w:p w14:paraId="62ECBC25" w14:textId="4E31C9B6" w:rsidR="002E05E0" w:rsidRPr="001813E8" w:rsidRDefault="001813E8" w:rsidP="002E05E0">
      <w:pPr>
        <w:rPr>
          <w:rFonts w:ascii="宋体" w:hAnsi="宋体" w:cs="宋体"/>
        </w:rPr>
      </w:pPr>
      <w:r>
        <w:rPr>
          <w:rFonts w:ascii="宋体" w:hAnsi="宋体" w:cs="宋体" w:hint="eastAsia"/>
        </w:rPr>
        <w:t>图片符号</w:t>
      </w:r>
      <w:r w:rsidR="002B63E3">
        <w:rPr>
          <w:rFonts w:ascii="宋体" w:hAnsi="宋体" w:cs="宋体" w:hint="eastAsia"/>
        </w:rPr>
        <w:t>，一般</w:t>
      </w:r>
      <w:r w:rsidR="004E6904">
        <w:rPr>
          <w:rFonts w:ascii="宋体" w:hAnsi="宋体" w:cs="宋体" w:hint="eastAsia"/>
        </w:rPr>
        <w:t>以地图上的一个坐标点为中心坐标点</w:t>
      </w:r>
      <w:r w:rsidR="002B63E3">
        <w:rPr>
          <w:rFonts w:ascii="宋体" w:hAnsi="宋体" w:cs="宋体" w:hint="eastAsia"/>
        </w:rPr>
        <w:t>，通过一个图片来标示这个坐标点所代表的属性信息。</w:t>
      </w:r>
      <w:r w:rsidR="004E6904">
        <w:rPr>
          <w:rFonts w:ascii="宋体" w:hAnsi="宋体" w:cs="宋体" w:hint="eastAsia"/>
        </w:rPr>
        <w:t>这个符号</w:t>
      </w:r>
      <w:r w:rsidR="00564687">
        <w:rPr>
          <w:rFonts w:ascii="宋体" w:hAnsi="宋体" w:cs="宋体" w:hint="eastAsia"/>
        </w:rPr>
        <w:t>在屏幕的显示</w:t>
      </w:r>
      <w:r w:rsidR="004E6904">
        <w:rPr>
          <w:rFonts w:ascii="宋体" w:hAnsi="宋体" w:cs="宋体" w:hint="eastAsia"/>
        </w:rPr>
        <w:t>不随地图分辨率</w:t>
      </w:r>
      <w:r w:rsidR="005819EE">
        <w:rPr>
          <w:rFonts w:ascii="宋体" w:hAnsi="宋体" w:cs="宋体" w:hint="eastAsia"/>
        </w:rPr>
        <w:t>的变化而变化，而是依照图片</w:t>
      </w:r>
      <w:r w:rsidR="004E6904">
        <w:rPr>
          <w:rFonts w:ascii="宋体" w:hAnsi="宋体" w:cs="宋体" w:hint="eastAsia"/>
        </w:rPr>
        <w:t>的</w:t>
      </w:r>
      <w:r w:rsidR="005819EE">
        <w:rPr>
          <w:rFonts w:ascii="宋体" w:hAnsi="宋体" w:cs="宋体" w:hint="eastAsia"/>
        </w:rPr>
        <w:t>像素尺寸</w:t>
      </w:r>
      <w:r w:rsidR="004E6904">
        <w:rPr>
          <w:rFonts w:ascii="宋体" w:hAnsi="宋体" w:cs="宋体" w:hint="eastAsia"/>
        </w:rPr>
        <w:t>直接绘制到当前地图上。</w:t>
      </w:r>
    </w:p>
    <w:p w14:paraId="0079A6F6" w14:textId="16899741" w:rsidR="002E05E0" w:rsidRDefault="00F05735" w:rsidP="002E05E0">
      <w:pPr>
        <w:pStyle w:val="Heading3"/>
      </w:pPr>
      <w:r>
        <w:rPr>
          <w:rFonts w:hint="eastAsia"/>
        </w:rPr>
        <w:t xml:space="preserve"> </w:t>
      </w:r>
      <w:bookmarkStart w:id="336" w:name="_Toc287515713"/>
      <w:r w:rsidR="002E05E0">
        <w:rPr>
          <w:rFonts w:hint="eastAsia"/>
        </w:rPr>
        <w:t>几何符号</w:t>
      </w:r>
      <w:bookmarkEnd w:id="336"/>
    </w:p>
    <w:p w14:paraId="11D9D23C" w14:textId="4CCCDDA2" w:rsidR="006B479C" w:rsidRDefault="007E043F" w:rsidP="006B479C">
      <w:pPr>
        <w:rPr>
          <w:rFonts w:ascii="宋体" w:hAnsi="宋体" w:cs="宋体"/>
        </w:rPr>
      </w:pPr>
      <w:r>
        <w:rPr>
          <w:rFonts w:ascii="宋体" w:hAnsi="宋体" w:cs="宋体" w:hint="eastAsia"/>
        </w:rPr>
        <w:t>对于空间信息模型而言，如何选择一组基本空间数据类型对地图常用形状的建模进行支撑，继而进行可视化是一个基本问题</w:t>
      </w:r>
      <w:r w:rsidR="006B479C">
        <w:rPr>
          <w:rFonts w:ascii="宋体" w:hAnsi="宋体" w:cs="宋体" w:hint="eastAsia"/>
        </w:rPr>
        <w:t>。</w:t>
      </w:r>
    </w:p>
    <w:p w14:paraId="720044C0" w14:textId="3772AFCB" w:rsidR="006B479C" w:rsidRDefault="006B479C" w:rsidP="006B479C">
      <w:pPr>
        <w:rPr>
          <w:rFonts w:ascii="宋体" w:hAnsi="宋体" w:cs="宋体"/>
        </w:rPr>
      </w:pPr>
      <w:r>
        <w:rPr>
          <w:rFonts w:ascii="宋体" w:hAnsi="宋体" w:cs="宋体" w:hint="eastAsia"/>
        </w:rPr>
        <w:t>最为通用的</w:t>
      </w:r>
      <w:r w:rsidR="007E043F">
        <w:rPr>
          <w:rFonts w:ascii="宋体" w:hAnsi="宋体" w:cs="宋体" w:hint="eastAsia"/>
        </w:rPr>
        <w:t>形状建模通过某一个“空间表示体系”下</w:t>
      </w:r>
      <w:r w:rsidR="00210A77">
        <w:rPr>
          <w:rFonts w:ascii="宋体" w:hAnsi="宋体" w:cs="宋体" w:hint="eastAsia"/>
        </w:rPr>
        <w:t>的“</w:t>
      </w:r>
      <w:r w:rsidR="007E043F">
        <w:rPr>
          <w:rFonts w:ascii="宋体" w:hAnsi="宋体" w:cs="宋体" w:hint="eastAsia"/>
        </w:rPr>
        <w:t>几何体”来描述的。</w:t>
      </w:r>
      <w:r w:rsidR="00210A77">
        <w:rPr>
          <w:rFonts w:ascii="宋体" w:hAnsi="宋体" w:cs="宋体" w:hint="eastAsia"/>
        </w:rPr>
        <w:t>“空间表示体系”</w:t>
      </w:r>
      <w:r w:rsidR="007E043F">
        <w:rPr>
          <w:rFonts w:ascii="宋体" w:hAnsi="宋体" w:cs="宋体" w:hint="eastAsia"/>
        </w:rPr>
        <w:t>是一个坐标体系</w:t>
      </w:r>
      <w:r w:rsidR="002040AD">
        <w:rPr>
          <w:rFonts w:ascii="宋体" w:hAnsi="宋体" w:cs="宋体" w:hint="eastAsia"/>
        </w:rPr>
        <w:t>，类似于经纬度或其他公认框架。几何体以点、线、面、几何体集合为基础</w:t>
      </w:r>
      <w:r w:rsidR="007E043F">
        <w:rPr>
          <w:rFonts w:ascii="宋体" w:hAnsi="宋体" w:cs="宋体" w:hint="eastAsia"/>
        </w:rPr>
        <w:t>数据要素。</w:t>
      </w:r>
    </w:p>
    <w:p w14:paraId="4E87EACA" w14:textId="6976971A" w:rsidR="00AC56F2" w:rsidRDefault="00B10950" w:rsidP="00AC56F2">
      <w:pPr>
        <w:pStyle w:val="Heading4"/>
      </w:pPr>
      <w:r>
        <w:rPr>
          <w:rFonts w:hint="eastAsia"/>
        </w:rPr>
        <w:t xml:space="preserve"> </w:t>
      </w:r>
      <w:bookmarkStart w:id="337" w:name="_Toc287515714"/>
      <w:r w:rsidR="00AC56F2">
        <w:rPr>
          <w:rFonts w:hint="eastAsia"/>
        </w:rPr>
        <w:t>点符号</w:t>
      </w:r>
      <w:bookmarkEnd w:id="337"/>
    </w:p>
    <w:p w14:paraId="52AAC583" w14:textId="664857D4" w:rsidR="001F2C03" w:rsidRDefault="001F2C03" w:rsidP="001F2C03">
      <w:pPr>
        <w:rPr>
          <w:rFonts w:ascii="宋体" w:hAnsi="宋体" w:cs="宋体"/>
        </w:rPr>
      </w:pPr>
      <w:r>
        <w:rPr>
          <w:rFonts w:ascii="宋体" w:hAnsi="宋体" w:cs="宋体" w:hint="eastAsia"/>
        </w:rPr>
        <w:t>点符号也被成为点、点状实体、节点等，与实际世界中特定位置上0维度的实际物体或抽象概念定义。</w:t>
      </w:r>
    </w:p>
    <w:p w14:paraId="005E5CED" w14:textId="0BE19FBA" w:rsidR="001F2C03" w:rsidRDefault="001F2C03" w:rsidP="001F2C03">
      <w:pPr>
        <w:rPr>
          <w:rFonts w:ascii="宋体" w:hAnsi="宋体" w:cs="宋体"/>
        </w:rPr>
      </w:pPr>
      <w:r>
        <w:rPr>
          <w:rFonts w:ascii="宋体" w:hAnsi="宋体" w:cs="宋体" w:hint="eastAsia"/>
        </w:rPr>
        <w:t>点符号可以分为以下类型的点：</w:t>
      </w:r>
    </w:p>
    <w:p w14:paraId="2E57B041" w14:textId="5B97EAC2" w:rsidR="001F2C03" w:rsidRPr="001F2C03" w:rsidRDefault="001F2C03" w:rsidP="001F2C03">
      <w:pPr>
        <w:pStyle w:val="ListParagraph"/>
      </w:pPr>
      <w:r w:rsidRPr="001F2C03">
        <w:rPr>
          <w:rFonts w:hint="eastAsia"/>
        </w:rPr>
        <w:t>实体点，</w:t>
      </w:r>
      <w:r w:rsidR="00A11229">
        <w:rPr>
          <w:rFonts w:hint="eastAsia"/>
        </w:rPr>
        <w:t>用来标记一个在真实世界存在的实际物体或者概念。</w:t>
      </w:r>
    </w:p>
    <w:p w14:paraId="006C2E30" w14:textId="2AB858BF" w:rsidR="001F2C03" w:rsidRPr="001F2C03" w:rsidRDefault="001F2C03" w:rsidP="001F2C03">
      <w:pPr>
        <w:pStyle w:val="ListParagraph"/>
      </w:pPr>
      <w:r w:rsidRPr="001F2C03">
        <w:rPr>
          <w:rFonts w:hint="eastAsia"/>
        </w:rPr>
        <w:t>标记点</w:t>
      </w:r>
      <w:r w:rsidR="00A11229">
        <w:rPr>
          <w:rFonts w:hint="eastAsia"/>
        </w:rPr>
        <w:t>，用来标记在地图上的定位注记。</w:t>
      </w:r>
    </w:p>
    <w:p w14:paraId="6778D396" w14:textId="2BECE8C9" w:rsidR="001F2C03" w:rsidRPr="001F2C03" w:rsidRDefault="001F2C03" w:rsidP="001F2C03">
      <w:pPr>
        <w:pStyle w:val="ListParagraph"/>
      </w:pPr>
      <w:r w:rsidRPr="001F2C03">
        <w:rPr>
          <w:rFonts w:hint="eastAsia"/>
        </w:rPr>
        <w:t>内点</w:t>
      </w:r>
      <w:r w:rsidR="00A711C6">
        <w:rPr>
          <w:rFonts w:hint="eastAsia"/>
        </w:rPr>
        <w:t>，用来记录多边形的属性</w:t>
      </w:r>
      <w:r w:rsidR="00A11229">
        <w:rPr>
          <w:rFonts w:hint="eastAsia"/>
        </w:rPr>
        <w:t>，存在于多边形内。</w:t>
      </w:r>
    </w:p>
    <w:p w14:paraId="1991FDED" w14:textId="495B82E8" w:rsidR="001F2C03" w:rsidRPr="001F2C03" w:rsidRDefault="001F2C03" w:rsidP="001F2C03">
      <w:pPr>
        <w:pStyle w:val="ListParagraph"/>
      </w:pPr>
      <w:r w:rsidRPr="001F2C03">
        <w:rPr>
          <w:rFonts w:hint="eastAsia"/>
        </w:rPr>
        <w:t>节点</w:t>
      </w:r>
      <w:r w:rsidR="00A11229">
        <w:rPr>
          <w:rFonts w:hint="eastAsia"/>
        </w:rPr>
        <w:t>，表示线的终点和端点。</w:t>
      </w:r>
    </w:p>
    <w:p w14:paraId="4302B006" w14:textId="33A6B1B5" w:rsidR="001F2C03" w:rsidRPr="001F2C03" w:rsidRDefault="001F2C03" w:rsidP="001F2C03">
      <w:pPr>
        <w:pStyle w:val="ListParagraph"/>
      </w:pPr>
      <w:r w:rsidRPr="001F2C03">
        <w:rPr>
          <w:rFonts w:hint="eastAsia"/>
        </w:rPr>
        <w:t>特征点</w:t>
      </w:r>
      <w:r w:rsidR="00C06EC6">
        <w:rPr>
          <w:rFonts w:hint="eastAsia"/>
        </w:rPr>
        <w:t>，表示线段和弧段</w:t>
      </w:r>
      <w:r w:rsidR="00A11229">
        <w:rPr>
          <w:rFonts w:hint="eastAsia"/>
        </w:rPr>
        <w:t>的内部点。</w:t>
      </w:r>
    </w:p>
    <w:p w14:paraId="174DCDFB" w14:textId="77777777" w:rsidR="0005670C" w:rsidRPr="0005670C" w:rsidRDefault="0005670C" w:rsidP="0005670C"/>
    <w:p w14:paraId="360D983C" w14:textId="69D43BD0" w:rsidR="00AC56F2" w:rsidRDefault="00AC56F2" w:rsidP="00AC56F2">
      <w:pPr>
        <w:pStyle w:val="Heading4"/>
      </w:pPr>
      <w:r>
        <w:rPr>
          <w:rFonts w:hint="eastAsia"/>
        </w:rPr>
        <w:t xml:space="preserve"> </w:t>
      </w:r>
      <w:bookmarkStart w:id="338" w:name="_Toc287515715"/>
      <w:r>
        <w:rPr>
          <w:rFonts w:hint="eastAsia"/>
        </w:rPr>
        <w:t>线符号</w:t>
      </w:r>
      <w:bookmarkEnd w:id="338"/>
    </w:p>
    <w:p w14:paraId="4B2B801B" w14:textId="61D155C0" w:rsidR="005C517C" w:rsidRDefault="00D315CC" w:rsidP="005C517C">
      <w:pPr>
        <w:rPr>
          <w:rFonts w:ascii="宋体" w:hAnsi="宋体" w:cs="宋体"/>
        </w:rPr>
      </w:pPr>
      <w:r>
        <w:rPr>
          <w:rFonts w:ascii="宋体" w:hAnsi="宋体" w:cs="宋体" w:hint="eastAsia"/>
        </w:rPr>
        <w:t>线符号是</w:t>
      </w:r>
      <w:r w:rsidR="005C517C">
        <w:rPr>
          <w:rFonts w:ascii="宋体" w:hAnsi="宋体" w:cs="宋体" w:hint="eastAsia"/>
        </w:rPr>
        <w:t>点</w:t>
      </w:r>
      <w:r>
        <w:rPr>
          <w:rFonts w:ascii="宋体" w:hAnsi="宋体" w:cs="宋体" w:hint="eastAsia"/>
        </w:rPr>
        <w:t>运动形成的轨迹，与现实世界两个或更多的特定位置间1维度的边界、链、弧段和网络等</w:t>
      </w:r>
      <w:r w:rsidR="0086706C">
        <w:rPr>
          <w:rFonts w:ascii="宋体" w:hAnsi="宋体" w:cs="宋体" w:hint="eastAsia"/>
        </w:rPr>
        <w:t>现象对应</w:t>
      </w:r>
      <w:r w:rsidR="005C517C">
        <w:rPr>
          <w:rFonts w:ascii="宋体" w:hAnsi="宋体" w:cs="宋体" w:hint="eastAsia"/>
        </w:rPr>
        <w:t>。</w:t>
      </w:r>
    </w:p>
    <w:p w14:paraId="5153A13A" w14:textId="7AA132C7" w:rsidR="00D315CC" w:rsidRPr="005C517C" w:rsidRDefault="00D315CC" w:rsidP="005C517C">
      <w:pPr>
        <w:rPr>
          <w:rFonts w:ascii="宋体" w:hAnsi="宋体" w:cs="宋体"/>
        </w:rPr>
      </w:pPr>
      <w:r>
        <w:rPr>
          <w:rFonts w:ascii="宋体" w:hAnsi="宋体" w:cs="宋体" w:hint="eastAsia"/>
        </w:rPr>
        <w:t>线或折线，通过1系列有序坐标刻画，</w:t>
      </w:r>
      <w:r w:rsidR="00C644BD">
        <w:rPr>
          <w:rFonts w:ascii="宋体" w:hAnsi="宋体" w:cs="宋体" w:hint="eastAsia"/>
        </w:rPr>
        <w:t>具有长度、弯曲度、方向等属性，线段是特殊的线符号。</w:t>
      </w:r>
    </w:p>
    <w:p w14:paraId="4083C7D4" w14:textId="0E07826B" w:rsidR="00AC56F2" w:rsidRDefault="00AC56F2" w:rsidP="00AC56F2">
      <w:pPr>
        <w:pStyle w:val="Heading4"/>
      </w:pPr>
      <w:r>
        <w:rPr>
          <w:rFonts w:hint="eastAsia"/>
        </w:rPr>
        <w:t xml:space="preserve"> </w:t>
      </w:r>
      <w:bookmarkStart w:id="339" w:name="_Toc287515716"/>
      <w:r>
        <w:rPr>
          <w:rFonts w:hint="eastAsia"/>
        </w:rPr>
        <w:t>面符号</w:t>
      </w:r>
      <w:bookmarkEnd w:id="339"/>
    </w:p>
    <w:p w14:paraId="152604F7" w14:textId="17814FC7" w:rsidR="00C644BD" w:rsidRPr="0086706C" w:rsidRDefault="0086706C" w:rsidP="0086706C">
      <w:pPr>
        <w:rPr>
          <w:rFonts w:ascii="宋体" w:hAnsi="宋体" w:cs="宋体"/>
        </w:rPr>
      </w:pPr>
      <w:r>
        <w:rPr>
          <w:rFonts w:ascii="宋体" w:hAnsi="宋体" w:cs="宋体" w:hint="eastAsia"/>
        </w:rPr>
        <w:t>面符号是由封闭曲线以及封闭曲线内点所组合而成的，与现实世界湖泊、岛屿、地块等一类现象对应。具有面积、范围、相邻、重叠等特性。</w:t>
      </w:r>
    </w:p>
    <w:p w14:paraId="7FC0FCF7" w14:textId="036456BB" w:rsidR="006B479C" w:rsidRDefault="006B479C" w:rsidP="006B479C">
      <w:pPr>
        <w:pStyle w:val="Heading4"/>
      </w:pPr>
      <w:r>
        <w:rPr>
          <w:rFonts w:hint="eastAsia"/>
        </w:rPr>
        <w:t xml:space="preserve"> </w:t>
      </w:r>
      <w:bookmarkStart w:id="340" w:name="_Toc287515717"/>
      <w:r w:rsidRPr="006B479C">
        <w:rPr>
          <w:rFonts w:hint="eastAsia"/>
        </w:rPr>
        <w:t>几何体集合</w:t>
      </w:r>
      <w:r w:rsidR="0086706C">
        <w:rPr>
          <w:rFonts w:hint="eastAsia"/>
        </w:rPr>
        <w:t>符号</w:t>
      </w:r>
      <w:bookmarkEnd w:id="340"/>
    </w:p>
    <w:p w14:paraId="56DE4A27" w14:textId="1163BAA2" w:rsidR="0086706C" w:rsidRPr="0086706C" w:rsidRDefault="0086706C" w:rsidP="0086706C">
      <w:pPr>
        <w:rPr>
          <w:rFonts w:ascii="宋体" w:hAnsi="宋体" w:cs="宋体"/>
        </w:rPr>
      </w:pPr>
      <w:r>
        <w:rPr>
          <w:rFonts w:ascii="宋体" w:hAnsi="宋体" w:cs="宋体" w:hint="eastAsia"/>
        </w:rPr>
        <w:t>几何体集合符号由点、线、面3种符号组合而成。点、线、面三种</w:t>
      </w:r>
      <w:r w:rsidR="003D7351">
        <w:rPr>
          <w:rFonts w:ascii="宋体" w:hAnsi="宋体" w:cs="宋体" w:hint="eastAsia"/>
        </w:rPr>
        <w:t>符号属于基本的几何符号，而现实世界的复杂现象一般对应着由几种简单符号组成的复合符号。</w:t>
      </w:r>
    </w:p>
    <w:p w14:paraId="784E0AA9" w14:textId="56A9AFCC" w:rsidR="00586CB0" w:rsidRDefault="00586CB0" w:rsidP="00586CB0">
      <w:pPr>
        <w:pStyle w:val="Heading2"/>
        <w:rPr>
          <w:rFonts w:ascii="宋体" w:hAnsi="宋体" w:cs="宋体"/>
        </w:rPr>
      </w:pPr>
      <w:r>
        <w:rPr>
          <w:rFonts w:ascii="宋体" w:hAnsi="宋体" w:cs="宋体" w:hint="eastAsia"/>
        </w:rPr>
        <w:t xml:space="preserve"> </w:t>
      </w:r>
      <w:bookmarkStart w:id="341" w:name="_Toc287515718"/>
      <w:r w:rsidR="008E46C9">
        <w:rPr>
          <w:rFonts w:ascii="宋体" w:hAnsi="宋体" w:cs="宋体" w:hint="eastAsia"/>
        </w:rPr>
        <w:t>矢量符号的关系</w:t>
      </w:r>
      <w:bookmarkEnd w:id="341"/>
    </w:p>
    <w:p w14:paraId="07835784" w14:textId="5EBAB54A" w:rsidR="00F80DB5" w:rsidRDefault="00F80DB5" w:rsidP="00340C70">
      <w:pPr>
        <w:rPr>
          <w:rFonts w:ascii="宋体" w:hAnsi="宋体" w:cs="宋体"/>
        </w:rPr>
      </w:pPr>
      <w:r>
        <w:rPr>
          <w:rFonts w:ascii="宋体" w:hAnsi="宋体" w:cs="宋体" w:hint="eastAsia"/>
        </w:rPr>
        <w:t>符号的几何性质是在二维地图上研究矢量符号</w:t>
      </w:r>
      <w:r w:rsidR="00C84C3F">
        <w:rPr>
          <w:rFonts w:ascii="宋体" w:hAnsi="宋体" w:cs="宋体" w:hint="eastAsia"/>
        </w:rPr>
        <w:t>间关系</w:t>
      </w:r>
      <w:r>
        <w:rPr>
          <w:rFonts w:ascii="宋体" w:hAnsi="宋体" w:cs="宋体" w:hint="eastAsia"/>
        </w:rPr>
        <w:t>的重点，这些性质包括了形状、大小、图形的相对位置等空间区域关系以及空间形式的度量。</w:t>
      </w:r>
    </w:p>
    <w:p w14:paraId="6C1A2D48" w14:textId="44842BF1" w:rsidR="00C22CC7" w:rsidRDefault="001F63E4" w:rsidP="001F63E4">
      <w:pPr>
        <w:rPr>
          <w:rFonts w:ascii="宋体" w:hAnsi="宋体" w:cs="宋体"/>
        </w:rPr>
      </w:pPr>
      <w:r>
        <w:rPr>
          <w:rFonts w:ascii="宋体" w:hAnsi="宋体" w:cs="宋体" w:hint="eastAsia"/>
        </w:rPr>
        <w:t>对于度量的选择是研究空间几何性质的基础，通过选择不同的度量，可以构造出形状、大小、图形以及他们的相对位置等空间区域关系。</w:t>
      </w:r>
    </w:p>
    <w:p w14:paraId="5040295D" w14:textId="081AB689" w:rsidR="007739DF" w:rsidRDefault="001C7A6D" w:rsidP="007739DF">
      <w:pPr>
        <w:rPr>
          <w:rFonts w:ascii="宋体" w:hAnsi="宋体" w:cs="宋体"/>
        </w:rPr>
      </w:pPr>
      <w:r>
        <w:rPr>
          <w:rFonts w:ascii="宋体" w:hAnsi="宋体" w:cs="宋体" w:hint="eastAsia"/>
        </w:rPr>
        <w:t>标量符号此时通常被作为一个点进行几何性质的判断。</w:t>
      </w:r>
    </w:p>
    <w:p w14:paraId="03D95B7F" w14:textId="3EF0D103" w:rsidR="007739DF" w:rsidRDefault="0025465F" w:rsidP="007739DF">
      <w:pPr>
        <w:rPr>
          <w:rFonts w:ascii="宋体" w:hAnsi="宋体" w:cs="宋体"/>
        </w:rPr>
      </w:pPr>
      <w:r>
        <w:rPr>
          <w:rFonts w:ascii="宋体" w:hAnsi="宋体" w:cs="宋体" w:hint="eastAsia"/>
        </w:rPr>
        <w:t>常见的几何关系有度量关系、拓扑关系</w:t>
      </w:r>
      <w:r w:rsidR="0093594A">
        <w:rPr>
          <w:rFonts w:ascii="宋体" w:hAnsi="宋体" w:cs="宋体" w:hint="eastAsia"/>
        </w:rPr>
        <w:t>、方位关系</w:t>
      </w:r>
      <w:r>
        <w:rPr>
          <w:rFonts w:ascii="宋体" w:hAnsi="宋体" w:cs="宋体" w:hint="eastAsia"/>
        </w:rPr>
        <w:t>，同时为了将不同属性维度的矢量符号加以区分，这里引入了层次关系。</w:t>
      </w:r>
    </w:p>
    <w:p w14:paraId="30F06179" w14:textId="31F26ACE" w:rsidR="002040AD" w:rsidRDefault="007739DF" w:rsidP="00586CB0">
      <w:pPr>
        <w:pStyle w:val="Heading3"/>
      </w:pPr>
      <w:r>
        <w:rPr>
          <w:rFonts w:hint="eastAsia"/>
        </w:rPr>
        <w:t xml:space="preserve"> </w:t>
      </w:r>
      <w:bookmarkStart w:id="342" w:name="_Toc287515719"/>
      <w:r w:rsidR="003A0BE3">
        <w:rPr>
          <w:rFonts w:hint="eastAsia"/>
        </w:rPr>
        <w:t>矢量符号的层次</w:t>
      </w:r>
      <w:r w:rsidR="002040AD">
        <w:rPr>
          <w:rFonts w:hint="eastAsia"/>
        </w:rPr>
        <w:t>关系</w:t>
      </w:r>
      <w:bookmarkEnd w:id="342"/>
    </w:p>
    <w:p w14:paraId="3C68E68B" w14:textId="635D90F1" w:rsidR="0025465F" w:rsidRPr="003D1599" w:rsidRDefault="003D1599" w:rsidP="0025465F">
      <w:pPr>
        <w:rPr>
          <w:rFonts w:ascii="宋体" w:hAnsi="宋体" w:cs="宋体"/>
        </w:rPr>
      </w:pPr>
      <w:r>
        <w:rPr>
          <w:rFonts w:hint="eastAsia"/>
        </w:rPr>
        <w:t>在二维</w:t>
      </w:r>
      <w:r w:rsidR="0034069D">
        <w:rPr>
          <w:rFonts w:hint="eastAsia"/>
        </w:rPr>
        <w:t>地图上对于不同属性维度的符号无法加以直观的区分。通过引入层次关系，通过利用集合理论进行建模的方法，将相同属性维度的符号放入到同一个层次集合中进行后续的研究。例如：由行政关系可得，北京、河北、上海等行政区符号属于中国行政划分层级；公园层级中包含了游乐设施、绿地等符号。</w:t>
      </w:r>
    </w:p>
    <w:p w14:paraId="3EB09978" w14:textId="77777777" w:rsidR="00CB7D2C" w:rsidRPr="005314AA" w:rsidRDefault="00CB7D2C" w:rsidP="005314AA">
      <w:pPr>
        <w:ind w:firstLine="0"/>
        <w:rPr>
          <w:rFonts w:ascii="宋体" w:hAnsi="宋体" w:cs="宋体"/>
        </w:rPr>
      </w:pPr>
    </w:p>
    <w:p w14:paraId="01659B8E" w14:textId="1EBA0D89" w:rsidR="00A96E8B" w:rsidRDefault="00A86BEC" w:rsidP="00586CB0">
      <w:pPr>
        <w:pStyle w:val="Heading3"/>
        <w:rPr>
          <w:sz w:val="30"/>
        </w:rPr>
      </w:pPr>
      <w:r>
        <w:rPr>
          <w:rFonts w:hint="eastAsia"/>
          <w:sz w:val="30"/>
        </w:rPr>
        <w:t xml:space="preserve"> </w:t>
      </w:r>
      <w:bookmarkStart w:id="343" w:name="_Toc287515720"/>
      <w:r w:rsidR="00A96E8B" w:rsidRPr="00EF4311">
        <w:rPr>
          <w:rFonts w:hint="eastAsia"/>
          <w:sz w:val="30"/>
        </w:rPr>
        <w:t>矢量符号的度量关系</w:t>
      </w:r>
      <w:bookmarkEnd w:id="343"/>
    </w:p>
    <w:p w14:paraId="035F894D" w14:textId="1033399B" w:rsidR="001F3E31" w:rsidRDefault="001F3E31" w:rsidP="001F3E31">
      <w:pPr>
        <w:rPr>
          <w:rFonts w:ascii="宋体" w:hAnsi="宋体" w:cs="宋体"/>
        </w:rPr>
      </w:pPr>
      <w:r>
        <w:rPr>
          <w:rFonts w:ascii="宋体" w:hAnsi="宋体" w:cs="宋体" w:hint="eastAsia"/>
        </w:rPr>
        <w:t>在数学中，度量空间是一个集合，并且针对这个集合的特点，对元素之间的距离概念加以定义。</w:t>
      </w:r>
    </w:p>
    <w:p w14:paraId="1835B25F" w14:textId="676ACEDA" w:rsidR="001F3E31" w:rsidRDefault="001F3E31" w:rsidP="001F3E31">
      <w:pPr>
        <w:rPr>
          <w:rFonts w:ascii="宋体" w:hAnsi="宋体" w:cs="宋体"/>
        </w:rPr>
      </w:pPr>
      <w:r>
        <w:rPr>
          <w:rFonts w:ascii="宋体" w:hAnsi="宋体" w:cs="宋体" w:hint="eastAsia"/>
        </w:rPr>
        <w:t>在</w:t>
      </w:r>
      <w:r w:rsidR="004B7C11">
        <w:rPr>
          <w:rFonts w:ascii="宋体" w:hAnsi="宋体" w:cs="宋体" w:hint="eastAsia"/>
        </w:rPr>
        <w:t>IOS.GIS.Common.Tools SDK中主要使用的度量空间是欧式空间。</w:t>
      </w:r>
    </w:p>
    <w:p w14:paraId="078E6FCB" w14:textId="43521134" w:rsidR="004B7C11" w:rsidRDefault="004B7C11" w:rsidP="001F3E31">
      <w:pPr>
        <w:rPr>
          <w:rFonts w:ascii="宋体" w:hAnsi="宋体" w:cs="宋体"/>
        </w:rPr>
      </w:pPr>
      <w:r>
        <w:rPr>
          <w:rFonts w:ascii="宋体" w:hAnsi="宋体" w:cs="宋体" w:hint="eastAsia"/>
        </w:rPr>
        <w:t>主要的度量关系有</w:t>
      </w:r>
    </w:p>
    <w:p w14:paraId="37EB7C6C" w14:textId="166A53AD" w:rsidR="004B7C11" w:rsidRPr="004B7C11" w:rsidRDefault="004B7C11" w:rsidP="00645765">
      <w:pPr>
        <w:pStyle w:val="ListParagraph"/>
        <w:numPr>
          <w:ilvl w:val="0"/>
          <w:numId w:val="26"/>
        </w:numPr>
      </w:pPr>
      <w:r w:rsidRPr="004B7C11">
        <w:rPr>
          <w:rFonts w:hint="eastAsia"/>
        </w:rPr>
        <w:t>空间指标量算</w:t>
      </w:r>
      <w:r>
        <w:br/>
      </w:r>
      <w:r>
        <w:rPr>
          <w:rFonts w:hint="eastAsia"/>
        </w:rPr>
        <w:t>定量量测区域空间指标和地理景观指标间的空间关系是地理信息系统特有的能力。IOS.GIS.Common.Tools SDK支持了主要几何指标的量算：位置、距离、面积、体积、形状、方位等。</w:t>
      </w:r>
    </w:p>
    <w:p w14:paraId="50029B9D" w14:textId="3A215FC4" w:rsidR="007D5B1E" w:rsidRPr="007D5B1E" w:rsidRDefault="004B7C11" w:rsidP="00645765">
      <w:pPr>
        <w:pStyle w:val="ListParagraph"/>
        <w:numPr>
          <w:ilvl w:val="0"/>
          <w:numId w:val="26"/>
        </w:numPr>
      </w:pPr>
      <w:r w:rsidRPr="004B7C11">
        <w:rPr>
          <w:rFonts w:hint="eastAsia"/>
        </w:rPr>
        <w:t>地理空间的距离度量</w:t>
      </w:r>
      <w:r>
        <w:br/>
      </w:r>
      <w:r>
        <w:rPr>
          <w:rFonts w:hint="eastAsia"/>
        </w:rPr>
        <w:t>主要有大地测量距离、曼哈顿距离、旅行时间距离等。</w:t>
      </w:r>
    </w:p>
    <w:p w14:paraId="657A099F" w14:textId="402933BF" w:rsidR="007E043F" w:rsidRDefault="00A96E8B" w:rsidP="00586CB0">
      <w:pPr>
        <w:pStyle w:val="Heading3"/>
      </w:pPr>
      <w:r>
        <w:rPr>
          <w:rFonts w:hint="eastAsia"/>
        </w:rPr>
        <w:t xml:space="preserve"> </w:t>
      </w:r>
      <w:bookmarkStart w:id="344" w:name="_Ref287468133"/>
      <w:bookmarkStart w:id="345" w:name="_Toc287515721"/>
      <w:r w:rsidR="00A956A0">
        <w:rPr>
          <w:rFonts w:hint="eastAsia"/>
        </w:rPr>
        <w:t>矢量符号</w:t>
      </w:r>
      <w:r w:rsidR="008D7A6A">
        <w:rPr>
          <w:rFonts w:hint="eastAsia"/>
        </w:rPr>
        <w:t>的</w:t>
      </w:r>
      <w:r w:rsidR="007E043F" w:rsidRPr="007E4B3A">
        <w:rPr>
          <w:rFonts w:hint="eastAsia"/>
        </w:rPr>
        <w:t>拓扑</w:t>
      </w:r>
      <w:r w:rsidR="0028713F">
        <w:rPr>
          <w:rFonts w:hint="eastAsia"/>
        </w:rPr>
        <w:t>空间</w:t>
      </w:r>
      <w:r w:rsidR="007E043F" w:rsidRPr="007E4B3A">
        <w:rPr>
          <w:rFonts w:hint="eastAsia"/>
        </w:rPr>
        <w:t>关系</w:t>
      </w:r>
      <w:bookmarkEnd w:id="344"/>
      <w:bookmarkEnd w:id="345"/>
    </w:p>
    <w:p w14:paraId="3C82434D" w14:textId="214E6C76" w:rsidR="00AE7FDE" w:rsidRDefault="0028713F" w:rsidP="00AE7FDE">
      <w:pPr>
        <w:rPr>
          <w:rFonts w:ascii="宋体" w:hAnsi="宋体" w:cs="宋体"/>
        </w:rPr>
      </w:pPr>
      <w:r>
        <w:rPr>
          <w:rFonts w:ascii="宋体" w:hAnsi="宋体" w:cs="宋体" w:hint="eastAsia"/>
        </w:rPr>
        <w:t>拓扑空间关系是指拓扑变换下的拓扑不变量，如空间目标的相邻和联通挂席，以及线段流向的关系等。</w:t>
      </w:r>
    </w:p>
    <w:p w14:paraId="58A3B9EA" w14:textId="245C0BA7" w:rsidR="0028713F" w:rsidRDefault="0028713F" w:rsidP="00AE7FDE">
      <w:pPr>
        <w:rPr>
          <w:rFonts w:ascii="宋体" w:hAnsi="宋体" w:cs="宋体"/>
        </w:rPr>
      </w:pPr>
      <w:r>
        <w:rPr>
          <w:rFonts w:ascii="宋体" w:hAnsi="宋体" w:cs="宋体" w:hint="eastAsia"/>
        </w:rPr>
        <w:t>拓扑变换是值在原来图形的点与变换了图形的点之间存在着一一对应的关系，并且邻近的点还是邻近的点。由此可得拓扑研究的是几何图形在发生点集不变的形变过程中保持不变的性质。</w:t>
      </w:r>
    </w:p>
    <w:p w14:paraId="7A37D4B7" w14:textId="77BCA59D" w:rsidR="0028713F" w:rsidRDefault="007923DD" w:rsidP="00AE7FDE">
      <w:pPr>
        <w:rPr>
          <w:rFonts w:ascii="宋体" w:hAnsi="宋体" w:cs="宋体"/>
        </w:rPr>
      </w:pPr>
      <w:r>
        <w:rPr>
          <w:rFonts w:ascii="宋体" w:hAnsi="宋体" w:cs="宋体" w:hint="eastAsia"/>
        </w:rPr>
        <w:t>若将简单空间符号看作是边界点和内部点的集合，故符号的空间可以分为符号的内部、边界和外部。通过这研究符号间这3个空间的关系，形成了一九交矩阵，定义了任意一个拓扑关系。</w:t>
      </w:r>
    </w:p>
    <w:p w14:paraId="51A362FA" w14:textId="2BDDECA3" w:rsidR="002A48A3" w:rsidRDefault="002A48A3" w:rsidP="00AE7FDE">
      <w:pPr>
        <w:rPr>
          <w:rFonts w:ascii="宋体" w:hAnsi="宋体" w:cs="宋体"/>
        </w:rPr>
      </w:pPr>
      <w:r>
        <w:rPr>
          <w:rFonts w:ascii="宋体" w:hAnsi="宋体" w:cs="宋体" w:hint="eastAsia"/>
        </w:rPr>
        <w:t>数学表达如：</w:t>
      </w:r>
    </w:p>
    <w:p w14:paraId="7BCBF231" w14:textId="01269114" w:rsidR="002A48A3" w:rsidRDefault="003C3F38" w:rsidP="00AE7FDE">
      <w:pPr>
        <w:rPr>
          <w:rFonts w:ascii="宋体" w:hAnsi="宋体" w:cs="宋体"/>
        </w:rPr>
      </w:pPr>
      <w:r>
        <w:rPr>
          <w:rFonts w:ascii="宋体" w:hAnsi="宋体" w:cs="宋体" w:hint="eastAsia"/>
        </w:rPr>
        <w:t>已知有地理符号A，和地理符号B，则定义A的内部为</w:t>
      </w:r>
      <m:oMath>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oMath>
      <w:r>
        <w:rPr>
          <w:rFonts w:ascii="宋体" w:hAnsi="宋体" w:cs="宋体" w:hint="eastAsia"/>
        </w:rPr>
        <w:t>，边界为</w:t>
      </w:r>
      <m:oMath>
        <m:r>
          <w:rPr>
            <w:rFonts w:ascii="Cambria Math" w:hAnsi="Cambria Math" w:cs="宋体"/>
          </w:rPr>
          <m:t>∂</m:t>
        </m:r>
        <m:r>
          <w:rPr>
            <w:rFonts w:ascii="Cambria Math" w:hAnsi="Cambria Math" w:cs="Cambria Math"/>
          </w:rPr>
          <m:t>A</m:t>
        </m:r>
      </m:oMath>
      <w:r>
        <w:rPr>
          <w:rFonts w:ascii="宋体" w:hAnsi="宋体" w:cs="宋体" w:hint="eastAsia"/>
        </w:rPr>
        <w:t>，外部为</w:t>
      </w:r>
      <m:oMath>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oMath>
      <w:r>
        <w:rPr>
          <w:rFonts w:ascii="宋体" w:hAnsi="宋体" w:cs="宋体" w:hint="eastAsia"/>
        </w:rPr>
        <w:t>，同理可得</w:t>
      </w:r>
      <m:oMath>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oMath>
      <w:r>
        <w:rPr>
          <w:rFonts w:ascii="宋体" w:hAnsi="宋体" w:cs="宋体" w:hint="eastAsia"/>
        </w:rPr>
        <w:t>，</w:t>
      </w:r>
      <m:oMath>
        <m:r>
          <w:rPr>
            <w:rFonts w:ascii="Cambria Math" w:hAnsi="Cambria Math" w:cs="宋体"/>
          </w:rPr>
          <m:t>∂</m:t>
        </m:r>
        <m:r>
          <w:rPr>
            <w:rFonts w:ascii="Cambria Math" w:hAnsi="Cambria Math" w:cs="Cambria Math"/>
          </w:rPr>
          <m:t>B</m:t>
        </m:r>
      </m:oMath>
      <w:r>
        <w:rPr>
          <w:rFonts w:ascii="宋体" w:hAnsi="宋体" w:cs="宋体" w:hint="eastAsia"/>
        </w:rPr>
        <w:t>和</w:t>
      </w:r>
      <m:oMath>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oMath>
      <w:r>
        <w:rPr>
          <w:rFonts w:ascii="宋体" w:hAnsi="宋体" w:cs="宋体" w:hint="eastAsia"/>
        </w:rPr>
        <w:t>。</w:t>
      </w:r>
    </w:p>
    <w:p w14:paraId="123B3193" w14:textId="2029393F" w:rsidR="00A45999" w:rsidRPr="003B7A62" w:rsidRDefault="00CC28F7" w:rsidP="003B7A62">
      <w:pPr>
        <w:rPr>
          <w:rFonts w:ascii="宋体" w:hAnsi="宋体" w:cs="宋体"/>
        </w:rPr>
      </w:pPr>
      <m:oMathPara>
        <m:oMath>
          <m:sSub>
            <m:sSubPr>
              <m:ctrlPr>
                <w:rPr>
                  <w:rFonts w:ascii="Cambria Math" w:hAnsi="Cambria Math" w:cs="Cambria Math"/>
                  <w:i/>
                </w:rPr>
              </m:ctrlPr>
            </m:sSubPr>
            <m:e>
              <m:r>
                <m:rPr>
                  <m:sty m:val="p"/>
                </m:rPr>
                <w:rPr>
                  <w:rFonts w:ascii="Cambria Math" w:hAnsi="Cambria Math" w:cs="Cambria Math"/>
                </w:rPr>
                <m:t>Ι</m:t>
              </m:r>
            </m:e>
            <m:sub>
              <m:r>
                <w:rPr>
                  <w:rFonts w:ascii="Cambria Math" w:hAnsi="Cambria Math" w:cs="宋体"/>
                </w:rPr>
                <m:t>9</m:t>
              </m:r>
            </m:sub>
          </m:sSub>
          <m:d>
            <m:dPr>
              <m:endChr m:val=""/>
              <m:ctrlPr>
                <w:rPr>
                  <w:rFonts w:ascii="Cambria Math" w:hAnsi="Cambria Math" w:cs="Cambria Math"/>
                  <w:i/>
                </w:rPr>
              </m:ctrlPr>
            </m:dPr>
            <m:e>
              <m:r>
                <w:rPr>
                  <w:rFonts w:ascii="Cambria Math" w:hAnsi="Cambria Math" w:cs="Cambria Math"/>
                </w:rPr>
                <m:t>A</m:t>
              </m:r>
            </m:e>
          </m:d>
          <m:r>
            <w:rPr>
              <w:rFonts w:ascii="Cambria Math" w:hAnsi="Cambria Math" w:cs="Cambria Math"/>
            </w:rPr>
            <m:t>,</m:t>
          </m:r>
          <m:d>
            <m:dPr>
              <m:begChr m:val=""/>
              <m:ctrlPr>
                <w:rPr>
                  <w:rFonts w:ascii="Cambria Math" w:hAnsi="Cambria Math" w:cs="Cambria Math"/>
                  <w:i/>
                </w:rPr>
              </m:ctrlPr>
            </m:dPr>
            <m:e>
              <m:r>
                <w:rPr>
                  <w:rFonts w:ascii="Cambria Math" w:hAnsi="Cambria Math" w:cs="Cambria Math"/>
                </w:rPr>
                <m:t>B</m:t>
              </m:r>
            </m:e>
          </m:d>
          <m:r>
            <w:rPr>
              <w:rFonts w:ascii="Cambria Math" w:hAnsi="Cambria Math" w:cs="Cambria Math"/>
            </w:rPr>
            <m:t xml:space="preserve">= </m:t>
          </m:r>
          <m:d>
            <m:dPr>
              <m:begChr m:val="{"/>
              <m:endChr m:val=""/>
              <m:ctrlPr>
                <w:rPr>
                  <w:rFonts w:ascii="Cambria Math" w:hAnsi="Cambria Math" w:cs="Cambria Math"/>
                  <w:i/>
                </w:rPr>
              </m:ctrlPr>
            </m:dPr>
            <m:e>
              <m:d>
                <m:dPr>
                  <m:begChr m:val=""/>
                  <m:endChr m:val="}"/>
                  <m:ctrlPr>
                    <w:rPr>
                      <w:rFonts w:ascii="Cambria Math" w:hAnsi="Cambria Math" w:cs="Cambria Math"/>
                      <w:i/>
                    </w:rPr>
                  </m:ctrlPr>
                </m:dPr>
                <m:e>
                  <m:eqArr>
                    <m:eqArrPr>
                      <m:ctrlPr>
                        <w:rPr>
                          <w:rFonts w:ascii="Cambria Math" w:hAnsi="Cambria Math" w:cs="Cambria Math"/>
                          <w:i/>
                        </w:rPr>
                      </m:ctrlPr>
                    </m:eqArrPr>
                    <m:e>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sSup>
                        <m:sSupPr>
                          <m:ctrlPr>
                            <w:rPr>
                              <w:rFonts w:ascii="Cambria Math" w:hAnsi="Cambria Math" w:cs="宋体"/>
                              <w:i/>
                            </w:rPr>
                          </m:ctrlPr>
                        </m:sSupPr>
                        <m:e>
                          <m:r>
                            <w:rPr>
                              <w:rFonts w:ascii="Cambria Math" w:hAnsi="Cambria Math" w:cs="Cambria Math"/>
                            </w:rPr>
                            <m:t>A</m:t>
                          </m:r>
                        </m:e>
                        <m:sup>
                          <m:r>
                            <w:rPr>
                              <w:rFonts w:ascii="Cambria Math" w:hAnsi="Cambria Math" w:cs="宋体"/>
                            </w:rPr>
                            <m:t>o</m:t>
                          </m:r>
                        </m:sup>
                      </m:sSup>
                      <m:r>
                        <w:rPr>
                          <w:rFonts w:ascii="Cambria Math" w:hAnsi="Cambria Math" w:cs="宋体"/>
                        </w:rPr>
                        <m:t>⋂∂</m:t>
                      </m:r>
                      <m:r>
                        <w:rPr>
                          <w:rFonts w:ascii="Cambria Math" w:hAnsi="Cambria Math" w:cs="Cambria Math"/>
                        </w:rPr>
                        <m:t>B</m:t>
                      </m:r>
                      <m:r>
                        <w:rPr>
                          <w:rFonts w:ascii="Cambria Math" w:hAnsi="Cambria Math" w:cs="宋体"/>
                        </w:rPr>
                        <m:t xml:space="preserve"> </m:t>
                      </m:r>
                      <m:sSup>
                        <m:sSupPr>
                          <m:ctrlPr>
                            <w:rPr>
                              <w:rFonts w:ascii="Cambria Math" w:hAnsi="Cambria Math" w:cs="宋体"/>
                              <w:i/>
                            </w:rPr>
                          </m:ctrlPr>
                        </m:sSupPr>
                        <m:e>
                          <m:r>
                            <w:rPr>
                              <w:rFonts w:ascii="Cambria Math" w:hAnsi="Cambria Math" w:cs="Cambria Math"/>
                            </w:rPr>
                            <m:t xml:space="preserve"> A</m:t>
                          </m:r>
                        </m:e>
                        <m:sup>
                          <m:r>
                            <w:rPr>
                              <w:rFonts w:ascii="Cambria Math" w:hAnsi="Cambria Math" w:cs="宋体"/>
                            </w:rPr>
                            <m:t>o</m:t>
                          </m:r>
                        </m:sup>
                      </m:sSup>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r>
                        <w:rPr>
                          <w:rFonts w:ascii="Cambria Math" w:hAnsi="Cambria Math" w:cs="宋体"/>
                        </w:rPr>
                        <m:t xml:space="preserve"> </m:t>
                      </m:r>
                    </m:e>
                    <m:e>
                      <m:r>
                        <w:rPr>
                          <w:rFonts w:ascii="Cambria Math" w:hAnsi="Cambria Math" w:cs="宋体"/>
                        </w:rPr>
                        <m:t>∂</m:t>
                      </m:r>
                      <m:r>
                        <w:rPr>
                          <w:rFonts w:ascii="Cambria Math" w:hAnsi="Cambria Math" w:cs="Cambria Math"/>
                        </w:rPr>
                        <m:t>A</m:t>
                      </m:r>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r>
                        <w:rPr>
                          <w:rFonts w:ascii="Cambria Math" w:hAnsi="Cambria Math" w:cs="Cambria Math"/>
                        </w:rPr>
                        <m:t>A</m:t>
                      </m:r>
                      <m:r>
                        <w:rPr>
                          <w:rFonts w:ascii="Cambria Math" w:hAnsi="Cambria Math" w:cs="宋体"/>
                        </w:rPr>
                        <m:t>⋂∂</m:t>
                      </m:r>
                      <m:r>
                        <w:rPr>
                          <w:rFonts w:ascii="Cambria Math" w:hAnsi="Cambria Math" w:cs="Cambria Math"/>
                        </w:rPr>
                        <m:t>B</m:t>
                      </m:r>
                      <m:r>
                        <w:rPr>
                          <w:rFonts w:ascii="Cambria Math" w:hAnsi="Cambria Math" w:cs="宋体"/>
                        </w:rPr>
                        <m:t xml:space="preserve">  ∂</m:t>
                      </m:r>
                      <m:r>
                        <w:rPr>
                          <w:rFonts w:ascii="Cambria Math" w:hAnsi="Cambria Math" w:cs="Cambria Math"/>
                        </w:rPr>
                        <m:t>A</m:t>
                      </m:r>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e>
                    <m:e>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r>
                        <w:rPr>
                          <w:rFonts w:ascii="Cambria Math" w:hAnsi="Cambria Math" w:cs="宋体"/>
                        </w:rPr>
                        <m:t>⋂</m:t>
                      </m:r>
                      <m:sSup>
                        <m:sSupPr>
                          <m:ctrlPr>
                            <w:rPr>
                              <w:rFonts w:ascii="Cambria Math" w:hAnsi="Cambria Math" w:cs="宋体"/>
                              <w:i/>
                            </w:rPr>
                          </m:ctrlPr>
                        </m:sSupPr>
                        <m:e>
                          <m:r>
                            <w:rPr>
                              <w:rFonts w:ascii="Cambria Math" w:hAnsi="Cambria Math" w:cs="Cambria Math"/>
                            </w:rPr>
                            <m:t>B</m:t>
                          </m:r>
                        </m:e>
                        <m:sup>
                          <m:r>
                            <w:rPr>
                              <w:rFonts w:ascii="Cambria Math" w:hAnsi="Cambria Math" w:cs="宋体"/>
                            </w:rPr>
                            <m:t>o</m:t>
                          </m:r>
                        </m:sup>
                      </m:sSup>
                      <m:r>
                        <w:rPr>
                          <w:rFonts w:ascii="Cambria Math" w:hAnsi="Cambria Math" w:cs="宋体"/>
                        </w:rPr>
                        <m:t xml:space="preserve"> </m:t>
                      </m:r>
                      <m:sSup>
                        <m:sSupPr>
                          <m:ctrlPr>
                            <w:rPr>
                              <w:rFonts w:ascii="Cambria Math" w:hAnsi="Cambria Math" w:cs="宋体"/>
                              <w:i/>
                            </w:rPr>
                          </m:ctrlPr>
                        </m:sSupPr>
                        <m:e>
                          <m:r>
                            <w:rPr>
                              <w:rFonts w:ascii="Cambria Math" w:hAnsi="Cambria Math" w:cs="宋体"/>
                            </w:rPr>
                            <m:t xml:space="preserve"> A</m:t>
                          </m:r>
                        </m:e>
                        <m:sup>
                          <m:r>
                            <w:rPr>
                              <w:rFonts w:ascii="Cambria Math" w:hAnsi="Cambria Math" w:cs="宋体"/>
                            </w:rPr>
                            <m:t>-</m:t>
                          </m:r>
                        </m:sup>
                      </m:sSup>
                      <m:r>
                        <w:rPr>
                          <w:rFonts w:ascii="Cambria Math" w:hAnsi="Cambria Math" w:cs="宋体"/>
                        </w:rPr>
                        <m:t>⋂∂</m:t>
                      </m:r>
                      <m:r>
                        <w:rPr>
                          <w:rFonts w:ascii="Cambria Math" w:hAnsi="Cambria Math" w:cs="Cambria Math"/>
                        </w:rPr>
                        <m:t>B</m:t>
                      </m:r>
                      <m:r>
                        <w:rPr>
                          <w:rFonts w:ascii="Cambria Math" w:hAnsi="Cambria Math" w:cs="宋体"/>
                        </w:rPr>
                        <m:t xml:space="preserve">  </m:t>
                      </m:r>
                      <m:sSup>
                        <m:sSupPr>
                          <m:ctrlPr>
                            <w:rPr>
                              <w:rFonts w:ascii="Cambria Math" w:hAnsi="Cambria Math" w:cs="宋体"/>
                              <w:i/>
                            </w:rPr>
                          </m:ctrlPr>
                        </m:sSupPr>
                        <m:e>
                          <m:r>
                            <w:rPr>
                              <w:rFonts w:ascii="Cambria Math" w:hAnsi="Cambria Math" w:cs="宋体"/>
                            </w:rPr>
                            <m:t>A</m:t>
                          </m:r>
                        </m:e>
                        <m:sup>
                          <m:r>
                            <w:rPr>
                              <w:rFonts w:ascii="Cambria Math" w:hAnsi="Cambria Math" w:cs="宋体"/>
                            </w:rPr>
                            <m:t>-</m:t>
                          </m:r>
                        </m:sup>
                      </m:sSup>
                      <m:r>
                        <w:rPr>
                          <w:rFonts w:ascii="Cambria Math" w:hAnsi="Cambria Math" w:cs="宋体"/>
                        </w:rPr>
                        <m:t>⋂</m:t>
                      </m:r>
                      <m:sSup>
                        <m:sSupPr>
                          <m:ctrlPr>
                            <w:rPr>
                              <w:rFonts w:ascii="Cambria Math" w:hAnsi="Cambria Math" w:cs="宋体"/>
                              <w:i/>
                            </w:rPr>
                          </m:ctrlPr>
                        </m:sSupPr>
                        <m:e>
                          <m:r>
                            <w:rPr>
                              <w:rFonts w:ascii="Cambria Math" w:hAnsi="Cambria Math" w:cs="宋体"/>
                            </w:rPr>
                            <m:t>B</m:t>
                          </m:r>
                        </m:e>
                        <m:sup>
                          <m:r>
                            <w:rPr>
                              <w:rFonts w:ascii="Cambria Math" w:hAnsi="Cambria Math" w:cs="宋体"/>
                            </w:rPr>
                            <m:t>-</m:t>
                          </m:r>
                        </m:sup>
                      </m:sSup>
                    </m:e>
                  </m:eqArr>
                </m:e>
              </m:d>
            </m:e>
          </m:d>
        </m:oMath>
      </m:oMathPara>
    </w:p>
    <w:p w14:paraId="6885D89C" w14:textId="252317CC" w:rsidR="003B7A62" w:rsidRDefault="003B7A62" w:rsidP="003B7A62">
      <w:pPr>
        <w:rPr>
          <w:rFonts w:ascii="宋体" w:hAnsi="宋体" w:cs="宋体"/>
        </w:rPr>
      </w:pPr>
      <w:r>
        <w:rPr>
          <w:rFonts w:ascii="宋体" w:hAnsi="宋体" w:cs="宋体" w:hint="eastAsia"/>
        </w:rPr>
        <w:t>从而可以得到</w:t>
      </w:r>
      <w:r w:rsidR="004D6681">
        <w:rPr>
          <w:rFonts w:ascii="宋体" w:hAnsi="宋体" w:cs="宋体" w:hint="eastAsia"/>
        </w:rPr>
        <w:t>拓扑关系的九交模型：</w:t>
      </w:r>
    </w:p>
    <w:p w14:paraId="64BF71A4" w14:textId="77777777" w:rsidR="004D6681" w:rsidRDefault="004D6681" w:rsidP="004D6681">
      <w:pPr>
        <w:keepNext/>
        <w:ind w:firstLine="0"/>
        <w:jc w:val="center"/>
      </w:pPr>
      <w:r>
        <w:rPr>
          <w:rFonts w:ascii="宋体" w:hAnsi="宋体" w:cs="宋体"/>
          <w:noProof/>
          <w:lang w:eastAsia="en-US"/>
        </w:rPr>
        <w:drawing>
          <wp:inline distT="0" distB="0" distL="0" distR="0" wp14:anchorId="34CF2D97" wp14:editId="3EE63F54">
            <wp:extent cx="3782483" cy="2798238"/>
            <wp:effectExtent l="0" t="0" r="254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6946" cy="2801540"/>
                    </a:xfrm>
                    <a:prstGeom prst="rect">
                      <a:avLst/>
                    </a:prstGeom>
                    <a:noFill/>
                    <a:ln>
                      <a:noFill/>
                    </a:ln>
                  </pic:spPr>
                </pic:pic>
              </a:graphicData>
            </a:graphic>
          </wp:inline>
        </w:drawing>
      </w:r>
    </w:p>
    <w:p w14:paraId="22186065" w14:textId="208386D0" w:rsidR="004D6681" w:rsidRPr="00367C38" w:rsidRDefault="004D6681" w:rsidP="00367C38">
      <w:pPr>
        <w:pStyle w:val="Caption"/>
      </w:pPr>
      <w:r>
        <w:rPr>
          <w:rFonts w:hint="eastAsia"/>
        </w:rPr>
        <w:t>图</w:t>
      </w:r>
      <w:r>
        <w:rPr>
          <w:rFonts w:hint="eastAsia"/>
        </w:rPr>
        <w:t xml:space="preserve"> </w:t>
      </w:r>
      <w:fldSimple w:instr=" STYLEREF 2 \s ">
        <w:r w:rsidR="00F01F4D">
          <w:rPr>
            <w:noProof/>
          </w:rPr>
          <w:t>9.4</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rPr>
          <w:rFonts w:hint="eastAsia"/>
        </w:rPr>
        <w:t xml:space="preserve"> </w:t>
      </w:r>
      <w:r>
        <w:rPr>
          <w:rFonts w:hint="eastAsia"/>
        </w:rPr>
        <w:t>九交模型图</w:t>
      </w:r>
    </w:p>
    <w:p w14:paraId="198AEECE" w14:textId="16CE0193" w:rsidR="00A86BEC" w:rsidRDefault="00A86BEC" w:rsidP="00803763">
      <w:pPr>
        <w:pStyle w:val="Heading3"/>
      </w:pPr>
      <w:r>
        <w:t xml:space="preserve"> </w:t>
      </w:r>
      <w:bookmarkStart w:id="346" w:name="_Toc287515722"/>
      <w:r>
        <w:rPr>
          <w:rFonts w:ascii="黑体" w:hAnsi="黑体" w:cs="黑体" w:hint="eastAsia"/>
        </w:rPr>
        <w:t>矢量符号的欧式空间</w:t>
      </w:r>
      <w:bookmarkEnd w:id="346"/>
      <w:r w:rsidR="00315CD3">
        <w:rPr>
          <w:rFonts w:hint="eastAsia"/>
        </w:rPr>
        <w:t xml:space="preserve"> </w:t>
      </w:r>
    </w:p>
    <w:p w14:paraId="61643350" w14:textId="1793E31D" w:rsidR="00367C38" w:rsidRDefault="00367C38" w:rsidP="00367C38">
      <w:pPr>
        <w:rPr>
          <w:rFonts w:ascii="宋体" w:hAnsi="宋体" w:cs="宋体"/>
        </w:rPr>
      </w:pPr>
      <w:r>
        <w:rPr>
          <w:rFonts w:ascii="宋体" w:hAnsi="宋体" w:cs="宋体" w:hint="eastAsia"/>
        </w:rPr>
        <w:t>通过欧式空间，和向量的运算，可以得到矢量符号的所有空间关系。</w:t>
      </w:r>
    </w:p>
    <w:p w14:paraId="1F7C9419" w14:textId="48B6E17D" w:rsidR="00367C38" w:rsidRDefault="00624B9B" w:rsidP="00367C38">
      <w:pPr>
        <w:rPr>
          <w:rFonts w:ascii="宋体" w:hAnsi="宋体" w:cs="宋体"/>
        </w:rPr>
      </w:pPr>
      <w:r>
        <w:rPr>
          <w:rFonts w:ascii="宋体" w:hAnsi="宋体" w:cs="宋体" w:hint="eastAsia"/>
        </w:rPr>
        <w:t>一般情况下，引入实数坐标空间</w:t>
      </w:r>
      <m:oMath>
        <m:sSup>
          <m:sSupPr>
            <m:ctrlPr>
              <w:rPr>
                <w:rFonts w:ascii="Cambria Math" w:hAnsi="Cambria Math" w:cs="宋体"/>
                <w:i/>
              </w:rPr>
            </m:ctrlPr>
          </m:sSupPr>
          <m:e>
            <m:r>
              <w:rPr>
                <w:rFonts w:ascii="Cambria Math" w:hAnsi="Cambria Math" w:cs="Cambria Math"/>
              </w:rPr>
              <m:t>R</m:t>
            </m:r>
          </m:e>
          <m:sup>
            <m:r>
              <w:rPr>
                <w:rFonts w:ascii="Cambria Math" w:hAnsi="Cambria Math" w:cs="宋体"/>
              </w:rPr>
              <m:t>n</m:t>
            </m:r>
          </m:sup>
        </m:sSup>
      </m:oMath>
      <w:r>
        <w:rPr>
          <w:rFonts w:ascii="宋体" w:hAnsi="宋体" w:cs="宋体" w:hint="eastAsia"/>
        </w:rPr>
        <w:t>的</w:t>
      </w:r>
      <w:r w:rsidR="00E93362">
        <w:rPr>
          <w:rFonts w:ascii="宋体" w:hAnsi="宋体" w:cs="宋体" w:hint="eastAsia"/>
        </w:rPr>
        <w:t>标准基：</w:t>
      </w:r>
    </w:p>
    <w:p w14:paraId="2AF54B0F" w14:textId="649059AC" w:rsidR="00E93362" w:rsidRPr="00E93362" w:rsidRDefault="00CC28F7" w:rsidP="00367C38">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sSub>
                    <m:sSubPr>
                      <m:ctrlPr>
                        <w:rPr>
                          <w:rFonts w:ascii="Cambria Math" w:hAnsi="Cambria Math" w:cs="宋体"/>
                          <w:i/>
                        </w:rPr>
                      </m:ctrlPr>
                    </m:sSubPr>
                    <m:e>
                      <m:r>
                        <w:rPr>
                          <w:rFonts w:ascii="Cambria Math" w:hAnsi="Cambria Math" w:cs="宋体"/>
                        </w:rPr>
                        <m:t>e</m:t>
                      </m:r>
                    </m:e>
                    <m:sub>
                      <m:r>
                        <w:rPr>
                          <w:rFonts w:ascii="Cambria Math" w:hAnsi="Cambria Math" w:cs="宋体"/>
                        </w:rPr>
                        <m:t>1</m:t>
                      </m:r>
                    </m:sub>
                  </m:sSub>
                  <m:r>
                    <w:rPr>
                      <w:rFonts w:ascii="Cambria Math" w:hAnsi="Cambria Math" w:cs="宋体"/>
                    </w:rPr>
                    <m:t>=(1,0,…,0)</m:t>
                  </m:r>
                </m:e>
                <m:e>
                  <m:sSub>
                    <m:sSubPr>
                      <m:ctrlPr>
                        <w:rPr>
                          <w:rFonts w:ascii="Cambria Math" w:hAnsi="Cambria Math" w:cs="宋体"/>
                          <w:i/>
                        </w:rPr>
                      </m:ctrlPr>
                    </m:sSubPr>
                    <m:e>
                      <m:r>
                        <w:rPr>
                          <w:rFonts w:ascii="Cambria Math" w:hAnsi="Cambria Math" w:cs="宋体"/>
                        </w:rPr>
                        <m:t>e</m:t>
                      </m:r>
                    </m:e>
                    <m:sub>
                      <m:r>
                        <w:rPr>
                          <w:rFonts w:ascii="Cambria Math" w:hAnsi="Cambria Math" w:cs="宋体"/>
                        </w:rPr>
                        <m:t>2</m:t>
                      </m:r>
                    </m:sub>
                  </m:sSub>
                  <m:r>
                    <w:rPr>
                      <w:rFonts w:ascii="Cambria Math" w:hAnsi="Cambria Math" w:cs="宋体"/>
                    </w:rPr>
                    <m:t>=(0,1,…,0)</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宋体"/>
                        </w:rPr>
                        <m:t>e</m:t>
                      </m:r>
                    </m:e>
                    <m:sub>
                      <m:r>
                        <w:rPr>
                          <w:rFonts w:ascii="Cambria Math" w:hAnsi="Cambria Math" w:cs="宋体"/>
                        </w:rPr>
                        <m:t>n</m:t>
                      </m:r>
                    </m:sub>
                  </m:sSub>
                  <m:r>
                    <w:rPr>
                      <w:rFonts w:ascii="Cambria Math" w:hAnsi="Cambria Math" w:cs="宋体"/>
                    </w:rPr>
                    <m:t>=(0,0,…,n)</m:t>
                  </m:r>
                </m:e>
              </m:eqArr>
            </m:e>
          </m:d>
        </m:oMath>
      </m:oMathPara>
    </w:p>
    <w:p w14:paraId="5AEC10AF" w14:textId="67513226" w:rsidR="00E93362" w:rsidRDefault="00E93362" w:rsidP="00367C38">
      <w:pPr>
        <w:rPr>
          <w:rFonts w:ascii="宋体" w:hAnsi="宋体" w:cs="宋体"/>
        </w:rPr>
      </w:pPr>
      <w:r>
        <w:rPr>
          <w:rFonts w:ascii="宋体" w:hAnsi="宋体" w:cs="宋体" w:hint="eastAsia"/>
        </w:rPr>
        <w:t>可以定义内积为</w:t>
      </w:r>
    </w:p>
    <w:p w14:paraId="30FDC348" w14:textId="33619F26" w:rsidR="00E93362" w:rsidRDefault="00E93362" w:rsidP="00367C38">
      <w:pPr>
        <w:rPr>
          <w:rFonts w:ascii="宋体" w:hAnsi="宋体" w:cs="宋体"/>
        </w:rPr>
      </w:pPr>
      <w:r>
        <w:rPr>
          <w:rFonts w:ascii="宋体" w:hAnsi="宋体" w:cs="宋体" w:hint="eastAsia"/>
        </w:rPr>
        <w:t xml:space="preserve">X = </w:t>
      </w:r>
      <m:oMath>
        <m:nary>
          <m:naryPr>
            <m:chr m:val="∑"/>
            <m:limLoc m:val="undOvr"/>
            <m:ctrlPr>
              <w:rPr>
                <w:rFonts w:ascii="Cambria Math" w:hAnsi="Cambria Math" w:cs="宋体"/>
                <w:i/>
              </w:rPr>
            </m:ctrlPr>
          </m:naryPr>
          <m:sub>
            <m:r>
              <w:rPr>
                <w:rFonts w:ascii="Cambria Math" w:hAnsi="Cambria Math" w:cs="宋体"/>
              </w:rPr>
              <m:t>i=1</m:t>
            </m:r>
          </m:sub>
          <m:sup>
            <m:r>
              <w:rPr>
                <w:rFonts w:ascii="Cambria Math" w:hAnsi="Cambria Math" w:cs="宋体"/>
              </w:rPr>
              <m:t>n</m:t>
            </m:r>
          </m:sup>
          <m:e>
            <m:sSub>
              <m:sSubPr>
                <m:ctrlPr>
                  <w:rPr>
                    <w:rFonts w:ascii="Cambria Math" w:hAnsi="Cambria Math" w:cs="宋体"/>
                    <w:i/>
                  </w:rPr>
                </m:ctrlPr>
              </m:sSubPr>
              <m:e>
                <m:r>
                  <w:rPr>
                    <w:rFonts w:ascii="Cambria Math" w:hAnsi="Cambria Math" w:cs="宋体"/>
                  </w:rPr>
                  <m:t>x</m:t>
                </m:r>
              </m:e>
              <m:sub>
                <m:r>
                  <w:rPr>
                    <w:rFonts w:ascii="Cambria Math" w:hAnsi="Cambria Math" w:cs="宋体"/>
                  </w:rPr>
                  <m:t>i</m:t>
                </m:r>
              </m:sub>
            </m:sSub>
            <m:sSub>
              <m:sSubPr>
                <m:ctrlPr>
                  <w:rPr>
                    <w:rFonts w:ascii="Cambria Math" w:hAnsi="Cambria Math" w:cs="宋体"/>
                    <w:i/>
                  </w:rPr>
                </m:ctrlPr>
              </m:sSubPr>
              <m:e>
                <m:r>
                  <w:rPr>
                    <w:rFonts w:ascii="Cambria Math" w:hAnsi="Cambria Math" w:cs="宋体"/>
                  </w:rPr>
                  <m:t>e</m:t>
                </m:r>
              </m:e>
              <m:sub>
                <m:r>
                  <w:rPr>
                    <w:rFonts w:ascii="Cambria Math" w:hAnsi="Cambria Math" w:cs="宋体"/>
                  </w:rPr>
                  <m:t>i</m:t>
                </m:r>
              </m:sub>
            </m:sSub>
          </m:e>
        </m:nary>
      </m:oMath>
    </w:p>
    <w:p w14:paraId="3C8A3D8F" w14:textId="42477C54" w:rsidR="00E93362" w:rsidRDefault="00E93362" w:rsidP="00367C38">
      <w:pPr>
        <w:rPr>
          <w:rFonts w:ascii="宋体" w:hAnsi="宋体" w:cs="宋体"/>
        </w:rPr>
      </w:pPr>
      <w:r>
        <w:rPr>
          <w:rFonts w:ascii="宋体" w:hAnsi="宋体" w:cs="宋体" w:hint="eastAsia"/>
        </w:rPr>
        <w:t>在</w:t>
      </w:r>
      <w:r>
        <w:rPr>
          <w:rFonts w:hint="eastAsia"/>
        </w:rPr>
        <w:t>IOS.GIS.Common.Tools SDK</w:t>
      </w:r>
      <w:r>
        <w:rPr>
          <w:rFonts w:ascii="宋体" w:hAnsi="宋体" w:cs="宋体" w:hint="eastAsia"/>
        </w:rPr>
        <w:t>中研究的是二维空间</w:t>
      </w:r>
    </w:p>
    <w:p w14:paraId="4B7986EB" w14:textId="0A05B16A" w:rsidR="00E93362" w:rsidRDefault="00E93362" w:rsidP="00367C38">
      <w:pPr>
        <w:rPr>
          <w:rFonts w:ascii="宋体" w:hAnsi="宋体" w:cs="宋体"/>
        </w:rPr>
      </w:pPr>
      <w:r>
        <w:rPr>
          <w:rFonts w:ascii="宋体" w:hAnsi="宋体" w:cs="宋体" w:hint="eastAsia"/>
        </w:rPr>
        <w:t>因此X=</w:t>
      </w:r>
      <m:oMath>
        <m:r>
          <w:rPr>
            <w:rFonts w:ascii="Cambria Math" w:hAnsi="Cambria Math" w:cs="宋体"/>
          </w:rPr>
          <m:t>x</m:t>
        </m:r>
        <m:sSub>
          <m:sSubPr>
            <m:ctrlPr>
              <w:rPr>
                <w:rFonts w:ascii="Cambria Math" w:hAnsi="Cambria Math" w:cs="宋体"/>
                <w:i/>
              </w:rPr>
            </m:ctrlPr>
          </m:sSubPr>
          <m:e>
            <m:r>
              <w:rPr>
                <w:rFonts w:ascii="Cambria Math" w:hAnsi="Cambria Math" w:cs="宋体"/>
              </w:rPr>
              <m:t>e</m:t>
            </m:r>
          </m:e>
          <m:sub>
            <m:r>
              <w:rPr>
                <w:rFonts w:ascii="Cambria Math" w:hAnsi="Cambria Math" w:cs="宋体"/>
              </w:rPr>
              <m:t>1</m:t>
            </m:r>
          </m:sub>
        </m:sSub>
      </m:oMath>
      <w:r>
        <w:rPr>
          <w:rFonts w:ascii="宋体" w:hAnsi="宋体" w:cs="宋体"/>
        </w:rPr>
        <w:t>+</w:t>
      </w:r>
      <m:oMath>
        <m:r>
          <w:rPr>
            <w:rFonts w:ascii="Cambria Math" w:hAnsi="Cambria Math" w:cs="宋体"/>
          </w:rPr>
          <m:t>y</m:t>
        </m:r>
        <m:sSub>
          <m:sSubPr>
            <m:ctrlPr>
              <w:rPr>
                <w:rFonts w:ascii="Cambria Math" w:hAnsi="Cambria Math" w:cs="宋体"/>
                <w:i/>
              </w:rPr>
            </m:ctrlPr>
          </m:sSubPr>
          <m:e>
            <m:r>
              <w:rPr>
                <w:rFonts w:ascii="Cambria Math" w:hAnsi="Cambria Math" w:cs="宋体"/>
              </w:rPr>
              <m:t>e</m:t>
            </m:r>
          </m:e>
          <m:sub>
            <m:r>
              <w:rPr>
                <w:rFonts w:ascii="Cambria Math" w:hAnsi="Cambria Math" w:cs="宋体"/>
              </w:rPr>
              <m:t>2</m:t>
            </m:r>
          </m:sub>
        </m:sSub>
      </m:oMath>
    </w:p>
    <w:p w14:paraId="2A578A5D" w14:textId="7B63DB83" w:rsidR="00B22783" w:rsidRDefault="00001080" w:rsidP="00001080">
      <w:pPr>
        <w:rPr>
          <w:rFonts w:ascii="宋体" w:hAnsi="宋体" w:cs="宋体"/>
        </w:rPr>
      </w:pPr>
      <w:r>
        <w:rPr>
          <w:rFonts w:ascii="宋体" w:hAnsi="宋体" w:cs="宋体"/>
        </w:rPr>
        <w:br w:type="page"/>
      </w:r>
    </w:p>
    <w:p w14:paraId="2D044AB7" w14:textId="5F367C50" w:rsidR="00480355" w:rsidRDefault="00164D84" w:rsidP="00164D84">
      <w:pPr>
        <w:pStyle w:val="Heading4"/>
        <w:rPr>
          <w:rStyle w:val="Strong"/>
        </w:rPr>
      </w:pPr>
      <w:r>
        <w:rPr>
          <w:rStyle w:val="Strong"/>
          <w:rFonts w:hint="eastAsia"/>
        </w:rPr>
        <w:t xml:space="preserve"> </w:t>
      </w:r>
      <w:bookmarkStart w:id="347" w:name="_Toc287515723"/>
      <w:r w:rsidR="00B22783" w:rsidRPr="00B22783">
        <w:rPr>
          <w:rStyle w:val="Strong"/>
          <w:rFonts w:hint="eastAsia"/>
        </w:rPr>
        <w:t>空间</w:t>
      </w:r>
      <w:r w:rsidR="00425538">
        <w:rPr>
          <w:rStyle w:val="Strong"/>
          <w:rFonts w:hint="eastAsia"/>
        </w:rPr>
        <w:t>关系的</w:t>
      </w:r>
      <w:r w:rsidR="00425538">
        <w:rPr>
          <w:rStyle w:val="Strong"/>
          <w:rFonts w:ascii="宋体" w:hAnsi="宋体" w:cs="宋体" w:hint="eastAsia"/>
        </w:rPr>
        <w:t>向</w:t>
      </w:r>
      <w:r w:rsidR="00B22783" w:rsidRPr="00B22783">
        <w:rPr>
          <w:rStyle w:val="Strong"/>
          <w:rFonts w:hint="eastAsia"/>
        </w:rPr>
        <w:t>量算法</w:t>
      </w:r>
      <w:bookmarkEnd w:id="347"/>
    </w:p>
    <w:p w14:paraId="2F5ACBFB" w14:textId="34D9E3FB" w:rsidR="00B32290" w:rsidRDefault="00B32290" w:rsidP="00B32290">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_Ref287468133 \w \h </w:instrText>
      </w:r>
      <w:r>
        <w:rPr>
          <w:rFonts w:ascii="宋体" w:hAnsi="宋体" w:cs="宋体"/>
        </w:rPr>
      </w:r>
      <w:r>
        <w:rPr>
          <w:rFonts w:ascii="宋体" w:hAnsi="宋体" w:cs="宋体"/>
        </w:rPr>
        <w:fldChar w:fldCharType="separate"/>
      </w:r>
      <w:r>
        <w:rPr>
          <w:rFonts w:ascii="宋体" w:hAnsi="宋体" w:cs="宋体"/>
        </w:rPr>
        <w:t>9.4.3</w:t>
      </w:r>
      <w:r>
        <w:rPr>
          <w:rFonts w:ascii="宋体" w:hAnsi="宋体" w:cs="宋体"/>
        </w:rPr>
        <w:fldChar w:fldCharType="end"/>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_Ref287468133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矢量符号的</w:t>
      </w:r>
      <w:r w:rsidRPr="007E4B3A">
        <w:rPr>
          <w:rFonts w:hint="eastAsia"/>
        </w:rPr>
        <w:t>拓扑</w:t>
      </w:r>
      <w:r>
        <w:rPr>
          <w:rFonts w:hint="eastAsia"/>
        </w:rPr>
        <w:t>空间</w:t>
      </w:r>
      <w:r w:rsidRPr="007E4B3A">
        <w:rPr>
          <w:rFonts w:hint="eastAsia"/>
        </w:rPr>
        <w:t>关系</w:t>
      </w:r>
      <w:r>
        <w:rPr>
          <w:rFonts w:ascii="宋体" w:hAnsi="宋体" w:cs="宋体"/>
        </w:rPr>
        <w:fldChar w:fldCharType="end"/>
      </w:r>
      <w:r w:rsidR="000820C4">
        <w:rPr>
          <w:rFonts w:ascii="宋体" w:hAnsi="宋体" w:cs="宋体" w:hint="eastAsia"/>
        </w:rPr>
        <w:t>所述，符号间的拓扑关系可以通过判定符号的相交情况后，利用九交矩阵求得。</w:t>
      </w:r>
    </w:p>
    <w:p w14:paraId="101BC7E3" w14:textId="77777777" w:rsidR="00345F2C" w:rsidRDefault="003E03A2" w:rsidP="00B32290">
      <w:pPr>
        <w:rPr>
          <w:rFonts w:ascii="宋体" w:hAnsi="宋体" w:cs="宋体"/>
        </w:rPr>
      </w:pPr>
      <w:r>
        <w:rPr>
          <w:rFonts w:ascii="宋体" w:hAnsi="宋体" w:cs="宋体" w:hint="eastAsia"/>
        </w:rPr>
        <w:t>符号间的相交情况，指的是几何体、面、线段、点4种符号间两两相交的关系</w:t>
      </w:r>
      <w:r w:rsidR="00345F2C">
        <w:rPr>
          <w:rFonts w:ascii="宋体" w:hAnsi="宋体" w:cs="宋体" w:hint="eastAsia"/>
        </w:rPr>
        <w:t>。这些关系可以通过面面关系、线面关系、点线关系、点面关系求得。</w:t>
      </w:r>
    </w:p>
    <w:p w14:paraId="4177410A" w14:textId="14CFFCB9" w:rsidR="00345F2C" w:rsidRPr="004C676D" w:rsidRDefault="003E03A2" w:rsidP="00645765">
      <w:pPr>
        <w:pStyle w:val="ListParagraph"/>
        <w:numPr>
          <w:ilvl w:val="0"/>
          <w:numId w:val="27"/>
        </w:numPr>
      </w:pPr>
      <w:r w:rsidRPr="004C676D">
        <w:rPr>
          <w:rFonts w:hint="eastAsia"/>
        </w:rPr>
        <w:t>面面关系</w:t>
      </w:r>
      <w:r w:rsidR="00345F2C" w:rsidRPr="004C676D">
        <w:rPr>
          <w:rFonts w:hint="eastAsia"/>
        </w:rPr>
        <w:t>：</w:t>
      </w:r>
      <w:r w:rsidRPr="004C676D">
        <w:rPr>
          <w:rFonts w:hint="eastAsia"/>
        </w:rPr>
        <w:t>可以退化为线面关系，</w:t>
      </w:r>
    </w:p>
    <w:p w14:paraId="31F97663" w14:textId="5E4B0D0B" w:rsidR="000820C4" w:rsidRDefault="003E03A2" w:rsidP="00645765">
      <w:pPr>
        <w:pStyle w:val="ListParagraph"/>
        <w:numPr>
          <w:ilvl w:val="0"/>
          <w:numId w:val="27"/>
        </w:numPr>
      </w:pPr>
      <w:r w:rsidRPr="004C676D">
        <w:rPr>
          <w:rFonts w:hint="eastAsia"/>
        </w:rPr>
        <w:t>线面关系</w:t>
      </w:r>
      <w:r w:rsidR="00345F2C" w:rsidRPr="004C676D">
        <w:rPr>
          <w:rFonts w:hint="eastAsia"/>
        </w:rPr>
        <w:t>：</w:t>
      </w:r>
      <w:r w:rsidRPr="004C676D">
        <w:rPr>
          <w:rFonts w:hint="eastAsia"/>
        </w:rPr>
        <w:t>通过逐一将线的每个片段与多边形判断，诺所有线段都不在多边形内，则线在面外；若只要存在一点在多边形内及一点在多边形外，则线与多边形相交</w:t>
      </w:r>
      <w:r w:rsidR="00345F2C" w:rsidRPr="004C676D">
        <w:rPr>
          <w:rFonts w:hint="eastAsia"/>
        </w:rPr>
        <w:t>；若</w:t>
      </w:r>
      <w:r w:rsidR="004C676D" w:rsidRPr="004C676D">
        <w:rPr>
          <w:rFonts w:hint="eastAsia"/>
        </w:rPr>
        <w:t>所有片段都在多边形内，则现在</w:t>
      </w:r>
      <w:r w:rsidR="004C676D">
        <w:rPr>
          <w:rFonts w:hint="eastAsia"/>
        </w:rPr>
        <w:t>多边形内。线段与多边形的关系可以拆解为线线关系</w:t>
      </w:r>
      <w:r w:rsidR="004C676D" w:rsidRPr="004C676D">
        <w:rPr>
          <w:rFonts w:hint="eastAsia"/>
        </w:rPr>
        <w:t>判定。</w:t>
      </w:r>
    </w:p>
    <w:p w14:paraId="7E17B490" w14:textId="09E93B98" w:rsidR="004C676D" w:rsidRDefault="00403C63" w:rsidP="00645765">
      <w:pPr>
        <w:pStyle w:val="ListParagraph"/>
        <w:numPr>
          <w:ilvl w:val="0"/>
          <w:numId w:val="27"/>
        </w:numPr>
      </w:pPr>
      <w:r>
        <w:rPr>
          <w:rFonts w:hint="eastAsia"/>
        </w:rPr>
        <w:t>线线关系：通过</w:t>
      </w:r>
      <w:r w:rsidR="00B51C2A">
        <w:rPr>
          <w:rFonts w:hint="eastAsia"/>
        </w:rPr>
        <w:t>跨立实验</w:t>
      </w:r>
      <w:r>
        <w:rPr>
          <w:rFonts w:hint="eastAsia"/>
        </w:rPr>
        <w:t>进行判断</w:t>
      </w:r>
    </w:p>
    <w:p w14:paraId="66F2F90A" w14:textId="543090C2" w:rsidR="00403C63" w:rsidRDefault="00403C63" w:rsidP="00645765">
      <w:pPr>
        <w:pStyle w:val="ListParagraph"/>
        <w:numPr>
          <w:ilvl w:val="0"/>
          <w:numId w:val="27"/>
        </w:numPr>
      </w:pPr>
      <w:r>
        <w:rPr>
          <w:rFonts w:hint="eastAsia"/>
        </w:rPr>
        <w:t>点面关系：通过射线法判断。</w:t>
      </w:r>
    </w:p>
    <w:p w14:paraId="301D247A" w14:textId="3365B0CD" w:rsidR="0034419C" w:rsidRDefault="0034419C" w:rsidP="00645765">
      <w:pPr>
        <w:pStyle w:val="ListParagraph"/>
        <w:numPr>
          <w:ilvl w:val="0"/>
          <w:numId w:val="27"/>
        </w:numPr>
      </w:pPr>
      <w:r>
        <w:rPr>
          <w:rFonts w:hint="eastAsia"/>
        </w:rPr>
        <w:t>点线关系：通过向量叉积来判断。</w:t>
      </w:r>
    </w:p>
    <w:p w14:paraId="74E5D968" w14:textId="485E12A8" w:rsidR="00502904" w:rsidRDefault="00403C63" w:rsidP="00B8405D">
      <w:pPr>
        <w:pStyle w:val="Heading4"/>
        <w:rPr>
          <w:rStyle w:val="Strong"/>
          <w:rFonts w:ascii="黑体" w:hAnsi="黑体" w:cs="黑体"/>
        </w:rPr>
      </w:pPr>
      <w:r>
        <w:rPr>
          <w:rStyle w:val="Strong"/>
          <w:rFonts w:hint="eastAsia"/>
        </w:rPr>
        <w:t xml:space="preserve"> </w:t>
      </w:r>
      <w:bookmarkStart w:id="348" w:name="_Toc287515724"/>
      <w:r w:rsidR="00502904">
        <w:rPr>
          <w:rStyle w:val="Strong"/>
          <w:rFonts w:ascii="黑体" w:hAnsi="黑体" w:cs="黑体" w:hint="eastAsia"/>
        </w:rPr>
        <w:t>点线关系</w:t>
      </w:r>
    </w:p>
    <w:p w14:paraId="70942207" w14:textId="0CBB6C3B" w:rsidR="00A23484" w:rsidRDefault="002D0C02" w:rsidP="00A23484">
      <w:pPr>
        <w:rPr>
          <w:rFonts w:ascii="宋体" w:hAnsi="宋体"/>
        </w:rPr>
      </w:pPr>
      <w:r w:rsidRPr="00B8405D">
        <w:rPr>
          <w:rFonts w:ascii="宋体" w:hAnsi="宋体" w:hint="eastAsia"/>
        </w:rPr>
        <w:t>设二维空间内有点</w:t>
      </w:r>
      <m:oMath>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cs="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cs="Cambria Math"/>
                  </w:rPr>
                  <m:t>y</m:t>
                </m:r>
              </m:e>
              <m:sub>
                <m:r>
                  <w:rPr>
                    <w:rFonts w:ascii="Cambria Math" w:hAnsi="Cambria Math"/>
                  </w:rPr>
                  <m:t>1</m:t>
                </m:r>
              </m:sub>
            </m:sSub>
          </m:e>
        </m:d>
      </m:oMath>
      <w:r w:rsidRPr="00B8405D">
        <w:rPr>
          <w:rFonts w:ascii="宋体" w:hAnsi="宋体" w:hint="eastAsia"/>
        </w:rPr>
        <w:t>，</w:t>
      </w:r>
      <m:oMath>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Pr="00B8405D">
        <w:rPr>
          <w:rFonts w:ascii="宋体" w:hAnsi="宋体"/>
        </w:rPr>
        <w:t>,</w:t>
      </w:r>
      <m:oMath>
        <m:r>
          <w:rPr>
            <w:rFonts w:ascii="Cambria Math" w:hAnsi="Cambria Math"/>
          </w:rPr>
          <m:t xml:space="preserve"> 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p>
    <w:p w14:paraId="0D33DA2B" w14:textId="3A62DF02" w:rsidR="002D0C02" w:rsidRDefault="002D0C02" w:rsidP="00A23484">
      <w:pPr>
        <w:rPr>
          <w:rFonts w:ascii="宋体" w:hAnsi="宋体"/>
        </w:rPr>
      </w:pPr>
      <w:r>
        <w:rPr>
          <w:rFonts w:ascii="宋体" w:hAnsi="宋体" w:hint="eastAsia"/>
        </w:rPr>
        <w:t>要判断C与AB的关系，则需做向量AB和AC</w:t>
      </w:r>
      <w:r w:rsidR="00B31F37">
        <w:rPr>
          <w:rFonts w:ascii="宋体" w:hAnsi="宋体" w:hint="eastAsia"/>
        </w:rPr>
        <w:t>的矢量积：</w:t>
      </w:r>
    </w:p>
    <w:p w14:paraId="577B253A" w14:textId="08DDDC8A" w:rsidR="002D0C02" w:rsidRPr="00B31F37" w:rsidRDefault="002D0C02" w:rsidP="00A23484">
      <w:pPr>
        <w:rPr>
          <w:rFonts w:ascii="Cambria Math" w:hAnsi="Cambria Math" w:cs="宋体"/>
          <w:i/>
        </w:rPr>
      </w:pPr>
      <m:oMathPara>
        <m:oMath>
          <m:r>
            <w:rPr>
              <w:rFonts w:ascii="Cambria Math" w:hAnsi="Cambria Math"/>
            </w:rPr>
            <m:t>A</m:t>
          </m:r>
          <m:r>
            <w:rPr>
              <w:rFonts w:ascii="Cambria Math" w:hAnsi="Cambria Math" w:cs="Cambria Math"/>
            </w:rPr>
            <m:t>B×</m:t>
          </m:r>
          <m:r>
            <m:rPr>
              <m:sty m:val="p"/>
            </m:rPr>
            <w:rPr>
              <w:rFonts w:ascii="Cambria Math" w:hAnsi="Cambria Math" w:hint="eastAsia"/>
            </w:rPr>
            <m:t>AC</m:t>
          </m:r>
          <m:r>
            <m:rPr>
              <m:sty m:val="p"/>
            </m:rPr>
            <w:rPr>
              <w:rFonts w:ascii="Cambria Math" w:hAnsi="Cambria Math" w:cs="宋体"/>
            </w:rPr>
            <m:t xml:space="preserve"> </m:t>
          </m:r>
        </m:oMath>
      </m:oMathPara>
    </w:p>
    <w:p w14:paraId="51CA3EBE" w14:textId="49121F36" w:rsidR="00B31F37" w:rsidRPr="00CC28F7" w:rsidRDefault="00B31F37" w:rsidP="00645765">
      <w:pPr>
        <w:pStyle w:val="ListParagraph"/>
        <w:numPr>
          <w:ilvl w:val="0"/>
          <w:numId w:val="29"/>
        </w:numPr>
        <w:rPr>
          <w:rFonts w:hint="eastAsia"/>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r>
          <m:rPr>
            <m:sty m:val="p"/>
          </m:rPr>
          <w:rPr>
            <w:rFonts w:ascii="Cambria Math" w:hAnsi="Cambria Math"/>
          </w:rPr>
          <m:t xml:space="preserve"> </m:t>
        </m:r>
      </m:oMath>
      <w:r w:rsidRPr="00CC28F7">
        <w:rPr>
          <w:i/>
        </w:rPr>
        <w:t>&gt;0</w:t>
      </w:r>
      <w:r w:rsidRPr="00CC28F7">
        <w:rPr>
          <w:rFonts w:hint="eastAsia"/>
          <w:i/>
        </w:rPr>
        <w:t>，AC在AB的顺时针方向则C在AB的负方向一侧</w:t>
      </w:r>
    </w:p>
    <w:p w14:paraId="6D0230AB" w14:textId="48F748A0" w:rsidR="00B31F37" w:rsidRPr="00CC28F7" w:rsidRDefault="00B31F37" w:rsidP="00645765">
      <w:pPr>
        <w:pStyle w:val="ListParagraph"/>
        <w:numPr>
          <w:ilvl w:val="0"/>
          <w:numId w:val="29"/>
        </w:numPr>
        <w:rPr>
          <w:rFonts w:hint="eastAsia"/>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oMath>
      <w:r w:rsidRPr="00CC28F7">
        <w:rPr>
          <w:i/>
        </w:rPr>
        <w:t xml:space="preserve"> &lt; 0</w:t>
      </w:r>
      <w:r w:rsidRPr="00CC28F7">
        <w:rPr>
          <w:rFonts w:hint="eastAsia"/>
          <w:i/>
        </w:rPr>
        <w:t>，AC在AB的逆时针方向则C在AB的正方向一侧</w:t>
      </w:r>
    </w:p>
    <w:p w14:paraId="7E121389" w14:textId="440200DD" w:rsidR="00B31F37" w:rsidRPr="002F646A" w:rsidRDefault="00B31F37" w:rsidP="00645765">
      <w:pPr>
        <w:pStyle w:val="ListParagraph"/>
        <w:numPr>
          <w:ilvl w:val="0"/>
          <w:numId w:val="29"/>
        </w:numPr>
        <w:rPr>
          <w:rFonts w:hint="eastAsia"/>
          <w:i/>
        </w:rPr>
      </w:pPr>
      <w:r w:rsidRPr="00CC28F7">
        <w:rPr>
          <w:rFonts w:hint="eastAsia"/>
          <w:i/>
        </w:rPr>
        <w:t>当</w:t>
      </w:r>
      <m:oMath>
        <m:r>
          <w:rPr>
            <w:rFonts w:ascii="Cambria Math" w:hAnsi="Cambria Math"/>
          </w:rPr>
          <m:t>A</m:t>
        </m:r>
        <m:r>
          <w:rPr>
            <w:rFonts w:ascii="Cambria Math" w:hAnsi="Cambria Math" w:cs="Cambria Math"/>
          </w:rPr>
          <m:t>B×</m:t>
        </m:r>
        <m:r>
          <m:rPr>
            <m:sty m:val="p"/>
          </m:rPr>
          <w:rPr>
            <w:rFonts w:ascii="Cambria Math" w:hAnsi="Cambria Math" w:hint="eastAsia"/>
          </w:rPr>
          <m:t>AC</m:t>
        </m:r>
      </m:oMath>
      <w:r w:rsidRPr="00CC28F7">
        <w:rPr>
          <w:rFonts w:hint="eastAsia"/>
          <w:i/>
        </w:rPr>
        <w:t>=</w:t>
      </w:r>
      <w:r w:rsidRPr="00CC28F7">
        <w:rPr>
          <w:i/>
        </w:rPr>
        <w:t xml:space="preserve"> 0</w:t>
      </w:r>
      <w:r w:rsidRPr="00CC28F7">
        <w:rPr>
          <w:rFonts w:hint="eastAsia"/>
          <w:i/>
        </w:rPr>
        <w:t>，</w:t>
      </w:r>
      <w:r w:rsidR="00CC28F7" w:rsidRPr="00CC28F7">
        <w:rPr>
          <w:rFonts w:hint="eastAsia"/>
          <w:i/>
        </w:rPr>
        <w:t>且C在AB的MBR内，则C在AB上，否则C在AB外</w:t>
      </w:r>
    </w:p>
    <w:p w14:paraId="1B177D74" w14:textId="77777777" w:rsidR="002D0C02" w:rsidRDefault="002D0C02" w:rsidP="00A23484">
      <w:pPr>
        <w:rPr>
          <w:rFonts w:ascii="宋体" w:hAnsi="宋体"/>
        </w:rPr>
      </w:pPr>
    </w:p>
    <w:p w14:paraId="1826E0FD" w14:textId="77777777" w:rsidR="002D0C02" w:rsidRDefault="002D0C02" w:rsidP="002D0C02">
      <w:pPr>
        <w:keepNext/>
        <w:ind w:firstLine="0"/>
        <w:jc w:val="center"/>
      </w:pPr>
      <w:r>
        <w:rPr>
          <w:noProof/>
          <w:lang w:eastAsia="en-US"/>
        </w:rPr>
        <w:drawing>
          <wp:inline distT="0" distB="0" distL="0" distR="0" wp14:anchorId="5F7E6C9C" wp14:editId="2B66D2B7">
            <wp:extent cx="3304117" cy="1697364"/>
            <wp:effectExtent l="0" t="0" r="0" b="444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2507" cy="1701674"/>
                    </a:xfrm>
                    <a:prstGeom prst="rect">
                      <a:avLst/>
                    </a:prstGeom>
                    <a:noFill/>
                    <a:ln>
                      <a:noFill/>
                    </a:ln>
                  </pic:spPr>
                </pic:pic>
              </a:graphicData>
            </a:graphic>
          </wp:inline>
        </w:drawing>
      </w:r>
    </w:p>
    <w:p w14:paraId="6F34994A" w14:textId="42DED137" w:rsidR="002D0C02" w:rsidRPr="00A23484" w:rsidRDefault="002D0C02" w:rsidP="002D0C02">
      <w:pPr>
        <w:pStyle w:val="Caption"/>
      </w:pPr>
      <w:r>
        <w:rPr>
          <w:rFonts w:hint="eastAsia"/>
        </w:rPr>
        <w:t>图</w:t>
      </w:r>
      <w:r>
        <w:rPr>
          <w:rFonts w:hint="eastAsia"/>
        </w:rPr>
        <w:t xml:space="preserve"> </w:t>
      </w:r>
      <w:fldSimple w:instr=" STYLEREF 2 \s ">
        <w:r w:rsidR="00F01F4D">
          <w:rPr>
            <w:noProof/>
          </w:rPr>
          <w:t>9.4</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2</w:t>
      </w:r>
      <w:r w:rsidR="00F01F4D">
        <w:fldChar w:fldCharType="end"/>
      </w:r>
      <w:r>
        <w:t xml:space="preserve"> </w:t>
      </w:r>
      <w:r>
        <w:rPr>
          <w:rFonts w:hint="eastAsia"/>
        </w:rPr>
        <w:t>点线关系</w:t>
      </w:r>
    </w:p>
    <w:p w14:paraId="770301D3" w14:textId="13A6F3FD" w:rsidR="00B8405D" w:rsidRDefault="00502904" w:rsidP="00B8405D">
      <w:pPr>
        <w:pStyle w:val="Heading4"/>
        <w:rPr>
          <w:rStyle w:val="Strong"/>
        </w:rPr>
      </w:pPr>
      <w:r>
        <w:rPr>
          <w:rStyle w:val="Strong"/>
        </w:rPr>
        <w:t xml:space="preserve"> </w:t>
      </w:r>
      <w:r w:rsidR="00403C63" w:rsidRPr="00403C63">
        <w:rPr>
          <w:rStyle w:val="Strong"/>
          <w:rFonts w:hint="eastAsia"/>
        </w:rPr>
        <w:t>线线关系</w:t>
      </w:r>
      <w:bookmarkEnd w:id="348"/>
    </w:p>
    <w:p w14:paraId="6C18B921" w14:textId="7B7BAA79" w:rsidR="00C55356" w:rsidRPr="00C55356" w:rsidRDefault="00C55356" w:rsidP="00C55356">
      <w:pPr>
        <w:rPr>
          <w:rFonts w:ascii="宋体" w:hAnsi="宋体"/>
        </w:rPr>
      </w:pPr>
      <w:r w:rsidRPr="00B8405D">
        <w:rPr>
          <w:rFonts w:ascii="宋体" w:hAnsi="宋体" w:hint="eastAsia"/>
        </w:rPr>
        <w:t>设二维空间内有点</w:t>
      </w:r>
      <m:oMath>
        <m:sSub>
          <m:sSubPr>
            <m:ctrlPr>
              <w:rPr>
                <w:rFonts w:ascii="Cambria Math" w:hAnsi="Cambria Math"/>
                <w:i/>
              </w:rPr>
            </m:ctrlPr>
          </m:sSubPr>
          <m:e>
            <m:r>
              <w:rPr>
                <w:rFonts w:ascii="Cambria Math" w:hAnsi="Cambria Math" w:cs="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cs="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cs="Cambria Math"/>
                  </w:rPr>
                  <m:t>y</m:t>
                </m:r>
              </m:e>
              <m:sub>
                <m:r>
                  <w:rPr>
                    <w:rFonts w:ascii="Cambria Math" w:hAnsi="Cambria Math"/>
                  </w:rPr>
                  <m:t>1</m:t>
                </m:r>
              </m:sub>
            </m:sSub>
          </m:e>
        </m:d>
      </m:oMath>
      <w:r w:rsidRPr="00B8405D">
        <w:rPr>
          <w:rFonts w:ascii="宋体" w:hAnsi="宋体" w:hint="eastAsia"/>
        </w:rPr>
        <w:t>，</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oMath>
      <w:r w:rsidRPr="00B8405D">
        <w:rPr>
          <w:rFonts w:ascii="宋体" w:hAnsi="宋体"/>
        </w:rPr>
        <w:t>,</w:t>
      </w:r>
      <m:oMath>
        <m:r>
          <w:rPr>
            <w:rFonts w:ascii="Cambria Math" w:hAnsi="Cambria Math"/>
          </w:rPr>
          <m:t xml:space="preserve"> </m:t>
        </m:r>
        <m:sSub>
          <m:sSubPr>
            <m:ctrlPr>
              <w:rPr>
                <w:rFonts w:ascii="Cambria Math" w:hAnsi="Cambria Math"/>
                <w:i/>
              </w:rPr>
            </m:ctrlPr>
          </m:sSubPr>
          <m:e>
            <m:r>
              <w:rPr>
                <w:rFonts w:ascii="Cambria Math" w:hAnsi="Cambria Math" w:cs="Cambria Math"/>
              </w:rPr>
              <m:t>Q</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e>
        </m:d>
      </m:oMath>
      <w:r w:rsidRPr="00B8405D">
        <w:rPr>
          <w:rFonts w:ascii="宋体" w:hAnsi="宋体" w:hint="eastAsia"/>
        </w:rPr>
        <w:t>，</w:t>
      </w:r>
      <m:oMath>
        <m:sSub>
          <m:sSubPr>
            <m:ctrlPr>
              <w:rPr>
                <w:rFonts w:ascii="Cambria Math" w:hAnsi="Cambria Math"/>
                <w:i/>
              </w:rPr>
            </m:ctrlPr>
          </m:sSubPr>
          <m:e>
            <m:r>
              <w:rPr>
                <w:rFonts w:ascii="Cambria Math" w:hAnsi="Cambria Math" w:hint="eastAsia"/>
              </w:rPr>
              <m:t>Q</m:t>
            </m:r>
          </m:e>
          <m:sub>
            <m:r>
              <w:rPr>
                <w:rFonts w:ascii="Cambria Math" w:hAnsi="Cambria Math"/>
              </w:rPr>
              <m:t>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e>
        </m:d>
      </m:oMath>
      <w:r w:rsidRPr="00B8405D">
        <w:rPr>
          <w:rFonts w:ascii="宋体" w:hAnsi="宋体" w:hint="eastAsia"/>
        </w:rPr>
        <w:t>以及线段</w:t>
      </w:r>
      <m:oMath>
        <m:sSub>
          <m:sSubPr>
            <m:ctrlPr>
              <w:rPr>
                <w:rFonts w:ascii="Cambria Math" w:hAnsi="Cambria Math"/>
                <w:i/>
              </w:rPr>
            </m:ctrlPr>
          </m:sSubPr>
          <m:e>
            <m:r>
              <w:rPr>
                <w:rFonts w:ascii="Cambria Math" w:hAnsi="Cambria Math" w:hint="eastAsia"/>
              </w:rPr>
              <m:t>Q</m:t>
            </m:r>
          </m:e>
          <m:sub>
            <m:r>
              <w:rPr>
                <w:rFonts w:ascii="Cambria Math" w:hAnsi="Cambria Math"/>
              </w:rPr>
              <m:t>1</m:t>
            </m:r>
          </m:sub>
        </m:sSub>
        <m:sSub>
          <m:sSubPr>
            <m:ctrlPr>
              <w:rPr>
                <w:rFonts w:ascii="Cambria Math" w:hAnsi="Cambria Math"/>
                <w:i/>
              </w:rPr>
            </m:ctrlPr>
          </m:sSubPr>
          <m:e>
            <m:r>
              <w:rPr>
                <w:rFonts w:ascii="Cambria Math" w:hAnsi="Cambria Math" w:hint="eastAsia"/>
              </w:rPr>
              <m:t>Q</m:t>
            </m:r>
          </m:e>
          <m:sub>
            <m:r>
              <w:rPr>
                <w:rFonts w:ascii="Cambria Math" w:hAnsi="Cambria Math"/>
              </w:rPr>
              <m:t>2</m:t>
            </m:r>
          </m:sub>
        </m:sSub>
      </m:oMath>
      <w:r w:rsidRPr="00B8405D">
        <w:rPr>
          <w:rFonts w:ascii="宋体" w:hAnsi="宋体" w:hint="eastAsia"/>
        </w:rPr>
        <w:t>和线段</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p>
    <w:p w14:paraId="4B57BD0F" w14:textId="3B770BB5" w:rsidR="00B8405D" w:rsidRPr="00C55356" w:rsidRDefault="00B8405D" w:rsidP="00272B25">
      <w:pPr>
        <w:pStyle w:val="Heading5"/>
      </w:pPr>
      <w:r w:rsidRPr="00B8405D">
        <w:rPr>
          <w:rFonts w:hint="eastAsia"/>
        </w:rPr>
        <w:t>快速排斥</w:t>
      </w:r>
      <w:r w:rsidRPr="00B8405D">
        <w:rPr>
          <w:rFonts w:ascii="Xingkai SC Light" w:hAnsi="Xingkai SC Light" w:cs="Xingkai SC Light"/>
        </w:rPr>
        <w:t>实验</w:t>
      </w:r>
      <w:r w:rsidR="00BA22AB">
        <w:rPr>
          <w:rFonts w:hint="eastAsia"/>
        </w:rPr>
        <w:t>判断线段</w:t>
      </w:r>
      <w:r w:rsidR="00C55356">
        <w:rPr>
          <w:rFonts w:hint="eastAsia"/>
        </w:rPr>
        <w:t>是否相交</w:t>
      </w:r>
    </w:p>
    <w:p w14:paraId="147B204A" w14:textId="082F7D02" w:rsidR="002727BD" w:rsidRPr="002727BD" w:rsidRDefault="002727BD" w:rsidP="002727BD">
      <w:r w:rsidRPr="002727BD">
        <w:rPr>
          <w:rFonts w:hint="eastAsia"/>
        </w:rPr>
        <w:t>如</w:t>
      </w:r>
      <w:r w:rsidRPr="002727BD">
        <w:fldChar w:fldCharType="begin"/>
      </w:r>
      <w:r w:rsidRPr="002727BD">
        <w:instrText xml:space="preserve"> REF </w:instrText>
      </w:r>
      <w:r w:rsidRPr="002727BD">
        <w:rPr>
          <w:rFonts w:hint="eastAsia"/>
        </w:rPr>
        <w:instrText>_Ref287515810 \h</w:instrText>
      </w:r>
      <w:r w:rsidRPr="002727BD">
        <w:instrText xml:space="preserve"> </w:instrText>
      </w:r>
      <w:r w:rsidRPr="002727BD">
        <w:fldChar w:fldCharType="separate"/>
      </w:r>
      <w:r>
        <w:rPr>
          <w:rFonts w:hint="eastAsia"/>
        </w:rPr>
        <w:t>图</w:t>
      </w:r>
      <w:r>
        <w:rPr>
          <w:rFonts w:hint="eastAsia"/>
        </w:rPr>
        <w:t xml:space="preserve"> </w:t>
      </w:r>
      <w:r>
        <w:rPr>
          <w:noProof/>
        </w:rPr>
        <w:t>9.4</w:t>
      </w:r>
      <w:r>
        <w:noBreakHyphen/>
      </w:r>
      <w:r>
        <w:rPr>
          <w:noProof/>
        </w:rPr>
        <w:t>2</w:t>
      </w:r>
      <w:r>
        <w:rPr>
          <w:rFonts w:hint="eastAsia"/>
        </w:rPr>
        <w:t xml:space="preserve"> </w:t>
      </w:r>
      <w:r>
        <w:rPr>
          <w:rFonts w:hint="eastAsia"/>
        </w:rPr>
        <w:t>快速排斥实验</w:t>
      </w:r>
      <w:r w:rsidRPr="002727BD">
        <w:fldChar w:fldCharType="end"/>
      </w:r>
      <w:r w:rsidRPr="002727BD">
        <w:rPr>
          <w:rFonts w:hint="eastAsia"/>
        </w:rPr>
        <w:t>，</w:t>
      </w:r>
    </w:p>
    <w:p w14:paraId="059D6836" w14:textId="435FC510" w:rsidR="00BA22AB" w:rsidRDefault="00BA22AB" w:rsidP="00BA22AB">
      <w:pPr>
        <w:rPr>
          <w:rFonts w:ascii="宋体" w:hAnsi="宋体"/>
        </w:rPr>
      </w:pPr>
      <w:r w:rsidRPr="00BA22AB">
        <w:rPr>
          <w:rFonts w:ascii="宋体" w:hAnsi="宋体" w:hint="eastAsia"/>
        </w:rPr>
        <w:t xml:space="preserve">设以线段 </w:t>
      </w:r>
      <m:oMath>
        <m:r>
          <w:rPr>
            <w:rFonts w:ascii="Cambria Math" w:hAnsi="Cambria Math"/>
          </w:rPr>
          <m:t xml:space="preserve"> </m:t>
        </m:r>
        <m:sSub>
          <m:sSubPr>
            <m:ctrlPr>
              <w:rPr>
                <w:rFonts w:ascii="Cambria Math" w:hAnsi="Cambria Math"/>
                <w:i/>
              </w:rPr>
            </m:ctrlPr>
          </m:sSubPr>
          <m:e>
            <m:r>
              <w:rPr>
                <w:rFonts w:ascii="Cambria Math" w:hAnsi="Cambria Math" w:cs="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Pr="00BA22AB">
        <w:rPr>
          <w:rFonts w:ascii="宋体" w:hAnsi="宋体" w:hint="eastAsia"/>
        </w:rPr>
        <w:t xml:space="preserve"> 为对角线的矩形为</w:t>
      </w:r>
      <m:oMath>
        <m:sSub>
          <m:sSubPr>
            <m:ctrlPr>
              <w:rPr>
                <w:rFonts w:ascii="Cambria Math" w:hAnsi="Cambria Math"/>
                <w:i/>
              </w:rPr>
            </m:ctrlPr>
          </m:sSubPr>
          <m:e>
            <m:r>
              <w:rPr>
                <w:rFonts w:ascii="Cambria Math" w:hAnsi="Cambria Math" w:hint="eastAsia"/>
              </w:rPr>
              <m:t>R</m:t>
            </m:r>
          </m:e>
          <m:sub>
            <m:r>
              <w:rPr>
                <w:rFonts w:ascii="Cambria Math" w:hAnsi="Cambria Math" w:cs="宋体"/>
              </w:rPr>
              <m:t>1</m:t>
            </m:r>
          </m:sub>
        </m:sSub>
      </m:oMath>
    </w:p>
    <w:p w14:paraId="27369616" w14:textId="77777777" w:rsidR="00BA22AB" w:rsidRDefault="00BA22AB" w:rsidP="00BA22AB">
      <w:pPr>
        <w:rPr>
          <w:rFonts w:ascii="宋体" w:hAnsi="宋体"/>
        </w:rPr>
      </w:pPr>
      <w:r w:rsidRPr="00BA22AB">
        <w:rPr>
          <w:rFonts w:ascii="宋体" w:hAnsi="宋体" w:hint="eastAsia"/>
        </w:rPr>
        <w:t>设以线段</w:t>
      </w:r>
      <m:oMath>
        <m:sSub>
          <m:sSubPr>
            <m:ctrlPr>
              <w:rPr>
                <w:rFonts w:ascii="Cambria Math" w:hAnsi="Cambria Math"/>
                <w:i/>
              </w:rPr>
            </m:ctrlPr>
          </m:sSubPr>
          <m:e>
            <m:r>
              <w:rPr>
                <w:rFonts w:ascii="Cambria Math" w:hAnsi="Cambria Math" w:cs="Cambria Math"/>
              </w:rPr>
              <m:t>Q</m:t>
            </m:r>
          </m:e>
          <m:sub>
            <m:r>
              <w:rPr>
                <w:rFonts w:ascii="Cambria Math" w:hAnsi="Cambria Math"/>
              </w:rPr>
              <m:t>1</m:t>
            </m:r>
          </m:sub>
        </m:sSub>
        <m:sSub>
          <m:sSubPr>
            <m:ctrlPr>
              <w:rPr>
                <w:rFonts w:ascii="Cambria Math" w:hAnsi="Cambria Math"/>
                <w:i/>
              </w:rPr>
            </m:ctrlPr>
          </m:sSubPr>
          <m:e>
            <m:r>
              <w:rPr>
                <w:rFonts w:ascii="Cambria Math" w:hAnsi="Cambria Math" w:cs="Cambria Math"/>
              </w:rPr>
              <m:t>Q</m:t>
            </m:r>
          </m:e>
          <m:sub>
            <m:r>
              <w:rPr>
                <w:rFonts w:ascii="Cambria Math" w:hAnsi="Cambria Math" w:cs="宋体"/>
              </w:rPr>
              <m:t>2</m:t>
            </m:r>
          </m:sub>
        </m:sSub>
      </m:oMath>
      <w:r w:rsidRPr="00BA22AB">
        <w:rPr>
          <w:rFonts w:ascii="宋体" w:hAnsi="宋体" w:hint="eastAsia"/>
        </w:rPr>
        <w:t>为对角线的矩形为R2，</w:t>
      </w:r>
    </w:p>
    <w:p w14:paraId="63F22FE1" w14:textId="2CAD2EA4" w:rsidR="00BA22AB" w:rsidRDefault="00BA22AB" w:rsidP="00BA22AB">
      <w:pPr>
        <w:rPr>
          <w:rFonts w:ascii="宋体" w:hAnsi="宋体"/>
        </w:rPr>
      </w:pPr>
      <w:r w:rsidRPr="00BA22AB">
        <w:rPr>
          <w:rFonts w:ascii="宋体" w:hAnsi="宋体" w:hint="eastAsia"/>
        </w:rPr>
        <w:t>如果R1和R2不相交，则</w:t>
      </w:r>
      <m:oMath>
        <m:sSub>
          <m:sSubPr>
            <m:ctrlPr>
              <w:rPr>
                <w:rFonts w:ascii="Cambria Math" w:hAnsi="Cambria Math"/>
                <w:i/>
              </w:rPr>
            </m:ctrlPr>
          </m:sSubPr>
          <m:e>
            <m:r>
              <w:rPr>
                <w:rFonts w:ascii="Cambria Math" w:hAnsi="Cambria Math" w:hint="eastAsia"/>
              </w:rPr>
              <m:t>Q</m:t>
            </m:r>
          </m:e>
          <m:sub>
            <m:r>
              <w:rPr>
                <w:rFonts w:ascii="Cambria Math" w:hAnsi="Cambria Math"/>
              </w:rPr>
              <m:t>1</m:t>
            </m:r>
          </m:sub>
        </m:sSub>
        <m:sSub>
          <m:sSubPr>
            <m:ctrlPr>
              <w:rPr>
                <w:rFonts w:ascii="Cambria Math" w:hAnsi="Cambria Math"/>
                <w:i/>
              </w:rPr>
            </m:ctrlPr>
          </m:sSubPr>
          <m:e>
            <m:r>
              <w:rPr>
                <w:rFonts w:ascii="Cambria Math" w:hAnsi="Cambria Math" w:hint="eastAsia"/>
              </w:rPr>
              <m:t>Q</m:t>
            </m:r>
          </m:e>
          <m:sub>
            <m:r>
              <w:rPr>
                <w:rFonts w:ascii="Cambria Math" w:hAnsi="Cambria Math"/>
              </w:rPr>
              <m:t>2</m:t>
            </m:r>
          </m:sub>
        </m:sSub>
      </m:oMath>
      <w:r>
        <w:rPr>
          <w:rFonts w:ascii="宋体" w:hAnsi="宋体" w:hint="eastAsia"/>
        </w:rPr>
        <w:t>和</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Pr="00BA22AB">
        <w:rPr>
          <w:rFonts w:ascii="宋体" w:hAnsi="宋体" w:hint="eastAsia"/>
        </w:rPr>
        <w:t>不会有交点；</w:t>
      </w:r>
    </w:p>
    <w:p w14:paraId="3F24B81F" w14:textId="7EB85C44" w:rsidR="002727BD" w:rsidRDefault="002727BD" w:rsidP="00BA22AB">
      <w:pPr>
        <w:rPr>
          <w:rFonts w:ascii="宋体" w:hAnsi="宋体"/>
        </w:rPr>
      </w:pPr>
      <w:r>
        <w:rPr>
          <w:rFonts w:ascii="宋体" w:hAnsi="宋体" w:hint="eastAsia"/>
        </w:rPr>
        <w:t>即</w:t>
      </w:r>
    </w:p>
    <w:p w14:paraId="3B556F94" w14:textId="6CC88142" w:rsidR="00C55356" w:rsidRPr="002727BD" w:rsidRDefault="00CC28F7" w:rsidP="002727BD">
      <w:pPr>
        <w:rPr>
          <w:rFonts w:ascii="宋体" w:hAnsi="宋体"/>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min(x1,x2)&lt;=max(x3,x4)</m:t>
                  </m:r>
                </m:e>
                <m:e>
                  <m:r>
                    <w:rPr>
                      <w:rFonts w:ascii="Cambria Math" w:hAnsi="Cambria Math"/>
                    </w:rPr>
                    <m:t>min(x3,x4)&lt;=max(x1,x2)</m:t>
                  </m:r>
                </m:e>
                <m:e>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y1,y2</m:t>
                          </m:r>
                        </m:e>
                      </m:d>
                    </m:e>
                  </m:func>
                  <m:r>
                    <w:rPr>
                      <w:rFonts w:ascii="Cambria Math" w:hAnsi="Cambria Math" w:hint="eastAsia"/>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y3,y4</m:t>
                          </m:r>
                        </m:e>
                      </m:d>
                    </m:e>
                  </m:func>
                  <m:ctrlPr>
                    <w:rPr>
                      <w:rFonts w:ascii="Cambria Math" w:eastAsia="Cambria Math" w:hAnsi="Cambria Math" w:cs="Cambria Math"/>
                      <w:i/>
                    </w:rPr>
                  </m:ctrlPr>
                </m:e>
                <m:e>
                  <m:r>
                    <w:rPr>
                      <w:rFonts w:ascii="Cambria Math" w:hAnsi="Cambria Math"/>
                    </w:rPr>
                    <m:t>min(y3,y4)&lt;=max(y1,y2)</m:t>
                  </m:r>
                </m:e>
              </m:eqArr>
            </m:e>
          </m:d>
        </m:oMath>
      </m:oMathPara>
    </w:p>
    <w:p w14:paraId="5B9C183E" w14:textId="77777777" w:rsidR="002727BD" w:rsidRPr="002727BD" w:rsidRDefault="002727BD" w:rsidP="002727BD">
      <w:pPr>
        <w:rPr>
          <w:rFonts w:ascii="Cambria Math" w:hAnsi="Cambria Math"/>
          <w:oMath/>
        </w:rPr>
      </w:pPr>
    </w:p>
    <w:p w14:paraId="5D50B3E2" w14:textId="77777777" w:rsidR="00C55356" w:rsidRDefault="00C55356" w:rsidP="00C55356">
      <w:pPr>
        <w:keepNext/>
        <w:ind w:firstLine="0"/>
        <w:jc w:val="center"/>
      </w:pPr>
      <w:r>
        <w:rPr>
          <w:noProof/>
          <w:lang w:eastAsia="en-US"/>
        </w:rPr>
        <w:drawing>
          <wp:inline distT="0" distB="0" distL="0" distR="0" wp14:anchorId="36AB65BC" wp14:editId="45D01AAC">
            <wp:extent cx="2760923" cy="1500293"/>
            <wp:effectExtent l="0" t="0" r="825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2469" cy="1501133"/>
                    </a:xfrm>
                    <a:prstGeom prst="rect">
                      <a:avLst/>
                    </a:prstGeom>
                    <a:noFill/>
                    <a:ln>
                      <a:noFill/>
                    </a:ln>
                  </pic:spPr>
                </pic:pic>
              </a:graphicData>
            </a:graphic>
          </wp:inline>
        </w:drawing>
      </w:r>
    </w:p>
    <w:p w14:paraId="5F003FC1" w14:textId="63FFD851" w:rsidR="00B8405D" w:rsidRPr="00B8405D" w:rsidRDefault="00C55356" w:rsidP="00BE1974">
      <w:pPr>
        <w:pStyle w:val="Caption"/>
      </w:pPr>
      <w:bookmarkStart w:id="349" w:name="_Ref287515810"/>
      <w:r>
        <w:rPr>
          <w:rFonts w:hint="eastAsia"/>
        </w:rPr>
        <w:t>图</w:t>
      </w:r>
      <w:r>
        <w:rPr>
          <w:rFonts w:hint="eastAsia"/>
        </w:rPr>
        <w:t xml:space="preserve"> </w:t>
      </w:r>
      <w:fldSimple w:instr=" STYLEREF 2 \s ">
        <w:r w:rsidR="00F01F4D">
          <w:rPr>
            <w:noProof/>
          </w:rPr>
          <w:t>9.4</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3</w:t>
      </w:r>
      <w:r w:rsidR="00F01F4D">
        <w:fldChar w:fldCharType="end"/>
      </w:r>
      <w:r>
        <w:rPr>
          <w:rFonts w:hint="eastAsia"/>
        </w:rPr>
        <w:t xml:space="preserve"> </w:t>
      </w:r>
      <w:r>
        <w:rPr>
          <w:rFonts w:hint="eastAsia"/>
        </w:rPr>
        <w:t>快速排斥实验</w:t>
      </w:r>
      <w:bookmarkEnd w:id="349"/>
    </w:p>
    <w:p w14:paraId="6FBD61DB" w14:textId="2F593722" w:rsidR="00502904" w:rsidRDefault="00B8405D" w:rsidP="00502904">
      <w:pPr>
        <w:pStyle w:val="Heading5"/>
      </w:pPr>
      <w:r w:rsidRPr="00B8405D">
        <w:rPr>
          <w:rFonts w:hint="eastAsia"/>
        </w:rPr>
        <w:t>跨立实验</w:t>
      </w:r>
      <w:r w:rsidR="00C55356">
        <w:rPr>
          <w:rFonts w:hint="eastAsia"/>
        </w:rPr>
        <w:t>判断线段相交的关系</w:t>
      </w:r>
    </w:p>
    <w:p w14:paraId="36E107E3" w14:textId="66EAE59A" w:rsidR="008F5B0D" w:rsidRPr="008F5B0D" w:rsidRDefault="008F5B0D" w:rsidP="008F5B0D">
      <w:pPr>
        <w:rPr>
          <w:rFonts w:ascii="宋体" w:hAnsi="宋体" w:cs="宋体"/>
        </w:rPr>
      </w:pPr>
      <w:r w:rsidRPr="008F5B0D">
        <w:rPr>
          <w:rFonts w:ascii="宋体" w:hAnsi="宋体" w:cs="宋体"/>
        </w:rPr>
        <w:t>对于平面空间任意两条端点不相连的线段 AB 和 CD(图 2),要判断 AB与 CD是否相交,也即转化 为判断端点 C和 D是否在线段 AB两侧和端点 A和 B是否在线段 CD的两侧,如果两个判断结果都在 相 互 两 侧 ,则 线 段 相 交 ,有 且 只 有 一 个 交 点 ;否则有相离、部分重叠或包含可能情况出现</w:t>
      </w:r>
    </w:p>
    <w:p w14:paraId="77979E89" w14:textId="77777777" w:rsidR="008F5B0D" w:rsidRPr="008F5B0D" w:rsidRDefault="002A7967" w:rsidP="001B3C55">
      <w:pPr>
        <w:widowControl/>
        <w:ind w:firstLine="0"/>
        <w:contextualSpacing w:val="0"/>
        <w:rPr>
          <w:rFonts w:ascii="宋体" w:hAnsi="宋体" w:cs="宋体"/>
        </w:rPr>
      </w:pPr>
      <w:r>
        <w:rPr>
          <w:rFonts w:ascii="宋体" w:hAnsi="宋体" w:cs="宋体" w:hint="eastAsia"/>
        </w:rPr>
        <w:t>设</w:t>
      </w:r>
    </w:p>
    <w:p w14:paraId="21381EFC" w14:textId="5F646140" w:rsidR="002A7967" w:rsidRDefault="00CC28F7" w:rsidP="001B3C55">
      <w:pPr>
        <w:widowControl/>
        <w:ind w:firstLine="0"/>
        <w:contextualSpacing w:val="0"/>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sSub>
                    <m:sSubPr>
                      <m:ctrlPr>
                        <w:rPr>
                          <w:rFonts w:ascii="Cambria Math" w:hAnsi="Cambria Math" w:cs="宋体"/>
                          <w:i/>
                        </w:rPr>
                      </m:ctrlPr>
                    </m:sSubPr>
                    <m:e>
                      <m:r>
                        <w:rPr>
                          <w:rFonts w:ascii="Cambria Math" w:hAnsi="Cambria Math" w:cs="Cambria Math"/>
                        </w:rPr>
                        <m:t>t</m:t>
                      </m:r>
                    </m:e>
                    <m:sub>
                      <m:r>
                        <w:rPr>
                          <w:rFonts w:ascii="Cambria Math" w:hAnsi="Cambria Math" w:cs="宋体"/>
                        </w:rPr>
                        <m:t>1</m:t>
                      </m:r>
                    </m:sub>
                  </m:sSub>
                  <m:r>
                    <w:rPr>
                      <w:rFonts w:ascii="Cambria Math" w:hAnsi="Cambria Math" w:cs="宋体"/>
                    </w:rPr>
                    <m:t>=</m:t>
                  </m:r>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2</m:t>
                      </m:r>
                    </m:sub>
                  </m:sSub>
                  <m:r>
                    <w:rPr>
                      <w:rFonts w:ascii="Cambria Math" w:hAnsi="Cambria Math" w:cs="宋体"/>
                    </w:rPr>
                    <m:t>=</m:t>
                  </m:r>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3</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2</m:t>
                      </m:r>
                    </m:sub>
                  </m:sSub>
                  <m:ctrlPr>
                    <w:rPr>
                      <w:rFonts w:ascii="Cambria Math" w:eastAsia="Cambria Math" w:hAnsi="Cambria Math" w:cs="Cambria Math"/>
                      <w:i/>
                    </w:rPr>
                  </m:ctrlPr>
                </m:e>
                <m:e>
                  <m:sSub>
                    <m:sSubPr>
                      <m:ctrlPr>
                        <w:rPr>
                          <w:rFonts w:ascii="Cambria Math" w:hAnsi="Cambria Math" w:cs="宋体"/>
                          <w:i/>
                        </w:rPr>
                      </m:ctrlPr>
                    </m:sSubPr>
                    <m:e>
                      <m:r>
                        <w:rPr>
                          <w:rFonts w:ascii="Cambria Math" w:hAnsi="Cambria Math" w:cs="Cambria Math"/>
                        </w:rPr>
                        <m:t>t</m:t>
                      </m:r>
                    </m:e>
                    <m:sub>
                      <m:r>
                        <w:rPr>
                          <w:rFonts w:ascii="Cambria Math" w:hAnsi="Cambria Math" w:cs="宋体"/>
                        </w:rPr>
                        <m:t>4</m:t>
                      </m:r>
                    </m:sub>
                  </m:sSub>
                  <m:r>
                    <w:rPr>
                      <w:rFonts w:ascii="Cambria Math" w:hAnsi="Cambria Math" w:cs="宋体"/>
                    </w:rPr>
                    <m:t>=</m:t>
                  </m:r>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2</m:t>
                      </m:r>
                    </m:sub>
                  </m:sSub>
                  <m:sSub>
                    <m:sSubPr>
                      <m:ctrlPr>
                        <w:rPr>
                          <w:rFonts w:ascii="Cambria Math" w:hAnsi="Cambria Math" w:cs="宋体"/>
                          <w:i/>
                        </w:rPr>
                      </m:ctrlPr>
                    </m:sSubPr>
                    <m:e>
                      <m:r>
                        <w:rPr>
                          <w:rFonts w:ascii="Cambria Math" w:hAnsi="Cambria Math" w:cs="宋体"/>
                        </w:rPr>
                        <m:t>×P</m:t>
                      </m:r>
                    </m:e>
                    <m:sub>
                      <m:r>
                        <w:rPr>
                          <w:rFonts w:ascii="Cambria Math" w:hAnsi="Cambria Math" w:cs="宋体"/>
                        </w:rPr>
                        <m:t>1</m:t>
                      </m:r>
                    </m:sub>
                  </m:sSub>
                  <m:sSub>
                    <m:sSubPr>
                      <m:ctrlPr>
                        <w:rPr>
                          <w:rFonts w:ascii="Cambria Math" w:hAnsi="Cambria Math" w:cs="宋体"/>
                          <w:i/>
                        </w:rPr>
                      </m:ctrlPr>
                    </m:sSubPr>
                    <m:e>
                      <m:r>
                        <w:rPr>
                          <w:rFonts w:ascii="Cambria Math" w:hAnsi="Cambria Math" w:cs="宋体"/>
                        </w:rPr>
                        <m:t>Q</m:t>
                      </m:r>
                    </m:e>
                    <m:sub>
                      <m:r>
                        <w:rPr>
                          <w:rFonts w:ascii="Cambria Math" w:hAnsi="Cambria Math" w:cs="宋体"/>
                        </w:rPr>
                        <m:t>1</m:t>
                      </m:r>
                    </m:sub>
                  </m:sSub>
                </m:e>
              </m:eqArr>
            </m:e>
          </m:d>
        </m:oMath>
      </m:oMathPara>
    </w:p>
    <w:p w14:paraId="6BFEF13D" w14:textId="77777777" w:rsidR="002A4673" w:rsidRDefault="002A4673" w:rsidP="001B3C55">
      <w:pPr>
        <w:widowControl/>
        <w:ind w:firstLine="0"/>
        <w:contextualSpacing w:val="0"/>
        <w:rPr>
          <w:rFonts w:ascii="宋体" w:hAnsi="宋体" w:cs="宋体"/>
        </w:rPr>
      </w:pPr>
    </w:p>
    <w:p w14:paraId="2649F88A" w14:textId="53EC0AE5" w:rsidR="008F5B0D" w:rsidRPr="002A4673" w:rsidRDefault="00CC28F7" w:rsidP="00645765">
      <w:pPr>
        <w:pStyle w:val="ListParagraph"/>
        <w:widowControl/>
        <w:numPr>
          <w:ilvl w:val="0"/>
          <w:numId w:val="28"/>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&lt;0</m:t>
        </m:r>
      </m:oMath>
      <w:r w:rsidR="008F5B0D" w:rsidRPr="002A4673">
        <w:t xml:space="preserve"> </w:t>
      </w:r>
      <w:r w:rsidR="008F5B0D"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&lt;0</m:t>
        </m:r>
      </m:oMath>
      <w:r w:rsidR="008F5B0D" w:rsidRPr="002A4673">
        <w:rPr>
          <w:rFonts w:hint="eastAsia"/>
        </w:rPr>
        <w:t>，则线段相交，</w:t>
      </w:r>
      <w:r w:rsidR="00A1097F" w:rsidRPr="002A4673">
        <w:rPr>
          <w:rFonts w:hint="eastAsia"/>
        </w:rPr>
        <w:t>两个线段</w:t>
      </w:r>
      <w:r w:rsidR="008F5B0D" w:rsidRPr="002A4673">
        <w:rPr>
          <w:rFonts w:hint="eastAsia"/>
        </w:rPr>
        <w:t>如</w:t>
      </w:r>
      <w:r w:rsidR="008F5B0D" w:rsidRPr="002A4673">
        <w:fldChar w:fldCharType="begin"/>
      </w:r>
      <w:r w:rsidR="008F5B0D" w:rsidRPr="002A4673">
        <w:instrText xml:space="preserve"> REF </w:instrText>
      </w:r>
      <w:r w:rsidR="008F5B0D" w:rsidRPr="002A4673">
        <w:rPr>
          <w:rFonts w:hint="eastAsia"/>
        </w:rPr>
        <w:instrText>_Ref287528109 \h</w:instrText>
      </w:r>
      <w:r w:rsidR="008F5B0D" w:rsidRPr="002A4673">
        <w:instrText xml:space="preserve"> </w:instrText>
      </w:r>
      <w:r w:rsidR="008F5B0D"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8F5B0D" w:rsidRPr="002A4673">
        <w:fldChar w:fldCharType="end"/>
      </w:r>
      <w:r w:rsidR="008F5B0D" w:rsidRPr="002A4673">
        <w:rPr>
          <w:rFonts w:hint="eastAsia"/>
        </w:rPr>
        <w:t>（a）</w:t>
      </w:r>
    </w:p>
    <w:p w14:paraId="52D91B84" w14:textId="232815F4" w:rsidR="00A1097F" w:rsidRDefault="00CC28F7" w:rsidP="00645765">
      <w:pPr>
        <w:pStyle w:val="ListParagraph"/>
        <w:widowControl/>
        <w:numPr>
          <w:ilvl w:val="0"/>
          <w:numId w:val="28"/>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&lt;0</m:t>
        </m:r>
      </m:oMath>
      <w:r w:rsidR="008F5B0D" w:rsidRPr="002A4673">
        <w:t xml:space="preserve"> </w:t>
      </w:r>
      <w:r w:rsidR="008F5B0D"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&lt;0</m:t>
        </m:r>
      </m:oMath>
      <w:r w:rsidR="00A1097F" w:rsidRPr="002A4673">
        <w:rPr>
          <w:rFonts w:hint="eastAsia"/>
        </w:rPr>
        <w:t>，则线段在同侧，如</w:t>
      </w:r>
      <w:r w:rsidR="00A1097F" w:rsidRPr="002A4673">
        <w:fldChar w:fldCharType="begin"/>
      </w:r>
      <w:r w:rsidR="00A1097F" w:rsidRPr="002A4673">
        <w:instrText xml:space="preserve"> REF </w:instrText>
      </w:r>
      <w:r w:rsidR="00A1097F" w:rsidRPr="002A4673">
        <w:rPr>
          <w:rFonts w:hint="eastAsia"/>
        </w:rPr>
        <w:instrText>_Ref287528109 \h</w:instrText>
      </w:r>
      <w:r w:rsidR="00A1097F" w:rsidRPr="002A4673">
        <w:instrText xml:space="preserve"> </w:instrText>
      </w:r>
      <w:r w:rsidR="00A1097F"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A1097F" w:rsidRPr="002A4673">
        <w:fldChar w:fldCharType="end"/>
      </w:r>
      <w:r w:rsidR="00A1097F" w:rsidRPr="002A4673">
        <w:rPr>
          <w:rFonts w:hint="eastAsia"/>
        </w:rPr>
        <w:t>（b）</w:t>
      </w:r>
    </w:p>
    <w:p w14:paraId="2E9B49A4" w14:textId="5CAC4C08" w:rsidR="002A4673" w:rsidRPr="002A4673" w:rsidRDefault="00CC28F7" w:rsidP="00645765">
      <w:pPr>
        <w:pStyle w:val="ListParagraph"/>
        <w:widowControl/>
        <w:numPr>
          <w:ilvl w:val="0"/>
          <w:numId w:val="28"/>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=0</m:t>
        </m:r>
      </m:oMath>
      <w:r w:rsidR="002A4673" w:rsidRPr="002A4673">
        <w:t xml:space="preserve"> </w:t>
      </w:r>
      <w:r w:rsidR="002A4673"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=0</m:t>
        </m:r>
      </m:oMath>
      <w:r w:rsidR="00106D3B">
        <w:rPr>
          <w:rFonts w:hint="eastAsia"/>
        </w:rPr>
        <w:t>，</w:t>
      </w:r>
      <w:r w:rsidR="002A4673">
        <w:rPr>
          <w:rFonts w:hint="eastAsia"/>
        </w:rPr>
        <w:t>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2A4673">
        <w:rPr>
          <w:rFonts w:hint="eastAsia"/>
        </w:rPr>
        <w:t>都落在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sidRPr="002A4673">
        <w:rPr>
          <w:rFonts w:hint="eastAsia"/>
        </w:rPr>
        <w:t>的MBR内</w:t>
      </w:r>
      <w:r w:rsidR="00106D3B">
        <w:rPr>
          <w:rFonts w:hint="eastAsia"/>
        </w:rPr>
        <w:t>，则</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106D3B">
        <w:rPr>
          <w:rFonts w:hint="eastAsia"/>
        </w:rPr>
        <w:t>被</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Pr>
          <w:rFonts w:hint="eastAsia"/>
        </w:rPr>
        <w:t>包含，若</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Q</m:t>
            </m:r>
          </m:e>
          <m:sub>
            <m:r>
              <w:rPr>
                <w:rFonts w:ascii="Cambria Math" w:hAnsi="Cambria Math"/>
              </w:rPr>
              <m:t>2</m:t>
            </m:r>
          </m:sub>
        </m:sSub>
      </m:oMath>
      <w:r w:rsidR="00106D3B">
        <w:rPr>
          <w:rFonts w:hint="eastAsia"/>
        </w:rPr>
        <w:t>都落在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106D3B" w:rsidRPr="002A4673">
        <w:rPr>
          <w:rFonts w:hint="eastAsia"/>
        </w:rPr>
        <w:t>的MBR内</w:t>
      </w:r>
      <w:r w:rsidR="00106D3B">
        <w:rPr>
          <w:rFonts w:hint="eastAsia"/>
        </w:rPr>
        <w:t>，则</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被</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被</w:t>
      </w:r>
      <w:r w:rsidR="00106D3B">
        <w:rPr>
          <w:rFonts w:hint="eastAsia"/>
        </w:rPr>
        <w:t>包含</w:t>
      </w:r>
      <w:r w:rsidR="00461ABC">
        <w:rPr>
          <w:rFonts w:hint="eastAsia"/>
        </w:rPr>
        <w:t>；否则若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都不落在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sidRPr="002A4673">
        <w:rPr>
          <w:rFonts w:hint="eastAsia"/>
        </w:rPr>
        <w:t>的MBR内</w:t>
      </w:r>
      <w:r w:rsidR="00461ABC">
        <w:rPr>
          <w:rFonts w:hint="eastAsia"/>
        </w:rPr>
        <w:t>，那么</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与</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相离；若</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和</m:t>
        </m:r>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只有一个落在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sidRPr="002A4673">
        <w:rPr>
          <w:rFonts w:hint="eastAsia"/>
        </w:rPr>
        <w:t>的MBR内</w:t>
      </w:r>
      <w:r w:rsidR="00461ABC">
        <w:rPr>
          <w:rFonts w:hint="eastAsia"/>
        </w:rPr>
        <w:t>，那么</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461ABC">
        <w:rPr>
          <w:rFonts w:hint="eastAsia"/>
        </w:rPr>
        <w:t>与</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461ABC">
        <w:rPr>
          <w:rFonts w:hint="eastAsia"/>
        </w:rPr>
        <w:t>部分重叠。</w:t>
      </w:r>
    </w:p>
    <w:p w14:paraId="1B632BE0" w14:textId="148CC86E" w:rsidR="00DC7EF8" w:rsidRPr="002A4673" w:rsidRDefault="00CC28F7" w:rsidP="00645765">
      <w:pPr>
        <w:pStyle w:val="ListParagraph"/>
        <w:widowControl/>
        <w:numPr>
          <w:ilvl w:val="0"/>
          <w:numId w:val="28"/>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r>
          <w:rPr>
            <w:rFonts w:ascii="Cambria Math" w:hAnsi="Cambria Math"/>
          </w:rPr>
          <m:t xml:space="preserve"> =0</m:t>
        </m:r>
      </m:oMath>
      <w:r w:rsidR="00A1097F" w:rsidRPr="002A4673">
        <w:t xml:space="preserve"> </w:t>
      </w:r>
      <w:r w:rsidR="00A1097F"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 xml:space="preserve"> ≠0</m:t>
        </m:r>
      </m:oMath>
      <w:r w:rsidR="00A1097F"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的MBR内</w:t>
      </w:r>
      <w:r w:rsidR="00DC7EF8" w:rsidRPr="002A4673">
        <w:t>,</w:t>
      </w:r>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上，如</w:t>
      </w:r>
      <w:r w:rsidR="00DC7EF8" w:rsidRPr="002A4673">
        <w:fldChar w:fldCharType="begin"/>
      </w:r>
      <w:r w:rsidR="00DC7EF8" w:rsidRPr="002A4673">
        <w:instrText xml:space="preserve"> REF </w:instrText>
      </w:r>
      <w:r w:rsidR="00DC7EF8" w:rsidRPr="002A4673">
        <w:rPr>
          <w:rFonts w:hint="eastAsia"/>
        </w:rPr>
        <w:instrText>_Ref287528109 \h</w:instrText>
      </w:r>
      <w:r w:rsidR="00DC7EF8" w:rsidRPr="002A4673">
        <w:instrText xml:space="preserve"> </w:instrText>
      </w:r>
      <w:r w:rsidR="00DC7EF8"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DC7EF8" w:rsidRPr="002A4673">
        <w:fldChar w:fldCharType="end"/>
      </w:r>
      <w:r w:rsidR="00DC7EF8" w:rsidRPr="002A4673">
        <w:rPr>
          <w:rFonts w:hint="eastAsia"/>
        </w:rPr>
        <w:t>（</w:t>
      </w:r>
      <w:r w:rsidR="00484571" w:rsidRPr="002A4673">
        <w:rPr>
          <w:rFonts w:hint="eastAsia"/>
        </w:rPr>
        <w:t>d</w:t>
      </w:r>
      <w:r w:rsidR="00DC7EF8" w:rsidRPr="002A4673">
        <w:rPr>
          <w:rFonts w:hint="eastAsia"/>
        </w:rPr>
        <w:t>）</w:t>
      </w:r>
    </w:p>
    <w:p w14:paraId="4710B920" w14:textId="36CBAD4F" w:rsidR="00DC7EF8" w:rsidRPr="002A4673" w:rsidRDefault="00CC28F7" w:rsidP="00645765">
      <w:pPr>
        <w:pStyle w:val="ListParagraph"/>
        <w:widowControl/>
        <w:numPr>
          <w:ilvl w:val="0"/>
          <w:numId w:val="28"/>
        </w:numPr>
      </w:pPr>
      <m:oMath>
        <m:sSub>
          <m:sSubPr>
            <m:ctrlPr>
              <w:rPr>
                <w:rFonts w:ascii="Cambria Math" w:hAnsi="Cambria Math"/>
                <w:i/>
              </w:rPr>
            </m:ctrlPr>
          </m:sSubPr>
          <m:e>
            <m:r>
              <w:rPr>
                <w:rFonts w:ascii="Cambria Math" w:hAnsi="Cambria Math" w:cs="Cambria Math"/>
              </w:rPr>
              <m:t>t</m:t>
            </m:r>
          </m:e>
          <m:sub>
            <m:r>
              <w:rPr>
                <w:rFonts w:ascii="Cambria Math" w:hAnsi="Cambria Math"/>
              </w:rPr>
              <m:t>1</m:t>
            </m:r>
          </m:sub>
        </m:sSub>
        <m:r>
          <w:rPr>
            <w:rFonts w:ascii="Cambria Math" w:hAnsi="Cambria Math"/>
          </w:rPr>
          <m:t xml:space="preserve"> ≠0</m:t>
        </m:r>
      </m:oMath>
      <w:r w:rsidR="00DC7EF8" w:rsidRPr="002A4673">
        <w:t xml:space="preserve"> </w:t>
      </w:r>
      <w:r w:rsidR="00DC7EF8"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2</m:t>
            </m:r>
          </m:sub>
        </m:sSub>
        <m:r>
          <w:rPr>
            <w:rFonts w:ascii="Cambria Math" w:hAnsi="Cambria Math"/>
          </w:rPr>
          <m:t>=0</m:t>
        </m:r>
      </m:oMath>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的MBR内</w:t>
      </w:r>
      <w:r w:rsidR="00DC7EF8" w:rsidRPr="002A4673">
        <w:t>,</w:t>
      </w:r>
      <w:r w:rsidR="00DC7EF8" w:rsidRPr="002A4673">
        <w:rPr>
          <w:rFonts w:hint="eastAsia"/>
        </w:rPr>
        <w:t>则</w:t>
      </w:r>
      <w:r w:rsidR="00DC7EF8" w:rsidRPr="002A4673">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sidR="00DC7EF8" w:rsidRPr="002A4673">
        <w:rPr>
          <w:rFonts w:hint="eastAsia"/>
        </w:rPr>
        <w:t>点落在</w:t>
      </w:r>
      <m:oMath>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2</m:t>
            </m:r>
          </m:sub>
        </m:sSub>
      </m:oMath>
      <w:r w:rsidR="00DC7EF8" w:rsidRPr="002A4673">
        <w:rPr>
          <w:rFonts w:hint="eastAsia"/>
        </w:rPr>
        <w:t>上，如</w:t>
      </w:r>
      <w:r w:rsidR="00DC7EF8" w:rsidRPr="002A4673">
        <w:fldChar w:fldCharType="begin"/>
      </w:r>
      <w:r w:rsidR="00DC7EF8" w:rsidRPr="002A4673">
        <w:instrText xml:space="preserve"> REF </w:instrText>
      </w:r>
      <w:r w:rsidR="00DC7EF8" w:rsidRPr="002A4673">
        <w:rPr>
          <w:rFonts w:hint="eastAsia"/>
        </w:rPr>
        <w:instrText>_Ref287528109 \h</w:instrText>
      </w:r>
      <w:r w:rsidR="00DC7EF8" w:rsidRPr="002A4673">
        <w:instrText xml:space="preserve"> </w:instrText>
      </w:r>
      <w:r w:rsidR="00DC7EF8"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DC7EF8" w:rsidRPr="002A4673">
        <w:fldChar w:fldCharType="end"/>
      </w:r>
      <w:r w:rsidR="00DC7EF8" w:rsidRPr="002A4673">
        <w:rPr>
          <w:rFonts w:hint="eastAsia"/>
        </w:rPr>
        <w:t>（</w:t>
      </w:r>
      <w:r w:rsidR="00484571" w:rsidRPr="002A4673">
        <w:rPr>
          <w:rFonts w:hint="eastAsia"/>
        </w:rPr>
        <w:t>d</w:t>
      </w:r>
      <w:r w:rsidR="00DC7EF8" w:rsidRPr="002A4673">
        <w:rPr>
          <w:rFonts w:hint="eastAsia"/>
        </w:rPr>
        <w:t>）</w:t>
      </w:r>
    </w:p>
    <w:p w14:paraId="5D1A23E7" w14:textId="1929E601" w:rsidR="00826422" w:rsidRPr="002A4673" w:rsidRDefault="00CC28F7" w:rsidP="00645765">
      <w:pPr>
        <w:pStyle w:val="ListParagraph"/>
        <w:widowControl/>
        <w:numPr>
          <w:ilvl w:val="0"/>
          <w:numId w:val="28"/>
        </w:numPr>
      </w:pP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r>
          <w:rPr>
            <w:rFonts w:ascii="Cambria Math" w:hAnsi="Cambria Math"/>
          </w:rPr>
          <m:t xml:space="preserve"> =0</m:t>
        </m:r>
      </m:oMath>
      <w:r w:rsidR="00826422" w:rsidRPr="002A4673">
        <w:t xml:space="preserve"> </w:t>
      </w:r>
      <w:r w:rsidR="00826422"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 xml:space="preserve"> ≠0</m:t>
        </m:r>
      </m:oMath>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的MBR内</w:t>
      </w:r>
      <w:r w:rsidR="00826422" w:rsidRPr="002A4673">
        <w:t>,</w:t>
      </w:r>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上，如</w:t>
      </w:r>
      <w:r w:rsidR="00826422" w:rsidRPr="002A4673">
        <w:fldChar w:fldCharType="begin"/>
      </w:r>
      <w:r w:rsidR="00826422" w:rsidRPr="002A4673">
        <w:instrText xml:space="preserve"> REF </w:instrText>
      </w:r>
      <w:r w:rsidR="00826422" w:rsidRPr="002A4673">
        <w:rPr>
          <w:rFonts w:hint="eastAsia"/>
        </w:rPr>
        <w:instrText>_Ref287528109 \h</w:instrText>
      </w:r>
      <w:r w:rsidR="00826422" w:rsidRPr="002A4673">
        <w:instrText xml:space="preserve"> </w:instrText>
      </w:r>
      <w:r w:rsidR="00826422"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826422" w:rsidRPr="002A4673">
        <w:fldChar w:fldCharType="end"/>
      </w:r>
      <w:r w:rsidR="00826422" w:rsidRPr="002A4673">
        <w:rPr>
          <w:rFonts w:hint="eastAsia"/>
        </w:rPr>
        <w:t>（d）</w:t>
      </w:r>
    </w:p>
    <w:p w14:paraId="4EE03B7F" w14:textId="7B49700C" w:rsidR="00826422" w:rsidRPr="002A4673" w:rsidRDefault="00CC28F7" w:rsidP="00645765">
      <w:pPr>
        <w:pStyle w:val="ListParagraph"/>
        <w:widowControl/>
        <w:numPr>
          <w:ilvl w:val="0"/>
          <w:numId w:val="28"/>
        </w:numPr>
      </w:pPr>
      <m:oMath>
        <m:sSub>
          <m:sSubPr>
            <m:ctrlPr>
              <w:rPr>
                <w:rFonts w:ascii="Cambria Math" w:hAnsi="Cambria Math"/>
                <w:i/>
              </w:rPr>
            </m:ctrlPr>
          </m:sSubPr>
          <m:e>
            <m:r>
              <w:rPr>
                <w:rFonts w:ascii="Cambria Math" w:hAnsi="Cambria Math" w:cs="Cambria Math"/>
              </w:rPr>
              <m:t>t</m:t>
            </m:r>
          </m:e>
          <m:sub>
            <m:r>
              <w:rPr>
                <w:rFonts w:ascii="Cambria Math" w:hAnsi="Cambria Math"/>
              </w:rPr>
              <m:t>4</m:t>
            </m:r>
          </m:sub>
        </m:sSub>
        <m:r>
          <w:rPr>
            <w:rFonts w:ascii="Cambria Math" w:hAnsi="Cambria Math"/>
          </w:rPr>
          <m:t xml:space="preserve"> ≠0</m:t>
        </m:r>
      </m:oMath>
      <w:r w:rsidR="00826422" w:rsidRPr="002A4673">
        <w:t xml:space="preserve"> </w:t>
      </w:r>
      <w:r w:rsidR="00826422" w:rsidRPr="002A4673">
        <w:rPr>
          <w:rFonts w:hint="eastAsia"/>
        </w:rPr>
        <w:t xml:space="preserve">且 </w:t>
      </w:r>
      <m:oMath>
        <m:sSub>
          <m:sSubPr>
            <m:ctrlPr>
              <w:rPr>
                <w:rFonts w:ascii="Cambria Math" w:hAnsi="Cambria Math"/>
                <w:i/>
              </w:rPr>
            </m:ctrlPr>
          </m:sSubPr>
          <m:e>
            <m:r>
              <w:rPr>
                <w:rFonts w:ascii="Cambria Math" w:hAnsi="Cambria Math" w:cs="Cambria Math"/>
              </w:rPr>
              <m:t>t</m:t>
            </m:r>
          </m:e>
          <m:sub>
            <m:r>
              <w:rPr>
                <w:rFonts w:ascii="Cambria Math" w:hAnsi="Cambria Math"/>
              </w:rPr>
              <m:t>3</m:t>
            </m:r>
          </m:sub>
        </m:sSub>
        <m:r>
          <w:rPr>
            <w:rFonts w:ascii="Cambria Math" w:hAnsi="Cambria Math"/>
          </w:rPr>
          <m:t>=0</m:t>
        </m:r>
      </m:oMath>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的MBR内</w:t>
      </w:r>
      <w:r w:rsidR="00826422" w:rsidRPr="002A4673">
        <w:t>,</w:t>
      </w:r>
      <w:r w:rsidR="00826422" w:rsidRPr="002A4673">
        <w:rPr>
          <w:rFonts w:hint="eastAsia"/>
        </w:rPr>
        <w:t>则</w:t>
      </w:r>
      <w:r w:rsidR="00826422" w:rsidRPr="002A4673">
        <w:t xml:space="preserve"> </w:t>
      </w:r>
      <m:oMath>
        <m:sSub>
          <m:sSubPr>
            <m:ctrlPr>
              <w:rPr>
                <w:rFonts w:ascii="Cambria Math" w:hAnsi="Cambria Math"/>
                <w:i/>
              </w:rPr>
            </m:ctrlPr>
          </m:sSubPr>
          <m:e>
            <m:r>
              <w:rPr>
                <w:rFonts w:ascii="Cambria Math" w:hAnsi="Cambria Math"/>
              </w:rPr>
              <m:t>Q</m:t>
            </m:r>
          </m:e>
          <m:sub>
            <m:r>
              <w:rPr>
                <w:rFonts w:ascii="Cambria Math" w:hAnsi="Cambria Math"/>
              </w:rPr>
              <m:t>2</m:t>
            </m:r>
          </m:sub>
        </m:sSub>
      </m:oMath>
      <w:r w:rsidR="00826422" w:rsidRPr="002A4673">
        <w:rPr>
          <w:rFonts w:hint="eastAsia"/>
        </w:rPr>
        <w:t>点落在</w:t>
      </w:r>
      <m:oMath>
        <m:sSub>
          <m:sSubPr>
            <m:ctrlPr>
              <w:rPr>
                <w:rFonts w:ascii="Cambria Math" w:hAnsi="Cambria Math"/>
                <w:i/>
              </w:rPr>
            </m:ctrlPr>
          </m:sSubPr>
          <m:e>
            <m:r>
              <w:rPr>
                <w:rFonts w:ascii="Cambria Math" w:hAnsi="Cambria Math"/>
              </w:rPr>
              <m:t>P</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2</m:t>
            </m:r>
          </m:sub>
        </m:sSub>
      </m:oMath>
      <w:r w:rsidR="00826422" w:rsidRPr="002A4673">
        <w:rPr>
          <w:rFonts w:hint="eastAsia"/>
        </w:rPr>
        <w:t>上，如</w:t>
      </w:r>
      <w:r w:rsidR="00826422" w:rsidRPr="002A4673">
        <w:fldChar w:fldCharType="begin"/>
      </w:r>
      <w:r w:rsidR="00826422" w:rsidRPr="002A4673">
        <w:instrText xml:space="preserve"> REF </w:instrText>
      </w:r>
      <w:r w:rsidR="00826422" w:rsidRPr="002A4673">
        <w:rPr>
          <w:rFonts w:hint="eastAsia"/>
        </w:rPr>
        <w:instrText>_Ref287528109 \h</w:instrText>
      </w:r>
      <w:r w:rsidR="00826422" w:rsidRPr="002A4673">
        <w:instrText xml:space="preserve"> </w:instrText>
      </w:r>
      <w:r w:rsidR="00826422" w:rsidRPr="002A4673">
        <w:fldChar w:fldCharType="separate"/>
      </w:r>
      <w:r w:rsidR="002D0C02">
        <w:rPr>
          <w:rFonts w:hint="eastAsia"/>
        </w:rPr>
        <w:t xml:space="preserve">图 </w:t>
      </w:r>
      <w:r w:rsidR="002D0C02">
        <w:rPr>
          <w:noProof/>
        </w:rPr>
        <w:t>9.4</w:t>
      </w:r>
      <w:r w:rsidR="002D0C02">
        <w:noBreakHyphen/>
      </w:r>
      <w:r w:rsidR="002D0C02">
        <w:rPr>
          <w:noProof/>
        </w:rPr>
        <w:t>4</w:t>
      </w:r>
      <w:r w:rsidR="002D0C02">
        <w:rPr>
          <w:rFonts w:hint="eastAsia"/>
        </w:rPr>
        <w:t xml:space="preserve"> 跨立实验</w:t>
      </w:r>
      <w:r w:rsidR="00826422" w:rsidRPr="002A4673">
        <w:fldChar w:fldCharType="end"/>
      </w:r>
      <w:r w:rsidR="00826422" w:rsidRPr="002A4673">
        <w:rPr>
          <w:rFonts w:hint="eastAsia"/>
        </w:rPr>
        <w:t>（d）</w:t>
      </w:r>
    </w:p>
    <w:p w14:paraId="255DDAC3" w14:textId="77777777" w:rsidR="008F5B0D" w:rsidRPr="002A7967" w:rsidRDefault="008F5B0D" w:rsidP="001B3C55">
      <w:pPr>
        <w:widowControl/>
        <w:ind w:firstLine="0"/>
        <w:contextualSpacing w:val="0"/>
        <w:rPr>
          <w:rFonts w:ascii="宋体" w:hAnsi="宋体" w:cs="宋体"/>
        </w:rPr>
      </w:pPr>
    </w:p>
    <w:p w14:paraId="1EA6A8D1" w14:textId="7B0C43C7" w:rsidR="00B912AA" w:rsidRPr="00BA22AB" w:rsidRDefault="00E67E5D" w:rsidP="00B912AA">
      <w:pPr>
        <w:keepNext/>
        <w:ind w:firstLine="0"/>
        <w:jc w:val="center"/>
        <w:rPr>
          <w:rFonts w:ascii="宋体" w:hAnsi="宋体" w:cs="宋体"/>
        </w:rPr>
      </w:pPr>
      <w:r>
        <w:rPr>
          <w:rFonts w:ascii="宋体" w:hAnsi="宋体" w:cs="宋体" w:hint="eastAsia"/>
          <w:noProof/>
          <w:lang w:eastAsia="en-US"/>
        </w:rPr>
        <w:drawing>
          <wp:inline distT="0" distB="0" distL="0" distR="0" wp14:anchorId="78683880" wp14:editId="7A67F0AC">
            <wp:extent cx="5054600" cy="1964267"/>
            <wp:effectExtent l="0" t="0" r="0" b="0"/>
            <wp:docPr id="44" name="Picture 44" descr="Macintosh HD:Users:twer:Documents: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Documents:Untitled-1.jpg"/>
                    <pic:cNvPicPr>
                      <a:picLocks noChangeAspect="1" noChangeArrowheads="1"/>
                    </pic:cNvPicPr>
                  </pic:nvPicPr>
                  <pic:blipFill rotWithShape="1">
                    <a:blip r:embed="rId63">
                      <a:extLst>
                        <a:ext uri="{28A0092B-C50C-407E-A947-70E740481C1C}">
                          <a14:useLocalDpi xmlns:a14="http://schemas.microsoft.com/office/drawing/2010/main" val="0"/>
                        </a:ext>
                      </a:extLst>
                    </a:blip>
                    <a:srcRect r="662" b="17135"/>
                    <a:stretch/>
                  </pic:blipFill>
                  <pic:spPr bwMode="auto">
                    <a:xfrm>
                      <a:off x="0" y="0"/>
                      <a:ext cx="5054600" cy="1964267"/>
                    </a:xfrm>
                    <a:prstGeom prst="rect">
                      <a:avLst/>
                    </a:prstGeom>
                    <a:noFill/>
                    <a:ln>
                      <a:noFill/>
                    </a:ln>
                    <a:extLst>
                      <a:ext uri="{53640926-AAD7-44d8-BBD7-CCE9431645EC}">
                        <a14:shadowObscured xmlns:a14="http://schemas.microsoft.com/office/drawing/2010/main"/>
                      </a:ext>
                    </a:extLst>
                  </pic:spPr>
                </pic:pic>
              </a:graphicData>
            </a:graphic>
          </wp:inline>
        </w:drawing>
      </w:r>
    </w:p>
    <w:p w14:paraId="725A418A" w14:textId="34BE1DB2" w:rsidR="00783A2D" w:rsidRDefault="00B912AA" w:rsidP="002C0B09">
      <w:pPr>
        <w:pStyle w:val="Caption"/>
      </w:pPr>
      <w:bookmarkStart w:id="350" w:name="_Ref287528109"/>
      <w:r>
        <w:rPr>
          <w:rFonts w:hint="eastAsia"/>
        </w:rPr>
        <w:t>图</w:t>
      </w:r>
      <w:r>
        <w:rPr>
          <w:rFonts w:hint="eastAsia"/>
        </w:rPr>
        <w:t xml:space="preserve"> </w:t>
      </w:r>
      <w:fldSimple w:instr=" STYLEREF 2 \s ">
        <w:r w:rsidR="00F01F4D">
          <w:rPr>
            <w:noProof/>
          </w:rPr>
          <w:t>9.4</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4</w:t>
      </w:r>
      <w:r w:rsidR="00F01F4D">
        <w:fldChar w:fldCharType="end"/>
      </w:r>
      <w:r>
        <w:rPr>
          <w:rFonts w:hint="eastAsia"/>
        </w:rPr>
        <w:t xml:space="preserve"> </w:t>
      </w:r>
      <w:r>
        <w:rPr>
          <w:rFonts w:hint="eastAsia"/>
        </w:rPr>
        <w:t>跨立实验</w:t>
      </w:r>
      <w:bookmarkEnd w:id="350"/>
    </w:p>
    <w:p w14:paraId="72A9E61A" w14:textId="7AED633C" w:rsidR="002C0B09" w:rsidRPr="002C0B09" w:rsidRDefault="002C0B09" w:rsidP="002C0B09">
      <w:r>
        <w:br w:type="page"/>
      </w:r>
    </w:p>
    <w:p w14:paraId="1D3FF702" w14:textId="0A020076" w:rsidR="00403C63" w:rsidRDefault="00403C63" w:rsidP="00403C63">
      <w:pPr>
        <w:pStyle w:val="Heading4"/>
        <w:rPr>
          <w:rStyle w:val="Strong"/>
          <w:rFonts w:hint="eastAsia"/>
        </w:rPr>
      </w:pPr>
      <w:r>
        <w:rPr>
          <w:rStyle w:val="Strong"/>
          <w:rFonts w:hint="eastAsia"/>
        </w:rPr>
        <w:t xml:space="preserve"> </w:t>
      </w:r>
      <w:bookmarkStart w:id="351" w:name="_Toc287515725"/>
      <w:r w:rsidRPr="00403C63">
        <w:rPr>
          <w:rStyle w:val="Strong"/>
          <w:rFonts w:hint="eastAsia"/>
        </w:rPr>
        <w:t>点面关系</w:t>
      </w:r>
      <w:bookmarkEnd w:id="351"/>
    </w:p>
    <w:p w14:paraId="598EC7C5" w14:textId="3963466D" w:rsidR="004C676D" w:rsidRDefault="008C763B" w:rsidP="008C763B">
      <w:pPr>
        <w:rPr>
          <w:rFonts w:ascii="宋体" w:hAnsi="宋体" w:cs="宋体" w:hint="eastAsia"/>
        </w:rPr>
      </w:pPr>
      <w:r>
        <w:rPr>
          <w:rFonts w:ascii="宋体" w:hAnsi="宋体" w:cs="宋体" w:hint="eastAsia"/>
        </w:rPr>
        <w:t>点面关系的判断，本文采用引入了</w:t>
      </w:r>
      <w:r w:rsidRPr="008C763B">
        <w:rPr>
          <w:rFonts w:ascii="宋体" w:hAnsi="宋体" w:cs="宋体" w:hint="eastAsia"/>
        </w:rPr>
        <w:t>交点权重值</w:t>
      </w:r>
      <w:commentRangeStart w:id="352"/>
      <w:r>
        <w:rPr>
          <w:rFonts w:ascii="宋体" w:hAnsi="宋体" w:cs="宋体" w:hint="eastAsia"/>
        </w:rPr>
        <w:t>的射线法</w:t>
      </w:r>
      <w:commentRangeEnd w:id="352"/>
      <w:r>
        <w:rPr>
          <w:rStyle w:val="CommentReference"/>
        </w:rPr>
        <w:commentReference w:id="352"/>
      </w:r>
    </w:p>
    <w:p w14:paraId="260BE914" w14:textId="47FD2742" w:rsidR="000820C4" w:rsidRDefault="008C763B" w:rsidP="008C763B">
      <w:pPr>
        <w:pStyle w:val="Heading5"/>
        <w:rPr>
          <w:rFonts w:hint="eastAsia"/>
        </w:rPr>
      </w:pPr>
      <w:r>
        <w:rPr>
          <w:rFonts w:hint="eastAsia"/>
        </w:rPr>
        <w:t>交点权值</w:t>
      </w:r>
    </w:p>
    <w:p w14:paraId="160D355D" w14:textId="7F585CDB" w:rsidR="00F763CA" w:rsidRDefault="00F763CA" w:rsidP="00F763CA">
      <w:pPr>
        <w:rPr>
          <w:rFonts w:ascii="宋体" w:hAnsi="宋体" w:cs="宋体" w:hint="eastAsia"/>
        </w:rPr>
      </w:pPr>
      <w:r>
        <w:rPr>
          <w:rFonts w:ascii="宋体" w:hAnsi="宋体" w:cs="宋体" w:hint="eastAsia"/>
        </w:rPr>
        <w:t>设在二维几何空间内，有一点P和多边形R（P是R的任一顶点，也不在R的边上），从P向R沿水平方向发出一条射线。</w:t>
      </w:r>
    </w:p>
    <w:p w14:paraId="43F75810" w14:textId="4D091C6C" w:rsidR="00F763CA" w:rsidRDefault="00F763CA" w:rsidP="00F763CA">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（a），该射线与</w:t>
      </w:r>
      <w:r w:rsidR="00142847">
        <w:rPr>
          <w:rFonts w:ascii="宋体" w:hAnsi="宋体" w:cs="宋体" w:hint="eastAsia"/>
        </w:rPr>
        <w:t>多边形交点在边上，则权值为1；</w:t>
      </w:r>
    </w:p>
    <w:p w14:paraId="2F090C21" w14:textId="64787337" w:rsidR="00142847" w:rsidRDefault="00142847" w:rsidP="00142847">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w:t>
      </w:r>
      <w:r>
        <w:rPr>
          <w:rFonts w:hint="eastAsia"/>
        </w:rPr>
        <w:t>点</w:t>
      </w:r>
      <w:r>
        <w:rPr>
          <w:rFonts w:hint="eastAsia"/>
        </w:rPr>
        <w:t>权值</w:t>
      </w:r>
      <w:r>
        <w:rPr>
          <w:rFonts w:ascii="宋体" w:hAnsi="宋体" w:cs="宋体"/>
        </w:rPr>
        <w:fldChar w:fldCharType="end"/>
      </w:r>
      <w:r>
        <w:rPr>
          <w:rFonts w:ascii="宋体" w:hAnsi="宋体" w:cs="宋体" w:hint="eastAsia"/>
        </w:rPr>
        <w:t>（b），该射线与多边形交点在边上，且该顶点的相邻顶点都在射线一侧，则权值为0；</w:t>
      </w:r>
    </w:p>
    <w:p w14:paraId="33ACC270" w14:textId="326A6F83" w:rsidR="00142847" w:rsidRDefault="00142847" w:rsidP="00142847">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（c），该射线与多边形交点为0，则权值为0；</w:t>
      </w:r>
    </w:p>
    <w:p w14:paraId="3FF882EE" w14:textId="2EAAAC6A" w:rsidR="00142847" w:rsidRDefault="00142847" w:rsidP="00142847">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（d），该射线与多边形交点为顶点且相邻两顶点在射线的两侧，同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（a）；</w:t>
      </w:r>
    </w:p>
    <w:p w14:paraId="69DCC18D" w14:textId="67BAB60A" w:rsidR="00A26889" w:rsidRDefault="00A26889" w:rsidP="00A26889">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（e），同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（d）；</w:t>
      </w:r>
    </w:p>
    <w:p w14:paraId="5F2B8E20" w14:textId="454E3CAA" w:rsidR="00FE27F3" w:rsidRPr="00F763CA" w:rsidRDefault="00D01743" w:rsidP="003A6E0A">
      <w:pPr>
        <w:ind w:firstLine="0"/>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（f），同</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_Ref287543768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5</w:t>
      </w:r>
      <w:r>
        <w:rPr>
          <w:rFonts w:hint="eastAsia"/>
        </w:rPr>
        <w:t xml:space="preserve"> </w:t>
      </w:r>
      <w:r>
        <w:rPr>
          <w:rFonts w:hint="eastAsia"/>
        </w:rPr>
        <w:t>交点权值</w:t>
      </w:r>
      <w:r>
        <w:rPr>
          <w:rFonts w:ascii="宋体" w:hAnsi="宋体" w:cs="宋体"/>
        </w:rPr>
        <w:fldChar w:fldCharType="end"/>
      </w:r>
      <w:r>
        <w:rPr>
          <w:rFonts w:ascii="宋体" w:hAnsi="宋体" w:cs="宋体" w:hint="eastAsia"/>
        </w:rPr>
        <w:t>（</w:t>
      </w:r>
      <w:r w:rsidR="008F6016">
        <w:rPr>
          <w:rFonts w:ascii="宋体" w:hAnsi="宋体" w:cs="宋体" w:hint="eastAsia"/>
        </w:rPr>
        <w:t>b</w:t>
      </w:r>
      <w:r>
        <w:rPr>
          <w:rFonts w:ascii="宋体" w:hAnsi="宋体" w:cs="宋体" w:hint="eastAsia"/>
        </w:rPr>
        <w:t>）；</w:t>
      </w:r>
    </w:p>
    <w:p w14:paraId="36B00920" w14:textId="77777777" w:rsidR="00FE27F3" w:rsidRDefault="008C763B" w:rsidP="00FE27F3">
      <w:pPr>
        <w:keepNext/>
        <w:ind w:firstLine="0"/>
        <w:jc w:val="center"/>
      </w:pPr>
      <w:r>
        <w:rPr>
          <w:noProof/>
          <w:lang w:eastAsia="en-US"/>
        </w:rPr>
        <w:drawing>
          <wp:inline distT="0" distB="0" distL="0" distR="0" wp14:anchorId="6ED419D3" wp14:editId="59EF93A2">
            <wp:extent cx="4817534" cy="2763096"/>
            <wp:effectExtent l="0" t="0" r="889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t="609" r="5618" b="1"/>
                    <a:stretch/>
                  </pic:blipFill>
                  <pic:spPr bwMode="auto">
                    <a:xfrm>
                      <a:off x="0" y="0"/>
                      <a:ext cx="4817957" cy="2763339"/>
                    </a:xfrm>
                    <a:prstGeom prst="rect">
                      <a:avLst/>
                    </a:prstGeom>
                    <a:noFill/>
                    <a:ln>
                      <a:noFill/>
                    </a:ln>
                    <a:extLst>
                      <a:ext uri="{53640926-AAD7-44d8-BBD7-CCE9431645EC}">
                        <a14:shadowObscured xmlns:a14="http://schemas.microsoft.com/office/drawing/2010/main"/>
                      </a:ext>
                    </a:extLst>
                  </pic:spPr>
                </pic:pic>
              </a:graphicData>
            </a:graphic>
          </wp:inline>
        </w:drawing>
      </w:r>
    </w:p>
    <w:p w14:paraId="30919951" w14:textId="6F6A6D2F" w:rsidR="008C763B" w:rsidRPr="008C763B" w:rsidRDefault="00FE27F3" w:rsidP="00FE27F3">
      <w:pPr>
        <w:pStyle w:val="Caption"/>
        <w:ind w:firstLine="0"/>
        <w:rPr>
          <w:rFonts w:hint="eastAsia"/>
        </w:rPr>
      </w:pPr>
      <w:bookmarkStart w:id="353" w:name="_Ref287543768"/>
      <w:r>
        <w:rPr>
          <w:rFonts w:hint="eastAsia"/>
        </w:rPr>
        <w:t>图</w:t>
      </w:r>
      <w:r>
        <w:rPr>
          <w:rFonts w:hint="eastAsia"/>
        </w:rPr>
        <w:t xml:space="preserve"> </w:t>
      </w:r>
      <w:fldSimple w:instr=" STYLEREF 2 \s ">
        <w:r w:rsidR="00F01F4D">
          <w:rPr>
            <w:noProof/>
          </w:rPr>
          <w:t>9.4</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5</w:t>
      </w:r>
      <w:r w:rsidR="00F01F4D">
        <w:fldChar w:fldCharType="end"/>
      </w:r>
      <w:r>
        <w:rPr>
          <w:rFonts w:hint="eastAsia"/>
        </w:rPr>
        <w:t xml:space="preserve"> </w:t>
      </w:r>
      <w:r>
        <w:rPr>
          <w:rFonts w:hint="eastAsia"/>
        </w:rPr>
        <w:t>交点权值</w:t>
      </w:r>
      <w:bookmarkEnd w:id="353"/>
    </w:p>
    <w:p w14:paraId="43E27D75" w14:textId="77777777" w:rsidR="008C763B" w:rsidRPr="008C763B" w:rsidRDefault="008C763B" w:rsidP="008C763B">
      <w:pPr>
        <w:rPr>
          <w:rFonts w:hint="eastAsia"/>
        </w:rPr>
      </w:pPr>
    </w:p>
    <w:p w14:paraId="55D7E73E" w14:textId="6064F644" w:rsidR="008C763B" w:rsidRDefault="008C763B" w:rsidP="008C763B">
      <w:pPr>
        <w:pStyle w:val="Heading5"/>
        <w:rPr>
          <w:rFonts w:hint="eastAsia"/>
        </w:rPr>
      </w:pPr>
      <w:r>
        <w:rPr>
          <w:rFonts w:hint="eastAsia"/>
        </w:rPr>
        <w:t>射线法流程</w:t>
      </w:r>
    </w:p>
    <w:p w14:paraId="42241721" w14:textId="77777777" w:rsidR="00645765" w:rsidRDefault="00645765" w:rsidP="00645765">
      <w:pPr>
        <w:keepNext/>
        <w:ind w:firstLine="0"/>
        <w:jc w:val="center"/>
      </w:pPr>
      <w:r>
        <w:rPr>
          <w:rFonts w:ascii="宋体" w:hAnsi="宋体" w:cs="宋体"/>
          <w:noProof/>
          <w:lang w:eastAsia="en-US"/>
        </w:rPr>
        <w:drawing>
          <wp:inline distT="0" distB="0" distL="0" distR="0" wp14:anchorId="20F6A542" wp14:editId="55DD4C84">
            <wp:extent cx="5104765" cy="4118389"/>
            <wp:effectExtent l="0" t="0" r="635"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4765" cy="4118389"/>
                    </a:xfrm>
                    <a:prstGeom prst="rect">
                      <a:avLst/>
                    </a:prstGeom>
                    <a:noFill/>
                    <a:ln>
                      <a:noFill/>
                    </a:ln>
                  </pic:spPr>
                </pic:pic>
              </a:graphicData>
            </a:graphic>
          </wp:inline>
        </w:drawing>
      </w:r>
    </w:p>
    <w:p w14:paraId="70C2E30E" w14:textId="0205F5E7" w:rsidR="00E024E7" w:rsidRPr="00645765" w:rsidRDefault="00645765" w:rsidP="00645765">
      <w:pPr>
        <w:pStyle w:val="Caption"/>
        <w:rPr>
          <w:rFonts w:ascii="宋体" w:hAnsi="宋体" w:cs="宋体" w:hint="eastAsia"/>
        </w:rPr>
      </w:pPr>
      <w:bookmarkStart w:id="354" w:name="_Ref287577500"/>
      <w:r>
        <w:rPr>
          <w:rFonts w:hint="eastAsia"/>
        </w:rPr>
        <w:t>图</w:t>
      </w:r>
      <w:r>
        <w:rPr>
          <w:rFonts w:hint="eastAsia"/>
        </w:rPr>
        <w:t xml:space="preserve"> </w:t>
      </w:r>
      <w:fldSimple w:instr=" STYLEREF 2 \s ">
        <w:r w:rsidR="00F01F4D">
          <w:rPr>
            <w:noProof/>
          </w:rPr>
          <w:t>9.4</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6</w:t>
      </w:r>
      <w:r w:rsidR="00F01F4D">
        <w:fldChar w:fldCharType="end"/>
      </w:r>
      <w:r>
        <w:rPr>
          <w:rFonts w:hint="eastAsia"/>
        </w:rPr>
        <w:t xml:space="preserve"> </w:t>
      </w:r>
      <w:r>
        <w:rPr>
          <w:rFonts w:hint="eastAsia"/>
        </w:rPr>
        <w:t>射线法流程图</w:t>
      </w:r>
      <w:bookmarkEnd w:id="354"/>
    </w:p>
    <w:p w14:paraId="4FB599F5" w14:textId="77777777" w:rsidR="003A6E0A" w:rsidRPr="003A6E0A" w:rsidRDefault="003A6E0A" w:rsidP="003A6E0A"/>
    <w:p w14:paraId="1A12806A" w14:textId="3F61196A" w:rsidR="000820C4" w:rsidRDefault="00645765" w:rsidP="00B32290">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_Ref287577500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图</w:t>
      </w:r>
      <w:r>
        <w:rPr>
          <w:rFonts w:hint="eastAsia"/>
        </w:rPr>
        <w:t xml:space="preserve"> </w:t>
      </w:r>
      <w:r>
        <w:rPr>
          <w:noProof/>
        </w:rPr>
        <w:t>9.4</w:t>
      </w:r>
      <w:r>
        <w:noBreakHyphen/>
      </w:r>
      <w:r>
        <w:rPr>
          <w:noProof/>
        </w:rPr>
        <w:t>6</w:t>
      </w:r>
      <w:r>
        <w:rPr>
          <w:rFonts w:hint="eastAsia"/>
        </w:rPr>
        <w:t xml:space="preserve"> </w:t>
      </w:r>
      <w:r>
        <w:rPr>
          <w:rFonts w:hint="eastAsia"/>
        </w:rPr>
        <w:t>射线法流程图</w:t>
      </w:r>
      <w:r>
        <w:rPr>
          <w:rFonts w:ascii="宋体" w:hAnsi="宋体" w:cs="宋体"/>
        </w:rPr>
        <w:fldChar w:fldCharType="end"/>
      </w:r>
      <w:r>
        <w:rPr>
          <w:rFonts w:ascii="宋体" w:hAnsi="宋体" w:cs="宋体" w:hint="eastAsia"/>
        </w:rPr>
        <w:t>，</w:t>
      </w:r>
    </w:p>
    <w:p w14:paraId="1AB225CE" w14:textId="198B22A9" w:rsidR="00645765" w:rsidRPr="00645765" w:rsidRDefault="00645765" w:rsidP="00645765">
      <w:pPr>
        <w:pStyle w:val="ListParagraph"/>
        <w:numPr>
          <w:ilvl w:val="0"/>
          <w:numId w:val="30"/>
        </w:numPr>
        <w:rPr>
          <w:rFonts w:hint="eastAsia"/>
        </w:rPr>
      </w:pPr>
      <w:r w:rsidRPr="00645765">
        <w:rPr>
          <w:rFonts w:hint="eastAsia"/>
        </w:rPr>
        <w:t>通过坐标范围，来判断下P是否可能和多边形相交。</w:t>
      </w:r>
    </w:p>
    <w:p w14:paraId="7A2B5AB7" w14:textId="09BD6DC3" w:rsidR="00645765" w:rsidRPr="00645765" w:rsidRDefault="00645765" w:rsidP="00645765">
      <w:pPr>
        <w:pStyle w:val="ListParagraph"/>
        <w:numPr>
          <w:ilvl w:val="0"/>
          <w:numId w:val="30"/>
        </w:numPr>
        <w:rPr>
          <w:rFonts w:hint="eastAsia"/>
        </w:rPr>
      </w:pPr>
      <w:r w:rsidRPr="00645765">
        <w:rPr>
          <w:rFonts w:hint="eastAsia"/>
        </w:rPr>
        <w:t>做经过P的射线PQ</w:t>
      </w:r>
    </w:p>
    <w:p w14:paraId="4C02D68D" w14:textId="11B85B59" w:rsidR="00645765" w:rsidRPr="00645765" w:rsidRDefault="00645765" w:rsidP="00645765">
      <w:pPr>
        <w:pStyle w:val="ListParagraph"/>
        <w:numPr>
          <w:ilvl w:val="0"/>
          <w:numId w:val="30"/>
        </w:numPr>
        <w:rPr>
          <w:rFonts w:hint="eastAsia"/>
        </w:rPr>
      </w:pPr>
      <w:r w:rsidRPr="00645765">
        <w:rPr>
          <w:rFonts w:hint="eastAsia"/>
        </w:rPr>
        <w:t>遍历每一条多边形的边，找到与PQ相交的边</w:t>
      </w:r>
    </w:p>
    <w:p w14:paraId="6895168F" w14:textId="345B3C1F" w:rsidR="00645765" w:rsidRPr="00645765" w:rsidRDefault="00645765" w:rsidP="00645765">
      <w:pPr>
        <w:pStyle w:val="ListParagraph"/>
        <w:numPr>
          <w:ilvl w:val="0"/>
          <w:numId w:val="30"/>
        </w:numPr>
        <w:rPr>
          <w:rFonts w:hint="eastAsia"/>
        </w:rPr>
      </w:pPr>
      <w:r w:rsidRPr="00645765">
        <w:rPr>
          <w:rFonts w:hint="eastAsia"/>
        </w:rPr>
        <w:t>对P、Q和边的两个顶点求叉积</w:t>
      </w:r>
    </w:p>
    <w:p w14:paraId="2B1E30F4" w14:textId="7BC7724E" w:rsidR="00645765" w:rsidRPr="00645765" w:rsidRDefault="00645765" w:rsidP="00645765">
      <w:pPr>
        <w:pStyle w:val="ListParagraph"/>
        <w:numPr>
          <w:ilvl w:val="0"/>
          <w:numId w:val="30"/>
        </w:numPr>
        <w:rPr>
          <w:rFonts w:hint="eastAsia"/>
        </w:rPr>
      </w:pPr>
      <w:r w:rsidRPr="00645765">
        <w:rPr>
          <w:rFonts w:hint="eastAsia"/>
        </w:rPr>
        <w:t>根据叉积计算权值</w:t>
      </w:r>
    </w:p>
    <w:p w14:paraId="2D79088F" w14:textId="6F729355" w:rsidR="00645765" w:rsidRPr="00645765" w:rsidRDefault="00645765" w:rsidP="00645765">
      <w:pPr>
        <w:pStyle w:val="ListParagraph"/>
        <w:numPr>
          <w:ilvl w:val="0"/>
          <w:numId w:val="30"/>
        </w:numPr>
        <w:rPr>
          <w:rFonts w:hint="eastAsia"/>
        </w:rPr>
      </w:pPr>
      <w:r w:rsidRPr="00645765">
        <w:rPr>
          <w:rFonts w:hint="eastAsia"/>
        </w:rPr>
        <w:t>根据权值的奇偶性判断拓扑关系</w:t>
      </w:r>
    </w:p>
    <w:p w14:paraId="3D42F020" w14:textId="77777777" w:rsidR="00645765" w:rsidRPr="00B32290" w:rsidRDefault="00645765" w:rsidP="00B32290">
      <w:pPr>
        <w:rPr>
          <w:rFonts w:ascii="宋体" w:hAnsi="宋体" w:cs="宋体" w:hint="eastAsia"/>
        </w:rPr>
      </w:pPr>
    </w:p>
    <w:p w14:paraId="077BE0E0" w14:textId="366EB8C8" w:rsidR="00C04D21" w:rsidRPr="00BA4955" w:rsidRDefault="00BA4955" w:rsidP="00775BF3">
      <w:pPr>
        <w:ind w:firstLine="0"/>
        <w:rPr>
          <w:rFonts w:hint="eastAsia"/>
          <w:b/>
          <w:bCs/>
        </w:rPr>
      </w:pPr>
      <w:r>
        <w:rPr>
          <w:rStyle w:val="Strong"/>
        </w:rPr>
        <w:br w:type="page"/>
      </w:r>
    </w:p>
    <w:p w14:paraId="4EB6F69C" w14:textId="781F2211" w:rsidR="00315CD3" w:rsidRDefault="00A86BEC" w:rsidP="00803763">
      <w:pPr>
        <w:pStyle w:val="Heading3"/>
        <w:rPr>
          <w:rFonts w:hint="eastAsia"/>
        </w:rPr>
      </w:pPr>
      <w:r>
        <w:rPr>
          <w:rFonts w:hint="eastAsia"/>
        </w:rPr>
        <w:t xml:space="preserve"> </w:t>
      </w:r>
      <w:bookmarkStart w:id="355" w:name="_Toc287515726"/>
      <w:r w:rsidR="00315CD3">
        <w:rPr>
          <w:rFonts w:hint="eastAsia"/>
        </w:rPr>
        <w:t>矢量符号的动态操作</w:t>
      </w:r>
      <w:bookmarkEnd w:id="355"/>
    </w:p>
    <w:p w14:paraId="11BAE022" w14:textId="488FBCF7" w:rsidR="000B78F7" w:rsidRDefault="000B78F7" w:rsidP="000B78F7">
      <w:pPr>
        <w:pStyle w:val="Caption"/>
        <w:keepNext/>
      </w:pPr>
      <w:r>
        <w:rPr>
          <w:rFonts w:hint="eastAsia"/>
        </w:rPr>
        <w:t>表</w:t>
      </w:r>
      <w:r>
        <w:rPr>
          <w:rFonts w:hint="eastAsia"/>
        </w:rPr>
        <w:t xml:space="preserve"> </w:t>
      </w:r>
      <w:fldSimple w:instr=" STYLEREF 2 \s ">
        <w:r w:rsidR="00135308">
          <w:rPr>
            <w:noProof/>
          </w:rPr>
          <w:t>9.4</w:t>
        </w:r>
      </w:fldSimple>
      <w:r w:rsidR="00135308">
        <w:noBreakHyphen/>
      </w:r>
      <w:r w:rsidR="00135308">
        <w:fldChar w:fldCharType="begin"/>
      </w:r>
      <w:r w:rsidR="00135308">
        <w:instrText xml:space="preserve"> SEQ </w:instrText>
      </w:r>
      <w:r w:rsidR="00135308">
        <w:rPr>
          <w:rFonts w:hint="eastAsia"/>
        </w:rPr>
        <w:instrText>表</w:instrText>
      </w:r>
      <w:r w:rsidR="00135308">
        <w:rPr>
          <w:rFonts w:hint="eastAsia"/>
        </w:rPr>
        <w:instrText xml:space="preserve"> \* ARABIC \s 2</w:instrText>
      </w:r>
      <w:r w:rsidR="00135308">
        <w:instrText xml:space="preserve"> </w:instrText>
      </w:r>
      <w:r w:rsidR="00135308">
        <w:fldChar w:fldCharType="separate"/>
      </w:r>
      <w:r w:rsidR="00135308">
        <w:rPr>
          <w:noProof/>
        </w:rPr>
        <w:t>1</w:t>
      </w:r>
      <w:r w:rsidR="00135308">
        <w:fldChar w:fldCharType="end"/>
      </w:r>
      <w:r>
        <w:rPr>
          <w:rFonts w:hint="eastAsia"/>
        </w:rPr>
        <w:t xml:space="preserve"> </w:t>
      </w:r>
      <w:r>
        <w:rPr>
          <w:rFonts w:hint="eastAsia"/>
        </w:rPr>
        <w:t>矢量符号的操作</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0B78F7" w:rsidRPr="001D0EA8" w14:paraId="74C59DD2" w14:textId="77777777" w:rsidTr="000B78F7">
        <w:trPr>
          <w:trHeight w:val="312"/>
        </w:trPr>
        <w:tc>
          <w:tcPr>
            <w:tcW w:w="1763" w:type="dxa"/>
            <w:shd w:val="clear" w:color="auto" w:fill="auto"/>
          </w:tcPr>
          <w:p w14:paraId="6E24AE4D" w14:textId="3A25BD71" w:rsidR="000B78F7" w:rsidRPr="000B78F7" w:rsidRDefault="000B78F7" w:rsidP="000B78F7">
            <w:pPr>
              <w:jc w:val="center"/>
              <w:rPr>
                <w:rFonts w:ascii="宋体" w:hAnsi="宋体" w:cs="宋体"/>
                <w:b/>
              </w:rPr>
            </w:pPr>
            <w:r>
              <w:rPr>
                <w:rFonts w:ascii="宋体" w:hAnsi="宋体" w:cs="宋体" w:hint="eastAsia"/>
                <w:b/>
              </w:rPr>
              <w:t>操作</w:t>
            </w:r>
          </w:p>
        </w:tc>
        <w:tc>
          <w:tcPr>
            <w:tcW w:w="5635" w:type="dxa"/>
            <w:shd w:val="clear" w:color="auto" w:fill="auto"/>
          </w:tcPr>
          <w:p w14:paraId="103FA5BB" w14:textId="77777777" w:rsidR="000B78F7" w:rsidRPr="001D0EA8" w:rsidRDefault="000B78F7" w:rsidP="00C23984">
            <w:pPr>
              <w:jc w:val="center"/>
              <w:rPr>
                <w:b/>
              </w:rPr>
            </w:pPr>
            <w:r w:rsidRPr="001D0EA8">
              <w:rPr>
                <w:b/>
              </w:rPr>
              <w:t>说明</w:t>
            </w:r>
          </w:p>
        </w:tc>
      </w:tr>
      <w:tr w:rsidR="000B78F7" w:rsidRPr="004559D7" w14:paraId="41A7B554" w14:textId="77777777" w:rsidTr="000B78F7">
        <w:trPr>
          <w:trHeight w:val="312"/>
        </w:trPr>
        <w:tc>
          <w:tcPr>
            <w:tcW w:w="1763" w:type="dxa"/>
          </w:tcPr>
          <w:p w14:paraId="5C44658B" w14:textId="65733050" w:rsidR="000B78F7" w:rsidRPr="00200829" w:rsidRDefault="000B78F7" w:rsidP="000B78F7">
            <w:pPr>
              <w:ind w:firstLine="0"/>
              <w:jc w:val="center"/>
              <w:rPr>
                <w:rFonts w:ascii="宋体" w:hAnsi="宋体" w:cs="宋体"/>
              </w:rPr>
            </w:pPr>
            <w:r>
              <w:rPr>
                <w:rFonts w:ascii="宋体" w:hAnsi="宋体" w:cs="宋体" w:hint="eastAsia"/>
              </w:rPr>
              <w:t>Clone</w:t>
            </w:r>
          </w:p>
        </w:tc>
        <w:tc>
          <w:tcPr>
            <w:tcW w:w="5635" w:type="dxa"/>
          </w:tcPr>
          <w:p w14:paraId="46F860D5" w14:textId="368AB920" w:rsidR="000B78F7" w:rsidRPr="004559D7" w:rsidRDefault="000B78F7" w:rsidP="00C23984">
            <w:pPr>
              <w:rPr>
                <w:rFonts w:ascii="宋体" w:hAnsi="宋体" w:cs="宋体"/>
              </w:rPr>
            </w:pPr>
            <w:r>
              <w:rPr>
                <w:rFonts w:ascii="宋体" w:hAnsi="宋体" w:cs="宋体" w:hint="eastAsia"/>
              </w:rPr>
              <w:t>克隆矢量符号</w:t>
            </w:r>
          </w:p>
        </w:tc>
      </w:tr>
      <w:tr w:rsidR="000B78F7" w14:paraId="29C6914A" w14:textId="77777777" w:rsidTr="000B78F7">
        <w:trPr>
          <w:trHeight w:val="350"/>
        </w:trPr>
        <w:tc>
          <w:tcPr>
            <w:tcW w:w="1763" w:type="dxa"/>
          </w:tcPr>
          <w:p w14:paraId="59E42B36" w14:textId="089DDF1D" w:rsidR="000B78F7" w:rsidRPr="009C6906" w:rsidRDefault="000B78F7" w:rsidP="000B78F7">
            <w:pPr>
              <w:ind w:firstLine="0"/>
              <w:jc w:val="center"/>
              <w:rPr>
                <w:rFonts w:ascii="宋体" w:hAnsi="宋体" w:cs="宋体" w:hint="eastAsia"/>
              </w:rPr>
            </w:pPr>
            <w:r>
              <w:rPr>
                <w:rFonts w:ascii="宋体" w:hAnsi="宋体" w:cs="宋体"/>
              </w:rPr>
              <w:t>C</w:t>
            </w:r>
            <w:r>
              <w:rPr>
                <w:rFonts w:ascii="宋体" w:hAnsi="宋体" w:cs="宋体" w:hint="eastAsia"/>
              </w:rPr>
              <w:t>opy</w:t>
            </w:r>
          </w:p>
        </w:tc>
        <w:tc>
          <w:tcPr>
            <w:tcW w:w="5635" w:type="dxa"/>
          </w:tcPr>
          <w:p w14:paraId="215A8C56" w14:textId="69247810" w:rsidR="000B78F7" w:rsidRDefault="000B78F7" w:rsidP="00C23984">
            <w:pPr>
              <w:rPr>
                <w:rFonts w:ascii="宋体" w:hAnsi="宋体" w:cs="宋体"/>
              </w:rPr>
            </w:pPr>
            <w:r>
              <w:rPr>
                <w:rFonts w:ascii="宋体" w:hAnsi="宋体" w:cs="宋体" w:hint="eastAsia"/>
              </w:rPr>
              <w:t>浅复制矢量符号</w:t>
            </w:r>
          </w:p>
        </w:tc>
      </w:tr>
      <w:tr w:rsidR="000B78F7" w14:paraId="1FF50BED" w14:textId="77777777" w:rsidTr="000B78F7">
        <w:trPr>
          <w:trHeight w:val="63"/>
        </w:trPr>
        <w:tc>
          <w:tcPr>
            <w:tcW w:w="1763" w:type="dxa"/>
          </w:tcPr>
          <w:p w14:paraId="41C099C0" w14:textId="2D4FDC69" w:rsidR="000B78F7" w:rsidRDefault="000B78F7" w:rsidP="000B78F7">
            <w:pPr>
              <w:ind w:firstLine="0"/>
              <w:jc w:val="center"/>
              <w:rPr>
                <w:rFonts w:ascii="宋体" w:hAnsi="宋体" w:cs="宋体"/>
              </w:rPr>
            </w:pPr>
            <w:r>
              <w:rPr>
                <w:rFonts w:ascii="宋体" w:hAnsi="宋体" w:cs="宋体" w:hint="eastAsia"/>
              </w:rPr>
              <w:t>Merge</w:t>
            </w:r>
          </w:p>
        </w:tc>
        <w:tc>
          <w:tcPr>
            <w:tcW w:w="5635" w:type="dxa"/>
          </w:tcPr>
          <w:p w14:paraId="14D73ABC" w14:textId="5A7A9A47" w:rsidR="000B78F7" w:rsidRDefault="000B78F7" w:rsidP="00C23984">
            <w:pPr>
              <w:rPr>
                <w:rFonts w:ascii="宋体" w:hAnsi="宋体" w:cs="宋体"/>
              </w:rPr>
            </w:pPr>
            <w:r>
              <w:rPr>
                <w:rFonts w:ascii="宋体" w:hAnsi="宋体" w:cs="宋体" w:hint="eastAsia"/>
              </w:rPr>
              <w:t>与另外一个矢量符号，融合为一个新的矢量符号</w:t>
            </w:r>
          </w:p>
        </w:tc>
      </w:tr>
      <w:tr w:rsidR="000B78F7" w14:paraId="6013FB3B" w14:textId="77777777" w:rsidTr="000B78F7">
        <w:trPr>
          <w:trHeight w:val="312"/>
        </w:trPr>
        <w:tc>
          <w:tcPr>
            <w:tcW w:w="1763" w:type="dxa"/>
          </w:tcPr>
          <w:p w14:paraId="16D73D78" w14:textId="5DAD6AEB" w:rsidR="000B78F7" w:rsidRDefault="000B78F7" w:rsidP="000B78F7">
            <w:pPr>
              <w:tabs>
                <w:tab w:val="left" w:pos="320"/>
                <w:tab w:val="center" w:pos="973"/>
              </w:tabs>
              <w:ind w:firstLine="0"/>
              <w:jc w:val="center"/>
            </w:pPr>
            <w:r>
              <w:t>Translate</w:t>
            </w:r>
          </w:p>
        </w:tc>
        <w:tc>
          <w:tcPr>
            <w:tcW w:w="5635" w:type="dxa"/>
          </w:tcPr>
          <w:p w14:paraId="5A5DEB2D" w14:textId="5655C47B" w:rsidR="000B78F7" w:rsidRDefault="000B78F7" w:rsidP="00C23984">
            <w:pPr>
              <w:rPr>
                <w:rFonts w:ascii="宋体" w:hAnsi="宋体" w:cs="宋体"/>
              </w:rPr>
            </w:pPr>
            <w:r>
              <w:rPr>
                <w:rFonts w:ascii="宋体" w:hAnsi="宋体" w:cs="宋体" w:hint="eastAsia"/>
              </w:rPr>
              <w:t>矢量符号的平移</w:t>
            </w:r>
          </w:p>
        </w:tc>
      </w:tr>
      <w:tr w:rsidR="000B78F7" w14:paraId="7E577A8F" w14:textId="77777777" w:rsidTr="000B78F7">
        <w:trPr>
          <w:trHeight w:val="312"/>
        </w:trPr>
        <w:tc>
          <w:tcPr>
            <w:tcW w:w="1763" w:type="dxa"/>
          </w:tcPr>
          <w:p w14:paraId="7999F71F" w14:textId="7CCCC05F" w:rsidR="000B78F7" w:rsidRDefault="000B78F7" w:rsidP="000B78F7">
            <w:pPr>
              <w:tabs>
                <w:tab w:val="left" w:pos="320"/>
                <w:tab w:val="center" w:pos="973"/>
              </w:tabs>
              <w:ind w:firstLine="0"/>
              <w:jc w:val="center"/>
            </w:pPr>
            <w:r>
              <w:t>Rotate</w:t>
            </w:r>
          </w:p>
        </w:tc>
        <w:tc>
          <w:tcPr>
            <w:tcW w:w="5635" w:type="dxa"/>
          </w:tcPr>
          <w:p w14:paraId="22AA67A9" w14:textId="7CC6A796" w:rsidR="000B78F7" w:rsidRDefault="000B78F7" w:rsidP="00C23984">
            <w:pPr>
              <w:rPr>
                <w:rFonts w:ascii="宋体" w:hAnsi="宋体" w:cs="宋体"/>
              </w:rPr>
            </w:pPr>
            <w:r>
              <w:rPr>
                <w:rFonts w:ascii="宋体" w:hAnsi="宋体" w:cs="宋体" w:hint="eastAsia"/>
              </w:rPr>
              <w:t>矢量符号的旋转</w:t>
            </w:r>
          </w:p>
        </w:tc>
      </w:tr>
      <w:tr w:rsidR="000B78F7" w:rsidRPr="0061707D" w14:paraId="6C3FC44A" w14:textId="77777777" w:rsidTr="000B78F7">
        <w:trPr>
          <w:trHeight w:val="312"/>
        </w:trPr>
        <w:tc>
          <w:tcPr>
            <w:tcW w:w="1763" w:type="dxa"/>
          </w:tcPr>
          <w:p w14:paraId="7D05BAAE" w14:textId="0E94508D" w:rsidR="000B78F7" w:rsidRDefault="000B78F7" w:rsidP="000B78F7">
            <w:pPr>
              <w:tabs>
                <w:tab w:val="left" w:pos="320"/>
                <w:tab w:val="center" w:pos="973"/>
              </w:tabs>
              <w:ind w:firstLine="0"/>
              <w:jc w:val="center"/>
              <w:rPr>
                <w:rFonts w:ascii="宋体" w:hAnsi="宋体" w:cs="宋体"/>
              </w:rPr>
            </w:pPr>
            <w:r>
              <w:rPr>
                <w:rFonts w:ascii="宋体" w:hAnsi="宋体" w:cs="宋体" w:hint="eastAsia"/>
              </w:rPr>
              <w:t>Scale</w:t>
            </w:r>
          </w:p>
        </w:tc>
        <w:tc>
          <w:tcPr>
            <w:tcW w:w="5635" w:type="dxa"/>
          </w:tcPr>
          <w:p w14:paraId="5FD7936E" w14:textId="292343FF" w:rsidR="000B78F7" w:rsidRPr="0061707D" w:rsidRDefault="000B78F7" w:rsidP="00C23984">
            <w:pPr>
              <w:rPr>
                <w:rFonts w:ascii="宋体" w:hAnsi="宋体" w:cs="宋体"/>
              </w:rPr>
            </w:pPr>
            <w:r>
              <w:rPr>
                <w:rFonts w:ascii="宋体" w:hAnsi="宋体" w:cs="宋体" w:hint="eastAsia"/>
              </w:rPr>
              <w:t>矢量符号的放缩</w:t>
            </w:r>
          </w:p>
        </w:tc>
      </w:tr>
      <w:tr w:rsidR="000B78F7" w14:paraId="41B8279F" w14:textId="77777777" w:rsidTr="000B78F7">
        <w:trPr>
          <w:trHeight w:val="312"/>
        </w:trPr>
        <w:tc>
          <w:tcPr>
            <w:tcW w:w="1763" w:type="dxa"/>
          </w:tcPr>
          <w:p w14:paraId="655A4936" w14:textId="549B967D" w:rsidR="000B78F7" w:rsidRDefault="000B78F7" w:rsidP="000B78F7">
            <w:pPr>
              <w:tabs>
                <w:tab w:val="left" w:pos="320"/>
                <w:tab w:val="center" w:pos="973"/>
              </w:tabs>
              <w:ind w:firstLine="0"/>
              <w:jc w:val="center"/>
              <w:rPr>
                <w:rFonts w:ascii="宋体" w:hAnsi="宋体" w:cs="宋体"/>
              </w:rPr>
            </w:pPr>
            <w:r>
              <w:rPr>
                <w:rFonts w:ascii="宋体" w:hAnsi="宋体" w:cs="宋体" w:hint="eastAsia"/>
              </w:rPr>
              <w:t>Reflect</w:t>
            </w:r>
          </w:p>
        </w:tc>
        <w:tc>
          <w:tcPr>
            <w:tcW w:w="5635" w:type="dxa"/>
          </w:tcPr>
          <w:p w14:paraId="53B7800C" w14:textId="73899F9F" w:rsidR="000B78F7" w:rsidRDefault="000B78F7" w:rsidP="00C23984">
            <w:pPr>
              <w:rPr>
                <w:rFonts w:ascii="宋体" w:hAnsi="宋体" w:cs="宋体"/>
              </w:rPr>
            </w:pPr>
            <w:r>
              <w:rPr>
                <w:rFonts w:ascii="宋体" w:hAnsi="宋体" w:cs="宋体" w:hint="eastAsia"/>
              </w:rPr>
              <w:t>矢量符号沿一直线的反射</w:t>
            </w:r>
          </w:p>
        </w:tc>
      </w:tr>
    </w:tbl>
    <w:p w14:paraId="36B707D6" w14:textId="26B47B14" w:rsidR="00645765" w:rsidRDefault="00DE38A1" w:rsidP="00DE38A1">
      <w:r>
        <w:br w:type="page"/>
      </w:r>
    </w:p>
    <w:p w14:paraId="54E46CE8" w14:textId="38794203" w:rsidR="00C23984" w:rsidRDefault="00C23984" w:rsidP="00095BE2">
      <w:pPr>
        <w:pStyle w:val="Heading4"/>
        <w:rPr>
          <w:rFonts w:hint="eastAsia"/>
        </w:rPr>
      </w:pPr>
      <w:r>
        <w:rPr>
          <w:rFonts w:hint="eastAsia"/>
        </w:rPr>
        <w:t>通过矩阵完成矢量符号的</w:t>
      </w:r>
      <w:r w:rsidR="00095BE2">
        <w:rPr>
          <w:rFonts w:hint="eastAsia"/>
        </w:rPr>
        <w:t>几何变换</w:t>
      </w:r>
    </w:p>
    <w:p w14:paraId="0369E811" w14:textId="7053A947" w:rsidR="00095BE2" w:rsidRDefault="00095BE2" w:rsidP="00095BE2">
      <w:pPr>
        <w:rPr>
          <w:rFonts w:hint="eastAsia"/>
        </w:rPr>
      </w:pPr>
      <w:r>
        <w:rPr>
          <w:rFonts w:hint="eastAsia"/>
        </w:rPr>
        <w:t>设图上有一点</w:t>
      </w:r>
      <w:r>
        <w:rPr>
          <w:rFonts w:hint="eastAsia"/>
        </w:rPr>
        <w:t>P</w:t>
      </w:r>
      <w:r>
        <w:rPr>
          <w:rFonts w:hint="eastAsia"/>
        </w:rPr>
        <w:t>（</w:t>
      </w:r>
      <w:r>
        <w:rPr>
          <w:rFonts w:hint="eastAsia"/>
        </w:rPr>
        <w:t>x1,y1</w:t>
      </w:r>
      <w:r w:rsidR="007621BA">
        <w:rPr>
          <w:rFonts w:hint="eastAsia"/>
        </w:rPr>
        <w:t>）要对其进行几何变换（旋转、缩放、平移、反射），则通过变换矩阵可以进行了一次仿射变换。</w:t>
      </w:r>
    </w:p>
    <w:p w14:paraId="54920E64" w14:textId="0FAA4CEA" w:rsidR="007621BA" w:rsidRDefault="007621BA" w:rsidP="00095BE2">
      <w:pPr>
        <w:rPr>
          <w:rFonts w:hint="eastAsia"/>
        </w:rPr>
      </w:pPr>
      <w:r>
        <w:rPr>
          <w:rFonts w:hint="eastAsia"/>
        </w:rPr>
        <w:t>变换矩阵的形式如图：</w:t>
      </w:r>
    </w:p>
    <w:p w14:paraId="6EFBD3E9" w14:textId="77777777" w:rsidR="007621BA" w:rsidRDefault="007621BA" w:rsidP="007621BA">
      <w:pPr>
        <w:keepNext/>
        <w:ind w:firstLine="0"/>
        <w:jc w:val="center"/>
      </w:pPr>
      <w:r>
        <w:rPr>
          <w:noProof/>
          <w:lang w:eastAsia="en-US"/>
        </w:rPr>
        <w:drawing>
          <wp:inline distT="0" distB="0" distL="0" distR="0" wp14:anchorId="23D3635A" wp14:editId="20EBE147">
            <wp:extent cx="3431117" cy="1948683"/>
            <wp:effectExtent l="0" t="0" r="0" b="762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2388" cy="1949405"/>
                    </a:xfrm>
                    <a:prstGeom prst="rect">
                      <a:avLst/>
                    </a:prstGeom>
                    <a:noFill/>
                    <a:ln>
                      <a:noFill/>
                    </a:ln>
                  </pic:spPr>
                </pic:pic>
              </a:graphicData>
            </a:graphic>
          </wp:inline>
        </w:drawing>
      </w:r>
    </w:p>
    <w:p w14:paraId="13557431" w14:textId="3FA34788" w:rsidR="007621BA" w:rsidRDefault="007621BA" w:rsidP="007621BA">
      <w:pPr>
        <w:pStyle w:val="Caption"/>
        <w:rPr>
          <w:rFonts w:ascii="宋体" w:hAnsi="宋体" w:cs="宋体" w:hint="eastAsia"/>
        </w:rPr>
      </w:pPr>
      <w:r>
        <w:rPr>
          <w:rFonts w:hint="eastAsia"/>
        </w:rPr>
        <w:t>图</w:t>
      </w:r>
      <w:r>
        <w:rPr>
          <w:rFonts w:hint="eastAsia"/>
        </w:rPr>
        <w:t xml:space="preserve"> </w:t>
      </w:r>
      <w:fldSimple w:instr=" STYLEREF 2 \s ">
        <w:r w:rsidR="00F01F4D">
          <w:rPr>
            <w:noProof/>
          </w:rPr>
          <w:t>9.4</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7</w:t>
      </w:r>
      <w:r w:rsidR="00F01F4D">
        <w:fldChar w:fldCharType="end"/>
      </w:r>
      <w:r>
        <w:rPr>
          <w:rFonts w:hint="eastAsia"/>
        </w:rPr>
        <w:t xml:space="preserve"> </w:t>
      </w:r>
      <w:r>
        <w:rPr>
          <w:rFonts w:hint="eastAsia"/>
        </w:rPr>
        <w:t>变换矩阵</w:t>
      </w:r>
    </w:p>
    <w:p w14:paraId="4468CB28" w14:textId="77777777" w:rsidR="00E838B6" w:rsidRPr="00E838B6" w:rsidRDefault="00E838B6" w:rsidP="00E838B6">
      <w:pPr>
        <w:pStyle w:val="Heading5"/>
        <w:rPr>
          <w:rFonts w:hint="eastAsia"/>
        </w:rPr>
      </w:pPr>
      <w:r>
        <w:rPr>
          <w:rFonts w:hint="eastAsia"/>
        </w:rPr>
        <w:t>旋转</w:t>
      </w:r>
    </w:p>
    <w:p w14:paraId="4BDC71B6" w14:textId="7BD38D3E" w:rsidR="00E838B6" w:rsidRPr="003B10EC" w:rsidRDefault="00E838B6" w:rsidP="003B10EC">
      <w:pPr>
        <w:rPr>
          <w:rFonts w:hint="eastAsia"/>
        </w:rPr>
      </w:pPr>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θ</m:t>
                      </m:r>
                    </m:e>
                  </m:func>
                  <m:r>
                    <m:rPr>
                      <m:sty m:val="p"/>
                    </m:rPr>
                    <w:rPr>
                      <w:rFonts w:ascii="Cambria Math" w:hAnsi="Cambria Math"/>
                    </w:rPr>
                    <m:t>+</m:t>
                  </m:r>
                  <m:r>
                    <m:rPr>
                      <m:sty m:val="bi"/>
                    </m:rPr>
                    <w:rPr>
                      <w:rFonts w:ascii="Cambria Math" w:hAnsi="Cambria Math"/>
                    </w:rPr>
                    <m:t>y</m:t>
                  </m:r>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e>
                  </m:func>
                </m:e>
              </m:eqArr>
            </m:e>
          </m:d>
          <m:r>
            <m:rPr>
              <m:sty m:val="p"/>
            </m:rPr>
            <w:rPr>
              <w:rFonts w:ascii="Cambria Math" w:hAnsi="Cambria Math"/>
            </w:rPr>
            <m:t xml:space="preserve">          </m:t>
          </m:r>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func>
                      <m:funcPr>
                        <m:ctrlPr>
                          <w:rPr>
                            <w:rFonts w:ascii="Cambria Math" w:hAnsi="Cambria Math"/>
                            <w:sz w:val="28"/>
                            <w:szCs w:val="28"/>
                          </w:rPr>
                        </m:ctrlPr>
                      </m:funcPr>
                      <m:fName>
                        <m:r>
                          <m:rPr>
                            <m:sty m:val="p"/>
                          </m:rPr>
                          <w:rPr>
                            <w:rFonts w:ascii="Cambria Math" w:hAnsi="Cambria Math"/>
                            <w:szCs w:val="28"/>
                          </w:rPr>
                          <m:t>sin</m:t>
                        </m:r>
                      </m:fName>
                      <m:e>
                        <m:r>
                          <m:rPr>
                            <m:sty m:val="bi"/>
                          </m:rPr>
                          <w:rPr>
                            <w:rFonts w:ascii="Cambria Math" w:hAnsi="Cambria Math"/>
                          </w:rPr>
                          <m:t>θ</m:t>
                        </m:r>
                      </m:e>
                    </m:func>
                  </m:e>
                  <m:e>
                    <m:r>
                      <m:rPr>
                        <m:sty m:val="p"/>
                      </m:rPr>
                      <w:rPr>
                        <w:rFonts w:ascii="Cambria Math" w:hAnsi="Cambria Math"/>
                      </w:rPr>
                      <m:t>0</m:t>
                    </m:r>
                  </m:e>
                </m:mr>
                <m:mr>
                  <m:e>
                    <m:func>
                      <m:funcPr>
                        <m:ctrlPr>
                          <w:rPr>
                            <w:rFonts w:ascii="Cambria Math" w:hAnsi="Cambria Math"/>
                            <w:sz w:val="28"/>
                            <w:szCs w:val="28"/>
                          </w:rPr>
                        </m:ctrlPr>
                      </m:funcPr>
                      <m:fName>
                        <m:r>
                          <m:rPr>
                            <m:sty m:val="p"/>
                          </m:rPr>
                          <w:rPr>
                            <w:rFonts w:ascii="Cambria Math" w:hAnsi="Cambria Math"/>
                          </w:rPr>
                          <m:t>-</m:t>
                        </m:r>
                        <m:r>
                          <m:rPr>
                            <m:sty m:val="p"/>
                          </m:rPr>
                          <w:rPr>
                            <w:rFonts w:ascii="Cambria Math" w:hAnsi="Cambria Math"/>
                            <w:szCs w:val="28"/>
                          </w:rPr>
                          <m:t>sin</m:t>
                        </m:r>
                      </m:fName>
                      <m:e>
                        <m:r>
                          <m:rPr>
                            <m:sty m:val="bi"/>
                          </m:rPr>
                          <w:rPr>
                            <w:rFonts w:ascii="Cambria Math" w:hAnsi="Cambria Math"/>
                          </w:rPr>
                          <m:t>θ</m:t>
                        </m:r>
                      </m:e>
                    </m:func>
                  </m:e>
                  <m:e>
                    <m:func>
                      <m:funcPr>
                        <m:ctrlPr>
                          <w:rPr>
                            <w:rFonts w:ascii="Cambria Math" w:hAnsi="Cambria Math"/>
                          </w:rPr>
                        </m:ctrlPr>
                      </m:funcPr>
                      <m:fName>
                        <m:r>
                          <m:rPr>
                            <m:sty m:val="b"/>
                          </m:rPr>
                          <w:rPr>
                            <w:rFonts w:ascii="Cambria Math" w:hAnsi="Cambria Math"/>
                          </w:rPr>
                          <m:t>cos</m:t>
                        </m:r>
                      </m:fName>
                      <m:e>
                        <m:r>
                          <m:rPr>
                            <m:sty m:val="bi"/>
                          </m:rPr>
                          <w:rPr>
                            <w:rFonts w:ascii="Cambria Math" w:hAnsi="Cambria Math"/>
                          </w:rPr>
                          <m:t>θ</m:t>
                        </m:r>
                        <m:r>
                          <m:rPr>
                            <m:sty m:val="p"/>
                          </m:rPr>
                          <w:rPr>
                            <w:rFonts w:ascii="Cambria Math" w:hAnsi="Cambria Math"/>
                          </w:rPr>
                          <m:t xml:space="preserve"> </m:t>
                        </m:r>
                      </m:e>
                    </m:func>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4035893C" w14:textId="60DE9DE8" w:rsidR="00E838B6" w:rsidRPr="003B10EC" w:rsidRDefault="00E838B6" w:rsidP="003B10EC">
      <w:pPr>
        <w:pStyle w:val="Heading5"/>
        <w:numPr>
          <w:ilvl w:val="0"/>
          <w:numId w:val="0"/>
        </w:numPr>
        <w:rPr>
          <w:rFonts w:ascii="Cambria Math" w:hAnsi="Cambria Math" w:cs="Cambria Math" w:hint="eastAsia"/>
          <w:i/>
        </w:rPr>
      </w:pPr>
      <w:r w:rsidRPr="003B10EC">
        <w:rPr>
          <w:rFonts w:ascii="Cambria Math" w:hAnsi="Cambria Math" w:cs="Cambria Math" w:hint="eastAsia"/>
          <w:i/>
        </w:rPr>
        <w:t>缩放</w:t>
      </w:r>
    </w:p>
    <w:p w14:paraId="1D7602B3" w14:textId="69A8BA96" w:rsidR="003F5EAA" w:rsidRPr="003F5EAA" w:rsidRDefault="003F5EAA" w:rsidP="003B10EC">
      <m:oMathPara>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x</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r>
                    <m:rPr>
                      <m:sty m:val="p"/>
                    </m:rPr>
                    <w:rPr>
                      <w:rFonts w:ascii="Cambria Math" w:hAnsi="Cambria Math"/>
                    </w:rPr>
                    <m:t>=</m:t>
                  </m:r>
                  <m:r>
                    <m:rPr>
                      <m:sty m:val="bi"/>
                    </m:rPr>
                    <w:rPr>
                      <w:rFonts w:ascii="Cambria Math" w:hAnsi="Cambria Math"/>
                    </w:rPr>
                    <m:t>y</m:t>
                  </m:r>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qArr>
            </m:e>
          </m:d>
          <m:r>
            <m:rPr>
              <m:sty m:val="p"/>
            </m:rPr>
            <w:rPr>
              <w:rFonts w:ascii="Cambria Math" w:hAnsi="Cambria Math"/>
            </w:rPr>
            <m:t xml:space="preserve">           </m:t>
          </m:r>
          <m:r>
            <m:rPr>
              <m:sty m:val="p"/>
            </m:rPr>
            <w:rPr>
              <w:rFonts w:ascii="Cambria Math" w:hAnsi="Cambria Math"/>
            </w:rPr>
            <m:t xml:space="preserve">  </m:t>
          </m:r>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x</m:t>
                        </m:r>
                      </m:sub>
                    </m:sSub>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sSub>
                      <m:sSubPr>
                        <m:ctrlPr>
                          <w:rPr>
                            <w:rFonts w:ascii="Cambria Math" w:hAnsi="Cambria Math"/>
                          </w:rPr>
                        </m:ctrlPr>
                      </m:sSubPr>
                      <m:e>
                        <m:r>
                          <m:rPr>
                            <m:sty m:val="bi"/>
                          </m:rPr>
                          <w:rPr>
                            <w:rFonts w:ascii="Cambria Math" w:hAnsi="Cambria Math"/>
                          </w:rPr>
                          <m:t>S</m:t>
                        </m:r>
                      </m:e>
                      <m:sub>
                        <m:r>
                          <m:rPr>
                            <m:sty m:val="bi"/>
                          </m:rPr>
                          <w:rPr>
                            <w:rFonts w:ascii="Cambria Math" w:hAnsi="Cambria Math"/>
                          </w:rPr>
                          <m:t>y</m:t>
                        </m:r>
                      </m:sub>
                    </m:sSub>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5C7DE21C" w14:textId="77777777" w:rsidR="003B10EC" w:rsidRDefault="00E838B6" w:rsidP="003B10EC">
      <w:pPr>
        <w:pStyle w:val="Heading5"/>
      </w:pPr>
      <w:r>
        <w:rPr>
          <w:rFonts w:hint="eastAsia"/>
        </w:rPr>
        <w:t>反射</w:t>
      </w:r>
    </w:p>
    <w:p w14:paraId="4167EEF7" w14:textId="56DBDF66" w:rsidR="003B10EC" w:rsidRDefault="003B10EC" w:rsidP="003B10EC">
      <w:pPr>
        <w:rPr>
          <w:rFonts w:ascii="宋体" w:hAnsi="宋体" w:cs="宋体" w:hint="eastAsia"/>
        </w:rPr>
      </w:pPr>
      <w:r>
        <w:rPr>
          <w:rFonts w:ascii="宋体" w:hAnsi="宋体" w:cs="宋体" w:hint="eastAsia"/>
        </w:rPr>
        <w:t>设图上有一直线，其单位矢量为</w:t>
      </w:r>
      <m:oMath>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r>
          <m:rPr>
            <m:sty m:val="p"/>
          </m:rPr>
          <w:rPr>
            <w:rFonts w:ascii="Cambria Math" w:hAnsi="Cambria Math"/>
          </w:rPr>
          <m:t>)</m:t>
        </m:r>
      </m:oMath>
      <w:r>
        <w:rPr>
          <w:rFonts w:ascii="宋体" w:hAnsi="宋体" w:cs="宋体" w:hint="eastAsia"/>
        </w:rPr>
        <w:t>。</w:t>
      </w:r>
    </w:p>
    <w:p w14:paraId="536D7021" w14:textId="34612BE7" w:rsidR="003B10EC" w:rsidRPr="003F5EAA" w:rsidRDefault="003B10EC" w:rsidP="003B10EC">
      <m:oMathPara>
        <m:oMath>
          <m:r>
            <m:rPr>
              <m:sty m:val="p"/>
            </m:rPr>
            <w:rPr>
              <w:rFonts w:ascii="Cambria Math" w:hAnsi="Cambria Math"/>
            </w:rPr>
            <m:t xml:space="preserve"> </m:t>
          </m:r>
          <m:r>
            <m:rPr>
              <m:sty m:val="p"/>
            </m:rPr>
            <w:rPr>
              <w:rFonts w:ascii="Cambria Math" w:hAnsi="Cambria Math"/>
            </w:rPr>
            <m:t xml:space="preserve"> </m:t>
          </m:r>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x</m:t>
                            </m:r>
                          </m:sub>
                        </m:sSub>
                      </m:e>
                      <m:sup>
                        <m:r>
                          <w:rPr>
                            <w:rFonts w:ascii="Cambria Math" w:hAnsi="Cambria Math"/>
                          </w:rPr>
                          <m:t>2</m:t>
                        </m:r>
                      </m:sup>
                    </m:sSup>
                    <m:r>
                      <w:rPr>
                        <w:rFonts w:ascii="Cambria Math" w:hAnsi="Cambria Math"/>
                      </w:rPr>
                      <m:t>-1</m:t>
                    </m:r>
                  </m:e>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0</m:t>
                    </m:r>
                  </m:e>
                </m:mr>
                <m:mr>
                  <m:e>
                    <m:r>
                      <m:rPr>
                        <m:sty m:val="b"/>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y</m:t>
                        </m:r>
                      </m:sub>
                    </m:sSub>
                  </m:e>
                  <m:e>
                    <m:r>
                      <m:rPr>
                        <m:sty m:val="p"/>
                      </m:rPr>
                      <w:rPr>
                        <w:rFonts w:ascii="Cambria Math" w:hAnsi="Cambria Math"/>
                      </w:rPr>
                      <m:t xml:space="preserve">2×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u</m:t>
                            </m:r>
                          </m:e>
                          <m:sub>
                            <m:r>
                              <w:rPr>
                                <w:rFonts w:ascii="Cambria Math" w:hAnsi="Cambria Math"/>
                              </w:rPr>
                              <m:t>y</m:t>
                            </m:r>
                          </m:sub>
                        </m:sSub>
                      </m:e>
                      <m:sup>
                        <m:r>
                          <w:rPr>
                            <w:rFonts w:ascii="Cambria Math" w:hAnsi="Cambria Math"/>
                          </w:rPr>
                          <m:t>2</m:t>
                        </m:r>
                      </m:sup>
                    </m:sSup>
                    <m: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4C162645" w14:textId="77777777" w:rsidR="003B10EC" w:rsidRPr="003B10EC" w:rsidRDefault="003B10EC" w:rsidP="003B10EC">
      <w:pPr>
        <w:rPr>
          <w:rFonts w:hint="eastAsia"/>
        </w:rPr>
      </w:pPr>
    </w:p>
    <w:p w14:paraId="07773FE7" w14:textId="77777777" w:rsidR="003B10EC" w:rsidRPr="003B10EC" w:rsidRDefault="003B10EC" w:rsidP="003B10EC"/>
    <w:p w14:paraId="1D14B7CE" w14:textId="756EDD1E" w:rsidR="00AE4CDD" w:rsidRDefault="00132A9A" w:rsidP="00132A9A">
      <w:pPr>
        <w:pStyle w:val="Heading5"/>
        <w:rPr>
          <w:rFonts w:hint="eastAsia"/>
        </w:rPr>
      </w:pPr>
      <w:r w:rsidRPr="00132A9A">
        <w:rPr>
          <w:rFonts w:hint="eastAsia"/>
        </w:rPr>
        <w:t>镜像</w:t>
      </w:r>
    </w:p>
    <w:p w14:paraId="2FBA75E3" w14:textId="16A29632" w:rsidR="00132A9A" w:rsidRDefault="00132A9A" w:rsidP="00132A9A">
      <w:pPr>
        <w:rPr>
          <w:rFonts w:ascii="宋体" w:hAnsi="宋体" w:cs="宋体" w:hint="eastAsia"/>
          <w:lang w:eastAsia="en-US"/>
        </w:rPr>
      </w:pPr>
      <w:r>
        <w:rPr>
          <w:rFonts w:ascii="宋体" w:hAnsi="宋体" w:cs="宋体" w:hint="eastAsia"/>
          <w:lang w:eastAsia="en-US"/>
        </w:rPr>
        <w:t>平行于x轴的镜像的变换矩阵为</w:t>
      </w:r>
    </w:p>
    <w:p w14:paraId="7668A6DF" w14:textId="60C55D12" w:rsidR="00132A9A" w:rsidRPr="00132A9A" w:rsidRDefault="00132A9A" w:rsidP="00132A9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k</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32ACAD95" w14:textId="4CA6B288" w:rsidR="00132A9A" w:rsidRDefault="00132A9A" w:rsidP="00132A9A">
      <w:pPr>
        <w:rPr>
          <w:rFonts w:ascii="宋体" w:hAnsi="宋体" w:cs="宋体" w:hint="eastAsia"/>
          <w:lang w:eastAsia="en-US"/>
        </w:rPr>
      </w:pPr>
      <w:r>
        <w:rPr>
          <w:rFonts w:ascii="宋体" w:hAnsi="宋体" w:cs="宋体" w:hint="eastAsia"/>
          <w:lang w:eastAsia="en-US"/>
        </w:rPr>
        <w:t>平行于y轴的镜像的变换矩阵为</w:t>
      </w:r>
    </w:p>
    <w:p w14:paraId="6713CF78" w14:textId="58EBF97C" w:rsidR="00E838B6" w:rsidRPr="00132A9A" w:rsidRDefault="00132A9A" w:rsidP="00132A9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k</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12F7EA19" w14:textId="77777777" w:rsidR="00E838B6" w:rsidRDefault="00E838B6" w:rsidP="00E838B6">
      <w:pPr>
        <w:pStyle w:val="Heading5"/>
        <w:rPr>
          <w:rFonts w:hint="eastAsia"/>
        </w:rPr>
      </w:pPr>
      <w:r>
        <w:rPr>
          <w:rFonts w:hint="eastAsia"/>
        </w:rPr>
        <w:t>平移</w:t>
      </w:r>
    </w:p>
    <w:p w14:paraId="33CBD310" w14:textId="06E1927C" w:rsidR="00132A9A" w:rsidRPr="00132A9A" w:rsidRDefault="00132A9A" w:rsidP="00132A9A">
      <w:pPr>
        <w:rPr>
          <w:rFonts w:ascii="宋体" w:hAnsi="宋体" w:cs="宋体"/>
          <w:sz w:val="28"/>
          <w:szCs w:val="28"/>
        </w:rPr>
      </w:pPr>
      <m:oMathPara>
        <m:oMath>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∆x</m:t>
                    </m:r>
                  </m:e>
                  <m:e>
                    <m:r>
                      <m:rPr>
                        <m:sty m:val="p"/>
                      </m:rPr>
                      <w:rPr>
                        <w:rFonts w:ascii="Cambria Math" w:hAnsi="Cambria Math"/>
                      </w:rPr>
                      <m:t>∆y</m:t>
                    </m:r>
                  </m:e>
                  <m:e>
                    <m:r>
                      <m:rPr>
                        <m:sty m:val="p"/>
                      </m:rPr>
                      <w:rPr>
                        <w:rFonts w:ascii="Cambria Math" w:hAnsi="Cambria Math"/>
                      </w:rPr>
                      <m:t>1</m:t>
                    </m:r>
                  </m:e>
                </m:mr>
              </m:m>
            </m:e>
          </m:d>
        </m:oMath>
      </m:oMathPara>
    </w:p>
    <w:p w14:paraId="4DC17D7C" w14:textId="77777777" w:rsidR="00E838B6" w:rsidRPr="007621BA" w:rsidRDefault="00E838B6" w:rsidP="007621BA">
      <w:pPr>
        <w:ind w:firstLine="0"/>
        <w:rPr>
          <w:rFonts w:ascii="宋体" w:hAnsi="宋体" w:cs="宋体" w:hint="eastAsia"/>
        </w:rPr>
      </w:pPr>
    </w:p>
    <w:p w14:paraId="1EFCB922" w14:textId="77777777" w:rsidR="00D65E3B" w:rsidRDefault="00D65E3B" w:rsidP="00D65E3B">
      <w:pPr>
        <w:pStyle w:val="Heading5"/>
        <w:rPr>
          <w:rFonts w:hint="eastAsia"/>
        </w:rPr>
      </w:pPr>
      <w:r>
        <w:rPr>
          <w:rFonts w:hint="eastAsia"/>
        </w:rPr>
        <w:t>复合转换</w:t>
      </w:r>
    </w:p>
    <w:p w14:paraId="4C636432" w14:textId="3A55DA6F" w:rsidR="00933D70" w:rsidRDefault="00D65E3B" w:rsidP="00D65E3B">
      <w:pPr>
        <w:rPr>
          <w:rFonts w:ascii="宋体" w:hAnsi="宋体" w:cs="宋体" w:hint="eastAsia"/>
        </w:rPr>
      </w:pPr>
      <w:r>
        <w:rPr>
          <w:rFonts w:ascii="宋体" w:hAnsi="宋体" w:cs="宋体" w:hint="eastAsia"/>
        </w:rPr>
        <w:t>设点P（x，y）经过旋转90度、x轴缩放2倍、</w:t>
      </w:r>
      <w:r w:rsidR="00933D70">
        <w:rPr>
          <w:rFonts w:ascii="宋体" w:hAnsi="宋体" w:cs="宋体" w:hint="eastAsia"/>
        </w:rPr>
        <w:t>y轴正方向平移2个单位得到D（x</w:t>
      </w:r>
      <w:r w:rsidR="00933D70">
        <w:rPr>
          <w:rFonts w:ascii="宋体" w:hAnsi="宋体" w:cs="宋体"/>
        </w:rPr>
        <w:t>’</w:t>
      </w:r>
      <w:r w:rsidR="00933D70">
        <w:rPr>
          <w:rFonts w:ascii="宋体" w:hAnsi="宋体" w:cs="宋体" w:hint="eastAsia"/>
        </w:rPr>
        <w:t>,y</w:t>
      </w:r>
      <w:r w:rsidR="00933D70">
        <w:rPr>
          <w:rFonts w:ascii="宋体" w:hAnsi="宋体" w:cs="宋体"/>
        </w:rPr>
        <w:t>’</w:t>
      </w:r>
      <w:r w:rsidR="00933D70">
        <w:rPr>
          <w:rFonts w:ascii="宋体" w:hAnsi="宋体" w:cs="宋体" w:hint="eastAsia"/>
        </w:rPr>
        <w:t>）</w:t>
      </w:r>
    </w:p>
    <w:p w14:paraId="2FDF9C39" w14:textId="77777777" w:rsidR="00933D70" w:rsidRDefault="00933D70" w:rsidP="00D65E3B">
      <w:pPr>
        <w:rPr>
          <w:rFonts w:ascii="宋体" w:hAnsi="宋体" w:cs="宋体" w:hint="eastAsia"/>
        </w:rPr>
      </w:pPr>
      <w:r>
        <w:rPr>
          <w:rFonts w:ascii="宋体" w:hAnsi="宋体" w:cs="宋体" w:hint="eastAsia"/>
        </w:rPr>
        <w:t>则可得：</w:t>
      </w:r>
    </w:p>
    <w:p w14:paraId="52F45E07" w14:textId="092D702D" w:rsidR="00933D70" w:rsidRPr="00CD7468" w:rsidRDefault="00933D70" w:rsidP="00933D70">
      <w:pPr>
        <w:rPr>
          <w:rFonts w:ascii="宋体" w:hAnsi="宋体" w:cs="宋体"/>
          <w:sz w:val="28"/>
          <w:szCs w:val="28"/>
        </w:rPr>
      </w:pPr>
      <m:oMathPara>
        <m:oMath>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rPr>
                        </m:ctrlPr>
                      </m:sSupPr>
                      <m:e>
                        <m:r>
                          <m:rPr>
                            <m:sty m:val="bi"/>
                          </m:rPr>
                          <w:rPr>
                            <w:rFonts w:ascii="Cambria Math" w:hAnsi="Cambria Math"/>
                          </w:rPr>
                          <m:t>x</m:t>
                        </m:r>
                      </m:e>
                      <m:sup>
                        <m:r>
                          <m:rPr>
                            <m:sty m:val="p"/>
                          </m:rPr>
                          <w:rPr>
                            <w:rFonts w:ascii="Cambria Math" w:hAnsi="Cambria Math"/>
                          </w:rPr>
                          <m:t>'</m:t>
                        </m:r>
                      </m:sup>
                    </m:sSup>
                  </m:e>
                </m:mr>
                <m:mr>
                  <m:e>
                    <m:sSup>
                      <m:sSupPr>
                        <m:ctrlPr>
                          <w:rPr>
                            <w:rFonts w:ascii="Cambria Math" w:hAnsi="Cambria Math"/>
                          </w:rPr>
                        </m:ctrlPr>
                      </m:sSupPr>
                      <m:e>
                        <m:r>
                          <m:rPr>
                            <m:sty m:val="bi"/>
                          </m:rPr>
                          <w:rPr>
                            <w:rFonts w:ascii="Cambria Math" w:hAnsi="Cambria Math"/>
                          </w:rPr>
                          <m:t>y</m:t>
                        </m:r>
                      </m:e>
                      <m:sup>
                        <m:r>
                          <m:rPr>
                            <m:sty m:val="p"/>
                          </m:rPr>
                          <w:rPr>
                            <w:rFonts w:ascii="Cambria Math" w:hAnsi="Cambria Math"/>
                          </w:rPr>
                          <m:t>'</m:t>
                        </m:r>
                      </m:sup>
                    </m:sSup>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x</m:t>
                    </m:r>
                  </m:e>
                </m:mr>
                <m:mr>
                  <m:e>
                    <m:r>
                      <m:rPr>
                        <m:sty m:val="p"/>
                      </m:rPr>
                      <w:rPr>
                        <w:rFonts w:ascii="Cambria Math" w:hAnsi="Cambria Math"/>
                      </w:rPr>
                      <m:t>y</m:t>
                    </m:r>
                  </m:e>
                </m:mr>
                <m:mr>
                  <m:e>
                    <m: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0</m:t>
                    </m:r>
                  </m:e>
                  <m:e>
                    <m:r>
                      <m:rPr>
                        <m:sty m:val="b"/>
                      </m:rPr>
                      <w:rPr>
                        <w:rFonts w:ascii="Cambria Math" w:hAnsi="Cambria Math"/>
                      </w:rPr>
                      <m:t>1</m:t>
                    </m:r>
                  </m:e>
                  <m:e>
                    <m:r>
                      <m:rPr>
                        <m:sty m:val="p"/>
                      </m:rPr>
                      <w:rPr>
                        <w:rFonts w:ascii="Cambria Math" w:hAnsi="Cambria Math"/>
                      </w:rPr>
                      <m:t>0</m:t>
                    </m:r>
                  </m:e>
                </m:mr>
                <m:mr>
                  <m:e>
                    <m:r>
                      <m:rPr>
                        <m:sty m:val="b"/>
                      </m:rPr>
                      <w:rPr>
                        <w:rFonts w:ascii="Cambria Math" w:hAnsi="Cambria Math"/>
                      </w:rPr>
                      <m:t>-1</m:t>
                    </m:r>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2</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d>
            <m:dPr>
              <m:ctrlPr>
                <w:rPr>
                  <w:rFonts w:ascii="Cambria Math" w:hAnsi="Cambria Math"/>
                  <w:sz w:val="28"/>
                  <w:szCs w:val="28"/>
                </w:rPr>
              </m:ctrlPr>
            </m:dPr>
            <m:e>
              <m:m>
                <m:mPr>
                  <m:mcs>
                    <m:mc>
                      <m:mcPr>
                        <m:count m:val="3"/>
                        <m:mcJc m:val="center"/>
                      </m:mcPr>
                    </m:mc>
                  </m:mcs>
                  <m:ctrlPr>
                    <w:rPr>
                      <w:rFonts w:ascii="Cambria Math" w:hAnsi="Cambria Math"/>
                      <w:sz w:val="28"/>
                      <w:szCs w:val="28"/>
                    </w:rPr>
                  </m:ctrlPr>
                </m:mPr>
                <m:mr>
                  <m:e>
                    <m:r>
                      <m:rPr>
                        <m:sty m:val="p"/>
                      </m:rPr>
                      <w:rPr>
                        <w:rFonts w:ascii="Cambria Math" w:hAnsi="Cambria Math" w:cs="宋体"/>
                      </w:rPr>
                      <m:t>1</m:t>
                    </m:r>
                  </m:e>
                  <m:e>
                    <m:r>
                      <m:rPr>
                        <m:sty m:val="b"/>
                      </m:rPr>
                      <w:rPr>
                        <w:rFonts w:ascii="Cambria Math" w:hAnsi="Cambria Math"/>
                      </w:rPr>
                      <m:t>0</m:t>
                    </m:r>
                  </m:e>
                  <m:e>
                    <m:r>
                      <m:rPr>
                        <m:sty m:val="p"/>
                      </m:rPr>
                      <w:rPr>
                        <w:rFonts w:ascii="Cambria Math" w:hAnsi="Cambria Math"/>
                      </w:rPr>
                      <m:t>0</m:t>
                    </m:r>
                  </m:e>
                </m:mr>
                <m:mr>
                  <m:e>
                    <m:r>
                      <m:rPr>
                        <m:sty m:val="b"/>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3</m:t>
                    </m:r>
                  </m:e>
                  <m:e>
                    <m:r>
                      <m:rPr>
                        <m:sty m:val="p"/>
                      </m:rPr>
                      <w:rPr>
                        <w:rFonts w:ascii="Cambria Math" w:hAnsi="Cambria Math"/>
                      </w:rPr>
                      <m:t>1</m:t>
                    </m:r>
                  </m:e>
                </m:mr>
              </m:m>
            </m:e>
          </m:d>
        </m:oMath>
      </m:oMathPara>
    </w:p>
    <w:p w14:paraId="1AB6BD8D" w14:textId="7705309B" w:rsidR="00CD7468" w:rsidRDefault="005B6BC6" w:rsidP="00CD7468">
      <w:pPr>
        <w:pStyle w:val="Heading5"/>
        <w:rPr>
          <w:rFonts w:hint="eastAsia"/>
        </w:rPr>
      </w:pPr>
      <w:r>
        <w:rPr>
          <w:rFonts w:hint="eastAsia"/>
        </w:rPr>
        <w:t>地理坐标系</w:t>
      </w:r>
      <w:r>
        <w:rPr>
          <w:rFonts w:ascii="宋体" w:hAnsi="宋体" w:cs="宋体" w:hint="eastAsia"/>
        </w:rPr>
        <w:t>转投影坐标系</w:t>
      </w:r>
    </w:p>
    <w:p w14:paraId="1248A39A" w14:textId="2A744D96" w:rsidR="007C73FA" w:rsidRDefault="007C73FA" w:rsidP="00CD7468">
      <w:pPr>
        <w:rPr>
          <w:rFonts w:ascii="宋体" w:hAnsi="宋体" w:cs="宋体" w:hint="eastAsia"/>
        </w:rPr>
      </w:pPr>
      <w:r>
        <w:rPr>
          <w:rFonts w:ascii="宋体" w:hAnsi="宋体" w:cs="宋体" w:hint="eastAsia"/>
        </w:rPr>
        <w:t>将当前符号投影到另外一个坐标系。</w:t>
      </w:r>
    </w:p>
    <w:p w14:paraId="01FCF6B1" w14:textId="167EB282" w:rsidR="00CD7468" w:rsidRPr="00CD7468" w:rsidRDefault="00CD7468" w:rsidP="00CD7468">
      <w:pPr>
        <w:rPr>
          <w:rFonts w:ascii="宋体" w:hAnsi="宋体" w:cs="宋体" w:hint="eastAsia"/>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_Ref286933420 \w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ascii="宋体" w:hAnsi="宋体" w:cs="宋体"/>
        </w:rPr>
        <w:t>第4章</w:t>
      </w:r>
      <w:r>
        <w:rPr>
          <w:rFonts w:ascii="宋体" w:hAnsi="宋体" w:cs="宋体"/>
        </w:rPr>
        <w:fldChar w:fldCharType="end"/>
      </w:r>
      <w:r>
        <w:rPr>
          <w:rFonts w:ascii="宋体" w:hAnsi="宋体" w:cs="宋体" w:hint="eastAsia"/>
        </w:rPr>
        <w:t xml:space="preserve"> </w:t>
      </w:r>
      <w:r>
        <w:rPr>
          <w:rFonts w:ascii="宋体" w:hAnsi="宋体" w:cs="宋体"/>
        </w:rPr>
        <w:fldChar w:fldCharType="begin"/>
      </w:r>
      <w:r>
        <w:rPr>
          <w:rFonts w:ascii="宋体" w:hAnsi="宋体" w:cs="宋体"/>
        </w:rPr>
        <w:instrText xml:space="preserve"> REF _Ref286933420 \h </w:instrText>
      </w:r>
      <w:r>
        <w:rPr>
          <w:rFonts w:ascii="宋体" w:hAnsi="宋体" w:cs="宋体"/>
        </w:rPr>
      </w:r>
      <w:r>
        <w:rPr>
          <w:rFonts w:ascii="宋体" w:hAnsi="宋体" w:cs="宋体"/>
        </w:rPr>
        <w:fldChar w:fldCharType="separate"/>
      </w:r>
      <w:r>
        <w:rPr>
          <w:rFonts w:ascii="宋体" w:hAnsi="宋体" w:cs="宋体" w:hint="eastAsia"/>
        </w:rPr>
        <w:t>地理坐标模块详细设计</w:t>
      </w:r>
      <w:r>
        <w:rPr>
          <w:rFonts w:ascii="宋体" w:hAnsi="宋体" w:cs="宋体"/>
        </w:rPr>
        <w:fldChar w:fldCharType="end"/>
      </w:r>
    </w:p>
    <w:p w14:paraId="19855785" w14:textId="2B7B4915" w:rsidR="00D65E3B" w:rsidRPr="00D65E3B" w:rsidRDefault="00253AD6" w:rsidP="00933D70">
      <w:pPr>
        <w:ind w:firstLine="0"/>
      </w:pPr>
      <w:r>
        <w:br w:type="page"/>
      </w:r>
    </w:p>
    <w:p w14:paraId="113C5F1C" w14:textId="1EF9D71C" w:rsidR="004F7F47" w:rsidRDefault="004F7F47" w:rsidP="00803763">
      <w:pPr>
        <w:pStyle w:val="Heading2"/>
        <w:rPr>
          <w:rFonts w:ascii="宋体" w:hAnsi="宋体" w:cs="宋体"/>
        </w:rPr>
      </w:pPr>
      <w:r>
        <w:rPr>
          <w:rFonts w:ascii="宋体" w:hAnsi="宋体" w:cs="宋体" w:hint="eastAsia"/>
        </w:rPr>
        <w:t xml:space="preserve"> </w:t>
      </w:r>
      <w:bookmarkStart w:id="356" w:name="_Toc287515727"/>
      <w:r>
        <w:rPr>
          <w:rFonts w:ascii="宋体" w:hAnsi="宋体" w:cs="宋体" w:hint="eastAsia"/>
        </w:rPr>
        <w:t>矢量符号可视化的尺寸</w:t>
      </w:r>
      <w:r w:rsidR="00786AA6">
        <w:rPr>
          <w:rFonts w:ascii="宋体" w:hAnsi="宋体" w:cs="宋体" w:hint="eastAsia"/>
        </w:rPr>
        <w:t>、颜色</w:t>
      </w:r>
      <w:bookmarkEnd w:id="356"/>
    </w:p>
    <w:p w14:paraId="5FF867C0" w14:textId="58B7DAA3" w:rsidR="00BE069D" w:rsidRDefault="00BE069D" w:rsidP="00BE069D">
      <w:pPr>
        <w:rPr>
          <w:rFonts w:ascii="宋体" w:hAnsi="宋体" w:cs="宋体"/>
        </w:rPr>
      </w:pPr>
      <w:r>
        <w:rPr>
          <w:rFonts w:ascii="宋体" w:hAnsi="宋体" w:cs="宋体" w:hint="eastAsia"/>
        </w:rPr>
        <w:t>在对于矢量符号的其他描述中，IOS.GIS.Common.Tools SDK默认支持了尺寸、颜色两种规格。IOS.GIS.Common.Tools SDK构造的应用，可以通过通过扩展矢量符号及对应的可视化方法来实现对于更丰富的规格的支持。</w:t>
      </w:r>
    </w:p>
    <w:p w14:paraId="0D8F754E" w14:textId="77777777" w:rsidR="003B1451" w:rsidRDefault="003B1451" w:rsidP="00BE069D">
      <w:pPr>
        <w:rPr>
          <w:rFonts w:ascii="宋体" w:hAnsi="宋体" w:cs="宋体"/>
        </w:rPr>
      </w:pPr>
    </w:p>
    <w:p w14:paraId="5393EC61" w14:textId="2F01C19E" w:rsidR="003B1451" w:rsidRDefault="00082631" w:rsidP="00BE069D">
      <w:pPr>
        <w:rPr>
          <w:rFonts w:ascii="宋体" w:hAnsi="宋体" w:cs="宋体" w:hint="eastAsia"/>
        </w:rPr>
      </w:pPr>
      <w:r>
        <w:rPr>
          <w:rFonts w:ascii="宋体" w:hAnsi="宋体" w:cs="宋体" w:hint="eastAsia"/>
        </w:rPr>
        <w:t>IOS.GIS.Common.Tools SDK对于可视化尺寸、颜色的支持，是在数据结构和可视化中，通过矢量符号单元对于尺寸和颜色的支持来实现的。</w:t>
      </w:r>
    </w:p>
    <w:p w14:paraId="7C9C8497" w14:textId="77777777" w:rsidR="003B1451" w:rsidRPr="00BE069D" w:rsidRDefault="003B1451" w:rsidP="00082631">
      <w:pPr>
        <w:ind w:firstLine="0"/>
        <w:rPr>
          <w:rFonts w:ascii="宋体" w:hAnsi="宋体" w:cs="宋体" w:hint="eastAsia"/>
        </w:rPr>
      </w:pPr>
    </w:p>
    <w:p w14:paraId="2B57BE49" w14:textId="6F462929" w:rsidR="00803763" w:rsidRDefault="004F7F47" w:rsidP="00803763">
      <w:pPr>
        <w:pStyle w:val="Heading2"/>
        <w:rPr>
          <w:rFonts w:ascii="宋体" w:hAnsi="宋体" w:cs="宋体"/>
        </w:rPr>
      </w:pPr>
      <w:r>
        <w:rPr>
          <w:rFonts w:ascii="宋体" w:hAnsi="宋体" w:cs="宋体"/>
        </w:rPr>
        <w:t xml:space="preserve"> </w:t>
      </w:r>
      <w:bookmarkStart w:id="357" w:name="_Toc287515728"/>
      <w:r w:rsidR="00803763">
        <w:rPr>
          <w:rFonts w:ascii="宋体" w:hAnsi="宋体" w:cs="宋体" w:hint="eastAsia"/>
        </w:rPr>
        <w:t>矢量符号的数据结构定义</w:t>
      </w:r>
      <w:bookmarkEnd w:id="357"/>
    </w:p>
    <w:p w14:paraId="2EB42F60" w14:textId="0E643DDA" w:rsidR="0048583C" w:rsidRDefault="00DA1F47" w:rsidP="00DA1F47">
      <w:pPr>
        <w:pStyle w:val="Heading3"/>
      </w:pPr>
      <w:r>
        <w:t xml:space="preserve"> </w:t>
      </w:r>
      <w:bookmarkStart w:id="358" w:name="_Toc287515729"/>
      <w:r w:rsidR="0048583C">
        <w:rPr>
          <w:rFonts w:hint="eastAsia"/>
        </w:rPr>
        <w:t>OGIS</w:t>
      </w:r>
      <w:r w:rsidR="0048583C">
        <w:rPr>
          <w:rFonts w:hint="eastAsia"/>
        </w:rPr>
        <w:t>的空间类型数据定义</w:t>
      </w:r>
      <w:bookmarkEnd w:id="358"/>
    </w:p>
    <w:p w14:paraId="7B998C96" w14:textId="3D67912E" w:rsidR="002D0735" w:rsidRDefault="002D0735" w:rsidP="002D0735">
      <w:pPr>
        <w:rPr>
          <w:rFonts w:ascii="宋体" w:hAnsi="宋体" w:cs="宋体"/>
        </w:rPr>
      </w:pPr>
      <w:r>
        <w:rPr>
          <w:rFonts w:ascii="宋体" w:hAnsi="宋体" w:cs="宋体" w:hint="eastAsia"/>
        </w:rPr>
        <w:t>IOS.GIS.Common.Tools的数据结构定义基于OGIS对于空间类型数据在几何形状的描述。OGIS对点、线、面、几何体的基础上，扩展出线串、线性环、多边形、多面、多线、多点等几何图形，保证了空间类型数据在并、差、交等几何操作上的闭合性。</w:t>
      </w:r>
    </w:p>
    <w:p w14:paraId="4CB36228" w14:textId="068851E8" w:rsidR="002D0735" w:rsidRDefault="002D0735" w:rsidP="002D0735">
      <w:pPr>
        <w:rPr>
          <w:rFonts w:ascii="宋体" w:hAnsi="宋体" w:cs="宋体"/>
        </w:rPr>
      </w:pPr>
      <w:r>
        <w:rPr>
          <w:rFonts w:ascii="宋体" w:hAnsi="宋体" w:cs="宋体" w:hint="eastAsia"/>
        </w:rPr>
        <w:t>如图：</w:t>
      </w:r>
    </w:p>
    <w:p w14:paraId="23E7E265" w14:textId="77777777" w:rsidR="002D0735" w:rsidRDefault="002D0735" w:rsidP="002D0735">
      <w:pPr>
        <w:keepNext/>
        <w:ind w:firstLine="0"/>
        <w:jc w:val="center"/>
      </w:pPr>
      <w:r>
        <w:rPr>
          <w:rFonts w:ascii="宋体" w:hAnsi="宋体" w:cs="宋体"/>
          <w:noProof/>
          <w:lang w:eastAsia="en-US"/>
        </w:rPr>
        <w:drawing>
          <wp:inline distT="0" distB="0" distL="0" distR="0" wp14:anchorId="41FA03CE" wp14:editId="5DCF4512">
            <wp:extent cx="3888317" cy="1924064"/>
            <wp:effectExtent l="0" t="0" r="0"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9250" cy="1924526"/>
                    </a:xfrm>
                    <a:prstGeom prst="rect">
                      <a:avLst/>
                    </a:prstGeom>
                    <a:noFill/>
                    <a:ln>
                      <a:noFill/>
                    </a:ln>
                  </pic:spPr>
                </pic:pic>
              </a:graphicData>
            </a:graphic>
          </wp:inline>
        </w:drawing>
      </w:r>
    </w:p>
    <w:p w14:paraId="4939621C" w14:textId="612B47A9" w:rsidR="002D0735" w:rsidRPr="006B479C" w:rsidRDefault="002D0735" w:rsidP="002D0735">
      <w:pPr>
        <w:pStyle w:val="Caption"/>
        <w:rPr>
          <w:rFonts w:ascii="宋体" w:hAnsi="宋体" w:cs="宋体"/>
        </w:rPr>
      </w:pPr>
      <w:r>
        <w:rPr>
          <w:rFonts w:hint="eastAsia"/>
        </w:rPr>
        <w:t>图</w:t>
      </w:r>
      <w:r>
        <w:rPr>
          <w:rFonts w:hint="eastAsia"/>
        </w:rPr>
        <w:t xml:space="preserve"> </w:t>
      </w:r>
      <w:fldSimple w:instr=" STYLEREF 2 \s ">
        <w:r w:rsidR="00F01F4D">
          <w:rPr>
            <w:noProof/>
          </w:rPr>
          <w:t>9.6</w:t>
        </w:r>
      </w:fldSimple>
      <w:r w:rsidR="00F01F4D">
        <w:noBreakHyphen/>
      </w:r>
      <w:r w:rsidR="00F01F4D">
        <w:fldChar w:fldCharType="begin"/>
      </w:r>
      <w:r w:rsidR="00F01F4D">
        <w:instrText xml:space="preserve"> SEQ </w:instrText>
      </w:r>
      <w:r w:rsidR="00F01F4D">
        <w:rPr>
          <w:rFonts w:hint="eastAsia"/>
        </w:rPr>
        <w:instrText>图</w:instrText>
      </w:r>
      <w:r w:rsidR="00F01F4D">
        <w:rPr>
          <w:rFonts w:hint="eastAsia"/>
        </w:rPr>
        <w:instrText xml:space="preserve"> \* ARABIC \s 2</w:instrText>
      </w:r>
      <w:r w:rsidR="00F01F4D">
        <w:instrText xml:space="preserve"> </w:instrText>
      </w:r>
      <w:r w:rsidR="00F01F4D">
        <w:fldChar w:fldCharType="separate"/>
      </w:r>
      <w:r w:rsidR="00F01F4D">
        <w:rPr>
          <w:noProof/>
        </w:rPr>
        <w:t>1</w:t>
      </w:r>
      <w:r w:rsidR="00F01F4D">
        <w:fldChar w:fldCharType="end"/>
      </w:r>
      <w:r>
        <w:rPr>
          <w:rFonts w:hint="eastAsia"/>
        </w:rPr>
        <w:t xml:space="preserve"> OSGI</w:t>
      </w:r>
      <w:r>
        <w:rPr>
          <w:rFonts w:hint="eastAsia"/>
        </w:rPr>
        <w:t>空间类型数据定义</w:t>
      </w:r>
    </w:p>
    <w:p w14:paraId="34A36655" w14:textId="77777777" w:rsidR="002D0735" w:rsidRPr="002D0735" w:rsidRDefault="002D0735" w:rsidP="002D0735"/>
    <w:p w14:paraId="66BE5477" w14:textId="77777777" w:rsidR="00EF4311" w:rsidRPr="00EF4311" w:rsidRDefault="00EF4311" w:rsidP="00EF4311">
      <w:pPr>
        <w:rPr>
          <w:rFonts w:ascii="宋体" w:hAnsi="宋体" w:cs="宋体" w:hint="eastAsia"/>
        </w:rPr>
      </w:pPr>
    </w:p>
    <w:p w14:paraId="3BDB32B0" w14:textId="647D9192" w:rsidR="00117B70" w:rsidRDefault="0066225F" w:rsidP="0066225F">
      <w:pPr>
        <w:pStyle w:val="Heading3"/>
        <w:rPr>
          <w:rFonts w:hint="eastAsia"/>
        </w:rPr>
      </w:pPr>
      <w:r>
        <w:t xml:space="preserve"> </w:t>
      </w:r>
      <w:r w:rsidRPr="0066225F">
        <w:rPr>
          <w:rFonts w:hint="eastAsia"/>
        </w:rPr>
        <w:t>IOS.GIS.Common.Tools</w:t>
      </w:r>
      <w:r w:rsidRPr="0066225F">
        <w:rPr>
          <w:rFonts w:hint="eastAsia"/>
        </w:rPr>
        <w:t>的矢量结构定义</w:t>
      </w:r>
    </w:p>
    <w:p w14:paraId="3E6F032A" w14:textId="594A509B" w:rsidR="00AE47A5" w:rsidRPr="00AE47A5" w:rsidRDefault="00AE47A5" w:rsidP="00AE47A5">
      <w:pPr>
        <w:rPr>
          <w:rFonts w:ascii="宋体" w:hAnsi="宋体" w:cs="宋体" w:hint="eastAsia"/>
        </w:rPr>
      </w:pPr>
      <w:r>
        <w:rPr>
          <w:rFonts w:ascii="宋体" w:hAnsi="宋体" w:cs="宋体" w:hint="eastAsia"/>
        </w:rPr>
        <w:t>综合OGIS的空间数据类型模型，IOS.GIS.Common.Tools针对可视化和编辑的主要功能，细化了具体的矢量结构定义。</w:t>
      </w:r>
    </w:p>
    <w:p w14:paraId="7729C238" w14:textId="5310AA12" w:rsidR="00DA278B" w:rsidRDefault="00AE47A5" w:rsidP="00DA278B">
      <w:pPr>
        <w:pStyle w:val="Heading4"/>
        <w:rPr>
          <w:rFonts w:hint="eastAsia"/>
        </w:rPr>
      </w:pPr>
      <w:r>
        <w:rPr>
          <w:rFonts w:hint="eastAsia"/>
        </w:rPr>
        <w:t xml:space="preserve"> </w:t>
      </w:r>
      <w:r w:rsidR="00DA278B">
        <w:rPr>
          <w:rFonts w:hint="eastAsia"/>
        </w:rPr>
        <w:t>矢量结构类图</w:t>
      </w:r>
    </w:p>
    <w:p w14:paraId="02EC3E02" w14:textId="7BB8F3A3" w:rsidR="00F01F4D" w:rsidRDefault="00B870B6" w:rsidP="00F01F4D">
      <w:pPr>
        <w:keepNext/>
        <w:ind w:firstLine="0"/>
        <w:jc w:val="center"/>
      </w:pPr>
      <w:r>
        <w:rPr>
          <w:noProof/>
          <w:lang w:eastAsia="en-US"/>
        </w:rPr>
        <w:drawing>
          <wp:inline distT="0" distB="0" distL="0" distR="0" wp14:anchorId="2035CFA2" wp14:editId="3ECB1015">
            <wp:extent cx="5104765" cy="4544596"/>
            <wp:effectExtent l="0" t="0" r="635" b="254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04765" cy="4544596"/>
                    </a:xfrm>
                    <a:prstGeom prst="rect">
                      <a:avLst/>
                    </a:prstGeom>
                    <a:noFill/>
                    <a:ln>
                      <a:noFill/>
                    </a:ln>
                  </pic:spPr>
                </pic:pic>
              </a:graphicData>
            </a:graphic>
          </wp:inline>
        </w:drawing>
      </w:r>
    </w:p>
    <w:p w14:paraId="3C10E5A3" w14:textId="107821A4" w:rsidR="00B651C2" w:rsidRDefault="00F01F4D" w:rsidP="00F01F4D">
      <w:pPr>
        <w:pStyle w:val="Caption"/>
        <w:rPr>
          <w:rFonts w:hint="eastAsia"/>
        </w:rPr>
      </w:pPr>
      <w:r>
        <w:rPr>
          <w:rFonts w:hint="eastAsia"/>
        </w:rPr>
        <w:t>图</w:t>
      </w:r>
      <w:r>
        <w:rPr>
          <w:rFonts w:hint="eastAsia"/>
        </w:rPr>
        <w:t xml:space="preserve"> </w:t>
      </w:r>
      <w:fldSimple w:instr=" STYLEREF 2 \s ">
        <w:r>
          <w:rPr>
            <w:noProof/>
          </w:rPr>
          <w:t>9.6</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矢量结构图</w:t>
      </w:r>
    </w:p>
    <w:p w14:paraId="65FA0515" w14:textId="3214F9C6" w:rsidR="00F01F4D" w:rsidRPr="00F01F4D" w:rsidRDefault="00F01F4D" w:rsidP="00F01F4D">
      <w:pPr>
        <w:rPr>
          <w:rFonts w:ascii="宋体" w:hAnsi="宋体" w:cs="宋体" w:hint="eastAsia"/>
        </w:rPr>
      </w:pPr>
    </w:p>
    <w:p w14:paraId="6C30F9EC" w14:textId="43F590B4" w:rsidR="00135308" w:rsidRDefault="00135308" w:rsidP="00135308">
      <w:pPr>
        <w:pStyle w:val="Caption"/>
        <w:keepNext/>
      </w:pPr>
      <w:r>
        <w:rPr>
          <w:rFonts w:hint="eastAsia"/>
        </w:rPr>
        <w:t>表</w:t>
      </w:r>
      <w:r>
        <w:rPr>
          <w:rFonts w:hint="eastAsia"/>
        </w:rPr>
        <w:t xml:space="preserve"> </w:t>
      </w:r>
      <w:fldSimple w:instr=" STYLEREF 2 \s ">
        <w:r>
          <w:rPr>
            <w:noProof/>
          </w:rPr>
          <w:t>9.6</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1</w:t>
      </w:r>
      <w:r>
        <w:fldChar w:fldCharType="end"/>
      </w:r>
      <w:r>
        <w:rPr>
          <w:rFonts w:hint="eastAsia"/>
        </w:rPr>
        <w:t xml:space="preserve"> </w:t>
      </w:r>
      <w:r>
        <w:rPr>
          <w:rFonts w:hint="eastAsia"/>
        </w:rPr>
        <w:t>矢量结构符号类图说明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F01F4D" w:rsidRPr="001D0EA8" w14:paraId="5877923C" w14:textId="77777777" w:rsidTr="00F01F4D">
        <w:trPr>
          <w:trHeight w:val="312"/>
        </w:trPr>
        <w:tc>
          <w:tcPr>
            <w:tcW w:w="1763" w:type="dxa"/>
            <w:shd w:val="clear" w:color="auto" w:fill="auto"/>
          </w:tcPr>
          <w:p w14:paraId="2C001F0B" w14:textId="4C48891D" w:rsidR="00F01F4D" w:rsidRPr="000B78F7" w:rsidRDefault="00A964E4" w:rsidP="00A964E4">
            <w:pPr>
              <w:rPr>
                <w:rFonts w:ascii="宋体" w:hAnsi="宋体" w:cs="宋体"/>
                <w:b/>
              </w:rPr>
            </w:pPr>
            <w:r>
              <w:rPr>
                <w:rFonts w:ascii="宋体" w:hAnsi="宋体" w:cs="宋体" w:hint="eastAsia"/>
                <w:b/>
              </w:rPr>
              <w:t>类型</w:t>
            </w:r>
          </w:p>
        </w:tc>
        <w:tc>
          <w:tcPr>
            <w:tcW w:w="5635" w:type="dxa"/>
            <w:shd w:val="clear" w:color="auto" w:fill="auto"/>
          </w:tcPr>
          <w:p w14:paraId="1BB3B6C6" w14:textId="77777777" w:rsidR="00F01F4D" w:rsidRPr="001D0EA8" w:rsidRDefault="00F01F4D" w:rsidP="00F01F4D">
            <w:pPr>
              <w:jc w:val="center"/>
              <w:rPr>
                <w:b/>
              </w:rPr>
            </w:pPr>
            <w:r w:rsidRPr="001D0EA8">
              <w:rPr>
                <w:b/>
              </w:rPr>
              <w:t>说明</w:t>
            </w:r>
          </w:p>
        </w:tc>
      </w:tr>
      <w:tr w:rsidR="00C937FD" w:rsidRPr="004559D7" w14:paraId="787BC2D3" w14:textId="77777777" w:rsidTr="00F01F4D">
        <w:trPr>
          <w:trHeight w:val="312"/>
        </w:trPr>
        <w:tc>
          <w:tcPr>
            <w:tcW w:w="1763" w:type="dxa"/>
          </w:tcPr>
          <w:p w14:paraId="530D175D" w14:textId="4A3CB40F" w:rsidR="00C937FD" w:rsidRDefault="00C937FD" w:rsidP="00D35525">
            <w:pPr>
              <w:ind w:firstLine="0"/>
              <w:jc w:val="center"/>
              <w:rPr>
                <w:rFonts w:ascii="宋体" w:hAnsi="宋体" w:cs="宋体" w:hint="eastAsia"/>
              </w:rPr>
            </w:pPr>
            <w:r>
              <w:rPr>
                <w:rFonts w:ascii="宋体" w:hAnsi="宋体" w:cs="宋体" w:hint="eastAsia"/>
              </w:rPr>
              <w:t>符号</w:t>
            </w:r>
          </w:p>
        </w:tc>
        <w:tc>
          <w:tcPr>
            <w:tcW w:w="5635" w:type="dxa"/>
          </w:tcPr>
          <w:p w14:paraId="38463569" w14:textId="4308BBFA" w:rsidR="00C937FD" w:rsidRDefault="00C937FD" w:rsidP="00F01F4D">
            <w:pPr>
              <w:ind w:firstLine="0"/>
              <w:rPr>
                <w:rFonts w:ascii="宋体" w:hAnsi="宋体" w:cs="宋体" w:hint="eastAsia"/>
              </w:rPr>
            </w:pPr>
            <w:r>
              <w:rPr>
                <w:rFonts w:ascii="宋体" w:hAnsi="宋体" w:cs="宋体" w:hint="eastAsia"/>
              </w:rPr>
              <w:t>抽象矢量符号的基类</w:t>
            </w:r>
          </w:p>
        </w:tc>
      </w:tr>
      <w:tr w:rsidR="00B870B6" w:rsidRPr="004559D7" w14:paraId="0E0A6221" w14:textId="77777777" w:rsidTr="00F01F4D">
        <w:trPr>
          <w:trHeight w:val="312"/>
        </w:trPr>
        <w:tc>
          <w:tcPr>
            <w:tcW w:w="1763" w:type="dxa"/>
          </w:tcPr>
          <w:p w14:paraId="48408A11" w14:textId="60216BE6" w:rsidR="00B870B6" w:rsidRDefault="00B870B6" w:rsidP="00D35525">
            <w:pPr>
              <w:ind w:firstLine="0"/>
              <w:jc w:val="center"/>
              <w:rPr>
                <w:rFonts w:ascii="宋体" w:hAnsi="宋体" w:cs="宋体" w:hint="eastAsia"/>
              </w:rPr>
            </w:pPr>
            <w:r>
              <w:rPr>
                <w:rFonts w:ascii="宋体" w:hAnsi="宋体" w:cs="宋体" w:hint="eastAsia"/>
              </w:rPr>
              <w:t>拓扑关系</w:t>
            </w:r>
          </w:p>
        </w:tc>
        <w:tc>
          <w:tcPr>
            <w:tcW w:w="5635" w:type="dxa"/>
          </w:tcPr>
          <w:p w14:paraId="6EFD7F52" w14:textId="57B8EE92" w:rsidR="00B870B6" w:rsidRDefault="00B870B6" w:rsidP="00F01F4D">
            <w:pPr>
              <w:ind w:firstLine="0"/>
              <w:rPr>
                <w:rFonts w:ascii="宋体" w:hAnsi="宋体" w:cs="宋体" w:hint="eastAsia"/>
              </w:rPr>
            </w:pPr>
            <w:r>
              <w:rPr>
                <w:rFonts w:ascii="宋体" w:hAnsi="宋体" w:cs="宋体" w:hint="eastAsia"/>
              </w:rPr>
              <w:t>符号的拓扑关系枚举</w:t>
            </w:r>
          </w:p>
        </w:tc>
      </w:tr>
      <w:tr w:rsidR="00C937FD" w:rsidRPr="004559D7" w14:paraId="73A55CF3" w14:textId="77777777" w:rsidTr="00F01F4D">
        <w:trPr>
          <w:trHeight w:val="312"/>
        </w:trPr>
        <w:tc>
          <w:tcPr>
            <w:tcW w:w="1763" w:type="dxa"/>
          </w:tcPr>
          <w:p w14:paraId="6C392C04" w14:textId="5BCA4166" w:rsidR="00C937FD" w:rsidRDefault="00BF273D" w:rsidP="00D35525">
            <w:pPr>
              <w:ind w:firstLine="0"/>
              <w:jc w:val="center"/>
              <w:rPr>
                <w:rFonts w:ascii="宋体" w:hAnsi="宋体" w:cs="宋体" w:hint="eastAsia"/>
              </w:rPr>
            </w:pPr>
            <w:r>
              <w:rPr>
                <w:rFonts w:ascii="宋体" w:hAnsi="宋体" w:cs="宋体" w:hint="eastAsia"/>
              </w:rPr>
              <w:t>符号层级</w:t>
            </w:r>
          </w:p>
        </w:tc>
        <w:tc>
          <w:tcPr>
            <w:tcW w:w="5635" w:type="dxa"/>
          </w:tcPr>
          <w:p w14:paraId="685A84CB" w14:textId="52343338" w:rsidR="00C937FD" w:rsidRDefault="00BF273D" w:rsidP="00F01F4D">
            <w:pPr>
              <w:ind w:firstLine="0"/>
              <w:rPr>
                <w:rFonts w:ascii="宋体" w:hAnsi="宋体" w:cs="宋体" w:hint="eastAsia"/>
              </w:rPr>
            </w:pPr>
            <w:r>
              <w:rPr>
                <w:rFonts w:ascii="宋体" w:hAnsi="宋体" w:cs="宋体" w:hint="eastAsia"/>
              </w:rPr>
              <w:t>包含了一组符号的层</w:t>
            </w:r>
          </w:p>
        </w:tc>
      </w:tr>
      <w:tr w:rsidR="00C937FD" w:rsidRPr="004559D7" w14:paraId="4DEE4E3F" w14:textId="77777777" w:rsidTr="00F01F4D">
        <w:trPr>
          <w:trHeight w:val="312"/>
        </w:trPr>
        <w:tc>
          <w:tcPr>
            <w:tcW w:w="1763" w:type="dxa"/>
          </w:tcPr>
          <w:p w14:paraId="57B131A6" w14:textId="2B24838C" w:rsidR="00C937FD" w:rsidRDefault="00C937FD" w:rsidP="00D35525">
            <w:pPr>
              <w:ind w:firstLine="0"/>
              <w:jc w:val="center"/>
              <w:rPr>
                <w:rFonts w:ascii="宋体" w:hAnsi="宋体" w:cs="宋体" w:hint="eastAsia"/>
              </w:rPr>
            </w:pPr>
            <w:r>
              <w:rPr>
                <w:rFonts w:ascii="宋体" w:hAnsi="宋体" w:cs="宋体" w:hint="eastAsia"/>
              </w:rPr>
              <w:t>图片型符号</w:t>
            </w:r>
          </w:p>
        </w:tc>
        <w:tc>
          <w:tcPr>
            <w:tcW w:w="5635" w:type="dxa"/>
          </w:tcPr>
          <w:p w14:paraId="43CA9621" w14:textId="0983556F" w:rsidR="00C937FD" w:rsidRDefault="00BF273D" w:rsidP="00F01F4D">
            <w:pPr>
              <w:ind w:firstLine="0"/>
              <w:rPr>
                <w:rFonts w:ascii="宋体" w:hAnsi="宋体" w:cs="宋体" w:hint="eastAsia"/>
              </w:rPr>
            </w:pPr>
            <w:r>
              <w:rPr>
                <w:rFonts w:ascii="宋体" w:hAnsi="宋体" w:cs="宋体" w:hint="eastAsia"/>
              </w:rPr>
              <w:t>标量型符号</w:t>
            </w:r>
          </w:p>
        </w:tc>
      </w:tr>
      <w:tr w:rsidR="00F01F4D" w:rsidRPr="004559D7" w14:paraId="3C130713" w14:textId="77777777" w:rsidTr="00F01F4D">
        <w:trPr>
          <w:trHeight w:val="312"/>
        </w:trPr>
        <w:tc>
          <w:tcPr>
            <w:tcW w:w="1763" w:type="dxa"/>
          </w:tcPr>
          <w:p w14:paraId="7E31EC7F" w14:textId="47F34E80" w:rsidR="00F01F4D" w:rsidRPr="00200829" w:rsidRDefault="00F01F4D" w:rsidP="00D35525">
            <w:pPr>
              <w:ind w:firstLine="0"/>
              <w:jc w:val="center"/>
              <w:rPr>
                <w:rFonts w:ascii="宋体" w:hAnsi="宋体" w:cs="宋体"/>
              </w:rPr>
            </w:pPr>
            <w:r>
              <w:rPr>
                <w:rFonts w:ascii="宋体" w:hAnsi="宋体" w:cs="宋体" w:hint="eastAsia"/>
              </w:rPr>
              <w:t>几何体符号</w:t>
            </w:r>
          </w:p>
        </w:tc>
        <w:tc>
          <w:tcPr>
            <w:tcW w:w="5635" w:type="dxa"/>
          </w:tcPr>
          <w:p w14:paraId="5C4AC922" w14:textId="2B8C2013" w:rsidR="00F01F4D" w:rsidRPr="004559D7" w:rsidRDefault="00F01F4D" w:rsidP="00F01F4D">
            <w:pPr>
              <w:ind w:firstLine="0"/>
              <w:rPr>
                <w:rFonts w:ascii="宋体" w:hAnsi="宋体" w:cs="宋体"/>
              </w:rPr>
            </w:pPr>
            <w:r>
              <w:rPr>
                <w:rFonts w:ascii="宋体" w:hAnsi="宋体" w:cs="宋体" w:hint="eastAsia"/>
              </w:rPr>
              <w:t>几何类型符号的基类</w:t>
            </w:r>
          </w:p>
        </w:tc>
      </w:tr>
      <w:tr w:rsidR="00F01F4D" w14:paraId="183FC28C" w14:textId="77777777" w:rsidTr="00F01F4D">
        <w:trPr>
          <w:trHeight w:val="350"/>
        </w:trPr>
        <w:tc>
          <w:tcPr>
            <w:tcW w:w="1763" w:type="dxa"/>
          </w:tcPr>
          <w:p w14:paraId="4103490E" w14:textId="3D487114" w:rsidR="00F01F4D" w:rsidRPr="009C6906" w:rsidRDefault="00F01F4D" w:rsidP="00D35525">
            <w:pPr>
              <w:ind w:firstLine="0"/>
              <w:jc w:val="center"/>
              <w:rPr>
                <w:rFonts w:ascii="宋体" w:hAnsi="宋体" w:cs="宋体" w:hint="eastAsia"/>
              </w:rPr>
            </w:pPr>
            <w:r>
              <w:rPr>
                <w:rFonts w:ascii="宋体" w:hAnsi="宋体" w:cs="宋体" w:hint="eastAsia"/>
              </w:rPr>
              <w:t>点符号</w:t>
            </w:r>
          </w:p>
        </w:tc>
        <w:tc>
          <w:tcPr>
            <w:tcW w:w="5635" w:type="dxa"/>
          </w:tcPr>
          <w:p w14:paraId="3616802B" w14:textId="281F27C3" w:rsidR="00F01F4D" w:rsidRDefault="00F01F4D" w:rsidP="00F01F4D">
            <w:pPr>
              <w:ind w:firstLine="0"/>
              <w:rPr>
                <w:rFonts w:ascii="宋体" w:hAnsi="宋体" w:cs="宋体"/>
              </w:rPr>
            </w:pPr>
            <w:r>
              <w:rPr>
                <w:rFonts w:ascii="宋体" w:hAnsi="宋体" w:cs="宋体" w:hint="eastAsia"/>
              </w:rPr>
              <w:t>描述了点类型的符号</w:t>
            </w:r>
          </w:p>
        </w:tc>
      </w:tr>
      <w:tr w:rsidR="00F01F4D" w14:paraId="58291CC6" w14:textId="77777777" w:rsidTr="00F01F4D">
        <w:trPr>
          <w:trHeight w:val="63"/>
        </w:trPr>
        <w:tc>
          <w:tcPr>
            <w:tcW w:w="1763" w:type="dxa"/>
          </w:tcPr>
          <w:p w14:paraId="61172EED" w14:textId="5DFBB35C" w:rsidR="00F01F4D" w:rsidRDefault="00F01F4D" w:rsidP="00D35525">
            <w:pPr>
              <w:ind w:firstLine="0"/>
              <w:jc w:val="center"/>
              <w:rPr>
                <w:rFonts w:ascii="宋体" w:hAnsi="宋体" w:cs="宋体"/>
              </w:rPr>
            </w:pPr>
            <w:r>
              <w:rPr>
                <w:rFonts w:ascii="宋体" w:hAnsi="宋体" w:cs="宋体" w:hint="eastAsia"/>
              </w:rPr>
              <w:t>线符号</w:t>
            </w:r>
          </w:p>
        </w:tc>
        <w:tc>
          <w:tcPr>
            <w:tcW w:w="5635" w:type="dxa"/>
          </w:tcPr>
          <w:p w14:paraId="51703188" w14:textId="1028BD71" w:rsidR="00F01F4D" w:rsidRDefault="00F01F4D" w:rsidP="00F01F4D">
            <w:pPr>
              <w:ind w:firstLine="0"/>
              <w:rPr>
                <w:rFonts w:ascii="宋体" w:hAnsi="宋体" w:cs="宋体"/>
              </w:rPr>
            </w:pPr>
            <w:r>
              <w:rPr>
                <w:rFonts w:ascii="宋体" w:hAnsi="宋体" w:cs="宋体" w:hint="eastAsia"/>
              </w:rPr>
              <w:t>描述了线类型的符号</w:t>
            </w:r>
          </w:p>
        </w:tc>
      </w:tr>
      <w:tr w:rsidR="00F01F4D" w14:paraId="65067463" w14:textId="77777777" w:rsidTr="00F01F4D">
        <w:trPr>
          <w:trHeight w:val="312"/>
        </w:trPr>
        <w:tc>
          <w:tcPr>
            <w:tcW w:w="1763" w:type="dxa"/>
          </w:tcPr>
          <w:p w14:paraId="3C41C720" w14:textId="1537E16F" w:rsidR="00F01F4D" w:rsidRPr="00F01F4D" w:rsidRDefault="00F01F4D" w:rsidP="00D35525">
            <w:pPr>
              <w:tabs>
                <w:tab w:val="left" w:pos="320"/>
                <w:tab w:val="center" w:pos="973"/>
              </w:tabs>
              <w:ind w:firstLine="0"/>
              <w:jc w:val="center"/>
              <w:rPr>
                <w:rFonts w:ascii="宋体" w:hAnsi="宋体" w:cs="宋体" w:hint="eastAsia"/>
              </w:rPr>
            </w:pPr>
            <w:r>
              <w:rPr>
                <w:rFonts w:ascii="宋体" w:hAnsi="宋体" w:cs="宋体" w:hint="eastAsia"/>
              </w:rPr>
              <w:t>线串符号</w:t>
            </w:r>
          </w:p>
        </w:tc>
        <w:tc>
          <w:tcPr>
            <w:tcW w:w="5635" w:type="dxa"/>
          </w:tcPr>
          <w:p w14:paraId="4280DF61" w14:textId="10D52B6D" w:rsidR="00F01F4D" w:rsidRDefault="00F01F4D" w:rsidP="00F01F4D">
            <w:pPr>
              <w:ind w:firstLine="0"/>
              <w:rPr>
                <w:rFonts w:ascii="宋体" w:hAnsi="宋体" w:cs="宋体"/>
              </w:rPr>
            </w:pPr>
            <w:r>
              <w:rPr>
                <w:rFonts w:ascii="宋体" w:hAnsi="宋体" w:cs="宋体" w:hint="eastAsia"/>
              </w:rPr>
              <w:t>描述了多个相连的线组成的符号</w:t>
            </w:r>
          </w:p>
        </w:tc>
      </w:tr>
      <w:tr w:rsidR="00F01F4D" w14:paraId="5778B0B8" w14:textId="77777777" w:rsidTr="00F01F4D">
        <w:trPr>
          <w:trHeight w:val="312"/>
        </w:trPr>
        <w:tc>
          <w:tcPr>
            <w:tcW w:w="1763" w:type="dxa"/>
          </w:tcPr>
          <w:p w14:paraId="43ABE63C" w14:textId="4EAEFAEC" w:rsidR="00F01F4D" w:rsidRPr="00F01F4D" w:rsidRDefault="00F01F4D" w:rsidP="00D35525">
            <w:pPr>
              <w:tabs>
                <w:tab w:val="left" w:pos="320"/>
                <w:tab w:val="center" w:pos="973"/>
              </w:tabs>
              <w:ind w:firstLine="0"/>
              <w:jc w:val="center"/>
              <w:rPr>
                <w:rFonts w:ascii="宋体" w:hAnsi="宋体" w:cs="宋体" w:hint="eastAsia"/>
              </w:rPr>
            </w:pPr>
            <w:r>
              <w:rPr>
                <w:rFonts w:ascii="宋体" w:hAnsi="宋体" w:cs="宋体" w:hint="eastAsia"/>
              </w:rPr>
              <w:t>线性环符号</w:t>
            </w:r>
          </w:p>
        </w:tc>
        <w:tc>
          <w:tcPr>
            <w:tcW w:w="5635" w:type="dxa"/>
          </w:tcPr>
          <w:p w14:paraId="34AC77B2" w14:textId="493DA93E" w:rsidR="00F01F4D" w:rsidRDefault="00C02D85" w:rsidP="00C02D85">
            <w:pPr>
              <w:ind w:firstLine="0"/>
              <w:rPr>
                <w:rFonts w:ascii="宋体" w:hAnsi="宋体" w:cs="宋体" w:hint="eastAsia"/>
              </w:rPr>
            </w:pPr>
            <w:r>
              <w:rPr>
                <w:rFonts w:ascii="宋体" w:hAnsi="宋体" w:cs="宋体" w:hint="eastAsia"/>
              </w:rPr>
              <w:t>描述了一种特殊的线性环，构成了一个首尾相接的封闭环。</w:t>
            </w:r>
          </w:p>
        </w:tc>
      </w:tr>
      <w:tr w:rsidR="00F01F4D" w:rsidRPr="0061707D" w14:paraId="09429DB4" w14:textId="77777777" w:rsidTr="00F01F4D">
        <w:trPr>
          <w:trHeight w:val="312"/>
        </w:trPr>
        <w:tc>
          <w:tcPr>
            <w:tcW w:w="1763" w:type="dxa"/>
          </w:tcPr>
          <w:p w14:paraId="4C206081" w14:textId="6E1E8FAC"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面符号</w:t>
            </w:r>
          </w:p>
        </w:tc>
        <w:tc>
          <w:tcPr>
            <w:tcW w:w="5635" w:type="dxa"/>
          </w:tcPr>
          <w:p w14:paraId="112310A7" w14:textId="5CA58DF0" w:rsidR="00F01F4D" w:rsidRPr="0061707D" w:rsidRDefault="00D65200" w:rsidP="00D65200">
            <w:pPr>
              <w:ind w:firstLine="0"/>
              <w:rPr>
                <w:rFonts w:ascii="宋体" w:hAnsi="宋体" w:cs="宋体"/>
              </w:rPr>
            </w:pPr>
            <w:r>
              <w:rPr>
                <w:rFonts w:ascii="宋体" w:hAnsi="宋体" w:cs="宋体" w:hint="eastAsia"/>
              </w:rPr>
              <w:t>描述面符号</w:t>
            </w:r>
          </w:p>
        </w:tc>
      </w:tr>
      <w:tr w:rsidR="00F01F4D" w14:paraId="75B39B3E" w14:textId="77777777" w:rsidTr="00F01F4D">
        <w:trPr>
          <w:trHeight w:val="312"/>
        </w:trPr>
        <w:tc>
          <w:tcPr>
            <w:tcW w:w="1763" w:type="dxa"/>
          </w:tcPr>
          <w:p w14:paraId="5BA8BD5C" w14:textId="2D25FE98" w:rsidR="00F01F4D" w:rsidRDefault="00F01F4D" w:rsidP="00D35525">
            <w:pPr>
              <w:tabs>
                <w:tab w:val="left" w:pos="320"/>
                <w:tab w:val="center" w:pos="973"/>
              </w:tabs>
              <w:ind w:firstLine="0"/>
              <w:jc w:val="center"/>
              <w:rPr>
                <w:rFonts w:ascii="宋体" w:hAnsi="宋体" w:cs="宋体"/>
              </w:rPr>
            </w:pPr>
            <w:r>
              <w:rPr>
                <w:rFonts w:ascii="宋体" w:hAnsi="宋体" w:cs="宋体" w:hint="eastAsia"/>
              </w:rPr>
              <w:t>几何体符号</w:t>
            </w:r>
          </w:p>
        </w:tc>
        <w:tc>
          <w:tcPr>
            <w:tcW w:w="5635" w:type="dxa"/>
          </w:tcPr>
          <w:p w14:paraId="73754A63" w14:textId="0470C9F5" w:rsidR="00F01F4D" w:rsidRDefault="00D65200" w:rsidP="00D65200">
            <w:pPr>
              <w:ind w:firstLine="0"/>
              <w:rPr>
                <w:rFonts w:ascii="宋体" w:hAnsi="宋体" w:cs="宋体"/>
              </w:rPr>
            </w:pPr>
            <w:r>
              <w:rPr>
                <w:rFonts w:ascii="宋体" w:hAnsi="宋体" w:cs="宋体" w:hint="eastAsia"/>
              </w:rPr>
              <w:t>描述几何体符号</w:t>
            </w:r>
          </w:p>
        </w:tc>
      </w:tr>
    </w:tbl>
    <w:p w14:paraId="1503DD9E" w14:textId="77777777" w:rsidR="00DA278B" w:rsidRPr="00DA278B" w:rsidRDefault="00DA278B" w:rsidP="00DA278B"/>
    <w:p w14:paraId="51314752" w14:textId="67CC5AB3" w:rsidR="00D65200" w:rsidRDefault="00AE47A5" w:rsidP="00D65200">
      <w:pPr>
        <w:pStyle w:val="Heading4"/>
        <w:rPr>
          <w:rFonts w:hint="eastAsia"/>
        </w:rPr>
      </w:pPr>
      <w:r>
        <w:rPr>
          <w:rFonts w:hint="eastAsia"/>
        </w:rPr>
        <w:t xml:space="preserve"> </w:t>
      </w:r>
      <w:r w:rsidR="00D65200" w:rsidRPr="00D65200">
        <w:rPr>
          <w:rFonts w:hint="eastAsia"/>
        </w:rPr>
        <w:t>矢量结构符号</w:t>
      </w:r>
      <w:r w:rsidR="00135308">
        <w:rPr>
          <w:rFonts w:hint="eastAsia"/>
        </w:rPr>
        <w:t>类</w:t>
      </w:r>
      <w:r w:rsidR="00D65200" w:rsidRPr="00D65200">
        <w:rPr>
          <w:rFonts w:hint="eastAsia"/>
        </w:rPr>
        <w:t>说明</w:t>
      </w:r>
    </w:p>
    <w:p w14:paraId="3A767112" w14:textId="2999A987" w:rsidR="00135308" w:rsidRDefault="00135308" w:rsidP="00135308">
      <w:pPr>
        <w:rPr>
          <w:rFonts w:hint="eastAsia"/>
        </w:rPr>
      </w:pPr>
      <w:r>
        <w:rPr>
          <w:rFonts w:hint="eastAsia"/>
        </w:rPr>
        <w:t>符号类是所有符号的基类。</w:t>
      </w:r>
    </w:p>
    <w:p w14:paraId="364D0F77" w14:textId="1ACBB776" w:rsidR="00135308" w:rsidRDefault="00135308" w:rsidP="00135308">
      <w:pPr>
        <w:pStyle w:val="Caption"/>
        <w:keepNext/>
      </w:pPr>
      <w:r>
        <w:rPr>
          <w:rFonts w:hint="eastAsia"/>
        </w:rPr>
        <w:t>表</w:t>
      </w:r>
      <w:r>
        <w:rPr>
          <w:rFonts w:hint="eastAsia"/>
        </w:rPr>
        <w:t xml:space="preserve"> </w:t>
      </w:r>
      <w:fldSimple w:instr=" STYLEREF 2 \s ">
        <w:r>
          <w:rPr>
            <w:noProof/>
          </w:rPr>
          <w:t>9.6</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135308" w:rsidRPr="001D0EA8" w14:paraId="7495A964" w14:textId="77777777" w:rsidTr="00880F27">
        <w:trPr>
          <w:trHeight w:val="312"/>
        </w:trPr>
        <w:tc>
          <w:tcPr>
            <w:tcW w:w="1763" w:type="dxa"/>
            <w:shd w:val="clear" w:color="auto" w:fill="auto"/>
          </w:tcPr>
          <w:p w14:paraId="5693A692" w14:textId="557CC6B1" w:rsidR="00135308" w:rsidRPr="000B78F7" w:rsidRDefault="00880F27" w:rsidP="00880F27">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796A0D85" w14:textId="77777777" w:rsidR="00135308" w:rsidRPr="001D0EA8" w:rsidRDefault="00135308" w:rsidP="00880F27">
            <w:pPr>
              <w:jc w:val="center"/>
              <w:rPr>
                <w:b/>
              </w:rPr>
            </w:pPr>
            <w:r w:rsidRPr="001D0EA8">
              <w:rPr>
                <w:b/>
              </w:rPr>
              <w:t>说明</w:t>
            </w:r>
          </w:p>
        </w:tc>
      </w:tr>
      <w:tr w:rsidR="00A77893" w14:paraId="6565BBFC" w14:textId="77777777" w:rsidTr="00880F27">
        <w:trPr>
          <w:trHeight w:val="312"/>
        </w:trPr>
        <w:tc>
          <w:tcPr>
            <w:tcW w:w="1763" w:type="dxa"/>
          </w:tcPr>
          <w:p w14:paraId="762B608A" w14:textId="7A5CC299" w:rsidR="00A77893" w:rsidRDefault="0085730D" w:rsidP="00880F27">
            <w:pPr>
              <w:ind w:firstLine="0"/>
              <w:jc w:val="center"/>
              <w:rPr>
                <w:rFonts w:ascii="宋体" w:hAnsi="宋体" w:cs="宋体" w:hint="eastAsia"/>
              </w:rPr>
            </w:pPr>
            <w:r>
              <w:rPr>
                <w:rFonts w:ascii="宋体" w:hAnsi="宋体" w:cs="宋体" w:hint="eastAsia"/>
              </w:rPr>
              <w:t>参考坐标系</w:t>
            </w:r>
          </w:p>
        </w:tc>
        <w:tc>
          <w:tcPr>
            <w:tcW w:w="5635" w:type="dxa"/>
          </w:tcPr>
          <w:p w14:paraId="79239706" w14:textId="78DD8BE0" w:rsidR="00A77893" w:rsidRDefault="0085730D" w:rsidP="00880F27">
            <w:pPr>
              <w:ind w:firstLine="0"/>
              <w:rPr>
                <w:rFonts w:ascii="宋体" w:hAnsi="宋体" w:cs="宋体" w:hint="eastAsia"/>
              </w:rPr>
            </w:pPr>
            <w:r>
              <w:rPr>
                <w:rFonts w:ascii="宋体" w:hAnsi="宋体" w:cs="宋体" w:hint="eastAsia"/>
              </w:rPr>
              <w:t>矢量符号</w:t>
            </w:r>
            <w:r w:rsidR="00FF15D9">
              <w:rPr>
                <w:rFonts w:ascii="宋体" w:hAnsi="宋体" w:cs="宋体" w:hint="eastAsia"/>
              </w:rPr>
              <w:t>引用</w:t>
            </w:r>
            <w:r>
              <w:rPr>
                <w:rFonts w:ascii="宋体" w:hAnsi="宋体" w:cs="宋体" w:hint="eastAsia"/>
              </w:rPr>
              <w:t>的坐标系</w:t>
            </w:r>
            <w:r w:rsidR="00FF15D9">
              <w:rPr>
                <w:rFonts w:ascii="宋体" w:hAnsi="宋体" w:cs="宋体" w:hint="eastAsia"/>
              </w:rPr>
              <w:t>，默认为WGS-84和墨卡托</w:t>
            </w:r>
          </w:p>
        </w:tc>
      </w:tr>
      <w:tr w:rsidR="00135308" w14:paraId="290F1E24" w14:textId="77777777" w:rsidTr="00880F27">
        <w:trPr>
          <w:trHeight w:val="312"/>
        </w:trPr>
        <w:tc>
          <w:tcPr>
            <w:tcW w:w="1763" w:type="dxa"/>
          </w:tcPr>
          <w:p w14:paraId="2C9047C2" w14:textId="65550085" w:rsidR="00135308" w:rsidRDefault="00880F27" w:rsidP="00880F27">
            <w:pPr>
              <w:ind w:firstLine="0"/>
              <w:jc w:val="center"/>
              <w:rPr>
                <w:rFonts w:ascii="宋体" w:hAnsi="宋体" w:cs="宋体" w:hint="eastAsia"/>
              </w:rPr>
            </w:pPr>
            <w:r>
              <w:rPr>
                <w:rFonts w:ascii="宋体" w:hAnsi="宋体" w:cs="宋体" w:hint="eastAsia"/>
              </w:rPr>
              <w:t>矩形边界</w:t>
            </w:r>
          </w:p>
        </w:tc>
        <w:tc>
          <w:tcPr>
            <w:tcW w:w="5635" w:type="dxa"/>
          </w:tcPr>
          <w:p w14:paraId="361D9CA4" w14:textId="63DD4980" w:rsidR="00135308" w:rsidRDefault="00880F27" w:rsidP="00880F27">
            <w:pPr>
              <w:ind w:firstLine="0"/>
              <w:rPr>
                <w:rFonts w:ascii="宋体" w:hAnsi="宋体" w:cs="宋体" w:hint="eastAsia"/>
              </w:rPr>
            </w:pPr>
            <w:r>
              <w:rPr>
                <w:rFonts w:ascii="宋体" w:hAnsi="宋体" w:cs="宋体" w:hint="eastAsia"/>
              </w:rPr>
              <w:t>矢量符号的矩形外框</w:t>
            </w:r>
          </w:p>
        </w:tc>
      </w:tr>
    </w:tbl>
    <w:p w14:paraId="651E4D98" w14:textId="77777777" w:rsidR="00135308" w:rsidRDefault="00135308" w:rsidP="00135308"/>
    <w:p w14:paraId="573E8CBF" w14:textId="29666197" w:rsidR="00880F27" w:rsidRPr="00880F27" w:rsidRDefault="00880F27" w:rsidP="00880F27">
      <w:pPr>
        <w:pStyle w:val="Caption"/>
        <w:keepNext/>
        <w:rPr>
          <w:rFonts w:ascii="黑体" w:hAnsi="黑体" w:cs="黑体"/>
        </w:rPr>
      </w:pPr>
      <w:r>
        <w:rPr>
          <w:rFonts w:hint="eastAsia"/>
        </w:rPr>
        <w:t>表</w:t>
      </w:r>
      <w:r>
        <w:rPr>
          <w:rFonts w:hint="eastAsia"/>
        </w:rPr>
        <w:t xml:space="preserve"> </w:t>
      </w:r>
      <w:fldSimple w:instr=" STYLEREF 2 \s ">
        <w:r>
          <w:rPr>
            <w:noProof/>
          </w:rPr>
          <w:t>9.6</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3</w:t>
      </w:r>
      <w:r>
        <w:fldChar w:fldCharType="end"/>
      </w:r>
      <w:r>
        <w:rPr>
          <w:rFonts w:hint="eastAsia"/>
        </w:rPr>
        <w:t xml:space="preserve"> </w:t>
      </w:r>
      <w:r>
        <w:rPr>
          <w:rFonts w:hint="eastAsia"/>
        </w:rPr>
        <w:t>符号类</w:t>
      </w:r>
      <w:r>
        <w:rPr>
          <w:rFonts w:ascii="黑体" w:hAnsi="黑体" w:cs="黑体" w:hint="eastAsia"/>
        </w:rPr>
        <w:t>操作说明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880F27" w:rsidRPr="001D0EA8" w14:paraId="4F7F0E07" w14:textId="77777777" w:rsidTr="00880F27">
        <w:trPr>
          <w:trHeight w:val="312"/>
        </w:trPr>
        <w:tc>
          <w:tcPr>
            <w:tcW w:w="1763" w:type="dxa"/>
            <w:shd w:val="clear" w:color="auto" w:fill="auto"/>
          </w:tcPr>
          <w:p w14:paraId="15AA6124" w14:textId="1359D25E" w:rsidR="00880F27" w:rsidRPr="000B78F7" w:rsidRDefault="00880F27" w:rsidP="00880F27">
            <w:pPr>
              <w:ind w:firstLine="0"/>
              <w:jc w:val="center"/>
              <w:rPr>
                <w:rFonts w:ascii="宋体" w:hAnsi="宋体" w:cs="宋体"/>
                <w:b/>
              </w:rPr>
            </w:pPr>
            <w:r>
              <w:rPr>
                <w:rFonts w:ascii="宋体" w:hAnsi="宋体" w:cs="宋体" w:hint="eastAsia"/>
                <w:b/>
              </w:rPr>
              <w:t>操作</w:t>
            </w:r>
          </w:p>
        </w:tc>
        <w:tc>
          <w:tcPr>
            <w:tcW w:w="5635" w:type="dxa"/>
            <w:shd w:val="clear" w:color="auto" w:fill="auto"/>
          </w:tcPr>
          <w:p w14:paraId="445D6F2E" w14:textId="77777777" w:rsidR="00880F27" w:rsidRPr="001D0EA8" w:rsidRDefault="00880F27" w:rsidP="00880F27">
            <w:pPr>
              <w:jc w:val="center"/>
              <w:rPr>
                <w:b/>
              </w:rPr>
            </w:pPr>
            <w:r w:rsidRPr="001D0EA8">
              <w:rPr>
                <w:b/>
              </w:rPr>
              <w:t>说明</w:t>
            </w:r>
          </w:p>
        </w:tc>
      </w:tr>
      <w:tr w:rsidR="00570AB9" w14:paraId="4D12961A" w14:textId="77777777" w:rsidTr="00A77893">
        <w:trPr>
          <w:trHeight w:val="312"/>
        </w:trPr>
        <w:tc>
          <w:tcPr>
            <w:tcW w:w="1763" w:type="dxa"/>
          </w:tcPr>
          <w:p w14:paraId="30FF03DE" w14:textId="77777777" w:rsidR="00570AB9" w:rsidRDefault="00570AB9" w:rsidP="00A77893">
            <w:pPr>
              <w:ind w:firstLine="0"/>
              <w:jc w:val="center"/>
              <w:rPr>
                <w:rFonts w:ascii="宋体" w:hAnsi="宋体" w:cs="宋体" w:hint="eastAsia"/>
              </w:rPr>
            </w:pPr>
            <w:r>
              <w:rPr>
                <w:rFonts w:ascii="宋体" w:hAnsi="宋体" w:cs="宋体" w:hint="eastAsia"/>
              </w:rPr>
              <w:t>旋转</w:t>
            </w:r>
          </w:p>
        </w:tc>
        <w:tc>
          <w:tcPr>
            <w:tcW w:w="5635" w:type="dxa"/>
          </w:tcPr>
          <w:p w14:paraId="424430D8" w14:textId="6D01D20C" w:rsidR="00570AB9" w:rsidRDefault="002C0FDA" w:rsidP="00A77893">
            <w:pPr>
              <w:ind w:firstLine="0"/>
              <w:rPr>
                <w:rFonts w:ascii="宋体" w:hAnsi="宋体" w:cs="宋体" w:hint="eastAsia"/>
              </w:rPr>
            </w:pPr>
            <w:r>
              <w:rPr>
                <w:rFonts w:ascii="宋体" w:hAnsi="宋体" w:cs="宋体" w:hint="eastAsia"/>
              </w:rPr>
              <w:t>矢量符号按照一定角度对旋转</w:t>
            </w:r>
          </w:p>
        </w:tc>
      </w:tr>
      <w:tr w:rsidR="00570AB9" w14:paraId="38E47F93" w14:textId="77777777" w:rsidTr="00880F27">
        <w:trPr>
          <w:trHeight w:val="312"/>
        </w:trPr>
        <w:tc>
          <w:tcPr>
            <w:tcW w:w="1763" w:type="dxa"/>
          </w:tcPr>
          <w:p w14:paraId="1BC99DE3" w14:textId="5D152FCC" w:rsidR="00570AB9" w:rsidRDefault="00570AB9" w:rsidP="00880F27">
            <w:pPr>
              <w:ind w:firstLine="0"/>
              <w:jc w:val="center"/>
              <w:rPr>
                <w:rFonts w:ascii="宋体" w:hAnsi="宋体" w:cs="宋体" w:hint="eastAsia"/>
              </w:rPr>
            </w:pPr>
            <w:r>
              <w:rPr>
                <w:rFonts w:ascii="宋体" w:hAnsi="宋体" w:cs="宋体" w:hint="eastAsia"/>
              </w:rPr>
              <w:t>平移</w:t>
            </w:r>
          </w:p>
        </w:tc>
        <w:tc>
          <w:tcPr>
            <w:tcW w:w="5635" w:type="dxa"/>
          </w:tcPr>
          <w:p w14:paraId="20BACA02" w14:textId="5C79D812" w:rsidR="00570AB9" w:rsidRDefault="002C0FDA" w:rsidP="00880F27">
            <w:pPr>
              <w:ind w:firstLine="0"/>
              <w:rPr>
                <w:rFonts w:ascii="宋体" w:hAnsi="宋体" w:cs="宋体" w:hint="eastAsia"/>
              </w:rPr>
            </w:pPr>
            <w:r>
              <w:rPr>
                <w:rFonts w:ascii="宋体" w:hAnsi="宋体" w:cs="宋体" w:hint="eastAsia"/>
              </w:rPr>
              <w:t>矢量符号在地图上移动</w:t>
            </w:r>
          </w:p>
        </w:tc>
      </w:tr>
      <w:tr w:rsidR="00570AB9" w14:paraId="2CC4CFAB" w14:textId="77777777" w:rsidTr="00880F27">
        <w:trPr>
          <w:trHeight w:val="312"/>
        </w:trPr>
        <w:tc>
          <w:tcPr>
            <w:tcW w:w="1763" w:type="dxa"/>
          </w:tcPr>
          <w:p w14:paraId="10334D67" w14:textId="10D78279" w:rsidR="00570AB9" w:rsidRDefault="00570AB9" w:rsidP="00880F27">
            <w:pPr>
              <w:ind w:firstLine="0"/>
              <w:jc w:val="center"/>
              <w:rPr>
                <w:rFonts w:ascii="宋体" w:hAnsi="宋体" w:cs="宋体" w:hint="eastAsia"/>
              </w:rPr>
            </w:pPr>
            <w:r>
              <w:rPr>
                <w:rFonts w:ascii="宋体" w:hAnsi="宋体" w:cs="宋体" w:hint="eastAsia"/>
              </w:rPr>
              <w:t>缩放</w:t>
            </w:r>
          </w:p>
        </w:tc>
        <w:tc>
          <w:tcPr>
            <w:tcW w:w="5635" w:type="dxa"/>
          </w:tcPr>
          <w:p w14:paraId="1B2D1D2C" w14:textId="19FC83A8" w:rsidR="00570AB9" w:rsidRDefault="004A3A09" w:rsidP="00880F27">
            <w:pPr>
              <w:ind w:firstLine="0"/>
              <w:rPr>
                <w:rFonts w:ascii="宋体" w:hAnsi="宋体" w:cs="宋体" w:hint="eastAsia"/>
              </w:rPr>
            </w:pPr>
            <w:r>
              <w:rPr>
                <w:rFonts w:ascii="宋体" w:hAnsi="宋体" w:cs="宋体" w:hint="eastAsia"/>
              </w:rPr>
              <w:t>矢量</w:t>
            </w:r>
            <w:r w:rsidR="002C0FDA">
              <w:rPr>
                <w:rFonts w:ascii="宋体" w:hAnsi="宋体" w:cs="宋体" w:hint="eastAsia"/>
              </w:rPr>
              <w:t>符号放缩</w:t>
            </w:r>
          </w:p>
        </w:tc>
      </w:tr>
      <w:tr w:rsidR="00880F27" w14:paraId="15486F3A" w14:textId="77777777" w:rsidTr="00880F27">
        <w:trPr>
          <w:trHeight w:val="312"/>
        </w:trPr>
        <w:tc>
          <w:tcPr>
            <w:tcW w:w="1763" w:type="dxa"/>
          </w:tcPr>
          <w:p w14:paraId="24CEB49A" w14:textId="7D073892" w:rsidR="00880F27" w:rsidRDefault="00570AB9" w:rsidP="00880F27">
            <w:pPr>
              <w:ind w:firstLine="0"/>
              <w:jc w:val="center"/>
              <w:rPr>
                <w:rFonts w:ascii="宋体" w:hAnsi="宋体" w:cs="宋体" w:hint="eastAsia"/>
              </w:rPr>
            </w:pPr>
            <w:r>
              <w:rPr>
                <w:rFonts w:ascii="宋体" w:hAnsi="宋体" w:cs="宋体" w:hint="eastAsia"/>
              </w:rPr>
              <w:t>镜像</w:t>
            </w:r>
          </w:p>
        </w:tc>
        <w:tc>
          <w:tcPr>
            <w:tcW w:w="5635" w:type="dxa"/>
          </w:tcPr>
          <w:p w14:paraId="28F33517" w14:textId="46174713" w:rsidR="00880F27" w:rsidRDefault="002C0FDA" w:rsidP="004A3A09">
            <w:pPr>
              <w:ind w:firstLine="0"/>
              <w:rPr>
                <w:rFonts w:ascii="宋体" w:hAnsi="宋体" w:cs="宋体" w:hint="eastAsia"/>
              </w:rPr>
            </w:pPr>
            <w:r>
              <w:rPr>
                <w:rFonts w:ascii="宋体" w:hAnsi="宋体" w:cs="宋体" w:hint="eastAsia"/>
              </w:rPr>
              <w:t>矢量符号</w:t>
            </w:r>
            <w:r w:rsidR="004A3A09">
              <w:rPr>
                <w:rFonts w:ascii="宋体" w:hAnsi="宋体" w:cs="宋体" w:hint="eastAsia"/>
              </w:rPr>
              <w:t>沿一坐标轴翻转</w:t>
            </w:r>
          </w:p>
        </w:tc>
      </w:tr>
      <w:tr w:rsidR="00570AB9" w14:paraId="48F8C5A8" w14:textId="77777777" w:rsidTr="00880F27">
        <w:trPr>
          <w:trHeight w:val="312"/>
        </w:trPr>
        <w:tc>
          <w:tcPr>
            <w:tcW w:w="1763" w:type="dxa"/>
          </w:tcPr>
          <w:p w14:paraId="569C49B6" w14:textId="682E33AB" w:rsidR="00570AB9" w:rsidRDefault="00570AB9" w:rsidP="00880F27">
            <w:pPr>
              <w:ind w:firstLine="0"/>
              <w:jc w:val="center"/>
              <w:rPr>
                <w:rFonts w:ascii="宋体" w:hAnsi="宋体" w:cs="宋体" w:hint="eastAsia"/>
              </w:rPr>
            </w:pPr>
            <w:r>
              <w:rPr>
                <w:rFonts w:ascii="宋体" w:hAnsi="宋体" w:cs="宋体" w:hint="eastAsia"/>
              </w:rPr>
              <w:t>复合变换</w:t>
            </w:r>
          </w:p>
        </w:tc>
        <w:tc>
          <w:tcPr>
            <w:tcW w:w="5635" w:type="dxa"/>
          </w:tcPr>
          <w:p w14:paraId="44C4B24B" w14:textId="41DE42C5" w:rsidR="00570AB9" w:rsidRDefault="002C0FDA" w:rsidP="00880F27">
            <w:pPr>
              <w:ind w:firstLine="0"/>
              <w:rPr>
                <w:rFonts w:ascii="宋体" w:hAnsi="宋体" w:cs="宋体" w:hint="eastAsia"/>
              </w:rPr>
            </w:pPr>
            <w:r>
              <w:rPr>
                <w:rFonts w:ascii="宋体" w:hAnsi="宋体" w:cs="宋体" w:hint="eastAsia"/>
              </w:rPr>
              <w:t>按照传进来的变换矩阵集合，顺序进行几何变换</w:t>
            </w:r>
          </w:p>
        </w:tc>
      </w:tr>
      <w:tr w:rsidR="00880F27" w14:paraId="219301D4" w14:textId="77777777" w:rsidTr="00880F27">
        <w:trPr>
          <w:trHeight w:val="312"/>
        </w:trPr>
        <w:tc>
          <w:tcPr>
            <w:tcW w:w="1763" w:type="dxa"/>
          </w:tcPr>
          <w:p w14:paraId="584A05F9" w14:textId="131F543A" w:rsidR="00880F27" w:rsidRDefault="00570AB9" w:rsidP="00880F27">
            <w:pPr>
              <w:ind w:firstLine="0"/>
              <w:jc w:val="center"/>
              <w:rPr>
                <w:rFonts w:ascii="宋体" w:hAnsi="宋体" w:cs="宋体" w:hint="eastAsia"/>
              </w:rPr>
            </w:pPr>
            <w:r>
              <w:rPr>
                <w:rFonts w:ascii="宋体" w:hAnsi="宋体" w:cs="宋体" w:hint="eastAsia"/>
              </w:rPr>
              <w:t>拓扑</w:t>
            </w:r>
          </w:p>
        </w:tc>
        <w:tc>
          <w:tcPr>
            <w:tcW w:w="5635" w:type="dxa"/>
          </w:tcPr>
          <w:p w14:paraId="2AD3FCB9" w14:textId="6ACD5A37" w:rsidR="00880F27" w:rsidRDefault="004A3A09" w:rsidP="00880F27">
            <w:pPr>
              <w:ind w:firstLine="0"/>
              <w:rPr>
                <w:rFonts w:ascii="宋体" w:hAnsi="宋体" w:cs="宋体" w:hint="eastAsia"/>
              </w:rPr>
            </w:pPr>
            <w:r>
              <w:rPr>
                <w:rFonts w:ascii="宋体" w:hAnsi="宋体" w:cs="宋体" w:hint="eastAsia"/>
              </w:rPr>
              <w:t>求矢量符号与两一个矢量符号的拓扑关系。</w:t>
            </w:r>
          </w:p>
        </w:tc>
      </w:tr>
    </w:tbl>
    <w:p w14:paraId="48D2BA36" w14:textId="77777777" w:rsidR="00880F27" w:rsidRDefault="00880F27" w:rsidP="004A3A09">
      <w:pPr>
        <w:ind w:firstLine="0"/>
      </w:pPr>
    </w:p>
    <w:p w14:paraId="55650270" w14:textId="63624041" w:rsidR="00416AD2" w:rsidRDefault="00570AB9" w:rsidP="00DA278B">
      <w:pPr>
        <w:pStyle w:val="Heading4"/>
        <w:rPr>
          <w:rFonts w:ascii="黑体" w:hAnsi="黑体" w:cs="黑体" w:hint="eastAsia"/>
        </w:rPr>
      </w:pPr>
      <w:r>
        <w:rPr>
          <w:rFonts w:hint="eastAsia"/>
        </w:rPr>
        <w:t xml:space="preserve"> </w:t>
      </w:r>
      <w:r w:rsidR="00416AD2">
        <w:rPr>
          <w:rFonts w:ascii="黑体" w:hAnsi="黑体" w:cs="黑体" w:hint="eastAsia"/>
        </w:rPr>
        <w:t>矢量结构标量符号类说明</w:t>
      </w:r>
    </w:p>
    <w:p w14:paraId="7629F5B8" w14:textId="4B47F161" w:rsidR="00416AD2" w:rsidRDefault="00416AD2" w:rsidP="00416AD2">
      <w:pPr>
        <w:pStyle w:val="Caption"/>
        <w:keepNext/>
      </w:pPr>
      <w:r>
        <w:rPr>
          <w:rFonts w:hint="eastAsia"/>
        </w:rPr>
        <w:t>表</w:t>
      </w:r>
      <w:r>
        <w:rPr>
          <w:rFonts w:hint="eastAsia"/>
        </w:rPr>
        <w:t xml:space="preserve"> </w:t>
      </w:r>
      <w:r>
        <w:fldChar w:fldCharType="begin"/>
      </w:r>
      <w:r>
        <w:instrText xml:space="preserve"> STYLEREF </w:instrText>
      </w:r>
      <w:r>
        <w:rPr>
          <w:rFonts w:hint="eastAsia"/>
        </w:rPr>
        <w:instrText>2 \s</w:instrText>
      </w:r>
      <w:r>
        <w:instrText xml:space="preserve"> </w:instrText>
      </w:r>
      <w:r>
        <w:fldChar w:fldCharType="separate"/>
      </w:r>
      <w:r>
        <w:rPr>
          <w:noProof/>
        </w:rPr>
        <w:t>9.6</w:t>
      </w:r>
      <w:r>
        <w:fldChar w:fldCharType="end"/>
      </w:r>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4</w:t>
      </w:r>
      <w:r>
        <w:fldChar w:fldCharType="end"/>
      </w:r>
      <w:r>
        <w:rPr>
          <w:rFonts w:hint="eastAsia"/>
        </w:rPr>
        <w:t xml:space="preserve"> </w:t>
      </w:r>
      <w:r>
        <w:rPr>
          <w:rFonts w:ascii="黑体" w:hAnsi="黑体" w:cs="黑体" w:hint="eastAsia"/>
        </w:rPr>
        <w:t>标量</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416AD2" w:rsidRPr="001D0EA8" w14:paraId="778EB1C1" w14:textId="77777777" w:rsidTr="004A42D7">
        <w:trPr>
          <w:trHeight w:val="312"/>
        </w:trPr>
        <w:tc>
          <w:tcPr>
            <w:tcW w:w="1763" w:type="dxa"/>
            <w:shd w:val="clear" w:color="auto" w:fill="auto"/>
          </w:tcPr>
          <w:p w14:paraId="42C47A32" w14:textId="77777777" w:rsidR="00416AD2" w:rsidRPr="000B78F7" w:rsidRDefault="00416AD2" w:rsidP="004A42D7">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690AECD" w14:textId="77777777" w:rsidR="00416AD2" w:rsidRPr="001D0EA8" w:rsidRDefault="00416AD2" w:rsidP="004A42D7">
            <w:pPr>
              <w:jc w:val="center"/>
              <w:rPr>
                <w:b/>
              </w:rPr>
            </w:pPr>
            <w:r w:rsidRPr="001D0EA8">
              <w:rPr>
                <w:b/>
              </w:rPr>
              <w:t>说明</w:t>
            </w:r>
          </w:p>
        </w:tc>
      </w:tr>
      <w:tr w:rsidR="00416AD2" w14:paraId="31AE3800" w14:textId="77777777" w:rsidTr="004A42D7">
        <w:trPr>
          <w:trHeight w:val="312"/>
        </w:trPr>
        <w:tc>
          <w:tcPr>
            <w:tcW w:w="1763" w:type="dxa"/>
          </w:tcPr>
          <w:p w14:paraId="38463DAA" w14:textId="10260907" w:rsidR="00416AD2" w:rsidRDefault="00416AD2" w:rsidP="004A42D7">
            <w:pPr>
              <w:ind w:firstLine="0"/>
              <w:jc w:val="center"/>
              <w:rPr>
                <w:rFonts w:ascii="宋体" w:hAnsi="宋体" w:cs="宋体" w:hint="eastAsia"/>
              </w:rPr>
            </w:pPr>
            <w:r>
              <w:rPr>
                <w:rFonts w:ascii="宋体" w:hAnsi="宋体" w:cs="宋体" w:hint="eastAsia"/>
              </w:rPr>
              <w:t>图片Url</w:t>
            </w:r>
          </w:p>
        </w:tc>
        <w:tc>
          <w:tcPr>
            <w:tcW w:w="5635" w:type="dxa"/>
          </w:tcPr>
          <w:p w14:paraId="79B862AB" w14:textId="6FBEF00E" w:rsidR="00416AD2" w:rsidRDefault="00416AD2" w:rsidP="004A42D7">
            <w:pPr>
              <w:ind w:firstLine="0"/>
              <w:rPr>
                <w:rFonts w:ascii="宋体" w:hAnsi="宋体" w:cs="宋体" w:hint="eastAsia"/>
              </w:rPr>
            </w:pPr>
            <w:r>
              <w:rPr>
                <w:rFonts w:ascii="宋体" w:hAnsi="宋体" w:cs="宋体" w:hint="eastAsia"/>
              </w:rPr>
              <w:t>标量符号引用的图片Url</w:t>
            </w:r>
          </w:p>
        </w:tc>
      </w:tr>
    </w:tbl>
    <w:p w14:paraId="4E9FB174" w14:textId="77777777" w:rsidR="00416AD2" w:rsidRPr="00416AD2" w:rsidRDefault="00416AD2" w:rsidP="00416AD2">
      <w:pPr>
        <w:rPr>
          <w:rFonts w:hint="eastAsia"/>
        </w:rPr>
      </w:pPr>
    </w:p>
    <w:p w14:paraId="60F504A3" w14:textId="78BC2D13" w:rsidR="00DA278B" w:rsidRDefault="00416AD2" w:rsidP="00DA278B">
      <w:pPr>
        <w:pStyle w:val="Heading4"/>
        <w:rPr>
          <w:rFonts w:hint="eastAsia"/>
        </w:rPr>
      </w:pPr>
      <w:r>
        <w:t xml:space="preserve"> </w:t>
      </w:r>
      <w:r w:rsidR="00DA278B">
        <w:rPr>
          <w:rFonts w:hint="eastAsia"/>
        </w:rPr>
        <w:t>矢量结构几何体类说明</w:t>
      </w:r>
    </w:p>
    <w:p w14:paraId="5CA70318" w14:textId="5807F8DB" w:rsidR="005343D4" w:rsidRDefault="005343D4" w:rsidP="005343D4">
      <w:pPr>
        <w:rPr>
          <w:rFonts w:hint="eastAsia"/>
        </w:rPr>
      </w:pPr>
      <w:r>
        <w:rPr>
          <w:rFonts w:hint="eastAsia"/>
        </w:rPr>
        <w:t>几何体符号是符号中的一种，其在地图上的呈现以矢量图形的形式。</w:t>
      </w:r>
    </w:p>
    <w:p w14:paraId="7F155883" w14:textId="77777777" w:rsidR="005343D4" w:rsidRDefault="005343D4" w:rsidP="005343D4">
      <w:pPr>
        <w:pStyle w:val="Caption"/>
        <w:keepNext/>
      </w:pPr>
      <w:r>
        <w:rPr>
          <w:rFonts w:hint="eastAsia"/>
        </w:rPr>
        <w:t>表</w:t>
      </w:r>
      <w:r>
        <w:rPr>
          <w:rFonts w:hint="eastAsia"/>
        </w:rPr>
        <w:t xml:space="preserve"> </w:t>
      </w:r>
      <w:r>
        <w:fldChar w:fldCharType="begin"/>
      </w:r>
      <w:r>
        <w:instrText xml:space="preserve"> STYLEREF </w:instrText>
      </w:r>
      <w:r>
        <w:rPr>
          <w:rFonts w:hint="eastAsia"/>
        </w:rPr>
        <w:instrText>2 \s</w:instrText>
      </w:r>
      <w:r>
        <w:instrText xml:space="preserve"> </w:instrText>
      </w:r>
      <w:r>
        <w:fldChar w:fldCharType="separate"/>
      </w:r>
      <w:r>
        <w:rPr>
          <w:noProof/>
        </w:rPr>
        <w:t>9.6</w:t>
      </w:r>
      <w:r>
        <w:fldChar w:fldCharType="end"/>
      </w:r>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5</w:t>
      </w:r>
      <w:r>
        <w:fldChar w:fldCharType="end"/>
      </w:r>
      <w:r>
        <w:rPr>
          <w:rFonts w:hint="eastAsia"/>
        </w:rPr>
        <w:t xml:space="preserve"> </w:t>
      </w:r>
      <w:r>
        <w:rPr>
          <w:rFonts w:ascii="黑体" w:hAnsi="黑体" w:cs="黑体" w:hint="eastAsia"/>
        </w:rPr>
        <w:t>几何体</w:t>
      </w:r>
      <w:r>
        <w:rPr>
          <w:rFonts w:hint="eastAsia"/>
        </w:rPr>
        <w:t>符号类属性说明</w:t>
      </w:r>
    </w:p>
    <w:tbl>
      <w:tblPr>
        <w:tblW w:w="739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763"/>
        <w:gridCol w:w="5635"/>
      </w:tblGrid>
      <w:tr w:rsidR="005343D4" w:rsidRPr="001D0EA8" w14:paraId="251782DE" w14:textId="77777777" w:rsidTr="004A42D7">
        <w:trPr>
          <w:trHeight w:val="312"/>
        </w:trPr>
        <w:tc>
          <w:tcPr>
            <w:tcW w:w="1763" w:type="dxa"/>
            <w:shd w:val="clear" w:color="auto" w:fill="auto"/>
          </w:tcPr>
          <w:p w14:paraId="70F1A2EE" w14:textId="77777777" w:rsidR="005343D4" w:rsidRPr="000B78F7" w:rsidRDefault="005343D4" w:rsidP="004A42D7">
            <w:pPr>
              <w:ind w:firstLine="0"/>
              <w:jc w:val="center"/>
              <w:rPr>
                <w:rFonts w:ascii="宋体" w:hAnsi="宋体" w:cs="宋体"/>
                <w:b/>
              </w:rPr>
            </w:pPr>
            <w:r>
              <w:rPr>
                <w:rFonts w:ascii="宋体" w:hAnsi="宋体" w:cs="宋体" w:hint="eastAsia"/>
                <w:b/>
              </w:rPr>
              <w:t>属性</w:t>
            </w:r>
          </w:p>
        </w:tc>
        <w:tc>
          <w:tcPr>
            <w:tcW w:w="5635" w:type="dxa"/>
            <w:shd w:val="clear" w:color="auto" w:fill="auto"/>
          </w:tcPr>
          <w:p w14:paraId="010482B8" w14:textId="77777777" w:rsidR="005343D4" w:rsidRPr="001D0EA8" w:rsidRDefault="005343D4" w:rsidP="004A42D7">
            <w:pPr>
              <w:jc w:val="center"/>
              <w:rPr>
                <w:b/>
              </w:rPr>
            </w:pPr>
            <w:r w:rsidRPr="001D0EA8">
              <w:rPr>
                <w:b/>
              </w:rPr>
              <w:t>说明</w:t>
            </w:r>
          </w:p>
        </w:tc>
      </w:tr>
      <w:tr w:rsidR="0046041B" w14:paraId="67E5747D" w14:textId="77777777" w:rsidTr="004A42D7">
        <w:trPr>
          <w:trHeight w:val="312"/>
        </w:trPr>
        <w:tc>
          <w:tcPr>
            <w:tcW w:w="1763" w:type="dxa"/>
          </w:tcPr>
          <w:p w14:paraId="668EA680" w14:textId="68B2E023" w:rsidR="0046041B" w:rsidRDefault="0046041B" w:rsidP="004A42D7">
            <w:pPr>
              <w:ind w:firstLine="0"/>
              <w:jc w:val="center"/>
              <w:rPr>
                <w:rFonts w:ascii="宋体" w:hAnsi="宋体" w:cs="宋体" w:hint="eastAsia"/>
              </w:rPr>
            </w:pPr>
            <w:r>
              <w:rPr>
                <w:rFonts w:ascii="宋体" w:hAnsi="宋体" w:cs="宋体" w:hint="eastAsia"/>
              </w:rPr>
              <w:t>尺寸</w:t>
            </w:r>
          </w:p>
        </w:tc>
        <w:tc>
          <w:tcPr>
            <w:tcW w:w="5635" w:type="dxa"/>
          </w:tcPr>
          <w:p w14:paraId="0996591D" w14:textId="1F228CCF" w:rsidR="0046041B" w:rsidRDefault="0046041B" w:rsidP="004A42D7">
            <w:pPr>
              <w:ind w:firstLine="0"/>
              <w:rPr>
                <w:rFonts w:ascii="宋体" w:hAnsi="宋体" w:cs="宋体" w:hint="eastAsia"/>
              </w:rPr>
            </w:pPr>
            <w:r>
              <w:rPr>
                <w:rFonts w:ascii="宋体" w:hAnsi="宋体" w:cs="宋体" w:hint="eastAsia"/>
              </w:rPr>
              <w:t>几何体的点、边的size</w:t>
            </w:r>
          </w:p>
        </w:tc>
      </w:tr>
      <w:tr w:rsidR="005343D4" w14:paraId="7954B03E" w14:textId="77777777" w:rsidTr="004A42D7">
        <w:trPr>
          <w:trHeight w:val="312"/>
        </w:trPr>
        <w:tc>
          <w:tcPr>
            <w:tcW w:w="1763" w:type="dxa"/>
          </w:tcPr>
          <w:p w14:paraId="12045711" w14:textId="0D5FB111" w:rsidR="005343D4" w:rsidRDefault="0046041B" w:rsidP="004A42D7">
            <w:pPr>
              <w:ind w:firstLine="0"/>
              <w:jc w:val="center"/>
              <w:rPr>
                <w:rFonts w:ascii="宋体" w:hAnsi="宋体" w:cs="宋体" w:hint="eastAsia"/>
              </w:rPr>
            </w:pPr>
            <w:r>
              <w:rPr>
                <w:rFonts w:ascii="宋体" w:hAnsi="宋体" w:cs="宋体" w:hint="eastAsia"/>
              </w:rPr>
              <w:t>颜色</w:t>
            </w:r>
          </w:p>
        </w:tc>
        <w:tc>
          <w:tcPr>
            <w:tcW w:w="5635" w:type="dxa"/>
          </w:tcPr>
          <w:p w14:paraId="4B8CF30A" w14:textId="50B4064A" w:rsidR="005343D4" w:rsidRDefault="0046041B" w:rsidP="004A42D7">
            <w:pPr>
              <w:ind w:firstLine="0"/>
              <w:rPr>
                <w:rFonts w:ascii="宋体" w:hAnsi="宋体" w:cs="宋体" w:hint="eastAsia"/>
              </w:rPr>
            </w:pPr>
            <w:r>
              <w:rPr>
                <w:rFonts w:ascii="宋体" w:hAnsi="宋体" w:cs="宋体" w:hint="eastAsia"/>
              </w:rPr>
              <w:t>几何体的填充色</w:t>
            </w:r>
          </w:p>
        </w:tc>
      </w:tr>
    </w:tbl>
    <w:p w14:paraId="44E2DD06" w14:textId="77777777" w:rsidR="005343D4" w:rsidRDefault="005343D4" w:rsidP="005343D4">
      <w:pPr>
        <w:ind w:firstLine="0"/>
      </w:pPr>
    </w:p>
    <w:p w14:paraId="329887F9" w14:textId="0225D16E" w:rsidR="005343D4" w:rsidRDefault="005343D4" w:rsidP="005343D4">
      <w:pPr>
        <w:rPr>
          <w:rFonts w:hint="eastAsia"/>
        </w:rPr>
      </w:pPr>
      <w:r>
        <w:rPr>
          <w:rFonts w:hint="eastAsia"/>
        </w:rPr>
        <w:t>这种类型的符号由点符号、线符号、线串符号、线性环符号、面（多边形）符号、几何体集合符号组成。</w:t>
      </w:r>
    </w:p>
    <w:p w14:paraId="69A6D189" w14:textId="7209A2FE" w:rsidR="00EF5C21" w:rsidRPr="00EF5C21" w:rsidRDefault="00EF5C21" w:rsidP="00EF5C21">
      <w:pPr>
        <w:pStyle w:val="ListParagraph"/>
        <w:numPr>
          <w:ilvl w:val="0"/>
          <w:numId w:val="39"/>
        </w:numPr>
        <w:rPr>
          <w:rFonts w:hint="eastAsia"/>
        </w:rPr>
      </w:pPr>
      <w:r>
        <w:rPr>
          <w:rFonts w:hint="eastAsia"/>
        </w:rPr>
        <w:t>点符号</w:t>
      </w:r>
      <w:r>
        <w:br/>
      </w:r>
      <w:bookmarkStart w:id="359" w:name="_GoBack"/>
      <w:bookmarkEnd w:id="359"/>
    </w:p>
    <w:p w14:paraId="3D2F36BC" w14:textId="489AC76F" w:rsidR="00EF5C21" w:rsidRDefault="00EF5C21" w:rsidP="00EF5C21">
      <w:pPr>
        <w:pStyle w:val="ListParagraph"/>
        <w:numPr>
          <w:ilvl w:val="0"/>
          <w:numId w:val="39"/>
        </w:numPr>
        <w:rPr>
          <w:rFonts w:hint="eastAsia"/>
        </w:rPr>
      </w:pPr>
      <w:r>
        <w:rPr>
          <w:rFonts w:hint="eastAsia"/>
        </w:rPr>
        <w:t>线符号</w:t>
      </w:r>
    </w:p>
    <w:p w14:paraId="5CB28B67" w14:textId="74E1BF11" w:rsidR="00EF5C21" w:rsidRDefault="00EF5C21" w:rsidP="00EF5C21">
      <w:pPr>
        <w:pStyle w:val="ListParagraph"/>
        <w:numPr>
          <w:ilvl w:val="0"/>
          <w:numId w:val="39"/>
        </w:numPr>
        <w:rPr>
          <w:rFonts w:hint="eastAsia"/>
        </w:rPr>
      </w:pPr>
      <w:r>
        <w:rPr>
          <w:rFonts w:hint="eastAsia"/>
        </w:rPr>
        <w:t>线串符号</w:t>
      </w:r>
    </w:p>
    <w:p w14:paraId="136BF5E6" w14:textId="3DA0D943" w:rsidR="00EF5C21" w:rsidRDefault="00EF5C21" w:rsidP="00EF5C21">
      <w:pPr>
        <w:pStyle w:val="ListParagraph"/>
        <w:numPr>
          <w:ilvl w:val="0"/>
          <w:numId w:val="39"/>
        </w:numPr>
        <w:rPr>
          <w:rFonts w:hint="eastAsia"/>
        </w:rPr>
      </w:pPr>
      <w:r>
        <w:rPr>
          <w:rFonts w:hint="eastAsia"/>
        </w:rPr>
        <w:t>线性环符号</w:t>
      </w:r>
    </w:p>
    <w:p w14:paraId="5EBBC5EA" w14:textId="64A49565" w:rsidR="00EF5C21" w:rsidRDefault="00EF5C21" w:rsidP="00EF5C21">
      <w:pPr>
        <w:pStyle w:val="ListParagraph"/>
        <w:numPr>
          <w:ilvl w:val="0"/>
          <w:numId w:val="39"/>
        </w:numPr>
        <w:rPr>
          <w:rFonts w:hint="eastAsia"/>
        </w:rPr>
      </w:pPr>
      <w:r>
        <w:rPr>
          <w:rFonts w:hint="eastAsia"/>
        </w:rPr>
        <w:t>面符号</w:t>
      </w:r>
    </w:p>
    <w:p w14:paraId="19043968" w14:textId="72A703FB" w:rsidR="00EF5C21" w:rsidRDefault="00EF5C21" w:rsidP="00EF5C21">
      <w:pPr>
        <w:pStyle w:val="ListParagraph"/>
        <w:numPr>
          <w:ilvl w:val="0"/>
          <w:numId w:val="39"/>
        </w:numPr>
        <w:rPr>
          <w:rFonts w:hint="eastAsia"/>
        </w:rPr>
      </w:pPr>
      <w:r>
        <w:rPr>
          <w:rFonts w:hint="eastAsia"/>
        </w:rPr>
        <w:t>几何体符号</w:t>
      </w:r>
    </w:p>
    <w:p w14:paraId="1EAA8750" w14:textId="532F679E" w:rsidR="005343D4" w:rsidRPr="005343D4" w:rsidRDefault="005343D4" w:rsidP="005343D4">
      <w:pPr>
        <w:rPr>
          <w:rFonts w:hint="eastAsia"/>
        </w:rPr>
      </w:pPr>
    </w:p>
    <w:p w14:paraId="3AE5A657" w14:textId="4DF26051" w:rsidR="00416AD2" w:rsidRPr="00416AD2" w:rsidRDefault="00416AD2" w:rsidP="00416AD2"/>
    <w:p w14:paraId="2FF23466" w14:textId="77777777" w:rsidR="00880F27" w:rsidRPr="00880F27" w:rsidRDefault="00880F27" w:rsidP="00880F27"/>
    <w:p w14:paraId="19B929F3" w14:textId="630AE1A5" w:rsidR="00D65200" w:rsidRPr="00D65200" w:rsidRDefault="00135308" w:rsidP="00D65200">
      <w:pPr>
        <w:pStyle w:val="Heading4"/>
        <w:rPr>
          <w:rFonts w:hint="eastAsia"/>
        </w:rPr>
      </w:pPr>
      <w:r>
        <w:rPr>
          <w:rFonts w:hint="eastAsia"/>
        </w:rPr>
        <w:t xml:space="preserve"> </w:t>
      </w:r>
      <w:r w:rsidR="00D65200" w:rsidRPr="00D65200">
        <w:rPr>
          <w:rFonts w:hint="eastAsia"/>
        </w:rPr>
        <w:t>矢量结构拓扑</w:t>
      </w:r>
      <w:r w:rsidR="004A3A09">
        <w:rPr>
          <w:rFonts w:hint="eastAsia"/>
        </w:rPr>
        <w:t>关系</w:t>
      </w:r>
      <w:r w:rsidR="00D65200" w:rsidRPr="00D65200">
        <w:rPr>
          <w:rFonts w:hint="eastAsia"/>
        </w:rPr>
        <w:t>说明</w:t>
      </w:r>
    </w:p>
    <w:p w14:paraId="197B317B" w14:textId="1F7CD1A6" w:rsidR="00D65200" w:rsidRPr="00D65200" w:rsidRDefault="00135308" w:rsidP="00D65200">
      <w:pPr>
        <w:pStyle w:val="Heading4"/>
        <w:rPr>
          <w:rFonts w:hint="eastAsia"/>
        </w:rPr>
      </w:pPr>
      <w:r>
        <w:rPr>
          <w:rFonts w:hint="eastAsia"/>
        </w:rPr>
        <w:t xml:space="preserve"> </w:t>
      </w:r>
      <w:r w:rsidR="00D65200" w:rsidRPr="00D65200">
        <w:rPr>
          <w:rFonts w:hint="eastAsia"/>
        </w:rPr>
        <w:t>矢量结构层次说明</w:t>
      </w:r>
    </w:p>
    <w:p w14:paraId="6C9E188F" w14:textId="012F6C1B" w:rsidR="00570AB9" w:rsidRPr="00570AB9" w:rsidRDefault="00135DA4" w:rsidP="00135DA4">
      <w:pPr>
        <w:pStyle w:val="Heading4"/>
        <w:rPr>
          <w:rFonts w:hint="eastAsia"/>
        </w:rPr>
      </w:pPr>
      <w:r>
        <w:t xml:space="preserve"> </w:t>
      </w:r>
      <w:r w:rsidR="00570AB9">
        <w:rPr>
          <w:rFonts w:ascii="黑体" w:hAnsi="黑体" w:cs="黑体" w:hint="eastAsia"/>
        </w:rPr>
        <w:t>几何变换操作实现</w:t>
      </w:r>
    </w:p>
    <w:p w14:paraId="14377DEB" w14:textId="3E4CD48B" w:rsidR="00570AB9" w:rsidRPr="00570AB9" w:rsidRDefault="00570AB9" w:rsidP="00135DA4">
      <w:pPr>
        <w:pStyle w:val="Heading4"/>
        <w:rPr>
          <w:rFonts w:hint="eastAsia"/>
        </w:rPr>
      </w:pPr>
      <w:r>
        <w:rPr>
          <w:rFonts w:ascii="黑体" w:hAnsi="黑体" w:cs="黑体" w:hint="eastAsia"/>
        </w:rPr>
        <w:t xml:space="preserve"> 拓扑操作实现</w:t>
      </w:r>
    </w:p>
    <w:p w14:paraId="13032A12" w14:textId="31202988" w:rsidR="00AE47A5" w:rsidRDefault="00570AB9" w:rsidP="00135DA4">
      <w:pPr>
        <w:pStyle w:val="Heading4"/>
        <w:rPr>
          <w:rFonts w:hint="eastAsia"/>
        </w:rPr>
      </w:pPr>
      <w:r>
        <w:rPr>
          <w:rFonts w:ascii="黑体" w:hAnsi="黑体" w:cs="黑体" w:hint="eastAsia"/>
        </w:rPr>
        <w:t xml:space="preserve"> </w:t>
      </w:r>
      <w:r w:rsidR="00135DA4">
        <w:t>IOS</w:t>
      </w:r>
      <w:r w:rsidR="00135DA4" w:rsidRPr="00135DA4">
        <w:rPr>
          <w:rFonts w:hint="eastAsia"/>
        </w:rPr>
        <w:t>矢量计算辅助</w:t>
      </w:r>
    </w:p>
    <w:p w14:paraId="2482A29A" w14:textId="7A1BE87F" w:rsidR="00570AB9" w:rsidRPr="00570AB9" w:rsidRDefault="00570AB9" w:rsidP="00570AB9">
      <w:pPr>
        <w:pStyle w:val="Heading3"/>
        <w:rPr>
          <w:rFonts w:hint="eastAsia"/>
        </w:rPr>
      </w:pPr>
      <w:r>
        <w:rPr>
          <w:rFonts w:hint="eastAsia"/>
        </w:rPr>
        <w:t xml:space="preserve"> </w:t>
      </w:r>
      <w:r>
        <w:rPr>
          <w:rFonts w:hint="eastAsia"/>
        </w:rPr>
        <w:t>本章小结</w:t>
      </w:r>
    </w:p>
    <w:p w14:paraId="7F8F4527" w14:textId="33B54B5D" w:rsidR="00DA278B" w:rsidRPr="00DA278B" w:rsidRDefault="00DA278B" w:rsidP="00DA278B">
      <w:pPr>
        <w:ind w:firstLine="0"/>
        <w:rPr>
          <w:rFonts w:ascii="宋体" w:hAnsi="宋体" w:cs="宋体" w:hint="eastAsia"/>
        </w:rPr>
      </w:pPr>
    </w:p>
    <w:p w14:paraId="7399BA4C" w14:textId="77777777" w:rsidR="00D76C3C" w:rsidRPr="00D76C3C" w:rsidRDefault="00D76C3C" w:rsidP="00D76C3C">
      <w:pPr>
        <w:rPr>
          <w:rFonts w:hint="eastAsia"/>
        </w:rPr>
      </w:pPr>
    </w:p>
    <w:p w14:paraId="1CAC57F3" w14:textId="77777777" w:rsidR="00CD7468" w:rsidRPr="00CD7468" w:rsidRDefault="00CD7468" w:rsidP="00CD7468">
      <w:pPr>
        <w:rPr>
          <w:rFonts w:hint="eastAsia"/>
        </w:rPr>
      </w:pPr>
    </w:p>
    <w:p w14:paraId="70220743" w14:textId="77777777" w:rsidR="0066225F" w:rsidRPr="0066225F" w:rsidRDefault="0066225F" w:rsidP="0066225F">
      <w:pPr>
        <w:rPr>
          <w:rFonts w:hint="eastAsia"/>
        </w:rPr>
      </w:pPr>
    </w:p>
    <w:p w14:paraId="114559DA" w14:textId="77777777" w:rsidR="00107A8E" w:rsidRPr="00CC5593" w:rsidRDefault="00107A8E" w:rsidP="0043153F">
      <w:pPr>
        <w:jc w:val="both"/>
        <w:rPr>
          <w:rFonts w:ascii="宋体" w:hAnsi="宋体" w:cs="宋体"/>
        </w:rPr>
      </w:pPr>
    </w:p>
    <w:p w14:paraId="0073B165" w14:textId="53F9F2E4" w:rsidR="00BB74ED" w:rsidRPr="00BB74ED" w:rsidRDefault="00BB74ED" w:rsidP="00E337DD">
      <w:r>
        <w:t xml:space="preserve"> </w:t>
      </w:r>
    </w:p>
    <w:p w14:paraId="3F68F812" w14:textId="3B7FDAE5" w:rsidR="00A51A63" w:rsidRPr="00D42350" w:rsidRDefault="000A77D3" w:rsidP="00D37419">
      <w:pPr>
        <w:pStyle w:val="Heading1Back"/>
      </w:pPr>
      <w:bookmarkStart w:id="360" w:name="_Toc287515730"/>
      <w:r>
        <w:rPr>
          <w:rFonts w:ascii="宋体" w:hAnsi="宋体" w:cs="宋体" w:hint="eastAsia"/>
        </w:rPr>
        <w:t>地理图形操作模块</w:t>
      </w:r>
      <w:r w:rsidR="00CD2C9C">
        <w:rPr>
          <w:rFonts w:ascii="宋体" w:hAnsi="宋体" w:cs="宋体" w:hint="eastAsia"/>
        </w:rPr>
        <w:t>详细设计</w:t>
      </w:r>
      <w:bookmarkEnd w:id="360"/>
    </w:p>
    <w:p w14:paraId="66FC4DAE" w14:textId="2FBC87DD" w:rsidR="00AB69BC" w:rsidRDefault="00AB69BC" w:rsidP="00044AE2">
      <w:pPr>
        <w:pStyle w:val="Heading3"/>
        <w:numPr>
          <w:ilvl w:val="0"/>
          <w:numId w:val="0"/>
        </w:numPr>
      </w:pPr>
      <w:bookmarkStart w:id="361" w:name="_Toc287515733"/>
      <w:r>
        <w:rPr>
          <w:rFonts w:hint="eastAsia"/>
        </w:rPr>
        <w:t>矢量图层类关系</w:t>
      </w:r>
      <w:bookmarkEnd w:id="361"/>
    </w:p>
    <w:p w14:paraId="34669174" w14:textId="7D9F150B" w:rsidR="00B0046E" w:rsidRPr="006B6036" w:rsidRDefault="00B0046E" w:rsidP="00B0046E">
      <w:pPr>
        <w:pStyle w:val="Caption"/>
        <w:keepNext/>
        <w:rPr>
          <w:rFonts w:ascii="黑体" w:hAnsi="黑体" w:cs="黑体"/>
        </w:rPr>
      </w:pPr>
      <w:r>
        <w:rPr>
          <w:rFonts w:hint="eastAsia"/>
        </w:rPr>
        <w:t>表格</w:t>
      </w:r>
      <w:r>
        <w:rPr>
          <w:rFonts w:hint="eastAsia"/>
        </w:rPr>
        <w:t xml:space="preserve"> </w:t>
      </w:r>
      <w:r>
        <w:t>4-3</w:t>
      </w:r>
      <w:r>
        <w:rPr>
          <w:rFonts w:hint="eastAsia"/>
        </w:rPr>
        <w:t xml:space="preserve"> </w:t>
      </w:r>
      <w:r w:rsidR="00B803D0">
        <w:rPr>
          <w:rFonts w:ascii="黑体" w:hAnsi="黑体" w:cs="黑体" w:hint="eastAsia"/>
        </w:rPr>
        <w:t>矢量图形类关系</w:t>
      </w:r>
    </w:p>
    <w:p w14:paraId="5DE6D293" w14:textId="674AEC1E" w:rsidR="00B0046E" w:rsidRPr="004630C0" w:rsidRDefault="00B0046E" w:rsidP="00B0046E">
      <w:pPr>
        <w:pStyle w:val="Caption"/>
        <w:rPr>
          <w:rFonts w:ascii="宋体" w:hAnsi="宋体" w:cs="宋体"/>
        </w:rPr>
      </w:pPr>
      <w:r>
        <w:t xml:space="preserve">Figure </w:t>
      </w:r>
      <w:r>
        <w:rPr>
          <w:rFonts w:ascii="黑体" w:hAnsi="黑体" w:cs="黑体" w:hint="eastAsia"/>
        </w:rPr>
        <w:t>4-3</w:t>
      </w:r>
      <w:r>
        <w:rPr>
          <w:rFonts w:hint="eastAsia"/>
        </w:rPr>
        <w:t xml:space="preserve"> </w:t>
      </w:r>
      <w:r w:rsidR="004F1CC9">
        <w:rPr>
          <w:rFonts w:ascii="黑体" w:hAnsi="黑体" w:cs="黑体" w:hint="eastAsia"/>
        </w:rPr>
        <w:t xml:space="preserve">vector class </w:t>
      </w:r>
      <w:r w:rsidR="004F1CC9">
        <w:rPr>
          <w:rFonts w:ascii="黑体" w:hAnsi="黑体" w:cs="黑体"/>
        </w:rPr>
        <w:t>diagrams</w:t>
      </w:r>
      <w:r w:rsidR="00B840C5">
        <w:tab/>
      </w:r>
    </w:p>
    <w:tbl>
      <w:tblPr>
        <w:tblW w:w="793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5655"/>
      </w:tblGrid>
      <w:tr w:rsidR="00B0046E" w:rsidRPr="001D0EA8" w14:paraId="02733407" w14:textId="77777777" w:rsidTr="00421664">
        <w:trPr>
          <w:trHeight w:val="312"/>
        </w:trPr>
        <w:tc>
          <w:tcPr>
            <w:tcW w:w="2283" w:type="dxa"/>
            <w:shd w:val="clear" w:color="auto" w:fill="auto"/>
          </w:tcPr>
          <w:p w14:paraId="7B293D85" w14:textId="77777777" w:rsidR="00B0046E" w:rsidRPr="001D0EA8" w:rsidRDefault="00B0046E" w:rsidP="004F1CC9">
            <w:pPr>
              <w:jc w:val="center"/>
              <w:rPr>
                <w:b/>
              </w:rPr>
            </w:pPr>
            <w:r>
              <w:rPr>
                <w:rFonts w:hint="eastAsia"/>
                <w:b/>
              </w:rPr>
              <w:t>类</w:t>
            </w:r>
          </w:p>
        </w:tc>
        <w:tc>
          <w:tcPr>
            <w:tcW w:w="5655" w:type="dxa"/>
            <w:shd w:val="clear" w:color="auto" w:fill="auto"/>
          </w:tcPr>
          <w:p w14:paraId="782A1BA3" w14:textId="77777777" w:rsidR="00B0046E" w:rsidRPr="001D0EA8" w:rsidRDefault="00B0046E" w:rsidP="004F1CC9">
            <w:pPr>
              <w:jc w:val="center"/>
              <w:rPr>
                <w:b/>
              </w:rPr>
            </w:pPr>
            <w:r w:rsidRPr="001D0EA8">
              <w:rPr>
                <w:b/>
              </w:rPr>
              <w:t>说明</w:t>
            </w:r>
          </w:p>
        </w:tc>
      </w:tr>
      <w:tr w:rsidR="00B0046E" w:rsidRPr="001D0EA8" w14:paraId="36B56BE0" w14:textId="77777777" w:rsidTr="00421664">
        <w:trPr>
          <w:trHeight w:val="312"/>
        </w:trPr>
        <w:tc>
          <w:tcPr>
            <w:tcW w:w="2283" w:type="dxa"/>
          </w:tcPr>
          <w:p w14:paraId="189FB51B" w14:textId="07BF781A" w:rsidR="00B0046E" w:rsidRPr="00200829" w:rsidRDefault="004F1CC9" w:rsidP="008828DB">
            <w:pPr>
              <w:ind w:firstLine="0"/>
              <w:jc w:val="center"/>
              <w:rPr>
                <w:rFonts w:ascii="宋体" w:hAnsi="宋体" w:cs="宋体"/>
              </w:rPr>
            </w:pPr>
            <w:r>
              <w:rPr>
                <w:rFonts w:ascii="宋体" w:hAnsi="宋体" w:cs="宋体" w:hint="eastAsia"/>
              </w:rPr>
              <w:t>Vector</w:t>
            </w:r>
            <w:r w:rsidR="00B90BE8">
              <w:rPr>
                <w:rFonts w:ascii="宋体" w:hAnsi="宋体" w:cs="宋体" w:hint="eastAsia"/>
              </w:rPr>
              <w:t>LayerView</w:t>
            </w:r>
          </w:p>
        </w:tc>
        <w:tc>
          <w:tcPr>
            <w:tcW w:w="5655" w:type="dxa"/>
          </w:tcPr>
          <w:p w14:paraId="41F38801" w14:textId="10183927" w:rsidR="00B0046E" w:rsidRPr="004559D7" w:rsidRDefault="00B0046E" w:rsidP="004F1CC9">
            <w:pPr>
              <w:rPr>
                <w:rFonts w:ascii="宋体" w:hAnsi="宋体" w:cs="宋体"/>
              </w:rPr>
            </w:pPr>
            <w:r>
              <w:rPr>
                <w:rFonts w:ascii="宋体" w:hAnsi="宋体" w:cs="宋体" w:hint="eastAsia"/>
              </w:rPr>
              <w:t>矢量标绘图层</w:t>
            </w:r>
            <w:r w:rsidR="00DB35B9">
              <w:rPr>
                <w:rFonts w:ascii="宋体" w:hAnsi="宋体" w:cs="宋体" w:hint="eastAsia"/>
              </w:rPr>
              <w:t>，负责调用矢量图形的绘制算法</w:t>
            </w:r>
          </w:p>
        </w:tc>
      </w:tr>
      <w:tr w:rsidR="00B0046E" w:rsidRPr="001D0EA8" w14:paraId="15983E8E" w14:textId="77777777" w:rsidTr="00421664">
        <w:trPr>
          <w:trHeight w:val="350"/>
        </w:trPr>
        <w:tc>
          <w:tcPr>
            <w:tcW w:w="2283" w:type="dxa"/>
          </w:tcPr>
          <w:p w14:paraId="68F83E39" w14:textId="3BB66353" w:rsidR="00B0046E" w:rsidRPr="009C6906" w:rsidRDefault="009C6906" w:rsidP="009C6906">
            <w:pPr>
              <w:ind w:firstLine="0"/>
              <w:jc w:val="center"/>
              <w:rPr>
                <w:rFonts w:ascii="宋体" w:hAnsi="宋体" w:cs="宋体"/>
              </w:rPr>
            </w:pPr>
            <w:r w:rsidRPr="009C6906">
              <w:rPr>
                <w:rFonts w:ascii="宋体" w:hAnsi="宋体" w:cs="宋体"/>
              </w:rPr>
              <w:t>Annotation</w:t>
            </w:r>
          </w:p>
        </w:tc>
        <w:tc>
          <w:tcPr>
            <w:tcW w:w="5655" w:type="dxa"/>
          </w:tcPr>
          <w:p w14:paraId="16780659" w14:textId="13722EB2" w:rsidR="00B0046E" w:rsidRDefault="00DB35B9" w:rsidP="004F1CC9">
            <w:pPr>
              <w:rPr>
                <w:rFonts w:ascii="宋体" w:hAnsi="宋体" w:cs="宋体"/>
              </w:rPr>
            </w:pPr>
            <w:r>
              <w:rPr>
                <w:rFonts w:ascii="宋体" w:hAnsi="宋体" w:cs="宋体" w:hint="eastAsia"/>
              </w:rPr>
              <w:t>矢量图形画法基类</w:t>
            </w:r>
          </w:p>
        </w:tc>
      </w:tr>
      <w:tr w:rsidR="00B0046E" w:rsidRPr="001D0EA8" w14:paraId="0A313CE5" w14:textId="77777777" w:rsidTr="00421664">
        <w:trPr>
          <w:trHeight w:val="63"/>
        </w:trPr>
        <w:tc>
          <w:tcPr>
            <w:tcW w:w="2283" w:type="dxa"/>
          </w:tcPr>
          <w:p w14:paraId="0CA4863C" w14:textId="5F7CE07B" w:rsidR="00B0046E" w:rsidRDefault="00ED7B2C" w:rsidP="008828DB">
            <w:pPr>
              <w:ind w:firstLine="0"/>
              <w:jc w:val="center"/>
              <w:rPr>
                <w:rFonts w:ascii="宋体" w:hAnsi="宋体" w:cs="宋体"/>
              </w:rPr>
            </w:pPr>
            <w:r>
              <w:rPr>
                <w:rFonts w:ascii="宋体" w:hAnsi="宋体" w:cs="宋体" w:hint="eastAsia"/>
              </w:rPr>
              <w:t>Point</w:t>
            </w:r>
            <w:r w:rsidRPr="009C6906">
              <w:rPr>
                <w:rFonts w:ascii="宋体" w:hAnsi="宋体" w:cs="宋体"/>
              </w:rPr>
              <w:t>Annotation</w:t>
            </w:r>
          </w:p>
        </w:tc>
        <w:tc>
          <w:tcPr>
            <w:tcW w:w="5655" w:type="dxa"/>
          </w:tcPr>
          <w:p w14:paraId="1EBE6B90" w14:textId="1EDC4AC4" w:rsidR="00B0046E" w:rsidRDefault="00DB35B9" w:rsidP="004F1CC9">
            <w:pPr>
              <w:rPr>
                <w:rFonts w:ascii="宋体" w:hAnsi="宋体" w:cs="宋体"/>
              </w:rPr>
            </w:pPr>
            <w:r>
              <w:rPr>
                <w:rFonts w:ascii="宋体" w:hAnsi="宋体" w:cs="宋体" w:hint="eastAsia"/>
              </w:rPr>
              <w:t>点图形画法</w:t>
            </w:r>
          </w:p>
        </w:tc>
      </w:tr>
      <w:tr w:rsidR="008828DB" w:rsidRPr="001D0EA8" w14:paraId="174115CF" w14:textId="77777777" w:rsidTr="00421664">
        <w:trPr>
          <w:trHeight w:val="312"/>
        </w:trPr>
        <w:tc>
          <w:tcPr>
            <w:tcW w:w="2283" w:type="dxa"/>
          </w:tcPr>
          <w:p w14:paraId="75A56076" w14:textId="0D559FC7" w:rsidR="008828DB" w:rsidRDefault="005C760C" w:rsidP="008828DB">
            <w:pPr>
              <w:tabs>
                <w:tab w:val="left" w:pos="320"/>
                <w:tab w:val="center" w:pos="973"/>
              </w:tabs>
              <w:ind w:firstLine="0"/>
              <w:jc w:val="center"/>
            </w:pPr>
            <w:r>
              <w:t>Polyline</w:t>
            </w:r>
            <w:r w:rsidR="00ED7B2C" w:rsidRPr="009C6906">
              <w:rPr>
                <w:rFonts w:ascii="宋体" w:hAnsi="宋体" w:cs="宋体"/>
              </w:rPr>
              <w:t>Annotation</w:t>
            </w:r>
          </w:p>
        </w:tc>
        <w:tc>
          <w:tcPr>
            <w:tcW w:w="5655" w:type="dxa"/>
          </w:tcPr>
          <w:p w14:paraId="64727D62" w14:textId="50B86F13" w:rsidR="008828DB" w:rsidRDefault="00DB35B9" w:rsidP="004F1CC9">
            <w:pPr>
              <w:rPr>
                <w:rFonts w:ascii="宋体" w:hAnsi="宋体" w:cs="宋体"/>
              </w:rPr>
            </w:pPr>
            <w:r>
              <w:rPr>
                <w:rFonts w:ascii="宋体" w:hAnsi="宋体" w:cs="宋体" w:hint="eastAsia"/>
              </w:rPr>
              <w:t>线图形画法</w:t>
            </w:r>
          </w:p>
        </w:tc>
      </w:tr>
      <w:tr w:rsidR="008828DB" w:rsidRPr="001D0EA8" w14:paraId="5CF76DA3" w14:textId="77777777" w:rsidTr="00421664">
        <w:trPr>
          <w:trHeight w:val="312"/>
        </w:trPr>
        <w:tc>
          <w:tcPr>
            <w:tcW w:w="2283" w:type="dxa"/>
          </w:tcPr>
          <w:p w14:paraId="65362C79" w14:textId="18E360B4" w:rsidR="008828DB" w:rsidRDefault="00ED7B2C" w:rsidP="00ED7B2C">
            <w:pPr>
              <w:tabs>
                <w:tab w:val="left" w:pos="320"/>
                <w:tab w:val="center" w:pos="973"/>
              </w:tabs>
              <w:ind w:firstLine="0"/>
              <w:jc w:val="center"/>
            </w:pPr>
            <w:r w:rsidRPr="00ED7B2C">
              <w:t>PolygonAnnotation</w:t>
            </w:r>
          </w:p>
        </w:tc>
        <w:tc>
          <w:tcPr>
            <w:tcW w:w="5655" w:type="dxa"/>
          </w:tcPr>
          <w:p w14:paraId="6A551444" w14:textId="1FDFFDA3" w:rsidR="008828DB" w:rsidRDefault="00DB35B9" w:rsidP="004F1CC9">
            <w:pPr>
              <w:rPr>
                <w:rFonts w:ascii="宋体" w:hAnsi="宋体" w:cs="宋体"/>
              </w:rPr>
            </w:pPr>
            <w:r>
              <w:rPr>
                <w:rFonts w:ascii="宋体" w:hAnsi="宋体" w:cs="宋体" w:hint="eastAsia"/>
              </w:rPr>
              <w:t>面图形画法</w:t>
            </w:r>
          </w:p>
        </w:tc>
      </w:tr>
      <w:tr w:rsidR="00421664" w:rsidRPr="001D0EA8" w14:paraId="1ECA18F9" w14:textId="77777777" w:rsidTr="00421664">
        <w:trPr>
          <w:trHeight w:val="312"/>
        </w:trPr>
        <w:tc>
          <w:tcPr>
            <w:tcW w:w="2283" w:type="dxa"/>
          </w:tcPr>
          <w:p w14:paraId="1F8802FB" w14:textId="2D7D6C44" w:rsidR="00421664" w:rsidRDefault="00421664" w:rsidP="008828DB">
            <w:pPr>
              <w:tabs>
                <w:tab w:val="left" w:pos="320"/>
                <w:tab w:val="center" w:pos="973"/>
              </w:tabs>
              <w:ind w:firstLine="0"/>
              <w:jc w:val="center"/>
              <w:rPr>
                <w:rFonts w:ascii="宋体" w:hAnsi="宋体" w:cs="宋体"/>
              </w:rPr>
            </w:pPr>
            <w:r>
              <w:rPr>
                <w:rFonts w:ascii="宋体" w:hAnsi="宋体" w:cs="宋体" w:hint="eastAsia"/>
              </w:rPr>
              <w:t>ShapeAnnotation</w:t>
            </w:r>
          </w:p>
        </w:tc>
        <w:tc>
          <w:tcPr>
            <w:tcW w:w="5655" w:type="dxa"/>
          </w:tcPr>
          <w:p w14:paraId="3FE712D4" w14:textId="4AA5D25B" w:rsidR="00421664" w:rsidRPr="0061707D" w:rsidRDefault="00DB35B9" w:rsidP="004F1CC9">
            <w:pPr>
              <w:rPr>
                <w:rFonts w:ascii="宋体" w:hAnsi="宋体" w:cs="宋体"/>
              </w:rPr>
            </w:pPr>
            <w:r>
              <w:rPr>
                <w:rFonts w:ascii="宋体" w:hAnsi="宋体" w:cs="宋体" w:hint="eastAsia"/>
              </w:rPr>
              <w:t>复杂图形画法</w:t>
            </w:r>
          </w:p>
        </w:tc>
      </w:tr>
      <w:tr w:rsidR="00BB361C" w:rsidRPr="001D0EA8" w14:paraId="77B819D4" w14:textId="77777777" w:rsidTr="00421664">
        <w:trPr>
          <w:trHeight w:val="312"/>
        </w:trPr>
        <w:tc>
          <w:tcPr>
            <w:tcW w:w="2283" w:type="dxa"/>
          </w:tcPr>
          <w:p w14:paraId="7DB8B6A7" w14:textId="55BE673A" w:rsidR="00BB361C" w:rsidRDefault="00BB361C" w:rsidP="008828DB">
            <w:pPr>
              <w:tabs>
                <w:tab w:val="left" w:pos="320"/>
                <w:tab w:val="center" w:pos="973"/>
              </w:tabs>
              <w:ind w:firstLine="0"/>
              <w:jc w:val="center"/>
              <w:rPr>
                <w:rFonts w:ascii="宋体" w:hAnsi="宋体" w:cs="宋体"/>
              </w:rPr>
            </w:pPr>
            <w:r>
              <w:rPr>
                <w:rFonts w:ascii="宋体" w:hAnsi="宋体" w:cs="宋体" w:hint="eastAsia"/>
              </w:rPr>
              <w:t>MarkerAnnotation</w:t>
            </w:r>
          </w:p>
        </w:tc>
        <w:tc>
          <w:tcPr>
            <w:tcW w:w="5655" w:type="dxa"/>
          </w:tcPr>
          <w:p w14:paraId="32440D1F" w14:textId="779F4B4E" w:rsidR="00BB361C" w:rsidRDefault="008A6369" w:rsidP="004F1CC9">
            <w:pPr>
              <w:rPr>
                <w:rFonts w:ascii="宋体" w:hAnsi="宋体" w:cs="宋体"/>
              </w:rPr>
            </w:pPr>
            <w:r>
              <w:rPr>
                <w:rFonts w:ascii="宋体" w:hAnsi="宋体" w:cs="宋体" w:hint="eastAsia"/>
              </w:rPr>
              <w:t>标志物图形画法</w:t>
            </w:r>
          </w:p>
        </w:tc>
      </w:tr>
      <w:tr w:rsidR="008828DB" w:rsidRPr="001D0EA8" w14:paraId="2CDF395D" w14:textId="77777777" w:rsidTr="00421664">
        <w:trPr>
          <w:trHeight w:val="312"/>
        </w:trPr>
        <w:tc>
          <w:tcPr>
            <w:tcW w:w="2283" w:type="dxa"/>
          </w:tcPr>
          <w:p w14:paraId="1DF9DEE8" w14:textId="3FAF3396" w:rsidR="008828DB" w:rsidRPr="00200829" w:rsidRDefault="00421664" w:rsidP="008828DB">
            <w:pPr>
              <w:tabs>
                <w:tab w:val="left" w:pos="320"/>
                <w:tab w:val="center" w:pos="973"/>
              </w:tabs>
              <w:ind w:firstLine="0"/>
              <w:jc w:val="center"/>
              <w:rPr>
                <w:rFonts w:ascii="宋体" w:hAnsi="宋体" w:cs="宋体"/>
              </w:rPr>
            </w:pPr>
            <w:r>
              <w:rPr>
                <w:rFonts w:ascii="宋体" w:hAnsi="宋体" w:cs="宋体" w:hint="eastAsia"/>
              </w:rPr>
              <w:t>ShapeAdapter</w:t>
            </w:r>
          </w:p>
        </w:tc>
        <w:tc>
          <w:tcPr>
            <w:tcW w:w="5655" w:type="dxa"/>
          </w:tcPr>
          <w:p w14:paraId="15E92939" w14:textId="61EE1151" w:rsidR="008828DB" w:rsidRPr="0061707D" w:rsidRDefault="00DB35B9" w:rsidP="004F1CC9">
            <w:pPr>
              <w:rPr>
                <w:rFonts w:ascii="宋体" w:hAnsi="宋体" w:cs="宋体"/>
              </w:rPr>
            </w:pPr>
            <w:r>
              <w:rPr>
                <w:rFonts w:ascii="宋体" w:hAnsi="宋体" w:cs="宋体" w:hint="eastAsia"/>
              </w:rPr>
              <w:t>矢量图形匹配画法转化器</w:t>
            </w:r>
          </w:p>
        </w:tc>
      </w:tr>
    </w:tbl>
    <w:p w14:paraId="18BB6634" w14:textId="77777777" w:rsidR="00D35104" w:rsidRDefault="00D35104" w:rsidP="00D35104">
      <w:pPr>
        <w:rPr>
          <w:rFonts w:ascii="宋体" w:hAnsi="宋体" w:cs="宋体"/>
        </w:rPr>
      </w:pPr>
    </w:p>
    <w:p w14:paraId="07D6694F" w14:textId="23E149CD" w:rsidR="00AF6D44" w:rsidRDefault="00BB361C" w:rsidP="00C314C7">
      <w:pPr>
        <w:ind w:hanging="90"/>
        <w:rPr>
          <w:rFonts w:ascii="宋体" w:hAnsi="宋体" w:cs="宋体"/>
        </w:rPr>
      </w:pPr>
      <w:r>
        <w:rPr>
          <w:rFonts w:ascii="宋体" w:hAnsi="宋体" w:cs="宋体"/>
          <w:noProof/>
          <w:lang w:eastAsia="en-US"/>
        </w:rPr>
        <w:drawing>
          <wp:inline distT="0" distB="0" distL="0" distR="0" wp14:anchorId="42A8D5EC" wp14:editId="462566B0">
            <wp:extent cx="5097145" cy="3725545"/>
            <wp:effectExtent l="0" t="0" r="0" b="0"/>
            <wp:docPr id="14" name="Picture 14" descr="Macintosh HD:Users:twer:Downloads:矢量图层绘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wer:Downloads:矢量图层绘制 (1).png"/>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097145" cy="3725545"/>
                    </a:xfrm>
                    <a:prstGeom prst="rect">
                      <a:avLst/>
                    </a:prstGeom>
                    <a:noFill/>
                    <a:ln>
                      <a:noFill/>
                    </a:ln>
                  </pic:spPr>
                </pic:pic>
              </a:graphicData>
            </a:graphic>
          </wp:inline>
        </w:drawing>
      </w:r>
    </w:p>
    <w:p w14:paraId="449F04AC" w14:textId="32F9AA53" w:rsidR="00C314C7" w:rsidRDefault="00C314C7" w:rsidP="00C314C7">
      <w:pPr>
        <w:pStyle w:val="Caption"/>
      </w:pPr>
      <w:r>
        <w:rPr>
          <w:rFonts w:hint="eastAsia"/>
        </w:rPr>
        <w:t>图</w:t>
      </w:r>
      <w:r>
        <w:rPr>
          <w:rFonts w:hint="eastAsia"/>
        </w:rPr>
        <w:t xml:space="preserve"> </w:t>
      </w:r>
      <w:r>
        <w:t xml:space="preserve">4-6 </w:t>
      </w:r>
      <w:r>
        <w:rPr>
          <w:rFonts w:ascii="黑体" w:hAnsi="黑体" w:cs="黑体" w:hint="eastAsia"/>
        </w:rPr>
        <w:t>矢量图层</w:t>
      </w:r>
      <w:r>
        <w:rPr>
          <w:rFonts w:hint="eastAsia"/>
        </w:rPr>
        <w:t>类关系</w:t>
      </w:r>
    </w:p>
    <w:p w14:paraId="23830FC1" w14:textId="63D1F4A8" w:rsidR="00C314C7" w:rsidRDefault="00C314C7" w:rsidP="00C314C7">
      <w:pPr>
        <w:pStyle w:val="Caption"/>
      </w:pPr>
      <w:r>
        <w:t>Figure 4-6 vector layer class</w:t>
      </w:r>
    </w:p>
    <w:p w14:paraId="5CFD00CE" w14:textId="77777777" w:rsidR="00C314C7" w:rsidRPr="00C314C7" w:rsidRDefault="00C314C7" w:rsidP="00C314C7">
      <w:pPr>
        <w:ind w:hanging="90"/>
        <w:rPr>
          <w:rFonts w:ascii="宋体" w:hAnsi="宋体" w:cs="宋体"/>
        </w:rPr>
      </w:pPr>
    </w:p>
    <w:p w14:paraId="100D736E" w14:textId="7C0408A3" w:rsidR="00C9548B" w:rsidRPr="008312E0" w:rsidRDefault="00C9548B" w:rsidP="00C9548B">
      <w:pPr>
        <w:pStyle w:val="Heading3"/>
      </w:pPr>
      <w:r>
        <w:rPr>
          <w:rFonts w:hint="eastAsia"/>
        </w:rPr>
        <w:t xml:space="preserve"> </w:t>
      </w:r>
      <w:bookmarkStart w:id="362" w:name="_Toc287515734"/>
      <w:r>
        <w:rPr>
          <w:rFonts w:hint="eastAsia"/>
        </w:rPr>
        <w:t>矢量图层绘制流程</w:t>
      </w:r>
      <w:bookmarkEnd w:id="362"/>
    </w:p>
    <w:p w14:paraId="6F11F4C9" w14:textId="77777777" w:rsidR="00C9548B" w:rsidRDefault="00C9548B" w:rsidP="00C9548B">
      <w:pPr>
        <w:rPr>
          <w:rFonts w:ascii="宋体" w:hAnsi="宋体" w:cs="宋体"/>
        </w:rPr>
      </w:pPr>
      <w:r>
        <w:rPr>
          <w:rFonts w:ascii="宋体" w:hAnsi="宋体" w:cs="宋体" w:hint="eastAsia"/>
        </w:rPr>
        <w:t>矢量图层绘制流程由获得图上几何元素、加载画法和绘制三步骤组成。</w:t>
      </w:r>
    </w:p>
    <w:p w14:paraId="1EE8BB35" w14:textId="77777777" w:rsidR="00C9548B" w:rsidRPr="00236F8F" w:rsidRDefault="00C9548B" w:rsidP="00C25BD7">
      <w:pPr>
        <w:pStyle w:val="ListParagraph"/>
        <w:numPr>
          <w:ilvl w:val="0"/>
          <w:numId w:val="12"/>
        </w:numPr>
      </w:pPr>
      <w:r w:rsidRPr="00236F8F">
        <w:rPr>
          <w:rFonts w:hint="eastAsia"/>
        </w:rPr>
        <w:t>获得几何元素</w:t>
      </w:r>
      <w:r>
        <w:br/>
      </w:r>
      <w:r>
        <w:rPr>
          <w:rFonts w:hint="eastAsia"/>
        </w:rPr>
        <w:t>通过矢量标绘模块获得当前图层上的几何元素，这部分将在矢量标绘模块具体描述。</w:t>
      </w:r>
    </w:p>
    <w:p w14:paraId="1DDFBF52" w14:textId="2B8D4B73" w:rsidR="001F521A" w:rsidRDefault="001F521A" w:rsidP="00C25BD7">
      <w:pPr>
        <w:pStyle w:val="ListParagraph"/>
        <w:numPr>
          <w:ilvl w:val="0"/>
          <w:numId w:val="12"/>
        </w:numPr>
      </w:pPr>
      <w:r>
        <w:rPr>
          <w:rFonts w:hint="eastAsia"/>
        </w:rPr>
        <w:t>构建四叉树记录</w:t>
      </w:r>
      <w:r>
        <w:br/>
      </w:r>
      <w:r>
        <w:rPr>
          <w:rFonts w:hint="eastAsia"/>
        </w:rPr>
        <w:t>利用四叉树，记录当前几何元素的位置。这个将在地图浏览中详细描述。</w:t>
      </w:r>
    </w:p>
    <w:p w14:paraId="6162A137" w14:textId="4256FAC9" w:rsidR="00C9548B" w:rsidRPr="00236F8F" w:rsidRDefault="00C9548B" w:rsidP="00C25BD7">
      <w:pPr>
        <w:pStyle w:val="ListParagraph"/>
        <w:numPr>
          <w:ilvl w:val="0"/>
          <w:numId w:val="12"/>
        </w:numPr>
      </w:pPr>
      <w:r w:rsidRPr="00236F8F">
        <w:rPr>
          <w:rFonts w:hint="eastAsia"/>
        </w:rPr>
        <w:t>加载画法</w:t>
      </w:r>
      <w:r>
        <w:br/>
      </w:r>
      <w:r>
        <w:rPr>
          <w:rFonts w:hint="eastAsia"/>
        </w:rPr>
        <w:t>通过ShapeAdapter对象，将几何元素和画法类进行匹配，获得当前图层上的</w:t>
      </w:r>
      <w:r w:rsidR="001F521A">
        <w:rPr>
          <w:rFonts w:hint="eastAsia"/>
        </w:rPr>
        <w:t>对应画法对象。</w:t>
      </w:r>
    </w:p>
    <w:p w14:paraId="24633629" w14:textId="7D21C934" w:rsidR="00AF1458" w:rsidRPr="00AF1458" w:rsidRDefault="00C9548B" w:rsidP="00C25BD7">
      <w:pPr>
        <w:pStyle w:val="ListParagraph"/>
        <w:numPr>
          <w:ilvl w:val="0"/>
          <w:numId w:val="12"/>
        </w:numPr>
      </w:pPr>
      <w:r w:rsidRPr="00236F8F">
        <w:rPr>
          <w:rFonts w:hint="eastAsia"/>
        </w:rPr>
        <w:t>绘制</w:t>
      </w:r>
      <w:r w:rsidR="00AF1458">
        <w:br/>
      </w:r>
      <w:r w:rsidR="00AF1458">
        <w:rPr>
          <w:rFonts w:hint="eastAsia"/>
        </w:rPr>
        <w:t>通过画法在地图上渲染对应的几何元素</w:t>
      </w:r>
    </w:p>
    <w:p w14:paraId="40D669F7" w14:textId="44C1D8E3" w:rsidR="00F80626" w:rsidRDefault="00C9548B" w:rsidP="00F10B50">
      <w:pPr>
        <w:pStyle w:val="Heading3"/>
      </w:pPr>
      <w:r>
        <w:rPr>
          <w:rFonts w:hint="eastAsia"/>
        </w:rPr>
        <w:t xml:space="preserve"> </w:t>
      </w:r>
      <w:bookmarkStart w:id="363" w:name="_Toc287515735"/>
      <w:r w:rsidR="00C72DD4">
        <w:rPr>
          <w:rFonts w:hint="eastAsia"/>
        </w:rPr>
        <w:t>矢量图层绘制</w:t>
      </w:r>
      <w:r>
        <w:rPr>
          <w:rFonts w:hint="eastAsia"/>
        </w:rPr>
        <w:t>算法</w:t>
      </w:r>
      <w:bookmarkEnd w:id="363"/>
    </w:p>
    <w:p w14:paraId="79FC8745" w14:textId="77777777" w:rsidR="00A22E2C" w:rsidRDefault="001D7C66" w:rsidP="00C25BD7">
      <w:pPr>
        <w:pStyle w:val="ListParagraph"/>
        <w:numPr>
          <w:ilvl w:val="0"/>
          <w:numId w:val="13"/>
        </w:numPr>
      </w:pPr>
      <w:r w:rsidRPr="00A22E2C">
        <w:rPr>
          <w:rFonts w:hint="eastAsia"/>
        </w:rPr>
        <w:t>算法应用技术</w:t>
      </w:r>
    </w:p>
    <w:p w14:paraId="7A6A105A" w14:textId="19CBD85E" w:rsidR="00A22E2C" w:rsidRDefault="00A22E2C" w:rsidP="00C25BD7">
      <w:pPr>
        <w:pStyle w:val="ListParagraph"/>
        <w:numPr>
          <w:ilvl w:val="1"/>
          <w:numId w:val="13"/>
        </w:numPr>
      </w:pPr>
      <w:r w:rsidRPr="00A22E2C">
        <w:t>CAShapeLayer</w:t>
      </w:r>
      <w:r w:rsidR="00292F37">
        <w:br/>
      </w:r>
    </w:p>
    <w:p w14:paraId="7782959C" w14:textId="77777777" w:rsidR="00A22E2C" w:rsidRPr="00A22E2C" w:rsidRDefault="00A22E2C" w:rsidP="00C25BD7">
      <w:pPr>
        <w:pStyle w:val="ListParagraph"/>
        <w:numPr>
          <w:ilvl w:val="1"/>
          <w:numId w:val="13"/>
        </w:numPr>
      </w:pPr>
      <w:r w:rsidRPr="00A22E2C">
        <w:t>UIBezierPath</w:t>
      </w:r>
    </w:p>
    <w:p w14:paraId="474F92FC" w14:textId="77777777" w:rsidR="00A22E2C" w:rsidRDefault="00A22E2C" w:rsidP="00C25BD7">
      <w:pPr>
        <w:pStyle w:val="ListParagraph"/>
        <w:numPr>
          <w:ilvl w:val="1"/>
          <w:numId w:val="13"/>
        </w:numPr>
      </w:pPr>
      <w:r w:rsidRPr="00A22E2C">
        <w:t>CABasicAnimation</w:t>
      </w:r>
    </w:p>
    <w:p w14:paraId="11104C36" w14:textId="77777777" w:rsidR="00A22E2C" w:rsidRPr="00A22E2C" w:rsidRDefault="00A22E2C" w:rsidP="00C25BD7">
      <w:pPr>
        <w:pStyle w:val="ListParagraph"/>
        <w:numPr>
          <w:ilvl w:val="1"/>
          <w:numId w:val="13"/>
        </w:numPr>
      </w:pPr>
      <w:r w:rsidRPr="00A22E2C">
        <w:t>CAScrollLayer</w:t>
      </w:r>
    </w:p>
    <w:p w14:paraId="3D571CD9" w14:textId="77777777" w:rsidR="00A22E2C" w:rsidRPr="00A22E2C" w:rsidRDefault="00A22E2C" w:rsidP="00C25BD7">
      <w:pPr>
        <w:pStyle w:val="ListParagraph"/>
        <w:numPr>
          <w:ilvl w:val="1"/>
          <w:numId w:val="13"/>
        </w:numPr>
      </w:pPr>
      <w:r w:rsidRPr="00A22E2C">
        <w:t>CGRect</w:t>
      </w:r>
    </w:p>
    <w:p w14:paraId="19EFD124" w14:textId="22B0B14E" w:rsidR="00A22E2C" w:rsidRPr="00B02A8D" w:rsidRDefault="00A22E2C" w:rsidP="00C25BD7">
      <w:pPr>
        <w:pStyle w:val="ListParagraph"/>
        <w:numPr>
          <w:ilvl w:val="1"/>
          <w:numId w:val="13"/>
        </w:numPr>
      </w:pPr>
      <w:r w:rsidRPr="00A22E2C">
        <w:t>CGRectInset</w:t>
      </w:r>
    </w:p>
    <w:p w14:paraId="41EE2FED" w14:textId="7811D6E7" w:rsidR="00B02A8D" w:rsidRPr="00AA7F54" w:rsidRDefault="00197640" w:rsidP="00C25BD7">
      <w:pPr>
        <w:pStyle w:val="ListParagraph"/>
        <w:numPr>
          <w:ilvl w:val="0"/>
          <w:numId w:val="13"/>
        </w:numPr>
      </w:pPr>
      <w:r>
        <w:rPr>
          <w:rFonts w:hint="eastAsia"/>
        </w:rPr>
        <w:t>算法类</w:t>
      </w:r>
    </w:p>
    <w:p w14:paraId="6E4971FC" w14:textId="609F6E88" w:rsidR="001D7C66" w:rsidRDefault="001D7C66" w:rsidP="00C25BD7">
      <w:pPr>
        <w:pStyle w:val="ListParagraph"/>
        <w:numPr>
          <w:ilvl w:val="0"/>
          <w:numId w:val="13"/>
        </w:numPr>
      </w:pPr>
      <w:r w:rsidRPr="00A22E2C">
        <w:rPr>
          <w:rFonts w:hint="eastAsia"/>
        </w:rPr>
        <w:t>算法绘制流程</w:t>
      </w:r>
    </w:p>
    <w:p w14:paraId="47138A13" w14:textId="77777777" w:rsidR="00AA7F54" w:rsidRDefault="00AA7F54" w:rsidP="00C25BD7">
      <w:pPr>
        <w:pStyle w:val="ListParagraph"/>
        <w:numPr>
          <w:ilvl w:val="1"/>
          <w:numId w:val="13"/>
        </w:numPr>
      </w:pPr>
      <w:r>
        <w:rPr>
          <w:rFonts w:hint="eastAsia"/>
        </w:rPr>
        <w:t>图形绘制</w:t>
      </w:r>
    </w:p>
    <w:p w14:paraId="53A4CEF9" w14:textId="703751D7" w:rsidR="00AA7F54" w:rsidRPr="00B02A8D" w:rsidRDefault="00AA7F54" w:rsidP="00C25BD7">
      <w:pPr>
        <w:pStyle w:val="ListParagraph"/>
        <w:numPr>
          <w:ilvl w:val="1"/>
          <w:numId w:val="13"/>
        </w:numPr>
      </w:pPr>
      <w:r>
        <w:rPr>
          <w:rFonts w:hint="eastAsia"/>
        </w:rPr>
        <w:t>动画处理</w:t>
      </w:r>
      <w:r w:rsidR="00F37028">
        <w:rPr>
          <w:rFonts w:hint="eastAsia"/>
        </w:rPr>
        <w:tab/>
      </w:r>
      <w:r w:rsidR="00F37028">
        <w:rPr>
          <w:rFonts w:hint="eastAsia"/>
        </w:rPr>
        <w:tab/>
      </w:r>
    </w:p>
    <w:p w14:paraId="2684934C" w14:textId="77777777" w:rsidR="00AA7F54" w:rsidRPr="00A22E2C" w:rsidRDefault="00AA7F54" w:rsidP="00AA7F54">
      <w:pPr>
        <w:pStyle w:val="ListParagraph"/>
        <w:ind w:left="1200" w:firstLine="0"/>
      </w:pPr>
    </w:p>
    <w:p w14:paraId="4300E8EC" w14:textId="61915F94" w:rsidR="001242BB" w:rsidRPr="00CD2C9C" w:rsidRDefault="00511DFB" w:rsidP="00D01EBF">
      <w:pPr>
        <w:pStyle w:val="Heading2"/>
      </w:pPr>
      <w:r>
        <w:rPr>
          <w:rFonts w:hint="eastAsia"/>
        </w:rPr>
        <w:t xml:space="preserve"> </w:t>
      </w:r>
      <w:bookmarkStart w:id="364" w:name="_Toc287515736"/>
      <w:r w:rsidR="001242BB">
        <w:rPr>
          <w:rFonts w:hint="eastAsia"/>
        </w:rPr>
        <w:t>地图浏览接口</w:t>
      </w:r>
      <w:bookmarkEnd w:id="364"/>
    </w:p>
    <w:p w14:paraId="74E63795" w14:textId="62A2D685" w:rsidR="001242BB" w:rsidRDefault="00A54C6B" w:rsidP="00D01EBF">
      <w:pPr>
        <w:pStyle w:val="Heading2"/>
      </w:pPr>
      <w:r>
        <w:rPr>
          <w:rFonts w:hint="eastAsia"/>
        </w:rPr>
        <w:t xml:space="preserve"> </w:t>
      </w:r>
      <w:bookmarkStart w:id="365" w:name="_Toc287515737"/>
      <w:r w:rsidR="001242BB">
        <w:rPr>
          <w:rFonts w:hint="eastAsia"/>
        </w:rPr>
        <w:t>坐标转变换接口</w:t>
      </w:r>
      <w:bookmarkEnd w:id="365"/>
    </w:p>
    <w:p w14:paraId="4D853744" w14:textId="229A3F9B" w:rsidR="001242BB" w:rsidRDefault="005056B8" w:rsidP="00D01EBF">
      <w:pPr>
        <w:pStyle w:val="Heading2"/>
      </w:pPr>
      <w:r>
        <w:rPr>
          <w:rFonts w:hint="eastAsia"/>
        </w:rPr>
        <w:t xml:space="preserve"> </w:t>
      </w:r>
      <w:bookmarkStart w:id="366" w:name="_Toc287515738"/>
      <w:r w:rsidR="001242BB">
        <w:rPr>
          <w:rFonts w:hint="eastAsia"/>
        </w:rPr>
        <w:t>图层管理</w:t>
      </w:r>
      <w:bookmarkEnd w:id="366"/>
    </w:p>
    <w:p w14:paraId="04C32593" w14:textId="77777777" w:rsidR="001242BB" w:rsidRDefault="001242BB" w:rsidP="00CD2C9C">
      <w:pPr>
        <w:rPr>
          <w:rFonts w:ascii="宋体" w:hAnsi="宋体" w:cs="宋体"/>
        </w:rPr>
      </w:pPr>
    </w:p>
    <w:p w14:paraId="22128C0C" w14:textId="7ECAE9CA" w:rsidR="005E12C1" w:rsidRDefault="00527FEB" w:rsidP="00D37419">
      <w:pPr>
        <w:pStyle w:val="Heading1Back"/>
      </w:pPr>
      <w:r>
        <w:t xml:space="preserve"> </w:t>
      </w:r>
      <w:bookmarkStart w:id="367" w:name="_Toc287515739"/>
      <w:r>
        <w:rPr>
          <w:rFonts w:ascii="宋体" w:hAnsi="宋体" w:cs="宋体" w:hint="eastAsia"/>
        </w:rPr>
        <w:t>矢量标绘模块</w:t>
      </w:r>
      <w:bookmarkEnd w:id="367"/>
      <w:r w:rsidR="005E12C1">
        <w:t xml:space="preserve"> </w:t>
      </w:r>
    </w:p>
    <w:p w14:paraId="7F281087" w14:textId="62B56AEC" w:rsidR="005E12C1" w:rsidRDefault="00527FEB" w:rsidP="00D37419">
      <w:pPr>
        <w:pStyle w:val="Heading1Back"/>
      </w:pPr>
      <w:r>
        <w:t xml:space="preserve"> </w:t>
      </w:r>
      <w:bookmarkStart w:id="368" w:name="_Toc287515740"/>
      <w:r>
        <w:rPr>
          <w:rFonts w:ascii="宋体" w:hAnsi="宋体" w:cs="宋体" w:hint="eastAsia"/>
        </w:rPr>
        <w:t>数据管理模块</w:t>
      </w:r>
      <w:bookmarkEnd w:id="368"/>
    </w:p>
    <w:p w14:paraId="4556E769" w14:textId="098BD8D1" w:rsidR="00D42350" w:rsidRDefault="005E12C1" w:rsidP="00D37419">
      <w:pPr>
        <w:pStyle w:val="Heading1Back"/>
      </w:pPr>
      <w:r>
        <w:t xml:space="preserve"> </w:t>
      </w:r>
      <w:bookmarkStart w:id="369" w:name="_Toc287515741"/>
      <w:r>
        <w:rPr>
          <w:rFonts w:ascii="宋体" w:hAnsi="宋体" w:cs="宋体" w:hint="eastAsia"/>
        </w:rPr>
        <w:t>位置服务模块</w:t>
      </w:r>
      <w:bookmarkEnd w:id="369"/>
    </w:p>
    <w:bookmarkEnd w:id="193"/>
    <w:bookmarkEnd w:id="194"/>
    <w:bookmarkEnd w:id="195"/>
    <w:bookmarkEnd w:id="196"/>
    <w:bookmarkEnd w:id="197"/>
    <w:bookmarkEnd w:id="198"/>
    <w:bookmarkEnd w:id="199"/>
    <w:bookmarkEnd w:id="200"/>
    <w:bookmarkEnd w:id="201"/>
    <w:p w14:paraId="7D645940" w14:textId="77777777" w:rsidR="00E31848" w:rsidRDefault="00E31848" w:rsidP="00C05639"/>
    <w:p w14:paraId="0DC0E7A9" w14:textId="77777777" w:rsidR="00E31848" w:rsidRDefault="00E31848" w:rsidP="00C05639"/>
    <w:p w14:paraId="3C83F82A" w14:textId="77777777" w:rsidR="00E31848" w:rsidRDefault="00E31848" w:rsidP="00C05639"/>
    <w:p w14:paraId="2DD43ED2" w14:textId="77777777" w:rsidR="00E31848" w:rsidRDefault="00E31848" w:rsidP="00C05639"/>
    <w:p w14:paraId="427AD6C8" w14:textId="77777777" w:rsidR="00E31848" w:rsidRDefault="00E31848" w:rsidP="00C05639"/>
    <w:p w14:paraId="7D8E7DFC" w14:textId="77777777" w:rsidR="00E31848" w:rsidRDefault="00E31848" w:rsidP="00C05639"/>
    <w:p w14:paraId="5E8429C0" w14:textId="77777777" w:rsidR="00E31848" w:rsidRDefault="00E31848" w:rsidP="00C05639"/>
    <w:p w14:paraId="0F4298AC" w14:textId="77777777" w:rsidR="00E31848" w:rsidRDefault="00E31848" w:rsidP="00C05639"/>
    <w:p w14:paraId="08E7C3DF" w14:textId="77777777" w:rsidR="00E31848" w:rsidRDefault="00E31848" w:rsidP="00C05639"/>
    <w:p w14:paraId="3E51FD21" w14:textId="77777777" w:rsidR="00E31848" w:rsidRDefault="00E31848" w:rsidP="00C05639"/>
    <w:p w14:paraId="6A68C0E3" w14:textId="77777777" w:rsidR="00E31848" w:rsidRDefault="00E31848" w:rsidP="00C05639"/>
    <w:p w14:paraId="4FBCC5DE" w14:textId="77777777" w:rsidR="00E31848" w:rsidRDefault="00E31848" w:rsidP="00C05639"/>
    <w:p w14:paraId="17FFA3BA" w14:textId="77777777" w:rsidR="00E31848" w:rsidRDefault="00E31848" w:rsidP="00C05639"/>
    <w:p w14:paraId="4538D463" w14:textId="77777777" w:rsidR="00E31848" w:rsidRDefault="00E31848" w:rsidP="00C05639"/>
    <w:p w14:paraId="3038AE2F" w14:textId="77777777" w:rsidR="00E31848" w:rsidRDefault="00E31848" w:rsidP="00C05639"/>
    <w:p w14:paraId="097F2136" w14:textId="77777777" w:rsidR="00E31848" w:rsidRDefault="00E31848" w:rsidP="00C05639"/>
    <w:p w14:paraId="6D29C9D0" w14:textId="77777777" w:rsidR="00E31848" w:rsidRDefault="00E31848" w:rsidP="00C05639"/>
    <w:p w14:paraId="77302F6A" w14:textId="77777777" w:rsidR="00E31848" w:rsidRDefault="00E31848" w:rsidP="00C05639"/>
    <w:p w14:paraId="0E97E348" w14:textId="77777777" w:rsidR="00E31848" w:rsidRDefault="00E31848" w:rsidP="00C05639">
      <w:pPr>
        <w:sectPr w:rsidR="00E31848" w:rsidSect="002C29CE">
          <w:type w:val="continuous"/>
          <w:pgSz w:w="11906" w:h="16838"/>
          <w:pgMar w:top="1440" w:right="1797" w:bottom="1440" w:left="2070" w:header="851" w:footer="992" w:gutter="0"/>
          <w:cols w:space="425"/>
          <w:docGrid w:type="lines" w:linePitch="312"/>
        </w:sectPr>
      </w:pPr>
    </w:p>
    <w:p w14:paraId="3A57F7D7" w14:textId="609D16F1" w:rsidR="00F734A5" w:rsidRDefault="000A3A14" w:rsidP="00D37419">
      <w:pPr>
        <w:pStyle w:val="Heading1Back"/>
      </w:pPr>
      <w:bookmarkStart w:id="370" w:name="_Toc223710857"/>
      <w:bookmarkStart w:id="371" w:name="_Toc225611033"/>
      <w:bookmarkStart w:id="372" w:name="_Toc263751496"/>
      <w:bookmarkStart w:id="373" w:name="_Toc265025042"/>
      <w:bookmarkStart w:id="374" w:name="_Toc265025093"/>
      <w:bookmarkStart w:id="375" w:name="_Toc265025144"/>
      <w:bookmarkStart w:id="376" w:name="_Toc265025195"/>
      <w:bookmarkStart w:id="377" w:name="_Toc265025246"/>
      <w:bookmarkStart w:id="378" w:name="_Toc265025759"/>
      <w:r>
        <w:t xml:space="preserve"> </w:t>
      </w:r>
      <w:bookmarkStart w:id="379" w:name="_Toc287515742"/>
      <w:r>
        <w:rPr>
          <w:rFonts w:ascii="宋体" w:hAnsi="宋体" w:cs="宋体" w:hint="eastAsia"/>
        </w:rPr>
        <w:t>案例验证</w:t>
      </w:r>
      <w:bookmarkEnd w:id="379"/>
    </w:p>
    <w:p w14:paraId="73F6F8AD" w14:textId="5BCBBCAF" w:rsidR="00EA7C33" w:rsidRPr="00A04FF7" w:rsidRDefault="00F734A5" w:rsidP="00D37419">
      <w:pPr>
        <w:pStyle w:val="Heading1Back"/>
      </w:pPr>
      <w:r>
        <w:t xml:space="preserve"> </w:t>
      </w:r>
      <w:bookmarkStart w:id="380" w:name="_Toc287515743"/>
      <w:r w:rsidR="004422D7" w:rsidRPr="00A04FF7">
        <w:rPr>
          <w:rFonts w:hint="eastAsia"/>
        </w:rPr>
        <w:t>结</w:t>
      </w:r>
      <w:r w:rsidR="00F72636" w:rsidRPr="00A04FF7">
        <w:rPr>
          <w:rFonts w:hint="eastAsia"/>
        </w:rPr>
        <w:t xml:space="preserve"> </w:t>
      </w:r>
      <w:r w:rsidR="004422D7" w:rsidRPr="00A04FF7">
        <w:rPr>
          <w:rFonts w:hint="eastAsia"/>
        </w:rPr>
        <w:t>论</w:t>
      </w:r>
      <w:bookmarkEnd w:id="370"/>
      <w:bookmarkEnd w:id="371"/>
      <w:bookmarkEnd w:id="372"/>
      <w:bookmarkEnd w:id="373"/>
      <w:bookmarkEnd w:id="374"/>
      <w:bookmarkEnd w:id="375"/>
      <w:bookmarkEnd w:id="376"/>
      <w:bookmarkEnd w:id="377"/>
      <w:bookmarkEnd w:id="378"/>
      <w:bookmarkEnd w:id="380"/>
    </w:p>
    <w:p w14:paraId="64AEF58A" w14:textId="77777777" w:rsidR="00F13BE2" w:rsidRPr="00F13BE2" w:rsidRDefault="00307E50" w:rsidP="00C05639">
      <w:r>
        <w:rPr>
          <w:rFonts w:ascii="宋体" w:hAnsi="宋体" w:hint="eastAsia"/>
        </w:rPr>
        <w:tab/>
      </w:r>
      <w:r w:rsidR="00F13BE2" w:rsidRPr="00F13BE2">
        <w:t>本文的研究成果是设计并实现了基于</w:t>
      </w:r>
      <w:r w:rsidR="00F13BE2" w:rsidRPr="00F13BE2">
        <w:t>WPF</w:t>
      </w:r>
      <w:r w:rsidR="00F13BE2" w:rsidRPr="00F13BE2">
        <w:t>技术的</w:t>
      </w:r>
      <w:r w:rsidR="00F13BE2" w:rsidRPr="00F13BE2">
        <w:t>GIS</w:t>
      </w:r>
      <w:r w:rsidR="00F13BE2" w:rsidRPr="00F13BE2">
        <w:t>组件</w:t>
      </w:r>
      <w:r w:rsidR="00F13BE2" w:rsidRPr="00F13BE2">
        <w:t>WPFMapTagControl</w:t>
      </w:r>
      <w:r w:rsidR="00F13BE2" w:rsidRPr="00F13BE2">
        <w:t>，并基于</w:t>
      </w:r>
      <w:r w:rsidR="00F13BE2" w:rsidRPr="00F13BE2">
        <w:t>WPFMapTagControl</w:t>
      </w:r>
      <w:r w:rsidR="00F13BE2" w:rsidRPr="00F13BE2">
        <w:t>进行了</w:t>
      </w:r>
      <w:r w:rsidR="00F13BE2" w:rsidRPr="00F13BE2">
        <w:t>GIS</w:t>
      </w:r>
      <w:r w:rsidR="00F13BE2" w:rsidRPr="00F13BE2">
        <w:t>应用的开发，从而证明了</w:t>
      </w:r>
      <w:r w:rsidR="00F13BE2" w:rsidRPr="00F13BE2">
        <w:t>WPFMapTagControl</w:t>
      </w:r>
      <w:r w:rsidR="00F13BE2" w:rsidRPr="00F13BE2">
        <w:t>的</w:t>
      </w:r>
      <w:r w:rsidR="00F13BE2" w:rsidRPr="00F13BE2">
        <w:t>GIS</w:t>
      </w:r>
      <w:r w:rsidR="00F13BE2" w:rsidRPr="00F13BE2">
        <w:t>基本功能，也为以后开发基于</w:t>
      </w:r>
      <w:r w:rsidR="00F13BE2" w:rsidRPr="00F13BE2">
        <w:t>WPF</w:t>
      </w:r>
      <w:r w:rsidR="00F13BE2" w:rsidRPr="00F13BE2">
        <w:t>技术的</w:t>
      </w:r>
      <w:r w:rsidR="00F13BE2" w:rsidRPr="00F13BE2">
        <w:t>GIS</w:t>
      </w:r>
      <w:r w:rsidR="00F13BE2" w:rsidRPr="00F13BE2">
        <w:t>应用开发提供了方法和模板。</w:t>
      </w:r>
    </w:p>
    <w:p w14:paraId="270E902B" w14:textId="77777777" w:rsidR="00F13BE2" w:rsidRPr="00F13BE2" w:rsidRDefault="00F13BE2" w:rsidP="00C05639">
      <w:r w:rsidRPr="00F13BE2">
        <w:tab/>
      </w:r>
      <w:r w:rsidRPr="00F13BE2">
        <w:t>本文的具体成果包括：</w:t>
      </w:r>
    </w:p>
    <w:p w14:paraId="74BD7DB6" w14:textId="77777777" w:rsidR="00F13BE2" w:rsidRPr="00F13BE2" w:rsidRDefault="00F13BE2" w:rsidP="00C05639">
      <w:r w:rsidRPr="00F13BE2">
        <w:t>应用</w:t>
      </w:r>
      <w:r w:rsidRPr="00F13BE2">
        <w:t>WPF</w:t>
      </w:r>
      <w:r w:rsidRPr="00F13BE2">
        <w:t>技术实现绘制功能，在</w:t>
      </w:r>
      <w:r w:rsidRPr="00F13BE2">
        <w:t>GIS</w:t>
      </w:r>
      <w:r w:rsidRPr="00F13BE2">
        <w:t>数据读取部分实现的基础上实现对</w:t>
      </w:r>
      <w:r w:rsidRPr="00F13BE2">
        <w:t>GIS</w:t>
      </w:r>
      <w:r w:rsidRPr="00F13BE2">
        <w:t>矢量数据绘制的功能，包括投影坐标转换、图层管理、用户交互、地图渲染、属性数据。这些</w:t>
      </w:r>
      <w:r w:rsidRPr="00F13BE2">
        <w:t>GIS</w:t>
      </w:r>
      <w:r w:rsidRPr="00F13BE2">
        <w:t>基本功能可以便捷的提供给二次开发人员一个成熟的</w:t>
      </w:r>
      <w:r w:rsidRPr="00F13BE2">
        <w:t>GIS</w:t>
      </w:r>
      <w:r w:rsidRPr="00F13BE2">
        <w:t>地图组件，通过接口的调用和配置即可应用</w:t>
      </w:r>
      <w:r w:rsidRPr="00F13BE2">
        <w:t>GIS</w:t>
      </w:r>
      <w:r w:rsidRPr="00F13BE2">
        <w:t>的地图功能。</w:t>
      </w:r>
    </w:p>
    <w:p w14:paraId="248CA2E2" w14:textId="77777777" w:rsidR="00F13BE2" w:rsidRPr="00F13BE2" w:rsidRDefault="00F13BE2" w:rsidP="00C05639">
      <w:r w:rsidRPr="00F13BE2">
        <w:t>在</w:t>
      </w:r>
      <w:r w:rsidRPr="00F13BE2">
        <w:t>GIS</w:t>
      </w:r>
      <w:r w:rsidRPr="00F13BE2">
        <w:t>地图基本功能实现的基础上设计扩展性强的图标标绘功能，对图标标绘功能进行封装，对外提供</w:t>
      </w:r>
      <w:r w:rsidRPr="00F13BE2">
        <w:rPr>
          <w:rFonts w:hint="eastAsia"/>
        </w:rPr>
        <w:t>鼠标标绘</w:t>
      </w:r>
      <w:r w:rsidRPr="00F13BE2">
        <w:t>、自动标绘系列接口，图标属性设置功能系列接口，获取图标属性功能系列接口，图标属性更改功能系列接口，图标查询功能系列接口、内部监听事件。标绘部分为之后的开发奠定了一种二次开发标绘功能的模式，即通过接口调用以及事件监听的方式实现标绘功能；也为标绘功能本身的扩展打下了在设计上的基础。</w:t>
      </w:r>
    </w:p>
    <w:p w14:paraId="42518401" w14:textId="77777777" w:rsidR="00F13BE2" w:rsidRPr="00F13BE2" w:rsidRDefault="00F13BE2" w:rsidP="00C05639">
      <w:r w:rsidRPr="00F13BE2">
        <w:t>论文存在的不足及进一步工作</w:t>
      </w:r>
      <w:r w:rsidRPr="00F13BE2">
        <w:rPr>
          <w:rFonts w:hint="eastAsia"/>
        </w:rPr>
        <w:t>：</w:t>
      </w:r>
    </w:p>
    <w:p w14:paraId="4C41F447" w14:textId="77777777" w:rsidR="00926ED1" w:rsidRDefault="00F13BE2" w:rsidP="00C05639">
      <w:r w:rsidRPr="00F13BE2">
        <w:t>GIS</w:t>
      </w:r>
      <w:r w:rsidRPr="00F13BE2">
        <w:t>组件开发涉及的内容非常广泛，本文只是在</w:t>
      </w:r>
      <w:r w:rsidRPr="00F13BE2">
        <w:t>GIS</w:t>
      </w:r>
      <w:r w:rsidRPr="00F13BE2">
        <w:t>基本功能的开发做了一些研究，</w:t>
      </w:r>
      <w:r w:rsidR="00584497" w:rsidRPr="00584497">
        <w:t>功能对比商业性</w:t>
      </w:r>
      <w:r w:rsidRPr="00584497">
        <w:t>GIS</w:t>
      </w:r>
      <w:r w:rsidR="00584497" w:rsidRPr="00584497">
        <w:t>软件产品</w:t>
      </w:r>
      <w:r w:rsidRPr="00584497">
        <w:t>比较简单</w:t>
      </w:r>
      <w:r w:rsidRPr="00F13BE2">
        <w:t>，</w:t>
      </w:r>
      <w:r w:rsidRPr="00F13BE2">
        <w:rPr>
          <w:rFonts w:hint="eastAsia"/>
        </w:rPr>
        <w:t>在数据解析方面只能适应特殊行业，尚不能对商业的</w:t>
      </w:r>
      <w:r w:rsidRPr="00F13BE2">
        <w:rPr>
          <w:rFonts w:hint="eastAsia"/>
        </w:rPr>
        <w:t>GIS</w:t>
      </w:r>
      <w:r w:rsidRPr="00F13BE2">
        <w:rPr>
          <w:rFonts w:hint="eastAsia"/>
        </w:rPr>
        <w:t>数据进行解析，所以下一步的研究重点之一是在现有数据解析模块的基础上扩展其解析商业</w:t>
      </w:r>
      <w:r w:rsidRPr="00F13BE2">
        <w:rPr>
          <w:rFonts w:hint="eastAsia"/>
        </w:rPr>
        <w:t>GIS</w:t>
      </w:r>
      <w:r w:rsidRPr="00F13BE2">
        <w:rPr>
          <w:rFonts w:hint="eastAsia"/>
        </w:rPr>
        <w:t>数据的功能</w:t>
      </w:r>
      <w:r w:rsidRPr="00F13BE2">
        <w:t>。</w:t>
      </w:r>
    </w:p>
    <w:p w14:paraId="19452070" w14:textId="77777777" w:rsidR="00926ED1" w:rsidRDefault="00926ED1" w:rsidP="00C05639"/>
    <w:p w14:paraId="0BFA1799" w14:textId="77777777" w:rsidR="00926ED1" w:rsidRDefault="00926ED1" w:rsidP="00C05639"/>
    <w:p w14:paraId="1467F0D2" w14:textId="77777777" w:rsidR="00926ED1" w:rsidRDefault="00926ED1" w:rsidP="00C05639"/>
    <w:p w14:paraId="728E7084" w14:textId="77777777" w:rsidR="00926ED1" w:rsidRDefault="00926ED1" w:rsidP="00C05639"/>
    <w:p w14:paraId="5D7F7C0D" w14:textId="77777777" w:rsidR="00926ED1" w:rsidRDefault="00926ED1" w:rsidP="00C05639"/>
    <w:p w14:paraId="7EC6E18D" w14:textId="77777777" w:rsidR="00926ED1" w:rsidRDefault="00926ED1" w:rsidP="00C05639"/>
    <w:p w14:paraId="2EC7CE77" w14:textId="77777777" w:rsidR="00926ED1" w:rsidRDefault="00926ED1" w:rsidP="00C05639"/>
    <w:p w14:paraId="424888F7" w14:textId="77777777" w:rsidR="00926ED1" w:rsidRDefault="00926ED1" w:rsidP="00C05639"/>
    <w:p w14:paraId="73BB4E7C" w14:textId="77777777" w:rsidR="00926ED1" w:rsidRDefault="00926ED1" w:rsidP="00C05639"/>
    <w:p w14:paraId="73BED451" w14:textId="77777777" w:rsidR="00926ED1" w:rsidRDefault="00926ED1" w:rsidP="00C05639"/>
    <w:p w14:paraId="7AE42F91" w14:textId="77777777" w:rsidR="00926ED1" w:rsidRDefault="00926ED1" w:rsidP="00C05639"/>
    <w:p w14:paraId="1F01CF87" w14:textId="77777777" w:rsidR="00926ED1" w:rsidRPr="00926ED1" w:rsidRDefault="00926ED1" w:rsidP="00C05639"/>
    <w:p w14:paraId="23833FA4" w14:textId="77777777" w:rsidR="0080253E" w:rsidRDefault="0080253E" w:rsidP="00C05639"/>
    <w:p w14:paraId="7D2D48FF" w14:textId="77777777" w:rsidR="008C4F26" w:rsidRDefault="008C4F26" w:rsidP="00C05639">
      <w:pPr>
        <w:sectPr w:rsidR="008C4F26" w:rsidSect="000B0938">
          <w:headerReference w:type="default" r:id="rId70"/>
          <w:pgSz w:w="11906" w:h="16838"/>
          <w:pgMar w:top="1440" w:right="1797" w:bottom="1440" w:left="1797" w:header="851" w:footer="992" w:gutter="0"/>
          <w:cols w:space="425"/>
          <w:docGrid w:type="lines" w:linePitch="312"/>
        </w:sectPr>
      </w:pPr>
    </w:p>
    <w:p w14:paraId="4D565759" w14:textId="08D5AF31" w:rsidR="00D948A6" w:rsidRPr="00A04FF7" w:rsidRDefault="00EC5BC9" w:rsidP="00D37419">
      <w:pPr>
        <w:pStyle w:val="Heading1Back"/>
      </w:pPr>
      <w:bookmarkStart w:id="381" w:name="_Toc223710858"/>
      <w:bookmarkStart w:id="382" w:name="_Toc225611034"/>
      <w:bookmarkStart w:id="383" w:name="_Toc263751497"/>
      <w:bookmarkStart w:id="384" w:name="_Toc265025043"/>
      <w:bookmarkStart w:id="385" w:name="_Toc265025094"/>
      <w:bookmarkStart w:id="386" w:name="_Toc265025145"/>
      <w:bookmarkStart w:id="387" w:name="_Toc265025196"/>
      <w:bookmarkStart w:id="388" w:name="_Toc265025247"/>
      <w:bookmarkStart w:id="389" w:name="_Toc265025760"/>
      <w:r>
        <w:rPr>
          <w:rFonts w:hint="eastAsia"/>
        </w:rPr>
        <w:t xml:space="preserve"> </w:t>
      </w:r>
      <w:bookmarkStart w:id="390" w:name="_Toc287515744"/>
      <w:r w:rsidR="009C77C3" w:rsidRPr="00A04FF7">
        <w:rPr>
          <w:rFonts w:hint="eastAsia"/>
        </w:rPr>
        <w:t>参考文献</w:t>
      </w:r>
      <w:bookmarkEnd w:id="381"/>
      <w:bookmarkEnd w:id="382"/>
      <w:bookmarkEnd w:id="383"/>
      <w:bookmarkEnd w:id="384"/>
      <w:bookmarkEnd w:id="385"/>
      <w:bookmarkEnd w:id="386"/>
      <w:bookmarkEnd w:id="387"/>
      <w:bookmarkEnd w:id="388"/>
      <w:bookmarkEnd w:id="389"/>
      <w:bookmarkEnd w:id="390"/>
    </w:p>
    <w:p w14:paraId="0461BCCA" w14:textId="39B831C5" w:rsidR="00926ED1" w:rsidRPr="003106F6" w:rsidRDefault="00926ED1" w:rsidP="00C05639">
      <w:pPr>
        <w:rPr>
          <w:rFonts w:ascii="宋体" w:hAnsi="宋体" w:cs="宋体"/>
        </w:rPr>
      </w:pPr>
      <w:r w:rsidRPr="00926ED1">
        <w:rPr>
          <w:rFonts w:hint="eastAsia"/>
        </w:rPr>
        <w:t xml:space="preserve">1 </w:t>
      </w:r>
      <w:hyperlink r:id="rId71"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Jacobson,Martin Griss, Patrik Jonsson. Software Reuse Architecture, Process and Organization for Business Success. In China Machine Press.</w:t>
      </w:r>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r w:rsidRPr="00926ED1">
        <w:t>6 Coppock J T, Rhind D W, The history of GIS.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14 Michael Waltuch, Allan Lafram boise, etal.Exploring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r w:rsidRPr="00926ED1">
        <w:t>17 Adam Nathan.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http://baike.baidu.com/view/575391.htm?fr=ala0_1</w:t>
      </w:r>
    </w:p>
    <w:p w14:paraId="36DE2491" w14:textId="77777777" w:rsidR="00926ED1" w:rsidRPr="00926ED1" w:rsidRDefault="00926ED1" w:rsidP="00C05639">
      <w:r w:rsidRPr="00926ED1">
        <w:t xml:space="preserve">29 Ian Sommerville.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r w:rsidRPr="00926ED1">
        <w:t>32 Chris Andrade. Professional WPF programming :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r w:rsidRPr="00926ED1">
        <w:t xml:space="preserve">34 </w:t>
      </w:r>
      <w:r w:rsidR="00B24148">
        <w:rPr>
          <w:rFonts w:hint="eastAsia"/>
        </w:rPr>
        <w:t xml:space="preserve">Martin Fowler.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Head first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72"/>
          <w:headerReference w:type="default" r:id="rId73"/>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74"/>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391" w:name="_Toc199558760"/>
      <w:bookmarkStart w:id="392" w:name="_Toc225611037"/>
      <w:bookmarkStart w:id="393" w:name="_Toc263751499"/>
      <w:bookmarkStart w:id="394" w:name="_Toc265025045"/>
      <w:bookmarkStart w:id="395" w:name="_Toc265025096"/>
      <w:bookmarkStart w:id="396" w:name="_Toc265025147"/>
      <w:bookmarkStart w:id="397" w:name="_Toc265025198"/>
      <w:bookmarkStart w:id="398" w:name="_Toc265025249"/>
      <w:bookmarkStart w:id="399" w:name="_Toc265025762"/>
      <w:r>
        <w:rPr>
          <w:rFonts w:hint="eastAsia"/>
        </w:rPr>
        <w:t xml:space="preserve"> </w:t>
      </w:r>
      <w:bookmarkStart w:id="400" w:name="_Toc287515745"/>
      <w:r w:rsidR="00423BAE" w:rsidRPr="00A04FF7">
        <w:rPr>
          <w:rFonts w:hint="eastAsia"/>
        </w:rPr>
        <w:t>致</w:t>
      </w:r>
      <w:r w:rsidR="00423BAE" w:rsidRPr="00A04FF7">
        <w:rPr>
          <w:rFonts w:hint="eastAsia"/>
        </w:rPr>
        <w:t xml:space="preserve">  </w:t>
      </w:r>
      <w:r w:rsidR="00423BAE" w:rsidRPr="00A04FF7">
        <w:rPr>
          <w:rFonts w:hint="eastAsia"/>
        </w:rPr>
        <w:t>谢</w:t>
      </w:r>
      <w:bookmarkEnd w:id="391"/>
      <w:bookmarkEnd w:id="392"/>
      <w:bookmarkEnd w:id="393"/>
      <w:bookmarkEnd w:id="394"/>
      <w:bookmarkEnd w:id="395"/>
      <w:bookmarkEnd w:id="396"/>
      <w:bookmarkEnd w:id="397"/>
      <w:bookmarkEnd w:id="398"/>
      <w:bookmarkEnd w:id="399"/>
      <w:bookmarkEnd w:id="400"/>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75"/>
          <w:pgSz w:w="11906" w:h="16838"/>
          <w:pgMar w:top="1440" w:right="1797" w:bottom="1440" w:left="1797" w:header="851" w:footer="992" w:gutter="0"/>
          <w:cols w:space="425"/>
          <w:docGrid w:type="lines" w:linePitch="312"/>
        </w:sectPr>
      </w:pPr>
    </w:p>
    <w:p w14:paraId="3F7D45F4" w14:textId="77777777" w:rsidR="008376D9" w:rsidRPr="001C78E9" w:rsidRDefault="008376D9" w:rsidP="00C05639">
      <w:pPr>
        <w:rPr>
          <w:lang w:val="zh-CN"/>
        </w:rPr>
      </w:pPr>
    </w:p>
    <w:sectPr w:rsidR="008376D9" w:rsidRPr="001C78E9"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A77893" w:rsidRPr="002A2713" w:rsidRDefault="00A77893"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A77893" w:rsidRDefault="00A77893" w:rsidP="0011508E">
      <w:pPr>
        <w:pStyle w:val="ListParagraph"/>
        <w:widowControl/>
        <w:numPr>
          <w:ilvl w:val="0"/>
          <w:numId w:val="6"/>
        </w:numPr>
        <w:spacing w:after="200" w:line="276" w:lineRule="auto"/>
      </w:pPr>
      <w:r>
        <w:rPr>
          <w:rStyle w:val="CommentReference"/>
        </w:rPr>
        <w:annotationRef/>
      </w:r>
      <w:r w:rsidRPr="000C23DF">
        <w:rPr>
          <w:lang w:val="zh-TW" w:eastAsia="zh-TW"/>
        </w:rPr>
        <w:t>宋 扬</w:t>
      </w:r>
      <w:r>
        <w:t xml:space="preserve">, </w:t>
      </w:r>
      <w:r w:rsidRPr="000C23DF">
        <w:rPr>
          <w:lang w:val="zh-TW" w:eastAsia="zh-TW"/>
        </w:rPr>
        <w:t>李见为</w:t>
      </w:r>
      <w:r>
        <w:t xml:space="preserve">, </w:t>
      </w:r>
      <w:r w:rsidRPr="000C23DF">
        <w:rPr>
          <w:lang w:val="zh-TW" w:eastAsia="zh-TW"/>
        </w:rPr>
        <w:t>曾 航</w:t>
      </w:r>
      <w:r>
        <w:t xml:space="preserve">, </w:t>
      </w:r>
      <w:r w:rsidRPr="000C23DF">
        <w:rPr>
          <w:lang w:val="zh-TW" w:eastAsia="zh-TW"/>
        </w:rPr>
        <w:t>钟 建</w:t>
      </w:r>
      <w:r>
        <w:t xml:space="preserve">. </w:t>
      </w:r>
      <w:r w:rsidRPr="000C23DF">
        <w:rPr>
          <w:lang w:val="zh-TW" w:eastAsia="zh-TW"/>
        </w:rPr>
        <w:t>基于组件式地理信息系统的二次开发</w:t>
      </w:r>
      <w:r>
        <w:t xml:space="preserve">. </w:t>
      </w:r>
      <w:r w:rsidRPr="000C23DF">
        <w:rPr>
          <w:lang w:val="zh-TW" w:eastAsia="zh-TW"/>
        </w:rPr>
        <w:t xml:space="preserve">重庆大学学报 </w:t>
      </w:r>
      <w:r>
        <w:t>(</w:t>
      </w:r>
      <w:r w:rsidRPr="000C23DF">
        <w:rPr>
          <w:lang w:val="zh-TW" w:eastAsia="zh-TW"/>
        </w:rPr>
        <w:t>自然科学版</w:t>
      </w:r>
      <w:r>
        <w:t>),2011,23(6):121-123.</w:t>
      </w:r>
    </w:p>
  </w:comment>
  <w:comment w:id="14" w:author="wang yan" w:date="2014-08-31T23:30:00Z" w:initials="wy">
    <w:p w14:paraId="76A0D5E3" w14:textId="57A9D85B" w:rsidR="00A77893" w:rsidRDefault="00A77893">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A77893" w:rsidRPr="0020392B" w:rsidRDefault="00A77893">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7" w:author="wang yan" w:date="2014-09-01T00:38:00Z" w:initials="wy">
    <w:p w14:paraId="226A41A1" w14:textId="568C439A" w:rsidR="00A77893" w:rsidRDefault="00A77893"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8" w:author="wang yan" w:date="2014-09-01T00:44:00Z" w:initials="wy">
    <w:p w14:paraId="3FD990C9" w14:textId="1A0E6B0F" w:rsidR="00A77893" w:rsidRPr="005F6406" w:rsidRDefault="00A77893" w:rsidP="005F6406">
      <w:pPr>
        <w:autoSpaceDE w:val="0"/>
        <w:autoSpaceDN w:val="0"/>
        <w:adjustRightInd w:val="0"/>
        <w:spacing w:after="240"/>
        <w:ind w:firstLine="0"/>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59" w:author="wang yan" w:date="2014-09-01T01:05:00Z" w:initials="wy">
    <w:p w14:paraId="304F986F" w14:textId="79F235A0" w:rsidR="00A77893" w:rsidRDefault="00A77893" w:rsidP="0089704B">
      <w:pPr>
        <w:pStyle w:val="CommentText"/>
      </w:pPr>
      <w:r>
        <w:rPr>
          <w:rStyle w:val="CommentReference"/>
        </w:rPr>
        <w:annotationRef/>
      </w:r>
      <w:r>
        <w:rPr>
          <w:rFonts w:hint="eastAsia"/>
        </w:rPr>
        <w:t>Ivaar Jacobson,Martin Griss, Patrik Jonsson. Software Reuse Architecture, Process and Organization for Business Success. In China Machine Press. P3, 2003.1</w:t>
      </w:r>
    </w:p>
  </w:comment>
  <w:comment w:id="60" w:author="wang yan" w:date="2014-09-07T15:20:00Z" w:initials="wy">
    <w:p w14:paraId="2FFE9995" w14:textId="77777777" w:rsidR="00A77893" w:rsidRDefault="00A77893"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A77893" w:rsidRDefault="00A77893">
      <w:pPr>
        <w:pStyle w:val="CommentText"/>
      </w:pPr>
    </w:p>
  </w:comment>
  <w:comment w:id="61" w:author="wang yan" w:date="2014-09-01T01:24:00Z" w:initials="wy">
    <w:p w14:paraId="48737BDE" w14:textId="476974BF" w:rsidR="00A77893" w:rsidRDefault="00A77893"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2" w:author="wang yan" w:date="2014-09-07T15:19:00Z" w:initials="wy">
    <w:p w14:paraId="7FF685E9" w14:textId="4A983672" w:rsidR="00A77893" w:rsidRDefault="00A77893">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3" w:author="wang yan" w:date="2014-09-07T15:20:00Z" w:initials="wy">
    <w:p w14:paraId="4C6D8F93" w14:textId="3B92E862" w:rsidR="00A77893" w:rsidRDefault="00A77893">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4" w:author="wang yan" w:date="2014-09-07T15:19:00Z" w:initials="wy">
    <w:p w14:paraId="15ACC05F" w14:textId="7FDD9612" w:rsidR="00A77893" w:rsidRDefault="00A77893">
      <w:pPr>
        <w:pStyle w:val="CommentText"/>
      </w:pPr>
      <w:r>
        <w:rPr>
          <w:rStyle w:val="CommentReference"/>
        </w:rPr>
        <w:annotationRef/>
      </w:r>
      <w:r w:rsidRPr="00330174">
        <w:rPr>
          <w:rFonts w:hint="eastAsia"/>
        </w:rPr>
        <w:t>Coppock J T, Rhind D W, The history of GIS. Longman Inc</w:t>
      </w:r>
    </w:p>
  </w:comment>
  <w:comment w:id="75" w:author="wang yan" w:date="2014-09-07T15:30:00Z" w:initials="wy">
    <w:p w14:paraId="2E947834" w14:textId="7073E1B6" w:rsidR="00A77893" w:rsidRDefault="00A77893"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6" w:author="wang yan" w:date="2014-09-07T16:35:00Z" w:initials="wy">
    <w:p w14:paraId="2ECB5FF5" w14:textId="7B694F13" w:rsidR="00A77893" w:rsidRDefault="00A77893"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77" w:author="wang yan" w:date="2014-09-08T10:46:00Z" w:initials="wy">
    <w:p w14:paraId="1D1A337A" w14:textId="77777777" w:rsidR="00A77893" w:rsidRPr="00333605" w:rsidRDefault="00A77893"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A77893" w:rsidRDefault="00A77893">
      <w:pPr>
        <w:pStyle w:val="CommentText"/>
      </w:pPr>
    </w:p>
  </w:comment>
  <w:comment w:id="78" w:author="wang yan" w:date="2014-09-08T10:46:00Z" w:initials="wy">
    <w:p w14:paraId="74CCEF0E" w14:textId="7BF2EF40" w:rsidR="00A77893" w:rsidRDefault="00A77893">
      <w:pPr>
        <w:pStyle w:val="CommentText"/>
      </w:pPr>
      <w:r>
        <w:rPr>
          <w:rStyle w:val="CommentReference"/>
        </w:rPr>
        <w:annotationRef/>
      </w:r>
      <w:r>
        <w:rPr>
          <w:rFonts w:hint="eastAsia"/>
        </w:rPr>
        <w:t>Michael Waltuch, Allan Lafram boise, etal.Exploring ArcObjects[M].ESRI, 2001</w:t>
      </w:r>
    </w:p>
  </w:comment>
  <w:comment w:id="79" w:author="wang yan" w:date="2014-09-08T10:47:00Z" w:initials="wy">
    <w:p w14:paraId="7D90C45B" w14:textId="1B81F505" w:rsidR="00A77893" w:rsidRDefault="00A77893">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0" w:author="wang yan" w:date="2014-09-08T10:46:00Z" w:initials="wy">
    <w:p w14:paraId="633D3809" w14:textId="7436B4AC" w:rsidR="00A77893" w:rsidRDefault="00A77893">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1" w:author="wang yan" w:date="2014-09-08T10:49:00Z" w:initials="wy">
    <w:p w14:paraId="7EF2C780" w14:textId="568BFA5F" w:rsidR="00A77893" w:rsidRPr="00C5174D" w:rsidRDefault="00A77893">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2" w:author="wang yan" w:date="2014-09-08T11:00:00Z" w:initials="wy">
    <w:p w14:paraId="79AB5FA8" w14:textId="54F44EB3" w:rsidR="00A77893" w:rsidRPr="00273817" w:rsidRDefault="00A77893">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3" w:author="wang yan" w:date="2014-09-08T11:04:00Z" w:initials="wy">
    <w:p w14:paraId="14F2C001" w14:textId="08449BBD" w:rsidR="00A77893" w:rsidRPr="00273817" w:rsidRDefault="00A77893" w:rsidP="00182851">
      <w:pPr>
        <w:autoSpaceDE w:val="0"/>
        <w:autoSpaceDN w:val="0"/>
        <w:adjustRightInd w:val="0"/>
        <w:spacing w:after="240"/>
        <w:ind w:firstLine="0"/>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6" w:author="wang yan" w:date="2014-09-08T16:44:00Z" w:initials="wy">
    <w:p w14:paraId="5DA80481" w14:textId="4B6013D1" w:rsidR="00A77893" w:rsidRPr="00EF354C" w:rsidRDefault="00A77893" w:rsidP="00EF354C">
      <w:pPr>
        <w:autoSpaceDE w:val="0"/>
        <w:autoSpaceDN w:val="0"/>
        <w:adjustRightInd w:val="0"/>
        <w:spacing w:after="240"/>
        <w:ind w:firstLine="0"/>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张杰.移动跨平台GIS开发包的设计与实现[D].浙江大学,2012.</w:t>
      </w:r>
      <w:r>
        <w:rPr>
          <w:rFonts w:ascii="宋体" w:hAnsi="宋体" w:cs="宋体"/>
        </w:rPr>
        <w:t xml:space="preserve"> 1</w:t>
      </w:r>
    </w:p>
  </w:comment>
  <w:comment w:id="107" w:author="wang yan" w:date="2014-09-08T17:09:00Z" w:initials="wy">
    <w:p w14:paraId="4ED49869" w14:textId="52B761BA" w:rsidR="00A77893" w:rsidRDefault="00A77893" w:rsidP="00B76DA7">
      <w:pPr>
        <w:pStyle w:val="CommentText"/>
      </w:pPr>
      <w:r>
        <w:rPr>
          <w:rStyle w:val="CommentReference"/>
        </w:rPr>
        <w:annotationRef/>
      </w:r>
      <w:r>
        <w:t xml:space="preserve">Ickjai Lee,Kyungmi Lee ,Christopher Torpelund-Bruin. Raster voronoi tessellation and itsapplication to </w:t>
      </w:r>
    </w:p>
    <w:p w14:paraId="33A29D9F" w14:textId="4CE7C464" w:rsidR="00A77893" w:rsidRDefault="00A77893" w:rsidP="00B76DA7">
      <w:pPr>
        <w:pStyle w:val="CommentText"/>
      </w:pPr>
      <w:r>
        <w:t>emergency modeling. Geo-Spatial Information Science, 2011,4(14): 235-245.</w:t>
      </w:r>
    </w:p>
  </w:comment>
  <w:comment w:id="109" w:author="wang yan" w:date="2014-09-08T17:16:00Z" w:initials="wy">
    <w:p w14:paraId="06FBB401" w14:textId="55F17A5C" w:rsidR="00A77893" w:rsidRPr="00A24D19" w:rsidRDefault="00A77893"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金江军,潘懋,承继成等.新一代信息技术在GIS中的应用研究[J].国土资源信息化,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DOI:10.3969/j.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10" w:author="wang yan" w:date="2014-09-08T18:05:00Z" w:initials="wy">
    <w:p w14:paraId="649D8D37" w14:textId="77777777" w:rsidR="00A77893" w:rsidRPr="007A3985" w:rsidRDefault="00A77893" w:rsidP="007A3985">
      <w:pPr>
        <w:rPr>
          <w:rFonts w:ascii="Times" w:eastAsia="Times New Roman" w:hAnsi="Times"/>
          <w:kern w:val="0"/>
          <w:sz w:val="20"/>
          <w:szCs w:val="20"/>
          <w:lang w:eastAsia="en-US"/>
        </w:rPr>
      </w:pPr>
      <w:r>
        <w:rPr>
          <w:rStyle w:val="CommentReference"/>
        </w:rPr>
        <w:annotationRef/>
      </w:r>
      <w:r w:rsidRPr="007A3985">
        <w:rPr>
          <w:rFonts w:ascii="宋体" w:hAnsi="Times" w:hint="eastAsia"/>
          <w:color w:val="000000"/>
          <w:kern w:val="0"/>
          <w:sz w:val="18"/>
          <w:szCs w:val="18"/>
          <w:shd w:val="clear" w:color="auto" w:fill="FFFFFF"/>
          <w:lang w:eastAsia="en-US"/>
        </w:rPr>
        <w:t>张昊然.移动领域中的GIS技术[J].测绘与空间地理信息,2014,(4):137-138,141.</w:t>
      </w:r>
    </w:p>
    <w:p w14:paraId="50A71E52" w14:textId="36432068" w:rsidR="00A77893" w:rsidRDefault="00A77893">
      <w:pPr>
        <w:pStyle w:val="CommentText"/>
      </w:pPr>
    </w:p>
  </w:comment>
  <w:comment w:id="108" w:author="wang yan" w:date="2014-09-08T17:09:00Z" w:initials="wy">
    <w:p w14:paraId="602D07A4" w14:textId="0A4F384B" w:rsidR="00A77893" w:rsidRDefault="00A77893">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r w:rsidRPr="00B76DA7">
        <w:rPr>
          <w:rFonts w:hint="eastAsia"/>
        </w:rPr>
        <w:t>,2011,30.</w:t>
      </w:r>
    </w:p>
  </w:comment>
  <w:comment w:id="111" w:author="wang yan" w:date="2014-09-08T19:38:00Z" w:initials="wy">
    <w:p w14:paraId="0E3BDB4C" w14:textId="03C445B8" w:rsidR="00A77893" w:rsidRPr="00962E35" w:rsidRDefault="00A77893" w:rsidP="00962E35">
      <w:pPr>
        <w:rPr>
          <w:rFonts w:ascii="Times" w:eastAsia="Times New Roman" w:hAnsi="Times"/>
          <w:kern w:val="0"/>
          <w:sz w:val="20"/>
          <w:szCs w:val="20"/>
          <w:lang w:eastAsia="en-US"/>
        </w:rPr>
      </w:pPr>
      <w:r>
        <w:rPr>
          <w:rStyle w:val="CommentReference"/>
        </w:rPr>
        <w:annotationRef/>
      </w:r>
      <w:r w:rsidRPr="00962E35">
        <w:rPr>
          <w:rFonts w:ascii="宋体" w:hAnsi="Times" w:hint="eastAsia"/>
          <w:color w:val="000000"/>
          <w:kern w:val="0"/>
          <w:sz w:val="18"/>
          <w:szCs w:val="18"/>
          <w:shd w:val="clear" w:color="auto" w:fill="FFFFFF"/>
          <w:lang w:eastAsia="en-US"/>
        </w:rPr>
        <w:t>鄢郭.基于智能手机的移动GIS开发和应用[D].桂林理工大学,2011.DOI:10.7666/d.y1941015.</w:t>
      </w:r>
    </w:p>
  </w:comment>
  <w:comment w:id="113" w:author="wang yan" w:date="2014-09-08T19:27:00Z" w:initials="wy">
    <w:p w14:paraId="6DE19848" w14:textId="17DF2BF7" w:rsidR="00A77893" w:rsidRPr="00DD0DA6" w:rsidRDefault="00A77893">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7" w:author="wang yan" w:date="2015-03-05T23:18:00Z" w:initials="wy">
    <w:p w14:paraId="5A8C1E27" w14:textId="77777777" w:rsidR="00A77893" w:rsidRDefault="00A77893" w:rsidP="00A25AB1">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8" w:author="wang yan" w:date="2015-02-21T15:54:00Z" w:initials="wy">
    <w:p w14:paraId="7367D7D9" w14:textId="77777777" w:rsidR="00A77893" w:rsidRDefault="00A77893"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9" w:author="wang yan" w:date="2015-02-21T15:54:00Z" w:initials="wy">
    <w:p w14:paraId="71D086A2" w14:textId="77777777" w:rsidR="00A77893" w:rsidRDefault="00A77893"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36" w:author="wang yan" w:date="2015-02-24T00:59:00Z" w:initials="wy">
    <w:p w14:paraId="3C1FF107" w14:textId="16E31892" w:rsidR="00A77893" w:rsidRDefault="00A77893">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Zhao,Yuansheng Wang,Jihua Wang et al.Study on Key Technologies of Location-Based Service (LBS) for Forest Resource Management[J].Sensor Letters,2012,10(1/2):292-300.</w:t>
      </w:r>
    </w:p>
  </w:comment>
  <w:comment w:id="139" w:author="wang yan" w:date="2015-02-21T15:49:00Z" w:initials="wy">
    <w:p w14:paraId="4C8CD363" w14:textId="49D5D024" w:rsidR="00A77893" w:rsidRDefault="00A77893">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46" w:author="wang yan" w:date="2014-09-14T14:21:00Z" w:initials="wy">
    <w:p w14:paraId="7EB01F01" w14:textId="5585BC0E" w:rsidR="00A77893" w:rsidRDefault="00A77893"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48" w:author="wang yan" w:date="2015-02-21T20:55:00Z" w:initials="wy">
    <w:p w14:paraId="2FD471C6" w14:textId="77777777" w:rsidR="00A77893" w:rsidRDefault="00A77893"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52" w:author="wang yan" w:date="2014-09-14T19:38:00Z" w:initials="wy">
    <w:p w14:paraId="7FA05D5F" w14:textId="77777777" w:rsidR="00A77893" w:rsidRPr="00D72CAF" w:rsidRDefault="00A77893"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Praditwong K, Harman M, Yao X. Software module clustering as a multi-objective search problem[J]. Software Engineering, IEEE Transactions on, 2011, 37(2): 264-282.</w:t>
      </w:r>
    </w:p>
    <w:p w14:paraId="0AB9BAEE" w14:textId="5C6DE96A" w:rsidR="00A77893" w:rsidRDefault="00A77893" w:rsidP="00D72CAF"/>
  </w:comment>
  <w:comment w:id="153" w:author="wang yan" w:date="2014-09-14T19:42:00Z" w:initials="wy">
    <w:p w14:paraId="320B4D63" w14:textId="4AA8C2C6" w:rsidR="00A77893" w:rsidRDefault="00A77893">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62" w:author="wang yan" w:date="2015-02-24T00:49:00Z" w:initials="wy">
    <w:p w14:paraId="50998906" w14:textId="77777777" w:rsidR="00A77893" w:rsidRDefault="00A77893"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82" w:author="wang yan" w:date="2015-02-23T21:49:00Z" w:initials="wy">
    <w:p w14:paraId="7950838E" w14:textId="77777777" w:rsidR="00A77893" w:rsidRPr="00FE212E" w:rsidRDefault="00A77893"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A77893" w:rsidRDefault="00A77893">
      <w:pPr>
        <w:pStyle w:val="CommentText"/>
      </w:pPr>
    </w:p>
  </w:comment>
  <w:comment w:id="183" w:author="wang yan" w:date="2015-02-23T22:02:00Z" w:initials="wy">
    <w:p w14:paraId="7BB30C49" w14:textId="382AFCBA" w:rsidR="00A77893" w:rsidRDefault="00A77893">
      <w:pPr>
        <w:pStyle w:val="CommentText"/>
      </w:pPr>
      <w:r>
        <w:rPr>
          <w:rStyle w:val="CommentReference"/>
        </w:rPr>
        <w:annotationRef/>
      </w:r>
      <w:r w:rsidRPr="00293FE8">
        <w:rPr>
          <w:rFonts w:hint="eastAsia"/>
        </w:rPr>
        <w:t>《嵌入式系统设计与实例开发》</w:t>
      </w:r>
    </w:p>
  </w:comment>
  <w:comment w:id="192" w:author="wang yan" w:date="2014-09-14T23:31:00Z" w:initials="wy">
    <w:p w14:paraId="66F5437C" w14:textId="77777777" w:rsidR="00A77893" w:rsidRDefault="00A77893"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A77893" w:rsidRPr="00480CFF" w:rsidRDefault="00A77893"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A77893" w:rsidRPr="00480CFF" w:rsidRDefault="00A77893"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A77893" w:rsidRDefault="00A77893">
      <w:pPr>
        <w:pStyle w:val="CommentText"/>
      </w:pPr>
    </w:p>
  </w:comment>
  <w:comment w:id="209" w:author="wang yan" w:date="2015-02-24T10:42:00Z" w:initials="wy">
    <w:p w14:paraId="58401CAE" w14:textId="058E3328" w:rsidR="00A77893" w:rsidRDefault="00A77893">
      <w:pPr>
        <w:pStyle w:val="CommentText"/>
      </w:pPr>
      <w:r>
        <w:rPr>
          <w:rStyle w:val="CommentReference"/>
        </w:rPr>
        <w:annotationRef/>
      </w:r>
      <w:r w:rsidRPr="00045791">
        <w:rPr>
          <w:rFonts w:hint="eastAsia"/>
        </w:rPr>
        <w:t>大规模分布式存储系统：原理解析与架构实战</w:t>
      </w:r>
    </w:p>
  </w:comment>
  <w:comment w:id="211" w:author="wang yan" w:date="2015-02-24T10:57:00Z" w:initials="wy">
    <w:p w14:paraId="5607F946" w14:textId="77777777" w:rsidR="00A77893" w:rsidRPr="00EA2A65" w:rsidRDefault="00A77893"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曹海涛,贾博,张波等.移动 GIS 切片地图展现技术[J].计算机系统应用 ,2013,(12):215-218.DOI:10.3969/j.issn.1003-3254.2013.12.044.</w:t>
      </w:r>
    </w:p>
    <w:p w14:paraId="7543E729" w14:textId="49081484" w:rsidR="00A77893" w:rsidRDefault="00A77893">
      <w:pPr>
        <w:pStyle w:val="CommentText"/>
      </w:pPr>
    </w:p>
  </w:comment>
  <w:comment w:id="218" w:author="wang yan" w:date="2015-02-24T12:45:00Z" w:initials="wy">
    <w:p w14:paraId="30258A3C" w14:textId="77777777" w:rsidR="00A77893" w:rsidRPr="00C96498" w:rsidRDefault="00A77893"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230" w:author="wang yan" w:date="2015-02-25T14:55:00Z" w:initials="wy">
    <w:p w14:paraId="716B71B9" w14:textId="77777777" w:rsidR="00A77893" w:rsidRPr="00A178C2" w:rsidRDefault="00A77893"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(4):48-50.</w:t>
      </w:r>
    </w:p>
    <w:p w14:paraId="55B3FAE4" w14:textId="74ACD803" w:rsidR="00A77893" w:rsidRDefault="00A77893">
      <w:pPr>
        <w:pStyle w:val="CommentText"/>
      </w:pPr>
    </w:p>
  </w:comment>
  <w:comment w:id="255" w:author="wang yan" w:date="2015-03-02T00:49:00Z" w:initials="wy">
    <w:p w14:paraId="0E48D36D" w14:textId="77777777" w:rsidR="00A77893" w:rsidRDefault="00A77893" w:rsidP="00683CF4">
      <w:pPr>
        <w:pStyle w:val="Heading1"/>
        <w:shd w:val="clear" w:color="auto" w:fill="FFFFFF"/>
        <w:rPr>
          <w:rFonts w:eastAsia="Times New Roman"/>
          <w:color w:val="000000"/>
        </w:rPr>
      </w:pPr>
      <w:r>
        <w:rPr>
          <w:rStyle w:val="CommentReference"/>
        </w:rPr>
        <w:annotationRef/>
      </w:r>
      <w:r>
        <w:rPr>
          <w:rFonts w:eastAsia="Times New Roman"/>
          <w:color w:val="000000"/>
        </w:rPr>
        <w:t>Architectural Styles and</w:t>
      </w:r>
      <w:r>
        <w:rPr>
          <w:rFonts w:eastAsia="Times New Roman"/>
          <w:color w:val="000000"/>
        </w:rPr>
        <w:br/>
        <w:t>the Design of Network-based Software Architectures</w:t>
      </w:r>
    </w:p>
    <w:p w14:paraId="5334BAAB" w14:textId="28EA0C09" w:rsidR="00A77893" w:rsidRDefault="00A77893">
      <w:pPr>
        <w:pStyle w:val="CommentText"/>
      </w:pPr>
    </w:p>
  </w:comment>
  <w:comment w:id="263" w:author="wang yan" w:date="2015-03-01T14:07:00Z" w:initials="wy">
    <w:p w14:paraId="12FC040D" w14:textId="77777777" w:rsidR="00A77893" w:rsidRPr="00937B8A" w:rsidRDefault="00A77893"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[1] 封侣.基于JSON格式的自定义组合条件查询设计与实现[J].电子世界,2014,(12):79-79,80.</w:t>
      </w:r>
    </w:p>
    <w:p w14:paraId="371BE262" w14:textId="43C8A10B" w:rsidR="00A77893" w:rsidRDefault="00A77893">
      <w:pPr>
        <w:pStyle w:val="CommentText"/>
      </w:pPr>
    </w:p>
  </w:comment>
  <w:comment w:id="294" w:author="wang yan" w:date="2015-03-03T20:29:00Z" w:initials="wy">
    <w:p w14:paraId="345639F9" w14:textId="77777777" w:rsidR="00A77893" w:rsidRDefault="00A77893" w:rsidP="00A71E2A">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Core Animation: Simplified Animation Techniques for Mac and iPhone Development</w:t>
      </w:r>
      <w:r>
        <w:rPr>
          <w:rStyle w:val="apple-converted-space"/>
          <w:rFonts w:ascii="Arial" w:eastAsia="Times New Roman" w:hAnsi="Arial" w:cs="Arial"/>
          <w:color w:val="111111"/>
        </w:rPr>
        <w:t> </w:t>
      </w:r>
    </w:p>
    <w:p w14:paraId="79DDE17C" w14:textId="50204822" w:rsidR="00A77893" w:rsidRDefault="00A77893">
      <w:pPr>
        <w:pStyle w:val="CommentText"/>
      </w:pPr>
    </w:p>
  </w:comment>
  <w:comment w:id="305" w:author="wang yan" w:date="2015-03-04T11:33:00Z" w:initials="wy">
    <w:p w14:paraId="76FEC907" w14:textId="40A7094F" w:rsidR="00A77893" w:rsidRPr="00775588" w:rsidRDefault="00A77893" w:rsidP="00775588">
      <w:pPr>
        <w:pStyle w:val="Heading1"/>
        <w:shd w:val="clear" w:color="auto" w:fill="FFFFFF"/>
        <w:spacing w:before="0"/>
        <w:rPr>
          <w:rFonts w:ascii="Arial" w:eastAsia="Times New Roman" w:hAnsi="Arial" w:cs="Arial"/>
          <w:color w:val="111111"/>
        </w:rPr>
      </w:pPr>
      <w:r>
        <w:rPr>
          <w:rStyle w:val="CommentReference"/>
        </w:rPr>
        <w:annotationRef/>
      </w:r>
      <w:r>
        <w:rPr>
          <w:rStyle w:val="a-size-large"/>
          <w:rFonts w:ascii="Arial" w:eastAsia="Times New Roman" w:hAnsi="Arial" w:cs="Arial"/>
          <w:color w:val="111111"/>
        </w:rPr>
        <w:t>Programming iOS 6: Fundamentals of iPhone, iPad, and iPod touch Development</w:t>
      </w:r>
      <w:r>
        <w:rPr>
          <w:rStyle w:val="apple-converted-space"/>
          <w:rFonts w:ascii="Arial" w:eastAsia="Times New Roman" w:hAnsi="Arial" w:cs="Arial"/>
          <w:color w:val="111111"/>
        </w:rPr>
        <w:t> </w:t>
      </w:r>
    </w:p>
  </w:comment>
  <w:comment w:id="327" w:author="wang yan" w:date="2015-03-06T01:12:00Z" w:initials="wy">
    <w:p w14:paraId="1C03543F" w14:textId="5C1BBE13" w:rsidR="00A77893" w:rsidRPr="00AE43F1" w:rsidRDefault="00A77893">
      <w:pPr>
        <w:pStyle w:val="CommentText"/>
        <w:rPr>
          <w:rFonts w:ascii="宋体" w:hAnsi="宋体" w:cs="宋体"/>
        </w:rPr>
      </w:pPr>
      <w:r>
        <w:rPr>
          <w:rStyle w:val="CommentReference"/>
        </w:rPr>
        <w:annotationRef/>
      </w:r>
      <w:r>
        <w:rPr>
          <w:rFonts w:ascii="宋体" w:hAnsi="宋体" w:cs="宋体" w:hint="eastAsia"/>
        </w:rPr>
        <w:t>书</w:t>
      </w:r>
    </w:p>
  </w:comment>
  <w:comment w:id="352" w:author="wang yan" w:date="2015-03-09T17:36:00Z" w:initials="wy">
    <w:p w14:paraId="33182D74" w14:textId="56D86542" w:rsidR="00A77893" w:rsidRDefault="00A77893">
      <w:pPr>
        <w:pStyle w:val="CommentText"/>
      </w:pPr>
      <w:r>
        <w:rPr>
          <w:rStyle w:val="CommentReference"/>
        </w:rPr>
        <w:annotationRef/>
      </w:r>
      <w:r>
        <w:rPr>
          <w:rFonts w:ascii="Helvetica" w:hAnsi="Helvetica" w:cs="Helvetica"/>
          <w:color w:val="000000"/>
          <w:kern w:val="0"/>
          <w:sz w:val="40"/>
          <w:szCs w:val="40"/>
          <w:lang w:eastAsia="en-US"/>
        </w:rPr>
        <w:t>基于向量代数的点与多边形拓扑关系的推理</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A77893" w:rsidRDefault="00A77893" w:rsidP="00C05639">
      <w:r>
        <w:separator/>
      </w:r>
    </w:p>
  </w:endnote>
  <w:endnote w:type="continuationSeparator" w:id="0">
    <w:p w14:paraId="6EAFBD09" w14:textId="77777777" w:rsidR="00A77893" w:rsidRDefault="00A77893"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Xingkai SC Light">
    <w:panose1 w:val="02010800040101010101"/>
    <w:charset w:val="00"/>
    <w:family w:val="auto"/>
    <w:pitch w:val="variable"/>
    <w:sig w:usb0="00000003" w:usb1="080F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 w:name="Heiti SC Light">
    <w:panose1 w:val="02000000000000000000"/>
    <w:charset w:val="50"/>
    <w:family w:val="auto"/>
    <w:pitch w:val="variable"/>
    <w:sig w:usb0="8000002F" w:usb1="080E004A" w:usb2="00000010" w:usb3="00000000" w:csb0="003E0000" w:csb1="00000000"/>
  </w:font>
  <w:font w:name="Menlo Regular">
    <w:panose1 w:val="020B0609030804020204"/>
    <w:charset w:val="00"/>
    <w:family w:val="auto"/>
    <w:pitch w:val="variable"/>
    <w:sig w:usb0="E60022FF" w:usb1="D200F9FB" w:usb2="02000028" w:usb3="00000000" w:csb0="000001DF" w:csb1="00000000"/>
  </w:font>
  <w:font w:name="Xingkai SC Bold">
    <w:panose1 w:val="02010800040101010101"/>
    <w:charset w:val="00"/>
    <w:family w:val="auto"/>
    <w:pitch w:val="variable"/>
    <w:sig w:usb0="00000003" w:usb1="080F0000" w:usb2="00000000"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A77893" w:rsidRDefault="00A77893" w:rsidP="00C05639">
      <w:r>
        <w:separator/>
      </w:r>
    </w:p>
  </w:footnote>
  <w:footnote w:type="continuationSeparator" w:id="0">
    <w:p w14:paraId="06397630" w14:textId="77777777" w:rsidR="00A77893" w:rsidRDefault="00A77893"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A77893" w:rsidRPr="001971D3" w:rsidRDefault="00A77893"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A77893" w:rsidRPr="00394982" w:rsidRDefault="00A77893"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A77893" w:rsidRPr="00394982" w:rsidRDefault="00A77893"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A77893" w:rsidRPr="001971D3" w:rsidRDefault="00A77893"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A77893" w:rsidRDefault="00A77893"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A77893" w:rsidRPr="00394982" w:rsidRDefault="00A77893"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A77893" w:rsidRPr="00394982" w:rsidRDefault="00A77893"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A77893" w:rsidRPr="00512A58" w:rsidRDefault="00A77893"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A77893" w:rsidRPr="00394982" w:rsidRDefault="00A77893"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A77893" w:rsidRDefault="00A77893"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A77893" w:rsidRPr="00394982" w:rsidRDefault="00A77893"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09E18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5D5214"/>
    <w:multiLevelType w:val="hybridMultilevel"/>
    <w:tmpl w:val="FE24565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0C500B4B"/>
    <w:multiLevelType w:val="hybridMultilevel"/>
    <w:tmpl w:val="B5C60E0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6">
    <w:nsid w:val="202150A9"/>
    <w:multiLevelType w:val="hybridMultilevel"/>
    <w:tmpl w:val="53A8EE9A"/>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nsid w:val="2E790C3A"/>
    <w:multiLevelType w:val="hybridMultilevel"/>
    <w:tmpl w:val="62E4547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DE2166"/>
    <w:multiLevelType w:val="multilevel"/>
    <w:tmpl w:val="8468F564"/>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9">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nsid w:val="3AD36471"/>
    <w:multiLevelType w:val="hybridMultilevel"/>
    <w:tmpl w:val="323A2C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nsid w:val="40FF2872"/>
    <w:multiLevelType w:val="hybridMultilevel"/>
    <w:tmpl w:val="ACA26222"/>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432804BA"/>
    <w:multiLevelType w:val="hybridMultilevel"/>
    <w:tmpl w:val="FB405AB4"/>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nsid w:val="43E16086"/>
    <w:multiLevelType w:val="hybridMultilevel"/>
    <w:tmpl w:val="812E29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7">
    <w:nsid w:val="5232007C"/>
    <w:multiLevelType w:val="hybridMultilevel"/>
    <w:tmpl w:val="A4F4C8A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9279C1"/>
    <w:multiLevelType w:val="hybridMultilevel"/>
    <w:tmpl w:val="5040061E"/>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5F5F09BD"/>
    <w:multiLevelType w:val="hybridMultilevel"/>
    <w:tmpl w:val="B1D61538"/>
    <w:lvl w:ilvl="0" w:tplc="04090001">
      <w:start w:val="1"/>
      <w:numFmt w:val="bullet"/>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0">
    <w:nsid w:val="63241546"/>
    <w:multiLevelType w:val="hybridMultilevel"/>
    <w:tmpl w:val="B6F2FD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1">
    <w:nsid w:val="63B02237"/>
    <w:multiLevelType w:val="hybridMultilevel"/>
    <w:tmpl w:val="FF643A78"/>
    <w:lvl w:ilvl="0" w:tplc="8D32500A">
      <w:start w:val="1"/>
      <w:numFmt w:val="lowerLetter"/>
      <w:pStyle w:val="NormalSecondTitle"/>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2">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3">
    <w:nsid w:val="6C066A5D"/>
    <w:multiLevelType w:val="hybridMultilevel"/>
    <w:tmpl w:val="637C1C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nsid w:val="766D0A87"/>
    <w:multiLevelType w:val="hybridMultilevel"/>
    <w:tmpl w:val="3E9AFB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6">
    <w:nsid w:val="76D358C6"/>
    <w:multiLevelType w:val="hybridMultilevel"/>
    <w:tmpl w:val="C7E412EA"/>
    <w:lvl w:ilvl="0" w:tplc="00A4145A">
      <w:start w:val="1"/>
      <w:numFmt w:val="bullet"/>
      <w:pStyle w:val="ListParagraph"/>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8">
    <w:nsid w:val="7D962AFC"/>
    <w:multiLevelType w:val="hybridMultilevel"/>
    <w:tmpl w:val="9170FB1C"/>
    <w:lvl w:ilvl="0" w:tplc="04090003">
      <w:start w:val="1"/>
      <w:numFmt w:val="bullet"/>
      <w:lvlText w:val="o"/>
      <w:lvlJc w:val="left"/>
      <w:pPr>
        <w:ind w:left="1152" w:hanging="360"/>
      </w:pPr>
      <w:rPr>
        <w:rFonts w:ascii="Courier New" w:hAnsi="Courier New"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nsid w:val="7F6233A9"/>
    <w:multiLevelType w:val="hybridMultilevel"/>
    <w:tmpl w:val="30AA59D0"/>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8"/>
  </w:num>
  <w:num w:numId="2">
    <w:abstractNumId w:val="21"/>
  </w:num>
  <w:num w:numId="3">
    <w:abstractNumId w:val="8"/>
  </w:num>
  <w:num w:numId="4">
    <w:abstractNumId w:val="24"/>
  </w:num>
  <w:num w:numId="5">
    <w:abstractNumId w:val="21"/>
  </w:num>
  <w:num w:numId="6">
    <w:abstractNumId w:val="14"/>
  </w:num>
  <w:num w:numId="7">
    <w:abstractNumId w:val="5"/>
  </w:num>
  <w:num w:numId="8">
    <w:abstractNumId w:val="27"/>
  </w:num>
  <w:num w:numId="9">
    <w:abstractNumId w:val="16"/>
  </w:num>
  <w:num w:numId="10">
    <w:abstractNumId w:val="22"/>
  </w:num>
  <w:num w:numId="11">
    <w:abstractNumId w:val="13"/>
  </w:num>
  <w:num w:numId="12">
    <w:abstractNumId w:val="29"/>
  </w:num>
  <w:num w:numId="13">
    <w:abstractNumId w:val="19"/>
  </w:num>
  <w:num w:numId="14">
    <w:abstractNumId w:val="9"/>
  </w:num>
  <w:num w:numId="15">
    <w:abstractNumId w:val="4"/>
  </w:num>
  <w:num w:numId="16">
    <w:abstractNumId w:val="15"/>
  </w:num>
  <w:num w:numId="17">
    <w:abstractNumId w:val="2"/>
  </w:num>
  <w:num w:numId="18">
    <w:abstractNumId w:val="20"/>
  </w:num>
  <w:num w:numId="19">
    <w:abstractNumId w:val="1"/>
  </w:num>
  <w:num w:numId="20">
    <w:abstractNumId w:val="10"/>
  </w:num>
  <w:num w:numId="21">
    <w:abstractNumId w:val="23"/>
  </w:num>
  <w:num w:numId="22">
    <w:abstractNumId w:val="25"/>
  </w:num>
  <w:num w:numId="23">
    <w:abstractNumId w:val="17"/>
  </w:num>
  <w:num w:numId="24">
    <w:abstractNumId w:val="6"/>
  </w:num>
  <w:num w:numId="25">
    <w:abstractNumId w:val="26"/>
  </w:num>
  <w:num w:numId="26">
    <w:abstractNumId w:val="11"/>
  </w:num>
  <w:num w:numId="27">
    <w:abstractNumId w:val="18"/>
  </w:num>
  <w:num w:numId="28">
    <w:abstractNumId w:val="7"/>
  </w:num>
  <w:num w:numId="29">
    <w:abstractNumId w:val="28"/>
  </w:num>
  <w:num w:numId="30">
    <w:abstractNumId w:val="12"/>
  </w:num>
  <w:num w:numId="31">
    <w:abstractNumId w:val="0"/>
  </w:num>
  <w:num w:numId="32">
    <w:abstractNumId w:val="8"/>
  </w:num>
  <w:num w:numId="33">
    <w:abstractNumId w:val="8"/>
  </w:num>
  <w:num w:numId="34">
    <w:abstractNumId w:val="8"/>
  </w:num>
  <w:num w:numId="35">
    <w:abstractNumId w:val="8"/>
  </w:num>
  <w:num w:numId="36">
    <w:abstractNumId w:val="8"/>
  </w:num>
  <w:num w:numId="37">
    <w:abstractNumId w:val="8"/>
  </w:num>
  <w:num w:numId="38">
    <w:abstractNumId w:val="8"/>
  </w:num>
  <w:num w:numId="39">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57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080"/>
    <w:rsid w:val="000016F8"/>
    <w:rsid w:val="00001885"/>
    <w:rsid w:val="000019D5"/>
    <w:rsid w:val="00002190"/>
    <w:rsid w:val="00002714"/>
    <w:rsid w:val="00002A45"/>
    <w:rsid w:val="00002FBD"/>
    <w:rsid w:val="00002FF8"/>
    <w:rsid w:val="000036E4"/>
    <w:rsid w:val="00003CC7"/>
    <w:rsid w:val="00003F50"/>
    <w:rsid w:val="00004771"/>
    <w:rsid w:val="00004BDE"/>
    <w:rsid w:val="00004CF1"/>
    <w:rsid w:val="00005216"/>
    <w:rsid w:val="00005E72"/>
    <w:rsid w:val="00006427"/>
    <w:rsid w:val="000066DD"/>
    <w:rsid w:val="0000674B"/>
    <w:rsid w:val="000068C6"/>
    <w:rsid w:val="00006F93"/>
    <w:rsid w:val="000075A4"/>
    <w:rsid w:val="000077F4"/>
    <w:rsid w:val="000077FB"/>
    <w:rsid w:val="00007BF4"/>
    <w:rsid w:val="00010C6A"/>
    <w:rsid w:val="00010C82"/>
    <w:rsid w:val="00011132"/>
    <w:rsid w:val="00011503"/>
    <w:rsid w:val="00011DE6"/>
    <w:rsid w:val="00011DFB"/>
    <w:rsid w:val="000132E7"/>
    <w:rsid w:val="00013365"/>
    <w:rsid w:val="000136DB"/>
    <w:rsid w:val="000164FE"/>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3797"/>
    <w:rsid w:val="0002430A"/>
    <w:rsid w:val="00024C27"/>
    <w:rsid w:val="0002653F"/>
    <w:rsid w:val="00026699"/>
    <w:rsid w:val="0002690A"/>
    <w:rsid w:val="00026C83"/>
    <w:rsid w:val="00027465"/>
    <w:rsid w:val="000274D9"/>
    <w:rsid w:val="000305A6"/>
    <w:rsid w:val="00030C61"/>
    <w:rsid w:val="000310E3"/>
    <w:rsid w:val="00031A45"/>
    <w:rsid w:val="000321DE"/>
    <w:rsid w:val="00032CE4"/>
    <w:rsid w:val="000334AF"/>
    <w:rsid w:val="00033780"/>
    <w:rsid w:val="00033FF9"/>
    <w:rsid w:val="00035625"/>
    <w:rsid w:val="00035816"/>
    <w:rsid w:val="00035BE6"/>
    <w:rsid w:val="00036B67"/>
    <w:rsid w:val="00036D0E"/>
    <w:rsid w:val="00036DEE"/>
    <w:rsid w:val="000404EA"/>
    <w:rsid w:val="000409AC"/>
    <w:rsid w:val="00040AF0"/>
    <w:rsid w:val="00040D29"/>
    <w:rsid w:val="00041AE2"/>
    <w:rsid w:val="00041E46"/>
    <w:rsid w:val="00042417"/>
    <w:rsid w:val="00042B30"/>
    <w:rsid w:val="0004313F"/>
    <w:rsid w:val="00043932"/>
    <w:rsid w:val="00043B29"/>
    <w:rsid w:val="00043DE4"/>
    <w:rsid w:val="00044946"/>
    <w:rsid w:val="00044AE2"/>
    <w:rsid w:val="00045347"/>
    <w:rsid w:val="00045791"/>
    <w:rsid w:val="00045B75"/>
    <w:rsid w:val="00045F25"/>
    <w:rsid w:val="0004688D"/>
    <w:rsid w:val="00046E74"/>
    <w:rsid w:val="000478E8"/>
    <w:rsid w:val="00050612"/>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70C"/>
    <w:rsid w:val="00056D55"/>
    <w:rsid w:val="00056E64"/>
    <w:rsid w:val="00057829"/>
    <w:rsid w:val="00057D65"/>
    <w:rsid w:val="00060A32"/>
    <w:rsid w:val="0006118E"/>
    <w:rsid w:val="00061205"/>
    <w:rsid w:val="00061CC8"/>
    <w:rsid w:val="00062068"/>
    <w:rsid w:val="00062396"/>
    <w:rsid w:val="000624BC"/>
    <w:rsid w:val="000631A6"/>
    <w:rsid w:val="0006341F"/>
    <w:rsid w:val="00063772"/>
    <w:rsid w:val="0006433C"/>
    <w:rsid w:val="0006444C"/>
    <w:rsid w:val="00064579"/>
    <w:rsid w:val="00064799"/>
    <w:rsid w:val="00064B07"/>
    <w:rsid w:val="00064BA0"/>
    <w:rsid w:val="00065A5C"/>
    <w:rsid w:val="00065CCC"/>
    <w:rsid w:val="00066EC3"/>
    <w:rsid w:val="00067254"/>
    <w:rsid w:val="000678AF"/>
    <w:rsid w:val="00067A81"/>
    <w:rsid w:val="000702D1"/>
    <w:rsid w:val="00070A7B"/>
    <w:rsid w:val="00070FBE"/>
    <w:rsid w:val="000712C0"/>
    <w:rsid w:val="00071551"/>
    <w:rsid w:val="000721DB"/>
    <w:rsid w:val="00072E90"/>
    <w:rsid w:val="00072FA9"/>
    <w:rsid w:val="0007312E"/>
    <w:rsid w:val="000735D1"/>
    <w:rsid w:val="00075A81"/>
    <w:rsid w:val="00075F31"/>
    <w:rsid w:val="00076470"/>
    <w:rsid w:val="000765E0"/>
    <w:rsid w:val="00076B9D"/>
    <w:rsid w:val="00076DA3"/>
    <w:rsid w:val="0007719E"/>
    <w:rsid w:val="000772F3"/>
    <w:rsid w:val="00077A3C"/>
    <w:rsid w:val="000808F1"/>
    <w:rsid w:val="000809E2"/>
    <w:rsid w:val="00080BC4"/>
    <w:rsid w:val="00081438"/>
    <w:rsid w:val="000820C4"/>
    <w:rsid w:val="00082211"/>
    <w:rsid w:val="00082631"/>
    <w:rsid w:val="000831E8"/>
    <w:rsid w:val="0008490D"/>
    <w:rsid w:val="00085329"/>
    <w:rsid w:val="000854F1"/>
    <w:rsid w:val="00085502"/>
    <w:rsid w:val="00085695"/>
    <w:rsid w:val="000859C4"/>
    <w:rsid w:val="00085E90"/>
    <w:rsid w:val="00086618"/>
    <w:rsid w:val="00090345"/>
    <w:rsid w:val="00090502"/>
    <w:rsid w:val="000909B7"/>
    <w:rsid w:val="00090E5A"/>
    <w:rsid w:val="00092E83"/>
    <w:rsid w:val="00093473"/>
    <w:rsid w:val="00094535"/>
    <w:rsid w:val="00094552"/>
    <w:rsid w:val="00095BE2"/>
    <w:rsid w:val="000963A8"/>
    <w:rsid w:val="00096A96"/>
    <w:rsid w:val="000A0A07"/>
    <w:rsid w:val="000A0DF6"/>
    <w:rsid w:val="000A12FF"/>
    <w:rsid w:val="000A2539"/>
    <w:rsid w:val="000A2BFC"/>
    <w:rsid w:val="000A302A"/>
    <w:rsid w:val="000A3105"/>
    <w:rsid w:val="000A3A14"/>
    <w:rsid w:val="000A3AC6"/>
    <w:rsid w:val="000A41FB"/>
    <w:rsid w:val="000A459B"/>
    <w:rsid w:val="000A46FA"/>
    <w:rsid w:val="000A4E5F"/>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4AD"/>
    <w:rsid w:val="000B27DD"/>
    <w:rsid w:val="000B2B3C"/>
    <w:rsid w:val="000B2CF1"/>
    <w:rsid w:val="000B3878"/>
    <w:rsid w:val="000B38C1"/>
    <w:rsid w:val="000B3984"/>
    <w:rsid w:val="000B3C30"/>
    <w:rsid w:val="000B42AF"/>
    <w:rsid w:val="000B436D"/>
    <w:rsid w:val="000B57A5"/>
    <w:rsid w:val="000B5C13"/>
    <w:rsid w:val="000B5DA2"/>
    <w:rsid w:val="000B5E19"/>
    <w:rsid w:val="000B6312"/>
    <w:rsid w:val="000B6325"/>
    <w:rsid w:val="000B6E11"/>
    <w:rsid w:val="000B6FD8"/>
    <w:rsid w:val="000B78F7"/>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3EB5"/>
    <w:rsid w:val="000C44E6"/>
    <w:rsid w:val="000C4546"/>
    <w:rsid w:val="000C52F5"/>
    <w:rsid w:val="000C54B4"/>
    <w:rsid w:val="000C55D2"/>
    <w:rsid w:val="000C55D8"/>
    <w:rsid w:val="000C564F"/>
    <w:rsid w:val="000C5A77"/>
    <w:rsid w:val="000C5B2D"/>
    <w:rsid w:val="000C6419"/>
    <w:rsid w:val="000C6A39"/>
    <w:rsid w:val="000C6AA4"/>
    <w:rsid w:val="000C7A91"/>
    <w:rsid w:val="000D0605"/>
    <w:rsid w:val="000D0B75"/>
    <w:rsid w:val="000D0FF8"/>
    <w:rsid w:val="000D1586"/>
    <w:rsid w:val="000D19BC"/>
    <w:rsid w:val="000D1EAE"/>
    <w:rsid w:val="000D23BB"/>
    <w:rsid w:val="000D2639"/>
    <w:rsid w:val="000D267F"/>
    <w:rsid w:val="000D2D05"/>
    <w:rsid w:val="000D2D56"/>
    <w:rsid w:val="000D2E24"/>
    <w:rsid w:val="000D3738"/>
    <w:rsid w:val="000D3E02"/>
    <w:rsid w:val="000D40C6"/>
    <w:rsid w:val="000D40D2"/>
    <w:rsid w:val="000D48E0"/>
    <w:rsid w:val="000D4A6D"/>
    <w:rsid w:val="000D5A7D"/>
    <w:rsid w:val="000D670F"/>
    <w:rsid w:val="000D678B"/>
    <w:rsid w:val="000D7611"/>
    <w:rsid w:val="000D77ED"/>
    <w:rsid w:val="000D7EB9"/>
    <w:rsid w:val="000D7ED1"/>
    <w:rsid w:val="000E0842"/>
    <w:rsid w:val="000E09DA"/>
    <w:rsid w:val="000E2BF6"/>
    <w:rsid w:val="000E331E"/>
    <w:rsid w:val="000E3421"/>
    <w:rsid w:val="000E3473"/>
    <w:rsid w:val="000E34CF"/>
    <w:rsid w:val="000E6BA1"/>
    <w:rsid w:val="000E6D62"/>
    <w:rsid w:val="000F0225"/>
    <w:rsid w:val="000F05BF"/>
    <w:rsid w:val="000F2B4C"/>
    <w:rsid w:val="000F2D31"/>
    <w:rsid w:val="000F2F2F"/>
    <w:rsid w:val="000F3DA0"/>
    <w:rsid w:val="000F4E1D"/>
    <w:rsid w:val="000F51D3"/>
    <w:rsid w:val="000F5DA0"/>
    <w:rsid w:val="000F5F81"/>
    <w:rsid w:val="000F6CA6"/>
    <w:rsid w:val="000F6CE0"/>
    <w:rsid w:val="000F7187"/>
    <w:rsid w:val="000F749A"/>
    <w:rsid w:val="000F7749"/>
    <w:rsid w:val="000F7B79"/>
    <w:rsid w:val="000F7BEB"/>
    <w:rsid w:val="000F7CFA"/>
    <w:rsid w:val="000F7D4D"/>
    <w:rsid w:val="00100FE3"/>
    <w:rsid w:val="00102119"/>
    <w:rsid w:val="00103539"/>
    <w:rsid w:val="001040CC"/>
    <w:rsid w:val="00104B4B"/>
    <w:rsid w:val="00105271"/>
    <w:rsid w:val="0010593E"/>
    <w:rsid w:val="001063FA"/>
    <w:rsid w:val="0010663B"/>
    <w:rsid w:val="00106A8B"/>
    <w:rsid w:val="00106ABA"/>
    <w:rsid w:val="00106D3B"/>
    <w:rsid w:val="001076FD"/>
    <w:rsid w:val="00107A8E"/>
    <w:rsid w:val="00107AE5"/>
    <w:rsid w:val="001100B1"/>
    <w:rsid w:val="00110CE6"/>
    <w:rsid w:val="0011344A"/>
    <w:rsid w:val="001136D7"/>
    <w:rsid w:val="00113F64"/>
    <w:rsid w:val="0011472E"/>
    <w:rsid w:val="00114CBB"/>
    <w:rsid w:val="00115086"/>
    <w:rsid w:val="0011508E"/>
    <w:rsid w:val="00116025"/>
    <w:rsid w:val="00117A54"/>
    <w:rsid w:val="00117B70"/>
    <w:rsid w:val="00117F64"/>
    <w:rsid w:val="001210D3"/>
    <w:rsid w:val="00121FF0"/>
    <w:rsid w:val="00122213"/>
    <w:rsid w:val="001229B7"/>
    <w:rsid w:val="00122EFA"/>
    <w:rsid w:val="00123071"/>
    <w:rsid w:val="00123F9A"/>
    <w:rsid w:val="001242BB"/>
    <w:rsid w:val="0012442A"/>
    <w:rsid w:val="001245C4"/>
    <w:rsid w:val="00124718"/>
    <w:rsid w:val="00125F25"/>
    <w:rsid w:val="00126A27"/>
    <w:rsid w:val="00126B06"/>
    <w:rsid w:val="00126CA8"/>
    <w:rsid w:val="00127147"/>
    <w:rsid w:val="00127221"/>
    <w:rsid w:val="0012731B"/>
    <w:rsid w:val="001304BE"/>
    <w:rsid w:val="00130C99"/>
    <w:rsid w:val="001315C0"/>
    <w:rsid w:val="001317E4"/>
    <w:rsid w:val="00131C43"/>
    <w:rsid w:val="00131CF9"/>
    <w:rsid w:val="00131D1F"/>
    <w:rsid w:val="00132299"/>
    <w:rsid w:val="0013233D"/>
    <w:rsid w:val="001325D4"/>
    <w:rsid w:val="00132663"/>
    <w:rsid w:val="00132A9A"/>
    <w:rsid w:val="00132D1D"/>
    <w:rsid w:val="00132F18"/>
    <w:rsid w:val="00133732"/>
    <w:rsid w:val="001337B0"/>
    <w:rsid w:val="00133CD8"/>
    <w:rsid w:val="0013488E"/>
    <w:rsid w:val="00134BA2"/>
    <w:rsid w:val="00134BC4"/>
    <w:rsid w:val="00134C57"/>
    <w:rsid w:val="00135308"/>
    <w:rsid w:val="0013595C"/>
    <w:rsid w:val="00135A35"/>
    <w:rsid w:val="00135DA4"/>
    <w:rsid w:val="001361BF"/>
    <w:rsid w:val="0013737F"/>
    <w:rsid w:val="00140546"/>
    <w:rsid w:val="00140A02"/>
    <w:rsid w:val="00141424"/>
    <w:rsid w:val="00142847"/>
    <w:rsid w:val="001444C0"/>
    <w:rsid w:val="001444CA"/>
    <w:rsid w:val="0014467E"/>
    <w:rsid w:val="00144C91"/>
    <w:rsid w:val="00145B4F"/>
    <w:rsid w:val="00145F78"/>
    <w:rsid w:val="001467D3"/>
    <w:rsid w:val="00146BD7"/>
    <w:rsid w:val="00146D55"/>
    <w:rsid w:val="00146E1E"/>
    <w:rsid w:val="00147308"/>
    <w:rsid w:val="00150F41"/>
    <w:rsid w:val="0015102D"/>
    <w:rsid w:val="00151206"/>
    <w:rsid w:val="00151EF0"/>
    <w:rsid w:val="0015232C"/>
    <w:rsid w:val="001523C4"/>
    <w:rsid w:val="00152AE4"/>
    <w:rsid w:val="00152CDC"/>
    <w:rsid w:val="001532F8"/>
    <w:rsid w:val="00153401"/>
    <w:rsid w:val="00153578"/>
    <w:rsid w:val="00154133"/>
    <w:rsid w:val="00154D43"/>
    <w:rsid w:val="00155681"/>
    <w:rsid w:val="00155BBB"/>
    <w:rsid w:val="00156112"/>
    <w:rsid w:val="0015636A"/>
    <w:rsid w:val="0015636B"/>
    <w:rsid w:val="00156954"/>
    <w:rsid w:val="001571C5"/>
    <w:rsid w:val="001608B9"/>
    <w:rsid w:val="00160F11"/>
    <w:rsid w:val="0016184F"/>
    <w:rsid w:val="001625D9"/>
    <w:rsid w:val="00162C70"/>
    <w:rsid w:val="00163510"/>
    <w:rsid w:val="00164D84"/>
    <w:rsid w:val="0016509B"/>
    <w:rsid w:val="00166F0E"/>
    <w:rsid w:val="00167365"/>
    <w:rsid w:val="00167371"/>
    <w:rsid w:val="0017090A"/>
    <w:rsid w:val="001712D1"/>
    <w:rsid w:val="001715F0"/>
    <w:rsid w:val="0017174B"/>
    <w:rsid w:val="001731D1"/>
    <w:rsid w:val="00173FC8"/>
    <w:rsid w:val="00174E49"/>
    <w:rsid w:val="00175862"/>
    <w:rsid w:val="00176253"/>
    <w:rsid w:val="001765D2"/>
    <w:rsid w:val="00176D7B"/>
    <w:rsid w:val="00177634"/>
    <w:rsid w:val="00177BD5"/>
    <w:rsid w:val="001805B5"/>
    <w:rsid w:val="00180799"/>
    <w:rsid w:val="001809B8"/>
    <w:rsid w:val="00180B4C"/>
    <w:rsid w:val="001813E8"/>
    <w:rsid w:val="00182851"/>
    <w:rsid w:val="00182B20"/>
    <w:rsid w:val="00183FD1"/>
    <w:rsid w:val="00184100"/>
    <w:rsid w:val="0018469D"/>
    <w:rsid w:val="001851B3"/>
    <w:rsid w:val="001853B9"/>
    <w:rsid w:val="0018605B"/>
    <w:rsid w:val="001862B3"/>
    <w:rsid w:val="00186F56"/>
    <w:rsid w:val="00191185"/>
    <w:rsid w:val="0019156E"/>
    <w:rsid w:val="00191912"/>
    <w:rsid w:val="00192538"/>
    <w:rsid w:val="001936C3"/>
    <w:rsid w:val="00193BFF"/>
    <w:rsid w:val="00193EBC"/>
    <w:rsid w:val="00194535"/>
    <w:rsid w:val="00194A46"/>
    <w:rsid w:val="00194D69"/>
    <w:rsid w:val="00194F99"/>
    <w:rsid w:val="00195C74"/>
    <w:rsid w:val="001971D3"/>
    <w:rsid w:val="00197640"/>
    <w:rsid w:val="00197AEF"/>
    <w:rsid w:val="00197BFA"/>
    <w:rsid w:val="001A0872"/>
    <w:rsid w:val="001A1156"/>
    <w:rsid w:val="001A1DE5"/>
    <w:rsid w:val="001A2900"/>
    <w:rsid w:val="001A2AB3"/>
    <w:rsid w:val="001A2B1C"/>
    <w:rsid w:val="001A2D45"/>
    <w:rsid w:val="001A34DF"/>
    <w:rsid w:val="001A3C4E"/>
    <w:rsid w:val="001A4E5E"/>
    <w:rsid w:val="001A4F7C"/>
    <w:rsid w:val="001A5171"/>
    <w:rsid w:val="001A51BC"/>
    <w:rsid w:val="001A5591"/>
    <w:rsid w:val="001A5612"/>
    <w:rsid w:val="001A6162"/>
    <w:rsid w:val="001A6F39"/>
    <w:rsid w:val="001A7119"/>
    <w:rsid w:val="001A74DC"/>
    <w:rsid w:val="001A7BFE"/>
    <w:rsid w:val="001A7D6D"/>
    <w:rsid w:val="001A7FF1"/>
    <w:rsid w:val="001B0C28"/>
    <w:rsid w:val="001B0D5D"/>
    <w:rsid w:val="001B0FEC"/>
    <w:rsid w:val="001B105C"/>
    <w:rsid w:val="001B1119"/>
    <w:rsid w:val="001B142B"/>
    <w:rsid w:val="001B1722"/>
    <w:rsid w:val="001B1E26"/>
    <w:rsid w:val="001B2148"/>
    <w:rsid w:val="001B2C35"/>
    <w:rsid w:val="001B3020"/>
    <w:rsid w:val="001B319C"/>
    <w:rsid w:val="001B3C55"/>
    <w:rsid w:val="001B451F"/>
    <w:rsid w:val="001B4D94"/>
    <w:rsid w:val="001B5035"/>
    <w:rsid w:val="001B51B7"/>
    <w:rsid w:val="001B546F"/>
    <w:rsid w:val="001B5641"/>
    <w:rsid w:val="001B5D20"/>
    <w:rsid w:val="001B6937"/>
    <w:rsid w:val="001B6F0A"/>
    <w:rsid w:val="001B737A"/>
    <w:rsid w:val="001B7E6B"/>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394"/>
    <w:rsid w:val="001C74BF"/>
    <w:rsid w:val="001C7703"/>
    <w:rsid w:val="001C78E9"/>
    <w:rsid w:val="001C7A6D"/>
    <w:rsid w:val="001D009C"/>
    <w:rsid w:val="001D01CC"/>
    <w:rsid w:val="001D0EA8"/>
    <w:rsid w:val="001D12E6"/>
    <w:rsid w:val="001D21A6"/>
    <w:rsid w:val="001D242B"/>
    <w:rsid w:val="001D2803"/>
    <w:rsid w:val="001D297D"/>
    <w:rsid w:val="001D3FAD"/>
    <w:rsid w:val="001D4389"/>
    <w:rsid w:val="001D49C7"/>
    <w:rsid w:val="001D4A77"/>
    <w:rsid w:val="001D4B3F"/>
    <w:rsid w:val="001D4D11"/>
    <w:rsid w:val="001D5A51"/>
    <w:rsid w:val="001D6919"/>
    <w:rsid w:val="001D7C66"/>
    <w:rsid w:val="001D7C76"/>
    <w:rsid w:val="001E01B6"/>
    <w:rsid w:val="001E0412"/>
    <w:rsid w:val="001E10FE"/>
    <w:rsid w:val="001E1260"/>
    <w:rsid w:val="001E1859"/>
    <w:rsid w:val="001E1BB3"/>
    <w:rsid w:val="001E230F"/>
    <w:rsid w:val="001E2CF7"/>
    <w:rsid w:val="001E4027"/>
    <w:rsid w:val="001E560B"/>
    <w:rsid w:val="001E56C7"/>
    <w:rsid w:val="001E5ACC"/>
    <w:rsid w:val="001E5CCE"/>
    <w:rsid w:val="001E5F44"/>
    <w:rsid w:val="001E6083"/>
    <w:rsid w:val="001E61C7"/>
    <w:rsid w:val="001E61F9"/>
    <w:rsid w:val="001E641B"/>
    <w:rsid w:val="001E6DFD"/>
    <w:rsid w:val="001E7119"/>
    <w:rsid w:val="001E72EF"/>
    <w:rsid w:val="001E7ADE"/>
    <w:rsid w:val="001F02F2"/>
    <w:rsid w:val="001F05A4"/>
    <w:rsid w:val="001F0F0B"/>
    <w:rsid w:val="001F1140"/>
    <w:rsid w:val="001F14E0"/>
    <w:rsid w:val="001F15C4"/>
    <w:rsid w:val="001F163D"/>
    <w:rsid w:val="001F1F6A"/>
    <w:rsid w:val="001F2191"/>
    <w:rsid w:val="001F2C03"/>
    <w:rsid w:val="001F2D96"/>
    <w:rsid w:val="001F33BF"/>
    <w:rsid w:val="001F3CB9"/>
    <w:rsid w:val="001F3E31"/>
    <w:rsid w:val="001F3E3A"/>
    <w:rsid w:val="001F4241"/>
    <w:rsid w:val="001F4533"/>
    <w:rsid w:val="001F46D6"/>
    <w:rsid w:val="001F4E28"/>
    <w:rsid w:val="001F521A"/>
    <w:rsid w:val="001F5D3B"/>
    <w:rsid w:val="001F5FE9"/>
    <w:rsid w:val="001F6258"/>
    <w:rsid w:val="001F62F3"/>
    <w:rsid w:val="001F63E4"/>
    <w:rsid w:val="001F6AC2"/>
    <w:rsid w:val="001F7853"/>
    <w:rsid w:val="001F7A66"/>
    <w:rsid w:val="002002D4"/>
    <w:rsid w:val="00200829"/>
    <w:rsid w:val="002013BF"/>
    <w:rsid w:val="002017CF"/>
    <w:rsid w:val="00202279"/>
    <w:rsid w:val="002033C2"/>
    <w:rsid w:val="002035AD"/>
    <w:rsid w:val="0020392B"/>
    <w:rsid w:val="002040AD"/>
    <w:rsid w:val="00204504"/>
    <w:rsid w:val="00204A5F"/>
    <w:rsid w:val="00204B90"/>
    <w:rsid w:val="00205542"/>
    <w:rsid w:val="00205657"/>
    <w:rsid w:val="00205CFE"/>
    <w:rsid w:val="00205E8F"/>
    <w:rsid w:val="0020745E"/>
    <w:rsid w:val="00207B38"/>
    <w:rsid w:val="00207BAF"/>
    <w:rsid w:val="00207E91"/>
    <w:rsid w:val="00207EDC"/>
    <w:rsid w:val="00210A77"/>
    <w:rsid w:val="00210C5C"/>
    <w:rsid w:val="00210CA2"/>
    <w:rsid w:val="00210CB3"/>
    <w:rsid w:val="002114E7"/>
    <w:rsid w:val="00212BBD"/>
    <w:rsid w:val="00214C67"/>
    <w:rsid w:val="00215C07"/>
    <w:rsid w:val="00215D07"/>
    <w:rsid w:val="00216112"/>
    <w:rsid w:val="00216335"/>
    <w:rsid w:val="00216BA4"/>
    <w:rsid w:val="002170A7"/>
    <w:rsid w:val="0021726A"/>
    <w:rsid w:val="00217388"/>
    <w:rsid w:val="00217641"/>
    <w:rsid w:val="00220DF7"/>
    <w:rsid w:val="0022135F"/>
    <w:rsid w:val="002218B2"/>
    <w:rsid w:val="002236D4"/>
    <w:rsid w:val="00223D11"/>
    <w:rsid w:val="00223D1D"/>
    <w:rsid w:val="00223E75"/>
    <w:rsid w:val="0022503B"/>
    <w:rsid w:val="00225D49"/>
    <w:rsid w:val="00230475"/>
    <w:rsid w:val="00231B0C"/>
    <w:rsid w:val="00231C6E"/>
    <w:rsid w:val="00231F16"/>
    <w:rsid w:val="00231F1F"/>
    <w:rsid w:val="00234CF8"/>
    <w:rsid w:val="0023577A"/>
    <w:rsid w:val="00236A06"/>
    <w:rsid w:val="00236D40"/>
    <w:rsid w:val="00236F8F"/>
    <w:rsid w:val="00237CE7"/>
    <w:rsid w:val="00237D75"/>
    <w:rsid w:val="002402D5"/>
    <w:rsid w:val="00240D25"/>
    <w:rsid w:val="00241F7F"/>
    <w:rsid w:val="00242E7D"/>
    <w:rsid w:val="00242FDE"/>
    <w:rsid w:val="0024335A"/>
    <w:rsid w:val="00243570"/>
    <w:rsid w:val="00243577"/>
    <w:rsid w:val="00243666"/>
    <w:rsid w:val="00243CB8"/>
    <w:rsid w:val="00243CF8"/>
    <w:rsid w:val="00244704"/>
    <w:rsid w:val="00245232"/>
    <w:rsid w:val="002453AA"/>
    <w:rsid w:val="00245C51"/>
    <w:rsid w:val="0024614F"/>
    <w:rsid w:val="002467A3"/>
    <w:rsid w:val="00246A64"/>
    <w:rsid w:val="00246CBD"/>
    <w:rsid w:val="0024781F"/>
    <w:rsid w:val="002509CC"/>
    <w:rsid w:val="00251221"/>
    <w:rsid w:val="00251880"/>
    <w:rsid w:val="00251C9B"/>
    <w:rsid w:val="00251CAE"/>
    <w:rsid w:val="002533AE"/>
    <w:rsid w:val="002534DD"/>
    <w:rsid w:val="0025376E"/>
    <w:rsid w:val="00253AD6"/>
    <w:rsid w:val="0025465F"/>
    <w:rsid w:val="00254A81"/>
    <w:rsid w:val="00254C65"/>
    <w:rsid w:val="00254D9F"/>
    <w:rsid w:val="0025501E"/>
    <w:rsid w:val="00255917"/>
    <w:rsid w:val="00255ACA"/>
    <w:rsid w:val="00255CB6"/>
    <w:rsid w:val="00255D22"/>
    <w:rsid w:val="00256698"/>
    <w:rsid w:val="002569BF"/>
    <w:rsid w:val="00257940"/>
    <w:rsid w:val="00257B07"/>
    <w:rsid w:val="00260045"/>
    <w:rsid w:val="00260A9A"/>
    <w:rsid w:val="00260E29"/>
    <w:rsid w:val="00260F75"/>
    <w:rsid w:val="00260FED"/>
    <w:rsid w:val="00261041"/>
    <w:rsid w:val="0026111C"/>
    <w:rsid w:val="00261970"/>
    <w:rsid w:val="002619A1"/>
    <w:rsid w:val="0026208B"/>
    <w:rsid w:val="00262EAB"/>
    <w:rsid w:val="002631F1"/>
    <w:rsid w:val="002637F1"/>
    <w:rsid w:val="00263DE1"/>
    <w:rsid w:val="00263EA7"/>
    <w:rsid w:val="00264125"/>
    <w:rsid w:val="002644E7"/>
    <w:rsid w:val="002649A4"/>
    <w:rsid w:val="00264FDF"/>
    <w:rsid w:val="00265087"/>
    <w:rsid w:val="002659A3"/>
    <w:rsid w:val="00265A37"/>
    <w:rsid w:val="00266F76"/>
    <w:rsid w:val="00270102"/>
    <w:rsid w:val="0027037D"/>
    <w:rsid w:val="00270A32"/>
    <w:rsid w:val="0027124B"/>
    <w:rsid w:val="002718DA"/>
    <w:rsid w:val="002720A1"/>
    <w:rsid w:val="002724E7"/>
    <w:rsid w:val="002725F8"/>
    <w:rsid w:val="002727BD"/>
    <w:rsid w:val="00272899"/>
    <w:rsid w:val="00272B25"/>
    <w:rsid w:val="00272DC9"/>
    <w:rsid w:val="002732D3"/>
    <w:rsid w:val="00273662"/>
    <w:rsid w:val="00273817"/>
    <w:rsid w:val="0027399B"/>
    <w:rsid w:val="00273F33"/>
    <w:rsid w:val="00274206"/>
    <w:rsid w:val="00275EC1"/>
    <w:rsid w:val="002762BA"/>
    <w:rsid w:val="00276B38"/>
    <w:rsid w:val="00277056"/>
    <w:rsid w:val="00277067"/>
    <w:rsid w:val="0027739E"/>
    <w:rsid w:val="00277CC2"/>
    <w:rsid w:val="00280028"/>
    <w:rsid w:val="002818B3"/>
    <w:rsid w:val="00283671"/>
    <w:rsid w:val="002848DD"/>
    <w:rsid w:val="00284B47"/>
    <w:rsid w:val="00284E1D"/>
    <w:rsid w:val="00285612"/>
    <w:rsid w:val="00285646"/>
    <w:rsid w:val="002858DD"/>
    <w:rsid w:val="00285B6A"/>
    <w:rsid w:val="00285D32"/>
    <w:rsid w:val="002864BE"/>
    <w:rsid w:val="0028713F"/>
    <w:rsid w:val="00287617"/>
    <w:rsid w:val="00290098"/>
    <w:rsid w:val="002902A5"/>
    <w:rsid w:val="00290A5C"/>
    <w:rsid w:val="00290C1E"/>
    <w:rsid w:val="0029138C"/>
    <w:rsid w:val="00291889"/>
    <w:rsid w:val="00292F37"/>
    <w:rsid w:val="00293584"/>
    <w:rsid w:val="0029358D"/>
    <w:rsid w:val="00293FE8"/>
    <w:rsid w:val="00294366"/>
    <w:rsid w:val="002947F6"/>
    <w:rsid w:val="002949FD"/>
    <w:rsid w:val="00294B3D"/>
    <w:rsid w:val="00295333"/>
    <w:rsid w:val="0029571A"/>
    <w:rsid w:val="002957EF"/>
    <w:rsid w:val="00296AF3"/>
    <w:rsid w:val="00297A0A"/>
    <w:rsid w:val="00297A9C"/>
    <w:rsid w:val="002A011C"/>
    <w:rsid w:val="002A03BB"/>
    <w:rsid w:val="002A0F4D"/>
    <w:rsid w:val="002A1CBA"/>
    <w:rsid w:val="002A1EC6"/>
    <w:rsid w:val="002A2318"/>
    <w:rsid w:val="002A2319"/>
    <w:rsid w:val="002A2713"/>
    <w:rsid w:val="002A29C5"/>
    <w:rsid w:val="002A2B07"/>
    <w:rsid w:val="002A3010"/>
    <w:rsid w:val="002A339E"/>
    <w:rsid w:val="002A3DFA"/>
    <w:rsid w:val="002A4029"/>
    <w:rsid w:val="002A4390"/>
    <w:rsid w:val="002A4673"/>
    <w:rsid w:val="002A46FC"/>
    <w:rsid w:val="002A48A3"/>
    <w:rsid w:val="002A505C"/>
    <w:rsid w:val="002A559C"/>
    <w:rsid w:val="002A5AEA"/>
    <w:rsid w:val="002A5FE0"/>
    <w:rsid w:val="002A6667"/>
    <w:rsid w:val="002A6D1B"/>
    <w:rsid w:val="002A7967"/>
    <w:rsid w:val="002B0BCC"/>
    <w:rsid w:val="002B0CE4"/>
    <w:rsid w:val="002B1F52"/>
    <w:rsid w:val="002B25C1"/>
    <w:rsid w:val="002B3195"/>
    <w:rsid w:val="002B31DC"/>
    <w:rsid w:val="002B37B0"/>
    <w:rsid w:val="002B3B25"/>
    <w:rsid w:val="002B4C7B"/>
    <w:rsid w:val="002B539C"/>
    <w:rsid w:val="002B55E9"/>
    <w:rsid w:val="002B5B78"/>
    <w:rsid w:val="002B5DC1"/>
    <w:rsid w:val="002B63E3"/>
    <w:rsid w:val="002B6B18"/>
    <w:rsid w:val="002B6D68"/>
    <w:rsid w:val="002B78C9"/>
    <w:rsid w:val="002C06A5"/>
    <w:rsid w:val="002C0AE5"/>
    <w:rsid w:val="002C0B09"/>
    <w:rsid w:val="002C0FDA"/>
    <w:rsid w:val="002C122E"/>
    <w:rsid w:val="002C1D96"/>
    <w:rsid w:val="002C21BF"/>
    <w:rsid w:val="002C2557"/>
    <w:rsid w:val="002C29CE"/>
    <w:rsid w:val="002C3B36"/>
    <w:rsid w:val="002C3C28"/>
    <w:rsid w:val="002C3F60"/>
    <w:rsid w:val="002C4B40"/>
    <w:rsid w:val="002C4B80"/>
    <w:rsid w:val="002C5535"/>
    <w:rsid w:val="002C58DF"/>
    <w:rsid w:val="002C618B"/>
    <w:rsid w:val="002C7200"/>
    <w:rsid w:val="002D0735"/>
    <w:rsid w:val="002D0AF5"/>
    <w:rsid w:val="002D0C02"/>
    <w:rsid w:val="002D11E0"/>
    <w:rsid w:val="002D1C0A"/>
    <w:rsid w:val="002D1D20"/>
    <w:rsid w:val="002D1D54"/>
    <w:rsid w:val="002D2402"/>
    <w:rsid w:val="002D24EB"/>
    <w:rsid w:val="002D30CD"/>
    <w:rsid w:val="002D4DB8"/>
    <w:rsid w:val="002D644D"/>
    <w:rsid w:val="002D6D2D"/>
    <w:rsid w:val="002D6DA3"/>
    <w:rsid w:val="002D7C8F"/>
    <w:rsid w:val="002E019B"/>
    <w:rsid w:val="002E0271"/>
    <w:rsid w:val="002E05E0"/>
    <w:rsid w:val="002E140C"/>
    <w:rsid w:val="002E1C53"/>
    <w:rsid w:val="002E1D1E"/>
    <w:rsid w:val="002E1E84"/>
    <w:rsid w:val="002E20B9"/>
    <w:rsid w:val="002E329F"/>
    <w:rsid w:val="002E4764"/>
    <w:rsid w:val="002E48DE"/>
    <w:rsid w:val="002E4983"/>
    <w:rsid w:val="002E4985"/>
    <w:rsid w:val="002E513E"/>
    <w:rsid w:val="002E55FD"/>
    <w:rsid w:val="002E56DF"/>
    <w:rsid w:val="002E5E03"/>
    <w:rsid w:val="002E6051"/>
    <w:rsid w:val="002E6BAC"/>
    <w:rsid w:val="002E76F5"/>
    <w:rsid w:val="002F01AB"/>
    <w:rsid w:val="002F033E"/>
    <w:rsid w:val="002F07E0"/>
    <w:rsid w:val="002F098D"/>
    <w:rsid w:val="002F0B2E"/>
    <w:rsid w:val="002F0DF4"/>
    <w:rsid w:val="002F156B"/>
    <w:rsid w:val="002F1633"/>
    <w:rsid w:val="002F16F2"/>
    <w:rsid w:val="002F173A"/>
    <w:rsid w:val="002F2E71"/>
    <w:rsid w:val="002F30F8"/>
    <w:rsid w:val="002F3877"/>
    <w:rsid w:val="002F3970"/>
    <w:rsid w:val="002F422D"/>
    <w:rsid w:val="002F4A3C"/>
    <w:rsid w:val="002F4E53"/>
    <w:rsid w:val="002F621D"/>
    <w:rsid w:val="002F646A"/>
    <w:rsid w:val="002F69B2"/>
    <w:rsid w:val="002F6B5C"/>
    <w:rsid w:val="0030035F"/>
    <w:rsid w:val="00300539"/>
    <w:rsid w:val="00301410"/>
    <w:rsid w:val="003014CD"/>
    <w:rsid w:val="00301C31"/>
    <w:rsid w:val="00302256"/>
    <w:rsid w:val="00302C38"/>
    <w:rsid w:val="003047D8"/>
    <w:rsid w:val="00304D35"/>
    <w:rsid w:val="003055A8"/>
    <w:rsid w:val="00305C25"/>
    <w:rsid w:val="0030618A"/>
    <w:rsid w:val="0030618E"/>
    <w:rsid w:val="00306CBE"/>
    <w:rsid w:val="0030711B"/>
    <w:rsid w:val="00307CF1"/>
    <w:rsid w:val="00307D97"/>
    <w:rsid w:val="00307DEF"/>
    <w:rsid w:val="00307E50"/>
    <w:rsid w:val="00307E69"/>
    <w:rsid w:val="00307F28"/>
    <w:rsid w:val="003102DE"/>
    <w:rsid w:val="003104A2"/>
    <w:rsid w:val="00310586"/>
    <w:rsid w:val="00310667"/>
    <w:rsid w:val="003106F6"/>
    <w:rsid w:val="00310ADD"/>
    <w:rsid w:val="00310C17"/>
    <w:rsid w:val="00312029"/>
    <w:rsid w:val="00312B9D"/>
    <w:rsid w:val="0031360C"/>
    <w:rsid w:val="00314B49"/>
    <w:rsid w:val="00314CBD"/>
    <w:rsid w:val="00315018"/>
    <w:rsid w:val="003155EB"/>
    <w:rsid w:val="00315CD3"/>
    <w:rsid w:val="00316016"/>
    <w:rsid w:val="00316B04"/>
    <w:rsid w:val="00316FD4"/>
    <w:rsid w:val="00320C9A"/>
    <w:rsid w:val="0032184F"/>
    <w:rsid w:val="00321AF7"/>
    <w:rsid w:val="00321BE5"/>
    <w:rsid w:val="00322134"/>
    <w:rsid w:val="003224EE"/>
    <w:rsid w:val="00322AB6"/>
    <w:rsid w:val="00322F62"/>
    <w:rsid w:val="00322FEA"/>
    <w:rsid w:val="00323B5A"/>
    <w:rsid w:val="00323B6B"/>
    <w:rsid w:val="00324326"/>
    <w:rsid w:val="00324986"/>
    <w:rsid w:val="00324A02"/>
    <w:rsid w:val="00324A5B"/>
    <w:rsid w:val="00324BDC"/>
    <w:rsid w:val="00324F7E"/>
    <w:rsid w:val="00325E3F"/>
    <w:rsid w:val="003266CB"/>
    <w:rsid w:val="00326D32"/>
    <w:rsid w:val="00327671"/>
    <w:rsid w:val="003278C4"/>
    <w:rsid w:val="0032794F"/>
    <w:rsid w:val="00330EC6"/>
    <w:rsid w:val="00330FF2"/>
    <w:rsid w:val="00331490"/>
    <w:rsid w:val="0033241C"/>
    <w:rsid w:val="00332556"/>
    <w:rsid w:val="0033313F"/>
    <w:rsid w:val="00333238"/>
    <w:rsid w:val="00333998"/>
    <w:rsid w:val="00335062"/>
    <w:rsid w:val="00335187"/>
    <w:rsid w:val="0033588E"/>
    <w:rsid w:val="00335B75"/>
    <w:rsid w:val="00335F00"/>
    <w:rsid w:val="00336109"/>
    <w:rsid w:val="003363ED"/>
    <w:rsid w:val="00337B5B"/>
    <w:rsid w:val="00337C54"/>
    <w:rsid w:val="003401FD"/>
    <w:rsid w:val="0034069D"/>
    <w:rsid w:val="00340BC5"/>
    <w:rsid w:val="00340C70"/>
    <w:rsid w:val="00341424"/>
    <w:rsid w:val="003421D0"/>
    <w:rsid w:val="003428C3"/>
    <w:rsid w:val="003432B7"/>
    <w:rsid w:val="00343961"/>
    <w:rsid w:val="0034419C"/>
    <w:rsid w:val="003449D2"/>
    <w:rsid w:val="00344C42"/>
    <w:rsid w:val="00345F2C"/>
    <w:rsid w:val="003464CB"/>
    <w:rsid w:val="00346641"/>
    <w:rsid w:val="00346B41"/>
    <w:rsid w:val="00347208"/>
    <w:rsid w:val="00347E6F"/>
    <w:rsid w:val="0035011C"/>
    <w:rsid w:val="00350382"/>
    <w:rsid w:val="00350399"/>
    <w:rsid w:val="00350ADD"/>
    <w:rsid w:val="003511C8"/>
    <w:rsid w:val="00351D49"/>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472"/>
    <w:rsid w:val="003616E0"/>
    <w:rsid w:val="00361A3D"/>
    <w:rsid w:val="00361BD2"/>
    <w:rsid w:val="00361BFE"/>
    <w:rsid w:val="00361CFF"/>
    <w:rsid w:val="00362147"/>
    <w:rsid w:val="00362826"/>
    <w:rsid w:val="00363188"/>
    <w:rsid w:val="00363D81"/>
    <w:rsid w:val="00363EAF"/>
    <w:rsid w:val="003640DD"/>
    <w:rsid w:val="0036431A"/>
    <w:rsid w:val="0036480C"/>
    <w:rsid w:val="00364862"/>
    <w:rsid w:val="00364BC3"/>
    <w:rsid w:val="0036724A"/>
    <w:rsid w:val="003672DD"/>
    <w:rsid w:val="00367322"/>
    <w:rsid w:val="00367570"/>
    <w:rsid w:val="00367603"/>
    <w:rsid w:val="00367C38"/>
    <w:rsid w:val="00370153"/>
    <w:rsid w:val="0037015C"/>
    <w:rsid w:val="00370DF2"/>
    <w:rsid w:val="00371379"/>
    <w:rsid w:val="003713C8"/>
    <w:rsid w:val="003715DF"/>
    <w:rsid w:val="00371AC6"/>
    <w:rsid w:val="00371B19"/>
    <w:rsid w:val="00372C88"/>
    <w:rsid w:val="00372EAF"/>
    <w:rsid w:val="00372F18"/>
    <w:rsid w:val="0037346E"/>
    <w:rsid w:val="00373B1F"/>
    <w:rsid w:val="003743AF"/>
    <w:rsid w:val="00374422"/>
    <w:rsid w:val="00374B65"/>
    <w:rsid w:val="00375EA3"/>
    <w:rsid w:val="00375EBF"/>
    <w:rsid w:val="00376928"/>
    <w:rsid w:val="00377037"/>
    <w:rsid w:val="003774D5"/>
    <w:rsid w:val="003775CC"/>
    <w:rsid w:val="00377B09"/>
    <w:rsid w:val="003802E8"/>
    <w:rsid w:val="003807AE"/>
    <w:rsid w:val="00380B79"/>
    <w:rsid w:val="00381152"/>
    <w:rsid w:val="003817D8"/>
    <w:rsid w:val="00384798"/>
    <w:rsid w:val="00384883"/>
    <w:rsid w:val="00385E9D"/>
    <w:rsid w:val="00386EB9"/>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BE"/>
    <w:rsid w:val="00394693"/>
    <w:rsid w:val="00394982"/>
    <w:rsid w:val="00394B6B"/>
    <w:rsid w:val="003965C7"/>
    <w:rsid w:val="00396876"/>
    <w:rsid w:val="00396A88"/>
    <w:rsid w:val="00396ECE"/>
    <w:rsid w:val="00396F7E"/>
    <w:rsid w:val="00396FF3"/>
    <w:rsid w:val="003971A5"/>
    <w:rsid w:val="00397407"/>
    <w:rsid w:val="00397EEB"/>
    <w:rsid w:val="00397FE2"/>
    <w:rsid w:val="003A045E"/>
    <w:rsid w:val="003A0BE3"/>
    <w:rsid w:val="003A1BFF"/>
    <w:rsid w:val="003A1ED8"/>
    <w:rsid w:val="003A1F99"/>
    <w:rsid w:val="003A2C95"/>
    <w:rsid w:val="003A30FD"/>
    <w:rsid w:val="003A4249"/>
    <w:rsid w:val="003A4371"/>
    <w:rsid w:val="003A440C"/>
    <w:rsid w:val="003A47B1"/>
    <w:rsid w:val="003A493A"/>
    <w:rsid w:val="003A4F33"/>
    <w:rsid w:val="003A6D86"/>
    <w:rsid w:val="003A6E0A"/>
    <w:rsid w:val="003A7280"/>
    <w:rsid w:val="003B0151"/>
    <w:rsid w:val="003B10EC"/>
    <w:rsid w:val="003B1190"/>
    <w:rsid w:val="003B132E"/>
    <w:rsid w:val="003B1451"/>
    <w:rsid w:val="003B1624"/>
    <w:rsid w:val="003B26FA"/>
    <w:rsid w:val="003B3AFE"/>
    <w:rsid w:val="003B3B34"/>
    <w:rsid w:val="003B4320"/>
    <w:rsid w:val="003B437B"/>
    <w:rsid w:val="003B50A6"/>
    <w:rsid w:val="003B5C5A"/>
    <w:rsid w:val="003B5E4C"/>
    <w:rsid w:val="003B5FAA"/>
    <w:rsid w:val="003B7A62"/>
    <w:rsid w:val="003C00C3"/>
    <w:rsid w:val="003C0D33"/>
    <w:rsid w:val="003C1743"/>
    <w:rsid w:val="003C24B7"/>
    <w:rsid w:val="003C27A3"/>
    <w:rsid w:val="003C280B"/>
    <w:rsid w:val="003C2A4C"/>
    <w:rsid w:val="003C370B"/>
    <w:rsid w:val="003C3F38"/>
    <w:rsid w:val="003C4414"/>
    <w:rsid w:val="003C4537"/>
    <w:rsid w:val="003C485B"/>
    <w:rsid w:val="003C4B9F"/>
    <w:rsid w:val="003C4FD4"/>
    <w:rsid w:val="003C5652"/>
    <w:rsid w:val="003C6A41"/>
    <w:rsid w:val="003C6D26"/>
    <w:rsid w:val="003C703C"/>
    <w:rsid w:val="003C78CC"/>
    <w:rsid w:val="003D0065"/>
    <w:rsid w:val="003D0239"/>
    <w:rsid w:val="003D07C3"/>
    <w:rsid w:val="003D0882"/>
    <w:rsid w:val="003D1599"/>
    <w:rsid w:val="003D1A48"/>
    <w:rsid w:val="003D2530"/>
    <w:rsid w:val="003D2666"/>
    <w:rsid w:val="003D39CD"/>
    <w:rsid w:val="003D403F"/>
    <w:rsid w:val="003D438B"/>
    <w:rsid w:val="003D4533"/>
    <w:rsid w:val="003D47AB"/>
    <w:rsid w:val="003D5902"/>
    <w:rsid w:val="003D5A29"/>
    <w:rsid w:val="003D7351"/>
    <w:rsid w:val="003D7AF6"/>
    <w:rsid w:val="003D7EFF"/>
    <w:rsid w:val="003E029F"/>
    <w:rsid w:val="003E03A2"/>
    <w:rsid w:val="003E0757"/>
    <w:rsid w:val="003E07FB"/>
    <w:rsid w:val="003E0A8B"/>
    <w:rsid w:val="003E1301"/>
    <w:rsid w:val="003E147A"/>
    <w:rsid w:val="003E1D49"/>
    <w:rsid w:val="003E1E0B"/>
    <w:rsid w:val="003E20B3"/>
    <w:rsid w:val="003E2542"/>
    <w:rsid w:val="003E25D8"/>
    <w:rsid w:val="003E2B36"/>
    <w:rsid w:val="003E2C15"/>
    <w:rsid w:val="003E2EFB"/>
    <w:rsid w:val="003E4854"/>
    <w:rsid w:val="003E489B"/>
    <w:rsid w:val="003E4C38"/>
    <w:rsid w:val="003E52F5"/>
    <w:rsid w:val="003E5381"/>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2B38"/>
    <w:rsid w:val="003F3333"/>
    <w:rsid w:val="003F3442"/>
    <w:rsid w:val="003F36A6"/>
    <w:rsid w:val="003F38D1"/>
    <w:rsid w:val="003F3967"/>
    <w:rsid w:val="003F3975"/>
    <w:rsid w:val="003F3C11"/>
    <w:rsid w:val="003F452E"/>
    <w:rsid w:val="003F48B8"/>
    <w:rsid w:val="003F4C93"/>
    <w:rsid w:val="003F546E"/>
    <w:rsid w:val="003F5BAF"/>
    <w:rsid w:val="003F5EAA"/>
    <w:rsid w:val="003F62C8"/>
    <w:rsid w:val="003F695C"/>
    <w:rsid w:val="003F6C4F"/>
    <w:rsid w:val="003F7189"/>
    <w:rsid w:val="003F7DD0"/>
    <w:rsid w:val="0040039E"/>
    <w:rsid w:val="00400777"/>
    <w:rsid w:val="00400E5D"/>
    <w:rsid w:val="004016F4"/>
    <w:rsid w:val="00401FC4"/>
    <w:rsid w:val="004028C3"/>
    <w:rsid w:val="00402B89"/>
    <w:rsid w:val="00402C37"/>
    <w:rsid w:val="004033FA"/>
    <w:rsid w:val="004036D2"/>
    <w:rsid w:val="00403C63"/>
    <w:rsid w:val="00403EF4"/>
    <w:rsid w:val="00404043"/>
    <w:rsid w:val="0040460A"/>
    <w:rsid w:val="00404E8B"/>
    <w:rsid w:val="0040512C"/>
    <w:rsid w:val="004059ED"/>
    <w:rsid w:val="00405CF0"/>
    <w:rsid w:val="00406367"/>
    <w:rsid w:val="004069DB"/>
    <w:rsid w:val="004075C3"/>
    <w:rsid w:val="00407832"/>
    <w:rsid w:val="00410273"/>
    <w:rsid w:val="0041097F"/>
    <w:rsid w:val="00411BA8"/>
    <w:rsid w:val="004125CB"/>
    <w:rsid w:val="00412AC9"/>
    <w:rsid w:val="004130EE"/>
    <w:rsid w:val="0041319B"/>
    <w:rsid w:val="004131D2"/>
    <w:rsid w:val="0041341B"/>
    <w:rsid w:val="00413842"/>
    <w:rsid w:val="004138E5"/>
    <w:rsid w:val="00414365"/>
    <w:rsid w:val="00414B7D"/>
    <w:rsid w:val="00414F73"/>
    <w:rsid w:val="00414F9A"/>
    <w:rsid w:val="00415347"/>
    <w:rsid w:val="0041547D"/>
    <w:rsid w:val="00416256"/>
    <w:rsid w:val="00416989"/>
    <w:rsid w:val="00416AD2"/>
    <w:rsid w:val="0041711D"/>
    <w:rsid w:val="00417608"/>
    <w:rsid w:val="00417D0D"/>
    <w:rsid w:val="00417D36"/>
    <w:rsid w:val="004202AA"/>
    <w:rsid w:val="00420EA6"/>
    <w:rsid w:val="00421664"/>
    <w:rsid w:val="004219B2"/>
    <w:rsid w:val="00422280"/>
    <w:rsid w:val="0042275F"/>
    <w:rsid w:val="0042356A"/>
    <w:rsid w:val="00423BAE"/>
    <w:rsid w:val="00423D6A"/>
    <w:rsid w:val="004243A0"/>
    <w:rsid w:val="00424702"/>
    <w:rsid w:val="00424B19"/>
    <w:rsid w:val="00425409"/>
    <w:rsid w:val="00425538"/>
    <w:rsid w:val="00425F26"/>
    <w:rsid w:val="00425F9A"/>
    <w:rsid w:val="0042612F"/>
    <w:rsid w:val="004276EE"/>
    <w:rsid w:val="004278D5"/>
    <w:rsid w:val="00427E10"/>
    <w:rsid w:val="0043022D"/>
    <w:rsid w:val="00430650"/>
    <w:rsid w:val="00430E96"/>
    <w:rsid w:val="00431485"/>
    <w:rsid w:val="0043153F"/>
    <w:rsid w:val="00431976"/>
    <w:rsid w:val="00431C5B"/>
    <w:rsid w:val="00431D85"/>
    <w:rsid w:val="00431F9C"/>
    <w:rsid w:val="004325F9"/>
    <w:rsid w:val="0043294C"/>
    <w:rsid w:val="0043355E"/>
    <w:rsid w:val="004335D7"/>
    <w:rsid w:val="00433EEF"/>
    <w:rsid w:val="00434F6A"/>
    <w:rsid w:val="0043610B"/>
    <w:rsid w:val="00436921"/>
    <w:rsid w:val="00436C97"/>
    <w:rsid w:val="00437140"/>
    <w:rsid w:val="004379A2"/>
    <w:rsid w:val="004405BF"/>
    <w:rsid w:val="0044085B"/>
    <w:rsid w:val="00441087"/>
    <w:rsid w:val="004418B3"/>
    <w:rsid w:val="004418FA"/>
    <w:rsid w:val="004422D7"/>
    <w:rsid w:val="004425B2"/>
    <w:rsid w:val="00442686"/>
    <w:rsid w:val="0044308B"/>
    <w:rsid w:val="00443D89"/>
    <w:rsid w:val="0044425E"/>
    <w:rsid w:val="00444B67"/>
    <w:rsid w:val="00444F14"/>
    <w:rsid w:val="00444F28"/>
    <w:rsid w:val="00444F5C"/>
    <w:rsid w:val="00444FA0"/>
    <w:rsid w:val="00445865"/>
    <w:rsid w:val="00445BDC"/>
    <w:rsid w:val="00446158"/>
    <w:rsid w:val="00446265"/>
    <w:rsid w:val="004464DA"/>
    <w:rsid w:val="00446CC1"/>
    <w:rsid w:val="004507E3"/>
    <w:rsid w:val="0045097F"/>
    <w:rsid w:val="00450C5E"/>
    <w:rsid w:val="0045134B"/>
    <w:rsid w:val="00451645"/>
    <w:rsid w:val="004524F5"/>
    <w:rsid w:val="00452E6B"/>
    <w:rsid w:val="004535A5"/>
    <w:rsid w:val="00453C18"/>
    <w:rsid w:val="00453E9A"/>
    <w:rsid w:val="00454666"/>
    <w:rsid w:val="0045568A"/>
    <w:rsid w:val="004559D7"/>
    <w:rsid w:val="00455B64"/>
    <w:rsid w:val="00455E54"/>
    <w:rsid w:val="0045798B"/>
    <w:rsid w:val="00457AD3"/>
    <w:rsid w:val="0046041B"/>
    <w:rsid w:val="0046044A"/>
    <w:rsid w:val="004606D4"/>
    <w:rsid w:val="00460971"/>
    <w:rsid w:val="00460BC0"/>
    <w:rsid w:val="00460F9D"/>
    <w:rsid w:val="00461928"/>
    <w:rsid w:val="00461A33"/>
    <w:rsid w:val="00461ABC"/>
    <w:rsid w:val="00461C5F"/>
    <w:rsid w:val="00461E71"/>
    <w:rsid w:val="004630C0"/>
    <w:rsid w:val="004630D9"/>
    <w:rsid w:val="00463774"/>
    <w:rsid w:val="0046380E"/>
    <w:rsid w:val="00464112"/>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355"/>
    <w:rsid w:val="004805E9"/>
    <w:rsid w:val="004809DA"/>
    <w:rsid w:val="00480CFF"/>
    <w:rsid w:val="00480DAF"/>
    <w:rsid w:val="00481871"/>
    <w:rsid w:val="004822AA"/>
    <w:rsid w:val="00482B37"/>
    <w:rsid w:val="0048315D"/>
    <w:rsid w:val="00483780"/>
    <w:rsid w:val="00483982"/>
    <w:rsid w:val="00483B6A"/>
    <w:rsid w:val="00483D77"/>
    <w:rsid w:val="00484571"/>
    <w:rsid w:val="0048583C"/>
    <w:rsid w:val="004862B4"/>
    <w:rsid w:val="004866B9"/>
    <w:rsid w:val="004871C9"/>
    <w:rsid w:val="00487636"/>
    <w:rsid w:val="004878FE"/>
    <w:rsid w:val="00487A9E"/>
    <w:rsid w:val="00490837"/>
    <w:rsid w:val="00490E22"/>
    <w:rsid w:val="00490F3C"/>
    <w:rsid w:val="00491736"/>
    <w:rsid w:val="00491DA2"/>
    <w:rsid w:val="0049243A"/>
    <w:rsid w:val="00492548"/>
    <w:rsid w:val="004933F9"/>
    <w:rsid w:val="00493BE0"/>
    <w:rsid w:val="00494559"/>
    <w:rsid w:val="00494D7C"/>
    <w:rsid w:val="004967AB"/>
    <w:rsid w:val="00496BB8"/>
    <w:rsid w:val="0049702E"/>
    <w:rsid w:val="004978EF"/>
    <w:rsid w:val="004A0ECC"/>
    <w:rsid w:val="004A1E47"/>
    <w:rsid w:val="004A26B8"/>
    <w:rsid w:val="004A2943"/>
    <w:rsid w:val="004A3264"/>
    <w:rsid w:val="004A37AE"/>
    <w:rsid w:val="004A3820"/>
    <w:rsid w:val="004A39DA"/>
    <w:rsid w:val="004A3A09"/>
    <w:rsid w:val="004A3FCD"/>
    <w:rsid w:val="004A48D3"/>
    <w:rsid w:val="004A4D72"/>
    <w:rsid w:val="004A57D0"/>
    <w:rsid w:val="004A57E7"/>
    <w:rsid w:val="004A65D3"/>
    <w:rsid w:val="004A6B08"/>
    <w:rsid w:val="004A6CC8"/>
    <w:rsid w:val="004A7102"/>
    <w:rsid w:val="004A7129"/>
    <w:rsid w:val="004A79F4"/>
    <w:rsid w:val="004A7BDB"/>
    <w:rsid w:val="004B0005"/>
    <w:rsid w:val="004B003D"/>
    <w:rsid w:val="004B0790"/>
    <w:rsid w:val="004B1429"/>
    <w:rsid w:val="004B27F9"/>
    <w:rsid w:val="004B3DC4"/>
    <w:rsid w:val="004B42CC"/>
    <w:rsid w:val="004B4B26"/>
    <w:rsid w:val="004B52E1"/>
    <w:rsid w:val="004B603D"/>
    <w:rsid w:val="004B684D"/>
    <w:rsid w:val="004B7841"/>
    <w:rsid w:val="004B7C11"/>
    <w:rsid w:val="004B7E32"/>
    <w:rsid w:val="004B7E5C"/>
    <w:rsid w:val="004C0223"/>
    <w:rsid w:val="004C0F85"/>
    <w:rsid w:val="004C13CC"/>
    <w:rsid w:val="004C1899"/>
    <w:rsid w:val="004C1BA0"/>
    <w:rsid w:val="004C2456"/>
    <w:rsid w:val="004C279B"/>
    <w:rsid w:val="004C28A6"/>
    <w:rsid w:val="004C3988"/>
    <w:rsid w:val="004C3CDF"/>
    <w:rsid w:val="004C3FD7"/>
    <w:rsid w:val="004C53BE"/>
    <w:rsid w:val="004C5889"/>
    <w:rsid w:val="004C5A51"/>
    <w:rsid w:val="004C66EC"/>
    <w:rsid w:val="004C676D"/>
    <w:rsid w:val="004C67A4"/>
    <w:rsid w:val="004C681D"/>
    <w:rsid w:val="004C6E8D"/>
    <w:rsid w:val="004C78BE"/>
    <w:rsid w:val="004C7CF2"/>
    <w:rsid w:val="004C7F83"/>
    <w:rsid w:val="004D03B3"/>
    <w:rsid w:val="004D0808"/>
    <w:rsid w:val="004D08A2"/>
    <w:rsid w:val="004D0B90"/>
    <w:rsid w:val="004D168B"/>
    <w:rsid w:val="004D17DA"/>
    <w:rsid w:val="004D1CDA"/>
    <w:rsid w:val="004D2A5A"/>
    <w:rsid w:val="004D2E1F"/>
    <w:rsid w:val="004D337B"/>
    <w:rsid w:val="004D3562"/>
    <w:rsid w:val="004D3810"/>
    <w:rsid w:val="004D3F64"/>
    <w:rsid w:val="004D42D6"/>
    <w:rsid w:val="004D5124"/>
    <w:rsid w:val="004D5771"/>
    <w:rsid w:val="004D5ECE"/>
    <w:rsid w:val="004D6681"/>
    <w:rsid w:val="004D6881"/>
    <w:rsid w:val="004D697A"/>
    <w:rsid w:val="004D6BDF"/>
    <w:rsid w:val="004D7E5F"/>
    <w:rsid w:val="004E0D07"/>
    <w:rsid w:val="004E1AD0"/>
    <w:rsid w:val="004E1F5D"/>
    <w:rsid w:val="004E21E5"/>
    <w:rsid w:val="004E303D"/>
    <w:rsid w:val="004E3A9A"/>
    <w:rsid w:val="004E43A8"/>
    <w:rsid w:val="004E4790"/>
    <w:rsid w:val="004E4B6E"/>
    <w:rsid w:val="004E5346"/>
    <w:rsid w:val="004E5683"/>
    <w:rsid w:val="004E5CF0"/>
    <w:rsid w:val="004E65BD"/>
    <w:rsid w:val="004E6661"/>
    <w:rsid w:val="004E6904"/>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7BC"/>
    <w:rsid w:val="004F58BC"/>
    <w:rsid w:val="004F606A"/>
    <w:rsid w:val="004F6EBA"/>
    <w:rsid w:val="004F75CC"/>
    <w:rsid w:val="004F7B02"/>
    <w:rsid w:val="004F7C75"/>
    <w:rsid w:val="004F7F47"/>
    <w:rsid w:val="00500D22"/>
    <w:rsid w:val="00501044"/>
    <w:rsid w:val="00501169"/>
    <w:rsid w:val="005017BF"/>
    <w:rsid w:val="00502199"/>
    <w:rsid w:val="005025C1"/>
    <w:rsid w:val="00502904"/>
    <w:rsid w:val="0050339B"/>
    <w:rsid w:val="005042CA"/>
    <w:rsid w:val="00504A2D"/>
    <w:rsid w:val="00504C17"/>
    <w:rsid w:val="005054BF"/>
    <w:rsid w:val="005056B8"/>
    <w:rsid w:val="0050576F"/>
    <w:rsid w:val="00505942"/>
    <w:rsid w:val="00505B31"/>
    <w:rsid w:val="00505D2B"/>
    <w:rsid w:val="00506732"/>
    <w:rsid w:val="005069D1"/>
    <w:rsid w:val="00506E50"/>
    <w:rsid w:val="00507023"/>
    <w:rsid w:val="00507054"/>
    <w:rsid w:val="00507257"/>
    <w:rsid w:val="0051030A"/>
    <w:rsid w:val="005106B6"/>
    <w:rsid w:val="00510807"/>
    <w:rsid w:val="00511B21"/>
    <w:rsid w:val="00511D60"/>
    <w:rsid w:val="00511DFB"/>
    <w:rsid w:val="005127FD"/>
    <w:rsid w:val="00512879"/>
    <w:rsid w:val="00512A58"/>
    <w:rsid w:val="00512F4F"/>
    <w:rsid w:val="0051327E"/>
    <w:rsid w:val="005139AB"/>
    <w:rsid w:val="00514058"/>
    <w:rsid w:val="005143C2"/>
    <w:rsid w:val="0051461D"/>
    <w:rsid w:val="00514B46"/>
    <w:rsid w:val="00514F81"/>
    <w:rsid w:val="005151CD"/>
    <w:rsid w:val="00516459"/>
    <w:rsid w:val="00516A8E"/>
    <w:rsid w:val="0051759E"/>
    <w:rsid w:val="00517C9B"/>
    <w:rsid w:val="00520EF3"/>
    <w:rsid w:val="00521DE0"/>
    <w:rsid w:val="00522E99"/>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14AA"/>
    <w:rsid w:val="00532274"/>
    <w:rsid w:val="005343B2"/>
    <w:rsid w:val="005343D4"/>
    <w:rsid w:val="0053459A"/>
    <w:rsid w:val="00536AC8"/>
    <w:rsid w:val="005379AE"/>
    <w:rsid w:val="005379E9"/>
    <w:rsid w:val="00537A6E"/>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787"/>
    <w:rsid w:val="0054690F"/>
    <w:rsid w:val="00547D88"/>
    <w:rsid w:val="00550764"/>
    <w:rsid w:val="0055085F"/>
    <w:rsid w:val="005509BE"/>
    <w:rsid w:val="005515CB"/>
    <w:rsid w:val="005516C9"/>
    <w:rsid w:val="00552187"/>
    <w:rsid w:val="00552307"/>
    <w:rsid w:val="0055243F"/>
    <w:rsid w:val="005527FA"/>
    <w:rsid w:val="00552858"/>
    <w:rsid w:val="00552C92"/>
    <w:rsid w:val="005532CE"/>
    <w:rsid w:val="005538DB"/>
    <w:rsid w:val="0055472C"/>
    <w:rsid w:val="00554A6E"/>
    <w:rsid w:val="00554CAB"/>
    <w:rsid w:val="00554D5C"/>
    <w:rsid w:val="0055520F"/>
    <w:rsid w:val="00555D4B"/>
    <w:rsid w:val="00555E9B"/>
    <w:rsid w:val="005562DA"/>
    <w:rsid w:val="00556FE8"/>
    <w:rsid w:val="00557A7A"/>
    <w:rsid w:val="00557AFE"/>
    <w:rsid w:val="005601CB"/>
    <w:rsid w:val="005602B1"/>
    <w:rsid w:val="005608EC"/>
    <w:rsid w:val="00560CDE"/>
    <w:rsid w:val="00560F90"/>
    <w:rsid w:val="005611C0"/>
    <w:rsid w:val="00562067"/>
    <w:rsid w:val="00562D8D"/>
    <w:rsid w:val="00563046"/>
    <w:rsid w:val="0056374B"/>
    <w:rsid w:val="00563886"/>
    <w:rsid w:val="00564687"/>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AB9"/>
    <w:rsid w:val="00570DDA"/>
    <w:rsid w:val="005728C8"/>
    <w:rsid w:val="00573067"/>
    <w:rsid w:val="005730C8"/>
    <w:rsid w:val="00573CF5"/>
    <w:rsid w:val="00573E17"/>
    <w:rsid w:val="005740E1"/>
    <w:rsid w:val="0057433C"/>
    <w:rsid w:val="0057445C"/>
    <w:rsid w:val="0057566A"/>
    <w:rsid w:val="005769B4"/>
    <w:rsid w:val="00577158"/>
    <w:rsid w:val="005776DD"/>
    <w:rsid w:val="005804F8"/>
    <w:rsid w:val="005805D5"/>
    <w:rsid w:val="00580B76"/>
    <w:rsid w:val="0058127F"/>
    <w:rsid w:val="00581388"/>
    <w:rsid w:val="00581595"/>
    <w:rsid w:val="005819EE"/>
    <w:rsid w:val="00582140"/>
    <w:rsid w:val="00582679"/>
    <w:rsid w:val="005838B4"/>
    <w:rsid w:val="00583F45"/>
    <w:rsid w:val="00584497"/>
    <w:rsid w:val="00584A06"/>
    <w:rsid w:val="00584EBC"/>
    <w:rsid w:val="00585E3A"/>
    <w:rsid w:val="00586497"/>
    <w:rsid w:val="00586CB0"/>
    <w:rsid w:val="00587C41"/>
    <w:rsid w:val="00587F20"/>
    <w:rsid w:val="00590322"/>
    <w:rsid w:val="005907ED"/>
    <w:rsid w:val="005915C1"/>
    <w:rsid w:val="00591CA8"/>
    <w:rsid w:val="005921C8"/>
    <w:rsid w:val="00592B82"/>
    <w:rsid w:val="00592DCD"/>
    <w:rsid w:val="0059306E"/>
    <w:rsid w:val="005936EB"/>
    <w:rsid w:val="00594467"/>
    <w:rsid w:val="0059525E"/>
    <w:rsid w:val="0059571C"/>
    <w:rsid w:val="00595B0E"/>
    <w:rsid w:val="00595F1C"/>
    <w:rsid w:val="0059622D"/>
    <w:rsid w:val="00596A9F"/>
    <w:rsid w:val="00597D2B"/>
    <w:rsid w:val="00597EA4"/>
    <w:rsid w:val="005A0147"/>
    <w:rsid w:val="005A0D0C"/>
    <w:rsid w:val="005A0E44"/>
    <w:rsid w:val="005A1972"/>
    <w:rsid w:val="005A21CB"/>
    <w:rsid w:val="005A34B9"/>
    <w:rsid w:val="005A352C"/>
    <w:rsid w:val="005A52AF"/>
    <w:rsid w:val="005A54AE"/>
    <w:rsid w:val="005A58D4"/>
    <w:rsid w:val="005A616C"/>
    <w:rsid w:val="005A6215"/>
    <w:rsid w:val="005A6D41"/>
    <w:rsid w:val="005A6F01"/>
    <w:rsid w:val="005A6F3D"/>
    <w:rsid w:val="005A7084"/>
    <w:rsid w:val="005A717C"/>
    <w:rsid w:val="005A7738"/>
    <w:rsid w:val="005A7E52"/>
    <w:rsid w:val="005B08EC"/>
    <w:rsid w:val="005B1641"/>
    <w:rsid w:val="005B16B0"/>
    <w:rsid w:val="005B1E21"/>
    <w:rsid w:val="005B1EE7"/>
    <w:rsid w:val="005B2222"/>
    <w:rsid w:val="005B2D6B"/>
    <w:rsid w:val="005B2D6C"/>
    <w:rsid w:val="005B3892"/>
    <w:rsid w:val="005B3DAC"/>
    <w:rsid w:val="005B4A5A"/>
    <w:rsid w:val="005B556E"/>
    <w:rsid w:val="005B5BF0"/>
    <w:rsid w:val="005B6128"/>
    <w:rsid w:val="005B6BC6"/>
    <w:rsid w:val="005B78F8"/>
    <w:rsid w:val="005B7B4C"/>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17C"/>
    <w:rsid w:val="005C5368"/>
    <w:rsid w:val="005C577F"/>
    <w:rsid w:val="005C5B5F"/>
    <w:rsid w:val="005C5D41"/>
    <w:rsid w:val="005C62F5"/>
    <w:rsid w:val="005C6924"/>
    <w:rsid w:val="005C6BB8"/>
    <w:rsid w:val="005C7128"/>
    <w:rsid w:val="005C71B1"/>
    <w:rsid w:val="005C760C"/>
    <w:rsid w:val="005C7718"/>
    <w:rsid w:val="005C7A42"/>
    <w:rsid w:val="005D0ABA"/>
    <w:rsid w:val="005D0F1B"/>
    <w:rsid w:val="005D1742"/>
    <w:rsid w:val="005D1906"/>
    <w:rsid w:val="005D1B4D"/>
    <w:rsid w:val="005D1CFF"/>
    <w:rsid w:val="005D1D02"/>
    <w:rsid w:val="005D2584"/>
    <w:rsid w:val="005D2E1F"/>
    <w:rsid w:val="005D2F2D"/>
    <w:rsid w:val="005D391D"/>
    <w:rsid w:val="005D393E"/>
    <w:rsid w:val="005D3E8B"/>
    <w:rsid w:val="005D4098"/>
    <w:rsid w:val="005D5A4C"/>
    <w:rsid w:val="005D5D47"/>
    <w:rsid w:val="005D6001"/>
    <w:rsid w:val="005D6052"/>
    <w:rsid w:val="005D624E"/>
    <w:rsid w:val="005D7E34"/>
    <w:rsid w:val="005E0254"/>
    <w:rsid w:val="005E06DA"/>
    <w:rsid w:val="005E07E7"/>
    <w:rsid w:val="005E0E19"/>
    <w:rsid w:val="005E1243"/>
    <w:rsid w:val="005E12C1"/>
    <w:rsid w:val="005E1BA0"/>
    <w:rsid w:val="005E22E9"/>
    <w:rsid w:val="005E237E"/>
    <w:rsid w:val="005E27CE"/>
    <w:rsid w:val="005E28C5"/>
    <w:rsid w:val="005E2F9D"/>
    <w:rsid w:val="005E3386"/>
    <w:rsid w:val="005E3D0B"/>
    <w:rsid w:val="005E4262"/>
    <w:rsid w:val="005E4333"/>
    <w:rsid w:val="005E4E0F"/>
    <w:rsid w:val="005E539A"/>
    <w:rsid w:val="005E54CD"/>
    <w:rsid w:val="005E6146"/>
    <w:rsid w:val="005E6C68"/>
    <w:rsid w:val="005E7179"/>
    <w:rsid w:val="005E762B"/>
    <w:rsid w:val="005F02A4"/>
    <w:rsid w:val="005F03B5"/>
    <w:rsid w:val="005F0DA4"/>
    <w:rsid w:val="005F1818"/>
    <w:rsid w:val="005F2087"/>
    <w:rsid w:val="005F242E"/>
    <w:rsid w:val="005F2758"/>
    <w:rsid w:val="005F290D"/>
    <w:rsid w:val="005F2ED4"/>
    <w:rsid w:val="005F34D0"/>
    <w:rsid w:val="005F362E"/>
    <w:rsid w:val="005F412E"/>
    <w:rsid w:val="005F4431"/>
    <w:rsid w:val="005F443A"/>
    <w:rsid w:val="005F4CD1"/>
    <w:rsid w:val="005F4DE6"/>
    <w:rsid w:val="005F52C4"/>
    <w:rsid w:val="005F6219"/>
    <w:rsid w:val="005F6273"/>
    <w:rsid w:val="005F6406"/>
    <w:rsid w:val="005F6746"/>
    <w:rsid w:val="005F6979"/>
    <w:rsid w:val="005F6E3C"/>
    <w:rsid w:val="005F72C1"/>
    <w:rsid w:val="005F767B"/>
    <w:rsid w:val="005F76A4"/>
    <w:rsid w:val="005F7C49"/>
    <w:rsid w:val="006003C1"/>
    <w:rsid w:val="00600541"/>
    <w:rsid w:val="006011FC"/>
    <w:rsid w:val="00601915"/>
    <w:rsid w:val="006037C3"/>
    <w:rsid w:val="00603BE2"/>
    <w:rsid w:val="00603EE2"/>
    <w:rsid w:val="006046F7"/>
    <w:rsid w:val="0060520D"/>
    <w:rsid w:val="00605491"/>
    <w:rsid w:val="006070CC"/>
    <w:rsid w:val="00607112"/>
    <w:rsid w:val="006076E7"/>
    <w:rsid w:val="00607C1E"/>
    <w:rsid w:val="0061002A"/>
    <w:rsid w:val="006102DF"/>
    <w:rsid w:val="00610339"/>
    <w:rsid w:val="00610455"/>
    <w:rsid w:val="00612247"/>
    <w:rsid w:val="00612754"/>
    <w:rsid w:val="00612A5E"/>
    <w:rsid w:val="00613535"/>
    <w:rsid w:val="0061490E"/>
    <w:rsid w:val="00614AC0"/>
    <w:rsid w:val="0061560B"/>
    <w:rsid w:val="0061707C"/>
    <w:rsid w:val="0061707D"/>
    <w:rsid w:val="006170C7"/>
    <w:rsid w:val="0061747A"/>
    <w:rsid w:val="00617F63"/>
    <w:rsid w:val="006204A1"/>
    <w:rsid w:val="0062055C"/>
    <w:rsid w:val="00620EFF"/>
    <w:rsid w:val="00621CEA"/>
    <w:rsid w:val="006226E8"/>
    <w:rsid w:val="00622E45"/>
    <w:rsid w:val="00624394"/>
    <w:rsid w:val="006246F6"/>
    <w:rsid w:val="00624B9B"/>
    <w:rsid w:val="006269A8"/>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09A"/>
    <w:rsid w:val="00637AA2"/>
    <w:rsid w:val="00637F6D"/>
    <w:rsid w:val="006402C3"/>
    <w:rsid w:val="00640A0C"/>
    <w:rsid w:val="00640B87"/>
    <w:rsid w:val="00640C92"/>
    <w:rsid w:val="00640F6E"/>
    <w:rsid w:val="00641143"/>
    <w:rsid w:val="00642168"/>
    <w:rsid w:val="00642382"/>
    <w:rsid w:val="00642443"/>
    <w:rsid w:val="00644409"/>
    <w:rsid w:val="0064560A"/>
    <w:rsid w:val="00645765"/>
    <w:rsid w:val="00645781"/>
    <w:rsid w:val="006457DE"/>
    <w:rsid w:val="00645ED5"/>
    <w:rsid w:val="00645FAD"/>
    <w:rsid w:val="006474AF"/>
    <w:rsid w:val="00647A9D"/>
    <w:rsid w:val="00647F85"/>
    <w:rsid w:val="00650217"/>
    <w:rsid w:val="006503A8"/>
    <w:rsid w:val="006526B2"/>
    <w:rsid w:val="00653434"/>
    <w:rsid w:val="0065394B"/>
    <w:rsid w:val="00653A3D"/>
    <w:rsid w:val="00653C8D"/>
    <w:rsid w:val="006543D7"/>
    <w:rsid w:val="00654496"/>
    <w:rsid w:val="00654765"/>
    <w:rsid w:val="00654CDC"/>
    <w:rsid w:val="00654D4D"/>
    <w:rsid w:val="006550EA"/>
    <w:rsid w:val="0065540F"/>
    <w:rsid w:val="006557BA"/>
    <w:rsid w:val="006559E6"/>
    <w:rsid w:val="00655BF8"/>
    <w:rsid w:val="00656A0C"/>
    <w:rsid w:val="00657136"/>
    <w:rsid w:val="00657C92"/>
    <w:rsid w:val="00657EE5"/>
    <w:rsid w:val="00660352"/>
    <w:rsid w:val="0066147B"/>
    <w:rsid w:val="0066225F"/>
    <w:rsid w:val="006625C1"/>
    <w:rsid w:val="006638C8"/>
    <w:rsid w:val="00663EE1"/>
    <w:rsid w:val="00663F54"/>
    <w:rsid w:val="0066441F"/>
    <w:rsid w:val="00664832"/>
    <w:rsid w:val="00664D0E"/>
    <w:rsid w:val="00665165"/>
    <w:rsid w:val="00665461"/>
    <w:rsid w:val="00665920"/>
    <w:rsid w:val="006659ED"/>
    <w:rsid w:val="00665CE8"/>
    <w:rsid w:val="006664ED"/>
    <w:rsid w:val="00667495"/>
    <w:rsid w:val="00667C26"/>
    <w:rsid w:val="00667C5E"/>
    <w:rsid w:val="0067035B"/>
    <w:rsid w:val="00670C38"/>
    <w:rsid w:val="00670E1A"/>
    <w:rsid w:val="00671ADA"/>
    <w:rsid w:val="0067299F"/>
    <w:rsid w:val="00672BA7"/>
    <w:rsid w:val="00672D82"/>
    <w:rsid w:val="00673902"/>
    <w:rsid w:val="00673980"/>
    <w:rsid w:val="00673DD0"/>
    <w:rsid w:val="00674F7D"/>
    <w:rsid w:val="00675CC7"/>
    <w:rsid w:val="00680126"/>
    <w:rsid w:val="00680A15"/>
    <w:rsid w:val="006827BB"/>
    <w:rsid w:val="00682C42"/>
    <w:rsid w:val="00683AA8"/>
    <w:rsid w:val="00683AD1"/>
    <w:rsid w:val="00683CF4"/>
    <w:rsid w:val="00683FDE"/>
    <w:rsid w:val="00684A66"/>
    <w:rsid w:val="00684EA8"/>
    <w:rsid w:val="00685657"/>
    <w:rsid w:val="00685665"/>
    <w:rsid w:val="00685B22"/>
    <w:rsid w:val="00685DCC"/>
    <w:rsid w:val="00686C03"/>
    <w:rsid w:val="0068757B"/>
    <w:rsid w:val="006877B1"/>
    <w:rsid w:val="00687F18"/>
    <w:rsid w:val="0069155F"/>
    <w:rsid w:val="006916ED"/>
    <w:rsid w:val="00691C80"/>
    <w:rsid w:val="00691E9A"/>
    <w:rsid w:val="00691F9A"/>
    <w:rsid w:val="006921D2"/>
    <w:rsid w:val="00692DE1"/>
    <w:rsid w:val="00693352"/>
    <w:rsid w:val="006933A2"/>
    <w:rsid w:val="00693743"/>
    <w:rsid w:val="0069423B"/>
    <w:rsid w:val="00694ECB"/>
    <w:rsid w:val="00695313"/>
    <w:rsid w:val="0069549D"/>
    <w:rsid w:val="0069553A"/>
    <w:rsid w:val="0069576B"/>
    <w:rsid w:val="00696003"/>
    <w:rsid w:val="00696448"/>
    <w:rsid w:val="006965AD"/>
    <w:rsid w:val="00697438"/>
    <w:rsid w:val="00697A74"/>
    <w:rsid w:val="00697FCE"/>
    <w:rsid w:val="006A0915"/>
    <w:rsid w:val="006A11A5"/>
    <w:rsid w:val="006A18A2"/>
    <w:rsid w:val="006A1A9F"/>
    <w:rsid w:val="006A239A"/>
    <w:rsid w:val="006A3960"/>
    <w:rsid w:val="006A3ABB"/>
    <w:rsid w:val="006A3F36"/>
    <w:rsid w:val="006A4714"/>
    <w:rsid w:val="006A4F86"/>
    <w:rsid w:val="006A54FB"/>
    <w:rsid w:val="006A575F"/>
    <w:rsid w:val="006A57DD"/>
    <w:rsid w:val="006A5F19"/>
    <w:rsid w:val="006A6F85"/>
    <w:rsid w:val="006A74E0"/>
    <w:rsid w:val="006A7950"/>
    <w:rsid w:val="006A7B98"/>
    <w:rsid w:val="006A7F9D"/>
    <w:rsid w:val="006B0481"/>
    <w:rsid w:val="006B0868"/>
    <w:rsid w:val="006B0E01"/>
    <w:rsid w:val="006B1AFA"/>
    <w:rsid w:val="006B211A"/>
    <w:rsid w:val="006B2338"/>
    <w:rsid w:val="006B3B2E"/>
    <w:rsid w:val="006B404C"/>
    <w:rsid w:val="006B43F3"/>
    <w:rsid w:val="006B445D"/>
    <w:rsid w:val="006B45A7"/>
    <w:rsid w:val="006B46A1"/>
    <w:rsid w:val="006B479C"/>
    <w:rsid w:val="006B5BE9"/>
    <w:rsid w:val="006B5C85"/>
    <w:rsid w:val="006B5E57"/>
    <w:rsid w:val="006B6036"/>
    <w:rsid w:val="006B6501"/>
    <w:rsid w:val="006B675A"/>
    <w:rsid w:val="006B73E9"/>
    <w:rsid w:val="006B7CDC"/>
    <w:rsid w:val="006C0127"/>
    <w:rsid w:val="006C0414"/>
    <w:rsid w:val="006C1125"/>
    <w:rsid w:val="006C11F5"/>
    <w:rsid w:val="006C1CC9"/>
    <w:rsid w:val="006C2590"/>
    <w:rsid w:val="006C2A51"/>
    <w:rsid w:val="006C2B42"/>
    <w:rsid w:val="006C2F81"/>
    <w:rsid w:val="006C2F85"/>
    <w:rsid w:val="006C2F98"/>
    <w:rsid w:val="006C4092"/>
    <w:rsid w:val="006C4402"/>
    <w:rsid w:val="006C469B"/>
    <w:rsid w:val="006C5001"/>
    <w:rsid w:val="006C6C7F"/>
    <w:rsid w:val="006C7387"/>
    <w:rsid w:val="006C75CD"/>
    <w:rsid w:val="006C7B28"/>
    <w:rsid w:val="006C7EF8"/>
    <w:rsid w:val="006D00A9"/>
    <w:rsid w:val="006D21B3"/>
    <w:rsid w:val="006D22EA"/>
    <w:rsid w:val="006D2B47"/>
    <w:rsid w:val="006D2E20"/>
    <w:rsid w:val="006D2FF2"/>
    <w:rsid w:val="006D38C4"/>
    <w:rsid w:val="006D3CFB"/>
    <w:rsid w:val="006D457E"/>
    <w:rsid w:val="006D5174"/>
    <w:rsid w:val="006D598B"/>
    <w:rsid w:val="006D5C6E"/>
    <w:rsid w:val="006D5D01"/>
    <w:rsid w:val="006D66C3"/>
    <w:rsid w:val="006D692C"/>
    <w:rsid w:val="006D7BD9"/>
    <w:rsid w:val="006D7EDB"/>
    <w:rsid w:val="006E096A"/>
    <w:rsid w:val="006E0F32"/>
    <w:rsid w:val="006E10A5"/>
    <w:rsid w:val="006E1323"/>
    <w:rsid w:val="006E14D0"/>
    <w:rsid w:val="006E1764"/>
    <w:rsid w:val="006E1BA6"/>
    <w:rsid w:val="006E1C3D"/>
    <w:rsid w:val="006E1DEA"/>
    <w:rsid w:val="006E23DF"/>
    <w:rsid w:val="006E26D2"/>
    <w:rsid w:val="006E27FB"/>
    <w:rsid w:val="006E2D56"/>
    <w:rsid w:val="006E368B"/>
    <w:rsid w:val="006E36D1"/>
    <w:rsid w:val="006E37AC"/>
    <w:rsid w:val="006E4A0E"/>
    <w:rsid w:val="006E54E1"/>
    <w:rsid w:val="006E5F1E"/>
    <w:rsid w:val="006E60B3"/>
    <w:rsid w:val="006E6484"/>
    <w:rsid w:val="006E6E35"/>
    <w:rsid w:val="006E7652"/>
    <w:rsid w:val="006E78AF"/>
    <w:rsid w:val="006F0FF6"/>
    <w:rsid w:val="006F1072"/>
    <w:rsid w:val="006F1481"/>
    <w:rsid w:val="006F1485"/>
    <w:rsid w:val="006F363C"/>
    <w:rsid w:val="006F3E73"/>
    <w:rsid w:val="006F3FCD"/>
    <w:rsid w:val="006F436A"/>
    <w:rsid w:val="006F45AB"/>
    <w:rsid w:val="006F4A56"/>
    <w:rsid w:val="006F5DD1"/>
    <w:rsid w:val="006F5E72"/>
    <w:rsid w:val="006F6CA3"/>
    <w:rsid w:val="006F7739"/>
    <w:rsid w:val="006F7836"/>
    <w:rsid w:val="007005E6"/>
    <w:rsid w:val="00701631"/>
    <w:rsid w:val="007025B0"/>
    <w:rsid w:val="00703057"/>
    <w:rsid w:val="00703176"/>
    <w:rsid w:val="00703572"/>
    <w:rsid w:val="00703AAD"/>
    <w:rsid w:val="00703CBE"/>
    <w:rsid w:val="007047A4"/>
    <w:rsid w:val="00704D01"/>
    <w:rsid w:val="007053FA"/>
    <w:rsid w:val="00705962"/>
    <w:rsid w:val="007059B7"/>
    <w:rsid w:val="00706018"/>
    <w:rsid w:val="00706111"/>
    <w:rsid w:val="007062B2"/>
    <w:rsid w:val="00706651"/>
    <w:rsid w:val="00706F50"/>
    <w:rsid w:val="007078F8"/>
    <w:rsid w:val="00710FA2"/>
    <w:rsid w:val="00711C0B"/>
    <w:rsid w:val="00712062"/>
    <w:rsid w:val="00713310"/>
    <w:rsid w:val="00713C0E"/>
    <w:rsid w:val="00713C6B"/>
    <w:rsid w:val="00714384"/>
    <w:rsid w:val="0071571E"/>
    <w:rsid w:val="00715C6A"/>
    <w:rsid w:val="0071641E"/>
    <w:rsid w:val="00716880"/>
    <w:rsid w:val="007172C3"/>
    <w:rsid w:val="00717C36"/>
    <w:rsid w:val="00717CA0"/>
    <w:rsid w:val="00717CC6"/>
    <w:rsid w:val="00717F34"/>
    <w:rsid w:val="00717F77"/>
    <w:rsid w:val="00717FB4"/>
    <w:rsid w:val="007201F0"/>
    <w:rsid w:val="007202F8"/>
    <w:rsid w:val="00720329"/>
    <w:rsid w:val="00720555"/>
    <w:rsid w:val="0072056A"/>
    <w:rsid w:val="00720678"/>
    <w:rsid w:val="00720E0E"/>
    <w:rsid w:val="00721ADA"/>
    <w:rsid w:val="00721AE5"/>
    <w:rsid w:val="0072218C"/>
    <w:rsid w:val="007223CE"/>
    <w:rsid w:val="007236E1"/>
    <w:rsid w:val="00724F8A"/>
    <w:rsid w:val="007255F7"/>
    <w:rsid w:val="007262FD"/>
    <w:rsid w:val="00727B0A"/>
    <w:rsid w:val="00727C4B"/>
    <w:rsid w:val="007302B3"/>
    <w:rsid w:val="0073082B"/>
    <w:rsid w:val="00730D5A"/>
    <w:rsid w:val="00731695"/>
    <w:rsid w:val="007316DB"/>
    <w:rsid w:val="0073232B"/>
    <w:rsid w:val="00732854"/>
    <w:rsid w:val="00732D96"/>
    <w:rsid w:val="00733A87"/>
    <w:rsid w:val="0073436F"/>
    <w:rsid w:val="00734602"/>
    <w:rsid w:val="007347E7"/>
    <w:rsid w:val="007348BB"/>
    <w:rsid w:val="00734D24"/>
    <w:rsid w:val="00734DFC"/>
    <w:rsid w:val="00734E4B"/>
    <w:rsid w:val="00734E95"/>
    <w:rsid w:val="007353D2"/>
    <w:rsid w:val="0073544B"/>
    <w:rsid w:val="00735BE2"/>
    <w:rsid w:val="007363B7"/>
    <w:rsid w:val="007366D2"/>
    <w:rsid w:val="007368C6"/>
    <w:rsid w:val="007369E4"/>
    <w:rsid w:val="00737202"/>
    <w:rsid w:val="007378A7"/>
    <w:rsid w:val="00737FF5"/>
    <w:rsid w:val="0074004A"/>
    <w:rsid w:val="0074028C"/>
    <w:rsid w:val="00740413"/>
    <w:rsid w:val="0074113D"/>
    <w:rsid w:val="007413CA"/>
    <w:rsid w:val="0074298A"/>
    <w:rsid w:val="007429F3"/>
    <w:rsid w:val="00743ED6"/>
    <w:rsid w:val="007451D5"/>
    <w:rsid w:val="00745859"/>
    <w:rsid w:val="00745B0C"/>
    <w:rsid w:val="00746146"/>
    <w:rsid w:val="0074712E"/>
    <w:rsid w:val="007474B8"/>
    <w:rsid w:val="0075006D"/>
    <w:rsid w:val="00750526"/>
    <w:rsid w:val="007508DE"/>
    <w:rsid w:val="00751755"/>
    <w:rsid w:val="00752114"/>
    <w:rsid w:val="00753312"/>
    <w:rsid w:val="00753933"/>
    <w:rsid w:val="007548CF"/>
    <w:rsid w:val="00754D43"/>
    <w:rsid w:val="00755B17"/>
    <w:rsid w:val="007574D2"/>
    <w:rsid w:val="00757613"/>
    <w:rsid w:val="0075777D"/>
    <w:rsid w:val="00757D6C"/>
    <w:rsid w:val="007607E0"/>
    <w:rsid w:val="00761503"/>
    <w:rsid w:val="007621BA"/>
    <w:rsid w:val="0076263A"/>
    <w:rsid w:val="00762900"/>
    <w:rsid w:val="00763524"/>
    <w:rsid w:val="00764446"/>
    <w:rsid w:val="00764A51"/>
    <w:rsid w:val="00765099"/>
    <w:rsid w:val="00765149"/>
    <w:rsid w:val="007654EA"/>
    <w:rsid w:val="00765CE0"/>
    <w:rsid w:val="00765EED"/>
    <w:rsid w:val="00765F1E"/>
    <w:rsid w:val="0076716A"/>
    <w:rsid w:val="0076745E"/>
    <w:rsid w:val="00767C40"/>
    <w:rsid w:val="00767E12"/>
    <w:rsid w:val="007709F7"/>
    <w:rsid w:val="00771365"/>
    <w:rsid w:val="00771E5A"/>
    <w:rsid w:val="007725FB"/>
    <w:rsid w:val="0077298E"/>
    <w:rsid w:val="00772A24"/>
    <w:rsid w:val="00773049"/>
    <w:rsid w:val="00773571"/>
    <w:rsid w:val="007739DF"/>
    <w:rsid w:val="00774353"/>
    <w:rsid w:val="00774506"/>
    <w:rsid w:val="00774A12"/>
    <w:rsid w:val="00774C32"/>
    <w:rsid w:val="00774E2D"/>
    <w:rsid w:val="00775588"/>
    <w:rsid w:val="00775BF3"/>
    <w:rsid w:val="00775F95"/>
    <w:rsid w:val="007766B1"/>
    <w:rsid w:val="0077671A"/>
    <w:rsid w:val="00776949"/>
    <w:rsid w:val="00776F91"/>
    <w:rsid w:val="00777765"/>
    <w:rsid w:val="00777809"/>
    <w:rsid w:val="00777D83"/>
    <w:rsid w:val="00780650"/>
    <w:rsid w:val="00780F2D"/>
    <w:rsid w:val="00781211"/>
    <w:rsid w:val="00781593"/>
    <w:rsid w:val="00781841"/>
    <w:rsid w:val="00781E47"/>
    <w:rsid w:val="0078250E"/>
    <w:rsid w:val="00783228"/>
    <w:rsid w:val="007832AA"/>
    <w:rsid w:val="0078384F"/>
    <w:rsid w:val="00783A2D"/>
    <w:rsid w:val="00784056"/>
    <w:rsid w:val="00784E74"/>
    <w:rsid w:val="007851C3"/>
    <w:rsid w:val="00785464"/>
    <w:rsid w:val="00785E01"/>
    <w:rsid w:val="00785FCF"/>
    <w:rsid w:val="00786046"/>
    <w:rsid w:val="00786A25"/>
    <w:rsid w:val="00786AA6"/>
    <w:rsid w:val="00786C16"/>
    <w:rsid w:val="00787332"/>
    <w:rsid w:val="007879BB"/>
    <w:rsid w:val="00790C05"/>
    <w:rsid w:val="00791319"/>
    <w:rsid w:val="0079170F"/>
    <w:rsid w:val="00791EFA"/>
    <w:rsid w:val="007923DD"/>
    <w:rsid w:val="00792A1A"/>
    <w:rsid w:val="007937C5"/>
    <w:rsid w:val="00793990"/>
    <w:rsid w:val="00793C31"/>
    <w:rsid w:val="00794161"/>
    <w:rsid w:val="00794A8F"/>
    <w:rsid w:val="00794C2D"/>
    <w:rsid w:val="00794EDE"/>
    <w:rsid w:val="00795737"/>
    <w:rsid w:val="00795E50"/>
    <w:rsid w:val="00796569"/>
    <w:rsid w:val="00796F59"/>
    <w:rsid w:val="007975E8"/>
    <w:rsid w:val="007A029D"/>
    <w:rsid w:val="007A09BF"/>
    <w:rsid w:val="007A1AAE"/>
    <w:rsid w:val="007A2195"/>
    <w:rsid w:val="007A2855"/>
    <w:rsid w:val="007A2AEB"/>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E77"/>
    <w:rsid w:val="007A7EE9"/>
    <w:rsid w:val="007A7FE8"/>
    <w:rsid w:val="007B0CB6"/>
    <w:rsid w:val="007B0CD8"/>
    <w:rsid w:val="007B16F0"/>
    <w:rsid w:val="007B1AFA"/>
    <w:rsid w:val="007B262C"/>
    <w:rsid w:val="007B277E"/>
    <w:rsid w:val="007B2882"/>
    <w:rsid w:val="007B2D68"/>
    <w:rsid w:val="007B3906"/>
    <w:rsid w:val="007B40E3"/>
    <w:rsid w:val="007B470F"/>
    <w:rsid w:val="007B4B14"/>
    <w:rsid w:val="007B4DEA"/>
    <w:rsid w:val="007B561D"/>
    <w:rsid w:val="007B63E5"/>
    <w:rsid w:val="007B6B47"/>
    <w:rsid w:val="007C0F76"/>
    <w:rsid w:val="007C12C8"/>
    <w:rsid w:val="007C20C0"/>
    <w:rsid w:val="007C218A"/>
    <w:rsid w:val="007C23E0"/>
    <w:rsid w:val="007C3184"/>
    <w:rsid w:val="007C32E8"/>
    <w:rsid w:val="007C3B83"/>
    <w:rsid w:val="007C6820"/>
    <w:rsid w:val="007C6A6C"/>
    <w:rsid w:val="007C7262"/>
    <w:rsid w:val="007C73FA"/>
    <w:rsid w:val="007C7DA9"/>
    <w:rsid w:val="007C7EF7"/>
    <w:rsid w:val="007D03F0"/>
    <w:rsid w:val="007D14E5"/>
    <w:rsid w:val="007D1505"/>
    <w:rsid w:val="007D26F8"/>
    <w:rsid w:val="007D2816"/>
    <w:rsid w:val="007D29B6"/>
    <w:rsid w:val="007D2E70"/>
    <w:rsid w:val="007D3789"/>
    <w:rsid w:val="007D39EB"/>
    <w:rsid w:val="007D3B33"/>
    <w:rsid w:val="007D40AD"/>
    <w:rsid w:val="007D40F5"/>
    <w:rsid w:val="007D42D9"/>
    <w:rsid w:val="007D4F1F"/>
    <w:rsid w:val="007D5B1E"/>
    <w:rsid w:val="007D621C"/>
    <w:rsid w:val="007D659F"/>
    <w:rsid w:val="007D7217"/>
    <w:rsid w:val="007D7C49"/>
    <w:rsid w:val="007E0073"/>
    <w:rsid w:val="007E0160"/>
    <w:rsid w:val="007E043F"/>
    <w:rsid w:val="007E0835"/>
    <w:rsid w:val="007E29D3"/>
    <w:rsid w:val="007E3645"/>
    <w:rsid w:val="007E3779"/>
    <w:rsid w:val="007E4AC4"/>
    <w:rsid w:val="007E4B3A"/>
    <w:rsid w:val="007E4CF3"/>
    <w:rsid w:val="007E5034"/>
    <w:rsid w:val="007E54F6"/>
    <w:rsid w:val="007E566B"/>
    <w:rsid w:val="007E5691"/>
    <w:rsid w:val="007E6D93"/>
    <w:rsid w:val="007E784D"/>
    <w:rsid w:val="007F0438"/>
    <w:rsid w:val="007F098D"/>
    <w:rsid w:val="007F2FBE"/>
    <w:rsid w:val="007F3B0A"/>
    <w:rsid w:val="007F3C17"/>
    <w:rsid w:val="007F3D8B"/>
    <w:rsid w:val="007F3E22"/>
    <w:rsid w:val="007F4432"/>
    <w:rsid w:val="007F51DF"/>
    <w:rsid w:val="007F56AB"/>
    <w:rsid w:val="007F646F"/>
    <w:rsid w:val="007F64FD"/>
    <w:rsid w:val="007F6B92"/>
    <w:rsid w:val="007F6E6C"/>
    <w:rsid w:val="007F73D7"/>
    <w:rsid w:val="007F77F7"/>
    <w:rsid w:val="00800165"/>
    <w:rsid w:val="00800770"/>
    <w:rsid w:val="00800C9B"/>
    <w:rsid w:val="00800D9C"/>
    <w:rsid w:val="008018D7"/>
    <w:rsid w:val="00801EB9"/>
    <w:rsid w:val="0080253E"/>
    <w:rsid w:val="0080336D"/>
    <w:rsid w:val="00803763"/>
    <w:rsid w:val="00803A7F"/>
    <w:rsid w:val="00804758"/>
    <w:rsid w:val="0080488E"/>
    <w:rsid w:val="008050B2"/>
    <w:rsid w:val="00805670"/>
    <w:rsid w:val="0080584C"/>
    <w:rsid w:val="00806480"/>
    <w:rsid w:val="00806DAF"/>
    <w:rsid w:val="008071C5"/>
    <w:rsid w:val="00807965"/>
    <w:rsid w:val="00810134"/>
    <w:rsid w:val="00810533"/>
    <w:rsid w:val="0081171A"/>
    <w:rsid w:val="00811796"/>
    <w:rsid w:val="00812FE7"/>
    <w:rsid w:val="008131CA"/>
    <w:rsid w:val="008132C6"/>
    <w:rsid w:val="008134B4"/>
    <w:rsid w:val="00814684"/>
    <w:rsid w:val="00814807"/>
    <w:rsid w:val="0081552C"/>
    <w:rsid w:val="00815FE1"/>
    <w:rsid w:val="0081625B"/>
    <w:rsid w:val="0081639D"/>
    <w:rsid w:val="0081659C"/>
    <w:rsid w:val="008165FE"/>
    <w:rsid w:val="008173A3"/>
    <w:rsid w:val="008177D6"/>
    <w:rsid w:val="008205BE"/>
    <w:rsid w:val="008210D5"/>
    <w:rsid w:val="00821BBE"/>
    <w:rsid w:val="008222FE"/>
    <w:rsid w:val="008225E7"/>
    <w:rsid w:val="00822682"/>
    <w:rsid w:val="00822B5C"/>
    <w:rsid w:val="00822D68"/>
    <w:rsid w:val="00823123"/>
    <w:rsid w:val="00823267"/>
    <w:rsid w:val="00823548"/>
    <w:rsid w:val="0082389E"/>
    <w:rsid w:val="00824635"/>
    <w:rsid w:val="008255D4"/>
    <w:rsid w:val="00825C86"/>
    <w:rsid w:val="00825CB4"/>
    <w:rsid w:val="0082640E"/>
    <w:rsid w:val="00826422"/>
    <w:rsid w:val="008267C9"/>
    <w:rsid w:val="00826BC1"/>
    <w:rsid w:val="00827027"/>
    <w:rsid w:val="00827ECE"/>
    <w:rsid w:val="00830BC1"/>
    <w:rsid w:val="008312E0"/>
    <w:rsid w:val="00831DB1"/>
    <w:rsid w:val="008333F3"/>
    <w:rsid w:val="00833611"/>
    <w:rsid w:val="008348B9"/>
    <w:rsid w:val="00834A3F"/>
    <w:rsid w:val="008367F1"/>
    <w:rsid w:val="00836D12"/>
    <w:rsid w:val="0083757D"/>
    <w:rsid w:val="008376D9"/>
    <w:rsid w:val="0084001B"/>
    <w:rsid w:val="008404C0"/>
    <w:rsid w:val="0084090E"/>
    <w:rsid w:val="00840A36"/>
    <w:rsid w:val="00840CD4"/>
    <w:rsid w:val="00840E6C"/>
    <w:rsid w:val="008422D2"/>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6EB"/>
    <w:rsid w:val="008515E7"/>
    <w:rsid w:val="00853BB0"/>
    <w:rsid w:val="008544C5"/>
    <w:rsid w:val="00854BF5"/>
    <w:rsid w:val="00854F3A"/>
    <w:rsid w:val="00854FD0"/>
    <w:rsid w:val="0085559E"/>
    <w:rsid w:val="00855C67"/>
    <w:rsid w:val="00855D89"/>
    <w:rsid w:val="00855FB0"/>
    <w:rsid w:val="00856E6E"/>
    <w:rsid w:val="0085730D"/>
    <w:rsid w:val="00857D89"/>
    <w:rsid w:val="00860D51"/>
    <w:rsid w:val="00861306"/>
    <w:rsid w:val="0086138F"/>
    <w:rsid w:val="00861435"/>
    <w:rsid w:val="00861973"/>
    <w:rsid w:val="00861988"/>
    <w:rsid w:val="00863497"/>
    <w:rsid w:val="00863BF1"/>
    <w:rsid w:val="00863C91"/>
    <w:rsid w:val="00863DD7"/>
    <w:rsid w:val="0086405C"/>
    <w:rsid w:val="008641C7"/>
    <w:rsid w:val="00864382"/>
    <w:rsid w:val="0086497A"/>
    <w:rsid w:val="00865A3E"/>
    <w:rsid w:val="00866056"/>
    <w:rsid w:val="00866AD0"/>
    <w:rsid w:val="00866FBC"/>
    <w:rsid w:val="0086706C"/>
    <w:rsid w:val="0086757F"/>
    <w:rsid w:val="00867928"/>
    <w:rsid w:val="00867DC3"/>
    <w:rsid w:val="0087023C"/>
    <w:rsid w:val="0087027B"/>
    <w:rsid w:val="0087094F"/>
    <w:rsid w:val="0087145C"/>
    <w:rsid w:val="00871701"/>
    <w:rsid w:val="00871E87"/>
    <w:rsid w:val="008721A7"/>
    <w:rsid w:val="0087240F"/>
    <w:rsid w:val="008725C1"/>
    <w:rsid w:val="008729B5"/>
    <w:rsid w:val="00873CAC"/>
    <w:rsid w:val="00873DDD"/>
    <w:rsid w:val="00874462"/>
    <w:rsid w:val="008744FE"/>
    <w:rsid w:val="00874626"/>
    <w:rsid w:val="00874908"/>
    <w:rsid w:val="008749FD"/>
    <w:rsid w:val="008754BE"/>
    <w:rsid w:val="00875D44"/>
    <w:rsid w:val="00876B3E"/>
    <w:rsid w:val="008770A5"/>
    <w:rsid w:val="00877219"/>
    <w:rsid w:val="008773E3"/>
    <w:rsid w:val="00877842"/>
    <w:rsid w:val="008778D0"/>
    <w:rsid w:val="00877B22"/>
    <w:rsid w:val="00877B99"/>
    <w:rsid w:val="00877BAF"/>
    <w:rsid w:val="00877C9D"/>
    <w:rsid w:val="00880195"/>
    <w:rsid w:val="00880239"/>
    <w:rsid w:val="0088027E"/>
    <w:rsid w:val="008805EB"/>
    <w:rsid w:val="008809D1"/>
    <w:rsid w:val="00880F27"/>
    <w:rsid w:val="00882020"/>
    <w:rsid w:val="00882032"/>
    <w:rsid w:val="008825F2"/>
    <w:rsid w:val="008828DB"/>
    <w:rsid w:val="00882D3D"/>
    <w:rsid w:val="00883228"/>
    <w:rsid w:val="008835D2"/>
    <w:rsid w:val="00883680"/>
    <w:rsid w:val="00883C17"/>
    <w:rsid w:val="0088427B"/>
    <w:rsid w:val="008844A4"/>
    <w:rsid w:val="00884546"/>
    <w:rsid w:val="00884E9F"/>
    <w:rsid w:val="00884EE4"/>
    <w:rsid w:val="0088550E"/>
    <w:rsid w:val="00885F1F"/>
    <w:rsid w:val="00886876"/>
    <w:rsid w:val="00886AEC"/>
    <w:rsid w:val="00886E58"/>
    <w:rsid w:val="00886EE9"/>
    <w:rsid w:val="00886F2C"/>
    <w:rsid w:val="00887290"/>
    <w:rsid w:val="008876A9"/>
    <w:rsid w:val="0089012B"/>
    <w:rsid w:val="00890250"/>
    <w:rsid w:val="00891455"/>
    <w:rsid w:val="008917FE"/>
    <w:rsid w:val="00891A72"/>
    <w:rsid w:val="00891EDE"/>
    <w:rsid w:val="00892410"/>
    <w:rsid w:val="00893C0C"/>
    <w:rsid w:val="00893C15"/>
    <w:rsid w:val="008940B5"/>
    <w:rsid w:val="0089530D"/>
    <w:rsid w:val="00895D49"/>
    <w:rsid w:val="00896309"/>
    <w:rsid w:val="00896CAC"/>
    <w:rsid w:val="0089704B"/>
    <w:rsid w:val="00897442"/>
    <w:rsid w:val="008974AF"/>
    <w:rsid w:val="00897652"/>
    <w:rsid w:val="00897933"/>
    <w:rsid w:val="008A0A23"/>
    <w:rsid w:val="008A118F"/>
    <w:rsid w:val="008A166E"/>
    <w:rsid w:val="008A1820"/>
    <w:rsid w:val="008A1BA3"/>
    <w:rsid w:val="008A1BE7"/>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2A2"/>
    <w:rsid w:val="008A6369"/>
    <w:rsid w:val="008A696E"/>
    <w:rsid w:val="008A6B89"/>
    <w:rsid w:val="008A6C76"/>
    <w:rsid w:val="008A701F"/>
    <w:rsid w:val="008A72CE"/>
    <w:rsid w:val="008A7335"/>
    <w:rsid w:val="008A73D7"/>
    <w:rsid w:val="008A792A"/>
    <w:rsid w:val="008B119E"/>
    <w:rsid w:val="008B1369"/>
    <w:rsid w:val="008B1E94"/>
    <w:rsid w:val="008B1F49"/>
    <w:rsid w:val="008B1FE0"/>
    <w:rsid w:val="008B22A9"/>
    <w:rsid w:val="008B2FF4"/>
    <w:rsid w:val="008B36D7"/>
    <w:rsid w:val="008B377C"/>
    <w:rsid w:val="008B3C2E"/>
    <w:rsid w:val="008B409A"/>
    <w:rsid w:val="008B428D"/>
    <w:rsid w:val="008B4EC6"/>
    <w:rsid w:val="008B5236"/>
    <w:rsid w:val="008B56FB"/>
    <w:rsid w:val="008B5D6B"/>
    <w:rsid w:val="008B5EF8"/>
    <w:rsid w:val="008B7E1C"/>
    <w:rsid w:val="008C025E"/>
    <w:rsid w:val="008C0751"/>
    <w:rsid w:val="008C1633"/>
    <w:rsid w:val="008C1BA9"/>
    <w:rsid w:val="008C1E66"/>
    <w:rsid w:val="008C26D8"/>
    <w:rsid w:val="008C3975"/>
    <w:rsid w:val="008C3F92"/>
    <w:rsid w:val="008C4378"/>
    <w:rsid w:val="008C4391"/>
    <w:rsid w:val="008C46BD"/>
    <w:rsid w:val="008C47F6"/>
    <w:rsid w:val="008C4F26"/>
    <w:rsid w:val="008C57C7"/>
    <w:rsid w:val="008C763B"/>
    <w:rsid w:val="008C7FE7"/>
    <w:rsid w:val="008D042F"/>
    <w:rsid w:val="008D15F4"/>
    <w:rsid w:val="008D16E5"/>
    <w:rsid w:val="008D25BB"/>
    <w:rsid w:val="008D2E62"/>
    <w:rsid w:val="008D2FDD"/>
    <w:rsid w:val="008D3261"/>
    <w:rsid w:val="008D379A"/>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D7A6A"/>
    <w:rsid w:val="008E0471"/>
    <w:rsid w:val="008E136C"/>
    <w:rsid w:val="008E1BBD"/>
    <w:rsid w:val="008E1EAF"/>
    <w:rsid w:val="008E24A4"/>
    <w:rsid w:val="008E46C9"/>
    <w:rsid w:val="008E4873"/>
    <w:rsid w:val="008E4FF1"/>
    <w:rsid w:val="008E538B"/>
    <w:rsid w:val="008E5915"/>
    <w:rsid w:val="008E6408"/>
    <w:rsid w:val="008E6806"/>
    <w:rsid w:val="008E6855"/>
    <w:rsid w:val="008E6D77"/>
    <w:rsid w:val="008E7198"/>
    <w:rsid w:val="008E72D0"/>
    <w:rsid w:val="008E797E"/>
    <w:rsid w:val="008E7A19"/>
    <w:rsid w:val="008F060D"/>
    <w:rsid w:val="008F1076"/>
    <w:rsid w:val="008F1D30"/>
    <w:rsid w:val="008F2000"/>
    <w:rsid w:val="008F224A"/>
    <w:rsid w:val="008F298D"/>
    <w:rsid w:val="008F2C25"/>
    <w:rsid w:val="008F3161"/>
    <w:rsid w:val="008F31F0"/>
    <w:rsid w:val="008F353B"/>
    <w:rsid w:val="008F3633"/>
    <w:rsid w:val="008F3AAC"/>
    <w:rsid w:val="008F3FBE"/>
    <w:rsid w:val="008F435E"/>
    <w:rsid w:val="008F52B8"/>
    <w:rsid w:val="008F5709"/>
    <w:rsid w:val="008F583E"/>
    <w:rsid w:val="008F5B0D"/>
    <w:rsid w:val="008F6016"/>
    <w:rsid w:val="008F6B00"/>
    <w:rsid w:val="008F6F77"/>
    <w:rsid w:val="008F7612"/>
    <w:rsid w:val="008F799D"/>
    <w:rsid w:val="008F7C91"/>
    <w:rsid w:val="009011A1"/>
    <w:rsid w:val="00901D02"/>
    <w:rsid w:val="00901F11"/>
    <w:rsid w:val="00902114"/>
    <w:rsid w:val="009022E3"/>
    <w:rsid w:val="00902964"/>
    <w:rsid w:val="00903018"/>
    <w:rsid w:val="00903106"/>
    <w:rsid w:val="00903421"/>
    <w:rsid w:val="00903668"/>
    <w:rsid w:val="00903975"/>
    <w:rsid w:val="00903ECD"/>
    <w:rsid w:val="00904A9B"/>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2595"/>
    <w:rsid w:val="009129F9"/>
    <w:rsid w:val="00912DB5"/>
    <w:rsid w:val="00912F70"/>
    <w:rsid w:val="00913068"/>
    <w:rsid w:val="00913249"/>
    <w:rsid w:val="009136F9"/>
    <w:rsid w:val="009138A4"/>
    <w:rsid w:val="00914C51"/>
    <w:rsid w:val="00915380"/>
    <w:rsid w:val="0091565E"/>
    <w:rsid w:val="00915719"/>
    <w:rsid w:val="00915AA0"/>
    <w:rsid w:val="009161AB"/>
    <w:rsid w:val="009165D6"/>
    <w:rsid w:val="00917AE6"/>
    <w:rsid w:val="00920112"/>
    <w:rsid w:val="009205DE"/>
    <w:rsid w:val="00920C9E"/>
    <w:rsid w:val="00921083"/>
    <w:rsid w:val="00921647"/>
    <w:rsid w:val="00921783"/>
    <w:rsid w:val="00921B28"/>
    <w:rsid w:val="00922A4C"/>
    <w:rsid w:val="00923582"/>
    <w:rsid w:val="0092468E"/>
    <w:rsid w:val="00924ABF"/>
    <w:rsid w:val="00924B50"/>
    <w:rsid w:val="00925015"/>
    <w:rsid w:val="009260D0"/>
    <w:rsid w:val="00926C45"/>
    <w:rsid w:val="00926ED1"/>
    <w:rsid w:val="00927F6D"/>
    <w:rsid w:val="0093076A"/>
    <w:rsid w:val="00931964"/>
    <w:rsid w:val="00932400"/>
    <w:rsid w:val="00932439"/>
    <w:rsid w:val="00932964"/>
    <w:rsid w:val="00933D70"/>
    <w:rsid w:val="0093445E"/>
    <w:rsid w:val="009346AC"/>
    <w:rsid w:val="00934C38"/>
    <w:rsid w:val="0093594A"/>
    <w:rsid w:val="00935F20"/>
    <w:rsid w:val="00935F23"/>
    <w:rsid w:val="00936506"/>
    <w:rsid w:val="009365D5"/>
    <w:rsid w:val="00937B8A"/>
    <w:rsid w:val="00937E93"/>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57D"/>
    <w:rsid w:val="00944BCA"/>
    <w:rsid w:val="00944CD4"/>
    <w:rsid w:val="00944D22"/>
    <w:rsid w:val="00946178"/>
    <w:rsid w:val="0094676A"/>
    <w:rsid w:val="009468B3"/>
    <w:rsid w:val="00946EDA"/>
    <w:rsid w:val="00950838"/>
    <w:rsid w:val="0095087D"/>
    <w:rsid w:val="009509CF"/>
    <w:rsid w:val="00950CAE"/>
    <w:rsid w:val="0095101B"/>
    <w:rsid w:val="0095128D"/>
    <w:rsid w:val="0095285B"/>
    <w:rsid w:val="00953040"/>
    <w:rsid w:val="0095338A"/>
    <w:rsid w:val="009533A9"/>
    <w:rsid w:val="00954526"/>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7B17"/>
    <w:rsid w:val="00967C6E"/>
    <w:rsid w:val="009700CA"/>
    <w:rsid w:val="00970FD3"/>
    <w:rsid w:val="00972C8F"/>
    <w:rsid w:val="009735AA"/>
    <w:rsid w:val="00974009"/>
    <w:rsid w:val="00974442"/>
    <w:rsid w:val="009748B0"/>
    <w:rsid w:val="0097633F"/>
    <w:rsid w:val="0097716B"/>
    <w:rsid w:val="0097738B"/>
    <w:rsid w:val="009775B0"/>
    <w:rsid w:val="0097789A"/>
    <w:rsid w:val="00980473"/>
    <w:rsid w:val="00980492"/>
    <w:rsid w:val="009809B1"/>
    <w:rsid w:val="00980E46"/>
    <w:rsid w:val="00980F6F"/>
    <w:rsid w:val="0098149C"/>
    <w:rsid w:val="0098188F"/>
    <w:rsid w:val="00982AF6"/>
    <w:rsid w:val="00982DE3"/>
    <w:rsid w:val="00982ED4"/>
    <w:rsid w:val="0098342E"/>
    <w:rsid w:val="00983FB6"/>
    <w:rsid w:val="0098410B"/>
    <w:rsid w:val="00985227"/>
    <w:rsid w:val="009856D7"/>
    <w:rsid w:val="00985772"/>
    <w:rsid w:val="00985A7E"/>
    <w:rsid w:val="00986987"/>
    <w:rsid w:val="00986A0C"/>
    <w:rsid w:val="00986E2C"/>
    <w:rsid w:val="00987CB7"/>
    <w:rsid w:val="00987FDB"/>
    <w:rsid w:val="009906F7"/>
    <w:rsid w:val="00990D70"/>
    <w:rsid w:val="00991A56"/>
    <w:rsid w:val="00991B57"/>
    <w:rsid w:val="00991F88"/>
    <w:rsid w:val="0099219A"/>
    <w:rsid w:val="00992889"/>
    <w:rsid w:val="00992C2E"/>
    <w:rsid w:val="00994001"/>
    <w:rsid w:val="009941F3"/>
    <w:rsid w:val="00994A4B"/>
    <w:rsid w:val="009954B5"/>
    <w:rsid w:val="00995CC0"/>
    <w:rsid w:val="00996FA5"/>
    <w:rsid w:val="00997494"/>
    <w:rsid w:val="009974C3"/>
    <w:rsid w:val="00997564"/>
    <w:rsid w:val="00997CAE"/>
    <w:rsid w:val="00997DD5"/>
    <w:rsid w:val="00997FD1"/>
    <w:rsid w:val="009A01DE"/>
    <w:rsid w:val="009A03F0"/>
    <w:rsid w:val="009A058E"/>
    <w:rsid w:val="009A1327"/>
    <w:rsid w:val="009A1582"/>
    <w:rsid w:val="009A1C95"/>
    <w:rsid w:val="009A1D31"/>
    <w:rsid w:val="009A1E1F"/>
    <w:rsid w:val="009A1EED"/>
    <w:rsid w:val="009A22B6"/>
    <w:rsid w:val="009A2AAD"/>
    <w:rsid w:val="009A2E93"/>
    <w:rsid w:val="009A30C2"/>
    <w:rsid w:val="009A3133"/>
    <w:rsid w:val="009A3507"/>
    <w:rsid w:val="009A3BCD"/>
    <w:rsid w:val="009A40F7"/>
    <w:rsid w:val="009A438E"/>
    <w:rsid w:val="009A483E"/>
    <w:rsid w:val="009A4FFB"/>
    <w:rsid w:val="009A5AA3"/>
    <w:rsid w:val="009A5E3E"/>
    <w:rsid w:val="009A7A69"/>
    <w:rsid w:val="009B0E85"/>
    <w:rsid w:val="009B0EDC"/>
    <w:rsid w:val="009B2A07"/>
    <w:rsid w:val="009B2EA6"/>
    <w:rsid w:val="009B2F6D"/>
    <w:rsid w:val="009B4419"/>
    <w:rsid w:val="009B46E2"/>
    <w:rsid w:val="009B5B98"/>
    <w:rsid w:val="009B5CC9"/>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2A17"/>
    <w:rsid w:val="009C2C3E"/>
    <w:rsid w:val="009C3A62"/>
    <w:rsid w:val="009C3B82"/>
    <w:rsid w:val="009C4082"/>
    <w:rsid w:val="009C408C"/>
    <w:rsid w:val="009C4347"/>
    <w:rsid w:val="009C4AAF"/>
    <w:rsid w:val="009C4E37"/>
    <w:rsid w:val="009C51B6"/>
    <w:rsid w:val="009C5327"/>
    <w:rsid w:val="009C67A2"/>
    <w:rsid w:val="009C6906"/>
    <w:rsid w:val="009C6EC2"/>
    <w:rsid w:val="009C72A8"/>
    <w:rsid w:val="009C77C3"/>
    <w:rsid w:val="009D011F"/>
    <w:rsid w:val="009D0A6F"/>
    <w:rsid w:val="009D0F89"/>
    <w:rsid w:val="009D0F94"/>
    <w:rsid w:val="009D206F"/>
    <w:rsid w:val="009D220C"/>
    <w:rsid w:val="009D2942"/>
    <w:rsid w:val="009D2BE7"/>
    <w:rsid w:val="009D2C33"/>
    <w:rsid w:val="009D2F98"/>
    <w:rsid w:val="009D2FC9"/>
    <w:rsid w:val="009D34EB"/>
    <w:rsid w:val="009D3CDB"/>
    <w:rsid w:val="009D3D83"/>
    <w:rsid w:val="009D45DD"/>
    <w:rsid w:val="009D4903"/>
    <w:rsid w:val="009D51C3"/>
    <w:rsid w:val="009D5470"/>
    <w:rsid w:val="009D5916"/>
    <w:rsid w:val="009D5EC7"/>
    <w:rsid w:val="009D5EE9"/>
    <w:rsid w:val="009D62D2"/>
    <w:rsid w:val="009D6535"/>
    <w:rsid w:val="009D6E39"/>
    <w:rsid w:val="009D6F23"/>
    <w:rsid w:val="009E059C"/>
    <w:rsid w:val="009E1472"/>
    <w:rsid w:val="009E1E50"/>
    <w:rsid w:val="009E2619"/>
    <w:rsid w:val="009E27CD"/>
    <w:rsid w:val="009E29B3"/>
    <w:rsid w:val="009E305B"/>
    <w:rsid w:val="009E3E27"/>
    <w:rsid w:val="009E5059"/>
    <w:rsid w:val="009E50B8"/>
    <w:rsid w:val="009E569D"/>
    <w:rsid w:val="009E579F"/>
    <w:rsid w:val="009E5E4D"/>
    <w:rsid w:val="009E5FED"/>
    <w:rsid w:val="009E648E"/>
    <w:rsid w:val="009E6834"/>
    <w:rsid w:val="009E6D75"/>
    <w:rsid w:val="009E737C"/>
    <w:rsid w:val="009F0003"/>
    <w:rsid w:val="009F049E"/>
    <w:rsid w:val="009F053F"/>
    <w:rsid w:val="009F0AE4"/>
    <w:rsid w:val="009F0EF9"/>
    <w:rsid w:val="009F1079"/>
    <w:rsid w:val="009F1586"/>
    <w:rsid w:val="009F227E"/>
    <w:rsid w:val="009F2FE7"/>
    <w:rsid w:val="009F3055"/>
    <w:rsid w:val="009F3182"/>
    <w:rsid w:val="009F37F3"/>
    <w:rsid w:val="009F37F4"/>
    <w:rsid w:val="009F58CA"/>
    <w:rsid w:val="009F5DF5"/>
    <w:rsid w:val="009F5E0E"/>
    <w:rsid w:val="009F5EC7"/>
    <w:rsid w:val="009F6CFD"/>
    <w:rsid w:val="009F7294"/>
    <w:rsid w:val="009F736D"/>
    <w:rsid w:val="009F7552"/>
    <w:rsid w:val="009F794D"/>
    <w:rsid w:val="009F7DFE"/>
    <w:rsid w:val="009F7F3B"/>
    <w:rsid w:val="00A003C6"/>
    <w:rsid w:val="00A00D83"/>
    <w:rsid w:val="00A01000"/>
    <w:rsid w:val="00A0251D"/>
    <w:rsid w:val="00A02A53"/>
    <w:rsid w:val="00A03697"/>
    <w:rsid w:val="00A04226"/>
    <w:rsid w:val="00A04FF7"/>
    <w:rsid w:val="00A053F4"/>
    <w:rsid w:val="00A05AB8"/>
    <w:rsid w:val="00A05B2B"/>
    <w:rsid w:val="00A06CB1"/>
    <w:rsid w:val="00A06D51"/>
    <w:rsid w:val="00A07BD1"/>
    <w:rsid w:val="00A1097F"/>
    <w:rsid w:val="00A10DF3"/>
    <w:rsid w:val="00A11229"/>
    <w:rsid w:val="00A116A4"/>
    <w:rsid w:val="00A12083"/>
    <w:rsid w:val="00A126C7"/>
    <w:rsid w:val="00A12BF6"/>
    <w:rsid w:val="00A14761"/>
    <w:rsid w:val="00A14A44"/>
    <w:rsid w:val="00A14B67"/>
    <w:rsid w:val="00A15281"/>
    <w:rsid w:val="00A1565A"/>
    <w:rsid w:val="00A1663D"/>
    <w:rsid w:val="00A1666D"/>
    <w:rsid w:val="00A1667D"/>
    <w:rsid w:val="00A170ED"/>
    <w:rsid w:val="00A178C2"/>
    <w:rsid w:val="00A17AE7"/>
    <w:rsid w:val="00A20009"/>
    <w:rsid w:val="00A20256"/>
    <w:rsid w:val="00A215B8"/>
    <w:rsid w:val="00A215FE"/>
    <w:rsid w:val="00A21669"/>
    <w:rsid w:val="00A22E2C"/>
    <w:rsid w:val="00A22F2F"/>
    <w:rsid w:val="00A233C0"/>
    <w:rsid w:val="00A23484"/>
    <w:rsid w:val="00A23833"/>
    <w:rsid w:val="00A24CA1"/>
    <w:rsid w:val="00A24CC6"/>
    <w:rsid w:val="00A24D19"/>
    <w:rsid w:val="00A24D39"/>
    <w:rsid w:val="00A256A4"/>
    <w:rsid w:val="00A25AB1"/>
    <w:rsid w:val="00A25B5A"/>
    <w:rsid w:val="00A266D6"/>
    <w:rsid w:val="00A26889"/>
    <w:rsid w:val="00A2700E"/>
    <w:rsid w:val="00A3018D"/>
    <w:rsid w:val="00A30667"/>
    <w:rsid w:val="00A31D7F"/>
    <w:rsid w:val="00A32727"/>
    <w:rsid w:val="00A33384"/>
    <w:rsid w:val="00A33D7D"/>
    <w:rsid w:val="00A3457F"/>
    <w:rsid w:val="00A34EEE"/>
    <w:rsid w:val="00A34EF1"/>
    <w:rsid w:val="00A350D0"/>
    <w:rsid w:val="00A35217"/>
    <w:rsid w:val="00A35B9D"/>
    <w:rsid w:val="00A363CA"/>
    <w:rsid w:val="00A376CF"/>
    <w:rsid w:val="00A37C66"/>
    <w:rsid w:val="00A37EAB"/>
    <w:rsid w:val="00A40A98"/>
    <w:rsid w:val="00A40FF5"/>
    <w:rsid w:val="00A410B1"/>
    <w:rsid w:val="00A418E7"/>
    <w:rsid w:val="00A41A0E"/>
    <w:rsid w:val="00A41C66"/>
    <w:rsid w:val="00A428C6"/>
    <w:rsid w:val="00A4305C"/>
    <w:rsid w:val="00A44944"/>
    <w:rsid w:val="00A44F41"/>
    <w:rsid w:val="00A4519B"/>
    <w:rsid w:val="00A45999"/>
    <w:rsid w:val="00A46821"/>
    <w:rsid w:val="00A47277"/>
    <w:rsid w:val="00A4748A"/>
    <w:rsid w:val="00A478B0"/>
    <w:rsid w:val="00A51626"/>
    <w:rsid w:val="00A51A63"/>
    <w:rsid w:val="00A5208F"/>
    <w:rsid w:val="00A525A9"/>
    <w:rsid w:val="00A52B70"/>
    <w:rsid w:val="00A52D99"/>
    <w:rsid w:val="00A53127"/>
    <w:rsid w:val="00A53473"/>
    <w:rsid w:val="00A538D1"/>
    <w:rsid w:val="00A5410C"/>
    <w:rsid w:val="00A54734"/>
    <w:rsid w:val="00A54B30"/>
    <w:rsid w:val="00A54C6B"/>
    <w:rsid w:val="00A54ED7"/>
    <w:rsid w:val="00A5532E"/>
    <w:rsid w:val="00A5543C"/>
    <w:rsid w:val="00A5564C"/>
    <w:rsid w:val="00A55D55"/>
    <w:rsid w:val="00A55EBD"/>
    <w:rsid w:val="00A56CE4"/>
    <w:rsid w:val="00A5715F"/>
    <w:rsid w:val="00A57C2E"/>
    <w:rsid w:val="00A60271"/>
    <w:rsid w:val="00A60E68"/>
    <w:rsid w:val="00A61854"/>
    <w:rsid w:val="00A61BA9"/>
    <w:rsid w:val="00A622BD"/>
    <w:rsid w:val="00A62660"/>
    <w:rsid w:val="00A62ACB"/>
    <w:rsid w:val="00A62EC2"/>
    <w:rsid w:val="00A6362F"/>
    <w:rsid w:val="00A638D1"/>
    <w:rsid w:val="00A63F63"/>
    <w:rsid w:val="00A643F1"/>
    <w:rsid w:val="00A6496A"/>
    <w:rsid w:val="00A65C5A"/>
    <w:rsid w:val="00A65CF5"/>
    <w:rsid w:val="00A66E64"/>
    <w:rsid w:val="00A672FE"/>
    <w:rsid w:val="00A700F3"/>
    <w:rsid w:val="00A711C6"/>
    <w:rsid w:val="00A71E2A"/>
    <w:rsid w:val="00A72052"/>
    <w:rsid w:val="00A725BD"/>
    <w:rsid w:val="00A72D7B"/>
    <w:rsid w:val="00A72E4B"/>
    <w:rsid w:val="00A739EE"/>
    <w:rsid w:val="00A73ABE"/>
    <w:rsid w:val="00A73DA8"/>
    <w:rsid w:val="00A750A2"/>
    <w:rsid w:val="00A75387"/>
    <w:rsid w:val="00A75B6D"/>
    <w:rsid w:val="00A76197"/>
    <w:rsid w:val="00A76A61"/>
    <w:rsid w:val="00A76E1A"/>
    <w:rsid w:val="00A77893"/>
    <w:rsid w:val="00A77E36"/>
    <w:rsid w:val="00A80D80"/>
    <w:rsid w:val="00A81281"/>
    <w:rsid w:val="00A812EC"/>
    <w:rsid w:val="00A815D7"/>
    <w:rsid w:val="00A822D7"/>
    <w:rsid w:val="00A829A6"/>
    <w:rsid w:val="00A829E9"/>
    <w:rsid w:val="00A83073"/>
    <w:rsid w:val="00A83300"/>
    <w:rsid w:val="00A83575"/>
    <w:rsid w:val="00A83B67"/>
    <w:rsid w:val="00A844E2"/>
    <w:rsid w:val="00A8473F"/>
    <w:rsid w:val="00A84943"/>
    <w:rsid w:val="00A84A80"/>
    <w:rsid w:val="00A85517"/>
    <w:rsid w:val="00A85855"/>
    <w:rsid w:val="00A85D7A"/>
    <w:rsid w:val="00A861C8"/>
    <w:rsid w:val="00A86BEC"/>
    <w:rsid w:val="00A86BF1"/>
    <w:rsid w:val="00A879BA"/>
    <w:rsid w:val="00A87C26"/>
    <w:rsid w:val="00A90A9A"/>
    <w:rsid w:val="00A90F04"/>
    <w:rsid w:val="00A9152F"/>
    <w:rsid w:val="00A9190F"/>
    <w:rsid w:val="00A91934"/>
    <w:rsid w:val="00A919AD"/>
    <w:rsid w:val="00A91CD5"/>
    <w:rsid w:val="00A92D76"/>
    <w:rsid w:val="00A92E9D"/>
    <w:rsid w:val="00A93146"/>
    <w:rsid w:val="00A93A39"/>
    <w:rsid w:val="00A940C6"/>
    <w:rsid w:val="00A94118"/>
    <w:rsid w:val="00A94209"/>
    <w:rsid w:val="00A94790"/>
    <w:rsid w:val="00A94800"/>
    <w:rsid w:val="00A95257"/>
    <w:rsid w:val="00A956A0"/>
    <w:rsid w:val="00A95F5F"/>
    <w:rsid w:val="00A9619E"/>
    <w:rsid w:val="00A964E4"/>
    <w:rsid w:val="00A96C69"/>
    <w:rsid w:val="00A96E8B"/>
    <w:rsid w:val="00A97060"/>
    <w:rsid w:val="00AA0811"/>
    <w:rsid w:val="00AA0DC2"/>
    <w:rsid w:val="00AA248E"/>
    <w:rsid w:val="00AA2670"/>
    <w:rsid w:val="00AA333B"/>
    <w:rsid w:val="00AA3838"/>
    <w:rsid w:val="00AA403C"/>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8"/>
    <w:rsid w:val="00AB11CC"/>
    <w:rsid w:val="00AB121A"/>
    <w:rsid w:val="00AB16C5"/>
    <w:rsid w:val="00AB16E3"/>
    <w:rsid w:val="00AB1769"/>
    <w:rsid w:val="00AB18FA"/>
    <w:rsid w:val="00AB1CE4"/>
    <w:rsid w:val="00AB3340"/>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C002E"/>
    <w:rsid w:val="00AC0353"/>
    <w:rsid w:val="00AC0C49"/>
    <w:rsid w:val="00AC1C03"/>
    <w:rsid w:val="00AC24F4"/>
    <w:rsid w:val="00AC2886"/>
    <w:rsid w:val="00AC2EB4"/>
    <w:rsid w:val="00AC2ED0"/>
    <w:rsid w:val="00AC3078"/>
    <w:rsid w:val="00AC3674"/>
    <w:rsid w:val="00AC3D36"/>
    <w:rsid w:val="00AC476C"/>
    <w:rsid w:val="00AC4933"/>
    <w:rsid w:val="00AC495E"/>
    <w:rsid w:val="00AC4C46"/>
    <w:rsid w:val="00AC511E"/>
    <w:rsid w:val="00AC53EF"/>
    <w:rsid w:val="00AC56F2"/>
    <w:rsid w:val="00AC5C7E"/>
    <w:rsid w:val="00AC5DE6"/>
    <w:rsid w:val="00AC5FFC"/>
    <w:rsid w:val="00AC76CE"/>
    <w:rsid w:val="00AC79C4"/>
    <w:rsid w:val="00AC7CB5"/>
    <w:rsid w:val="00AC7D71"/>
    <w:rsid w:val="00AC7EB7"/>
    <w:rsid w:val="00AC7F95"/>
    <w:rsid w:val="00AD0157"/>
    <w:rsid w:val="00AD0B5F"/>
    <w:rsid w:val="00AD0D2F"/>
    <w:rsid w:val="00AD27D5"/>
    <w:rsid w:val="00AD28E4"/>
    <w:rsid w:val="00AD2C0F"/>
    <w:rsid w:val="00AD3536"/>
    <w:rsid w:val="00AD385F"/>
    <w:rsid w:val="00AD5AEA"/>
    <w:rsid w:val="00AD5DBD"/>
    <w:rsid w:val="00AD6B36"/>
    <w:rsid w:val="00AD6F1B"/>
    <w:rsid w:val="00AD7046"/>
    <w:rsid w:val="00AD71B1"/>
    <w:rsid w:val="00AD72BE"/>
    <w:rsid w:val="00AD767A"/>
    <w:rsid w:val="00AD7D18"/>
    <w:rsid w:val="00AD7D2D"/>
    <w:rsid w:val="00AE01A2"/>
    <w:rsid w:val="00AE069B"/>
    <w:rsid w:val="00AE0D56"/>
    <w:rsid w:val="00AE0F6D"/>
    <w:rsid w:val="00AE2347"/>
    <w:rsid w:val="00AE3402"/>
    <w:rsid w:val="00AE3CB5"/>
    <w:rsid w:val="00AE43F1"/>
    <w:rsid w:val="00AE46D7"/>
    <w:rsid w:val="00AE47A5"/>
    <w:rsid w:val="00AE4CDD"/>
    <w:rsid w:val="00AE50A6"/>
    <w:rsid w:val="00AE5E2B"/>
    <w:rsid w:val="00AE6649"/>
    <w:rsid w:val="00AE6961"/>
    <w:rsid w:val="00AE6CFA"/>
    <w:rsid w:val="00AE7681"/>
    <w:rsid w:val="00AE7700"/>
    <w:rsid w:val="00AE7897"/>
    <w:rsid w:val="00AE78D2"/>
    <w:rsid w:val="00AE7FDE"/>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62D"/>
    <w:rsid w:val="00AF57F3"/>
    <w:rsid w:val="00AF5C05"/>
    <w:rsid w:val="00AF6D44"/>
    <w:rsid w:val="00AF72D6"/>
    <w:rsid w:val="00AF7497"/>
    <w:rsid w:val="00AF7A05"/>
    <w:rsid w:val="00AF7F62"/>
    <w:rsid w:val="00B001B9"/>
    <w:rsid w:val="00B003B9"/>
    <w:rsid w:val="00B0046E"/>
    <w:rsid w:val="00B0052E"/>
    <w:rsid w:val="00B00567"/>
    <w:rsid w:val="00B013AF"/>
    <w:rsid w:val="00B0208D"/>
    <w:rsid w:val="00B0236C"/>
    <w:rsid w:val="00B02A8D"/>
    <w:rsid w:val="00B02B94"/>
    <w:rsid w:val="00B02F6D"/>
    <w:rsid w:val="00B037C3"/>
    <w:rsid w:val="00B03FD2"/>
    <w:rsid w:val="00B049BC"/>
    <w:rsid w:val="00B04CB7"/>
    <w:rsid w:val="00B07461"/>
    <w:rsid w:val="00B101FE"/>
    <w:rsid w:val="00B10660"/>
    <w:rsid w:val="00B10950"/>
    <w:rsid w:val="00B10A63"/>
    <w:rsid w:val="00B11A0A"/>
    <w:rsid w:val="00B11A4D"/>
    <w:rsid w:val="00B12FC4"/>
    <w:rsid w:val="00B137A5"/>
    <w:rsid w:val="00B139F7"/>
    <w:rsid w:val="00B13BFE"/>
    <w:rsid w:val="00B141DA"/>
    <w:rsid w:val="00B15780"/>
    <w:rsid w:val="00B16F74"/>
    <w:rsid w:val="00B176B1"/>
    <w:rsid w:val="00B20F7F"/>
    <w:rsid w:val="00B2125C"/>
    <w:rsid w:val="00B21655"/>
    <w:rsid w:val="00B22354"/>
    <w:rsid w:val="00B22783"/>
    <w:rsid w:val="00B23EFF"/>
    <w:rsid w:val="00B23FEA"/>
    <w:rsid w:val="00B24148"/>
    <w:rsid w:val="00B2427B"/>
    <w:rsid w:val="00B243EF"/>
    <w:rsid w:val="00B244BB"/>
    <w:rsid w:val="00B24E5F"/>
    <w:rsid w:val="00B25A13"/>
    <w:rsid w:val="00B25D3E"/>
    <w:rsid w:val="00B25D5A"/>
    <w:rsid w:val="00B262F9"/>
    <w:rsid w:val="00B2666B"/>
    <w:rsid w:val="00B26732"/>
    <w:rsid w:val="00B26C9E"/>
    <w:rsid w:val="00B26E51"/>
    <w:rsid w:val="00B27ED3"/>
    <w:rsid w:val="00B3072B"/>
    <w:rsid w:val="00B308CA"/>
    <w:rsid w:val="00B30E75"/>
    <w:rsid w:val="00B311F5"/>
    <w:rsid w:val="00B3172F"/>
    <w:rsid w:val="00B31F37"/>
    <w:rsid w:val="00B32290"/>
    <w:rsid w:val="00B32356"/>
    <w:rsid w:val="00B3277A"/>
    <w:rsid w:val="00B33429"/>
    <w:rsid w:val="00B33A0D"/>
    <w:rsid w:val="00B341E6"/>
    <w:rsid w:val="00B35151"/>
    <w:rsid w:val="00B35477"/>
    <w:rsid w:val="00B365D1"/>
    <w:rsid w:val="00B370AF"/>
    <w:rsid w:val="00B37371"/>
    <w:rsid w:val="00B37C0D"/>
    <w:rsid w:val="00B40710"/>
    <w:rsid w:val="00B40D81"/>
    <w:rsid w:val="00B40F0A"/>
    <w:rsid w:val="00B40F26"/>
    <w:rsid w:val="00B418BE"/>
    <w:rsid w:val="00B42086"/>
    <w:rsid w:val="00B429F8"/>
    <w:rsid w:val="00B42DF9"/>
    <w:rsid w:val="00B43885"/>
    <w:rsid w:val="00B44A06"/>
    <w:rsid w:val="00B44ADB"/>
    <w:rsid w:val="00B44AEC"/>
    <w:rsid w:val="00B45399"/>
    <w:rsid w:val="00B45ABB"/>
    <w:rsid w:val="00B45B3E"/>
    <w:rsid w:val="00B461CF"/>
    <w:rsid w:val="00B46232"/>
    <w:rsid w:val="00B4678B"/>
    <w:rsid w:val="00B46895"/>
    <w:rsid w:val="00B468B3"/>
    <w:rsid w:val="00B46E00"/>
    <w:rsid w:val="00B46F32"/>
    <w:rsid w:val="00B4779B"/>
    <w:rsid w:val="00B506EB"/>
    <w:rsid w:val="00B50C4C"/>
    <w:rsid w:val="00B50C6C"/>
    <w:rsid w:val="00B50D11"/>
    <w:rsid w:val="00B518C5"/>
    <w:rsid w:val="00B51C2A"/>
    <w:rsid w:val="00B525DF"/>
    <w:rsid w:val="00B52A0A"/>
    <w:rsid w:val="00B530F6"/>
    <w:rsid w:val="00B53105"/>
    <w:rsid w:val="00B54AC5"/>
    <w:rsid w:val="00B54BF5"/>
    <w:rsid w:val="00B555E6"/>
    <w:rsid w:val="00B6011E"/>
    <w:rsid w:val="00B612D8"/>
    <w:rsid w:val="00B61D7C"/>
    <w:rsid w:val="00B61FC8"/>
    <w:rsid w:val="00B632D9"/>
    <w:rsid w:val="00B634C0"/>
    <w:rsid w:val="00B6398F"/>
    <w:rsid w:val="00B63BA1"/>
    <w:rsid w:val="00B64769"/>
    <w:rsid w:val="00B651C2"/>
    <w:rsid w:val="00B6533E"/>
    <w:rsid w:val="00B65902"/>
    <w:rsid w:val="00B6734F"/>
    <w:rsid w:val="00B67B1D"/>
    <w:rsid w:val="00B7007E"/>
    <w:rsid w:val="00B70959"/>
    <w:rsid w:val="00B70B2D"/>
    <w:rsid w:val="00B71926"/>
    <w:rsid w:val="00B71F15"/>
    <w:rsid w:val="00B72682"/>
    <w:rsid w:val="00B72750"/>
    <w:rsid w:val="00B73357"/>
    <w:rsid w:val="00B73DB9"/>
    <w:rsid w:val="00B74BF9"/>
    <w:rsid w:val="00B75714"/>
    <w:rsid w:val="00B76DA7"/>
    <w:rsid w:val="00B7748B"/>
    <w:rsid w:val="00B77BD6"/>
    <w:rsid w:val="00B77D4E"/>
    <w:rsid w:val="00B803D0"/>
    <w:rsid w:val="00B80580"/>
    <w:rsid w:val="00B8065E"/>
    <w:rsid w:val="00B806A2"/>
    <w:rsid w:val="00B8079B"/>
    <w:rsid w:val="00B80F6C"/>
    <w:rsid w:val="00B817BC"/>
    <w:rsid w:val="00B81A7D"/>
    <w:rsid w:val="00B82158"/>
    <w:rsid w:val="00B82DAD"/>
    <w:rsid w:val="00B82E43"/>
    <w:rsid w:val="00B832DA"/>
    <w:rsid w:val="00B83B2B"/>
    <w:rsid w:val="00B83BC5"/>
    <w:rsid w:val="00B83C29"/>
    <w:rsid w:val="00B83C51"/>
    <w:rsid w:val="00B8405D"/>
    <w:rsid w:val="00B840C5"/>
    <w:rsid w:val="00B85170"/>
    <w:rsid w:val="00B866EC"/>
    <w:rsid w:val="00B86915"/>
    <w:rsid w:val="00B86D2F"/>
    <w:rsid w:val="00B870B6"/>
    <w:rsid w:val="00B87337"/>
    <w:rsid w:val="00B87D80"/>
    <w:rsid w:val="00B90611"/>
    <w:rsid w:val="00B90A35"/>
    <w:rsid w:val="00B90BE8"/>
    <w:rsid w:val="00B912AA"/>
    <w:rsid w:val="00B91342"/>
    <w:rsid w:val="00B918F7"/>
    <w:rsid w:val="00B91A7B"/>
    <w:rsid w:val="00B91CEF"/>
    <w:rsid w:val="00B92A86"/>
    <w:rsid w:val="00B93374"/>
    <w:rsid w:val="00B94D46"/>
    <w:rsid w:val="00B94F1E"/>
    <w:rsid w:val="00B955A5"/>
    <w:rsid w:val="00B957E2"/>
    <w:rsid w:val="00B96343"/>
    <w:rsid w:val="00B96A58"/>
    <w:rsid w:val="00B96A98"/>
    <w:rsid w:val="00B96AB7"/>
    <w:rsid w:val="00B96D9E"/>
    <w:rsid w:val="00B96E5C"/>
    <w:rsid w:val="00B97BC7"/>
    <w:rsid w:val="00BA00B3"/>
    <w:rsid w:val="00BA184B"/>
    <w:rsid w:val="00BA18AD"/>
    <w:rsid w:val="00BA18C3"/>
    <w:rsid w:val="00BA224E"/>
    <w:rsid w:val="00BA22AB"/>
    <w:rsid w:val="00BA22EA"/>
    <w:rsid w:val="00BA2437"/>
    <w:rsid w:val="00BA3368"/>
    <w:rsid w:val="00BA34CC"/>
    <w:rsid w:val="00BA4773"/>
    <w:rsid w:val="00BA4955"/>
    <w:rsid w:val="00BA554B"/>
    <w:rsid w:val="00BA586D"/>
    <w:rsid w:val="00BA5A0B"/>
    <w:rsid w:val="00BA5A99"/>
    <w:rsid w:val="00BA5AED"/>
    <w:rsid w:val="00BA5D25"/>
    <w:rsid w:val="00BA5F32"/>
    <w:rsid w:val="00BA7577"/>
    <w:rsid w:val="00BA7E9B"/>
    <w:rsid w:val="00BA7EA0"/>
    <w:rsid w:val="00BB04F3"/>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3BF"/>
    <w:rsid w:val="00BB74C7"/>
    <w:rsid w:val="00BB74ED"/>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D21"/>
    <w:rsid w:val="00BD4AAB"/>
    <w:rsid w:val="00BD66CF"/>
    <w:rsid w:val="00BD6A12"/>
    <w:rsid w:val="00BD6CD7"/>
    <w:rsid w:val="00BD6E6E"/>
    <w:rsid w:val="00BD7665"/>
    <w:rsid w:val="00BD767E"/>
    <w:rsid w:val="00BE03D1"/>
    <w:rsid w:val="00BE069D"/>
    <w:rsid w:val="00BE0944"/>
    <w:rsid w:val="00BE0BB5"/>
    <w:rsid w:val="00BE0C20"/>
    <w:rsid w:val="00BE1375"/>
    <w:rsid w:val="00BE1974"/>
    <w:rsid w:val="00BE1E1A"/>
    <w:rsid w:val="00BE27A5"/>
    <w:rsid w:val="00BE37FA"/>
    <w:rsid w:val="00BE3D56"/>
    <w:rsid w:val="00BE3FB0"/>
    <w:rsid w:val="00BE4B2B"/>
    <w:rsid w:val="00BE617D"/>
    <w:rsid w:val="00BE61E2"/>
    <w:rsid w:val="00BE6DCA"/>
    <w:rsid w:val="00BE7C2C"/>
    <w:rsid w:val="00BE7EE4"/>
    <w:rsid w:val="00BF0669"/>
    <w:rsid w:val="00BF0E08"/>
    <w:rsid w:val="00BF21DB"/>
    <w:rsid w:val="00BF2387"/>
    <w:rsid w:val="00BF273D"/>
    <w:rsid w:val="00BF28C1"/>
    <w:rsid w:val="00BF2FA6"/>
    <w:rsid w:val="00BF4789"/>
    <w:rsid w:val="00BF6F23"/>
    <w:rsid w:val="00BF7AD4"/>
    <w:rsid w:val="00BF7C97"/>
    <w:rsid w:val="00C00BCF"/>
    <w:rsid w:val="00C00D7D"/>
    <w:rsid w:val="00C01943"/>
    <w:rsid w:val="00C02403"/>
    <w:rsid w:val="00C02B78"/>
    <w:rsid w:val="00C02D85"/>
    <w:rsid w:val="00C039AD"/>
    <w:rsid w:val="00C03D62"/>
    <w:rsid w:val="00C03F0B"/>
    <w:rsid w:val="00C04006"/>
    <w:rsid w:val="00C04414"/>
    <w:rsid w:val="00C04A46"/>
    <w:rsid w:val="00C04D21"/>
    <w:rsid w:val="00C05043"/>
    <w:rsid w:val="00C0525E"/>
    <w:rsid w:val="00C05639"/>
    <w:rsid w:val="00C05B5F"/>
    <w:rsid w:val="00C05FB4"/>
    <w:rsid w:val="00C065BF"/>
    <w:rsid w:val="00C066AE"/>
    <w:rsid w:val="00C06EC6"/>
    <w:rsid w:val="00C07088"/>
    <w:rsid w:val="00C074F8"/>
    <w:rsid w:val="00C07C63"/>
    <w:rsid w:val="00C07E06"/>
    <w:rsid w:val="00C07FBD"/>
    <w:rsid w:val="00C10D03"/>
    <w:rsid w:val="00C10E74"/>
    <w:rsid w:val="00C11534"/>
    <w:rsid w:val="00C11A14"/>
    <w:rsid w:val="00C11C78"/>
    <w:rsid w:val="00C126E4"/>
    <w:rsid w:val="00C13B2E"/>
    <w:rsid w:val="00C13D1B"/>
    <w:rsid w:val="00C13D95"/>
    <w:rsid w:val="00C140EE"/>
    <w:rsid w:val="00C14293"/>
    <w:rsid w:val="00C151B8"/>
    <w:rsid w:val="00C1527A"/>
    <w:rsid w:val="00C1564C"/>
    <w:rsid w:val="00C16EBA"/>
    <w:rsid w:val="00C1700E"/>
    <w:rsid w:val="00C171D6"/>
    <w:rsid w:val="00C2000B"/>
    <w:rsid w:val="00C21804"/>
    <w:rsid w:val="00C2191A"/>
    <w:rsid w:val="00C21D1B"/>
    <w:rsid w:val="00C22208"/>
    <w:rsid w:val="00C227A8"/>
    <w:rsid w:val="00C22956"/>
    <w:rsid w:val="00C22ABE"/>
    <w:rsid w:val="00C22CC7"/>
    <w:rsid w:val="00C23984"/>
    <w:rsid w:val="00C23FE1"/>
    <w:rsid w:val="00C2467D"/>
    <w:rsid w:val="00C251CC"/>
    <w:rsid w:val="00C25228"/>
    <w:rsid w:val="00C25BD7"/>
    <w:rsid w:val="00C25F29"/>
    <w:rsid w:val="00C26160"/>
    <w:rsid w:val="00C26437"/>
    <w:rsid w:val="00C26CD1"/>
    <w:rsid w:val="00C274E0"/>
    <w:rsid w:val="00C27896"/>
    <w:rsid w:val="00C27D71"/>
    <w:rsid w:val="00C30C7C"/>
    <w:rsid w:val="00C30DCF"/>
    <w:rsid w:val="00C31133"/>
    <w:rsid w:val="00C31390"/>
    <w:rsid w:val="00C314C7"/>
    <w:rsid w:val="00C31B5D"/>
    <w:rsid w:val="00C324D0"/>
    <w:rsid w:val="00C32787"/>
    <w:rsid w:val="00C327CD"/>
    <w:rsid w:val="00C32818"/>
    <w:rsid w:val="00C3377E"/>
    <w:rsid w:val="00C34060"/>
    <w:rsid w:val="00C34371"/>
    <w:rsid w:val="00C34F1F"/>
    <w:rsid w:val="00C352AB"/>
    <w:rsid w:val="00C35999"/>
    <w:rsid w:val="00C3612E"/>
    <w:rsid w:val="00C36448"/>
    <w:rsid w:val="00C36865"/>
    <w:rsid w:val="00C368FA"/>
    <w:rsid w:val="00C36C23"/>
    <w:rsid w:val="00C36CA4"/>
    <w:rsid w:val="00C3746C"/>
    <w:rsid w:val="00C37AF2"/>
    <w:rsid w:val="00C37E51"/>
    <w:rsid w:val="00C40733"/>
    <w:rsid w:val="00C40F06"/>
    <w:rsid w:val="00C416EB"/>
    <w:rsid w:val="00C41904"/>
    <w:rsid w:val="00C4286E"/>
    <w:rsid w:val="00C432F9"/>
    <w:rsid w:val="00C435CF"/>
    <w:rsid w:val="00C44AC4"/>
    <w:rsid w:val="00C457E1"/>
    <w:rsid w:val="00C45DF9"/>
    <w:rsid w:val="00C45FA3"/>
    <w:rsid w:val="00C4645D"/>
    <w:rsid w:val="00C46D4C"/>
    <w:rsid w:val="00C47B3E"/>
    <w:rsid w:val="00C47E66"/>
    <w:rsid w:val="00C51110"/>
    <w:rsid w:val="00C514CC"/>
    <w:rsid w:val="00C5174D"/>
    <w:rsid w:val="00C53669"/>
    <w:rsid w:val="00C53AF9"/>
    <w:rsid w:val="00C53FEF"/>
    <w:rsid w:val="00C540F3"/>
    <w:rsid w:val="00C5425E"/>
    <w:rsid w:val="00C545ED"/>
    <w:rsid w:val="00C54C3C"/>
    <w:rsid w:val="00C54D0B"/>
    <w:rsid w:val="00C54F1E"/>
    <w:rsid w:val="00C55356"/>
    <w:rsid w:val="00C554E9"/>
    <w:rsid w:val="00C55541"/>
    <w:rsid w:val="00C5631F"/>
    <w:rsid w:val="00C56802"/>
    <w:rsid w:val="00C56BF4"/>
    <w:rsid w:val="00C57026"/>
    <w:rsid w:val="00C57E47"/>
    <w:rsid w:val="00C61951"/>
    <w:rsid w:val="00C61A3D"/>
    <w:rsid w:val="00C61B59"/>
    <w:rsid w:val="00C62987"/>
    <w:rsid w:val="00C62B59"/>
    <w:rsid w:val="00C62FF6"/>
    <w:rsid w:val="00C63D52"/>
    <w:rsid w:val="00C64485"/>
    <w:rsid w:val="00C644BD"/>
    <w:rsid w:val="00C6554A"/>
    <w:rsid w:val="00C65A61"/>
    <w:rsid w:val="00C66790"/>
    <w:rsid w:val="00C6734C"/>
    <w:rsid w:val="00C678C4"/>
    <w:rsid w:val="00C70188"/>
    <w:rsid w:val="00C70AD5"/>
    <w:rsid w:val="00C72DD4"/>
    <w:rsid w:val="00C73293"/>
    <w:rsid w:val="00C73453"/>
    <w:rsid w:val="00C73996"/>
    <w:rsid w:val="00C73F2B"/>
    <w:rsid w:val="00C74181"/>
    <w:rsid w:val="00C752DF"/>
    <w:rsid w:val="00C75CDA"/>
    <w:rsid w:val="00C75F62"/>
    <w:rsid w:val="00C76275"/>
    <w:rsid w:val="00C76C89"/>
    <w:rsid w:val="00C76D50"/>
    <w:rsid w:val="00C7710E"/>
    <w:rsid w:val="00C77484"/>
    <w:rsid w:val="00C813A4"/>
    <w:rsid w:val="00C8161A"/>
    <w:rsid w:val="00C82FDA"/>
    <w:rsid w:val="00C830D7"/>
    <w:rsid w:val="00C831BB"/>
    <w:rsid w:val="00C83A9A"/>
    <w:rsid w:val="00C83AD3"/>
    <w:rsid w:val="00C83D8E"/>
    <w:rsid w:val="00C83FD4"/>
    <w:rsid w:val="00C846AA"/>
    <w:rsid w:val="00C84C3F"/>
    <w:rsid w:val="00C8543C"/>
    <w:rsid w:val="00C86302"/>
    <w:rsid w:val="00C8651B"/>
    <w:rsid w:val="00C86A28"/>
    <w:rsid w:val="00C86BB2"/>
    <w:rsid w:val="00C87013"/>
    <w:rsid w:val="00C87B5C"/>
    <w:rsid w:val="00C903B9"/>
    <w:rsid w:val="00C90D56"/>
    <w:rsid w:val="00C9113C"/>
    <w:rsid w:val="00C91E20"/>
    <w:rsid w:val="00C92196"/>
    <w:rsid w:val="00C92C71"/>
    <w:rsid w:val="00C935C2"/>
    <w:rsid w:val="00C937FD"/>
    <w:rsid w:val="00C9434E"/>
    <w:rsid w:val="00C946F4"/>
    <w:rsid w:val="00C94D9A"/>
    <w:rsid w:val="00C9548B"/>
    <w:rsid w:val="00C957DE"/>
    <w:rsid w:val="00C9580A"/>
    <w:rsid w:val="00C95AF3"/>
    <w:rsid w:val="00C95CC9"/>
    <w:rsid w:val="00C95DA4"/>
    <w:rsid w:val="00C95DF6"/>
    <w:rsid w:val="00C95FC9"/>
    <w:rsid w:val="00C96498"/>
    <w:rsid w:val="00C96A72"/>
    <w:rsid w:val="00C96FF0"/>
    <w:rsid w:val="00C973C2"/>
    <w:rsid w:val="00C979B8"/>
    <w:rsid w:val="00C97A5A"/>
    <w:rsid w:val="00CA110C"/>
    <w:rsid w:val="00CA2433"/>
    <w:rsid w:val="00CA2FB7"/>
    <w:rsid w:val="00CA3121"/>
    <w:rsid w:val="00CA3CE8"/>
    <w:rsid w:val="00CA4D8B"/>
    <w:rsid w:val="00CA5684"/>
    <w:rsid w:val="00CA6338"/>
    <w:rsid w:val="00CA6386"/>
    <w:rsid w:val="00CA65BD"/>
    <w:rsid w:val="00CA682B"/>
    <w:rsid w:val="00CA6C6C"/>
    <w:rsid w:val="00CB0221"/>
    <w:rsid w:val="00CB0D34"/>
    <w:rsid w:val="00CB0EF5"/>
    <w:rsid w:val="00CB1259"/>
    <w:rsid w:val="00CB1392"/>
    <w:rsid w:val="00CB2281"/>
    <w:rsid w:val="00CB2B76"/>
    <w:rsid w:val="00CB3856"/>
    <w:rsid w:val="00CB3D29"/>
    <w:rsid w:val="00CB4CF5"/>
    <w:rsid w:val="00CB6039"/>
    <w:rsid w:val="00CB6481"/>
    <w:rsid w:val="00CB66F9"/>
    <w:rsid w:val="00CB6978"/>
    <w:rsid w:val="00CB6DD3"/>
    <w:rsid w:val="00CB70CC"/>
    <w:rsid w:val="00CB738C"/>
    <w:rsid w:val="00CB7D2C"/>
    <w:rsid w:val="00CC02BE"/>
    <w:rsid w:val="00CC05F0"/>
    <w:rsid w:val="00CC09AD"/>
    <w:rsid w:val="00CC113F"/>
    <w:rsid w:val="00CC1A59"/>
    <w:rsid w:val="00CC1CE8"/>
    <w:rsid w:val="00CC21A9"/>
    <w:rsid w:val="00CC22F8"/>
    <w:rsid w:val="00CC28F7"/>
    <w:rsid w:val="00CC2A5D"/>
    <w:rsid w:val="00CC2E0A"/>
    <w:rsid w:val="00CC3736"/>
    <w:rsid w:val="00CC49BC"/>
    <w:rsid w:val="00CC5593"/>
    <w:rsid w:val="00CC59C9"/>
    <w:rsid w:val="00CC5CE5"/>
    <w:rsid w:val="00CC5FB4"/>
    <w:rsid w:val="00CC6B6B"/>
    <w:rsid w:val="00CC73F9"/>
    <w:rsid w:val="00CD0468"/>
    <w:rsid w:val="00CD2AE7"/>
    <w:rsid w:val="00CD2C9C"/>
    <w:rsid w:val="00CD310C"/>
    <w:rsid w:val="00CD3C43"/>
    <w:rsid w:val="00CD4426"/>
    <w:rsid w:val="00CD4ACF"/>
    <w:rsid w:val="00CD557F"/>
    <w:rsid w:val="00CD69B3"/>
    <w:rsid w:val="00CD6B85"/>
    <w:rsid w:val="00CD7468"/>
    <w:rsid w:val="00CD78E5"/>
    <w:rsid w:val="00CD79D9"/>
    <w:rsid w:val="00CE12CB"/>
    <w:rsid w:val="00CE1517"/>
    <w:rsid w:val="00CE1A60"/>
    <w:rsid w:val="00CE1A8A"/>
    <w:rsid w:val="00CE2996"/>
    <w:rsid w:val="00CE52E0"/>
    <w:rsid w:val="00CE681C"/>
    <w:rsid w:val="00CE701D"/>
    <w:rsid w:val="00CE79D2"/>
    <w:rsid w:val="00CE7C1D"/>
    <w:rsid w:val="00CE7EF2"/>
    <w:rsid w:val="00CE7F92"/>
    <w:rsid w:val="00CF01B7"/>
    <w:rsid w:val="00CF1726"/>
    <w:rsid w:val="00CF19A4"/>
    <w:rsid w:val="00CF1E74"/>
    <w:rsid w:val="00CF1F59"/>
    <w:rsid w:val="00CF2384"/>
    <w:rsid w:val="00CF25B6"/>
    <w:rsid w:val="00CF31A8"/>
    <w:rsid w:val="00CF322A"/>
    <w:rsid w:val="00CF36D1"/>
    <w:rsid w:val="00CF3B00"/>
    <w:rsid w:val="00CF3DEB"/>
    <w:rsid w:val="00CF3FEE"/>
    <w:rsid w:val="00CF4069"/>
    <w:rsid w:val="00CF4DFA"/>
    <w:rsid w:val="00CF51F0"/>
    <w:rsid w:val="00CF5A66"/>
    <w:rsid w:val="00CF5D0D"/>
    <w:rsid w:val="00CF5E06"/>
    <w:rsid w:val="00CF67F3"/>
    <w:rsid w:val="00CF7A12"/>
    <w:rsid w:val="00CF7A2A"/>
    <w:rsid w:val="00D00170"/>
    <w:rsid w:val="00D015B3"/>
    <w:rsid w:val="00D01743"/>
    <w:rsid w:val="00D01E4B"/>
    <w:rsid w:val="00D01EBF"/>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07F43"/>
    <w:rsid w:val="00D11242"/>
    <w:rsid w:val="00D11534"/>
    <w:rsid w:val="00D11A2A"/>
    <w:rsid w:val="00D11BAE"/>
    <w:rsid w:val="00D122A2"/>
    <w:rsid w:val="00D13916"/>
    <w:rsid w:val="00D14182"/>
    <w:rsid w:val="00D14865"/>
    <w:rsid w:val="00D14EA8"/>
    <w:rsid w:val="00D15829"/>
    <w:rsid w:val="00D15BC8"/>
    <w:rsid w:val="00D15D90"/>
    <w:rsid w:val="00D16820"/>
    <w:rsid w:val="00D16D1A"/>
    <w:rsid w:val="00D172D3"/>
    <w:rsid w:val="00D17C87"/>
    <w:rsid w:val="00D202B5"/>
    <w:rsid w:val="00D2042C"/>
    <w:rsid w:val="00D20ABA"/>
    <w:rsid w:val="00D20B65"/>
    <w:rsid w:val="00D211A6"/>
    <w:rsid w:val="00D2188C"/>
    <w:rsid w:val="00D21FC1"/>
    <w:rsid w:val="00D22358"/>
    <w:rsid w:val="00D229FF"/>
    <w:rsid w:val="00D23896"/>
    <w:rsid w:val="00D240AF"/>
    <w:rsid w:val="00D256DB"/>
    <w:rsid w:val="00D25D45"/>
    <w:rsid w:val="00D26A8C"/>
    <w:rsid w:val="00D26E0A"/>
    <w:rsid w:val="00D27049"/>
    <w:rsid w:val="00D2740E"/>
    <w:rsid w:val="00D27BAA"/>
    <w:rsid w:val="00D30063"/>
    <w:rsid w:val="00D30857"/>
    <w:rsid w:val="00D30B79"/>
    <w:rsid w:val="00D31115"/>
    <w:rsid w:val="00D315CC"/>
    <w:rsid w:val="00D315E5"/>
    <w:rsid w:val="00D31CC2"/>
    <w:rsid w:val="00D31CF8"/>
    <w:rsid w:val="00D31DEB"/>
    <w:rsid w:val="00D3329C"/>
    <w:rsid w:val="00D33A63"/>
    <w:rsid w:val="00D33FF8"/>
    <w:rsid w:val="00D3420D"/>
    <w:rsid w:val="00D34708"/>
    <w:rsid w:val="00D35104"/>
    <w:rsid w:val="00D35525"/>
    <w:rsid w:val="00D35AFD"/>
    <w:rsid w:val="00D35DFA"/>
    <w:rsid w:val="00D36180"/>
    <w:rsid w:val="00D3640E"/>
    <w:rsid w:val="00D36A00"/>
    <w:rsid w:val="00D36DC9"/>
    <w:rsid w:val="00D37180"/>
    <w:rsid w:val="00D37419"/>
    <w:rsid w:val="00D37D76"/>
    <w:rsid w:val="00D37FE5"/>
    <w:rsid w:val="00D4024D"/>
    <w:rsid w:val="00D403E7"/>
    <w:rsid w:val="00D40A7C"/>
    <w:rsid w:val="00D40BC7"/>
    <w:rsid w:val="00D40BD6"/>
    <w:rsid w:val="00D40CA0"/>
    <w:rsid w:val="00D42350"/>
    <w:rsid w:val="00D42BA7"/>
    <w:rsid w:val="00D43493"/>
    <w:rsid w:val="00D43F19"/>
    <w:rsid w:val="00D44E4C"/>
    <w:rsid w:val="00D4526E"/>
    <w:rsid w:val="00D46368"/>
    <w:rsid w:val="00D46D4C"/>
    <w:rsid w:val="00D476D6"/>
    <w:rsid w:val="00D476E8"/>
    <w:rsid w:val="00D51104"/>
    <w:rsid w:val="00D518CF"/>
    <w:rsid w:val="00D51DF7"/>
    <w:rsid w:val="00D51EDD"/>
    <w:rsid w:val="00D52CF8"/>
    <w:rsid w:val="00D52CFF"/>
    <w:rsid w:val="00D52E90"/>
    <w:rsid w:val="00D53283"/>
    <w:rsid w:val="00D53F73"/>
    <w:rsid w:val="00D5480B"/>
    <w:rsid w:val="00D54CBE"/>
    <w:rsid w:val="00D56521"/>
    <w:rsid w:val="00D56662"/>
    <w:rsid w:val="00D5685F"/>
    <w:rsid w:val="00D569F6"/>
    <w:rsid w:val="00D56B28"/>
    <w:rsid w:val="00D605F6"/>
    <w:rsid w:val="00D60DCE"/>
    <w:rsid w:val="00D60FBB"/>
    <w:rsid w:val="00D613E2"/>
    <w:rsid w:val="00D6149C"/>
    <w:rsid w:val="00D61F35"/>
    <w:rsid w:val="00D62763"/>
    <w:rsid w:val="00D6296F"/>
    <w:rsid w:val="00D62A43"/>
    <w:rsid w:val="00D62B4C"/>
    <w:rsid w:val="00D62DA9"/>
    <w:rsid w:val="00D63435"/>
    <w:rsid w:val="00D635E5"/>
    <w:rsid w:val="00D640EA"/>
    <w:rsid w:val="00D647BD"/>
    <w:rsid w:val="00D65200"/>
    <w:rsid w:val="00D6593B"/>
    <w:rsid w:val="00D65E3B"/>
    <w:rsid w:val="00D6611D"/>
    <w:rsid w:val="00D66A04"/>
    <w:rsid w:val="00D66E8D"/>
    <w:rsid w:val="00D67C50"/>
    <w:rsid w:val="00D70158"/>
    <w:rsid w:val="00D70E5C"/>
    <w:rsid w:val="00D71213"/>
    <w:rsid w:val="00D717B3"/>
    <w:rsid w:val="00D71DD8"/>
    <w:rsid w:val="00D72080"/>
    <w:rsid w:val="00D7209E"/>
    <w:rsid w:val="00D729C5"/>
    <w:rsid w:val="00D72CAF"/>
    <w:rsid w:val="00D72DBF"/>
    <w:rsid w:val="00D7369E"/>
    <w:rsid w:val="00D738BA"/>
    <w:rsid w:val="00D73D50"/>
    <w:rsid w:val="00D74ABA"/>
    <w:rsid w:val="00D761E4"/>
    <w:rsid w:val="00D76A77"/>
    <w:rsid w:val="00D76C3C"/>
    <w:rsid w:val="00D770C8"/>
    <w:rsid w:val="00D772C6"/>
    <w:rsid w:val="00D776DA"/>
    <w:rsid w:val="00D77E35"/>
    <w:rsid w:val="00D80790"/>
    <w:rsid w:val="00D80B5D"/>
    <w:rsid w:val="00D80C0E"/>
    <w:rsid w:val="00D810C0"/>
    <w:rsid w:val="00D81A9D"/>
    <w:rsid w:val="00D81AE4"/>
    <w:rsid w:val="00D822B0"/>
    <w:rsid w:val="00D83393"/>
    <w:rsid w:val="00D84819"/>
    <w:rsid w:val="00D85014"/>
    <w:rsid w:val="00D85038"/>
    <w:rsid w:val="00D857AF"/>
    <w:rsid w:val="00D85901"/>
    <w:rsid w:val="00D85BED"/>
    <w:rsid w:val="00D85FCB"/>
    <w:rsid w:val="00D867B4"/>
    <w:rsid w:val="00D868D6"/>
    <w:rsid w:val="00D8696A"/>
    <w:rsid w:val="00D8699B"/>
    <w:rsid w:val="00D86AA0"/>
    <w:rsid w:val="00D86B8A"/>
    <w:rsid w:val="00D8738E"/>
    <w:rsid w:val="00D87BDE"/>
    <w:rsid w:val="00D903AE"/>
    <w:rsid w:val="00D90DB9"/>
    <w:rsid w:val="00D91A6E"/>
    <w:rsid w:val="00D92BFE"/>
    <w:rsid w:val="00D92C6C"/>
    <w:rsid w:val="00D92C6F"/>
    <w:rsid w:val="00D93B7A"/>
    <w:rsid w:val="00D93FB3"/>
    <w:rsid w:val="00D944AF"/>
    <w:rsid w:val="00D9455F"/>
    <w:rsid w:val="00D948A6"/>
    <w:rsid w:val="00D949F4"/>
    <w:rsid w:val="00D94F47"/>
    <w:rsid w:val="00D95133"/>
    <w:rsid w:val="00D9569F"/>
    <w:rsid w:val="00D95A44"/>
    <w:rsid w:val="00D95CF3"/>
    <w:rsid w:val="00D95F9A"/>
    <w:rsid w:val="00D960BD"/>
    <w:rsid w:val="00D96C9D"/>
    <w:rsid w:val="00D96DE1"/>
    <w:rsid w:val="00D97129"/>
    <w:rsid w:val="00DA0BC0"/>
    <w:rsid w:val="00DA103D"/>
    <w:rsid w:val="00DA1F47"/>
    <w:rsid w:val="00DA2189"/>
    <w:rsid w:val="00DA278B"/>
    <w:rsid w:val="00DA29CB"/>
    <w:rsid w:val="00DA2D41"/>
    <w:rsid w:val="00DA3239"/>
    <w:rsid w:val="00DA3B2B"/>
    <w:rsid w:val="00DA447C"/>
    <w:rsid w:val="00DA589A"/>
    <w:rsid w:val="00DA5FF6"/>
    <w:rsid w:val="00DA6B77"/>
    <w:rsid w:val="00DA6D5F"/>
    <w:rsid w:val="00DA7478"/>
    <w:rsid w:val="00DA7F60"/>
    <w:rsid w:val="00DB049F"/>
    <w:rsid w:val="00DB07AA"/>
    <w:rsid w:val="00DB07D3"/>
    <w:rsid w:val="00DB095F"/>
    <w:rsid w:val="00DB1139"/>
    <w:rsid w:val="00DB1697"/>
    <w:rsid w:val="00DB17BC"/>
    <w:rsid w:val="00DB2543"/>
    <w:rsid w:val="00DB35B9"/>
    <w:rsid w:val="00DB35C8"/>
    <w:rsid w:val="00DB36BC"/>
    <w:rsid w:val="00DB4C5D"/>
    <w:rsid w:val="00DB50B8"/>
    <w:rsid w:val="00DB5175"/>
    <w:rsid w:val="00DB58E1"/>
    <w:rsid w:val="00DB5ECB"/>
    <w:rsid w:val="00DB6812"/>
    <w:rsid w:val="00DB6BB8"/>
    <w:rsid w:val="00DB74EB"/>
    <w:rsid w:val="00DB7DCB"/>
    <w:rsid w:val="00DC01B8"/>
    <w:rsid w:val="00DC0247"/>
    <w:rsid w:val="00DC0EBB"/>
    <w:rsid w:val="00DC17C4"/>
    <w:rsid w:val="00DC260F"/>
    <w:rsid w:val="00DC28DE"/>
    <w:rsid w:val="00DC2A4C"/>
    <w:rsid w:val="00DC38B4"/>
    <w:rsid w:val="00DC42AA"/>
    <w:rsid w:val="00DC460F"/>
    <w:rsid w:val="00DC471E"/>
    <w:rsid w:val="00DC49DD"/>
    <w:rsid w:val="00DC557D"/>
    <w:rsid w:val="00DC60FE"/>
    <w:rsid w:val="00DC681A"/>
    <w:rsid w:val="00DC6DDC"/>
    <w:rsid w:val="00DC73DF"/>
    <w:rsid w:val="00DC777B"/>
    <w:rsid w:val="00DC794C"/>
    <w:rsid w:val="00DC7E8E"/>
    <w:rsid w:val="00DC7EF8"/>
    <w:rsid w:val="00DD02FF"/>
    <w:rsid w:val="00DD0516"/>
    <w:rsid w:val="00DD0833"/>
    <w:rsid w:val="00DD0DA6"/>
    <w:rsid w:val="00DD1088"/>
    <w:rsid w:val="00DD1AD1"/>
    <w:rsid w:val="00DD25F3"/>
    <w:rsid w:val="00DD2619"/>
    <w:rsid w:val="00DD2FCB"/>
    <w:rsid w:val="00DD36B9"/>
    <w:rsid w:val="00DD3B59"/>
    <w:rsid w:val="00DD3BBA"/>
    <w:rsid w:val="00DD3EA4"/>
    <w:rsid w:val="00DD47D2"/>
    <w:rsid w:val="00DD63B9"/>
    <w:rsid w:val="00DD63E3"/>
    <w:rsid w:val="00DD7110"/>
    <w:rsid w:val="00DD7948"/>
    <w:rsid w:val="00DD7C0B"/>
    <w:rsid w:val="00DD7C0E"/>
    <w:rsid w:val="00DD7DE2"/>
    <w:rsid w:val="00DE0021"/>
    <w:rsid w:val="00DE0E07"/>
    <w:rsid w:val="00DE1FB7"/>
    <w:rsid w:val="00DE242A"/>
    <w:rsid w:val="00DE24D5"/>
    <w:rsid w:val="00DE2A97"/>
    <w:rsid w:val="00DE306F"/>
    <w:rsid w:val="00DE3081"/>
    <w:rsid w:val="00DE32EA"/>
    <w:rsid w:val="00DE38A1"/>
    <w:rsid w:val="00DE3FC6"/>
    <w:rsid w:val="00DE4D19"/>
    <w:rsid w:val="00DE5850"/>
    <w:rsid w:val="00DE62DC"/>
    <w:rsid w:val="00DE76FE"/>
    <w:rsid w:val="00DE774C"/>
    <w:rsid w:val="00DE7984"/>
    <w:rsid w:val="00DF0718"/>
    <w:rsid w:val="00DF0CB1"/>
    <w:rsid w:val="00DF1265"/>
    <w:rsid w:val="00DF1348"/>
    <w:rsid w:val="00DF14E1"/>
    <w:rsid w:val="00DF1C34"/>
    <w:rsid w:val="00DF23CA"/>
    <w:rsid w:val="00DF2527"/>
    <w:rsid w:val="00DF34F0"/>
    <w:rsid w:val="00DF36E4"/>
    <w:rsid w:val="00DF3AF9"/>
    <w:rsid w:val="00DF3B73"/>
    <w:rsid w:val="00DF3D57"/>
    <w:rsid w:val="00DF3D8B"/>
    <w:rsid w:val="00DF3E06"/>
    <w:rsid w:val="00DF434B"/>
    <w:rsid w:val="00DF43D7"/>
    <w:rsid w:val="00DF46AF"/>
    <w:rsid w:val="00DF4ABD"/>
    <w:rsid w:val="00DF597F"/>
    <w:rsid w:val="00DF641E"/>
    <w:rsid w:val="00DF78F8"/>
    <w:rsid w:val="00E003C0"/>
    <w:rsid w:val="00E0094E"/>
    <w:rsid w:val="00E013E9"/>
    <w:rsid w:val="00E01DD6"/>
    <w:rsid w:val="00E01E01"/>
    <w:rsid w:val="00E024E7"/>
    <w:rsid w:val="00E02848"/>
    <w:rsid w:val="00E02CD7"/>
    <w:rsid w:val="00E02F1A"/>
    <w:rsid w:val="00E02FF4"/>
    <w:rsid w:val="00E033F6"/>
    <w:rsid w:val="00E041B6"/>
    <w:rsid w:val="00E04489"/>
    <w:rsid w:val="00E04A71"/>
    <w:rsid w:val="00E053BB"/>
    <w:rsid w:val="00E057D4"/>
    <w:rsid w:val="00E05DCE"/>
    <w:rsid w:val="00E06708"/>
    <w:rsid w:val="00E06772"/>
    <w:rsid w:val="00E06B7B"/>
    <w:rsid w:val="00E0709B"/>
    <w:rsid w:val="00E07DC1"/>
    <w:rsid w:val="00E1035F"/>
    <w:rsid w:val="00E10403"/>
    <w:rsid w:val="00E10E6E"/>
    <w:rsid w:val="00E112DF"/>
    <w:rsid w:val="00E12199"/>
    <w:rsid w:val="00E12812"/>
    <w:rsid w:val="00E138A3"/>
    <w:rsid w:val="00E13E63"/>
    <w:rsid w:val="00E1451C"/>
    <w:rsid w:val="00E147D6"/>
    <w:rsid w:val="00E150B5"/>
    <w:rsid w:val="00E15107"/>
    <w:rsid w:val="00E152D2"/>
    <w:rsid w:val="00E153A3"/>
    <w:rsid w:val="00E16155"/>
    <w:rsid w:val="00E161EA"/>
    <w:rsid w:val="00E202C6"/>
    <w:rsid w:val="00E204D4"/>
    <w:rsid w:val="00E2051D"/>
    <w:rsid w:val="00E20774"/>
    <w:rsid w:val="00E20B18"/>
    <w:rsid w:val="00E20B98"/>
    <w:rsid w:val="00E21490"/>
    <w:rsid w:val="00E21511"/>
    <w:rsid w:val="00E21BAF"/>
    <w:rsid w:val="00E22402"/>
    <w:rsid w:val="00E23D36"/>
    <w:rsid w:val="00E23DBE"/>
    <w:rsid w:val="00E247DB"/>
    <w:rsid w:val="00E249CA"/>
    <w:rsid w:val="00E24B05"/>
    <w:rsid w:val="00E24D8A"/>
    <w:rsid w:val="00E25020"/>
    <w:rsid w:val="00E2525F"/>
    <w:rsid w:val="00E2588F"/>
    <w:rsid w:val="00E2607D"/>
    <w:rsid w:val="00E26349"/>
    <w:rsid w:val="00E2785F"/>
    <w:rsid w:val="00E27D02"/>
    <w:rsid w:val="00E27E12"/>
    <w:rsid w:val="00E31848"/>
    <w:rsid w:val="00E318FF"/>
    <w:rsid w:val="00E31C12"/>
    <w:rsid w:val="00E3242B"/>
    <w:rsid w:val="00E324D8"/>
    <w:rsid w:val="00E32DA6"/>
    <w:rsid w:val="00E337DD"/>
    <w:rsid w:val="00E33D21"/>
    <w:rsid w:val="00E340DD"/>
    <w:rsid w:val="00E345E7"/>
    <w:rsid w:val="00E34A23"/>
    <w:rsid w:val="00E34DFC"/>
    <w:rsid w:val="00E36335"/>
    <w:rsid w:val="00E364DD"/>
    <w:rsid w:val="00E3654D"/>
    <w:rsid w:val="00E36589"/>
    <w:rsid w:val="00E366B1"/>
    <w:rsid w:val="00E36D41"/>
    <w:rsid w:val="00E406CC"/>
    <w:rsid w:val="00E406DB"/>
    <w:rsid w:val="00E40F4F"/>
    <w:rsid w:val="00E412E1"/>
    <w:rsid w:val="00E41527"/>
    <w:rsid w:val="00E41D07"/>
    <w:rsid w:val="00E42149"/>
    <w:rsid w:val="00E424D2"/>
    <w:rsid w:val="00E42B2F"/>
    <w:rsid w:val="00E43151"/>
    <w:rsid w:val="00E43F4C"/>
    <w:rsid w:val="00E44656"/>
    <w:rsid w:val="00E44D47"/>
    <w:rsid w:val="00E450B2"/>
    <w:rsid w:val="00E45EA3"/>
    <w:rsid w:val="00E472C7"/>
    <w:rsid w:val="00E472E1"/>
    <w:rsid w:val="00E474C8"/>
    <w:rsid w:val="00E47D33"/>
    <w:rsid w:val="00E500CE"/>
    <w:rsid w:val="00E50621"/>
    <w:rsid w:val="00E50E65"/>
    <w:rsid w:val="00E50F20"/>
    <w:rsid w:val="00E51F41"/>
    <w:rsid w:val="00E52A72"/>
    <w:rsid w:val="00E52D40"/>
    <w:rsid w:val="00E52E85"/>
    <w:rsid w:val="00E535BB"/>
    <w:rsid w:val="00E54D36"/>
    <w:rsid w:val="00E55F24"/>
    <w:rsid w:val="00E5663B"/>
    <w:rsid w:val="00E56838"/>
    <w:rsid w:val="00E569A5"/>
    <w:rsid w:val="00E56A34"/>
    <w:rsid w:val="00E56DFD"/>
    <w:rsid w:val="00E57ADF"/>
    <w:rsid w:val="00E57E56"/>
    <w:rsid w:val="00E57E7B"/>
    <w:rsid w:val="00E57F01"/>
    <w:rsid w:val="00E608F6"/>
    <w:rsid w:val="00E6179E"/>
    <w:rsid w:val="00E61EFE"/>
    <w:rsid w:val="00E6203A"/>
    <w:rsid w:val="00E6378F"/>
    <w:rsid w:val="00E638CB"/>
    <w:rsid w:val="00E639DB"/>
    <w:rsid w:val="00E640E6"/>
    <w:rsid w:val="00E6494E"/>
    <w:rsid w:val="00E6499F"/>
    <w:rsid w:val="00E649C4"/>
    <w:rsid w:val="00E64A90"/>
    <w:rsid w:val="00E64B7F"/>
    <w:rsid w:val="00E65F93"/>
    <w:rsid w:val="00E65FE6"/>
    <w:rsid w:val="00E66808"/>
    <w:rsid w:val="00E67E5D"/>
    <w:rsid w:val="00E7155D"/>
    <w:rsid w:val="00E716ED"/>
    <w:rsid w:val="00E71739"/>
    <w:rsid w:val="00E71B5D"/>
    <w:rsid w:val="00E72476"/>
    <w:rsid w:val="00E72504"/>
    <w:rsid w:val="00E7287A"/>
    <w:rsid w:val="00E729C3"/>
    <w:rsid w:val="00E72AD8"/>
    <w:rsid w:val="00E72C7B"/>
    <w:rsid w:val="00E731EF"/>
    <w:rsid w:val="00E73299"/>
    <w:rsid w:val="00E73698"/>
    <w:rsid w:val="00E737CB"/>
    <w:rsid w:val="00E754B8"/>
    <w:rsid w:val="00E7581A"/>
    <w:rsid w:val="00E75CF0"/>
    <w:rsid w:val="00E75E00"/>
    <w:rsid w:val="00E76268"/>
    <w:rsid w:val="00E762D6"/>
    <w:rsid w:val="00E76582"/>
    <w:rsid w:val="00E774E3"/>
    <w:rsid w:val="00E807F1"/>
    <w:rsid w:val="00E80CB9"/>
    <w:rsid w:val="00E8116B"/>
    <w:rsid w:val="00E81653"/>
    <w:rsid w:val="00E8198A"/>
    <w:rsid w:val="00E81F61"/>
    <w:rsid w:val="00E826B5"/>
    <w:rsid w:val="00E82B5E"/>
    <w:rsid w:val="00E830D9"/>
    <w:rsid w:val="00E838B6"/>
    <w:rsid w:val="00E83C30"/>
    <w:rsid w:val="00E83F53"/>
    <w:rsid w:val="00E841E8"/>
    <w:rsid w:val="00E84636"/>
    <w:rsid w:val="00E85318"/>
    <w:rsid w:val="00E85839"/>
    <w:rsid w:val="00E85CB2"/>
    <w:rsid w:val="00E86D56"/>
    <w:rsid w:val="00E87096"/>
    <w:rsid w:val="00E8712F"/>
    <w:rsid w:val="00E87AE8"/>
    <w:rsid w:val="00E9062C"/>
    <w:rsid w:val="00E9093A"/>
    <w:rsid w:val="00E90D68"/>
    <w:rsid w:val="00E90EE7"/>
    <w:rsid w:val="00E921B6"/>
    <w:rsid w:val="00E9249A"/>
    <w:rsid w:val="00E924C8"/>
    <w:rsid w:val="00E92B66"/>
    <w:rsid w:val="00E92BDF"/>
    <w:rsid w:val="00E92F62"/>
    <w:rsid w:val="00E930BD"/>
    <w:rsid w:val="00E93362"/>
    <w:rsid w:val="00E9339E"/>
    <w:rsid w:val="00E93912"/>
    <w:rsid w:val="00E94363"/>
    <w:rsid w:val="00E946D6"/>
    <w:rsid w:val="00E952EF"/>
    <w:rsid w:val="00E95A19"/>
    <w:rsid w:val="00E95BD8"/>
    <w:rsid w:val="00E95F99"/>
    <w:rsid w:val="00E96479"/>
    <w:rsid w:val="00E96835"/>
    <w:rsid w:val="00E9717C"/>
    <w:rsid w:val="00E9761D"/>
    <w:rsid w:val="00E97C5B"/>
    <w:rsid w:val="00E97D8F"/>
    <w:rsid w:val="00EA0079"/>
    <w:rsid w:val="00EA0225"/>
    <w:rsid w:val="00EA024D"/>
    <w:rsid w:val="00EA0E31"/>
    <w:rsid w:val="00EA2A65"/>
    <w:rsid w:val="00EA30BC"/>
    <w:rsid w:val="00EA4D7F"/>
    <w:rsid w:val="00EA4F7B"/>
    <w:rsid w:val="00EA5394"/>
    <w:rsid w:val="00EA5B27"/>
    <w:rsid w:val="00EA6D5D"/>
    <w:rsid w:val="00EA6F5F"/>
    <w:rsid w:val="00EA7C33"/>
    <w:rsid w:val="00EB0338"/>
    <w:rsid w:val="00EB0E52"/>
    <w:rsid w:val="00EB0E62"/>
    <w:rsid w:val="00EB29C9"/>
    <w:rsid w:val="00EB317A"/>
    <w:rsid w:val="00EB33E2"/>
    <w:rsid w:val="00EB4647"/>
    <w:rsid w:val="00EB4928"/>
    <w:rsid w:val="00EB4A13"/>
    <w:rsid w:val="00EB525B"/>
    <w:rsid w:val="00EB55CD"/>
    <w:rsid w:val="00EB5E8A"/>
    <w:rsid w:val="00EB6238"/>
    <w:rsid w:val="00EB6592"/>
    <w:rsid w:val="00EB6944"/>
    <w:rsid w:val="00EB6E06"/>
    <w:rsid w:val="00EB733B"/>
    <w:rsid w:val="00EB7B45"/>
    <w:rsid w:val="00EC092F"/>
    <w:rsid w:val="00EC0D8A"/>
    <w:rsid w:val="00EC1EBA"/>
    <w:rsid w:val="00EC2750"/>
    <w:rsid w:val="00EC3451"/>
    <w:rsid w:val="00EC37FA"/>
    <w:rsid w:val="00EC3D0C"/>
    <w:rsid w:val="00EC3E9A"/>
    <w:rsid w:val="00EC4196"/>
    <w:rsid w:val="00EC4587"/>
    <w:rsid w:val="00EC4723"/>
    <w:rsid w:val="00EC4AE0"/>
    <w:rsid w:val="00EC4EF9"/>
    <w:rsid w:val="00EC556B"/>
    <w:rsid w:val="00EC5BC9"/>
    <w:rsid w:val="00EC618D"/>
    <w:rsid w:val="00EC61AE"/>
    <w:rsid w:val="00EC6DBD"/>
    <w:rsid w:val="00EC7646"/>
    <w:rsid w:val="00EC7C13"/>
    <w:rsid w:val="00ED01CB"/>
    <w:rsid w:val="00ED06F4"/>
    <w:rsid w:val="00ED08CF"/>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A38"/>
    <w:rsid w:val="00ED5FF9"/>
    <w:rsid w:val="00ED6025"/>
    <w:rsid w:val="00ED665B"/>
    <w:rsid w:val="00ED669C"/>
    <w:rsid w:val="00ED7199"/>
    <w:rsid w:val="00ED7580"/>
    <w:rsid w:val="00ED7B2C"/>
    <w:rsid w:val="00EE01E9"/>
    <w:rsid w:val="00EE2788"/>
    <w:rsid w:val="00EE3812"/>
    <w:rsid w:val="00EE44F4"/>
    <w:rsid w:val="00EE4DEE"/>
    <w:rsid w:val="00EE5464"/>
    <w:rsid w:val="00EE6001"/>
    <w:rsid w:val="00EE6173"/>
    <w:rsid w:val="00EE6BE0"/>
    <w:rsid w:val="00EE749C"/>
    <w:rsid w:val="00EE757A"/>
    <w:rsid w:val="00EE767D"/>
    <w:rsid w:val="00EF0841"/>
    <w:rsid w:val="00EF10BF"/>
    <w:rsid w:val="00EF16C7"/>
    <w:rsid w:val="00EF16CF"/>
    <w:rsid w:val="00EF354C"/>
    <w:rsid w:val="00EF41E5"/>
    <w:rsid w:val="00EF4311"/>
    <w:rsid w:val="00EF4764"/>
    <w:rsid w:val="00EF4791"/>
    <w:rsid w:val="00EF4C6F"/>
    <w:rsid w:val="00EF4F3D"/>
    <w:rsid w:val="00EF549C"/>
    <w:rsid w:val="00EF5C21"/>
    <w:rsid w:val="00EF5DF9"/>
    <w:rsid w:val="00EF682C"/>
    <w:rsid w:val="00EF7CE4"/>
    <w:rsid w:val="00F002CB"/>
    <w:rsid w:val="00F005FA"/>
    <w:rsid w:val="00F00759"/>
    <w:rsid w:val="00F01F4D"/>
    <w:rsid w:val="00F02114"/>
    <w:rsid w:val="00F024C2"/>
    <w:rsid w:val="00F03286"/>
    <w:rsid w:val="00F03338"/>
    <w:rsid w:val="00F03D7E"/>
    <w:rsid w:val="00F04636"/>
    <w:rsid w:val="00F05735"/>
    <w:rsid w:val="00F0599A"/>
    <w:rsid w:val="00F06E5B"/>
    <w:rsid w:val="00F0747E"/>
    <w:rsid w:val="00F074B0"/>
    <w:rsid w:val="00F078A7"/>
    <w:rsid w:val="00F10B50"/>
    <w:rsid w:val="00F1150F"/>
    <w:rsid w:val="00F123BF"/>
    <w:rsid w:val="00F12615"/>
    <w:rsid w:val="00F127F1"/>
    <w:rsid w:val="00F1373F"/>
    <w:rsid w:val="00F13998"/>
    <w:rsid w:val="00F13BE2"/>
    <w:rsid w:val="00F15A46"/>
    <w:rsid w:val="00F1608E"/>
    <w:rsid w:val="00F16370"/>
    <w:rsid w:val="00F16D37"/>
    <w:rsid w:val="00F17687"/>
    <w:rsid w:val="00F17C84"/>
    <w:rsid w:val="00F17DAC"/>
    <w:rsid w:val="00F17F6B"/>
    <w:rsid w:val="00F17FE7"/>
    <w:rsid w:val="00F2035C"/>
    <w:rsid w:val="00F20447"/>
    <w:rsid w:val="00F20BC4"/>
    <w:rsid w:val="00F2174F"/>
    <w:rsid w:val="00F21FA7"/>
    <w:rsid w:val="00F22713"/>
    <w:rsid w:val="00F22748"/>
    <w:rsid w:val="00F22968"/>
    <w:rsid w:val="00F23B7C"/>
    <w:rsid w:val="00F23EEF"/>
    <w:rsid w:val="00F242ED"/>
    <w:rsid w:val="00F24B08"/>
    <w:rsid w:val="00F25E67"/>
    <w:rsid w:val="00F26E89"/>
    <w:rsid w:val="00F27ACD"/>
    <w:rsid w:val="00F27CA6"/>
    <w:rsid w:val="00F304C2"/>
    <w:rsid w:val="00F30F31"/>
    <w:rsid w:val="00F319E8"/>
    <w:rsid w:val="00F31E00"/>
    <w:rsid w:val="00F3220D"/>
    <w:rsid w:val="00F32804"/>
    <w:rsid w:val="00F32D1B"/>
    <w:rsid w:val="00F3362F"/>
    <w:rsid w:val="00F33A6F"/>
    <w:rsid w:val="00F35180"/>
    <w:rsid w:val="00F351CE"/>
    <w:rsid w:val="00F3545F"/>
    <w:rsid w:val="00F35B52"/>
    <w:rsid w:val="00F36BB1"/>
    <w:rsid w:val="00F37028"/>
    <w:rsid w:val="00F4044B"/>
    <w:rsid w:val="00F40DCB"/>
    <w:rsid w:val="00F41577"/>
    <w:rsid w:val="00F4252E"/>
    <w:rsid w:val="00F429B0"/>
    <w:rsid w:val="00F42D99"/>
    <w:rsid w:val="00F4307A"/>
    <w:rsid w:val="00F442FA"/>
    <w:rsid w:val="00F44558"/>
    <w:rsid w:val="00F445F9"/>
    <w:rsid w:val="00F45309"/>
    <w:rsid w:val="00F45CF1"/>
    <w:rsid w:val="00F4628A"/>
    <w:rsid w:val="00F4649C"/>
    <w:rsid w:val="00F46954"/>
    <w:rsid w:val="00F469DB"/>
    <w:rsid w:val="00F470B0"/>
    <w:rsid w:val="00F47320"/>
    <w:rsid w:val="00F47E76"/>
    <w:rsid w:val="00F502FA"/>
    <w:rsid w:val="00F50716"/>
    <w:rsid w:val="00F50829"/>
    <w:rsid w:val="00F51BC1"/>
    <w:rsid w:val="00F5215A"/>
    <w:rsid w:val="00F52248"/>
    <w:rsid w:val="00F523B9"/>
    <w:rsid w:val="00F52AC3"/>
    <w:rsid w:val="00F53369"/>
    <w:rsid w:val="00F53643"/>
    <w:rsid w:val="00F53B82"/>
    <w:rsid w:val="00F54200"/>
    <w:rsid w:val="00F54728"/>
    <w:rsid w:val="00F55271"/>
    <w:rsid w:val="00F563A7"/>
    <w:rsid w:val="00F565D7"/>
    <w:rsid w:val="00F5675E"/>
    <w:rsid w:val="00F570AD"/>
    <w:rsid w:val="00F5715A"/>
    <w:rsid w:val="00F576FA"/>
    <w:rsid w:val="00F57A60"/>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FF"/>
    <w:rsid w:val="00F658EF"/>
    <w:rsid w:val="00F65E34"/>
    <w:rsid w:val="00F67207"/>
    <w:rsid w:val="00F67FA0"/>
    <w:rsid w:val="00F702C8"/>
    <w:rsid w:val="00F708F7"/>
    <w:rsid w:val="00F71050"/>
    <w:rsid w:val="00F7147B"/>
    <w:rsid w:val="00F71AAB"/>
    <w:rsid w:val="00F722C5"/>
    <w:rsid w:val="00F72636"/>
    <w:rsid w:val="00F7267B"/>
    <w:rsid w:val="00F7290F"/>
    <w:rsid w:val="00F734A5"/>
    <w:rsid w:val="00F73B8F"/>
    <w:rsid w:val="00F73DFE"/>
    <w:rsid w:val="00F75750"/>
    <w:rsid w:val="00F75A0F"/>
    <w:rsid w:val="00F75EE9"/>
    <w:rsid w:val="00F761CA"/>
    <w:rsid w:val="00F763CA"/>
    <w:rsid w:val="00F76BFF"/>
    <w:rsid w:val="00F76CD2"/>
    <w:rsid w:val="00F76F7B"/>
    <w:rsid w:val="00F77CAB"/>
    <w:rsid w:val="00F80626"/>
    <w:rsid w:val="00F809A2"/>
    <w:rsid w:val="00F80DB5"/>
    <w:rsid w:val="00F826CA"/>
    <w:rsid w:val="00F831E1"/>
    <w:rsid w:val="00F833B4"/>
    <w:rsid w:val="00F83452"/>
    <w:rsid w:val="00F83AB8"/>
    <w:rsid w:val="00F83D8D"/>
    <w:rsid w:val="00F84142"/>
    <w:rsid w:val="00F84932"/>
    <w:rsid w:val="00F84B77"/>
    <w:rsid w:val="00F84BFD"/>
    <w:rsid w:val="00F84F04"/>
    <w:rsid w:val="00F84F48"/>
    <w:rsid w:val="00F85150"/>
    <w:rsid w:val="00F8562E"/>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2A8A"/>
    <w:rsid w:val="00F937FD"/>
    <w:rsid w:val="00F940E1"/>
    <w:rsid w:val="00F941F8"/>
    <w:rsid w:val="00F94E73"/>
    <w:rsid w:val="00F954FA"/>
    <w:rsid w:val="00F958BB"/>
    <w:rsid w:val="00F96528"/>
    <w:rsid w:val="00F96A7D"/>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B4A"/>
    <w:rsid w:val="00FB1CF9"/>
    <w:rsid w:val="00FB290F"/>
    <w:rsid w:val="00FB33E9"/>
    <w:rsid w:val="00FB4A75"/>
    <w:rsid w:val="00FB5D3E"/>
    <w:rsid w:val="00FB6038"/>
    <w:rsid w:val="00FB6C45"/>
    <w:rsid w:val="00FB6EA1"/>
    <w:rsid w:val="00FB6F51"/>
    <w:rsid w:val="00FB78FB"/>
    <w:rsid w:val="00FB7D4A"/>
    <w:rsid w:val="00FC01D0"/>
    <w:rsid w:val="00FC084D"/>
    <w:rsid w:val="00FC0D9A"/>
    <w:rsid w:val="00FC0DF4"/>
    <w:rsid w:val="00FC17BD"/>
    <w:rsid w:val="00FC1A8B"/>
    <w:rsid w:val="00FC1B61"/>
    <w:rsid w:val="00FC1D8E"/>
    <w:rsid w:val="00FC2F0B"/>
    <w:rsid w:val="00FC3A07"/>
    <w:rsid w:val="00FC3E88"/>
    <w:rsid w:val="00FC5CFE"/>
    <w:rsid w:val="00FC6250"/>
    <w:rsid w:val="00FC6E65"/>
    <w:rsid w:val="00FC6F73"/>
    <w:rsid w:val="00FC7C32"/>
    <w:rsid w:val="00FD071E"/>
    <w:rsid w:val="00FD090E"/>
    <w:rsid w:val="00FD1878"/>
    <w:rsid w:val="00FD1DD4"/>
    <w:rsid w:val="00FD2682"/>
    <w:rsid w:val="00FD28E4"/>
    <w:rsid w:val="00FD35C9"/>
    <w:rsid w:val="00FD49A3"/>
    <w:rsid w:val="00FD516D"/>
    <w:rsid w:val="00FD5487"/>
    <w:rsid w:val="00FD5752"/>
    <w:rsid w:val="00FD62AF"/>
    <w:rsid w:val="00FD6549"/>
    <w:rsid w:val="00FD6707"/>
    <w:rsid w:val="00FD78A6"/>
    <w:rsid w:val="00FD7E11"/>
    <w:rsid w:val="00FE0504"/>
    <w:rsid w:val="00FE0980"/>
    <w:rsid w:val="00FE0A34"/>
    <w:rsid w:val="00FE121F"/>
    <w:rsid w:val="00FE172D"/>
    <w:rsid w:val="00FE19BB"/>
    <w:rsid w:val="00FE1AE4"/>
    <w:rsid w:val="00FE212E"/>
    <w:rsid w:val="00FE22B8"/>
    <w:rsid w:val="00FE242B"/>
    <w:rsid w:val="00FE2739"/>
    <w:rsid w:val="00FE27F3"/>
    <w:rsid w:val="00FE2A3A"/>
    <w:rsid w:val="00FE2FE6"/>
    <w:rsid w:val="00FE340A"/>
    <w:rsid w:val="00FE352D"/>
    <w:rsid w:val="00FE35EC"/>
    <w:rsid w:val="00FE3737"/>
    <w:rsid w:val="00FE379F"/>
    <w:rsid w:val="00FE4226"/>
    <w:rsid w:val="00FE442F"/>
    <w:rsid w:val="00FE4A2E"/>
    <w:rsid w:val="00FE547C"/>
    <w:rsid w:val="00FE5EC7"/>
    <w:rsid w:val="00FE6477"/>
    <w:rsid w:val="00FE67AB"/>
    <w:rsid w:val="00FE6913"/>
    <w:rsid w:val="00FE6AB8"/>
    <w:rsid w:val="00FE6ACA"/>
    <w:rsid w:val="00FE6ED6"/>
    <w:rsid w:val="00FE7F98"/>
    <w:rsid w:val="00FF08E7"/>
    <w:rsid w:val="00FF0D55"/>
    <w:rsid w:val="00FF11EA"/>
    <w:rsid w:val="00FF15D9"/>
    <w:rsid w:val="00FF1D7D"/>
    <w:rsid w:val="00FF2AD4"/>
    <w:rsid w:val="00FF2C4B"/>
    <w:rsid w:val="00FF3308"/>
    <w:rsid w:val="00FF3CA7"/>
    <w:rsid w:val="00FF3D58"/>
    <w:rsid w:val="00FF41D5"/>
    <w:rsid w:val="00FF42D0"/>
    <w:rsid w:val="00FF478A"/>
    <w:rsid w:val="00FF4D38"/>
    <w:rsid w:val="00FF59D6"/>
    <w:rsid w:val="00FF5D9C"/>
    <w:rsid w:val="00FF62B6"/>
    <w:rsid w:val="00FF665F"/>
    <w:rsid w:val="00FF7D8F"/>
    <w:rsid w:val="00FF7E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5"/>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Code" w:uiPriority="99"/>
    <w:lsdException w:name="HTML Preformatted" w:uiPriority="99"/>
    <w:lsdException w:name="No List"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F01F4D"/>
    <w:pPr>
      <w:widowControl w:val="0"/>
      <w:ind w:firstLine="432"/>
      <w:contextualSpacing/>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D01EBF"/>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69549D"/>
    <w:pPr>
      <w:spacing w:line="360" w:lineRule="auto"/>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pPr>
    <w:rPr>
      <w:rFonts w:ascii="黑体" w:eastAsia="黑体" w:hAnsi="黑体"/>
      <w:caps/>
      <w:noProof/>
      <w:sz w:val="22"/>
      <w:szCs w:val="22"/>
    </w:rPr>
  </w:style>
  <w:style w:type="paragraph" w:styleId="TOC2">
    <w:name w:val="toc 2"/>
    <w:basedOn w:val="Normal"/>
    <w:next w:val="Normal"/>
    <w:uiPriority w:val="39"/>
    <w:qFormat/>
    <w:rsid w:val="00177634"/>
    <w:pPr>
      <w:ind w:left="240"/>
    </w:pPr>
    <w:rPr>
      <w:rFonts w:ascii="Cambria" w:hAnsi="Cambria"/>
      <w:smallCaps/>
      <w:sz w:val="22"/>
      <w:szCs w:val="22"/>
    </w:rPr>
  </w:style>
  <w:style w:type="paragraph" w:styleId="TOC3">
    <w:name w:val="toc 3"/>
    <w:basedOn w:val="Normal"/>
    <w:next w:val="Normal"/>
    <w:autoRedefine/>
    <w:uiPriority w:val="39"/>
    <w:rsid w:val="00915AA0"/>
    <w:pPr>
      <w:ind w:left="480"/>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uiPriority w:val="39"/>
    <w:rsid w:val="00A256A4"/>
    <w:pPr>
      <w:ind w:left="720"/>
    </w:pPr>
    <w:rPr>
      <w:rFonts w:ascii="Cambria" w:hAnsi="Cambria"/>
      <w:sz w:val="18"/>
      <w:szCs w:val="18"/>
    </w:rPr>
  </w:style>
  <w:style w:type="paragraph" w:styleId="TOC5">
    <w:name w:val="toc 5"/>
    <w:basedOn w:val="Normal"/>
    <w:next w:val="Normal"/>
    <w:autoRedefine/>
    <w:uiPriority w:val="39"/>
    <w:rsid w:val="00A256A4"/>
    <w:pPr>
      <w:ind w:left="960"/>
    </w:pPr>
    <w:rPr>
      <w:rFonts w:ascii="Cambria" w:hAnsi="Cambria"/>
      <w:sz w:val="18"/>
      <w:szCs w:val="18"/>
    </w:rPr>
  </w:style>
  <w:style w:type="paragraph" w:styleId="TOC6">
    <w:name w:val="toc 6"/>
    <w:basedOn w:val="Normal"/>
    <w:next w:val="Normal"/>
    <w:autoRedefine/>
    <w:uiPriority w:val="39"/>
    <w:rsid w:val="00A256A4"/>
    <w:pPr>
      <w:ind w:left="1200"/>
    </w:pPr>
    <w:rPr>
      <w:rFonts w:ascii="Cambria" w:hAnsi="Cambria"/>
      <w:sz w:val="18"/>
      <w:szCs w:val="18"/>
    </w:rPr>
  </w:style>
  <w:style w:type="paragraph" w:styleId="TOC7">
    <w:name w:val="toc 7"/>
    <w:basedOn w:val="Normal"/>
    <w:next w:val="Normal"/>
    <w:autoRedefine/>
    <w:uiPriority w:val="39"/>
    <w:rsid w:val="00A256A4"/>
    <w:pPr>
      <w:ind w:left="1440"/>
    </w:pPr>
    <w:rPr>
      <w:rFonts w:ascii="Cambria" w:hAnsi="Cambria"/>
      <w:sz w:val="18"/>
      <w:szCs w:val="18"/>
    </w:rPr>
  </w:style>
  <w:style w:type="paragraph" w:styleId="TOC8">
    <w:name w:val="toc 8"/>
    <w:basedOn w:val="Normal"/>
    <w:next w:val="Normal"/>
    <w:autoRedefine/>
    <w:uiPriority w:val="39"/>
    <w:rsid w:val="00A256A4"/>
    <w:pPr>
      <w:ind w:left="1680"/>
    </w:pPr>
    <w:rPr>
      <w:rFonts w:ascii="Cambria" w:hAnsi="Cambria"/>
      <w:sz w:val="18"/>
      <w:szCs w:val="18"/>
    </w:rPr>
  </w:style>
  <w:style w:type="paragraph" w:styleId="TOC9">
    <w:name w:val="toc 9"/>
    <w:basedOn w:val="Normal"/>
    <w:next w:val="Normal"/>
    <w:autoRedefine/>
    <w:uiPriority w:val="39"/>
    <w:rsid w:val="00A256A4"/>
    <w:pPr>
      <w:ind w:left="1920"/>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DA6B77"/>
    <w:pPr>
      <w:numPr>
        <w:numId w:val="25"/>
      </w:numPr>
      <w:spacing w:before="240" w:after="240"/>
      <w:contextualSpacing w:val="0"/>
    </w:pPr>
    <w:rPr>
      <w:rFonts w:ascii="宋体" w:hAnsi="宋体" w:cs="宋体"/>
    </w:r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 w:type="paragraph" w:customStyle="1" w:styleId="para">
    <w:name w:val="para"/>
    <w:basedOn w:val="Normal"/>
    <w:rsid w:val="000164FE"/>
    <w:pPr>
      <w:widowControl/>
      <w:spacing w:before="100" w:beforeAutospacing="1" w:after="100" w:afterAutospacing="1"/>
      <w:ind w:firstLine="0"/>
    </w:pPr>
    <w:rPr>
      <w:rFonts w:ascii="Times" w:hAnsi="Times"/>
      <w:kern w:val="0"/>
      <w:sz w:val="20"/>
      <w:szCs w:val="20"/>
      <w:lang w:eastAsia="en-US"/>
    </w:rPr>
  </w:style>
  <w:style w:type="character" w:styleId="HTMLCode">
    <w:name w:val="HTML Code"/>
    <w:basedOn w:val="DefaultParagraphFont"/>
    <w:uiPriority w:val="99"/>
    <w:unhideWhenUsed/>
    <w:rsid w:val="000164FE"/>
    <w:rPr>
      <w:rFonts w:ascii="Courier" w:eastAsia="宋体"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111440041">
      <w:bodyDiv w:val="1"/>
      <w:marLeft w:val="0"/>
      <w:marRight w:val="0"/>
      <w:marTop w:val="0"/>
      <w:marBottom w:val="0"/>
      <w:divBdr>
        <w:top w:val="none" w:sz="0" w:space="0" w:color="auto"/>
        <w:left w:val="none" w:sz="0" w:space="0" w:color="auto"/>
        <w:bottom w:val="none" w:sz="0" w:space="0" w:color="auto"/>
        <w:right w:val="none" w:sz="0" w:space="0" w:color="auto"/>
      </w:divBdr>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43205481">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54342849">
      <w:bodyDiv w:val="1"/>
      <w:marLeft w:val="0"/>
      <w:marRight w:val="0"/>
      <w:marTop w:val="0"/>
      <w:marBottom w:val="0"/>
      <w:divBdr>
        <w:top w:val="none" w:sz="0" w:space="0" w:color="auto"/>
        <w:left w:val="none" w:sz="0" w:space="0" w:color="auto"/>
        <w:bottom w:val="none" w:sz="0" w:space="0" w:color="auto"/>
        <w:right w:val="none" w:sz="0" w:space="0" w:color="auto"/>
      </w:divBdr>
    </w:div>
    <w:div w:id="159275154">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1761254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69650053">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01025281">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01899068">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4593672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31974275">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18889580">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882013437">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31283888">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997657732">
      <w:bodyDiv w:val="1"/>
      <w:marLeft w:val="0"/>
      <w:marRight w:val="0"/>
      <w:marTop w:val="0"/>
      <w:marBottom w:val="0"/>
      <w:divBdr>
        <w:top w:val="none" w:sz="0" w:space="0" w:color="auto"/>
        <w:left w:val="none" w:sz="0" w:space="0" w:color="auto"/>
        <w:bottom w:val="none" w:sz="0" w:space="0" w:color="auto"/>
        <w:right w:val="none" w:sz="0" w:space="0" w:color="auto"/>
      </w:divBdr>
    </w:div>
    <w:div w:id="1004017154">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31633119">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72014769">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488478429">
      <w:bodyDiv w:val="1"/>
      <w:marLeft w:val="0"/>
      <w:marRight w:val="0"/>
      <w:marTop w:val="0"/>
      <w:marBottom w:val="0"/>
      <w:divBdr>
        <w:top w:val="none" w:sz="0" w:space="0" w:color="auto"/>
        <w:left w:val="none" w:sz="0" w:space="0" w:color="auto"/>
        <w:bottom w:val="none" w:sz="0" w:space="0" w:color="auto"/>
        <w:right w:val="none" w:sz="0" w:space="0" w:color="auto"/>
      </w:divBdr>
    </w:div>
    <w:div w:id="1508129919">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338626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779911432">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21724608">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843933762">
      <w:bodyDiv w:val="1"/>
      <w:marLeft w:val="0"/>
      <w:marRight w:val="0"/>
      <w:marTop w:val="0"/>
      <w:marBottom w:val="0"/>
      <w:divBdr>
        <w:top w:val="none" w:sz="0" w:space="0" w:color="auto"/>
        <w:left w:val="none" w:sz="0" w:space="0" w:color="auto"/>
        <w:bottom w:val="none" w:sz="0" w:space="0" w:color="auto"/>
        <w:right w:val="none" w:sz="0" w:space="0" w:color="auto"/>
      </w:divBdr>
    </w:div>
    <w:div w:id="1848863070">
      <w:bodyDiv w:val="1"/>
      <w:marLeft w:val="0"/>
      <w:marRight w:val="0"/>
      <w:marTop w:val="0"/>
      <w:marBottom w:val="0"/>
      <w:divBdr>
        <w:top w:val="none" w:sz="0" w:space="0" w:color="auto"/>
        <w:left w:val="none" w:sz="0" w:space="0" w:color="auto"/>
        <w:bottom w:val="none" w:sz="0" w:space="0" w:color="auto"/>
        <w:right w:val="none" w:sz="0" w:space="0" w:color="auto"/>
      </w:divBdr>
      <w:divsChild>
        <w:div w:id="265772925">
          <w:marLeft w:val="0"/>
          <w:marRight w:val="0"/>
          <w:marTop w:val="0"/>
          <w:marBottom w:val="0"/>
          <w:divBdr>
            <w:top w:val="none" w:sz="0" w:space="0" w:color="auto"/>
            <w:left w:val="none" w:sz="0" w:space="0" w:color="auto"/>
            <w:bottom w:val="none" w:sz="0" w:space="0" w:color="auto"/>
            <w:right w:val="none" w:sz="0" w:space="0" w:color="auto"/>
          </w:divBdr>
        </w:div>
      </w:divsChild>
    </w:div>
    <w:div w:id="1901398974">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1991246777">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78475890">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image" Target="media/image47.jpe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header" Target="header6.xml"/><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jpe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hyperlink" Target="http://dev.virtualearth.net/REST/v1/Imagery/Metadata/imagerySet?key=BingMapsKey" TargetMode="External"/><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header" Target="header7.xml"/><Relationship Id="rId71" Type="http://schemas.openxmlformats.org/officeDocument/2006/relationships/hyperlink" Target="http://www.amazon.cn/s/ref=dp_byline_sr_book_1?ie=UTF8&amp;field-author=%E5%88%98%E6%98%8E%E7%9A%93&amp;search-alias=books" TargetMode="External"/><Relationship Id="rId72" Type="http://schemas.openxmlformats.org/officeDocument/2006/relationships/header" Target="header8.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73" Type="http://schemas.openxmlformats.org/officeDocument/2006/relationships/header" Target="header9.xml"/><Relationship Id="rId74" Type="http://schemas.openxmlformats.org/officeDocument/2006/relationships/header" Target="header10.xml"/><Relationship Id="rId75" Type="http://schemas.openxmlformats.org/officeDocument/2006/relationships/header" Target="header11.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DC4D6-160C-F247-BAE6-819FF9123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4165</TotalTime>
  <Pages>106</Pages>
  <Words>9746</Words>
  <Characters>55557</Characters>
  <Application>Microsoft Macintosh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65173</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840</cp:revision>
  <cp:lastPrinted>2010-06-12T01:28:00Z</cp:lastPrinted>
  <dcterms:created xsi:type="dcterms:W3CDTF">2015-02-21T08:30:00Z</dcterms:created>
  <dcterms:modified xsi:type="dcterms:W3CDTF">2015-03-10T11:40:00Z</dcterms:modified>
</cp:coreProperties>
</file>