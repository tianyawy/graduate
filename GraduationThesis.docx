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AB6C5A"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bookmarkStart w:id="10" w:name="_Toc286941602"/>
      <w:r>
        <w:softHyphen/>
      </w:r>
      <w:r>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6941603"/>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19819FE3" w14:textId="77777777" w:rsidR="002A4029"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6941604"/>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1CDF928C"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_Toc286941602 \h </w:instrText>
      </w:r>
      <w:r>
        <w:fldChar w:fldCharType="separate"/>
      </w:r>
      <w:r w:rsidR="005D1D02">
        <w:t>I</w:t>
      </w:r>
      <w:r>
        <w:fldChar w:fldCharType="end"/>
      </w:r>
    </w:p>
    <w:p w14:paraId="4805B87C" w14:textId="77777777" w:rsidR="002A4029" w:rsidRDefault="002A4029">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_Toc286941603 \h </w:instrText>
      </w:r>
      <w:r>
        <w:fldChar w:fldCharType="separate"/>
      </w:r>
      <w:r w:rsidR="005D1D02">
        <w:t>II</w:t>
      </w:r>
      <w:r>
        <w:fldChar w:fldCharType="end"/>
      </w:r>
    </w:p>
    <w:p w14:paraId="1E834CA8"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_Toc286941604 \h </w:instrText>
      </w:r>
      <w:r>
        <w:fldChar w:fldCharType="separate"/>
      </w:r>
      <w:r w:rsidR="005D1D02">
        <w:t>III</w:t>
      </w:r>
      <w:r>
        <w:fldChar w:fldCharType="end"/>
      </w:r>
    </w:p>
    <w:p w14:paraId="2E209A2E"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_Toc286941605 \h </w:instrText>
      </w:r>
      <w:r>
        <w:fldChar w:fldCharType="separate"/>
      </w:r>
      <w:r w:rsidR="005D1D02">
        <w:t>1</w:t>
      </w:r>
      <w:r>
        <w:fldChar w:fldCharType="end"/>
      </w:r>
    </w:p>
    <w:p w14:paraId="33C7A5B0"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_Toc286941606 \h </w:instrText>
      </w:r>
      <w:r>
        <w:rPr>
          <w:noProof/>
        </w:rPr>
      </w:r>
      <w:r>
        <w:rPr>
          <w:noProof/>
        </w:rPr>
        <w:fldChar w:fldCharType="separate"/>
      </w:r>
      <w:r w:rsidR="005D1D02">
        <w:rPr>
          <w:noProof/>
        </w:rPr>
        <w:t>1</w:t>
      </w:r>
      <w:r>
        <w:rPr>
          <w:noProof/>
        </w:rPr>
        <w:fldChar w:fldCharType="end"/>
      </w:r>
    </w:p>
    <w:p w14:paraId="0D2C15A6"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_Toc286941607 \h </w:instrText>
      </w:r>
      <w:r>
        <w:rPr>
          <w:noProof/>
        </w:rPr>
      </w:r>
      <w:r>
        <w:rPr>
          <w:noProof/>
        </w:rPr>
        <w:fldChar w:fldCharType="separate"/>
      </w:r>
      <w:r w:rsidR="005D1D02">
        <w:rPr>
          <w:noProof/>
        </w:rPr>
        <w:t>2</w:t>
      </w:r>
      <w:r>
        <w:rPr>
          <w:noProof/>
        </w:rPr>
        <w:fldChar w:fldCharType="end"/>
      </w:r>
    </w:p>
    <w:p w14:paraId="6F474A6F"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_Toc286941608 \h </w:instrText>
      </w:r>
      <w:r>
        <w:rPr>
          <w:noProof/>
        </w:rPr>
      </w:r>
      <w:r>
        <w:rPr>
          <w:noProof/>
        </w:rPr>
        <w:fldChar w:fldCharType="separate"/>
      </w:r>
      <w:r w:rsidR="005D1D02">
        <w:rPr>
          <w:noProof/>
        </w:rPr>
        <w:t>5</w:t>
      </w:r>
      <w:r>
        <w:rPr>
          <w:noProof/>
        </w:rPr>
        <w:fldChar w:fldCharType="end"/>
      </w:r>
    </w:p>
    <w:p w14:paraId="1CFF68F5"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_Toc286941609 \h </w:instrText>
      </w:r>
      <w:r>
        <w:rPr>
          <w:noProof/>
        </w:rPr>
      </w:r>
      <w:r>
        <w:rPr>
          <w:noProof/>
        </w:rPr>
        <w:fldChar w:fldCharType="separate"/>
      </w:r>
      <w:r w:rsidR="005D1D02">
        <w:rPr>
          <w:noProof/>
        </w:rPr>
        <w:t>5</w:t>
      </w:r>
      <w:r>
        <w:rPr>
          <w:noProof/>
        </w:rPr>
        <w:fldChar w:fldCharType="end"/>
      </w:r>
    </w:p>
    <w:p w14:paraId="0D6A3063"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第2章</w:t>
      </w:r>
      <w:r w:rsidRPr="00F050B2">
        <w:rPr>
          <w:rFonts w:ascii="宋体" w:hAnsi="宋体" w:cs="宋体"/>
        </w:rPr>
        <w:t xml:space="preserve"> </w:t>
      </w:r>
      <w:r w:rsidRPr="00F050B2">
        <w:rPr>
          <w:rFonts w:ascii="宋体" w:hAnsi="宋体" w:cs="宋体" w:hint="eastAsia"/>
        </w:rPr>
        <w:t>移动</w:t>
      </w:r>
      <w:r>
        <w:t>GIS</w:t>
      </w:r>
      <w:r>
        <w:rPr>
          <w:rFonts w:hint="eastAsia"/>
        </w:rPr>
        <w:t>应用概述</w:t>
      </w:r>
      <w:r>
        <w:tab/>
      </w:r>
      <w:r>
        <w:fldChar w:fldCharType="begin"/>
      </w:r>
      <w:r>
        <w:instrText xml:space="preserve"> PAGEREF _Toc286941610 \h </w:instrText>
      </w:r>
      <w:r>
        <w:fldChar w:fldCharType="separate"/>
      </w:r>
      <w:r w:rsidR="005D1D02">
        <w:t>6</w:t>
      </w:r>
      <w:r>
        <w:fldChar w:fldCharType="end"/>
      </w:r>
    </w:p>
    <w:p w14:paraId="3DCEEDFA"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_Toc286941611 \h </w:instrText>
      </w:r>
      <w:r>
        <w:rPr>
          <w:noProof/>
        </w:rPr>
      </w:r>
      <w:r>
        <w:rPr>
          <w:noProof/>
        </w:rPr>
        <w:fldChar w:fldCharType="separate"/>
      </w:r>
      <w:r w:rsidR="005D1D02">
        <w:rPr>
          <w:noProof/>
        </w:rPr>
        <w:t>6</w:t>
      </w:r>
      <w:r>
        <w:rPr>
          <w:noProof/>
        </w:rPr>
        <w:fldChar w:fldCharType="end"/>
      </w:r>
    </w:p>
    <w:p w14:paraId="468C6982"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_Toc286941612 \h </w:instrText>
      </w:r>
      <w:r>
        <w:rPr>
          <w:noProof/>
        </w:rPr>
      </w:r>
      <w:r>
        <w:rPr>
          <w:noProof/>
        </w:rPr>
        <w:fldChar w:fldCharType="separate"/>
      </w:r>
      <w:r w:rsidR="005D1D02">
        <w:rPr>
          <w:noProof/>
        </w:rPr>
        <w:t>8</w:t>
      </w:r>
      <w:r>
        <w:rPr>
          <w:noProof/>
        </w:rPr>
        <w:fldChar w:fldCharType="end"/>
      </w:r>
    </w:p>
    <w:p w14:paraId="13B88A54"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宋体" w:hAnsi="宋体" w:cs="宋体"/>
          <w:noProof/>
        </w:rPr>
        <w:t>2.2.1</w:t>
      </w:r>
      <w:r>
        <w:rPr>
          <w:noProof/>
        </w:rPr>
        <w:t xml:space="preserve"> </w:t>
      </w:r>
      <w:r>
        <w:rPr>
          <w:rFonts w:hint="eastAsia"/>
          <w:noProof/>
        </w:rPr>
        <w:t>栅格数据</w:t>
      </w:r>
      <w:r>
        <w:rPr>
          <w:noProof/>
        </w:rPr>
        <w:tab/>
      </w:r>
      <w:r>
        <w:rPr>
          <w:noProof/>
        </w:rPr>
        <w:fldChar w:fldCharType="begin"/>
      </w:r>
      <w:r>
        <w:rPr>
          <w:noProof/>
        </w:rPr>
        <w:instrText xml:space="preserve"> PAGEREF _Toc286941613 \h </w:instrText>
      </w:r>
      <w:r>
        <w:rPr>
          <w:noProof/>
        </w:rPr>
      </w:r>
      <w:r>
        <w:rPr>
          <w:noProof/>
        </w:rPr>
        <w:fldChar w:fldCharType="separate"/>
      </w:r>
      <w:r w:rsidR="005D1D02">
        <w:rPr>
          <w:noProof/>
        </w:rPr>
        <w:t>8</w:t>
      </w:r>
      <w:r>
        <w:rPr>
          <w:noProof/>
        </w:rPr>
        <w:fldChar w:fldCharType="end"/>
      </w:r>
    </w:p>
    <w:p w14:paraId="299F73C9"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2.2.2</w:t>
      </w:r>
      <w:r>
        <w:rPr>
          <w:rFonts w:hint="eastAsia"/>
          <w:noProof/>
        </w:rPr>
        <w:t xml:space="preserve"> </w:t>
      </w:r>
      <w:r>
        <w:rPr>
          <w:rFonts w:hint="eastAsia"/>
          <w:noProof/>
        </w:rPr>
        <w:t>矢量数据</w:t>
      </w:r>
      <w:r>
        <w:rPr>
          <w:noProof/>
        </w:rPr>
        <w:tab/>
      </w:r>
      <w:r>
        <w:rPr>
          <w:noProof/>
        </w:rPr>
        <w:fldChar w:fldCharType="begin"/>
      </w:r>
      <w:r>
        <w:rPr>
          <w:noProof/>
        </w:rPr>
        <w:instrText xml:space="preserve"> PAGEREF _Toc286941614 \h </w:instrText>
      </w:r>
      <w:r>
        <w:rPr>
          <w:noProof/>
        </w:rPr>
      </w:r>
      <w:r>
        <w:rPr>
          <w:noProof/>
        </w:rPr>
        <w:fldChar w:fldCharType="separate"/>
      </w:r>
      <w:r w:rsidR="005D1D02">
        <w:rPr>
          <w:noProof/>
        </w:rPr>
        <w:t>9</w:t>
      </w:r>
      <w:r>
        <w:rPr>
          <w:noProof/>
        </w:rPr>
        <w:fldChar w:fldCharType="end"/>
      </w:r>
    </w:p>
    <w:p w14:paraId="6529B37E"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2.3</w:t>
      </w:r>
      <w:r w:rsidRPr="00F050B2">
        <w:rPr>
          <w:rFonts w:ascii="宋体" w:hAnsi="宋体" w:cs="宋体"/>
          <w:noProof/>
        </w:rPr>
        <w:t xml:space="preserve"> </w:t>
      </w:r>
      <w:r w:rsidRPr="00F050B2">
        <w:rPr>
          <w:rFonts w:ascii="宋体" w:hAnsi="宋体" w:cs="宋体" w:hint="eastAsia"/>
          <w:noProof/>
        </w:rPr>
        <w:t>地理信息可视化</w:t>
      </w:r>
      <w:r>
        <w:rPr>
          <w:noProof/>
        </w:rPr>
        <w:tab/>
      </w:r>
      <w:r>
        <w:rPr>
          <w:noProof/>
        </w:rPr>
        <w:fldChar w:fldCharType="begin"/>
      </w:r>
      <w:r>
        <w:rPr>
          <w:noProof/>
        </w:rPr>
        <w:instrText xml:space="preserve"> PAGEREF _Toc286941615 \h </w:instrText>
      </w:r>
      <w:r>
        <w:rPr>
          <w:noProof/>
        </w:rPr>
      </w:r>
      <w:r>
        <w:rPr>
          <w:noProof/>
        </w:rPr>
        <w:fldChar w:fldCharType="separate"/>
      </w:r>
      <w:r w:rsidR="005D1D02">
        <w:rPr>
          <w:noProof/>
        </w:rPr>
        <w:t>10</w:t>
      </w:r>
      <w:r>
        <w:rPr>
          <w:noProof/>
        </w:rPr>
        <w:fldChar w:fldCharType="end"/>
      </w:r>
    </w:p>
    <w:p w14:paraId="0BD7E1F0"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宋体" w:hAnsi="宋体" w:cs="宋体"/>
          <w:noProof/>
        </w:rPr>
        <w:t xml:space="preserve">2.3.1 </w:t>
      </w:r>
      <w:r w:rsidRPr="00F050B2">
        <w:rPr>
          <w:rFonts w:ascii="宋体" w:hAnsi="宋体" w:cs="宋体" w:hint="eastAsia"/>
          <w:noProof/>
        </w:rPr>
        <w:t>地理信息可视化的目的</w:t>
      </w:r>
      <w:r>
        <w:rPr>
          <w:noProof/>
        </w:rPr>
        <w:tab/>
      </w:r>
      <w:r>
        <w:rPr>
          <w:noProof/>
        </w:rPr>
        <w:fldChar w:fldCharType="begin"/>
      </w:r>
      <w:r>
        <w:rPr>
          <w:noProof/>
        </w:rPr>
        <w:instrText xml:space="preserve"> PAGEREF _Toc286941616 \h </w:instrText>
      </w:r>
      <w:r>
        <w:rPr>
          <w:noProof/>
        </w:rPr>
      </w:r>
      <w:r>
        <w:rPr>
          <w:noProof/>
        </w:rPr>
        <w:fldChar w:fldCharType="separate"/>
      </w:r>
      <w:r w:rsidR="005D1D02">
        <w:rPr>
          <w:noProof/>
        </w:rPr>
        <w:t>10</w:t>
      </w:r>
      <w:r>
        <w:rPr>
          <w:noProof/>
        </w:rPr>
        <w:fldChar w:fldCharType="end"/>
      </w:r>
    </w:p>
    <w:p w14:paraId="74035CA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2.3.2</w:t>
      </w:r>
      <w:r w:rsidRPr="00F050B2">
        <w:rPr>
          <w:rFonts w:ascii="黑体" w:hAnsi="黑体" w:cs="黑体" w:hint="eastAsia"/>
          <w:noProof/>
        </w:rPr>
        <w:t xml:space="preserve"> </w:t>
      </w:r>
      <w:r w:rsidRPr="00F050B2">
        <w:rPr>
          <w:rFonts w:ascii="黑体" w:hAnsi="黑体" w:cs="黑体" w:hint="eastAsia"/>
          <w:noProof/>
        </w:rPr>
        <w:t>地理信息可视化的方式方法</w:t>
      </w:r>
      <w:r>
        <w:rPr>
          <w:noProof/>
        </w:rPr>
        <w:tab/>
      </w:r>
      <w:r>
        <w:rPr>
          <w:noProof/>
        </w:rPr>
        <w:fldChar w:fldCharType="begin"/>
      </w:r>
      <w:r>
        <w:rPr>
          <w:noProof/>
        </w:rPr>
        <w:instrText xml:space="preserve"> PAGEREF _Toc286941617 \h </w:instrText>
      </w:r>
      <w:r>
        <w:rPr>
          <w:noProof/>
        </w:rPr>
      </w:r>
      <w:r>
        <w:rPr>
          <w:noProof/>
        </w:rPr>
        <w:fldChar w:fldCharType="separate"/>
      </w:r>
      <w:r w:rsidR="005D1D02">
        <w:rPr>
          <w:noProof/>
        </w:rPr>
        <w:t>10</w:t>
      </w:r>
      <w:r>
        <w:rPr>
          <w:noProof/>
        </w:rPr>
        <w:fldChar w:fldCharType="end"/>
      </w:r>
    </w:p>
    <w:p w14:paraId="40062971"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F050B2">
        <w:rPr>
          <w:rFonts w:ascii="宋体" w:hAnsi="宋体" w:cs="宋体"/>
          <w:noProof/>
        </w:rPr>
        <w:t xml:space="preserve"> </w:t>
      </w:r>
      <w:r w:rsidRPr="00F050B2">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_Toc286941618 \h </w:instrText>
      </w:r>
      <w:r>
        <w:rPr>
          <w:noProof/>
        </w:rPr>
      </w:r>
      <w:r>
        <w:rPr>
          <w:noProof/>
        </w:rPr>
        <w:fldChar w:fldCharType="separate"/>
      </w:r>
      <w:r w:rsidR="005D1D02">
        <w:rPr>
          <w:noProof/>
        </w:rPr>
        <w:t>10</w:t>
      </w:r>
      <w:r>
        <w:rPr>
          <w:noProof/>
        </w:rPr>
        <w:fldChar w:fldCharType="end"/>
      </w:r>
    </w:p>
    <w:p w14:paraId="4770A57F"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_Toc286941619 \h </w:instrText>
      </w:r>
      <w:r>
        <w:rPr>
          <w:noProof/>
        </w:rPr>
      </w:r>
      <w:r>
        <w:rPr>
          <w:noProof/>
        </w:rPr>
        <w:fldChar w:fldCharType="separate"/>
      </w:r>
      <w:r w:rsidR="005D1D02">
        <w:rPr>
          <w:noProof/>
        </w:rPr>
        <w:t>11</w:t>
      </w:r>
      <w:r>
        <w:rPr>
          <w:noProof/>
        </w:rPr>
        <w:fldChar w:fldCharType="end"/>
      </w:r>
    </w:p>
    <w:p w14:paraId="4789E3FC"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2.4.1 </w:t>
      </w:r>
      <w:r w:rsidRPr="00F050B2">
        <w:rPr>
          <w:rFonts w:ascii="黑体" w:hAnsi="黑体" w:cs="黑体" w:hint="eastAsia"/>
          <w:noProof/>
        </w:rPr>
        <w:t>空间数据结构定义</w:t>
      </w:r>
      <w:r>
        <w:rPr>
          <w:noProof/>
        </w:rPr>
        <w:tab/>
      </w:r>
      <w:r>
        <w:rPr>
          <w:noProof/>
        </w:rPr>
        <w:fldChar w:fldCharType="begin"/>
      </w:r>
      <w:r>
        <w:rPr>
          <w:noProof/>
        </w:rPr>
        <w:instrText xml:space="preserve"> PAGEREF _Toc286941620 \h </w:instrText>
      </w:r>
      <w:r>
        <w:rPr>
          <w:noProof/>
        </w:rPr>
      </w:r>
      <w:r>
        <w:rPr>
          <w:noProof/>
        </w:rPr>
        <w:fldChar w:fldCharType="separate"/>
      </w:r>
      <w:r w:rsidR="005D1D02">
        <w:rPr>
          <w:noProof/>
        </w:rPr>
        <w:t>11</w:t>
      </w:r>
      <w:r>
        <w:rPr>
          <w:noProof/>
        </w:rPr>
        <w:fldChar w:fldCharType="end"/>
      </w:r>
    </w:p>
    <w:p w14:paraId="0FFC1523"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2.4.2 </w:t>
      </w:r>
      <w:r w:rsidRPr="00F050B2">
        <w:rPr>
          <w:rFonts w:ascii="黑体" w:hAnsi="黑体" w:cs="黑体" w:hint="eastAsia"/>
          <w:noProof/>
        </w:rPr>
        <w:t>空间数据处理</w:t>
      </w:r>
      <w:r>
        <w:rPr>
          <w:noProof/>
        </w:rPr>
        <w:tab/>
      </w:r>
      <w:r>
        <w:rPr>
          <w:noProof/>
        </w:rPr>
        <w:fldChar w:fldCharType="begin"/>
      </w:r>
      <w:r>
        <w:rPr>
          <w:noProof/>
        </w:rPr>
        <w:instrText xml:space="preserve"> PAGEREF _Toc286941621 \h </w:instrText>
      </w:r>
      <w:r>
        <w:rPr>
          <w:noProof/>
        </w:rPr>
      </w:r>
      <w:r>
        <w:rPr>
          <w:noProof/>
        </w:rPr>
        <w:fldChar w:fldCharType="separate"/>
      </w:r>
      <w:r w:rsidR="005D1D02">
        <w:rPr>
          <w:noProof/>
        </w:rPr>
        <w:t>11</w:t>
      </w:r>
      <w:r>
        <w:rPr>
          <w:noProof/>
        </w:rPr>
        <w:fldChar w:fldCharType="end"/>
      </w:r>
    </w:p>
    <w:p w14:paraId="54C3AA58"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2.4.3 </w:t>
      </w:r>
      <w:r w:rsidRPr="00F050B2">
        <w:rPr>
          <w:rFonts w:ascii="黑体" w:hAnsi="黑体" w:cs="黑体" w:hint="eastAsia"/>
          <w:noProof/>
        </w:rPr>
        <w:t>地理数据可视化</w:t>
      </w:r>
      <w:r>
        <w:rPr>
          <w:noProof/>
        </w:rPr>
        <w:tab/>
      </w:r>
      <w:r>
        <w:rPr>
          <w:noProof/>
        </w:rPr>
        <w:fldChar w:fldCharType="begin"/>
      </w:r>
      <w:r>
        <w:rPr>
          <w:noProof/>
        </w:rPr>
        <w:instrText xml:space="preserve"> PAGEREF _Toc286941622 \h </w:instrText>
      </w:r>
      <w:r>
        <w:rPr>
          <w:noProof/>
        </w:rPr>
      </w:r>
      <w:r>
        <w:rPr>
          <w:noProof/>
        </w:rPr>
        <w:fldChar w:fldCharType="separate"/>
      </w:r>
      <w:r w:rsidR="005D1D02">
        <w:rPr>
          <w:noProof/>
        </w:rPr>
        <w:t>12</w:t>
      </w:r>
      <w:r>
        <w:rPr>
          <w:noProof/>
        </w:rPr>
        <w:fldChar w:fldCharType="end"/>
      </w:r>
    </w:p>
    <w:p w14:paraId="716AC88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F050B2">
        <w:rPr>
          <w:rFonts w:ascii="黑体" w:hAnsi="黑体" w:cs="黑体"/>
          <w:noProof/>
        </w:rPr>
        <w:t xml:space="preserve"> </w:t>
      </w:r>
      <w:r w:rsidRPr="00F050B2">
        <w:rPr>
          <w:rFonts w:ascii="黑体" w:hAnsi="黑体" w:cs="黑体" w:hint="eastAsia"/>
          <w:noProof/>
        </w:rPr>
        <w:t>图层管理</w:t>
      </w:r>
      <w:r>
        <w:rPr>
          <w:noProof/>
        </w:rPr>
        <w:tab/>
      </w:r>
      <w:r>
        <w:rPr>
          <w:noProof/>
        </w:rPr>
        <w:fldChar w:fldCharType="begin"/>
      </w:r>
      <w:r>
        <w:rPr>
          <w:noProof/>
        </w:rPr>
        <w:instrText xml:space="preserve"> PAGEREF _Toc286941623 \h </w:instrText>
      </w:r>
      <w:r>
        <w:rPr>
          <w:noProof/>
        </w:rPr>
      </w:r>
      <w:r>
        <w:rPr>
          <w:noProof/>
        </w:rPr>
        <w:fldChar w:fldCharType="separate"/>
      </w:r>
      <w:r w:rsidR="005D1D02">
        <w:rPr>
          <w:noProof/>
        </w:rPr>
        <w:t>12</w:t>
      </w:r>
      <w:r>
        <w:rPr>
          <w:noProof/>
        </w:rPr>
        <w:fldChar w:fldCharType="end"/>
      </w:r>
    </w:p>
    <w:p w14:paraId="289B1B90"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_Toc286941624 \h </w:instrText>
      </w:r>
      <w:r>
        <w:rPr>
          <w:noProof/>
        </w:rPr>
      </w:r>
      <w:r>
        <w:rPr>
          <w:noProof/>
        </w:rPr>
        <w:fldChar w:fldCharType="separate"/>
      </w:r>
      <w:r w:rsidR="005D1D02">
        <w:rPr>
          <w:noProof/>
        </w:rPr>
        <w:t>12</w:t>
      </w:r>
      <w:r>
        <w:rPr>
          <w:noProof/>
        </w:rPr>
        <w:fldChar w:fldCharType="end"/>
      </w:r>
    </w:p>
    <w:p w14:paraId="617D325C" w14:textId="77777777" w:rsidR="002A4029" w:rsidRDefault="002A4029">
      <w:pPr>
        <w:pStyle w:val="TOC1"/>
        <w:rPr>
          <w:rFonts w:asciiTheme="minorHAnsi" w:eastAsiaTheme="minorEastAsia" w:hAnsiTheme="minorHAnsi" w:cstheme="minorBidi"/>
          <w:caps w:val="0"/>
          <w:kern w:val="0"/>
          <w:sz w:val="24"/>
          <w:szCs w:val="24"/>
          <w:lang w:eastAsia="ja-JP"/>
        </w:rPr>
      </w:pPr>
      <w:r w:rsidRPr="00F050B2">
        <w:rPr>
          <w:rFonts w:ascii="宋体" w:hAnsi="宋体" w:cs="宋体" w:hint="eastAsia"/>
        </w:rPr>
        <w:t>第</w:t>
      </w:r>
      <w:r w:rsidRPr="00F050B2">
        <w:rPr>
          <w:rFonts w:ascii="宋体" w:hAnsi="宋体" w:cs="宋体" w:hint="eastAsia"/>
        </w:rPr>
        <w:t>3</w:t>
      </w:r>
      <w:r w:rsidRPr="00F050B2">
        <w:rPr>
          <w:rFonts w:ascii="宋体" w:hAnsi="宋体" w:cs="宋体" w:hint="eastAsia"/>
        </w:rPr>
        <w:t>章</w:t>
      </w:r>
      <w:r w:rsidRPr="00F050B2">
        <w:rPr>
          <w:rFonts w:ascii="宋体" w:hAnsi="宋体" w:cs="宋体"/>
        </w:rPr>
        <w:t xml:space="preserve"> IOS.GIS.Common.Tool </w:t>
      </w:r>
      <w:r w:rsidRPr="00F050B2">
        <w:rPr>
          <w:rFonts w:ascii="宋体" w:hAnsi="宋体" w:cs="宋体" w:hint="eastAsia"/>
        </w:rPr>
        <w:t>功能包概要设计</w:t>
      </w:r>
      <w:r>
        <w:tab/>
      </w:r>
      <w:r>
        <w:fldChar w:fldCharType="begin"/>
      </w:r>
      <w:r>
        <w:instrText xml:space="preserve"> PAGEREF _Toc286941625 \h </w:instrText>
      </w:r>
      <w:r>
        <w:fldChar w:fldCharType="separate"/>
      </w:r>
      <w:r w:rsidR="005D1D02">
        <w:t>13</w:t>
      </w:r>
      <w:r>
        <w:fldChar w:fldCharType="end"/>
      </w:r>
    </w:p>
    <w:p w14:paraId="1B01E577"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_Toc286941626 \h </w:instrText>
      </w:r>
      <w:r>
        <w:rPr>
          <w:noProof/>
        </w:rPr>
      </w:r>
      <w:r>
        <w:rPr>
          <w:noProof/>
        </w:rPr>
        <w:fldChar w:fldCharType="separate"/>
      </w:r>
      <w:r w:rsidR="005D1D02">
        <w:rPr>
          <w:noProof/>
        </w:rPr>
        <w:t>13</w:t>
      </w:r>
      <w:r>
        <w:rPr>
          <w:noProof/>
        </w:rPr>
        <w:fldChar w:fldCharType="end"/>
      </w:r>
    </w:p>
    <w:p w14:paraId="32CCCB3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_Toc286941627 \h </w:instrText>
      </w:r>
      <w:r>
        <w:rPr>
          <w:noProof/>
        </w:rPr>
      </w:r>
      <w:r>
        <w:rPr>
          <w:noProof/>
        </w:rPr>
        <w:fldChar w:fldCharType="separate"/>
      </w:r>
      <w:r w:rsidR="005D1D02">
        <w:rPr>
          <w:noProof/>
        </w:rPr>
        <w:t>13</w:t>
      </w:r>
      <w:r>
        <w:rPr>
          <w:noProof/>
        </w:rPr>
        <w:fldChar w:fldCharType="end"/>
      </w:r>
    </w:p>
    <w:p w14:paraId="759DC829"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宋体" w:hAnsi="宋体" w:cs="宋体"/>
          <w:noProof/>
        </w:rPr>
        <w:t xml:space="preserve">3.1.2 </w:t>
      </w:r>
      <w:r w:rsidRPr="00F050B2">
        <w:rPr>
          <w:rFonts w:ascii="宋体" w:hAnsi="宋体" w:cs="宋体" w:hint="eastAsia"/>
          <w:noProof/>
        </w:rPr>
        <w:t>现有</w:t>
      </w:r>
      <w:r>
        <w:rPr>
          <w:rFonts w:hint="eastAsia"/>
          <w:noProof/>
        </w:rPr>
        <w:t>移动</w:t>
      </w:r>
      <w:r>
        <w:rPr>
          <w:noProof/>
        </w:rPr>
        <w:t>GIS</w:t>
      </w:r>
      <w:r w:rsidRPr="00F050B2">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_Toc286941628 \h </w:instrText>
      </w:r>
      <w:r>
        <w:rPr>
          <w:noProof/>
        </w:rPr>
      </w:r>
      <w:r>
        <w:rPr>
          <w:noProof/>
        </w:rPr>
        <w:fldChar w:fldCharType="separate"/>
      </w:r>
      <w:r w:rsidR="005D1D02">
        <w:rPr>
          <w:noProof/>
        </w:rPr>
        <w:t>14</w:t>
      </w:r>
      <w:r>
        <w:rPr>
          <w:noProof/>
        </w:rPr>
        <w:fldChar w:fldCharType="end"/>
      </w:r>
    </w:p>
    <w:p w14:paraId="4114C767"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_Toc286941629 \h </w:instrText>
      </w:r>
      <w:r>
        <w:rPr>
          <w:noProof/>
        </w:rPr>
      </w:r>
      <w:r>
        <w:rPr>
          <w:noProof/>
        </w:rPr>
        <w:fldChar w:fldCharType="separate"/>
      </w:r>
      <w:r w:rsidR="005D1D02">
        <w:rPr>
          <w:noProof/>
        </w:rPr>
        <w:t>15</w:t>
      </w:r>
      <w:r>
        <w:rPr>
          <w:noProof/>
        </w:rPr>
        <w:fldChar w:fldCharType="end"/>
      </w:r>
    </w:p>
    <w:p w14:paraId="553293A8"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_Toc286941630 \h </w:instrText>
      </w:r>
      <w:r>
        <w:rPr>
          <w:noProof/>
        </w:rPr>
      </w:r>
      <w:r>
        <w:rPr>
          <w:noProof/>
        </w:rPr>
        <w:fldChar w:fldCharType="separate"/>
      </w:r>
      <w:r w:rsidR="005D1D02">
        <w:rPr>
          <w:noProof/>
        </w:rPr>
        <w:t>15</w:t>
      </w:r>
      <w:r>
        <w:rPr>
          <w:noProof/>
        </w:rPr>
        <w:fldChar w:fldCharType="end"/>
      </w:r>
    </w:p>
    <w:p w14:paraId="10577AB0"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3.2.2 </w:t>
      </w:r>
      <w:r w:rsidRPr="00F050B2">
        <w:rPr>
          <w:rFonts w:ascii="黑体" w:hAnsi="黑体" w:cs="黑体" w:hint="eastAsia"/>
          <w:noProof/>
        </w:rPr>
        <w:t>位置服务子系统</w:t>
      </w:r>
      <w:r>
        <w:rPr>
          <w:noProof/>
        </w:rPr>
        <w:tab/>
      </w:r>
      <w:r>
        <w:rPr>
          <w:noProof/>
        </w:rPr>
        <w:fldChar w:fldCharType="begin"/>
      </w:r>
      <w:r>
        <w:rPr>
          <w:noProof/>
        </w:rPr>
        <w:instrText xml:space="preserve"> PAGEREF _Toc286941631 \h </w:instrText>
      </w:r>
      <w:r>
        <w:rPr>
          <w:noProof/>
        </w:rPr>
      </w:r>
      <w:r>
        <w:rPr>
          <w:noProof/>
        </w:rPr>
        <w:fldChar w:fldCharType="separate"/>
      </w:r>
      <w:r w:rsidR="005D1D02">
        <w:rPr>
          <w:noProof/>
        </w:rPr>
        <w:t>16</w:t>
      </w:r>
      <w:r>
        <w:rPr>
          <w:noProof/>
        </w:rPr>
        <w:fldChar w:fldCharType="end"/>
      </w:r>
    </w:p>
    <w:p w14:paraId="070A5F93"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_Toc286941632 \h </w:instrText>
      </w:r>
      <w:r>
        <w:rPr>
          <w:noProof/>
        </w:rPr>
      </w:r>
      <w:r>
        <w:rPr>
          <w:noProof/>
        </w:rPr>
        <w:fldChar w:fldCharType="separate"/>
      </w:r>
      <w:r w:rsidR="005D1D02">
        <w:rPr>
          <w:noProof/>
        </w:rPr>
        <w:t>16</w:t>
      </w:r>
      <w:r>
        <w:rPr>
          <w:noProof/>
        </w:rPr>
        <w:fldChar w:fldCharType="end"/>
      </w:r>
    </w:p>
    <w:p w14:paraId="34012F45"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宋体" w:hAnsi="宋体" w:cs="宋体"/>
          <w:noProof/>
        </w:rPr>
        <w:t xml:space="preserve">3.2.2.2 </w:t>
      </w:r>
      <w:r w:rsidRPr="00F050B2">
        <w:rPr>
          <w:rFonts w:ascii="宋体" w:hAnsi="宋体" w:cs="宋体" w:hint="eastAsia"/>
          <w:noProof/>
        </w:rPr>
        <w:t>移动定位服务模块</w:t>
      </w:r>
      <w:r>
        <w:rPr>
          <w:noProof/>
        </w:rPr>
        <w:tab/>
      </w:r>
      <w:r>
        <w:rPr>
          <w:noProof/>
        </w:rPr>
        <w:fldChar w:fldCharType="begin"/>
      </w:r>
      <w:r>
        <w:rPr>
          <w:noProof/>
        </w:rPr>
        <w:instrText xml:space="preserve"> PAGEREF _Toc286941633 \h </w:instrText>
      </w:r>
      <w:r>
        <w:rPr>
          <w:noProof/>
        </w:rPr>
      </w:r>
      <w:r>
        <w:rPr>
          <w:noProof/>
        </w:rPr>
        <w:fldChar w:fldCharType="separate"/>
      </w:r>
      <w:r w:rsidR="005D1D02">
        <w:rPr>
          <w:noProof/>
        </w:rPr>
        <w:t>16</w:t>
      </w:r>
      <w:r>
        <w:rPr>
          <w:noProof/>
        </w:rPr>
        <w:fldChar w:fldCharType="end"/>
      </w:r>
    </w:p>
    <w:p w14:paraId="2C7F2BA1"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3.2.3 </w:t>
      </w:r>
      <w:r w:rsidRPr="00F050B2">
        <w:rPr>
          <w:rFonts w:ascii="黑体" w:hAnsi="黑体" w:cs="黑体" w:hint="eastAsia"/>
          <w:noProof/>
        </w:rPr>
        <w:t>矢量数据子系统</w:t>
      </w:r>
      <w:r>
        <w:rPr>
          <w:noProof/>
        </w:rPr>
        <w:tab/>
      </w:r>
      <w:r>
        <w:rPr>
          <w:noProof/>
        </w:rPr>
        <w:fldChar w:fldCharType="begin"/>
      </w:r>
      <w:r>
        <w:rPr>
          <w:noProof/>
        </w:rPr>
        <w:instrText xml:space="preserve"> PAGEREF _Toc286941634 \h </w:instrText>
      </w:r>
      <w:r>
        <w:rPr>
          <w:noProof/>
        </w:rPr>
      </w:r>
      <w:r>
        <w:rPr>
          <w:noProof/>
        </w:rPr>
        <w:fldChar w:fldCharType="separate"/>
      </w:r>
      <w:r w:rsidR="005D1D02">
        <w:rPr>
          <w:noProof/>
        </w:rPr>
        <w:t>17</w:t>
      </w:r>
      <w:r>
        <w:rPr>
          <w:noProof/>
        </w:rPr>
        <w:fldChar w:fldCharType="end"/>
      </w:r>
    </w:p>
    <w:p w14:paraId="25B996DB"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_Toc286941635 \h </w:instrText>
      </w:r>
      <w:r>
        <w:rPr>
          <w:noProof/>
        </w:rPr>
      </w:r>
      <w:r>
        <w:rPr>
          <w:noProof/>
        </w:rPr>
        <w:fldChar w:fldCharType="separate"/>
      </w:r>
      <w:r w:rsidR="005D1D02">
        <w:rPr>
          <w:noProof/>
        </w:rPr>
        <w:t>17</w:t>
      </w:r>
      <w:r>
        <w:rPr>
          <w:noProof/>
        </w:rPr>
        <w:fldChar w:fldCharType="end"/>
      </w:r>
    </w:p>
    <w:p w14:paraId="5BDD2174"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3.2.3.2</w:t>
      </w:r>
      <w:r>
        <w:rPr>
          <w:rFonts w:hint="eastAsia"/>
          <w:noProof/>
        </w:rPr>
        <w:t xml:space="preserve"> </w:t>
      </w:r>
      <w:r>
        <w:rPr>
          <w:rFonts w:hint="eastAsia"/>
          <w:noProof/>
        </w:rPr>
        <w:t>矢量数据持久化模块</w:t>
      </w:r>
      <w:r>
        <w:rPr>
          <w:noProof/>
        </w:rPr>
        <w:tab/>
      </w:r>
      <w:r>
        <w:rPr>
          <w:noProof/>
        </w:rPr>
        <w:fldChar w:fldCharType="begin"/>
      </w:r>
      <w:r>
        <w:rPr>
          <w:noProof/>
        </w:rPr>
        <w:instrText xml:space="preserve"> PAGEREF _Toc286941636 \h </w:instrText>
      </w:r>
      <w:r>
        <w:rPr>
          <w:noProof/>
        </w:rPr>
      </w:r>
      <w:r>
        <w:rPr>
          <w:noProof/>
        </w:rPr>
        <w:fldChar w:fldCharType="separate"/>
      </w:r>
      <w:r w:rsidR="005D1D02">
        <w:rPr>
          <w:noProof/>
        </w:rPr>
        <w:t>17</w:t>
      </w:r>
      <w:r>
        <w:rPr>
          <w:noProof/>
        </w:rPr>
        <w:fldChar w:fldCharType="end"/>
      </w:r>
    </w:p>
    <w:p w14:paraId="4D594D6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_Toc286941637 \h </w:instrText>
      </w:r>
      <w:r>
        <w:rPr>
          <w:noProof/>
        </w:rPr>
      </w:r>
      <w:r>
        <w:rPr>
          <w:noProof/>
        </w:rPr>
        <w:fldChar w:fldCharType="separate"/>
      </w:r>
      <w:r w:rsidR="005D1D02">
        <w:rPr>
          <w:noProof/>
        </w:rPr>
        <w:t>18</w:t>
      </w:r>
      <w:r>
        <w:rPr>
          <w:noProof/>
        </w:rPr>
        <w:fldChar w:fldCharType="end"/>
      </w:r>
    </w:p>
    <w:p w14:paraId="75FC838C"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_Toc286941638 \h </w:instrText>
      </w:r>
      <w:r>
        <w:rPr>
          <w:noProof/>
        </w:rPr>
      </w:r>
      <w:r>
        <w:rPr>
          <w:noProof/>
        </w:rPr>
        <w:fldChar w:fldCharType="separate"/>
      </w:r>
      <w:r w:rsidR="005D1D02">
        <w:rPr>
          <w:noProof/>
        </w:rPr>
        <w:t>19</w:t>
      </w:r>
      <w:r>
        <w:rPr>
          <w:noProof/>
        </w:rPr>
        <w:fldChar w:fldCharType="end"/>
      </w:r>
    </w:p>
    <w:p w14:paraId="734F8519"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_Toc286941639 \h </w:instrText>
      </w:r>
      <w:r>
        <w:rPr>
          <w:noProof/>
        </w:rPr>
      </w:r>
      <w:r>
        <w:rPr>
          <w:noProof/>
        </w:rPr>
        <w:fldChar w:fldCharType="separate"/>
      </w:r>
      <w:r w:rsidR="005D1D02">
        <w:rPr>
          <w:noProof/>
        </w:rPr>
        <w:t>19</w:t>
      </w:r>
      <w:r>
        <w:rPr>
          <w:noProof/>
        </w:rPr>
        <w:fldChar w:fldCharType="end"/>
      </w:r>
    </w:p>
    <w:p w14:paraId="4CB1F802"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_Toc286941640 \h </w:instrText>
      </w:r>
      <w:r>
        <w:rPr>
          <w:noProof/>
        </w:rPr>
      </w:r>
      <w:r>
        <w:rPr>
          <w:noProof/>
        </w:rPr>
        <w:fldChar w:fldCharType="separate"/>
      </w:r>
      <w:r w:rsidR="005D1D02">
        <w:rPr>
          <w:noProof/>
        </w:rPr>
        <w:t>19</w:t>
      </w:r>
      <w:r>
        <w:rPr>
          <w:noProof/>
        </w:rPr>
        <w:fldChar w:fldCharType="end"/>
      </w:r>
    </w:p>
    <w:p w14:paraId="62843C2B"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_Toc286941641 \h </w:instrText>
      </w:r>
      <w:r>
        <w:rPr>
          <w:noProof/>
        </w:rPr>
      </w:r>
      <w:r>
        <w:rPr>
          <w:noProof/>
        </w:rPr>
        <w:fldChar w:fldCharType="separate"/>
      </w:r>
      <w:r w:rsidR="005D1D02">
        <w:rPr>
          <w:noProof/>
        </w:rPr>
        <w:t>19</w:t>
      </w:r>
      <w:r>
        <w:rPr>
          <w:noProof/>
        </w:rPr>
        <w:fldChar w:fldCharType="end"/>
      </w:r>
    </w:p>
    <w:p w14:paraId="0605167D"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3.2.5</w:t>
      </w:r>
      <w:r>
        <w:rPr>
          <w:noProof/>
        </w:rPr>
        <w:t xml:space="preserve"> </w:t>
      </w:r>
      <w:r>
        <w:rPr>
          <w:rFonts w:hint="eastAsia"/>
          <w:noProof/>
        </w:rPr>
        <w:t>地图</w:t>
      </w:r>
      <w:r>
        <w:rPr>
          <w:noProof/>
        </w:rPr>
        <w:t>UI</w:t>
      </w:r>
      <w:r w:rsidRPr="00F050B2">
        <w:rPr>
          <w:rFonts w:ascii="黑体" w:hAnsi="黑体" w:cs="黑体" w:hint="eastAsia"/>
          <w:noProof/>
        </w:rPr>
        <w:t>子系统</w:t>
      </w:r>
      <w:r>
        <w:rPr>
          <w:noProof/>
        </w:rPr>
        <w:tab/>
      </w:r>
      <w:r>
        <w:rPr>
          <w:noProof/>
        </w:rPr>
        <w:fldChar w:fldCharType="begin"/>
      </w:r>
      <w:r>
        <w:rPr>
          <w:noProof/>
        </w:rPr>
        <w:instrText xml:space="preserve"> PAGEREF _Toc286941642 \h </w:instrText>
      </w:r>
      <w:r>
        <w:rPr>
          <w:noProof/>
        </w:rPr>
      </w:r>
      <w:r>
        <w:rPr>
          <w:noProof/>
        </w:rPr>
        <w:fldChar w:fldCharType="separate"/>
      </w:r>
      <w:r w:rsidR="005D1D02">
        <w:rPr>
          <w:noProof/>
        </w:rPr>
        <w:t>21</w:t>
      </w:r>
      <w:r>
        <w:rPr>
          <w:noProof/>
        </w:rPr>
        <w:fldChar w:fldCharType="end"/>
      </w:r>
    </w:p>
    <w:p w14:paraId="0C3C7D39"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3.2.5.1 </w:t>
      </w:r>
      <w:r w:rsidRPr="00F050B2">
        <w:rPr>
          <w:rFonts w:ascii="黑体" w:hAnsi="黑体" w:cs="黑体" w:hint="eastAsia"/>
          <w:noProof/>
        </w:rPr>
        <w:t>地图浏览模块</w:t>
      </w:r>
      <w:r>
        <w:rPr>
          <w:noProof/>
        </w:rPr>
        <w:tab/>
      </w:r>
      <w:r>
        <w:rPr>
          <w:noProof/>
        </w:rPr>
        <w:fldChar w:fldCharType="begin"/>
      </w:r>
      <w:r>
        <w:rPr>
          <w:noProof/>
        </w:rPr>
        <w:instrText xml:space="preserve"> PAGEREF _Toc286941643 \h </w:instrText>
      </w:r>
      <w:r>
        <w:rPr>
          <w:noProof/>
        </w:rPr>
      </w:r>
      <w:r>
        <w:rPr>
          <w:noProof/>
        </w:rPr>
        <w:fldChar w:fldCharType="separate"/>
      </w:r>
      <w:r w:rsidR="005D1D02">
        <w:rPr>
          <w:noProof/>
        </w:rPr>
        <w:t>21</w:t>
      </w:r>
      <w:r>
        <w:rPr>
          <w:noProof/>
        </w:rPr>
        <w:fldChar w:fldCharType="end"/>
      </w:r>
    </w:p>
    <w:p w14:paraId="079CB5F3"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F050B2">
        <w:rPr>
          <w:rFonts w:ascii="黑体" w:hAnsi="黑体" w:cs="黑体"/>
          <w:noProof/>
        </w:rPr>
        <w:t xml:space="preserve"> </w:t>
      </w:r>
      <w:r w:rsidRPr="00F050B2">
        <w:rPr>
          <w:rFonts w:ascii="黑体" w:hAnsi="黑体" w:cs="黑体" w:hint="eastAsia"/>
          <w:noProof/>
        </w:rPr>
        <w:t>图层定义模块</w:t>
      </w:r>
      <w:r>
        <w:rPr>
          <w:noProof/>
        </w:rPr>
        <w:tab/>
      </w:r>
      <w:r>
        <w:rPr>
          <w:noProof/>
        </w:rPr>
        <w:fldChar w:fldCharType="begin"/>
      </w:r>
      <w:r>
        <w:rPr>
          <w:noProof/>
        </w:rPr>
        <w:instrText xml:space="preserve"> PAGEREF _Toc286941644 \h </w:instrText>
      </w:r>
      <w:r>
        <w:rPr>
          <w:noProof/>
        </w:rPr>
      </w:r>
      <w:r>
        <w:rPr>
          <w:noProof/>
        </w:rPr>
        <w:fldChar w:fldCharType="separate"/>
      </w:r>
      <w:r w:rsidR="005D1D02">
        <w:rPr>
          <w:noProof/>
        </w:rPr>
        <w:t>21</w:t>
      </w:r>
      <w:r>
        <w:rPr>
          <w:noProof/>
        </w:rPr>
        <w:fldChar w:fldCharType="end"/>
      </w:r>
    </w:p>
    <w:p w14:paraId="21FCCE4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3.2.6</w:t>
      </w:r>
      <w:r w:rsidRPr="00F050B2">
        <w:rPr>
          <w:rFonts w:ascii="黑体" w:hAnsi="黑体" w:cs="黑体"/>
          <w:noProof/>
        </w:rPr>
        <w:t xml:space="preserve"> </w:t>
      </w:r>
      <w:r w:rsidRPr="00F050B2">
        <w:rPr>
          <w:rFonts w:ascii="黑体" w:hAnsi="黑体" w:cs="黑体" w:hint="eastAsia"/>
          <w:noProof/>
        </w:rPr>
        <w:t>设计的可裁剪性</w:t>
      </w:r>
      <w:r>
        <w:rPr>
          <w:noProof/>
        </w:rPr>
        <w:tab/>
      </w:r>
      <w:r>
        <w:rPr>
          <w:noProof/>
        </w:rPr>
        <w:fldChar w:fldCharType="begin"/>
      </w:r>
      <w:r>
        <w:rPr>
          <w:noProof/>
        </w:rPr>
        <w:instrText xml:space="preserve"> PAGEREF _Toc286941645 \h </w:instrText>
      </w:r>
      <w:r>
        <w:rPr>
          <w:noProof/>
        </w:rPr>
      </w:r>
      <w:r>
        <w:rPr>
          <w:noProof/>
        </w:rPr>
        <w:fldChar w:fldCharType="separate"/>
      </w:r>
      <w:r w:rsidR="005D1D02">
        <w:rPr>
          <w:noProof/>
        </w:rPr>
        <w:t>22</w:t>
      </w:r>
      <w:r>
        <w:rPr>
          <w:noProof/>
        </w:rPr>
        <w:fldChar w:fldCharType="end"/>
      </w:r>
    </w:p>
    <w:p w14:paraId="7A82003C"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3.2.6.1</w:t>
      </w:r>
      <w:r w:rsidRPr="00F050B2">
        <w:rPr>
          <w:rFonts w:ascii="黑体" w:hAnsi="黑体" w:cs="黑体" w:hint="eastAsia"/>
          <w:noProof/>
        </w:rPr>
        <w:t xml:space="preserve"> </w:t>
      </w:r>
      <w:r w:rsidRPr="00F050B2">
        <w:rPr>
          <w:rFonts w:ascii="黑体" w:hAnsi="黑体" w:cs="黑体" w:hint="eastAsia"/>
          <w:noProof/>
        </w:rPr>
        <w:t>位置服务子系统的裁剪</w:t>
      </w:r>
      <w:r>
        <w:rPr>
          <w:noProof/>
        </w:rPr>
        <w:tab/>
      </w:r>
      <w:r>
        <w:rPr>
          <w:noProof/>
        </w:rPr>
        <w:fldChar w:fldCharType="begin"/>
      </w:r>
      <w:r>
        <w:rPr>
          <w:noProof/>
        </w:rPr>
        <w:instrText xml:space="preserve"> PAGEREF _Toc286941646 \h </w:instrText>
      </w:r>
      <w:r>
        <w:rPr>
          <w:noProof/>
        </w:rPr>
      </w:r>
      <w:r>
        <w:rPr>
          <w:noProof/>
        </w:rPr>
        <w:fldChar w:fldCharType="separate"/>
      </w:r>
      <w:r w:rsidR="005D1D02">
        <w:rPr>
          <w:noProof/>
        </w:rPr>
        <w:t>23</w:t>
      </w:r>
      <w:r>
        <w:rPr>
          <w:noProof/>
        </w:rPr>
        <w:fldChar w:fldCharType="end"/>
      </w:r>
    </w:p>
    <w:p w14:paraId="684FEF76"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3.2.6.2 </w:t>
      </w:r>
      <w:r w:rsidRPr="00F050B2">
        <w:rPr>
          <w:rFonts w:ascii="黑体" w:hAnsi="黑体" w:cs="黑体" w:hint="eastAsia"/>
          <w:noProof/>
        </w:rPr>
        <w:t>矢量数据相关</w:t>
      </w:r>
      <w:r w:rsidRPr="00F050B2">
        <w:rPr>
          <w:rFonts w:ascii="黑体" w:hAnsi="黑体" w:cs="黑体"/>
          <w:noProof/>
        </w:rPr>
        <w:t>GIS</w:t>
      </w:r>
      <w:r w:rsidRPr="00F050B2">
        <w:rPr>
          <w:rFonts w:ascii="黑体" w:hAnsi="黑体" w:cs="黑体" w:hint="eastAsia"/>
          <w:noProof/>
        </w:rPr>
        <w:t>模块的裁剪</w:t>
      </w:r>
      <w:r>
        <w:rPr>
          <w:noProof/>
        </w:rPr>
        <w:tab/>
      </w:r>
      <w:r>
        <w:rPr>
          <w:noProof/>
        </w:rPr>
        <w:fldChar w:fldCharType="begin"/>
      </w:r>
      <w:r>
        <w:rPr>
          <w:noProof/>
        </w:rPr>
        <w:instrText xml:space="preserve"> PAGEREF _Toc286941647 \h </w:instrText>
      </w:r>
      <w:r>
        <w:rPr>
          <w:noProof/>
        </w:rPr>
      </w:r>
      <w:r>
        <w:rPr>
          <w:noProof/>
        </w:rPr>
        <w:fldChar w:fldCharType="separate"/>
      </w:r>
      <w:r w:rsidR="005D1D02">
        <w:rPr>
          <w:noProof/>
        </w:rPr>
        <w:t>24</w:t>
      </w:r>
      <w:r>
        <w:rPr>
          <w:noProof/>
        </w:rPr>
        <w:fldChar w:fldCharType="end"/>
      </w:r>
    </w:p>
    <w:p w14:paraId="5DA270D6"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_Toc286941648 \h </w:instrText>
      </w:r>
      <w:r>
        <w:rPr>
          <w:noProof/>
        </w:rPr>
      </w:r>
      <w:r>
        <w:rPr>
          <w:noProof/>
        </w:rPr>
        <w:fldChar w:fldCharType="separate"/>
      </w:r>
      <w:r w:rsidR="005D1D02">
        <w:rPr>
          <w:noProof/>
        </w:rPr>
        <w:t>26</w:t>
      </w:r>
      <w:r>
        <w:rPr>
          <w:noProof/>
        </w:rPr>
        <w:fldChar w:fldCharType="end"/>
      </w:r>
    </w:p>
    <w:p w14:paraId="3BCF9BF5"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3.2.7.1 </w:t>
      </w:r>
      <w:r w:rsidRPr="00F050B2">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_Toc286941649 \h </w:instrText>
      </w:r>
      <w:r>
        <w:rPr>
          <w:noProof/>
        </w:rPr>
      </w:r>
      <w:r>
        <w:rPr>
          <w:noProof/>
        </w:rPr>
        <w:fldChar w:fldCharType="separate"/>
      </w:r>
      <w:r w:rsidR="005D1D02">
        <w:rPr>
          <w:noProof/>
        </w:rPr>
        <w:t>26</w:t>
      </w:r>
      <w:r>
        <w:rPr>
          <w:noProof/>
        </w:rPr>
        <w:fldChar w:fldCharType="end"/>
      </w:r>
    </w:p>
    <w:p w14:paraId="269ED428"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_Toc286941650 \h </w:instrText>
      </w:r>
      <w:r>
        <w:rPr>
          <w:noProof/>
        </w:rPr>
      </w:r>
      <w:r>
        <w:rPr>
          <w:noProof/>
        </w:rPr>
        <w:fldChar w:fldCharType="separate"/>
      </w:r>
      <w:r w:rsidR="005D1D02">
        <w:rPr>
          <w:noProof/>
        </w:rPr>
        <w:t>26</w:t>
      </w:r>
      <w:r>
        <w:rPr>
          <w:noProof/>
        </w:rPr>
        <w:fldChar w:fldCharType="end"/>
      </w:r>
    </w:p>
    <w:p w14:paraId="363DC751"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第4章</w:t>
      </w:r>
      <w:r w:rsidRPr="00F050B2">
        <w:rPr>
          <w:rFonts w:ascii="宋体" w:hAnsi="宋体" w:cs="宋体"/>
        </w:rPr>
        <w:t xml:space="preserve"> </w:t>
      </w:r>
      <w:r w:rsidRPr="00F050B2">
        <w:rPr>
          <w:rFonts w:ascii="宋体" w:hAnsi="宋体" w:cs="宋体" w:hint="eastAsia"/>
        </w:rPr>
        <w:t>地理坐标模块详细设计</w:t>
      </w:r>
      <w:r>
        <w:tab/>
      </w:r>
      <w:r>
        <w:fldChar w:fldCharType="begin"/>
      </w:r>
      <w:r>
        <w:instrText xml:space="preserve"> PAGEREF _Toc286941651 \h </w:instrText>
      </w:r>
      <w:r>
        <w:fldChar w:fldCharType="separate"/>
      </w:r>
      <w:r w:rsidR="005D1D02">
        <w:t>27</w:t>
      </w:r>
      <w:r>
        <w:fldChar w:fldCharType="end"/>
      </w:r>
    </w:p>
    <w:p w14:paraId="7B143E85"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第5章</w:t>
      </w:r>
      <w:r w:rsidRPr="00F050B2">
        <w:rPr>
          <w:rFonts w:ascii="宋体" w:hAnsi="宋体" w:cs="宋体"/>
        </w:rPr>
        <w:t xml:space="preserve"> </w:t>
      </w:r>
      <w:r w:rsidRPr="00F050B2">
        <w:rPr>
          <w:rFonts w:ascii="宋体" w:hAnsi="宋体" w:cs="宋体" w:hint="eastAsia"/>
        </w:rPr>
        <w:t>移动定位服务模块详细设计</w:t>
      </w:r>
      <w:r>
        <w:tab/>
      </w:r>
      <w:r>
        <w:fldChar w:fldCharType="begin"/>
      </w:r>
      <w:r>
        <w:instrText xml:space="preserve"> PAGEREF _Toc286941652 \h </w:instrText>
      </w:r>
      <w:r>
        <w:fldChar w:fldCharType="separate"/>
      </w:r>
      <w:r w:rsidR="005D1D02">
        <w:t>28</w:t>
      </w:r>
      <w:r>
        <w:fldChar w:fldCharType="end"/>
      </w:r>
    </w:p>
    <w:p w14:paraId="52AF7B30"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第6章</w:t>
      </w:r>
      <w:r w:rsidRPr="00F050B2">
        <w:rPr>
          <w:rFonts w:ascii="宋体" w:hAnsi="宋体" w:cs="宋体"/>
        </w:rPr>
        <w:t xml:space="preserve"> </w:t>
      </w:r>
      <w:r w:rsidRPr="00F050B2">
        <w:rPr>
          <w:rFonts w:ascii="宋体" w:hAnsi="宋体" w:cs="宋体" w:hint="eastAsia"/>
        </w:rPr>
        <w:t>栅格数据结构模块详细设计</w:t>
      </w:r>
      <w:r>
        <w:tab/>
      </w:r>
      <w:r>
        <w:fldChar w:fldCharType="begin"/>
      </w:r>
      <w:r>
        <w:instrText xml:space="preserve"> PAGEREF _Toc286941653 \h </w:instrText>
      </w:r>
      <w:r>
        <w:fldChar w:fldCharType="separate"/>
      </w:r>
      <w:r w:rsidR="005D1D02">
        <w:t>29</w:t>
      </w:r>
      <w:r>
        <w:fldChar w:fldCharType="end"/>
      </w:r>
    </w:p>
    <w:p w14:paraId="3115B87B"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6.1 </w:t>
      </w:r>
      <w:r>
        <w:rPr>
          <w:rFonts w:hint="eastAsia"/>
          <w:noProof/>
        </w:rPr>
        <w:t>瓦片地图技术</w:t>
      </w:r>
      <w:r>
        <w:rPr>
          <w:noProof/>
        </w:rPr>
        <w:tab/>
      </w:r>
      <w:r>
        <w:rPr>
          <w:noProof/>
        </w:rPr>
        <w:fldChar w:fldCharType="begin"/>
      </w:r>
      <w:r>
        <w:rPr>
          <w:noProof/>
        </w:rPr>
        <w:instrText xml:space="preserve"> PAGEREF _Toc286941654 \h </w:instrText>
      </w:r>
      <w:r>
        <w:rPr>
          <w:noProof/>
        </w:rPr>
      </w:r>
      <w:r>
        <w:rPr>
          <w:noProof/>
        </w:rPr>
        <w:fldChar w:fldCharType="separate"/>
      </w:r>
      <w:r w:rsidR="005D1D02">
        <w:rPr>
          <w:noProof/>
        </w:rPr>
        <w:t>29</w:t>
      </w:r>
      <w:r>
        <w:rPr>
          <w:noProof/>
        </w:rPr>
        <w:fldChar w:fldCharType="end"/>
      </w:r>
    </w:p>
    <w:p w14:paraId="29530A9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6.1.1 </w:t>
      </w:r>
      <w:r>
        <w:rPr>
          <w:rFonts w:hint="eastAsia"/>
          <w:noProof/>
        </w:rPr>
        <w:t>瓦片地图技术应用场景</w:t>
      </w:r>
      <w:r>
        <w:rPr>
          <w:noProof/>
        </w:rPr>
        <w:tab/>
      </w:r>
      <w:r>
        <w:rPr>
          <w:noProof/>
        </w:rPr>
        <w:fldChar w:fldCharType="begin"/>
      </w:r>
      <w:r>
        <w:rPr>
          <w:noProof/>
        </w:rPr>
        <w:instrText xml:space="preserve"> PAGEREF _Toc286941655 \h </w:instrText>
      </w:r>
      <w:r>
        <w:rPr>
          <w:noProof/>
        </w:rPr>
      </w:r>
      <w:r>
        <w:rPr>
          <w:noProof/>
        </w:rPr>
        <w:fldChar w:fldCharType="separate"/>
      </w:r>
      <w:r w:rsidR="005D1D02">
        <w:rPr>
          <w:noProof/>
        </w:rPr>
        <w:t>30</w:t>
      </w:r>
      <w:r>
        <w:rPr>
          <w:noProof/>
        </w:rPr>
        <w:fldChar w:fldCharType="end"/>
      </w:r>
    </w:p>
    <w:p w14:paraId="71C94C3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6.1.2 </w:t>
      </w:r>
      <w:r>
        <w:rPr>
          <w:rFonts w:hint="eastAsia"/>
          <w:noProof/>
        </w:rPr>
        <w:t>瓦片地图技术原理概述</w:t>
      </w:r>
      <w:r>
        <w:rPr>
          <w:noProof/>
        </w:rPr>
        <w:tab/>
      </w:r>
      <w:r>
        <w:rPr>
          <w:noProof/>
        </w:rPr>
        <w:fldChar w:fldCharType="begin"/>
      </w:r>
      <w:r>
        <w:rPr>
          <w:noProof/>
        </w:rPr>
        <w:instrText xml:space="preserve"> PAGEREF _Toc286941656 \h </w:instrText>
      </w:r>
      <w:r>
        <w:rPr>
          <w:noProof/>
        </w:rPr>
      </w:r>
      <w:r>
        <w:rPr>
          <w:noProof/>
        </w:rPr>
        <w:fldChar w:fldCharType="separate"/>
      </w:r>
      <w:r w:rsidR="005D1D02">
        <w:rPr>
          <w:noProof/>
        </w:rPr>
        <w:t>30</w:t>
      </w:r>
      <w:r>
        <w:rPr>
          <w:noProof/>
        </w:rPr>
        <w:fldChar w:fldCharType="end"/>
      </w:r>
    </w:p>
    <w:p w14:paraId="527ED21F"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6.2</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_Toc286941657 \h </w:instrText>
      </w:r>
      <w:r>
        <w:rPr>
          <w:noProof/>
        </w:rPr>
      </w:r>
      <w:r>
        <w:rPr>
          <w:noProof/>
        </w:rPr>
        <w:fldChar w:fldCharType="separate"/>
      </w:r>
      <w:r w:rsidR="005D1D02">
        <w:rPr>
          <w:noProof/>
        </w:rPr>
        <w:t>30</w:t>
      </w:r>
      <w:r>
        <w:rPr>
          <w:noProof/>
        </w:rPr>
        <w:fldChar w:fldCharType="end"/>
      </w:r>
    </w:p>
    <w:p w14:paraId="664FC2C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6.2.1</w:t>
      </w:r>
      <w:r>
        <w:rPr>
          <w:rFonts w:hint="eastAsia"/>
          <w:noProof/>
        </w:rPr>
        <w:t xml:space="preserve"> </w:t>
      </w:r>
      <w:r>
        <w:rPr>
          <w:rFonts w:hint="eastAsia"/>
          <w:noProof/>
        </w:rPr>
        <w:t>瓦片金字塔的分辨率</w:t>
      </w:r>
      <w:r>
        <w:rPr>
          <w:noProof/>
        </w:rPr>
        <w:tab/>
      </w:r>
      <w:r>
        <w:rPr>
          <w:noProof/>
        </w:rPr>
        <w:fldChar w:fldCharType="begin"/>
      </w:r>
      <w:r>
        <w:rPr>
          <w:noProof/>
        </w:rPr>
        <w:instrText xml:space="preserve"> PAGEREF _Toc286941658 \h </w:instrText>
      </w:r>
      <w:r>
        <w:rPr>
          <w:noProof/>
        </w:rPr>
      </w:r>
      <w:r>
        <w:rPr>
          <w:noProof/>
        </w:rPr>
        <w:fldChar w:fldCharType="separate"/>
      </w:r>
      <w:r w:rsidR="005D1D02">
        <w:rPr>
          <w:noProof/>
        </w:rPr>
        <w:t>30</w:t>
      </w:r>
      <w:r>
        <w:rPr>
          <w:noProof/>
        </w:rPr>
        <w:fldChar w:fldCharType="end"/>
      </w:r>
    </w:p>
    <w:p w14:paraId="1CF146FC"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瓦片金字塔的构建</w:t>
      </w:r>
      <w:r>
        <w:rPr>
          <w:noProof/>
        </w:rPr>
        <w:tab/>
      </w:r>
      <w:r>
        <w:rPr>
          <w:noProof/>
        </w:rPr>
        <w:fldChar w:fldCharType="begin"/>
      </w:r>
      <w:r>
        <w:rPr>
          <w:noProof/>
        </w:rPr>
        <w:instrText xml:space="preserve"> PAGEREF _Toc286941659 \h </w:instrText>
      </w:r>
      <w:r>
        <w:rPr>
          <w:noProof/>
        </w:rPr>
      </w:r>
      <w:r>
        <w:rPr>
          <w:noProof/>
        </w:rPr>
        <w:fldChar w:fldCharType="separate"/>
      </w:r>
      <w:r w:rsidR="005D1D02">
        <w:rPr>
          <w:noProof/>
        </w:rPr>
        <w:t>31</w:t>
      </w:r>
      <w:r>
        <w:rPr>
          <w:noProof/>
        </w:rPr>
        <w:fldChar w:fldCharType="end"/>
      </w:r>
    </w:p>
    <w:p w14:paraId="6F3CE578"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sidRPr="00F050B2">
        <w:rPr>
          <w:rFonts w:ascii="宋体" w:hAnsi="宋体" w:cs="宋体"/>
          <w:noProof/>
        </w:rPr>
        <w:t xml:space="preserve">6.3 </w:t>
      </w:r>
      <w:r w:rsidRPr="00F050B2">
        <w:rPr>
          <w:rFonts w:ascii="宋体" w:hAnsi="宋体" w:cs="宋体" w:hint="eastAsia"/>
          <w:noProof/>
        </w:rPr>
        <w:t>瓦片地图的定义</w:t>
      </w:r>
      <w:r>
        <w:rPr>
          <w:noProof/>
        </w:rPr>
        <w:tab/>
      </w:r>
      <w:r>
        <w:rPr>
          <w:noProof/>
        </w:rPr>
        <w:fldChar w:fldCharType="begin"/>
      </w:r>
      <w:r>
        <w:rPr>
          <w:noProof/>
        </w:rPr>
        <w:instrText xml:space="preserve"> PAGEREF _Toc286941660 \h </w:instrText>
      </w:r>
      <w:r>
        <w:rPr>
          <w:noProof/>
        </w:rPr>
      </w:r>
      <w:r>
        <w:rPr>
          <w:noProof/>
        </w:rPr>
        <w:fldChar w:fldCharType="separate"/>
      </w:r>
      <w:r w:rsidR="005D1D02">
        <w:rPr>
          <w:noProof/>
        </w:rPr>
        <w:t>32</w:t>
      </w:r>
      <w:r>
        <w:rPr>
          <w:noProof/>
        </w:rPr>
        <w:fldChar w:fldCharType="end"/>
      </w:r>
    </w:p>
    <w:p w14:paraId="0E3C2814"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6.3.1 </w:t>
      </w:r>
      <w:r>
        <w:rPr>
          <w:rFonts w:hint="eastAsia"/>
          <w:noProof/>
        </w:rPr>
        <w:t>瓦片地图参数</w:t>
      </w:r>
      <w:r>
        <w:rPr>
          <w:noProof/>
        </w:rPr>
        <w:tab/>
      </w:r>
      <w:r>
        <w:rPr>
          <w:noProof/>
        </w:rPr>
        <w:fldChar w:fldCharType="begin"/>
      </w:r>
      <w:r>
        <w:rPr>
          <w:noProof/>
        </w:rPr>
        <w:instrText xml:space="preserve"> PAGEREF _Toc286941661 \h </w:instrText>
      </w:r>
      <w:r>
        <w:rPr>
          <w:noProof/>
        </w:rPr>
      </w:r>
      <w:r>
        <w:rPr>
          <w:noProof/>
        </w:rPr>
        <w:fldChar w:fldCharType="separate"/>
      </w:r>
      <w:r w:rsidR="005D1D02">
        <w:rPr>
          <w:noProof/>
        </w:rPr>
        <w:t>33</w:t>
      </w:r>
      <w:r>
        <w:rPr>
          <w:noProof/>
        </w:rPr>
        <w:fldChar w:fldCharType="end"/>
      </w:r>
    </w:p>
    <w:p w14:paraId="34DA47EE"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6.3.1.1 </w:t>
      </w:r>
      <w:r w:rsidRPr="00F050B2">
        <w:rPr>
          <w:rFonts w:ascii="黑体" w:hAnsi="黑体" w:cs="黑体" w:hint="eastAsia"/>
          <w:noProof/>
        </w:rPr>
        <w:t>缩放级数</w:t>
      </w:r>
      <w:r>
        <w:rPr>
          <w:noProof/>
        </w:rPr>
        <w:tab/>
      </w:r>
      <w:r>
        <w:rPr>
          <w:noProof/>
        </w:rPr>
        <w:fldChar w:fldCharType="begin"/>
      </w:r>
      <w:r>
        <w:rPr>
          <w:noProof/>
        </w:rPr>
        <w:instrText xml:space="preserve"> PAGEREF _Toc286941662 \h </w:instrText>
      </w:r>
      <w:r>
        <w:rPr>
          <w:noProof/>
        </w:rPr>
      </w:r>
      <w:r>
        <w:rPr>
          <w:noProof/>
        </w:rPr>
        <w:fldChar w:fldCharType="separate"/>
      </w:r>
      <w:r w:rsidR="005D1D02">
        <w:rPr>
          <w:noProof/>
        </w:rPr>
        <w:t>33</w:t>
      </w:r>
      <w:r>
        <w:rPr>
          <w:noProof/>
        </w:rPr>
        <w:fldChar w:fldCharType="end"/>
      </w:r>
    </w:p>
    <w:p w14:paraId="350645E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6.3.1.2 </w:t>
      </w:r>
      <w:r>
        <w:rPr>
          <w:rFonts w:hint="eastAsia"/>
          <w:noProof/>
        </w:rPr>
        <w:t>地图分辨率</w:t>
      </w:r>
      <w:r>
        <w:rPr>
          <w:noProof/>
        </w:rPr>
        <w:tab/>
      </w:r>
      <w:r>
        <w:rPr>
          <w:noProof/>
        </w:rPr>
        <w:fldChar w:fldCharType="begin"/>
      </w:r>
      <w:r>
        <w:rPr>
          <w:noProof/>
        </w:rPr>
        <w:instrText xml:space="preserve"> PAGEREF _Toc286941663 \h </w:instrText>
      </w:r>
      <w:r>
        <w:rPr>
          <w:noProof/>
        </w:rPr>
      </w:r>
      <w:r>
        <w:rPr>
          <w:noProof/>
        </w:rPr>
        <w:fldChar w:fldCharType="separate"/>
      </w:r>
      <w:r w:rsidR="005D1D02">
        <w:rPr>
          <w:noProof/>
        </w:rPr>
        <w:t>33</w:t>
      </w:r>
      <w:r>
        <w:rPr>
          <w:noProof/>
        </w:rPr>
        <w:fldChar w:fldCharType="end"/>
      </w:r>
    </w:p>
    <w:p w14:paraId="4CB5BEC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6.3.1.3</w:t>
      </w:r>
      <w:r w:rsidRPr="00F050B2">
        <w:rPr>
          <w:rFonts w:ascii="黑体" w:hAnsi="黑体" w:cs="黑体" w:hint="eastAsia"/>
          <w:noProof/>
        </w:rPr>
        <w:t xml:space="preserve"> </w:t>
      </w:r>
      <w:r w:rsidRPr="00F050B2">
        <w:rPr>
          <w:rFonts w:ascii="黑体" w:hAnsi="黑体" w:cs="黑体" w:hint="eastAsia"/>
          <w:noProof/>
        </w:rPr>
        <w:t>比例尺</w:t>
      </w:r>
      <w:r>
        <w:rPr>
          <w:noProof/>
        </w:rPr>
        <w:tab/>
      </w:r>
      <w:r>
        <w:rPr>
          <w:noProof/>
        </w:rPr>
        <w:fldChar w:fldCharType="begin"/>
      </w:r>
      <w:r>
        <w:rPr>
          <w:noProof/>
        </w:rPr>
        <w:instrText xml:space="preserve"> PAGEREF _Toc286941664 \h </w:instrText>
      </w:r>
      <w:r>
        <w:rPr>
          <w:noProof/>
        </w:rPr>
      </w:r>
      <w:r>
        <w:rPr>
          <w:noProof/>
        </w:rPr>
        <w:fldChar w:fldCharType="separate"/>
      </w:r>
      <w:r w:rsidR="005D1D02">
        <w:rPr>
          <w:noProof/>
        </w:rPr>
        <w:t>33</w:t>
      </w:r>
      <w:r>
        <w:rPr>
          <w:noProof/>
        </w:rPr>
        <w:fldChar w:fldCharType="end"/>
      </w:r>
    </w:p>
    <w:p w14:paraId="7365F4F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6.3.1.4 </w:t>
      </w:r>
      <w:r>
        <w:rPr>
          <w:rFonts w:hint="eastAsia"/>
          <w:noProof/>
        </w:rPr>
        <w:t>瓦片的尺寸规格</w:t>
      </w:r>
      <w:r>
        <w:rPr>
          <w:noProof/>
        </w:rPr>
        <w:tab/>
      </w:r>
      <w:r>
        <w:rPr>
          <w:noProof/>
        </w:rPr>
        <w:fldChar w:fldCharType="begin"/>
      </w:r>
      <w:r>
        <w:rPr>
          <w:noProof/>
        </w:rPr>
        <w:instrText xml:space="preserve"> PAGEREF _Toc286941665 \h </w:instrText>
      </w:r>
      <w:r>
        <w:rPr>
          <w:noProof/>
        </w:rPr>
      </w:r>
      <w:r>
        <w:rPr>
          <w:noProof/>
        </w:rPr>
        <w:fldChar w:fldCharType="separate"/>
      </w:r>
      <w:r w:rsidR="005D1D02">
        <w:rPr>
          <w:noProof/>
        </w:rPr>
        <w:t>34</w:t>
      </w:r>
      <w:r>
        <w:rPr>
          <w:noProof/>
        </w:rPr>
        <w:fldChar w:fldCharType="end"/>
      </w:r>
    </w:p>
    <w:p w14:paraId="2974C6C3"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6.3.1.5 </w:t>
      </w:r>
      <w:r>
        <w:rPr>
          <w:rFonts w:hint="eastAsia"/>
          <w:noProof/>
        </w:rPr>
        <w:t>瓦片的矩阵范围</w:t>
      </w:r>
      <w:r>
        <w:rPr>
          <w:noProof/>
        </w:rPr>
        <w:tab/>
      </w:r>
      <w:r>
        <w:rPr>
          <w:noProof/>
        </w:rPr>
        <w:fldChar w:fldCharType="begin"/>
      </w:r>
      <w:r>
        <w:rPr>
          <w:noProof/>
        </w:rPr>
        <w:instrText xml:space="preserve"> PAGEREF _Toc286941666 \h </w:instrText>
      </w:r>
      <w:r>
        <w:rPr>
          <w:noProof/>
        </w:rPr>
      </w:r>
      <w:r>
        <w:rPr>
          <w:noProof/>
        </w:rPr>
        <w:fldChar w:fldCharType="separate"/>
      </w:r>
      <w:r w:rsidR="005D1D02">
        <w:rPr>
          <w:noProof/>
        </w:rPr>
        <w:t>34</w:t>
      </w:r>
      <w:r>
        <w:rPr>
          <w:noProof/>
        </w:rPr>
        <w:fldChar w:fldCharType="end"/>
      </w:r>
    </w:p>
    <w:p w14:paraId="7FF9DE8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6.3.2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_Toc286941667 \h </w:instrText>
      </w:r>
      <w:r>
        <w:rPr>
          <w:noProof/>
        </w:rPr>
      </w:r>
      <w:r>
        <w:rPr>
          <w:noProof/>
        </w:rPr>
        <w:fldChar w:fldCharType="separate"/>
      </w:r>
      <w:r w:rsidR="005D1D02">
        <w:rPr>
          <w:noProof/>
        </w:rPr>
        <w:t>36</w:t>
      </w:r>
      <w:r>
        <w:rPr>
          <w:noProof/>
        </w:rPr>
        <w:fldChar w:fldCharType="end"/>
      </w:r>
    </w:p>
    <w:p w14:paraId="2FDA1FDB"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sidRPr="00F050B2">
        <w:rPr>
          <w:rFonts w:ascii="宋体" w:hAnsi="宋体" w:cs="宋体"/>
          <w:noProof/>
        </w:rPr>
        <w:t xml:space="preserve">6.4 </w:t>
      </w:r>
      <w:r w:rsidRPr="00F050B2">
        <w:rPr>
          <w:rFonts w:ascii="宋体" w:hAnsi="宋体" w:cs="宋体" w:hint="eastAsia"/>
          <w:noProof/>
        </w:rPr>
        <w:t>瓦片地图的数据结构</w:t>
      </w:r>
      <w:r>
        <w:rPr>
          <w:noProof/>
        </w:rPr>
        <w:tab/>
      </w:r>
      <w:r>
        <w:rPr>
          <w:noProof/>
        </w:rPr>
        <w:fldChar w:fldCharType="begin"/>
      </w:r>
      <w:r>
        <w:rPr>
          <w:noProof/>
        </w:rPr>
        <w:instrText xml:space="preserve"> PAGEREF _Toc286941668 \h </w:instrText>
      </w:r>
      <w:r>
        <w:rPr>
          <w:noProof/>
        </w:rPr>
      </w:r>
      <w:r>
        <w:rPr>
          <w:noProof/>
        </w:rPr>
        <w:fldChar w:fldCharType="separate"/>
      </w:r>
      <w:r w:rsidR="005D1D02">
        <w:rPr>
          <w:noProof/>
        </w:rPr>
        <w:t>37</w:t>
      </w:r>
      <w:r>
        <w:rPr>
          <w:noProof/>
        </w:rPr>
        <w:fldChar w:fldCharType="end"/>
      </w:r>
    </w:p>
    <w:p w14:paraId="5E04ED7F"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瓦片的数据结构</w:t>
      </w:r>
      <w:r>
        <w:rPr>
          <w:noProof/>
        </w:rPr>
        <w:tab/>
      </w:r>
      <w:r>
        <w:rPr>
          <w:noProof/>
        </w:rPr>
        <w:fldChar w:fldCharType="begin"/>
      </w:r>
      <w:r>
        <w:rPr>
          <w:noProof/>
        </w:rPr>
        <w:instrText xml:space="preserve"> PAGEREF _Toc286941669 \h </w:instrText>
      </w:r>
      <w:r>
        <w:rPr>
          <w:noProof/>
        </w:rPr>
      </w:r>
      <w:r>
        <w:rPr>
          <w:noProof/>
        </w:rPr>
        <w:fldChar w:fldCharType="separate"/>
      </w:r>
      <w:r w:rsidR="005D1D02">
        <w:rPr>
          <w:noProof/>
        </w:rPr>
        <w:t>37</w:t>
      </w:r>
      <w:r>
        <w:rPr>
          <w:noProof/>
        </w:rPr>
        <w:fldChar w:fldCharType="end"/>
      </w:r>
    </w:p>
    <w:p w14:paraId="7E181246"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6.4.2 </w:t>
      </w:r>
      <w:r>
        <w:rPr>
          <w:rFonts w:hint="eastAsia"/>
          <w:noProof/>
        </w:rPr>
        <w:t>瓦片矩阵的数据结构</w:t>
      </w:r>
      <w:r>
        <w:rPr>
          <w:noProof/>
        </w:rPr>
        <w:tab/>
      </w:r>
      <w:r>
        <w:rPr>
          <w:noProof/>
        </w:rPr>
        <w:fldChar w:fldCharType="begin"/>
      </w:r>
      <w:r>
        <w:rPr>
          <w:noProof/>
        </w:rPr>
        <w:instrText xml:space="preserve"> PAGEREF _Toc286941670 \h </w:instrText>
      </w:r>
      <w:r>
        <w:rPr>
          <w:noProof/>
        </w:rPr>
      </w:r>
      <w:r>
        <w:rPr>
          <w:noProof/>
        </w:rPr>
        <w:fldChar w:fldCharType="separate"/>
      </w:r>
      <w:r w:rsidR="005D1D02">
        <w:rPr>
          <w:noProof/>
        </w:rPr>
        <w:t>38</w:t>
      </w:r>
      <w:r>
        <w:rPr>
          <w:noProof/>
        </w:rPr>
        <w:fldChar w:fldCharType="end"/>
      </w:r>
    </w:p>
    <w:p w14:paraId="7C82124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_Toc286941671 \h </w:instrText>
      </w:r>
      <w:r>
        <w:rPr>
          <w:noProof/>
        </w:rPr>
      </w:r>
      <w:r>
        <w:rPr>
          <w:noProof/>
        </w:rPr>
        <w:fldChar w:fldCharType="separate"/>
      </w:r>
      <w:r w:rsidR="005D1D02">
        <w:rPr>
          <w:noProof/>
        </w:rPr>
        <w:t>40</w:t>
      </w:r>
      <w:r>
        <w:rPr>
          <w:noProof/>
        </w:rPr>
        <w:fldChar w:fldCharType="end"/>
      </w:r>
    </w:p>
    <w:p w14:paraId="2503D13C"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sidRPr="00F050B2">
        <w:rPr>
          <w:rFonts w:ascii="宋体" w:hAnsi="宋体" w:cs="宋体"/>
          <w:noProof/>
        </w:rPr>
        <w:t xml:space="preserve">6.5 </w:t>
      </w:r>
      <w:r w:rsidRPr="00F050B2">
        <w:rPr>
          <w:rFonts w:ascii="宋体" w:hAnsi="宋体" w:cs="宋体" w:hint="eastAsia"/>
          <w:noProof/>
        </w:rPr>
        <w:t>栅格数据源模块详细设计</w:t>
      </w:r>
      <w:r>
        <w:rPr>
          <w:noProof/>
        </w:rPr>
        <w:tab/>
      </w:r>
      <w:r>
        <w:rPr>
          <w:noProof/>
        </w:rPr>
        <w:fldChar w:fldCharType="begin"/>
      </w:r>
      <w:r>
        <w:rPr>
          <w:noProof/>
        </w:rPr>
        <w:instrText xml:space="preserve"> PAGEREF _Toc286941672 \h </w:instrText>
      </w:r>
      <w:r>
        <w:rPr>
          <w:noProof/>
        </w:rPr>
      </w:r>
      <w:r>
        <w:rPr>
          <w:noProof/>
        </w:rPr>
        <w:fldChar w:fldCharType="separate"/>
      </w:r>
      <w:r w:rsidR="005D1D02">
        <w:rPr>
          <w:noProof/>
        </w:rPr>
        <w:t>41</w:t>
      </w:r>
      <w:r>
        <w:rPr>
          <w:noProof/>
        </w:rPr>
        <w:fldChar w:fldCharType="end"/>
      </w:r>
    </w:p>
    <w:p w14:paraId="1E7EC17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6.5.1</w:t>
      </w:r>
      <w:r>
        <w:rPr>
          <w:rFonts w:hint="eastAsia"/>
          <w:noProof/>
        </w:rPr>
        <w:t xml:space="preserve"> </w:t>
      </w:r>
      <w:r>
        <w:rPr>
          <w:rFonts w:hint="eastAsia"/>
          <w:noProof/>
        </w:rPr>
        <w:t>基于</w:t>
      </w:r>
      <w:r>
        <w:rPr>
          <w:noProof/>
        </w:rPr>
        <w:t>WMTS</w:t>
      </w:r>
      <w:r>
        <w:rPr>
          <w:rFonts w:hint="eastAsia"/>
          <w:noProof/>
        </w:rPr>
        <w:t>接口的地图源</w:t>
      </w:r>
      <w:r>
        <w:rPr>
          <w:noProof/>
        </w:rPr>
        <w:tab/>
      </w:r>
      <w:r>
        <w:rPr>
          <w:noProof/>
        </w:rPr>
        <w:fldChar w:fldCharType="begin"/>
      </w:r>
      <w:r>
        <w:rPr>
          <w:noProof/>
        </w:rPr>
        <w:instrText xml:space="preserve"> PAGEREF _Toc286941673 \h </w:instrText>
      </w:r>
      <w:r>
        <w:rPr>
          <w:noProof/>
        </w:rPr>
      </w:r>
      <w:r>
        <w:rPr>
          <w:noProof/>
        </w:rPr>
        <w:fldChar w:fldCharType="separate"/>
      </w:r>
      <w:r w:rsidR="005D1D02">
        <w:rPr>
          <w:noProof/>
        </w:rPr>
        <w:t>41</w:t>
      </w:r>
      <w:r>
        <w:rPr>
          <w:noProof/>
        </w:rPr>
        <w:fldChar w:fldCharType="end"/>
      </w:r>
    </w:p>
    <w:p w14:paraId="7FD1B851"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6.5.1.1 WMTS</w:t>
      </w:r>
      <w:r>
        <w:rPr>
          <w:rFonts w:hint="eastAsia"/>
          <w:noProof/>
        </w:rPr>
        <w:t>标准介绍及实现</w:t>
      </w:r>
      <w:r>
        <w:rPr>
          <w:noProof/>
        </w:rPr>
        <w:tab/>
      </w:r>
      <w:r>
        <w:rPr>
          <w:noProof/>
        </w:rPr>
        <w:fldChar w:fldCharType="begin"/>
      </w:r>
      <w:r>
        <w:rPr>
          <w:noProof/>
        </w:rPr>
        <w:instrText xml:space="preserve"> PAGEREF _Toc286941674 \h </w:instrText>
      </w:r>
      <w:r>
        <w:rPr>
          <w:noProof/>
        </w:rPr>
      </w:r>
      <w:r>
        <w:rPr>
          <w:noProof/>
        </w:rPr>
        <w:fldChar w:fldCharType="separate"/>
      </w:r>
      <w:r w:rsidR="005D1D02">
        <w:rPr>
          <w:noProof/>
        </w:rPr>
        <w:t>41</w:t>
      </w:r>
      <w:r>
        <w:rPr>
          <w:noProof/>
        </w:rPr>
        <w:fldChar w:fldCharType="end"/>
      </w:r>
    </w:p>
    <w:p w14:paraId="2B98E873" w14:textId="77777777" w:rsidR="002A4029" w:rsidRDefault="002A4029">
      <w:pPr>
        <w:pStyle w:val="TOC5"/>
        <w:tabs>
          <w:tab w:val="right" w:leader="dot" w:pos="8302"/>
        </w:tabs>
        <w:rPr>
          <w:rFonts w:asciiTheme="minorHAnsi" w:eastAsiaTheme="minorEastAsia" w:hAnsiTheme="minorHAnsi" w:cstheme="minorBidi"/>
          <w:noProof/>
          <w:kern w:val="0"/>
          <w:sz w:val="24"/>
          <w:szCs w:val="24"/>
          <w:lang w:eastAsia="ja-JP"/>
        </w:rPr>
      </w:pPr>
      <w:r>
        <w:rPr>
          <w:noProof/>
        </w:rPr>
        <w:t>ServiceMetadata</w:t>
      </w:r>
      <w:r>
        <w:rPr>
          <w:noProof/>
        </w:rPr>
        <w:tab/>
      </w:r>
      <w:r>
        <w:rPr>
          <w:noProof/>
        </w:rPr>
        <w:fldChar w:fldCharType="begin"/>
      </w:r>
      <w:r>
        <w:rPr>
          <w:noProof/>
        </w:rPr>
        <w:instrText xml:space="preserve"> PAGEREF _Toc286941675 \h </w:instrText>
      </w:r>
      <w:r>
        <w:rPr>
          <w:noProof/>
        </w:rPr>
      </w:r>
      <w:r>
        <w:rPr>
          <w:noProof/>
        </w:rPr>
        <w:fldChar w:fldCharType="separate"/>
      </w:r>
      <w:r w:rsidR="005D1D02">
        <w:rPr>
          <w:noProof/>
        </w:rPr>
        <w:t>41</w:t>
      </w:r>
      <w:r>
        <w:rPr>
          <w:noProof/>
        </w:rPr>
        <w:fldChar w:fldCharType="end"/>
      </w:r>
    </w:p>
    <w:p w14:paraId="241A4258" w14:textId="77777777" w:rsidR="002A4029" w:rsidRDefault="002A4029">
      <w:pPr>
        <w:pStyle w:val="TOC5"/>
        <w:tabs>
          <w:tab w:val="right" w:leader="dot" w:pos="8302"/>
        </w:tabs>
        <w:rPr>
          <w:rFonts w:asciiTheme="minorHAnsi" w:eastAsiaTheme="minorEastAsia" w:hAnsiTheme="minorHAnsi" w:cstheme="minorBidi"/>
          <w:noProof/>
          <w:kern w:val="0"/>
          <w:sz w:val="24"/>
          <w:szCs w:val="24"/>
          <w:lang w:eastAsia="ja-JP"/>
        </w:rPr>
      </w:pPr>
      <w:r>
        <w:rPr>
          <w:noProof/>
        </w:rPr>
        <w:t>Tile</w:t>
      </w:r>
      <w:r>
        <w:rPr>
          <w:noProof/>
        </w:rPr>
        <w:tab/>
      </w:r>
      <w:r>
        <w:rPr>
          <w:noProof/>
        </w:rPr>
        <w:fldChar w:fldCharType="begin"/>
      </w:r>
      <w:r>
        <w:rPr>
          <w:noProof/>
        </w:rPr>
        <w:instrText xml:space="preserve"> PAGEREF _Toc286941676 \h </w:instrText>
      </w:r>
      <w:r>
        <w:rPr>
          <w:noProof/>
        </w:rPr>
      </w:r>
      <w:r>
        <w:rPr>
          <w:noProof/>
        </w:rPr>
        <w:fldChar w:fldCharType="separate"/>
      </w:r>
      <w:r w:rsidR="005D1D02">
        <w:rPr>
          <w:noProof/>
        </w:rPr>
        <w:t>43</w:t>
      </w:r>
      <w:r>
        <w:rPr>
          <w:noProof/>
        </w:rPr>
        <w:fldChar w:fldCharType="end"/>
      </w:r>
    </w:p>
    <w:p w14:paraId="1E6FF726"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6.5.1.2</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_Toc286941677 \h </w:instrText>
      </w:r>
      <w:r>
        <w:rPr>
          <w:noProof/>
        </w:rPr>
      </w:r>
      <w:r>
        <w:rPr>
          <w:noProof/>
        </w:rPr>
        <w:fldChar w:fldCharType="separate"/>
      </w:r>
      <w:r w:rsidR="005D1D02">
        <w:rPr>
          <w:noProof/>
        </w:rPr>
        <w:t>44</w:t>
      </w:r>
      <w:r>
        <w:rPr>
          <w:noProof/>
        </w:rPr>
        <w:fldChar w:fldCharType="end"/>
      </w:r>
    </w:p>
    <w:p w14:paraId="486923BA" w14:textId="77777777" w:rsidR="002A4029" w:rsidRDefault="002A4029">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_Toc286941678 \h </w:instrText>
      </w:r>
      <w:r>
        <w:rPr>
          <w:noProof/>
        </w:rPr>
      </w:r>
      <w:r>
        <w:rPr>
          <w:noProof/>
        </w:rPr>
        <w:fldChar w:fldCharType="separate"/>
      </w:r>
      <w:r w:rsidR="005D1D02">
        <w:rPr>
          <w:noProof/>
        </w:rPr>
        <w:t>44</w:t>
      </w:r>
      <w:r>
        <w:rPr>
          <w:noProof/>
        </w:rPr>
        <w:fldChar w:fldCharType="end"/>
      </w:r>
    </w:p>
    <w:p w14:paraId="048C75E2" w14:textId="77777777" w:rsidR="002A4029" w:rsidRDefault="002A4029">
      <w:pPr>
        <w:pStyle w:val="TOC6"/>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_Toc286941679 \h </w:instrText>
      </w:r>
      <w:r>
        <w:rPr>
          <w:noProof/>
        </w:rPr>
      </w:r>
      <w:r>
        <w:rPr>
          <w:noProof/>
        </w:rPr>
        <w:fldChar w:fldCharType="separate"/>
      </w:r>
      <w:r w:rsidR="005D1D02">
        <w:rPr>
          <w:noProof/>
        </w:rPr>
        <w:t>44</w:t>
      </w:r>
      <w:r>
        <w:rPr>
          <w:noProof/>
        </w:rPr>
        <w:fldChar w:fldCharType="end"/>
      </w:r>
    </w:p>
    <w:p w14:paraId="1B931461"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sidRPr="00F050B2">
        <w:rPr>
          <w:rFonts w:ascii="宋体" w:hAnsi="宋体" w:cs="宋体" w:hint="eastAsia"/>
          <w:noProof/>
        </w:rPr>
        <w:t>地图比例尺和缩放等级</w:t>
      </w:r>
      <w:r>
        <w:rPr>
          <w:noProof/>
        </w:rPr>
        <w:tab/>
      </w:r>
      <w:r>
        <w:rPr>
          <w:noProof/>
        </w:rPr>
        <w:fldChar w:fldCharType="begin"/>
      </w:r>
      <w:r>
        <w:rPr>
          <w:noProof/>
        </w:rPr>
        <w:instrText xml:space="preserve"> PAGEREF _Toc286941680 \h </w:instrText>
      </w:r>
      <w:r>
        <w:rPr>
          <w:noProof/>
        </w:rPr>
      </w:r>
      <w:r>
        <w:rPr>
          <w:noProof/>
        </w:rPr>
        <w:fldChar w:fldCharType="separate"/>
      </w:r>
      <w:r w:rsidR="005D1D02">
        <w:rPr>
          <w:noProof/>
        </w:rPr>
        <w:t>45</w:t>
      </w:r>
      <w:r>
        <w:rPr>
          <w:noProof/>
        </w:rPr>
        <w:fldChar w:fldCharType="end"/>
      </w:r>
    </w:p>
    <w:p w14:paraId="74818655"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瓦片像素坐标系</w:t>
      </w:r>
      <w:r>
        <w:rPr>
          <w:noProof/>
        </w:rPr>
        <w:tab/>
      </w:r>
      <w:r>
        <w:rPr>
          <w:noProof/>
        </w:rPr>
        <w:fldChar w:fldCharType="begin"/>
      </w:r>
      <w:r>
        <w:rPr>
          <w:noProof/>
        </w:rPr>
        <w:instrText xml:space="preserve"> PAGEREF _Toc286941681 \h </w:instrText>
      </w:r>
      <w:r>
        <w:rPr>
          <w:noProof/>
        </w:rPr>
      </w:r>
      <w:r>
        <w:rPr>
          <w:noProof/>
        </w:rPr>
        <w:fldChar w:fldCharType="separate"/>
      </w:r>
      <w:r w:rsidR="005D1D02">
        <w:rPr>
          <w:noProof/>
        </w:rPr>
        <w:t>46</w:t>
      </w:r>
      <w:r>
        <w:rPr>
          <w:noProof/>
        </w:rPr>
        <w:fldChar w:fldCharType="end"/>
      </w:r>
    </w:p>
    <w:p w14:paraId="280B5474"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_Toc286941682 \h </w:instrText>
      </w:r>
      <w:r>
        <w:rPr>
          <w:noProof/>
        </w:rPr>
      </w:r>
      <w:r>
        <w:rPr>
          <w:noProof/>
        </w:rPr>
        <w:fldChar w:fldCharType="separate"/>
      </w:r>
      <w:r w:rsidR="005D1D02">
        <w:rPr>
          <w:noProof/>
        </w:rPr>
        <w:t>46</w:t>
      </w:r>
      <w:r>
        <w:rPr>
          <w:noProof/>
        </w:rPr>
        <w:fldChar w:fldCharType="end"/>
      </w:r>
    </w:p>
    <w:p w14:paraId="55B3BD6E" w14:textId="77777777" w:rsidR="002A4029" w:rsidRDefault="002A4029">
      <w:pPr>
        <w:pStyle w:val="TOC6"/>
        <w:tabs>
          <w:tab w:val="right" w:leader="dot" w:pos="8302"/>
        </w:tabs>
        <w:rPr>
          <w:rFonts w:asciiTheme="minorHAnsi" w:eastAsiaTheme="minorEastAsia" w:hAnsiTheme="minorHAnsi" w:cstheme="minorBidi"/>
          <w:noProof/>
          <w:kern w:val="0"/>
          <w:sz w:val="24"/>
          <w:szCs w:val="24"/>
          <w:lang w:eastAsia="ja-JP"/>
        </w:rPr>
      </w:pPr>
      <w:r>
        <w:rPr>
          <w:noProof/>
        </w:rPr>
        <w:t>B</w:t>
      </w:r>
      <w:r w:rsidRPr="00F050B2">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_Toc286941683 \h </w:instrText>
      </w:r>
      <w:r>
        <w:rPr>
          <w:noProof/>
        </w:rPr>
      </w:r>
      <w:r>
        <w:rPr>
          <w:noProof/>
        </w:rPr>
        <w:fldChar w:fldCharType="separate"/>
      </w:r>
      <w:r w:rsidR="005D1D02">
        <w:rPr>
          <w:noProof/>
        </w:rPr>
        <w:t>47</w:t>
      </w:r>
      <w:r>
        <w:rPr>
          <w:noProof/>
        </w:rPr>
        <w:fldChar w:fldCharType="end"/>
      </w:r>
    </w:p>
    <w:p w14:paraId="6B771640" w14:textId="77777777" w:rsidR="002A4029" w:rsidRDefault="002A4029">
      <w:pPr>
        <w:pStyle w:val="TOC8"/>
        <w:tabs>
          <w:tab w:val="right" w:leader="dot" w:pos="8302"/>
        </w:tabs>
        <w:rPr>
          <w:rFonts w:asciiTheme="minorHAnsi" w:eastAsiaTheme="minorEastAsia" w:hAnsiTheme="minorHAnsi" w:cstheme="minorBidi"/>
          <w:noProof/>
          <w:kern w:val="0"/>
          <w:sz w:val="24"/>
          <w:szCs w:val="24"/>
          <w:lang w:eastAsia="ja-JP"/>
        </w:rPr>
      </w:pPr>
      <w:r w:rsidRPr="00F050B2">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_Toc286941684 \h </w:instrText>
      </w:r>
      <w:r>
        <w:rPr>
          <w:noProof/>
        </w:rPr>
      </w:r>
      <w:r>
        <w:rPr>
          <w:noProof/>
        </w:rPr>
        <w:fldChar w:fldCharType="separate"/>
      </w:r>
      <w:r w:rsidR="005D1D02">
        <w:rPr>
          <w:noProof/>
        </w:rPr>
        <w:t>47</w:t>
      </w:r>
      <w:r>
        <w:rPr>
          <w:noProof/>
        </w:rPr>
        <w:fldChar w:fldCharType="end"/>
      </w:r>
    </w:p>
    <w:p w14:paraId="529D87AA" w14:textId="77777777" w:rsidR="002A4029" w:rsidRDefault="002A4029">
      <w:pPr>
        <w:pStyle w:val="TOC8"/>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_Toc286941685 \h </w:instrText>
      </w:r>
      <w:r>
        <w:rPr>
          <w:noProof/>
        </w:rPr>
      </w:r>
      <w:r>
        <w:rPr>
          <w:noProof/>
        </w:rPr>
        <w:fldChar w:fldCharType="separate"/>
      </w:r>
      <w:r w:rsidR="005D1D02">
        <w:rPr>
          <w:noProof/>
        </w:rPr>
        <w:t>48</w:t>
      </w:r>
      <w:r>
        <w:rPr>
          <w:noProof/>
        </w:rPr>
        <w:fldChar w:fldCharType="end"/>
      </w:r>
    </w:p>
    <w:p w14:paraId="006A6CB0" w14:textId="77777777" w:rsidR="002A4029" w:rsidRDefault="002A4029">
      <w:pPr>
        <w:pStyle w:val="TOC6"/>
        <w:tabs>
          <w:tab w:val="right" w:leader="dot" w:pos="8302"/>
        </w:tabs>
        <w:rPr>
          <w:rFonts w:asciiTheme="minorHAnsi" w:eastAsiaTheme="minorEastAsia" w:hAnsiTheme="minorHAnsi" w:cstheme="minorBidi"/>
          <w:noProof/>
          <w:kern w:val="0"/>
          <w:sz w:val="24"/>
          <w:szCs w:val="24"/>
          <w:lang w:eastAsia="ja-JP"/>
        </w:rPr>
      </w:pPr>
      <w:r>
        <w:rPr>
          <w:noProof/>
        </w:rPr>
        <w:t>B</w:t>
      </w:r>
      <w:r w:rsidRPr="00F050B2">
        <w:rPr>
          <w:rFonts w:ascii="黑体" w:hAnsi="黑体" w:cs="黑体"/>
          <w:noProof/>
        </w:rPr>
        <w:t>ingDataSource</w:t>
      </w:r>
      <w:r>
        <w:rPr>
          <w:rFonts w:hint="eastAsia"/>
          <w:noProof/>
        </w:rPr>
        <w:t>初始化</w:t>
      </w:r>
      <w:r>
        <w:rPr>
          <w:noProof/>
        </w:rPr>
        <w:t>Bing</w:t>
      </w:r>
      <w:r>
        <w:rPr>
          <w:rFonts w:hint="eastAsia"/>
          <w:noProof/>
        </w:rPr>
        <w:t>地图</w:t>
      </w:r>
      <w:r w:rsidRPr="00F050B2">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_Toc286941686 \h </w:instrText>
      </w:r>
      <w:r>
        <w:rPr>
          <w:noProof/>
        </w:rPr>
      </w:r>
      <w:r>
        <w:rPr>
          <w:noProof/>
        </w:rPr>
        <w:fldChar w:fldCharType="separate"/>
      </w:r>
      <w:r w:rsidR="005D1D02">
        <w:rPr>
          <w:noProof/>
        </w:rPr>
        <w:t>50</w:t>
      </w:r>
      <w:r>
        <w:rPr>
          <w:noProof/>
        </w:rPr>
        <w:fldChar w:fldCharType="end"/>
      </w:r>
    </w:p>
    <w:p w14:paraId="0DD84CF2"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_Toc286941687 \h </w:instrText>
      </w:r>
      <w:r>
        <w:rPr>
          <w:noProof/>
        </w:rPr>
      </w:r>
      <w:r>
        <w:rPr>
          <w:noProof/>
        </w:rPr>
        <w:fldChar w:fldCharType="separate"/>
      </w:r>
      <w:r w:rsidR="005D1D02">
        <w:rPr>
          <w:noProof/>
        </w:rPr>
        <w:t>50</w:t>
      </w:r>
      <w:r>
        <w:rPr>
          <w:noProof/>
        </w:rPr>
        <w:fldChar w:fldCharType="end"/>
      </w:r>
    </w:p>
    <w:p w14:paraId="3E0C8B73"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_Toc286941688 \h </w:instrText>
      </w:r>
      <w:r>
        <w:rPr>
          <w:noProof/>
        </w:rPr>
      </w:r>
      <w:r>
        <w:rPr>
          <w:noProof/>
        </w:rPr>
        <w:fldChar w:fldCharType="separate"/>
      </w:r>
      <w:r w:rsidR="005D1D02">
        <w:rPr>
          <w:noProof/>
        </w:rPr>
        <w:t>51</w:t>
      </w:r>
      <w:r>
        <w:rPr>
          <w:noProof/>
        </w:rPr>
        <w:fldChar w:fldCharType="end"/>
      </w:r>
    </w:p>
    <w:p w14:paraId="024E8E37"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_Toc286941689 \h </w:instrText>
      </w:r>
      <w:r>
        <w:rPr>
          <w:noProof/>
        </w:rPr>
      </w:r>
      <w:r>
        <w:rPr>
          <w:noProof/>
        </w:rPr>
        <w:fldChar w:fldCharType="separate"/>
      </w:r>
      <w:r w:rsidR="005D1D02">
        <w:rPr>
          <w:noProof/>
        </w:rPr>
        <w:t>52</w:t>
      </w:r>
      <w:r>
        <w:rPr>
          <w:noProof/>
        </w:rPr>
        <w:fldChar w:fldCharType="end"/>
      </w:r>
    </w:p>
    <w:p w14:paraId="1AB27E18"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基于静态图片的地图源</w:t>
      </w:r>
      <w:r>
        <w:rPr>
          <w:noProof/>
        </w:rPr>
        <w:tab/>
      </w:r>
      <w:r>
        <w:rPr>
          <w:noProof/>
        </w:rPr>
        <w:fldChar w:fldCharType="begin"/>
      </w:r>
      <w:r>
        <w:rPr>
          <w:noProof/>
        </w:rPr>
        <w:instrText xml:space="preserve"> PAGEREF _Toc286941690 \h </w:instrText>
      </w:r>
      <w:r>
        <w:rPr>
          <w:noProof/>
        </w:rPr>
      </w:r>
      <w:r>
        <w:rPr>
          <w:noProof/>
        </w:rPr>
        <w:fldChar w:fldCharType="separate"/>
      </w:r>
      <w:r w:rsidR="005D1D02">
        <w:rPr>
          <w:noProof/>
        </w:rPr>
        <w:t>53</w:t>
      </w:r>
      <w:r>
        <w:rPr>
          <w:noProof/>
        </w:rPr>
        <w:fldChar w:fldCharType="end"/>
      </w:r>
    </w:p>
    <w:p w14:paraId="4C9C1558"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6.5.2.1</w:t>
      </w:r>
      <w:r w:rsidRPr="00F050B2">
        <w:rPr>
          <w:rFonts w:ascii="黑体" w:hAnsi="黑体" w:cs="黑体" w:hint="eastAsia"/>
          <w:noProof/>
        </w:rPr>
        <w:t xml:space="preserve"> </w:t>
      </w:r>
      <w:r w:rsidRPr="00F050B2">
        <w:rPr>
          <w:rFonts w:ascii="黑体" w:hAnsi="黑体" w:cs="黑体" w:hint="eastAsia"/>
          <w:noProof/>
        </w:rPr>
        <w:t>使用</w:t>
      </w:r>
      <w:r>
        <w:rPr>
          <w:rFonts w:hint="eastAsia"/>
          <w:noProof/>
        </w:rPr>
        <w:t>静态图片渲染瓦片地图的参数转换</w:t>
      </w:r>
      <w:r>
        <w:rPr>
          <w:noProof/>
        </w:rPr>
        <w:tab/>
      </w:r>
      <w:r>
        <w:rPr>
          <w:noProof/>
        </w:rPr>
        <w:fldChar w:fldCharType="begin"/>
      </w:r>
      <w:r>
        <w:rPr>
          <w:noProof/>
        </w:rPr>
        <w:instrText xml:space="preserve"> PAGEREF _Toc286941691 \h </w:instrText>
      </w:r>
      <w:r>
        <w:rPr>
          <w:noProof/>
        </w:rPr>
      </w:r>
      <w:r>
        <w:rPr>
          <w:noProof/>
        </w:rPr>
        <w:fldChar w:fldCharType="separate"/>
      </w:r>
      <w:r w:rsidR="005D1D02">
        <w:rPr>
          <w:noProof/>
        </w:rPr>
        <w:t>53</w:t>
      </w:r>
      <w:r>
        <w:rPr>
          <w:noProof/>
        </w:rPr>
        <w:fldChar w:fldCharType="end"/>
      </w:r>
    </w:p>
    <w:p w14:paraId="1AEBAB69"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6.5.2.2</w:t>
      </w:r>
      <w:r w:rsidRPr="00F050B2">
        <w:rPr>
          <w:rFonts w:ascii="黑体" w:hAnsi="黑体" w:cs="黑体" w:hint="eastAsia"/>
          <w:noProof/>
        </w:rPr>
        <w:t xml:space="preserve"> </w:t>
      </w:r>
      <w:r w:rsidRPr="00F050B2">
        <w:rPr>
          <w:rFonts w:ascii="黑体" w:hAnsi="黑体" w:cs="黑体" w:hint="eastAsia"/>
          <w:noProof/>
        </w:rPr>
        <w:t>以百度地图为例实现基于静态地图的渲染</w:t>
      </w:r>
      <w:r>
        <w:rPr>
          <w:noProof/>
        </w:rPr>
        <w:tab/>
      </w:r>
      <w:r>
        <w:rPr>
          <w:noProof/>
        </w:rPr>
        <w:fldChar w:fldCharType="begin"/>
      </w:r>
      <w:r>
        <w:rPr>
          <w:noProof/>
        </w:rPr>
        <w:instrText xml:space="preserve"> PAGEREF _Toc286941692 \h </w:instrText>
      </w:r>
      <w:r>
        <w:rPr>
          <w:noProof/>
        </w:rPr>
      </w:r>
      <w:r>
        <w:rPr>
          <w:noProof/>
        </w:rPr>
        <w:fldChar w:fldCharType="separate"/>
      </w:r>
      <w:r w:rsidR="005D1D02">
        <w:rPr>
          <w:noProof/>
        </w:rPr>
        <w:t>55</w:t>
      </w:r>
      <w:r>
        <w:rPr>
          <w:noProof/>
        </w:rPr>
        <w:fldChar w:fldCharType="end"/>
      </w:r>
    </w:p>
    <w:p w14:paraId="5E1B97D6"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第7章</w:t>
      </w:r>
      <w:r w:rsidRPr="00F050B2">
        <w:rPr>
          <w:rFonts w:ascii="宋体" w:hAnsi="宋体" w:cs="宋体"/>
        </w:rPr>
        <w:t xml:space="preserve"> </w:t>
      </w:r>
      <w:r w:rsidRPr="00F050B2">
        <w:rPr>
          <w:rFonts w:ascii="宋体" w:hAnsi="宋体" w:cs="宋体" w:hint="eastAsia"/>
        </w:rPr>
        <w:t>栅格可视化模块详细设计</w:t>
      </w:r>
      <w:r>
        <w:tab/>
      </w:r>
      <w:r>
        <w:fldChar w:fldCharType="begin"/>
      </w:r>
      <w:r>
        <w:instrText xml:space="preserve"> PAGEREF _Toc286941693 \h </w:instrText>
      </w:r>
      <w:r>
        <w:fldChar w:fldCharType="separate"/>
      </w:r>
      <w:r w:rsidR="005D1D02">
        <w:t>58</w:t>
      </w:r>
      <w:r>
        <w:fldChar w:fldCharType="end"/>
      </w:r>
    </w:p>
    <w:p w14:paraId="639CCB86"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第8章</w:t>
      </w:r>
      <w:r w:rsidRPr="00F050B2">
        <w:rPr>
          <w:rFonts w:ascii="宋体" w:hAnsi="宋体" w:cs="宋体"/>
        </w:rPr>
        <w:t xml:space="preserve"> </w:t>
      </w:r>
      <w:r w:rsidRPr="00F050B2">
        <w:rPr>
          <w:rFonts w:ascii="宋体" w:hAnsi="宋体" w:cs="宋体" w:hint="eastAsia"/>
        </w:rPr>
        <w:t>地理图形操作模块详细设计</w:t>
      </w:r>
      <w:r>
        <w:tab/>
      </w:r>
      <w:r>
        <w:fldChar w:fldCharType="begin"/>
      </w:r>
      <w:r>
        <w:instrText xml:space="preserve"> PAGEREF _Toc286941694 \h </w:instrText>
      </w:r>
      <w:r>
        <w:fldChar w:fldCharType="separate"/>
      </w:r>
      <w:r w:rsidR="005D1D02">
        <w:t>68</w:t>
      </w:r>
      <w:r>
        <w:fldChar w:fldCharType="end"/>
      </w:r>
    </w:p>
    <w:p w14:paraId="1138CB45"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8.1 </w:t>
      </w:r>
      <w:r>
        <w:rPr>
          <w:rFonts w:hint="eastAsia"/>
          <w:noProof/>
        </w:rPr>
        <w:t>矢量元素图层</w:t>
      </w:r>
      <w:r>
        <w:rPr>
          <w:noProof/>
        </w:rPr>
        <w:tab/>
      </w:r>
      <w:r>
        <w:rPr>
          <w:noProof/>
        </w:rPr>
        <w:fldChar w:fldCharType="begin"/>
      </w:r>
      <w:r>
        <w:rPr>
          <w:noProof/>
        </w:rPr>
        <w:instrText xml:space="preserve"> PAGEREF _Toc286941695 \h </w:instrText>
      </w:r>
      <w:r>
        <w:rPr>
          <w:noProof/>
        </w:rPr>
      </w:r>
      <w:r>
        <w:rPr>
          <w:noProof/>
        </w:rPr>
        <w:fldChar w:fldCharType="separate"/>
      </w:r>
      <w:r w:rsidR="005D1D02">
        <w:rPr>
          <w:noProof/>
        </w:rPr>
        <w:t>73</w:t>
      </w:r>
      <w:r>
        <w:rPr>
          <w:noProof/>
        </w:rPr>
        <w:fldChar w:fldCharType="end"/>
      </w:r>
    </w:p>
    <w:p w14:paraId="4ADAC5A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8.1.1 </w:t>
      </w:r>
      <w:r>
        <w:rPr>
          <w:rFonts w:hint="eastAsia"/>
          <w:noProof/>
        </w:rPr>
        <w:t>矢量图层基本元素</w:t>
      </w:r>
      <w:r>
        <w:rPr>
          <w:noProof/>
        </w:rPr>
        <w:tab/>
      </w:r>
      <w:r>
        <w:rPr>
          <w:noProof/>
        </w:rPr>
        <w:fldChar w:fldCharType="begin"/>
      </w:r>
      <w:r>
        <w:rPr>
          <w:noProof/>
        </w:rPr>
        <w:instrText xml:space="preserve"> PAGEREF _Toc286941696 \h </w:instrText>
      </w:r>
      <w:r>
        <w:rPr>
          <w:noProof/>
        </w:rPr>
      </w:r>
      <w:r>
        <w:rPr>
          <w:noProof/>
        </w:rPr>
        <w:fldChar w:fldCharType="separate"/>
      </w:r>
      <w:r w:rsidR="005D1D02">
        <w:rPr>
          <w:noProof/>
        </w:rPr>
        <w:t>73</w:t>
      </w:r>
      <w:r>
        <w:rPr>
          <w:noProof/>
        </w:rPr>
        <w:fldChar w:fldCharType="end"/>
      </w:r>
    </w:p>
    <w:p w14:paraId="45DD31E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8.1.2 </w:t>
      </w:r>
      <w:r>
        <w:rPr>
          <w:rFonts w:hint="eastAsia"/>
          <w:noProof/>
        </w:rPr>
        <w:t>矢量图层类关系</w:t>
      </w:r>
      <w:r>
        <w:rPr>
          <w:noProof/>
        </w:rPr>
        <w:tab/>
      </w:r>
      <w:r>
        <w:rPr>
          <w:noProof/>
        </w:rPr>
        <w:fldChar w:fldCharType="begin"/>
      </w:r>
      <w:r>
        <w:rPr>
          <w:noProof/>
        </w:rPr>
        <w:instrText xml:space="preserve"> PAGEREF _Toc286941697 \h </w:instrText>
      </w:r>
      <w:r>
        <w:rPr>
          <w:noProof/>
        </w:rPr>
      </w:r>
      <w:r>
        <w:rPr>
          <w:noProof/>
        </w:rPr>
        <w:fldChar w:fldCharType="separate"/>
      </w:r>
      <w:r w:rsidR="005D1D02">
        <w:rPr>
          <w:noProof/>
        </w:rPr>
        <w:t>74</w:t>
      </w:r>
      <w:r>
        <w:rPr>
          <w:noProof/>
        </w:rPr>
        <w:fldChar w:fldCharType="end"/>
      </w:r>
    </w:p>
    <w:p w14:paraId="51CFE7B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8.1.3 </w:t>
      </w:r>
      <w:r>
        <w:rPr>
          <w:rFonts w:hint="eastAsia"/>
          <w:noProof/>
        </w:rPr>
        <w:t>矢量图层绘制流程</w:t>
      </w:r>
      <w:r>
        <w:rPr>
          <w:noProof/>
        </w:rPr>
        <w:tab/>
      </w:r>
      <w:r>
        <w:rPr>
          <w:noProof/>
        </w:rPr>
        <w:fldChar w:fldCharType="begin"/>
      </w:r>
      <w:r>
        <w:rPr>
          <w:noProof/>
        </w:rPr>
        <w:instrText xml:space="preserve"> PAGEREF _Toc286941698 \h </w:instrText>
      </w:r>
      <w:r>
        <w:rPr>
          <w:noProof/>
        </w:rPr>
      </w:r>
      <w:r>
        <w:rPr>
          <w:noProof/>
        </w:rPr>
        <w:fldChar w:fldCharType="separate"/>
      </w:r>
      <w:r w:rsidR="005D1D02">
        <w:rPr>
          <w:noProof/>
        </w:rPr>
        <w:t>75</w:t>
      </w:r>
      <w:r>
        <w:rPr>
          <w:noProof/>
        </w:rPr>
        <w:fldChar w:fldCharType="end"/>
      </w:r>
    </w:p>
    <w:p w14:paraId="2FF878C6"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8.1.4 </w:t>
      </w:r>
      <w:r>
        <w:rPr>
          <w:rFonts w:hint="eastAsia"/>
          <w:noProof/>
        </w:rPr>
        <w:t>矢量图层绘制算法</w:t>
      </w:r>
      <w:r>
        <w:rPr>
          <w:noProof/>
        </w:rPr>
        <w:tab/>
      </w:r>
      <w:r>
        <w:rPr>
          <w:noProof/>
        </w:rPr>
        <w:fldChar w:fldCharType="begin"/>
      </w:r>
      <w:r>
        <w:rPr>
          <w:noProof/>
        </w:rPr>
        <w:instrText xml:space="preserve"> PAGEREF _Toc286941699 \h </w:instrText>
      </w:r>
      <w:r>
        <w:rPr>
          <w:noProof/>
        </w:rPr>
      </w:r>
      <w:r>
        <w:rPr>
          <w:noProof/>
        </w:rPr>
        <w:fldChar w:fldCharType="separate"/>
      </w:r>
      <w:r w:rsidR="005D1D02">
        <w:rPr>
          <w:noProof/>
        </w:rPr>
        <w:t>76</w:t>
      </w:r>
      <w:r>
        <w:rPr>
          <w:noProof/>
        </w:rPr>
        <w:fldChar w:fldCharType="end"/>
      </w:r>
    </w:p>
    <w:p w14:paraId="6A3E06FD"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8.2 </w:t>
      </w:r>
      <w:r>
        <w:rPr>
          <w:rFonts w:hint="eastAsia"/>
          <w:noProof/>
        </w:rPr>
        <w:t>地图浏览接口</w:t>
      </w:r>
      <w:r>
        <w:rPr>
          <w:noProof/>
        </w:rPr>
        <w:tab/>
      </w:r>
      <w:r>
        <w:rPr>
          <w:noProof/>
        </w:rPr>
        <w:fldChar w:fldCharType="begin"/>
      </w:r>
      <w:r>
        <w:rPr>
          <w:noProof/>
        </w:rPr>
        <w:instrText xml:space="preserve"> PAGEREF _Toc286941700 \h </w:instrText>
      </w:r>
      <w:r>
        <w:rPr>
          <w:noProof/>
        </w:rPr>
      </w:r>
      <w:r>
        <w:rPr>
          <w:noProof/>
        </w:rPr>
        <w:fldChar w:fldCharType="separate"/>
      </w:r>
      <w:r w:rsidR="005D1D02">
        <w:rPr>
          <w:noProof/>
        </w:rPr>
        <w:t>76</w:t>
      </w:r>
      <w:r>
        <w:rPr>
          <w:noProof/>
        </w:rPr>
        <w:fldChar w:fldCharType="end"/>
      </w:r>
    </w:p>
    <w:p w14:paraId="689F078D"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坐标转变换接口</w:t>
      </w:r>
      <w:r>
        <w:rPr>
          <w:noProof/>
        </w:rPr>
        <w:tab/>
      </w:r>
      <w:r>
        <w:rPr>
          <w:noProof/>
        </w:rPr>
        <w:fldChar w:fldCharType="begin"/>
      </w:r>
      <w:r>
        <w:rPr>
          <w:noProof/>
        </w:rPr>
        <w:instrText xml:space="preserve"> PAGEREF _Toc286941701 \h </w:instrText>
      </w:r>
      <w:r>
        <w:rPr>
          <w:noProof/>
        </w:rPr>
      </w:r>
      <w:r>
        <w:rPr>
          <w:noProof/>
        </w:rPr>
        <w:fldChar w:fldCharType="separate"/>
      </w:r>
      <w:r w:rsidR="005D1D02">
        <w:rPr>
          <w:noProof/>
        </w:rPr>
        <w:t>76</w:t>
      </w:r>
      <w:r>
        <w:rPr>
          <w:noProof/>
        </w:rPr>
        <w:fldChar w:fldCharType="end"/>
      </w:r>
    </w:p>
    <w:p w14:paraId="37F19ECA"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8.4 </w:t>
      </w:r>
      <w:r>
        <w:rPr>
          <w:rFonts w:hint="eastAsia"/>
          <w:noProof/>
        </w:rPr>
        <w:t>图层管理</w:t>
      </w:r>
      <w:r>
        <w:rPr>
          <w:noProof/>
        </w:rPr>
        <w:tab/>
      </w:r>
      <w:r>
        <w:rPr>
          <w:noProof/>
        </w:rPr>
        <w:fldChar w:fldCharType="begin"/>
      </w:r>
      <w:r>
        <w:rPr>
          <w:noProof/>
        </w:rPr>
        <w:instrText xml:space="preserve"> PAGEREF _Toc286941702 \h </w:instrText>
      </w:r>
      <w:r>
        <w:rPr>
          <w:noProof/>
        </w:rPr>
      </w:r>
      <w:r>
        <w:rPr>
          <w:noProof/>
        </w:rPr>
        <w:fldChar w:fldCharType="separate"/>
      </w:r>
      <w:r w:rsidR="005D1D02">
        <w:rPr>
          <w:noProof/>
        </w:rPr>
        <w:t>76</w:t>
      </w:r>
      <w:r>
        <w:rPr>
          <w:noProof/>
        </w:rPr>
        <w:fldChar w:fldCharType="end"/>
      </w:r>
    </w:p>
    <w:p w14:paraId="4B657ACE"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第9章</w:t>
      </w:r>
      <w:r w:rsidRPr="00F050B2">
        <w:rPr>
          <w:rFonts w:ascii="宋体" w:hAnsi="宋体" w:cs="宋体"/>
        </w:rPr>
        <w:t xml:space="preserve"> </w:t>
      </w:r>
      <w:r w:rsidRPr="00F050B2">
        <w:rPr>
          <w:rFonts w:ascii="宋体" w:hAnsi="宋体" w:cs="宋体" w:hint="eastAsia"/>
        </w:rPr>
        <w:t>矢量标绘模块</w:t>
      </w:r>
      <w:r>
        <w:tab/>
      </w:r>
      <w:r>
        <w:fldChar w:fldCharType="begin"/>
      </w:r>
      <w:r>
        <w:instrText xml:space="preserve"> PAGEREF _Toc286941703 \h </w:instrText>
      </w:r>
      <w:r>
        <w:fldChar w:fldCharType="separate"/>
      </w:r>
      <w:r w:rsidR="005D1D02">
        <w:t>77</w:t>
      </w:r>
      <w:r>
        <w:fldChar w:fldCharType="end"/>
      </w:r>
    </w:p>
    <w:p w14:paraId="0F251F5C"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第10章</w:t>
      </w:r>
      <w:r w:rsidRPr="00F050B2">
        <w:rPr>
          <w:rFonts w:ascii="宋体" w:hAnsi="宋体" w:cs="宋体"/>
        </w:rPr>
        <w:t xml:space="preserve"> </w:t>
      </w:r>
      <w:r w:rsidRPr="00F050B2">
        <w:rPr>
          <w:rFonts w:ascii="宋体" w:hAnsi="宋体" w:cs="宋体" w:hint="eastAsia"/>
        </w:rPr>
        <w:t>数据管理模块</w:t>
      </w:r>
      <w:r>
        <w:tab/>
      </w:r>
      <w:r>
        <w:fldChar w:fldCharType="begin"/>
      </w:r>
      <w:r>
        <w:instrText xml:space="preserve"> PAGEREF _Toc286941704 \h </w:instrText>
      </w:r>
      <w:r>
        <w:fldChar w:fldCharType="separate"/>
      </w:r>
      <w:r w:rsidR="005D1D02">
        <w:t>78</w:t>
      </w:r>
      <w:r>
        <w:fldChar w:fldCharType="end"/>
      </w:r>
    </w:p>
    <w:p w14:paraId="1E30BCD4"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第11章</w:t>
      </w:r>
      <w:r w:rsidRPr="00F050B2">
        <w:rPr>
          <w:rFonts w:ascii="宋体" w:hAnsi="宋体" w:cs="宋体"/>
        </w:rPr>
        <w:t xml:space="preserve"> </w:t>
      </w:r>
      <w:r w:rsidRPr="00F050B2">
        <w:rPr>
          <w:rFonts w:ascii="宋体" w:hAnsi="宋体" w:cs="宋体" w:hint="eastAsia"/>
        </w:rPr>
        <w:t>位置服务模块</w:t>
      </w:r>
      <w:r>
        <w:tab/>
      </w:r>
      <w:r>
        <w:fldChar w:fldCharType="begin"/>
      </w:r>
      <w:r>
        <w:instrText xml:space="preserve"> PAGEREF _Toc286941705 \h </w:instrText>
      </w:r>
      <w:r>
        <w:fldChar w:fldCharType="separate"/>
      </w:r>
      <w:r w:rsidR="005D1D02">
        <w:t>79</w:t>
      </w:r>
      <w:r>
        <w:fldChar w:fldCharType="end"/>
      </w:r>
    </w:p>
    <w:p w14:paraId="4EC8D187"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第12章</w:t>
      </w:r>
      <w:r w:rsidRPr="00F050B2">
        <w:rPr>
          <w:rFonts w:ascii="宋体" w:hAnsi="宋体" w:cs="宋体"/>
        </w:rPr>
        <w:t xml:space="preserve"> </w:t>
      </w:r>
      <w:r w:rsidRPr="00F050B2">
        <w:rPr>
          <w:rFonts w:ascii="宋体" w:hAnsi="宋体" w:cs="宋体" w:hint="eastAsia"/>
        </w:rPr>
        <w:t>案例验证</w:t>
      </w:r>
      <w:r>
        <w:tab/>
      </w:r>
      <w:r>
        <w:fldChar w:fldCharType="begin"/>
      </w:r>
      <w:r>
        <w:instrText xml:space="preserve"> PAGEREF _Toc286941706 \h </w:instrText>
      </w:r>
      <w:r>
        <w:fldChar w:fldCharType="separate"/>
      </w:r>
      <w:r w:rsidR="005D1D02">
        <w:t>80</w:t>
      </w:r>
      <w:r>
        <w:fldChar w:fldCharType="end"/>
      </w:r>
    </w:p>
    <w:p w14:paraId="091B10F2"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第13章</w:t>
      </w:r>
      <w:r>
        <w:t xml:space="preserve"> </w:t>
      </w:r>
      <w:r>
        <w:rPr>
          <w:rFonts w:hint="eastAsia"/>
        </w:rPr>
        <w:t>结</w:t>
      </w:r>
      <w:r>
        <w:t xml:space="preserve"> </w:t>
      </w:r>
      <w:r>
        <w:rPr>
          <w:rFonts w:hint="eastAsia"/>
        </w:rPr>
        <w:t>论</w:t>
      </w:r>
      <w:r>
        <w:tab/>
      </w:r>
      <w:r>
        <w:fldChar w:fldCharType="begin"/>
      </w:r>
      <w:r>
        <w:instrText xml:space="preserve"> PAGEREF _Toc286941707 \h </w:instrText>
      </w:r>
      <w:r>
        <w:fldChar w:fldCharType="separate"/>
      </w:r>
      <w:r w:rsidR="005D1D02">
        <w:t>81</w:t>
      </w:r>
      <w:r>
        <w:fldChar w:fldCharType="end"/>
      </w:r>
    </w:p>
    <w:p w14:paraId="6E65D2C7"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第14章 参考文献</w:t>
      </w:r>
      <w:r>
        <w:tab/>
      </w:r>
      <w:r>
        <w:fldChar w:fldCharType="begin"/>
      </w:r>
      <w:r>
        <w:instrText xml:space="preserve"> PAGEREF _Toc286941708 \h </w:instrText>
      </w:r>
      <w:r>
        <w:fldChar w:fldCharType="separate"/>
      </w:r>
      <w:r w:rsidR="005D1D02">
        <w:t>82</w:t>
      </w:r>
      <w:r>
        <w:fldChar w:fldCharType="end"/>
      </w:r>
    </w:p>
    <w:p w14:paraId="53540557"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第15章 致</w:t>
      </w:r>
      <w:r>
        <w:t xml:space="preserve">  </w:t>
      </w:r>
      <w:r>
        <w:rPr>
          <w:rFonts w:hint="eastAsia"/>
        </w:rPr>
        <w:t>谢</w:t>
      </w:r>
      <w:r>
        <w:tab/>
      </w:r>
      <w:r>
        <w:fldChar w:fldCharType="begin"/>
      </w:r>
      <w:r>
        <w:instrText xml:space="preserve"> PAGEREF _Toc286941709 \h </w:instrText>
      </w:r>
      <w:r>
        <w:fldChar w:fldCharType="separate"/>
      </w:r>
      <w:r w:rsidR="005D1D02">
        <w:t>85</w:t>
      </w:r>
      <w:r>
        <w:fldChar w:fldCharType="end"/>
      </w:r>
    </w:p>
    <w:p w14:paraId="6E5D7066" w14:textId="77777777" w:rsidR="00A256A4" w:rsidRDefault="00177634">
      <w:r>
        <w:rPr>
          <w:rFonts w:ascii="黑体" w:eastAsia="黑体" w:hAnsi="黑体"/>
          <w:b/>
          <w:szCs w:val="24"/>
        </w:rPr>
        <w:fldChar w:fldCharType="end"/>
      </w:r>
    </w:p>
    <w:p w14:paraId="11ADED0C" w14:textId="77777777" w:rsidR="00A256A4" w:rsidRDefault="00A256A4"/>
    <w:p w14:paraId="586B9FBA" w14:textId="77777777" w:rsidR="00A256A4" w:rsidRPr="00A256A4" w:rsidRDefault="00A256A4" w:rsidP="00A256A4">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6941605"/>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D01EBF">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Toc286941606"/>
      <w:r w:rsidRPr="00A65CF5">
        <w:t>研究意义</w:t>
      </w:r>
      <w:bookmarkEnd w:id="47"/>
      <w:bookmarkEnd w:id="48"/>
      <w:bookmarkEnd w:id="49"/>
      <w:bookmarkEnd w:id="50"/>
      <w:bookmarkEnd w:id="51"/>
      <w:bookmarkEnd w:id="52"/>
      <w:bookmarkEnd w:id="53"/>
      <w:bookmarkEnd w:id="54"/>
      <w:bookmarkEnd w:id="55"/>
      <w:bookmarkEnd w:id="56"/>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57"/>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57"/>
      <w:r>
        <w:rPr>
          <w:rStyle w:val="CommentReference"/>
        </w:rPr>
        <w:commentReference w:id="57"/>
      </w:r>
      <w:r>
        <w:rPr>
          <w:rFonts w:ascii="宋体" w:hAnsi="宋体" w:cs="宋体" w:hint="eastAsia"/>
          <w:u w:color="000000"/>
        </w:rPr>
        <w:t>之上的</w:t>
      </w:r>
      <w:commentRangeStart w:id="58"/>
      <w:r w:rsidR="005F6406">
        <w:rPr>
          <w:rFonts w:ascii="宋体" w:hAnsi="宋体" w:cs="宋体" w:hint="eastAsia"/>
          <w:u w:color="000000"/>
        </w:rPr>
        <w:t>路由选择、设施查询以及数据采集等服务消费领域</w:t>
      </w:r>
      <w:commentRangeEnd w:id="58"/>
      <w:r w:rsidR="005F6406">
        <w:rPr>
          <w:rStyle w:val="CommentReference"/>
        </w:rPr>
        <w:commentReference w:id="58"/>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59"/>
      <w:r>
        <w:rPr>
          <w:rFonts w:ascii="宋体" w:hAnsi="宋体" w:cs="宋体" w:hint="eastAsia"/>
          <w:u w:color="000000"/>
        </w:rPr>
        <w:t>成本</w:t>
      </w:r>
      <w:commentRangeEnd w:id="59"/>
      <w:r>
        <w:rPr>
          <w:rStyle w:val="CommentReference"/>
        </w:rPr>
        <w:commentReference w:id="59"/>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0"/>
      <w:r w:rsidRPr="008222FE">
        <w:t>成本</w:t>
      </w:r>
      <w:commentRangeEnd w:id="60"/>
      <w:r w:rsidR="00391AF2">
        <w:rPr>
          <w:rStyle w:val="CommentReference"/>
        </w:rPr>
        <w:commentReference w:id="60"/>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1"/>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1"/>
      <w:r w:rsidR="00335187">
        <w:rPr>
          <w:rStyle w:val="CommentReference"/>
        </w:rPr>
        <w:commentReference w:id="61"/>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2" w:name="_Toc261894158"/>
      <w:bookmarkStart w:id="63" w:name="_Toc261894287"/>
      <w:bookmarkStart w:id="64" w:name="_Toc263751454"/>
      <w:bookmarkStart w:id="65" w:name="_Toc265025000"/>
      <w:bookmarkStart w:id="66" w:name="_Toc265025051"/>
      <w:bookmarkStart w:id="67" w:name="_Toc265025102"/>
      <w:bookmarkStart w:id="68" w:name="_Toc265025153"/>
      <w:bookmarkStart w:id="69" w:name="_Toc265025204"/>
      <w:bookmarkStart w:id="70" w:name="_Toc265025717"/>
      <w:r w:rsidR="00ED38A8">
        <w:br w:type="page"/>
      </w:r>
    </w:p>
    <w:p w14:paraId="798FE5F5" w14:textId="5D949799" w:rsidR="008222FE" w:rsidRPr="008222FE" w:rsidRDefault="00ED38A8" w:rsidP="00D01EBF">
      <w:pPr>
        <w:pStyle w:val="Heading2"/>
      </w:pPr>
      <w:r>
        <w:rPr>
          <w:rFonts w:hint="eastAsia"/>
        </w:rPr>
        <w:t xml:space="preserve"> </w:t>
      </w:r>
      <w:bookmarkStart w:id="71" w:name="_Toc286941607"/>
      <w:r w:rsidR="008222FE" w:rsidRPr="008222FE">
        <w:t>研究背景</w:t>
      </w:r>
      <w:bookmarkEnd w:id="62"/>
      <w:bookmarkEnd w:id="63"/>
      <w:bookmarkEnd w:id="64"/>
      <w:bookmarkEnd w:id="65"/>
      <w:bookmarkEnd w:id="66"/>
      <w:bookmarkEnd w:id="67"/>
      <w:bookmarkEnd w:id="68"/>
      <w:bookmarkEnd w:id="69"/>
      <w:bookmarkEnd w:id="70"/>
      <w:bookmarkEnd w:id="71"/>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2"/>
      <w:r w:rsidRPr="008222FE">
        <w:t>能的空间型数据管理系统</w:t>
      </w:r>
      <w:commentRangeEnd w:id="72"/>
      <w:r w:rsidR="00391AF2">
        <w:rPr>
          <w:rStyle w:val="CommentReference"/>
        </w:rPr>
        <w:commentReference w:id="72"/>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3"/>
      <w:r>
        <w:rPr>
          <w:rFonts w:ascii="宋体" w:hAnsi="宋体" w:cs="宋体" w:hint="eastAsia"/>
        </w:rPr>
        <w:t>5类</w:t>
      </w:r>
      <w:commentRangeEnd w:id="73"/>
      <w:r w:rsidR="00391AF2">
        <w:rPr>
          <w:rStyle w:val="CommentReference"/>
        </w:rPr>
        <w:commentReference w:id="73"/>
      </w:r>
      <w:r>
        <w:rPr>
          <w:rFonts w:ascii="宋体" w:hAnsi="宋体" w:cs="宋体" w:hint="eastAsia"/>
        </w:rPr>
        <w:t>：</w:t>
      </w:r>
    </w:p>
    <w:p w14:paraId="11D4D060" w14:textId="1B4C318A" w:rsidR="00893C0C" w:rsidRPr="009E5E4D" w:rsidRDefault="00893C0C" w:rsidP="0011508E">
      <w:pPr>
        <w:pStyle w:val="NormalFirstTitle"/>
        <w:numPr>
          <w:ilvl w:val="0"/>
          <w:numId w:val="7"/>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11508E">
      <w:pPr>
        <w:pStyle w:val="NormalFirstTitle"/>
        <w:numPr>
          <w:ilvl w:val="0"/>
          <w:numId w:val="7"/>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11508E">
      <w:pPr>
        <w:pStyle w:val="NormalFirstTitle"/>
        <w:numPr>
          <w:ilvl w:val="0"/>
          <w:numId w:val="7"/>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11508E">
      <w:pPr>
        <w:pStyle w:val="NormalFirstTitle"/>
        <w:numPr>
          <w:ilvl w:val="0"/>
          <w:numId w:val="7"/>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11508E">
      <w:pPr>
        <w:pStyle w:val="NormalFirstTitle"/>
        <w:numPr>
          <w:ilvl w:val="0"/>
          <w:numId w:val="7"/>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4"/>
      <w:r w:rsidR="00391AF2">
        <w:rPr>
          <w:rFonts w:ascii="宋体" w:hAnsi="宋体" w:cs="宋体" w:hint="eastAsia"/>
        </w:rPr>
        <w:t>软件</w:t>
      </w:r>
      <w:commentRangeEnd w:id="74"/>
      <w:r w:rsidR="00391AF2">
        <w:rPr>
          <w:rStyle w:val="CommentReference"/>
        </w:rPr>
        <w:commentReference w:id="74"/>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5"/>
      <w:r>
        <w:rPr>
          <w:rFonts w:ascii="宋体" w:hAnsi="宋体" w:cs="宋体" w:hint="eastAsia"/>
        </w:rPr>
        <w:t>发展</w:t>
      </w:r>
      <w:commentRangeEnd w:id="75"/>
      <w:r w:rsidR="00B94D46">
        <w:rPr>
          <w:rStyle w:val="CommentReference"/>
        </w:rPr>
        <w:commentReference w:id="75"/>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6"/>
      <w:r w:rsidRPr="008222FE">
        <w:t>方面</w:t>
      </w:r>
      <w:commentRangeEnd w:id="76"/>
      <w:r>
        <w:rPr>
          <w:rStyle w:val="CommentReference"/>
        </w:rPr>
        <w:commentReference w:id="76"/>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77"/>
      <w:r w:rsidRPr="008222FE">
        <w:t>地址查询</w:t>
      </w:r>
      <w:commentRangeEnd w:id="77"/>
      <w:r w:rsidR="00644409">
        <w:rPr>
          <w:rStyle w:val="CommentReference"/>
        </w:rPr>
        <w:commentReference w:id="77"/>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78"/>
      <w:r w:rsidRPr="00E9062C">
        <w:rPr>
          <w:rFonts w:ascii="宋体" w:hAnsi="宋体" w:cs="宋体"/>
        </w:rPr>
        <w:t>的</w:t>
      </w:r>
      <w:commentRangeEnd w:id="78"/>
      <w:r w:rsidR="00C5174D">
        <w:rPr>
          <w:rStyle w:val="CommentReference"/>
        </w:rPr>
        <w:commentReference w:id="78"/>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79"/>
      <w:r w:rsidRPr="00E9062C">
        <w:rPr>
          <w:rFonts w:ascii="宋体" w:hAnsi="宋体" w:cs="宋体"/>
        </w:rPr>
        <w:t>大</w:t>
      </w:r>
      <w:commentRangeEnd w:id="79"/>
      <w:r w:rsidR="00C5174D">
        <w:rPr>
          <w:rStyle w:val="CommentReference"/>
        </w:rPr>
        <w:commentReference w:id="79"/>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0"/>
      <w:r w:rsidRPr="00E9062C">
        <w:rPr>
          <w:rFonts w:ascii="宋体" w:hAnsi="宋体" w:cs="宋体"/>
        </w:rPr>
        <w:t>成本</w:t>
      </w:r>
      <w:commentRangeEnd w:id="80"/>
      <w:r w:rsidR="009C1DF4">
        <w:rPr>
          <w:rStyle w:val="CommentReference"/>
        </w:rPr>
        <w:commentReference w:id="80"/>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1"/>
      <w:r w:rsidRPr="009C1DF4">
        <w:rPr>
          <w:rFonts w:ascii="宋体" w:hAnsi="宋体" w:cs="宋体" w:hint="eastAsia"/>
        </w:rPr>
        <w:t>更为有效</w:t>
      </w:r>
      <w:commentRangeEnd w:id="81"/>
      <w:r w:rsidR="00C5174D">
        <w:rPr>
          <w:rStyle w:val="CommentReference"/>
        </w:rPr>
        <w:commentReference w:id="81"/>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2"/>
      <w:r w:rsidRPr="00C16EBA">
        <w:rPr>
          <w:rFonts w:ascii="宋体" w:hAnsi="宋体" w:cs="宋体" w:hint="eastAsia"/>
        </w:rPr>
        <w:t>空间</w:t>
      </w:r>
      <w:commentRangeEnd w:id="82"/>
      <w:r w:rsidR="00273817">
        <w:rPr>
          <w:rStyle w:val="CommentReference"/>
        </w:rPr>
        <w:commentReference w:id="82"/>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3"/>
      <w:r w:rsidRPr="00273817">
        <w:rPr>
          <w:rFonts w:ascii="宋体" w:hAnsi="宋体" w:cs="宋体" w:hint="eastAsia"/>
        </w:rPr>
        <w:t>是给应用开发增色不少</w:t>
      </w:r>
      <w:commentRangeEnd w:id="83"/>
      <w:r>
        <w:rPr>
          <w:rStyle w:val="CommentReference"/>
        </w:rPr>
        <w:commentReference w:id="83"/>
      </w:r>
      <w:r w:rsidRPr="00273817">
        <w:rPr>
          <w:rFonts w:ascii="宋体" w:hAnsi="宋体" w:cs="宋体" w:hint="eastAsia"/>
        </w:rPr>
        <w:t>。</w:t>
      </w:r>
      <w:r w:rsidR="00FE7F98">
        <w:br w:type="page"/>
      </w:r>
    </w:p>
    <w:p w14:paraId="697491B5" w14:textId="7DA225A1" w:rsidR="008222FE" w:rsidRDefault="00794EDE" w:rsidP="00D01EBF">
      <w:pPr>
        <w:pStyle w:val="Heading2"/>
      </w:pPr>
      <w:bookmarkStart w:id="84" w:name="_Toc261894159"/>
      <w:bookmarkStart w:id="85" w:name="_Toc261894288"/>
      <w:bookmarkStart w:id="86" w:name="_Toc263751455"/>
      <w:bookmarkStart w:id="87" w:name="_Toc265025001"/>
      <w:bookmarkStart w:id="88" w:name="_Toc265025052"/>
      <w:bookmarkStart w:id="89" w:name="_Toc265025103"/>
      <w:bookmarkStart w:id="90" w:name="_Toc265025154"/>
      <w:bookmarkStart w:id="91" w:name="_Toc265025205"/>
      <w:bookmarkStart w:id="92" w:name="_Toc265025718"/>
      <w:r>
        <w:tab/>
        <w:t xml:space="preserve"> </w:t>
      </w:r>
      <w:bookmarkStart w:id="93" w:name="_Toc286941608"/>
      <w:r w:rsidR="008222FE" w:rsidRPr="008222FE">
        <w:t>研究内容</w:t>
      </w:r>
      <w:bookmarkEnd w:id="84"/>
      <w:bookmarkEnd w:id="85"/>
      <w:bookmarkEnd w:id="86"/>
      <w:bookmarkEnd w:id="87"/>
      <w:bookmarkEnd w:id="88"/>
      <w:bookmarkEnd w:id="89"/>
      <w:bookmarkEnd w:id="90"/>
      <w:bookmarkEnd w:id="91"/>
      <w:bookmarkEnd w:id="92"/>
      <w:bookmarkEnd w:id="93"/>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D01EBF">
      <w:pPr>
        <w:pStyle w:val="Heading2"/>
      </w:pPr>
      <w:bookmarkStart w:id="94" w:name="_Toc261894160"/>
      <w:bookmarkStart w:id="95" w:name="_Toc261894289"/>
      <w:bookmarkStart w:id="96" w:name="_Toc263751456"/>
      <w:bookmarkStart w:id="97" w:name="_Toc265025002"/>
      <w:bookmarkStart w:id="98" w:name="_Toc265025053"/>
      <w:bookmarkStart w:id="99" w:name="_Toc265025104"/>
      <w:bookmarkStart w:id="100" w:name="_Toc265025155"/>
      <w:bookmarkStart w:id="101" w:name="_Toc265025206"/>
      <w:bookmarkStart w:id="102" w:name="_Toc265025719"/>
      <w:r>
        <w:rPr>
          <w:rFonts w:hint="eastAsia"/>
        </w:rPr>
        <w:t xml:space="preserve"> </w:t>
      </w:r>
      <w:bookmarkStart w:id="103" w:name="_Toc286941609"/>
      <w:r w:rsidR="008222FE" w:rsidRPr="008222FE">
        <w:t>论文结构</w:t>
      </w:r>
      <w:bookmarkEnd w:id="94"/>
      <w:bookmarkEnd w:id="95"/>
      <w:bookmarkEnd w:id="96"/>
      <w:bookmarkEnd w:id="97"/>
      <w:bookmarkEnd w:id="98"/>
      <w:bookmarkEnd w:id="99"/>
      <w:bookmarkEnd w:id="100"/>
      <w:bookmarkEnd w:id="101"/>
      <w:bookmarkEnd w:id="102"/>
      <w:bookmarkEnd w:id="103"/>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4" w:name="_Toc286941610"/>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4"/>
    </w:p>
    <w:p w14:paraId="77AD3802" w14:textId="644B61B6" w:rsidR="00243570" w:rsidRDefault="00243570" w:rsidP="00D01EBF">
      <w:pPr>
        <w:pStyle w:val="Heading2"/>
      </w:pPr>
      <w:r>
        <w:t xml:space="preserve"> </w:t>
      </w:r>
      <w:bookmarkStart w:id="105" w:name="_Toc286941611"/>
      <w:r>
        <w:t>GIS</w:t>
      </w:r>
      <w:r>
        <w:rPr>
          <w:rFonts w:hint="eastAsia"/>
        </w:rPr>
        <w:t>及移动</w:t>
      </w:r>
      <w:r>
        <w:rPr>
          <w:rFonts w:hint="eastAsia"/>
        </w:rPr>
        <w:t>GIS</w:t>
      </w:r>
      <w:r w:rsidR="0052626A">
        <w:rPr>
          <w:rFonts w:hint="eastAsia"/>
        </w:rPr>
        <w:t>功能分析。</w:t>
      </w:r>
      <w:bookmarkEnd w:id="105"/>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6"/>
      <w:r w:rsidRPr="0052626A">
        <w:rPr>
          <w:rFonts w:ascii="宋体" w:hAnsi="宋体" w:cs="宋体"/>
        </w:rPr>
        <w:t>应用</w:t>
      </w:r>
      <w:commentRangeEnd w:id="106"/>
      <w:r w:rsidR="00EF354C">
        <w:rPr>
          <w:rStyle w:val="CommentReference"/>
        </w:rPr>
        <w:commentReference w:id="106"/>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07"/>
      <w:commentRangeStart w:id="108"/>
      <w:r w:rsidR="00B76DA7">
        <w:rPr>
          <w:rFonts w:ascii="宋体" w:hAnsi="宋体" w:cs="宋体" w:hint="eastAsia"/>
        </w:rPr>
        <w:t>瓦片地图</w:t>
      </w:r>
      <w:commentRangeEnd w:id="107"/>
      <w:r w:rsidR="00B76DA7">
        <w:rPr>
          <w:rStyle w:val="CommentReference"/>
        </w:rPr>
        <w:commentReference w:id="107"/>
      </w:r>
      <w:commentRangeEnd w:id="108"/>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09"/>
      <w:r>
        <w:rPr>
          <w:rFonts w:ascii="宋体" w:hAnsi="宋体" w:cs="宋体" w:hint="eastAsia"/>
        </w:rPr>
        <w:t>求问题</w:t>
      </w:r>
      <w:commentRangeEnd w:id="109"/>
      <w:r w:rsidR="00A24D19">
        <w:rPr>
          <w:rStyle w:val="CommentReference"/>
        </w:rPr>
        <w:commentReference w:id="109"/>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11508E">
      <w:pPr>
        <w:pStyle w:val="ListParagraph"/>
        <w:numPr>
          <w:ilvl w:val="0"/>
          <w:numId w:val="8"/>
        </w:numPr>
      </w:pPr>
      <w:r w:rsidRPr="00B6734F">
        <w:rPr>
          <w:rFonts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11508E">
      <w:pPr>
        <w:pStyle w:val="ListParagraph"/>
        <w:numPr>
          <w:ilvl w:val="0"/>
          <w:numId w:val="8"/>
        </w:numPr>
      </w:pPr>
      <w:r>
        <w:rPr>
          <w:rFonts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11508E">
      <w:pPr>
        <w:pStyle w:val="ListParagraph"/>
        <w:numPr>
          <w:ilvl w:val="0"/>
          <w:numId w:val="8"/>
        </w:numPr>
      </w:pPr>
      <w:r>
        <w:rPr>
          <w:rFonts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0"/>
      <w:r w:rsidRPr="009D220C">
        <w:t>基本数据内容</w:t>
      </w:r>
      <w:commentRangeEnd w:id="110"/>
      <w:r>
        <w:rPr>
          <w:rStyle w:val="CommentReference"/>
        </w:rPr>
        <w:commentReference w:id="110"/>
      </w:r>
      <w:r w:rsidRPr="009D220C">
        <w:t>。</w:t>
      </w:r>
      <w:r w:rsidR="00B76DA7">
        <w:rPr>
          <w:rStyle w:val="CommentReference"/>
        </w:rPr>
        <w:commentReference w:id="108"/>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11508E">
      <w:pPr>
        <w:pStyle w:val="ListParagraph"/>
        <w:numPr>
          <w:ilvl w:val="0"/>
          <w:numId w:val="9"/>
        </w:numPr>
      </w:pPr>
      <w:r w:rsidRPr="009A483E">
        <w:rPr>
          <w:rFonts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11508E">
      <w:pPr>
        <w:pStyle w:val="ListParagraph"/>
        <w:numPr>
          <w:ilvl w:val="0"/>
          <w:numId w:val="9"/>
        </w:numPr>
      </w:pPr>
      <w:r w:rsidRPr="009A483E">
        <w:rPr>
          <w:rFonts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1"/>
      <w:r w:rsidRPr="00324A02">
        <w:rPr>
          <w:rFonts w:ascii="宋体" w:hAnsi="宋体" w:cs="宋体" w:hint="eastAsia"/>
        </w:rPr>
        <w:t>理。</w:t>
      </w:r>
      <w:commentRangeEnd w:id="111"/>
      <w:r w:rsidR="00962E35">
        <w:rPr>
          <w:rStyle w:val="CommentReference"/>
        </w:rPr>
        <w:commentReference w:id="111"/>
      </w:r>
    </w:p>
    <w:p w14:paraId="3C192DE2" w14:textId="54A4CC2C" w:rsidR="00243570" w:rsidRDefault="00243570" w:rsidP="00D01EBF">
      <w:pPr>
        <w:pStyle w:val="Heading2"/>
      </w:pPr>
      <w:r>
        <w:rPr>
          <w:rFonts w:hint="eastAsia"/>
        </w:rPr>
        <w:t xml:space="preserve"> </w:t>
      </w:r>
      <w:bookmarkStart w:id="112" w:name="_Toc286941612"/>
      <w:r>
        <w:rPr>
          <w:rFonts w:hint="eastAsia"/>
        </w:rPr>
        <w:t>空间数据结构</w:t>
      </w:r>
      <w:bookmarkEnd w:id="112"/>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3"/>
      <w:r>
        <w:rPr>
          <w:rFonts w:hint="eastAsia"/>
        </w:rPr>
        <w:t>空间数据</w:t>
      </w:r>
      <w:commentRangeEnd w:id="113"/>
      <w:r>
        <w:rPr>
          <w:rStyle w:val="CommentReference"/>
        </w:rPr>
        <w:commentReference w:id="113"/>
      </w:r>
      <w:r>
        <w:rPr>
          <w:rFonts w:hint="eastAsia"/>
        </w:rPr>
        <w:t>。</w:t>
      </w:r>
    </w:p>
    <w:p w14:paraId="1CC958FE" w14:textId="3F84EB60" w:rsidR="00CC21A9" w:rsidRDefault="00CC21A9" w:rsidP="00E01DD6">
      <w:pPr>
        <w:ind w:firstLine="0"/>
        <w:rPr>
          <w:rFonts w:ascii="宋体" w:hAnsi="宋体" w:cs="宋体"/>
        </w:rPr>
      </w:pPr>
      <w:r>
        <w:rPr>
          <w:rFonts w:ascii="宋体" w:hAnsi="宋体" w:cs="宋体" w:hint="eastAsia"/>
        </w:rPr>
        <w:t>这些信息主要由几何数据、位置数据以及属性数据组成。</w:t>
      </w:r>
    </w:p>
    <w:p w14:paraId="7367D299" w14:textId="77777777" w:rsidR="00CC21A9" w:rsidRDefault="00CC21A9" w:rsidP="00CC21A9">
      <w:pPr>
        <w:pStyle w:val="Heading3"/>
      </w:pPr>
      <w:r>
        <w:t xml:space="preserve"> </w:t>
      </w:r>
      <w:r>
        <w:rPr>
          <w:rFonts w:ascii="黑体" w:hAnsi="黑体" w:cs="黑体" w:hint="eastAsia"/>
        </w:rPr>
        <w:t>空间数据的分类</w:t>
      </w:r>
      <w:r>
        <w:rPr>
          <w:rFonts w:hint="eastAsia"/>
        </w:rPr>
        <w:t xml:space="preserve"> </w:t>
      </w:r>
    </w:p>
    <w:p w14:paraId="71073EFA" w14:textId="77777777" w:rsidR="00CC21A9" w:rsidRPr="00075F31" w:rsidRDefault="00CC21A9" w:rsidP="00CC21A9">
      <w:pPr>
        <w:pStyle w:val="ListParagraph"/>
        <w:numPr>
          <w:ilvl w:val="0"/>
          <w:numId w:val="30"/>
        </w:numPr>
      </w:pPr>
      <w:r>
        <w:rPr>
          <w:rFonts w:hint="eastAsia"/>
        </w:rPr>
        <w:t>几何数据</w:t>
      </w:r>
    </w:p>
    <w:p w14:paraId="3E07DF5A" w14:textId="77777777" w:rsidR="00CC21A9" w:rsidRPr="00075F31" w:rsidRDefault="00CC21A9" w:rsidP="00CC21A9">
      <w:pPr>
        <w:rPr>
          <w:rFonts w:ascii="宋体" w:hAnsi="宋体" w:cs="宋体"/>
        </w:rPr>
      </w:pPr>
      <w:r w:rsidRPr="00075F31">
        <w:rPr>
          <w:rFonts w:ascii="宋体" w:hAnsi="宋体" w:cs="宋体" w:hint="eastAsia"/>
        </w:rPr>
        <w:t>几何数据用来表示空间对象的几何特征及</w:t>
      </w:r>
      <w:r>
        <w:rPr>
          <w:rFonts w:ascii="宋体" w:hAnsi="宋体" w:cs="宋体" w:hint="eastAsia"/>
        </w:rPr>
        <w:t>空间关系，例如：在哪里，什么形状等，描述方式常见为坐标，距离等，包括了点、线、面等信息。</w:t>
      </w:r>
    </w:p>
    <w:p w14:paraId="4F105424" w14:textId="77777777" w:rsidR="00CC21A9" w:rsidRDefault="00CC21A9" w:rsidP="00CC21A9">
      <w:pPr>
        <w:pStyle w:val="ListParagraph"/>
        <w:numPr>
          <w:ilvl w:val="0"/>
          <w:numId w:val="30"/>
        </w:numPr>
      </w:pPr>
      <w:r>
        <w:rPr>
          <w:rFonts w:hint="eastAsia"/>
        </w:rPr>
        <w:t>关系数据</w:t>
      </w:r>
    </w:p>
    <w:p w14:paraId="4078B7C1" w14:textId="77777777" w:rsidR="00CC21A9" w:rsidRPr="005F72C1" w:rsidRDefault="00CC21A9" w:rsidP="00CC21A9">
      <w:pPr>
        <w:ind w:firstLine="360"/>
        <w:rPr>
          <w:rFonts w:ascii="宋体" w:hAnsi="宋体" w:cs="宋体"/>
        </w:rPr>
      </w:pPr>
      <w:r w:rsidRPr="005F72C1">
        <w:rPr>
          <w:rFonts w:ascii="宋体" w:hAnsi="宋体" w:cs="宋体" w:hint="eastAsia"/>
        </w:rPr>
        <w:t>描述空间实体之间的空间关系的数据包括拓扑关系、顺序关系、度量关系等。拓扑关系是一种对空间关系进行明确定义的数学方法。拓扑关系包括相邻关系、包含关系、关联关系等。</w:t>
      </w:r>
    </w:p>
    <w:p w14:paraId="722E364F" w14:textId="77777777" w:rsidR="00CC21A9" w:rsidRDefault="00CC21A9" w:rsidP="00CC21A9">
      <w:pPr>
        <w:pStyle w:val="ListParagraph"/>
        <w:numPr>
          <w:ilvl w:val="0"/>
          <w:numId w:val="30"/>
        </w:numPr>
      </w:pPr>
      <w:r>
        <w:rPr>
          <w:rFonts w:hint="eastAsia"/>
        </w:rPr>
        <w:t>属性数据</w:t>
      </w:r>
    </w:p>
    <w:p w14:paraId="4EB36629" w14:textId="71E674AD" w:rsidR="00CC21A9" w:rsidRDefault="00CC21A9" w:rsidP="00CC21A9">
      <w:r>
        <w:rPr>
          <w:rFonts w:ascii="宋体" w:hAnsi="宋体" w:cs="宋体" w:hint="eastAsia"/>
        </w:rPr>
        <w:t>描述空间数据属性特征的数据，也称非几何数据或者非定位数据。一般用来说明“是什么”，如类型、名称、等级、状态等。</w:t>
      </w:r>
    </w:p>
    <w:p w14:paraId="6B464220" w14:textId="78CE91A1" w:rsidR="00DD0DA6" w:rsidRDefault="00DD0DA6" w:rsidP="00A25AB1">
      <w:pPr>
        <w:ind w:firstLine="0"/>
        <w:rPr>
          <w:rFonts w:ascii="宋体" w:hAnsi="宋体" w:cs="宋体"/>
        </w:rPr>
      </w:pPr>
    </w:p>
    <w:p w14:paraId="27B5CEAB" w14:textId="7D659CF1" w:rsidR="00A25AB1" w:rsidRPr="00A25AB1" w:rsidRDefault="00A25AB1" w:rsidP="00A25AB1">
      <w:pPr>
        <w:pStyle w:val="Heading3"/>
        <w:rPr>
          <w:rFonts w:ascii="黑体" w:hAnsi="黑体" w:cs="黑体"/>
        </w:rPr>
      </w:pPr>
      <w:r>
        <w:rPr>
          <w:rFonts w:ascii="黑体" w:hAnsi="黑体" w:cs="黑体" w:hint="eastAsia"/>
        </w:rPr>
        <w:t xml:space="preserve"> </w:t>
      </w:r>
      <w:bookmarkStart w:id="114" w:name="_Ref287268528"/>
      <w:r w:rsidRPr="00A25AB1">
        <w:rPr>
          <w:rFonts w:ascii="黑体" w:hAnsi="黑体" w:cs="黑体" w:hint="eastAsia"/>
        </w:rPr>
        <w:t>空间数据结构</w:t>
      </w:r>
      <w:bookmarkEnd w:id="114"/>
    </w:p>
    <w:p w14:paraId="77A4A678" w14:textId="19E52ED5" w:rsidR="00A25AB1" w:rsidRDefault="00A25AB1" w:rsidP="00A25AB1">
      <w:pPr>
        <w:ind w:firstLine="576"/>
        <w:rPr>
          <w:rFonts w:ascii="宋体" w:hAnsi="宋体" w:cs="宋体"/>
        </w:rPr>
      </w:pPr>
      <w:r>
        <w:rPr>
          <w:rFonts w:ascii="宋体" w:hAnsi="宋体" w:cs="宋体" w:hint="eastAsia"/>
        </w:rPr>
        <w:t>本论文主要研究了将空间数据可视化的职能，核心问题是空间实体的定位和形状的展示，主要目的是为专业领域开发提供了一个地图工具框架，因此</w:t>
      </w:r>
      <w:r w:rsidR="00DE1FB7">
        <w:rPr>
          <w:rFonts w:ascii="宋体" w:hAnsi="宋体" w:cs="宋体" w:hint="eastAsia"/>
        </w:rPr>
        <w:t>只关注了</w:t>
      </w:r>
      <w:r>
        <w:rPr>
          <w:rFonts w:ascii="宋体" w:hAnsi="宋体" w:cs="宋体" w:hint="eastAsia"/>
        </w:rPr>
        <w:t>空间数据的名称等少数属性数据类型，以及颜色、尺寸、符号类型等与可视化密切相关的数据类型。</w:t>
      </w:r>
    </w:p>
    <w:p w14:paraId="7D3015CA" w14:textId="21B30FC8" w:rsidR="0067299F" w:rsidRDefault="0067299F" w:rsidP="00A25AB1">
      <w:pPr>
        <w:ind w:firstLine="576"/>
      </w:pPr>
      <w:r>
        <w:rPr>
          <w:rFonts w:ascii="宋体" w:hAnsi="宋体" w:cs="宋体" w:hint="eastAsia"/>
        </w:rPr>
        <w:t>在地理信息系统中，几何数据和位置数据又统称为空间特征数据，这种</w:t>
      </w:r>
    </w:p>
    <w:p w14:paraId="379F73ED" w14:textId="6D71275F" w:rsidR="00A25AB1" w:rsidRPr="00A25AB1" w:rsidRDefault="00A25AB1" w:rsidP="0067299F">
      <w:pPr>
        <w:ind w:firstLine="0"/>
        <w:rPr>
          <w:rFonts w:ascii="宋体" w:hAnsi="宋体" w:cs="宋体"/>
        </w:rPr>
      </w:pPr>
      <w:r>
        <w:rPr>
          <w:rFonts w:hint="eastAsia"/>
        </w:rPr>
        <w:t>描述地理位置及其空间关系的空间特征数据是地理信息系统所特有的数据类型，空间数据的几何数据主要以矢量数据结果结构和栅格数据结构</w:t>
      </w:r>
      <w:commentRangeStart w:id="115"/>
      <w:r>
        <w:rPr>
          <w:rFonts w:hint="eastAsia"/>
        </w:rPr>
        <w:t>两种形式存储</w:t>
      </w:r>
      <w:commentRangeEnd w:id="115"/>
      <w:r>
        <w:rPr>
          <w:rStyle w:val="CommentReference"/>
        </w:rPr>
        <w:commentReference w:id="115"/>
      </w:r>
      <w:r>
        <w:rPr>
          <w:rFonts w:hint="eastAsia"/>
        </w:rPr>
        <w:t>。</w:t>
      </w:r>
    </w:p>
    <w:p w14:paraId="27D0F9A2" w14:textId="3F922084" w:rsidR="000D670F" w:rsidRPr="000D670F" w:rsidRDefault="004131D2" w:rsidP="00A25AB1">
      <w:pPr>
        <w:pStyle w:val="Heading4"/>
        <w:rPr>
          <w:rFonts w:ascii="宋体" w:hAnsi="宋体" w:cs="宋体"/>
        </w:rPr>
      </w:pPr>
      <w:r>
        <w:rPr>
          <w:rFonts w:hint="eastAsia"/>
        </w:rPr>
        <w:t xml:space="preserve"> </w:t>
      </w:r>
      <w:bookmarkStart w:id="116" w:name="_Toc286941613"/>
      <w:bookmarkStart w:id="117" w:name="_Ref287218100"/>
      <w:r w:rsidR="000D670F" w:rsidRPr="000D670F">
        <w:rPr>
          <w:rFonts w:hint="eastAsia"/>
        </w:rPr>
        <w:t>栅格数据</w:t>
      </w:r>
      <w:bookmarkEnd w:id="116"/>
      <w:r w:rsidR="00FE0A34">
        <w:rPr>
          <w:rFonts w:hint="eastAsia"/>
        </w:rPr>
        <w:t>数据结构</w:t>
      </w:r>
      <w:bookmarkEnd w:id="117"/>
    </w:p>
    <w:p w14:paraId="2C152474" w14:textId="7C461643" w:rsid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130AC2A1" w14:textId="408F7FAC" w:rsidR="00287617" w:rsidRPr="000D670F" w:rsidRDefault="00287617" w:rsidP="00517C9B">
      <w:pPr>
        <w:rPr>
          <w:rFonts w:ascii="宋体" w:hAnsi="宋体" w:cs="宋体"/>
        </w:rPr>
      </w:pPr>
      <w:r>
        <w:rPr>
          <w:rFonts w:ascii="宋体" w:hAnsi="宋体" w:cs="宋体" w:hint="eastAsia"/>
        </w:rPr>
        <w:t>栅格数据主要依靠与栅格相对应的静态图像表现。</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455C06D5"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w:t>
      </w:r>
      <w:r w:rsidR="008F1D30">
        <w:rPr>
          <w:rFonts w:ascii="宋体" w:hAnsi="宋体" w:cs="宋体" w:hint="eastAsia"/>
        </w:rPr>
        <w:t>树算法，将栅格图按照地理关系组织成为一个具有空间索引关系的以影像</w:t>
      </w:r>
      <w:r w:rsidR="0004313F">
        <w:rPr>
          <w:rFonts w:ascii="宋体" w:hAnsi="宋体" w:cs="宋体" w:hint="eastAsia"/>
        </w:rPr>
        <w:t>金字塔方式存储的栅格数据集。</w:t>
      </w:r>
    </w:p>
    <w:p w14:paraId="0D4B765E" w14:textId="312C4BBE" w:rsidR="000D670F" w:rsidRPr="00517C9B" w:rsidRDefault="000D670F" w:rsidP="00A25AB1">
      <w:pPr>
        <w:pStyle w:val="Heading4"/>
      </w:pPr>
      <w:r>
        <w:rPr>
          <w:rFonts w:hint="eastAsia"/>
        </w:rPr>
        <w:t xml:space="preserve"> </w:t>
      </w:r>
      <w:bookmarkStart w:id="118" w:name="_Toc286941614"/>
      <w:bookmarkStart w:id="119" w:name="_Ref287191312"/>
      <w:bookmarkStart w:id="120" w:name="_Ref287191315"/>
      <w:r>
        <w:rPr>
          <w:rFonts w:hint="eastAsia"/>
        </w:rPr>
        <w:t>矢量数据</w:t>
      </w:r>
      <w:bookmarkEnd w:id="118"/>
      <w:bookmarkEnd w:id="119"/>
      <w:bookmarkEnd w:id="120"/>
      <w:r w:rsidR="00FE0A34">
        <w:rPr>
          <w:rFonts w:hint="eastAsia"/>
        </w:rPr>
        <w:t>数据结构</w:t>
      </w:r>
    </w:p>
    <w:p w14:paraId="0FC86314" w14:textId="6C818FF2" w:rsidR="000E0842" w:rsidRDefault="00582679" w:rsidP="009A3507">
      <w:pPr>
        <w:rPr>
          <w:rFonts w:ascii="宋体" w:hAnsi="宋体" w:cs="宋体"/>
        </w:rPr>
      </w:pPr>
      <w:r>
        <w:rPr>
          <w:rFonts w:ascii="宋体" w:hAnsi="宋体" w:cs="宋体" w:hint="eastAsia"/>
        </w:rPr>
        <w:t>空间数据最主要的是几何数据和位置数据，同时还关联了</w:t>
      </w:r>
      <w:r w:rsidR="000E0842">
        <w:rPr>
          <w:rFonts w:ascii="宋体" w:hAnsi="宋体" w:cs="宋体" w:hint="eastAsia"/>
        </w:rPr>
        <w:t>属性数据等信息。</w:t>
      </w:r>
    </w:p>
    <w:p w14:paraId="78A781B4" w14:textId="7BBF5360" w:rsidR="000E0842" w:rsidRPr="000E0842" w:rsidRDefault="000E0842" w:rsidP="009A3507">
      <w:pPr>
        <w:rPr>
          <w:rFonts w:ascii="宋体" w:hAnsi="宋体" w:cs="宋体"/>
        </w:rPr>
      </w:pPr>
      <w:r>
        <w:rPr>
          <w:rFonts w:ascii="宋体" w:hAnsi="宋体" w:cs="宋体" w:hint="eastAsia"/>
        </w:rPr>
        <w:t>在本论文中，栅格数据指承担展现空间数据的几何信息的职能，而矢量数据结构通过关联其他信息的方式，更加具体的描述了空间实体的几何、位置、属性等信息。</w:t>
      </w:r>
    </w:p>
    <w:p w14:paraId="59606A01" w14:textId="04FF1FC3" w:rsidR="00DD2619" w:rsidRDefault="009A3507" w:rsidP="009A3507">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sidR="00DD2619">
        <w:rPr>
          <w:rFonts w:hint="eastAsia"/>
        </w:rPr>
        <w:t>理实体的空间位置表现的准确无误</w:t>
      </w:r>
      <w:r w:rsidRPr="009A3507">
        <w:t>。</w:t>
      </w:r>
    </w:p>
    <w:p w14:paraId="55D672F7" w14:textId="62CF8054" w:rsidR="009A3507" w:rsidRDefault="009A3507" w:rsidP="009A3507">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p>
    <w:p w14:paraId="2F0C3FB5" w14:textId="4D7AF9CC" w:rsidR="00436C97" w:rsidRDefault="00436C97" w:rsidP="009A3507">
      <w:r w:rsidRPr="00436C97">
        <w:rPr>
          <w:rFonts w:hint="eastAsia"/>
        </w:rPr>
        <w:t>常用的表示方法是：在点数据上给出表示其位置的坐标值，如</w:t>
      </w:r>
      <w:r w:rsidRPr="00436C97">
        <w:rPr>
          <w:rFonts w:hint="eastAsia"/>
        </w:rPr>
        <w:t xml:space="preserve"> x</w:t>
      </w:r>
      <w:r w:rsidRPr="00436C97">
        <w:rPr>
          <w:rFonts w:hint="eastAsia"/>
        </w:rPr>
        <w:t>，</w:t>
      </w:r>
      <w:r w:rsidRPr="00436C97">
        <w:rPr>
          <w:rFonts w:hint="eastAsia"/>
        </w:rPr>
        <w:t xml:space="preserve"> y </w:t>
      </w:r>
      <w:r w:rsidRPr="00436C97">
        <w:rPr>
          <w:rFonts w:hint="eastAsia"/>
        </w:rPr>
        <w:t>平面坐标等；线段定义为两个端点范围内的点组；面定义为构成其边界线的线段组，然后加上表示这些点、线、面属性的特征码</w:t>
      </w:r>
      <w:r>
        <w:rPr>
          <w:rFonts w:hint="eastAsia"/>
        </w:rPr>
        <w:t>。</w:t>
      </w:r>
    </w:p>
    <w:p w14:paraId="01CDD471" w14:textId="50A32694" w:rsidR="00DD2619" w:rsidRPr="00DD2619" w:rsidRDefault="00DD2619" w:rsidP="009A3507">
      <w:pPr>
        <w:rPr>
          <w:rFonts w:ascii="宋体" w:hAnsi="宋体" w:cs="宋体"/>
        </w:rPr>
      </w:pPr>
      <w:r>
        <w:rPr>
          <w:rFonts w:ascii="宋体" w:hAnsi="宋体" w:cs="宋体" w:hint="eastAsia"/>
        </w:rPr>
        <w:t>矢量数据在GIS系统中展现的形式主要有矢量图和位图两种方式。</w:t>
      </w:r>
    </w:p>
    <w:p w14:paraId="671602B3" w14:textId="2C047DE9" w:rsidR="00546157" w:rsidRDefault="00254D9F" w:rsidP="009A3507">
      <w:r>
        <w:rPr>
          <w:rFonts w:hint="eastAsia"/>
        </w:rPr>
        <w:t>矢量图</w:t>
      </w:r>
      <w:r w:rsidR="00DD2619">
        <w:rPr>
          <w:rFonts w:hint="eastAsia"/>
        </w:rPr>
        <w:t>是其中主要的方法</w:t>
      </w:r>
      <w:r>
        <w:rPr>
          <w:rFonts w:hint="eastAsia"/>
        </w:rPr>
        <w:t>。</w:t>
      </w:r>
      <w:r w:rsidR="009A3507" w:rsidRPr="009A3507">
        <w:t>矢量图也称为</w:t>
      </w:r>
      <w:r w:rsidR="009A3507" w:rsidRPr="009A3507">
        <w:fldChar w:fldCharType="begin"/>
      </w:r>
      <w:r w:rsidR="009A3507" w:rsidRPr="009A3507">
        <w:instrText xml:space="preserve"> HYPERLINK "http://baike.baidu.com/view/125370.htm" \t "_blank" </w:instrText>
      </w:r>
      <w:r w:rsidR="009A3507" w:rsidRPr="009A3507">
        <w:fldChar w:fldCharType="separate"/>
      </w:r>
      <w:r w:rsidR="009A3507" w:rsidRPr="009A3507">
        <w:t>面向对象</w:t>
      </w:r>
      <w:r w:rsidR="009A3507" w:rsidRPr="009A3507">
        <w:fldChar w:fldCharType="end"/>
      </w:r>
      <w:r w:rsidR="009A3507" w:rsidRPr="009A3507">
        <w:t>的图像或绘图图像，是计算机图形学中用点、</w:t>
      </w:r>
      <w:r w:rsidR="009A3507" w:rsidRPr="009A3507">
        <w:fldChar w:fldCharType="begin"/>
      </w:r>
      <w:r w:rsidR="009A3507" w:rsidRPr="009A3507">
        <w:instrText xml:space="preserve"> HYPERLINK "http://baike.baidu.com/view/15102.htm" \t "_blank" </w:instrText>
      </w:r>
      <w:r w:rsidR="009A3507" w:rsidRPr="009A3507">
        <w:fldChar w:fldCharType="separate"/>
      </w:r>
      <w:r w:rsidR="009A3507" w:rsidRPr="009A3507">
        <w:t>直线</w:t>
      </w:r>
      <w:r w:rsidR="009A3507" w:rsidRPr="009A3507">
        <w:fldChar w:fldCharType="end"/>
      </w:r>
      <w:r w:rsidR="009A3507" w:rsidRPr="009A3507">
        <w:t>或者多边形等基于</w:t>
      </w:r>
      <w:r w:rsidR="009A3507" w:rsidRPr="009A3507">
        <w:fldChar w:fldCharType="begin"/>
      </w:r>
      <w:r w:rsidR="009A3507" w:rsidRPr="009A3507">
        <w:instrText xml:space="preserve"> HYPERLINK "http://baike.baidu.com/view/1284.htm" \t "_blank" </w:instrText>
      </w:r>
      <w:r w:rsidR="009A3507" w:rsidRPr="009A3507">
        <w:fldChar w:fldCharType="separate"/>
      </w:r>
      <w:r w:rsidR="009A3507" w:rsidRPr="009A3507">
        <w:t>数学</w:t>
      </w:r>
      <w:r w:rsidR="009A3507" w:rsidRPr="009A3507">
        <w:fldChar w:fldCharType="end"/>
      </w:r>
      <w:r w:rsidR="009A3507" w:rsidRPr="009A3507">
        <w:t>方程的几何图元表示图像。</w:t>
      </w:r>
      <w:r w:rsidR="009A3507" w:rsidRPr="009A3507">
        <w:fldChar w:fldCharType="begin"/>
      </w:r>
      <w:r w:rsidR="009A3507" w:rsidRPr="009A3507">
        <w:instrText xml:space="preserve"> HYPERLINK "http://baike.baidu.com/view/138039.htm" \t "_blank" </w:instrText>
      </w:r>
      <w:r w:rsidR="009A3507" w:rsidRPr="009A3507">
        <w:fldChar w:fldCharType="separate"/>
      </w:r>
      <w:r w:rsidR="009A3507" w:rsidRPr="009A3507">
        <w:t>矢量图</w:t>
      </w:r>
      <w:r w:rsidR="009A3507" w:rsidRPr="009A3507">
        <w:fldChar w:fldCharType="end"/>
      </w:r>
      <w:r w:rsidR="009A3507"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D01EBF">
      <w:pPr>
        <w:pStyle w:val="Heading2"/>
      </w:pPr>
      <w:r>
        <w:t xml:space="preserve"> </w:t>
      </w:r>
      <w:bookmarkStart w:id="121" w:name="_Toc286941615"/>
      <w:bookmarkStart w:id="122" w:name="_Ref287267380"/>
      <w:bookmarkStart w:id="123" w:name="_Ref287267382"/>
      <w:r>
        <w:rPr>
          <w:rFonts w:hint="eastAsia"/>
        </w:rPr>
        <w:t>地理信息可视化</w:t>
      </w:r>
      <w:bookmarkEnd w:id="121"/>
      <w:bookmarkEnd w:id="122"/>
      <w:bookmarkEnd w:id="123"/>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24" w:name="_Toc286941616"/>
      <w:r>
        <w:rPr>
          <w:rFonts w:ascii="宋体" w:hAnsi="宋体" w:cs="宋体" w:hint="eastAsia"/>
        </w:rPr>
        <w:t>地理信息可视化的目的</w:t>
      </w:r>
      <w:bookmarkEnd w:id="124"/>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25" w:name="_Toc286941617"/>
      <w:r w:rsidR="00B87D80">
        <w:rPr>
          <w:rFonts w:ascii="黑体" w:hAnsi="黑体" w:cs="黑体" w:hint="eastAsia"/>
        </w:rPr>
        <w:t>地理信息可视化的方式方法</w:t>
      </w:r>
      <w:bookmarkEnd w:id="125"/>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26"/>
      <w:r>
        <w:rPr>
          <w:rFonts w:ascii="宋体" w:hAnsi="宋体" w:cs="宋体" w:hint="eastAsia"/>
        </w:rPr>
        <w:t>息的可视化处理</w:t>
      </w:r>
      <w:commentRangeEnd w:id="126"/>
      <w:r>
        <w:rPr>
          <w:rStyle w:val="CommentReference"/>
        </w:rPr>
        <w:commentReference w:id="126"/>
      </w:r>
      <w:r>
        <w:rPr>
          <w:rFonts w:ascii="宋体" w:hAnsi="宋体" w:cs="宋体" w:hint="eastAsia"/>
        </w:rPr>
        <w:t>。</w:t>
      </w:r>
    </w:p>
    <w:p w14:paraId="03FC5535" w14:textId="516E6A66" w:rsidR="00C8161A" w:rsidRDefault="00C8161A" w:rsidP="00CD310C">
      <w:pPr>
        <w:rPr>
          <w:rFonts w:ascii="宋体" w:hAnsi="宋体" w:cs="宋体"/>
        </w:rPr>
      </w:pPr>
      <w:r w:rsidRPr="00C8161A">
        <w:rPr>
          <w:rFonts w:ascii="宋体" w:hAnsi="宋体" w:cs="宋体" w:hint="eastAsia"/>
        </w:rPr>
        <w:t>地理信息可视化是运用图形生成技术和图像处理技术，将具有复杂空</w:t>
      </w:r>
      <w:r>
        <w:rPr>
          <w:rFonts w:ascii="宋体" w:hAnsi="宋体" w:cs="宋体" w:hint="eastAsia"/>
        </w:rPr>
        <w:t>间分布的科学现象、地理事物、自然景观及十分抽象的概念图形图像化。</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3EFC2AA5" w14:textId="0F48C528" w:rsidR="00314B49" w:rsidRDefault="00CD310C" w:rsidP="00314B49">
      <w:pPr>
        <w:rPr>
          <w:rFonts w:ascii="宋体" w:hAnsi="宋体" w:cs="宋体" w:hint="eastAsia"/>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r w:rsidR="00F42D99">
        <w:rPr>
          <w:rFonts w:ascii="宋体" w:hAnsi="宋体" w:cs="宋体" w:hint="eastAsia"/>
        </w:rPr>
        <w:t>地理信息可视化的主要作用范围是特定地理范围内具有地理特征的物体，主要的功能是从复杂的地理数据中产生图像，使得抽象的信息、原理等易于理解和传播。</w:t>
      </w:r>
      <w:r w:rsidR="003A6D86">
        <w:rPr>
          <w:rFonts w:ascii="宋体" w:hAnsi="宋体" w:cs="宋体" w:hint="eastAsia"/>
        </w:rPr>
        <w:t>在地图学上，</w:t>
      </w:r>
      <w:r w:rsidR="00437140">
        <w:rPr>
          <w:rFonts w:ascii="宋体" w:hAnsi="宋体" w:cs="宋体" w:hint="eastAsia"/>
        </w:rPr>
        <w:t>常用的处理手法是讲</w:t>
      </w:r>
      <w:r w:rsidR="003A6D86">
        <w:rPr>
          <w:rFonts w:ascii="宋体" w:hAnsi="宋体" w:cs="宋体" w:hint="eastAsia"/>
        </w:rPr>
        <w:t>地理空间的实体分为不同的要素，分别用相应的符号来表示。</w:t>
      </w:r>
      <w:r w:rsidR="00C31390">
        <w:rPr>
          <w:rFonts w:ascii="宋体" w:hAnsi="宋体" w:cs="宋体" w:hint="eastAsia"/>
        </w:rPr>
        <w:t>这个过程具有数字化和符号化的特征，从而</w:t>
      </w:r>
      <w:r w:rsidR="00F42D99">
        <w:rPr>
          <w:rFonts w:ascii="宋体" w:hAnsi="宋体" w:cs="宋体" w:hint="eastAsia"/>
        </w:rPr>
        <w:t>地理信息的可视化也是将地理空间抽象为符号空间的过程。</w:t>
      </w:r>
    </w:p>
    <w:p w14:paraId="2C5AB9B6" w14:textId="77777777" w:rsidR="00CD310C" w:rsidRDefault="00CD310C" w:rsidP="00CD310C">
      <w:pPr>
        <w:rPr>
          <w:rFonts w:ascii="宋体" w:hAnsi="宋体" w:cs="宋体" w:hint="eastAsia"/>
        </w:rPr>
      </w:pPr>
      <w:r w:rsidRPr="005448D7">
        <w:rPr>
          <w:rFonts w:ascii="宋体" w:hAnsi="宋体" w:cs="宋体" w:hint="eastAsia"/>
        </w:rPr>
        <w:t>二维空间信息可视化常见的数据结构有矢量数据结构和栅格数据结构。</w:t>
      </w:r>
    </w:p>
    <w:p w14:paraId="2F933B2F" w14:textId="24012C25" w:rsidR="00CD310C" w:rsidRDefault="001F14E0" w:rsidP="001F14E0">
      <w:pPr>
        <w:rPr>
          <w:rFonts w:ascii="宋体" w:hAnsi="宋体" w:cs="宋体"/>
        </w:rPr>
      </w:pPr>
      <w:r>
        <w:rPr>
          <w:rFonts w:ascii="宋体" w:hAnsi="宋体" w:cs="宋体" w:hint="eastAsia"/>
        </w:rPr>
        <w:t>矢量数据往往直接与地理空间的物理实体或者抽象实体相对应，因此</w:t>
      </w:r>
      <w:commentRangeStart w:id="127"/>
      <w:r w:rsidR="00CD310C" w:rsidRPr="005448D7">
        <w:rPr>
          <w:rFonts w:ascii="宋体" w:hAnsi="宋体" w:cs="宋体" w:hint="eastAsia"/>
        </w:rPr>
        <w:t>矢</w:t>
      </w:r>
      <w:r w:rsidR="003C4537">
        <w:rPr>
          <w:rFonts w:ascii="宋体" w:hAnsi="宋体" w:cs="宋体" w:hint="eastAsia"/>
        </w:rPr>
        <w:t>量数据可视化是一种符号化</w:t>
      </w:r>
      <w:r w:rsidR="00CD310C" w:rsidRPr="005448D7">
        <w:rPr>
          <w:rFonts w:ascii="宋体" w:hAnsi="宋体" w:cs="宋体" w:hint="eastAsia"/>
        </w:rPr>
        <w:t>方法</w:t>
      </w:r>
      <w:commentRangeEnd w:id="127"/>
      <w:r w:rsidR="00CD310C">
        <w:rPr>
          <w:rStyle w:val="CommentReference"/>
        </w:rPr>
        <w:commentReference w:id="127"/>
      </w:r>
      <w:r w:rsidR="00CD310C" w:rsidRPr="005448D7">
        <w:rPr>
          <w:rFonts w:ascii="宋体" w:hAnsi="宋体" w:cs="宋体" w:hint="eastAsia"/>
        </w:rPr>
        <w:t>，应使用基本图形元素（如点、线、面）工具及符号库中的视觉变量。</w:t>
      </w:r>
      <w:r w:rsidR="00CD310C">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28" w:name="_Toc286941618"/>
      <w:r w:rsidR="004C3CDF">
        <w:rPr>
          <w:rFonts w:ascii="宋体" w:hAnsi="宋体" w:cs="宋体" w:hint="eastAsia"/>
        </w:rPr>
        <w:t>地图</w:t>
      </w:r>
      <w:r w:rsidR="00243570">
        <w:rPr>
          <w:rFonts w:hint="eastAsia"/>
        </w:rPr>
        <w:t>数据来源分析</w:t>
      </w:r>
      <w:bookmarkEnd w:id="128"/>
    </w:p>
    <w:p w14:paraId="40A539FF" w14:textId="651EDEEA" w:rsidR="008018D7" w:rsidRDefault="008018D7" w:rsidP="005936EB">
      <w:pPr>
        <w:ind w:firstLine="450"/>
        <w:rPr>
          <w:rFonts w:ascii="宋体" w:hAnsi="宋体" w:cs="宋体"/>
        </w:rPr>
      </w:pPr>
      <w:r>
        <w:rPr>
          <w:rFonts w:ascii="宋体" w:hAnsi="宋体" w:cs="宋体" w:hint="eastAsia"/>
        </w:rPr>
        <w:t>移动GIS的</w:t>
      </w:r>
      <w:r w:rsidR="00C5631F">
        <w:rPr>
          <w:rFonts w:ascii="宋体" w:hAnsi="宋体" w:cs="宋体" w:hint="eastAsia"/>
        </w:rPr>
        <w:t>地形</w:t>
      </w:r>
      <w:r>
        <w:rPr>
          <w:rFonts w:ascii="宋体" w:hAnsi="宋体" w:cs="宋体" w:hint="eastAsia"/>
        </w:rPr>
        <w:t>地图数据来源分为三种：离线地图、互联网地图和OGC服务。</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D01EBF">
      <w:pPr>
        <w:pStyle w:val="Heading2"/>
      </w:pPr>
      <w:r>
        <w:rPr>
          <w:rFonts w:hint="eastAsia"/>
        </w:rPr>
        <w:t xml:space="preserve"> </w:t>
      </w:r>
      <w:bookmarkStart w:id="129" w:name="_Toc286941619"/>
      <w:r w:rsidR="00243570">
        <w:rPr>
          <w:rFonts w:hint="eastAsia"/>
        </w:rPr>
        <w:t>课题</w:t>
      </w:r>
      <w:r w:rsidR="00243570">
        <w:rPr>
          <w:rFonts w:hint="eastAsia"/>
        </w:rPr>
        <w:t>GIS</w:t>
      </w:r>
      <w:r w:rsidR="00243570">
        <w:rPr>
          <w:rFonts w:hint="eastAsia"/>
        </w:rPr>
        <w:t>功能需求</w:t>
      </w:r>
      <w:bookmarkEnd w:id="129"/>
    </w:p>
    <w:p w14:paraId="46B68DC6" w14:textId="3C067FA5"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w:t>
      </w:r>
      <w:r w:rsidR="00207B38">
        <w:rPr>
          <w:rFonts w:ascii="宋体" w:hAnsi="宋体" w:cs="宋体" w:hint="eastAsia"/>
        </w:rPr>
        <w:t xml:space="preserve"> SDK</w:t>
      </w:r>
      <w:r>
        <w:rPr>
          <w:rFonts w:ascii="宋体" w:hAnsi="宋体" w:cs="宋体" w:hint="eastAsia"/>
        </w:rPr>
        <w:t>。</w:t>
      </w:r>
    </w:p>
    <w:p w14:paraId="7933E0E9" w14:textId="13184EB6" w:rsidR="00C545ED" w:rsidRDefault="00C545ED" w:rsidP="00910036">
      <w:pPr>
        <w:pStyle w:val="Heading3"/>
        <w:rPr>
          <w:rFonts w:ascii="黑体" w:hAnsi="黑体" w:cs="黑体"/>
        </w:rPr>
      </w:pPr>
      <w:r>
        <w:t xml:space="preserve"> </w:t>
      </w:r>
      <w:bookmarkStart w:id="130" w:name="_Toc286941620"/>
      <w:r w:rsidR="00010C82">
        <w:rPr>
          <w:rFonts w:ascii="黑体" w:hAnsi="黑体" w:cs="黑体" w:hint="eastAsia"/>
        </w:rPr>
        <w:t>空间数据结构</w:t>
      </w:r>
      <w:r w:rsidR="00A1663D">
        <w:rPr>
          <w:rFonts w:ascii="黑体" w:hAnsi="黑体" w:cs="黑体" w:hint="eastAsia"/>
        </w:rPr>
        <w:t>定义</w:t>
      </w:r>
      <w:bookmarkEnd w:id="130"/>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1</w:t>
      </w:r>
      <w:r w:rsidR="00855C67">
        <w:rPr>
          <w:rFonts w:hint="eastAsia"/>
        </w:rPr>
        <w:t xml:space="preserve"> GIS</w:t>
      </w:r>
      <w:r w:rsidR="00855C67">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7D705095" w:rsidR="00844991" w:rsidRDefault="00844991" w:rsidP="00844991">
      <w:pPr>
        <w:pStyle w:val="Caption"/>
        <w:keepNext/>
      </w:pPr>
      <w:bookmarkStart w:id="131" w:name="_Ref286147588"/>
      <w:r>
        <w:rPr>
          <w:rFonts w:hint="eastAsia"/>
        </w:rPr>
        <w:t>表</w:t>
      </w:r>
      <w:r>
        <w:rPr>
          <w:rFonts w:hint="eastAsia"/>
        </w:rPr>
        <w:t xml:space="preserve"> </w:t>
      </w:r>
      <w:fldSimple w:instr=" STYLEREF 2 \s ">
        <w:r w:rsidR="00B955A5">
          <w:rPr>
            <w:noProof/>
          </w:rPr>
          <w:t>2.4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GIS</w:t>
      </w:r>
      <w:r>
        <w:rPr>
          <w:rFonts w:hint="eastAsia"/>
        </w:rPr>
        <w:t>数据结构定义能力要求</w:t>
      </w:r>
      <w:bookmarkEnd w:id="131"/>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32" w:name="_Toc286941621"/>
      <w:bookmarkStart w:id="133" w:name="_Ref287267358"/>
      <w:r w:rsidR="00C545ED">
        <w:rPr>
          <w:rFonts w:ascii="黑体" w:hAnsi="黑体" w:cs="黑体" w:hint="eastAsia"/>
        </w:rPr>
        <w:t>空间数据处理</w:t>
      </w:r>
      <w:bookmarkEnd w:id="132"/>
      <w:bookmarkEnd w:id="133"/>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34"/>
      <w:r w:rsidR="00BB0B93">
        <w:rPr>
          <w:rFonts w:hint="eastAsia"/>
        </w:rPr>
        <w:t>LBS</w:t>
      </w:r>
      <w:r w:rsidR="00BB0B93">
        <w:rPr>
          <w:rFonts w:hint="eastAsia"/>
        </w:rPr>
        <w:t>服务</w:t>
      </w:r>
      <w:commentRangeEnd w:id="134"/>
      <w:r w:rsidR="00461A33">
        <w:rPr>
          <w:rStyle w:val="CommentReference"/>
        </w:rPr>
        <w:commentReference w:id="134"/>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2</w:t>
      </w:r>
      <w:r w:rsidR="00855C67">
        <w:rPr>
          <w:rFonts w:hint="eastAsia"/>
        </w:rPr>
        <w:t xml:space="preserve"> GIS</w:t>
      </w:r>
      <w:r w:rsidR="00855C67">
        <w:rPr>
          <w:rFonts w:hint="eastAsia"/>
        </w:rPr>
        <w:t>空间数据处理能力要求</w:t>
      </w:r>
      <w:r>
        <w:rPr>
          <w:rFonts w:ascii="宋体" w:hAnsi="宋体" w:cs="宋体"/>
        </w:rPr>
        <w:fldChar w:fldCharType="end"/>
      </w:r>
    </w:p>
    <w:p w14:paraId="5E2DE7C0" w14:textId="54C9A42C" w:rsidR="00BB0B93" w:rsidRDefault="00BB0B93" w:rsidP="00BB0B93">
      <w:pPr>
        <w:pStyle w:val="Caption"/>
        <w:keepNext/>
      </w:pPr>
      <w:bookmarkStart w:id="135" w:name="_Ref286149950"/>
      <w:r>
        <w:rPr>
          <w:rFonts w:hint="eastAsia"/>
        </w:rPr>
        <w:t>表</w:t>
      </w:r>
      <w:r>
        <w:rPr>
          <w:rFonts w:hint="eastAsia"/>
        </w:rPr>
        <w:t xml:space="preserve"> </w:t>
      </w:r>
      <w:fldSimple w:instr=" STYLEREF 2 \s ">
        <w:r w:rsidR="00B955A5">
          <w:rPr>
            <w:noProof/>
          </w:rPr>
          <w:t>2.4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2</w:t>
      </w:r>
      <w:r w:rsidR="00B955A5">
        <w:fldChar w:fldCharType="end"/>
      </w:r>
      <w:r>
        <w:rPr>
          <w:rFonts w:hint="eastAsia"/>
        </w:rPr>
        <w:t xml:space="preserve"> GIS</w:t>
      </w:r>
      <w:r>
        <w:rPr>
          <w:rFonts w:hint="eastAsia"/>
        </w:rPr>
        <w:t>空间数据处理能力要求</w:t>
      </w:r>
      <w:bookmarkEnd w:id="135"/>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36" w:name="_Toc286941622"/>
      <w:r w:rsidR="00A5715F">
        <w:rPr>
          <w:rFonts w:ascii="黑体" w:hAnsi="黑体" w:cs="黑体" w:hint="eastAsia"/>
        </w:rPr>
        <w:t>地理数据可视化</w:t>
      </w:r>
      <w:bookmarkEnd w:id="136"/>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37"/>
      <w:r w:rsidR="00555E9B">
        <w:rPr>
          <w:rFonts w:ascii="宋体" w:hAnsi="宋体" w:cs="宋体" w:hint="eastAsia"/>
        </w:rPr>
        <w:t>息的可视化处理</w:t>
      </w:r>
      <w:commentRangeEnd w:id="137"/>
      <w:r w:rsidR="00555E9B">
        <w:rPr>
          <w:rStyle w:val="CommentReference"/>
        </w:rPr>
        <w:commentReference w:id="137"/>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3</w:t>
      </w:r>
      <w:r w:rsidR="00855C67">
        <w:rPr>
          <w:rFonts w:hint="eastAsia"/>
        </w:rPr>
        <w:t xml:space="preserve"> GIS</w:t>
      </w:r>
      <w:r w:rsidR="00855C67">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11BDE832" w:rsidR="00A5715F" w:rsidRDefault="00A5715F" w:rsidP="00A5715F">
      <w:pPr>
        <w:pStyle w:val="Caption"/>
        <w:keepNext/>
      </w:pPr>
      <w:bookmarkStart w:id="138" w:name="_Ref286154086"/>
      <w:r>
        <w:rPr>
          <w:rFonts w:hint="eastAsia"/>
        </w:rPr>
        <w:t>表</w:t>
      </w:r>
      <w:r>
        <w:rPr>
          <w:rFonts w:hint="eastAsia"/>
        </w:rPr>
        <w:t xml:space="preserve"> </w:t>
      </w:r>
      <w:fldSimple w:instr=" STYLEREF 2 \s ">
        <w:r w:rsidR="00B955A5">
          <w:rPr>
            <w:noProof/>
          </w:rPr>
          <w:t>2.4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3</w:t>
      </w:r>
      <w:r w:rsidR="00B955A5">
        <w:fldChar w:fldCharType="end"/>
      </w:r>
      <w:r>
        <w:rPr>
          <w:rFonts w:hint="eastAsia"/>
        </w:rPr>
        <w:t xml:space="preserve"> GIS</w:t>
      </w:r>
      <w:r w:rsidR="001C2C07">
        <w:rPr>
          <w:rFonts w:ascii="黑体" w:hAnsi="黑体" w:cs="黑体" w:hint="eastAsia"/>
        </w:rPr>
        <w:t>地图数据可视化的能力要求</w:t>
      </w:r>
      <w:bookmarkEnd w:id="138"/>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39" w:name="_Toc286941623"/>
      <w:r w:rsidR="00A1663D">
        <w:rPr>
          <w:rFonts w:ascii="黑体" w:hAnsi="黑体" w:cs="黑体" w:hint="eastAsia"/>
        </w:rPr>
        <w:t>图层管理</w:t>
      </w:r>
      <w:bookmarkEnd w:id="139"/>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4</w:t>
      </w:r>
      <w:r w:rsidR="00855C67">
        <w:rPr>
          <w:rFonts w:hint="eastAsia"/>
        </w:rPr>
        <w:t xml:space="preserve"> GIS</w:t>
      </w:r>
      <w:r w:rsidR="00855C67">
        <w:rPr>
          <w:rFonts w:hint="eastAsia"/>
        </w:rPr>
        <w:t>图层管理能力需求</w:t>
      </w:r>
      <w:r w:rsidR="00B00567">
        <w:rPr>
          <w:rFonts w:ascii="宋体" w:hAnsi="宋体" w:cs="宋体"/>
        </w:rPr>
        <w:fldChar w:fldCharType="end"/>
      </w:r>
    </w:p>
    <w:p w14:paraId="7A609E58" w14:textId="68780666" w:rsidR="00B00567" w:rsidRDefault="00B00567" w:rsidP="00B00567">
      <w:pPr>
        <w:pStyle w:val="Caption"/>
        <w:keepNext/>
      </w:pPr>
      <w:bookmarkStart w:id="140" w:name="_Ref286156761"/>
      <w:r>
        <w:rPr>
          <w:rFonts w:hint="eastAsia"/>
        </w:rPr>
        <w:t>表</w:t>
      </w:r>
      <w:r>
        <w:rPr>
          <w:rFonts w:hint="eastAsia"/>
        </w:rPr>
        <w:t xml:space="preserve"> </w:t>
      </w:r>
      <w:fldSimple w:instr=" STYLEREF 2 \s ">
        <w:r w:rsidR="00B955A5">
          <w:rPr>
            <w:noProof/>
          </w:rPr>
          <w:t>2.4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4</w:t>
      </w:r>
      <w:r w:rsidR="00B955A5">
        <w:fldChar w:fldCharType="end"/>
      </w:r>
      <w:r>
        <w:rPr>
          <w:rFonts w:hint="eastAsia"/>
        </w:rPr>
        <w:t xml:space="preserve"> GIS</w:t>
      </w:r>
      <w:r>
        <w:rPr>
          <w:rFonts w:hint="eastAsia"/>
        </w:rPr>
        <w:t>图层管理能力需求</w:t>
      </w:r>
      <w:bookmarkEnd w:id="140"/>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D01EBF">
      <w:pPr>
        <w:pStyle w:val="Heading2"/>
      </w:pPr>
      <w:r>
        <w:rPr>
          <w:rFonts w:hint="eastAsia"/>
        </w:rPr>
        <w:t xml:space="preserve"> </w:t>
      </w:r>
      <w:bookmarkStart w:id="141" w:name="_Toc286941624"/>
      <w:r w:rsidR="00DD7110" w:rsidRPr="00DD7110">
        <w:rPr>
          <w:rFonts w:hint="eastAsia"/>
        </w:rPr>
        <w:t>本章小结</w:t>
      </w:r>
      <w:bookmarkEnd w:id="141"/>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42" w:name="_Toc286941625"/>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42"/>
      <w:r w:rsidR="00793C31">
        <w:rPr>
          <w:rFonts w:ascii="宋体" w:hAnsi="宋体" w:cs="宋体" w:hint="eastAsia"/>
        </w:rPr>
        <w:t xml:space="preserve"> </w:t>
      </w:r>
    </w:p>
    <w:p w14:paraId="3FE7D4DF" w14:textId="4FB97FA7" w:rsidR="00DA3239" w:rsidRPr="00DA3239" w:rsidRDefault="00905823" w:rsidP="00D01EBF">
      <w:pPr>
        <w:pStyle w:val="Heading2"/>
      </w:pPr>
      <w:r>
        <w:rPr>
          <w:rFonts w:hint="eastAsia"/>
        </w:rPr>
        <w:t xml:space="preserve"> </w:t>
      </w:r>
      <w:bookmarkStart w:id="143" w:name="_Toc286941626"/>
      <w:r>
        <w:rPr>
          <w:rFonts w:hint="eastAsia"/>
        </w:rPr>
        <w:t>当今</w:t>
      </w:r>
      <w:r>
        <w:rPr>
          <w:rFonts w:hint="eastAsia"/>
        </w:rPr>
        <w:t>GIS</w:t>
      </w:r>
      <w:r>
        <w:rPr>
          <w:rFonts w:hint="eastAsia"/>
        </w:rPr>
        <w:t>系统应用的架构设计</w:t>
      </w:r>
      <w:bookmarkEnd w:id="143"/>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44"/>
      <w:r w:rsidRPr="001D0EA8">
        <w:t>的适用性</w:t>
      </w:r>
      <w:commentRangeEnd w:id="144"/>
      <w:r>
        <w:rPr>
          <w:rStyle w:val="CommentReference"/>
        </w:rPr>
        <w:commentReference w:id="144"/>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45" w:name="_Toc286941627"/>
      <w:r w:rsidRPr="00DA3239">
        <w:rPr>
          <w:rFonts w:hint="eastAsia"/>
        </w:rPr>
        <w:t>GIS</w:t>
      </w:r>
      <w:r w:rsidRPr="00DA3239">
        <w:rPr>
          <w:rFonts w:hint="eastAsia"/>
        </w:rPr>
        <w:t>解决方案</w:t>
      </w:r>
      <w:bookmarkEnd w:id="145"/>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3CD8397D" w:rsidR="008D6711" w:rsidRDefault="00697438" w:rsidP="00697438">
      <w:pPr>
        <w:pStyle w:val="Caption"/>
      </w:pPr>
      <w:r>
        <w:rPr>
          <w:rFonts w:hint="eastAsia"/>
        </w:rPr>
        <w:t>图</w:t>
      </w:r>
      <w:r>
        <w:rPr>
          <w:rFonts w:hint="eastAsia"/>
        </w:rPr>
        <w:t xml:space="preserve"> </w:t>
      </w:r>
      <w:fldSimple w:instr=" STYLEREF 2 \s ">
        <w:r w:rsidR="00B912AA">
          <w:rPr>
            <w:noProof/>
          </w:rPr>
          <w:t>3.1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28B1A28D" w:rsidR="009468B3" w:rsidRDefault="009468B3" w:rsidP="009468B3">
      <w:pPr>
        <w:pStyle w:val="Caption"/>
        <w:keepNext/>
      </w:pPr>
      <w:r>
        <w:rPr>
          <w:rFonts w:hint="eastAsia"/>
        </w:rPr>
        <w:t>表</w:t>
      </w:r>
      <w:r>
        <w:rPr>
          <w:rFonts w:hint="eastAsia"/>
        </w:rPr>
        <w:t xml:space="preserve"> </w:t>
      </w:r>
      <w:fldSimple w:instr=" STYLEREF 2 \s ">
        <w:r w:rsidR="00B955A5">
          <w:rPr>
            <w:noProof/>
          </w:rPr>
          <w:t>3.1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46"/>
      <w:r w:rsidR="008B5D6B" w:rsidRPr="001D0EA8">
        <w:t>需求</w:t>
      </w:r>
      <w:commentRangeEnd w:id="146"/>
      <w:r w:rsidR="008B5D6B">
        <w:rPr>
          <w:rStyle w:val="CommentReference"/>
        </w:rPr>
        <w:commentReference w:id="146"/>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47" w:name="_Toc286941628"/>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47"/>
    </w:p>
    <w:p w14:paraId="1821BFEC" w14:textId="282E1B78" w:rsidR="00050B0A" w:rsidRDefault="00050B0A" w:rsidP="00460BC0">
      <w:pPr>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7395FCCC" w14:textId="03EE94B5" w:rsidR="004B0790" w:rsidRDefault="005A58D4" w:rsidP="00460BC0">
      <w:pPr>
        <w:rPr>
          <w:rFonts w:ascii="宋体" w:hAnsi="宋体" w:cs="宋体"/>
        </w:rPr>
      </w:pPr>
      <w:r>
        <w:rPr>
          <w:rFonts w:ascii="宋体" w:hAnsi="宋体" w:cs="宋体" w:hint="eastAsia"/>
          <w:noProof/>
          <w:lang w:eastAsia="en-US"/>
        </w:rPr>
        <w:drawing>
          <wp:anchor distT="0" distB="0" distL="114300" distR="114300" simplePos="0" relativeHeight="251658240" behindDoc="0" locked="0" layoutInCell="1" allowOverlap="1" wp14:anchorId="6F9AB62F" wp14:editId="32B9797C">
            <wp:simplePos x="0" y="0"/>
            <wp:positionH relativeFrom="column">
              <wp:posOffset>685800</wp:posOffset>
            </wp:positionH>
            <wp:positionV relativeFrom="paragraph">
              <wp:posOffset>561340</wp:posOffset>
            </wp:positionV>
            <wp:extent cx="4015740" cy="2873375"/>
            <wp:effectExtent l="0" t="0" r="0" b="0"/>
            <wp:wrapTopAndBottom/>
            <wp:docPr id="4" name="Picture 4" descr="Macintosh HD:Users:twer:Downloads:移动GIS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wer:Downloads:移动GIS组件图.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015740" cy="287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B28">
        <w:rPr>
          <w:noProof/>
          <w:lang w:eastAsia="en-US"/>
        </w:rPr>
        <mc:AlternateContent>
          <mc:Choice Requires="wps">
            <w:drawing>
              <wp:anchor distT="0" distB="0" distL="114300" distR="114300" simplePos="0" relativeHeight="251660288" behindDoc="0" locked="0" layoutInCell="1" allowOverlap="1" wp14:anchorId="71E7D105" wp14:editId="72CBA3BD">
                <wp:simplePos x="0" y="0"/>
                <wp:positionH relativeFrom="column">
                  <wp:posOffset>685800</wp:posOffset>
                </wp:positionH>
                <wp:positionV relativeFrom="paragraph">
                  <wp:posOffset>3491865</wp:posOffset>
                </wp:positionV>
                <wp:extent cx="4023360" cy="29718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023360" cy="2971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E68098" w14:textId="6ADBB4E7" w:rsidR="00B8405D" w:rsidRPr="00451E7D" w:rsidRDefault="00B8405D"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54pt;margin-top:274.95pt;width:316.8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" stroked="f">
                <v:textbox style="mso-fit-shape-to-text:t" inset="0,0,0,0">
                  <w:txbxContent>
                    <w:p w14:paraId="65E68098" w14:textId="6ADBB4E7" w:rsidR="00B8405D" w:rsidRPr="00451E7D" w:rsidRDefault="00B8405D"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v:textbox>
                <w10:wrap type="through"/>
              </v:shape>
            </w:pict>
          </mc:Fallback>
        </mc:AlternateContent>
      </w:r>
      <w:r w:rsidR="00610455">
        <w:rPr>
          <w:rFonts w:ascii="宋体" w:hAnsi="宋体" w:cs="宋体" w:hint="eastAsia"/>
        </w:rPr>
        <w:t>相比较后，可以发现移动GIS提供的地理信息绘制功能很简单，标绘和地图加载两个基本功能点不足以支持复杂的商业开发。</w:t>
      </w:r>
      <w:r w:rsidR="004B0790">
        <w:rPr>
          <w:rFonts w:ascii="宋体" w:hAnsi="宋体" w:cs="宋体"/>
        </w:rPr>
        <w:br w:type="page"/>
      </w:r>
    </w:p>
    <w:p w14:paraId="20073F02" w14:textId="4229DE76" w:rsidR="00512A58" w:rsidRDefault="00D53F73" w:rsidP="00D01EBF">
      <w:pPr>
        <w:pStyle w:val="Heading2"/>
      </w:pPr>
      <w:r>
        <w:t xml:space="preserve"> </w:t>
      </w:r>
      <w:bookmarkStart w:id="148" w:name="_Toc286941629"/>
      <w:r w:rsidR="00DD7110">
        <w:rPr>
          <w:rFonts w:hint="eastAsia"/>
        </w:rPr>
        <w:t>IOS.GIS.Common.Tool</w:t>
      </w:r>
      <w:r w:rsidR="003A493A">
        <w:rPr>
          <w:rFonts w:hint="eastAsia"/>
        </w:rPr>
        <w:t>功能包</w:t>
      </w:r>
      <w:bookmarkEnd w:id="148"/>
    </w:p>
    <w:p w14:paraId="2DAA26ED" w14:textId="1E280E3A" w:rsidR="00D073E5" w:rsidRDefault="007236E1" w:rsidP="00D073E5">
      <w:pPr>
        <w:pStyle w:val="Heading3"/>
      </w:pPr>
      <w:r>
        <w:rPr>
          <w:rFonts w:hint="eastAsia"/>
        </w:rPr>
        <w:t xml:space="preserve"> </w:t>
      </w:r>
      <w:bookmarkStart w:id="149" w:name="_Toc286941630"/>
      <w:r w:rsidR="00D073E5">
        <w:rPr>
          <w:rFonts w:hint="eastAsia"/>
        </w:rPr>
        <w:t>总体设计</w:t>
      </w:r>
      <w:bookmarkEnd w:id="149"/>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50"/>
      <w:r>
        <w:rPr>
          <w:rFonts w:ascii="宋体" w:hAnsi="宋体" w:cs="宋体" w:hint="eastAsia"/>
        </w:rPr>
        <w:t>原则</w:t>
      </w:r>
      <w:commentRangeEnd w:id="150"/>
      <w:r>
        <w:rPr>
          <w:rStyle w:val="CommentReference"/>
        </w:rPr>
        <w:commentReference w:id="150"/>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51"/>
      <w:r>
        <w:rPr>
          <w:rFonts w:ascii="宋体" w:hAnsi="宋体" w:cs="宋体" w:hint="eastAsia"/>
        </w:rPr>
        <w:t>完成</w:t>
      </w:r>
      <w:commentRangeEnd w:id="151"/>
      <w:r>
        <w:rPr>
          <w:rStyle w:val="CommentReference"/>
        </w:rPr>
        <w:commentReference w:id="151"/>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1</w:t>
      </w:r>
      <w:r w:rsidR="00855C67">
        <w:t xml:space="preserve"> IOS.GIS.Common.Tools </w:t>
      </w:r>
      <w:r w:rsidR="00855C67">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1AA9097C" w:rsidR="00090502" w:rsidRDefault="00372F18" w:rsidP="00372F18">
      <w:pPr>
        <w:pStyle w:val="Caption"/>
      </w:pPr>
      <w:bookmarkStart w:id="152" w:name="_Ref286260939"/>
      <w:r>
        <w:rPr>
          <w:rFonts w:hint="eastAsia"/>
        </w:rPr>
        <w:t>图</w:t>
      </w:r>
      <w:r>
        <w:rPr>
          <w:rFonts w:hint="eastAsia"/>
        </w:rPr>
        <w:t xml:space="preserve"> </w:t>
      </w:r>
      <w:fldSimple w:instr=" STYLEREF 2 \s ">
        <w:r w:rsidR="00B912AA">
          <w:rPr>
            <w:noProof/>
          </w:rPr>
          <w:t>3.2</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t xml:space="preserve"> IOS.GIS.Common.Tools </w:t>
      </w:r>
      <w:r>
        <w:rPr>
          <w:rFonts w:hint="eastAsia"/>
        </w:rPr>
        <w:t>子系统关系图</w:t>
      </w:r>
      <w:bookmarkEnd w:id="152"/>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53" w:name="_Toc286941631"/>
      <w:r w:rsidR="00827ECE">
        <w:rPr>
          <w:rFonts w:ascii="黑体" w:hAnsi="黑体" w:cs="黑体" w:hint="eastAsia"/>
        </w:rPr>
        <w:t>位置服务子系统</w:t>
      </w:r>
      <w:bookmarkEnd w:id="153"/>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54" w:name="_Toc286941632"/>
      <w:r w:rsidR="00C3612E" w:rsidRPr="00C3612E">
        <w:rPr>
          <w:rFonts w:hint="eastAsia"/>
        </w:rPr>
        <w:t>地理坐标模块</w:t>
      </w:r>
      <w:bookmarkEnd w:id="154"/>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w:t>
      </w:r>
      <w:r w:rsidR="00855C67">
        <w:rPr>
          <w:rFonts w:hint="eastAsia"/>
        </w:rPr>
        <w:t xml:space="preserve"> </w:t>
      </w:r>
      <w:r w:rsidR="00855C67">
        <w:rPr>
          <w:rFonts w:hint="eastAsia"/>
        </w:rPr>
        <w:t>地理坐标模块</w:t>
      </w:r>
      <w:r w:rsidR="00855C67">
        <w:rPr>
          <w:rFonts w:ascii="黑体" w:hAnsi="黑体" w:cs="黑体" w:hint="eastAsia"/>
        </w:rPr>
        <w:t>功能列表</w:t>
      </w:r>
      <w:r w:rsidR="00B7007E">
        <w:rPr>
          <w:rFonts w:ascii="宋体" w:hAnsi="宋体" w:cs="宋体"/>
        </w:rPr>
        <w:fldChar w:fldCharType="end"/>
      </w:r>
    </w:p>
    <w:p w14:paraId="3DD57133" w14:textId="52C5441A" w:rsidR="00E033F6" w:rsidRDefault="00E033F6" w:rsidP="00E033F6">
      <w:pPr>
        <w:pStyle w:val="Caption"/>
        <w:keepNext/>
      </w:pPr>
      <w:bookmarkStart w:id="155" w:name="_Ref286262576"/>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w:t>
      </w:r>
      <w:r>
        <w:rPr>
          <w:rFonts w:hint="eastAsia"/>
        </w:rPr>
        <w:t>地理坐标模块</w:t>
      </w:r>
      <w:r>
        <w:rPr>
          <w:rFonts w:ascii="黑体" w:hAnsi="黑体" w:cs="黑体" w:hint="eastAsia"/>
        </w:rPr>
        <w:t>功能列表</w:t>
      </w:r>
      <w:bookmarkEnd w:id="15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56" w:name="_Toc286941633"/>
      <w:r w:rsidR="008404C0">
        <w:rPr>
          <w:rFonts w:ascii="宋体" w:hAnsi="宋体" w:cs="宋体" w:hint="eastAsia"/>
        </w:rPr>
        <w:t>移动定位服务模块</w:t>
      </w:r>
      <w:bookmarkEnd w:id="156"/>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移动定位服务模块功能列表</w:t>
      </w:r>
      <w:r w:rsidR="006550EA">
        <w:rPr>
          <w:rFonts w:ascii="宋体" w:hAnsi="宋体" w:cs="宋体"/>
        </w:rPr>
        <w:fldChar w:fldCharType="end"/>
      </w:r>
    </w:p>
    <w:p w14:paraId="7B7E3CFF" w14:textId="126FA880" w:rsidR="006550EA" w:rsidRDefault="006550EA" w:rsidP="006550EA">
      <w:pPr>
        <w:pStyle w:val="Caption"/>
        <w:keepNext/>
      </w:pPr>
      <w:bookmarkStart w:id="157" w:name="_Ref286265109"/>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2</w:t>
      </w:r>
      <w:r w:rsidR="00B955A5">
        <w:fldChar w:fldCharType="end"/>
      </w:r>
      <w:r>
        <w:rPr>
          <w:rFonts w:hint="eastAsia"/>
        </w:rPr>
        <w:t xml:space="preserve"> </w:t>
      </w:r>
      <w:r>
        <w:rPr>
          <w:rFonts w:hint="eastAsia"/>
        </w:rPr>
        <w:t>移动定位服务模块功能列表</w:t>
      </w:r>
      <w:bookmarkEnd w:id="15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58" w:name="_Toc286941634"/>
      <w:r w:rsidR="00DA7478">
        <w:rPr>
          <w:rFonts w:ascii="黑体" w:hAnsi="黑体" w:cs="黑体" w:hint="eastAsia"/>
        </w:rPr>
        <w:t>矢量数据子系统</w:t>
      </w:r>
      <w:bookmarkEnd w:id="158"/>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59" w:name="_Toc286941635"/>
      <w:r w:rsidR="00695313" w:rsidRPr="00695313">
        <w:rPr>
          <w:rFonts w:hint="eastAsia"/>
        </w:rPr>
        <w:t>矢量数据结构模块</w:t>
      </w:r>
      <w:bookmarkEnd w:id="159"/>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60"/>
      <w:r w:rsidRPr="008F3AAC">
        <w:rPr>
          <w:rFonts w:ascii="宋体" w:hAnsi="宋体" w:cs="宋体" w:hint="eastAsia"/>
        </w:rPr>
        <w:t>坐标</w:t>
      </w:r>
      <w:commentRangeEnd w:id="160"/>
      <w:r>
        <w:rPr>
          <w:rStyle w:val="CommentReference"/>
        </w:rPr>
        <w:commentReference w:id="160"/>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3</w:t>
      </w:r>
      <w:r w:rsidR="00855C67">
        <w:t xml:space="preserve"> </w:t>
      </w:r>
      <w:r w:rsidR="00855C67">
        <w:rPr>
          <w:rFonts w:hint="eastAsia"/>
        </w:rPr>
        <w:t>矢量数据模块功能列表</w:t>
      </w:r>
      <w:r w:rsidR="006E10A5">
        <w:fldChar w:fldCharType="end"/>
      </w:r>
      <w:r w:rsidR="008C57C7">
        <w:rPr>
          <w:rFonts w:hint="eastAsia"/>
        </w:rPr>
        <w:t>：</w:t>
      </w:r>
    </w:p>
    <w:p w14:paraId="31C661DE" w14:textId="0663230B" w:rsidR="00E44656" w:rsidRDefault="00E44656" w:rsidP="00E44656">
      <w:pPr>
        <w:pStyle w:val="Caption"/>
        <w:keepNext/>
      </w:pPr>
      <w:bookmarkStart w:id="161" w:name="_Ref286270534"/>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3</w:t>
      </w:r>
      <w:r w:rsidR="00B955A5">
        <w:fldChar w:fldCharType="end"/>
      </w:r>
      <w:r>
        <w:t xml:space="preserve"> </w:t>
      </w:r>
      <w:r>
        <w:rPr>
          <w:rFonts w:hint="eastAsia"/>
        </w:rPr>
        <w:t>矢量数据模块功能列表</w:t>
      </w:r>
      <w:bookmarkEnd w:id="16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62" w:name="_Toc286941636"/>
      <w:r w:rsidR="00695313">
        <w:rPr>
          <w:rFonts w:hint="eastAsia"/>
        </w:rPr>
        <w:t>矢量数据持久化模块</w:t>
      </w:r>
      <w:bookmarkEnd w:id="162"/>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4</w:t>
      </w:r>
      <w:r w:rsidR="00855C67">
        <w:t xml:space="preserve"> </w:t>
      </w:r>
      <w:r w:rsidR="00855C67">
        <w:rPr>
          <w:rFonts w:hint="eastAsia"/>
        </w:rPr>
        <w:t>矢量数据</w:t>
      </w:r>
      <w:r w:rsidR="00855C67">
        <w:rPr>
          <w:rFonts w:ascii="黑体" w:hAnsi="黑体" w:cs="黑体" w:hint="eastAsia"/>
        </w:rPr>
        <w:t>持久化模块</w:t>
      </w:r>
      <w:r w:rsidR="00855C67">
        <w:rPr>
          <w:rFonts w:hint="eastAsia"/>
        </w:rPr>
        <w:t>功能列表</w:t>
      </w:r>
      <w:r>
        <w:rPr>
          <w:rFonts w:ascii="宋体" w:hAnsi="宋体" w:cs="宋体"/>
        </w:rPr>
        <w:fldChar w:fldCharType="end"/>
      </w:r>
    </w:p>
    <w:p w14:paraId="19577EAB" w14:textId="4E7856A0" w:rsidR="00F16370" w:rsidRDefault="00F16370" w:rsidP="00F16370">
      <w:pPr>
        <w:pStyle w:val="Caption"/>
        <w:keepNext/>
      </w:pPr>
      <w:bookmarkStart w:id="163" w:name="_Ref286273033"/>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4</w:t>
      </w:r>
      <w:r w:rsidR="00B955A5">
        <w:fldChar w:fldCharType="end"/>
      </w:r>
      <w:r>
        <w:t xml:space="preserve"> </w:t>
      </w:r>
      <w:r>
        <w:rPr>
          <w:rFonts w:hint="eastAsia"/>
        </w:rPr>
        <w:t>矢量数据</w:t>
      </w:r>
      <w:r>
        <w:rPr>
          <w:rFonts w:ascii="黑体" w:hAnsi="黑体" w:cs="黑体" w:hint="eastAsia"/>
        </w:rPr>
        <w:t>持久化模块</w:t>
      </w:r>
      <w:r>
        <w:rPr>
          <w:rFonts w:hint="eastAsia"/>
        </w:rPr>
        <w:t>功能列表</w:t>
      </w:r>
      <w:bookmarkEnd w:id="1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64" w:name="_Toc286941637"/>
      <w:r w:rsidR="00695313">
        <w:rPr>
          <w:rFonts w:hint="eastAsia"/>
        </w:rPr>
        <w:t>矢量数据可视化模块</w:t>
      </w:r>
      <w:bookmarkEnd w:id="164"/>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5</w:t>
      </w:r>
      <w:r w:rsidR="00855C67">
        <w:rPr>
          <w:rFonts w:hint="eastAsia"/>
        </w:rPr>
        <w:t xml:space="preserve"> </w:t>
      </w:r>
      <w:r w:rsidR="00855C67">
        <w:rPr>
          <w:rFonts w:hint="eastAsia"/>
        </w:rPr>
        <w:t>矢量数据可视化模块</w:t>
      </w:r>
      <w:r w:rsidR="00866FBC">
        <w:fldChar w:fldCharType="end"/>
      </w:r>
    </w:p>
    <w:p w14:paraId="00A97C9D" w14:textId="7C468C39" w:rsidR="00166F0E" w:rsidRDefault="00166F0E" w:rsidP="00166F0E">
      <w:pPr>
        <w:pStyle w:val="Caption"/>
        <w:keepNext/>
      </w:pPr>
      <w:bookmarkStart w:id="165" w:name="_Ref286338825"/>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5</w:t>
      </w:r>
      <w:r w:rsidR="00B955A5">
        <w:fldChar w:fldCharType="end"/>
      </w:r>
      <w:r>
        <w:rPr>
          <w:rFonts w:hint="eastAsia"/>
        </w:rPr>
        <w:t xml:space="preserve"> </w:t>
      </w:r>
      <w:r>
        <w:rPr>
          <w:rFonts w:hint="eastAsia"/>
        </w:rPr>
        <w:t>矢量数据可视化模块</w:t>
      </w:r>
      <w:bookmarkEnd w:id="16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330A99D8" w14:textId="77777777" w:rsidR="009F049E" w:rsidRDefault="009F049E" w:rsidP="004E5346">
      <w:pPr>
        <w:pStyle w:val="NormalFirstTitle"/>
      </w:pPr>
      <w:r>
        <w:br w:type="page"/>
      </w:r>
    </w:p>
    <w:p w14:paraId="607D17FF" w14:textId="3F3114F5" w:rsidR="00393EB5" w:rsidRDefault="009F049E" w:rsidP="003E5D35">
      <w:pPr>
        <w:pStyle w:val="Heading3"/>
      </w:pPr>
      <w:r>
        <w:t xml:space="preserve"> </w:t>
      </w:r>
      <w:bookmarkStart w:id="166" w:name="_Toc286941638"/>
      <w:r w:rsidR="00527932">
        <w:rPr>
          <w:rFonts w:hint="eastAsia"/>
        </w:rPr>
        <w:t>栅格数据子系统</w:t>
      </w:r>
      <w:bookmarkEnd w:id="166"/>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67" w:name="_Toc286941639"/>
      <w:r w:rsidR="00F905F0" w:rsidRPr="00F905F0">
        <w:rPr>
          <w:rFonts w:hint="eastAsia"/>
        </w:rPr>
        <w:t>栅格数据结构模块</w:t>
      </w:r>
      <w:bookmarkEnd w:id="167"/>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6</w:t>
      </w:r>
      <w:r w:rsidR="00855C67">
        <w:rPr>
          <w:rFonts w:hint="eastAsia"/>
        </w:rPr>
        <w:t xml:space="preserve"> </w:t>
      </w:r>
      <w:r w:rsidR="00855C67">
        <w:rPr>
          <w:rFonts w:hint="eastAsia"/>
        </w:rPr>
        <w:t>栅格</w:t>
      </w:r>
      <w:r w:rsidR="00855C67">
        <w:rPr>
          <w:rFonts w:ascii="黑体" w:hAnsi="黑体" w:cs="黑体" w:hint="eastAsia"/>
        </w:rPr>
        <w:t>数据</w:t>
      </w:r>
      <w:r w:rsidR="00855C67">
        <w:rPr>
          <w:rFonts w:hint="eastAsia"/>
        </w:rPr>
        <w:t>结构功能列表</w:t>
      </w:r>
      <w:r>
        <w:rPr>
          <w:rFonts w:ascii="宋体" w:hAnsi="宋体" w:cs="宋体"/>
        </w:rPr>
        <w:fldChar w:fldCharType="end"/>
      </w:r>
    </w:p>
    <w:p w14:paraId="6CD887DD" w14:textId="270A485C" w:rsidR="00042417" w:rsidRDefault="00042417" w:rsidP="00042417">
      <w:pPr>
        <w:pStyle w:val="Caption"/>
        <w:keepNext/>
      </w:pPr>
      <w:bookmarkStart w:id="168" w:name="_Ref286339945"/>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6</w:t>
      </w:r>
      <w:r w:rsidR="00B955A5">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6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148B4965" w:rsidR="00866FBC" w:rsidRDefault="00B44A06" w:rsidP="00B44A06">
            <w:pPr>
              <w:ind w:firstLine="0"/>
              <w:rPr>
                <w:rFonts w:ascii="宋体" w:hAnsi="宋体" w:cs="宋体"/>
              </w:rPr>
            </w:pPr>
            <w:r>
              <w:rPr>
                <w:rFonts w:ascii="宋体" w:hAnsi="宋体" w:cs="宋体" w:hint="eastAsia"/>
              </w:rPr>
              <w:t>瓦片矩阵</w:t>
            </w:r>
            <w:r w:rsidR="00433EEF">
              <w:rPr>
                <w:rFonts w:ascii="宋体" w:hAnsi="宋体" w:cs="宋体" w:hint="eastAsia"/>
              </w:rPr>
              <w:t>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55BCEA23" w:rsidR="00866FBC" w:rsidRDefault="00B44A06" w:rsidP="005D1742">
            <w:pPr>
              <w:ind w:firstLine="0"/>
              <w:jc w:val="center"/>
              <w:rPr>
                <w:rFonts w:ascii="宋体" w:hAnsi="宋体" w:cs="宋体"/>
              </w:rPr>
            </w:pPr>
            <w:r>
              <w:rPr>
                <w:rFonts w:ascii="宋体" w:hAnsi="宋体" w:cs="宋体" w:hint="eastAsia"/>
              </w:rPr>
              <w:t>瓦片金字塔接口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69" w:name="_Toc286941640"/>
      <w:r w:rsidR="00F905F0">
        <w:rPr>
          <w:rFonts w:hint="eastAsia"/>
        </w:rPr>
        <w:t>栅格数据源模块</w:t>
      </w:r>
      <w:bookmarkEnd w:id="169"/>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7</w:t>
      </w:r>
      <w:r w:rsidR="00855C67">
        <w:rPr>
          <w:rFonts w:hint="eastAsia"/>
        </w:rPr>
        <w:t xml:space="preserve"> </w:t>
      </w:r>
      <w:r w:rsidR="00855C67">
        <w:rPr>
          <w:rFonts w:hint="eastAsia"/>
        </w:rPr>
        <w:t>栅格数据源</w:t>
      </w:r>
      <w:r w:rsidR="00855C67">
        <w:rPr>
          <w:rFonts w:ascii="黑体" w:hAnsi="黑体" w:cs="黑体" w:hint="eastAsia"/>
        </w:rPr>
        <w:t>功能列表</w:t>
      </w:r>
      <w:r>
        <w:rPr>
          <w:rFonts w:ascii="宋体" w:hAnsi="宋体" w:cs="宋体"/>
        </w:rPr>
        <w:fldChar w:fldCharType="end"/>
      </w:r>
    </w:p>
    <w:p w14:paraId="5C58764C" w14:textId="6DF3EFEE" w:rsidR="00E23DBE" w:rsidRPr="00E23DBE" w:rsidRDefault="00E23DBE" w:rsidP="00E23DBE">
      <w:pPr>
        <w:pStyle w:val="Caption"/>
        <w:keepNext/>
        <w:rPr>
          <w:rFonts w:ascii="黑体" w:hAnsi="黑体" w:cs="黑体"/>
        </w:rPr>
      </w:pPr>
      <w:bookmarkStart w:id="170" w:name="_Ref286340734"/>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7</w:t>
      </w:r>
      <w:r w:rsidR="00B955A5">
        <w:fldChar w:fldCharType="end"/>
      </w:r>
      <w:r>
        <w:rPr>
          <w:rFonts w:hint="eastAsia"/>
        </w:rPr>
        <w:t xml:space="preserve"> </w:t>
      </w:r>
      <w:r>
        <w:rPr>
          <w:rFonts w:hint="eastAsia"/>
        </w:rPr>
        <w:t>栅格数据源</w:t>
      </w:r>
      <w:r>
        <w:rPr>
          <w:rFonts w:ascii="黑体" w:hAnsi="黑体" w:cs="黑体" w:hint="eastAsia"/>
        </w:rPr>
        <w:t>功能列表</w:t>
      </w:r>
      <w:bookmarkEnd w:id="1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71" w:name="_Toc286941641"/>
      <w:r w:rsidR="00F905F0">
        <w:rPr>
          <w:rFonts w:hint="eastAsia"/>
        </w:rPr>
        <w:t>栅格数据可视化模块</w:t>
      </w:r>
      <w:bookmarkEnd w:id="171"/>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8</w:t>
      </w:r>
      <w:r w:rsidR="00855C67">
        <w:rPr>
          <w:rFonts w:hint="eastAsia"/>
        </w:rPr>
        <w:t xml:space="preserve"> </w:t>
      </w:r>
      <w:r w:rsidR="00855C67">
        <w:rPr>
          <w:rFonts w:hint="eastAsia"/>
        </w:rPr>
        <w:t>栅格数据</w:t>
      </w:r>
      <w:r w:rsidR="00855C67">
        <w:rPr>
          <w:rFonts w:ascii="黑体" w:hAnsi="黑体" w:cs="黑体" w:hint="eastAsia"/>
        </w:rPr>
        <w:t>可视化功能列表</w:t>
      </w:r>
      <w:r w:rsidR="00360DBC">
        <w:rPr>
          <w:rFonts w:ascii="宋体" w:hAnsi="宋体" w:cs="宋体"/>
        </w:rPr>
        <w:fldChar w:fldCharType="end"/>
      </w:r>
    </w:p>
    <w:p w14:paraId="3E83CE8E" w14:textId="4913F62D" w:rsidR="00350399" w:rsidRPr="00360DBC" w:rsidRDefault="00350399" w:rsidP="00350399">
      <w:pPr>
        <w:pStyle w:val="Caption"/>
        <w:keepNext/>
        <w:rPr>
          <w:rFonts w:ascii="黑体" w:hAnsi="黑体" w:cs="黑体"/>
        </w:rPr>
      </w:pPr>
      <w:bookmarkStart w:id="172" w:name="_Ref286342100"/>
      <w:bookmarkStart w:id="173" w:name="_Ref286342134"/>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8</w:t>
      </w:r>
      <w:r w:rsidR="00B955A5">
        <w:fldChar w:fldCharType="end"/>
      </w:r>
      <w:r>
        <w:rPr>
          <w:rFonts w:hint="eastAsia"/>
        </w:rPr>
        <w:t xml:space="preserve"> </w:t>
      </w:r>
      <w:r>
        <w:rPr>
          <w:rFonts w:hint="eastAsia"/>
        </w:rPr>
        <w:t>栅格数据</w:t>
      </w:r>
      <w:bookmarkEnd w:id="172"/>
      <w:r w:rsidR="00360DBC">
        <w:rPr>
          <w:rFonts w:ascii="黑体" w:hAnsi="黑体" w:cs="黑体" w:hint="eastAsia"/>
        </w:rPr>
        <w:t>可视化功能列表</w:t>
      </w:r>
      <w:bookmarkEnd w:id="17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102E9042" w:rsidR="00350399" w:rsidRDefault="00A829A6" w:rsidP="00350399">
            <w:pPr>
              <w:ind w:firstLine="0"/>
              <w:jc w:val="center"/>
              <w:rPr>
                <w:rFonts w:ascii="宋体" w:hAnsi="宋体" w:cs="宋体"/>
              </w:rPr>
            </w:pPr>
            <w:r>
              <w:rPr>
                <w:rFonts w:ascii="宋体" w:hAnsi="宋体" w:cs="宋体" w:hint="eastAsia"/>
              </w:rPr>
              <w:t>瓦片地图展示</w:t>
            </w:r>
            <w:r w:rsidR="00FA3884">
              <w:rPr>
                <w:rFonts w:ascii="宋体" w:hAnsi="宋体" w:cs="宋体" w:hint="eastAsia"/>
              </w:rPr>
              <w:t>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132CF370" w14:textId="77777777" w:rsidR="00350399" w:rsidRDefault="00350399" w:rsidP="00350399">
      <w:pPr>
        <w:rPr>
          <w:rFonts w:ascii="宋体" w:hAnsi="宋体" w:cs="宋体"/>
        </w:rPr>
      </w:pPr>
    </w:p>
    <w:p w14:paraId="2A4BA65C" w14:textId="77777777" w:rsidR="00350399" w:rsidRPr="00350399" w:rsidRDefault="00350399" w:rsidP="00350399"/>
    <w:p w14:paraId="3749BFCA" w14:textId="7BA55452" w:rsidR="00AE7700" w:rsidRDefault="00AE7700" w:rsidP="00350399">
      <w:r>
        <w:br w:type="page"/>
      </w:r>
    </w:p>
    <w:p w14:paraId="2CE42826" w14:textId="3BFA768A" w:rsidR="001E560B" w:rsidRDefault="00F22713" w:rsidP="003E5D35">
      <w:pPr>
        <w:pStyle w:val="Heading3"/>
        <w:rPr>
          <w:rFonts w:ascii="黑体" w:hAnsi="黑体" w:cs="黑体"/>
        </w:rPr>
      </w:pPr>
      <w:r>
        <w:rPr>
          <w:rFonts w:hint="eastAsia"/>
        </w:rPr>
        <w:t xml:space="preserve"> </w:t>
      </w:r>
      <w:bookmarkStart w:id="174" w:name="_Toc286941642"/>
      <w:r w:rsidR="004738C1">
        <w:rPr>
          <w:rFonts w:hint="eastAsia"/>
        </w:rPr>
        <w:t>地图</w:t>
      </w:r>
      <w:r w:rsidR="004738C1">
        <w:rPr>
          <w:rFonts w:hint="eastAsia"/>
        </w:rPr>
        <w:t>UI</w:t>
      </w:r>
      <w:r w:rsidR="004738C1">
        <w:rPr>
          <w:rFonts w:ascii="黑体" w:hAnsi="黑体" w:cs="黑体" w:hint="eastAsia"/>
        </w:rPr>
        <w:t>子系统</w:t>
      </w:r>
      <w:bookmarkEnd w:id="174"/>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75" w:name="_Toc286941643"/>
      <w:r w:rsidR="00056D55">
        <w:rPr>
          <w:rFonts w:ascii="黑体" w:hAnsi="黑体" w:cs="黑体" w:hint="eastAsia"/>
        </w:rPr>
        <w:t>地图浏览模块</w:t>
      </w:r>
      <w:bookmarkEnd w:id="175"/>
      <w:r w:rsidR="00255CB6" w:rsidRPr="00255CB6">
        <w:rPr>
          <w:rFonts w:ascii="宋体" w:hAnsi="宋体" w:cs="宋体"/>
        </w:rPr>
        <w:t xml:space="preserve"> </w:t>
      </w:r>
    </w:p>
    <w:p w14:paraId="7445223F" w14:textId="20178421" w:rsidR="003A4249" w:rsidRDefault="003A4249" w:rsidP="003A4249">
      <w:pPr>
        <w:pStyle w:val="Caption"/>
        <w:keepNext/>
      </w:pPr>
      <w:bookmarkStart w:id="176" w:name="_Ref286344971"/>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9</w:t>
      </w:r>
      <w:r w:rsidR="00B955A5">
        <w:fldChar w:fldCharType="end"/>
      </w:r>
      <w:r>
        <w:rPr>
          <w:rFonts w:hint="eastAsia"/>
        </w:rPr>
        <w:t xml:space="preserve"> </w:t>
      </w:r>
      <w:r>
        <w:rPr>
          <w:rFonts w:hint="eastAsia"/>
        </w:rPr>
        <w:t>地图浏览模块功能列表</w:t>
      </w:r>
      <w:bookmarkEnd w:id="17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77" w:name="_Toc286941644"/>
      <w:r w:rsidR="00DB6812">
        <w:rPr>
          <w:rFonts w:ascii="黑体" w:hAnsi="黑体" w:cs="黑体" w:hint="eastAsia"/>
        </w:rPr>
        <w:t>图层定义</w:t>
      </w:r>
      <w:r w:rsidR="001F02F2">
        <w:rPr>
          <w:rFonts w:ascii="黑体" w:hAnsi="黑体" w:cs="黑体" w:hint="eastAsia"/>
        </w:rPr>
        <w:t>模块</w:t>
      </w:r>
      <w:bookmarkEnd w:id="177"/>
      <w:r w:rsidR="007D39EB" w:rsidRPr="00DB6812">
        <w:rPr>
          <w:rFonts w:ascii="宋体" w:hAnsi="宋体" w:cs="宋体" w:hint="eastAsia"/>
        </w:rPr>
        <w:t xml:space="preserve"> </w:t>
      </w:r>
    </w:p>
    <w:p w14:paraId="178D64FA" w14:textId="7EEA2629" w:rsidR="008773E3" w:rsidRPr="00360DBC" w:rsidRDefault="008773E3" w:rsidP="008773E3">
      <w:pPr>
        <w:pStyle w:val="Caption"/>
        <w:keepNext/>
        <w:rPr>
          <w:rFonts w:ascii="黑体" w:hAnsi="黑体" w:cs="黑体"/>
        </w:rPr>
      </w:pPr>
      <w:bookmarkStart w:id="178" w:name="_Ref286344770"/>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10</w:t>
      </w:r>
      <w:r w:rsidR="00B955A5">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7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1C91B0A3" w14:textId="4C6736D3" w:rsidR="008D4112" w:rsidRDefault="008D4112" w:rsidP="008D4112">
      <w:r>
        <w:br w:type="page"/>
      </w:r>
    </w:p>
    <w:p w14:paraId="20F7986A" w14:textId="6255862D" w:rsidR="004C7F83" w:rsidRDefault="008D4112" w:rsidP="00D073E5">
      <w:pPr>
        <w:pStyle w:val="Heading3"/>
      </w:pPr>
      <w:r>
        <w:rPr>
          <w:rFonts w:ascii="黑体" w:hAnsi="黑体" w:cs="黑体" w:hint="eastAsia"/>
        </w:rPr>
        <w:t xml:space="preserve"> </w:t>
      </w:r>
      <w:bookmarkStart w:id="179" w:name="_Toc286941645"/>
      <w:r w:rsidR="00AE3402">
        <w:rPr>
          <w:rFonts w:ascii="黑体" w:hAnsi="黑体" w:cs="黑体" w:hint="eastAsia"/>
        </w:rPr>
        <w:t>设计的可裁剪</w:t>
      </w:r>
      <w:r w:rsidR="002A339E">
        <w:rPr>
          <w:rFonts w:ascii="黑体" w:hAnsi="黑体" w:cs="黑体" w:hint="eastAsia"/>
        </w:rPr>
        <w:t>性</w:t>
      </w:r>
      <w:bookmarkEnd w:id="179"/>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80"/>
      <w:r>
        <w:rPr>
          <w:rFonts w:ascii="宋体" w:hAnsi="宋体" w:cs="宋体" w:hint="eastAsia"/>
        </w:rPr>
        <w:t>IOS静态链接库(.a)</w:t>
      </w:r>
      <w:commentRangeEnd w:id="180"/>
      <w:r>
        <w:rPr>
          <w:rStyle w:val="CommentReference"/>
        </w:rPr>
        <w:commentReference w:id="180"/>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81"/>
      <w:r w:rsidR="000A5765">
        <w:rPr>
          <w:rFonts w:ascii="宋体" w:hAnsi="宋体" w:cs="宋体" w:hint="eastAsia"/>
        </w:rPr>
        <w:t>的可裁剪</w:t>
      </w:r>
      <w:r>
        <w:rPr>
          <w:rFonts w:ascii="宋体" w:hAnsi="宋体" w:cs="宋体" w:hint="eastAsia"/>
        </w:rPr>
        <w:t>性</w:t>
      </w:r>
      <w:commentRangeEnd w:id="181"/>
      <w:r w:rsidR="00293FE8">
        <w:rPr>
          <w:rStyle w:val="CommentReference"/>
        </w:rPr>
        <w:commentReference w:id="181"/>
      </w:r>
      <w:r>
        <w:rPr>
          <w:rFonts w:ascii="宋体" w:hAnsi="宋体" w:cs="宋体" w:hint="eastAsia"/>
        </w:rPr>
        <w:t>。</w:t>
      </w:r>
    </w:p>
    <w:p w14:paraId="1BE9A594" w14:textId="2D08D10B" w:rsidR="000B3C30" w:rsidRDefault="000B3C30" w:rsidP="0004688D">
      <w:pPr>
        <w:rPr>
          <w:rFonts w:ascii="宋体" w:hAnsi="宋体" w:cs="宋体"/>
        </w:rPr>
      </w:pPr>
      <w:r>
        <w:rPr>
          <w:rFonts w:ascii="宋体" w:hAnsi="宋体" w:cs="宋体"/>
        </w:rPr>
        <w:br w:type="page"/>
      </w:r>
    </w:p>
    <w:p w14:paraId="7246CFD4" w14:textId="7536A7C9" w:rsidR="00293FE8" w:rsidRDefault="00293FE8" w:rsidP="00293FE8">
      <w:pPr>
        <w:pStyle w:val="Heading4"/>
        <w:rPr>
          <w:rFonts w:ascii="黑体" w:hAnsi="黑体" w:cs="黑体"/>
        </w:rPr>
      </w:pPr>
      <w:r>
        <w:rPr>
          <w:rFonts w:ascii="黑体" w:hAnsi="黑体" w:cs="黑体" w:hint="eastAsia"/>
        </w:rPr>
        <w:t xml:space="preserve"> </w:t>
      </w:r>
      <w:bookmarkStart w:id="182" w:name="_Toc286941646"/>
      <w:r>
        <w:rPr>
          <w:rFonts w:ascii="黑体" w:hAnsi="黑体" w:cs="黑体" w:hint="eastAsia"/>
        </w:rPr>
        <w:t>位置服务子系统的裁剪</w:t>
      </w:r>
      <w:bookmarkEnd w:id="182"/>
    </w:p>
    <w:p w14:paraId="204BCB03" w14:textId="664BFAEB" w:rsidR="005D0ABA" w:rsidRDefault="00F859A3" w:rsidP="005D0ABA">
      <w:pPr>
        <w:rPr>
          <w:rFonts w:ascii="宋体" w:hAnsi="宋体" w:cs="宋体"/>
        </w:rPr>
      </w:pPr>
      <w:r>
        <w:rPr>
          <w:rFonts w:ascii="宋体" w:hAnsi="宋体" w:cs="宋体" w:hint="eastAsia"/>
        </w:rPr>
        <w:t>根据具体需求将地理坐标</w:t>
      </w:r>
      <w:r w:rsidR="005D0ABA">
        <w:rPr>
          <w:rFonts w:ascii="宋体" w:hAnsi="宋体" w:cs="宋体" w:hint="eastAsia"/>
        </w:rPr>
        <w:t>模块单独裁剪出来，功能及调用方式如</w:t>
      </w:r>
      <w:r w:rsidR="005D0ABA">
        <w:rPr>
          <w:rFonts w:ascii="宋体" w:hAnsi="宋体" w:cs="宋体"/>
        </w:rPr>
        <w:fldChar w:fldCharType="begin"/>
      </w:r>
      <w:r w:rsidR="005D0ABA">
        <w:rPr>
          <w:rFonts w:ascii="宋体" w:hAnsi="宋体" w:cs="宋体"/>
        </w:rPr>
        <w:instrText xml:space="preserve"> REF </w:instrText>
      </w:r>
      <w:r w:rsidR="005D0ABA">
        <w:rPr>
          <w:rFonts w:ascii="宋体" w:hAnsi="宋体" w:cs="宋体" w:hint="eastAsia"/>
        </w:rPr>
        <w:instrText>_Ref286348665 \h</w:instrText>
      </w:r>
      <w:r w:rsidR="005D0ABA">
        <w:rPr>
          <w:rFonts w:ascii="宋体" w:hAnsi="宋体" w:cs="宋体"/>
        </w:rPr>
        <w:instrText xml:space="preserve"> </w:instrText>
      </w:r>
      <w:r w:rsidR="005D0ABA">
        <w:rPr>
          <w:rFonts w:ascii="宋体" w:hAnsi="宋体" w:cs="宋体"/>
        </w:rPr>
      </w:r>
      <w:r w:rsidR="005D0AB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11</w:t>
      </w:r>
      <w:r w:rsidR="00855C67">
        <w:rPr>
          <w:rFonts w:hint="eastAsia"/>
        </w:rPr>
        <w:t xml:space="preserve"> </w:t>
      </w:r>
      <w:r w:rsidR="00855C67">
        <w:rPr>
          <w:rFonts w:hint="eastAsia"/>
        </w:rPr>
        <w:t>地理坐标模块单独裁剪</w:t>
      </w:r>
      <w:r w:rsidR="005D0ABA">
        <w:rPr>
          <w:rFonts w:ascii="宋体" w:hAnsi="宋体" w:cs="宋体"/>
        </w:rPr>
        <w:fldChar w:fldCharType="end"/>
      </w:r>
    </w:p>
    <w:p w14:paraId="6C228CDC" w14:textId="77777777" w:rsidR="005D0ABA" w:rsidRDefault="005D0ABA" w:rsidP="005D0ABA">
      <w:pPr>
        <w:rPr>
          <w:rFonts w:ascii="宋体" w:hAnsi="宋体" w:cs="宋体"/>
        </w:rPr>
      </w:pPr>
    </w:p>
    <w:p w14:paraId="615EB777" w14:textId="6FEC531F" w:rsidR="005D0ABA" w:rsidRDefault="005D0ABA" w:rsidP="005D0ABA">
      <w:pPr>
        <w:pStyle w:val="Caption"/>
        <w:keepNext/>
      </w:pPr>
      <w:bookmarkStart w:id="183" w:name="_Ref286348665"/>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11</w:t>
      </w:r>
      <w:r w:rsidR="00B955A5">
        <w:fldChar w:fldCharType="end"/>
      </w:r>
      <w:r>
        <w:rPr>
          <w:rFonts w:hint="eastAsia"/>
        </w:rPr>
        <w:t xml:space="preserve"> </w:t>
      </w:r>
      <w:r w:rsidR="00F859A3">
        <w:rPr>
          <w:rFonts w:hint="eastAsia"/>
        </w:rPr>
        <w:t>地理坐标</w:t>
      </w:r>
      <w:r>
        <w:rPr>
          <w:rFonts w:hint="eastAsia"/>
        </w:rPr>
        <w:t>模块单独裁剪</w:t>
      </w:r>
      <w:bookmarkEnd w:id="18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D0ABA" w:rsidRPr="001D0EA8" w14:paraId="76A53022" w14:textId="77777777" w:rsidTr="005D0ABA">
        <w:tc>
          <w:tcPr>
            <w:tcW w:w="2318" w:type="dxa"/>
            <w:shd w:val="clear" w:color="auto" w:fill="auto"/>
          </w:tcPr>
          <w:p w14:paraId="1D2521D2" w14:textId="77777777" w:rsidR="005D0ABA" w:rsidRPr="001D0EA8" w:rsidRDefault="005D0ABA" w:rsidP="005D0ABA">
            <w:pPr>
              <w:jc w:val="center"/>
              <w:rPr>
                <w:b/>
              </w:rPr>
            </w:pPr>
            <w:r>
              <w:rPr>
                <w:rFonts w:hint="eastAsia"/>
                <w:b/>
              </w:rPr>
              <w:t>二次开发</w:t>
            </w:r>
          </w:p>
        </w:tc>
        <w:tc>
          <w:tcPr>
            <w:tcW w:w="5937" w:type="dxa"/>
            <w:shd w:val="clear" w:color="auto" w:fill="auto"/>
          </w:tcPr>
          <w:p w14:paraId="348F405E" w14:textId="77777777" w:rsidR="005D0ABA" w:rsidRPr="001D0EA8" w:rsidRDefault="005D0ABA" w:rsidP="005D0ABA">
            <w:pPr>
              <w:jc w:val="center"/>
              <w:rPr>
                <w:b/>
              </w:rPr>
            </w:pPr>
            <w:r>
              <w:rPr>
                <w:rFonts w:hint="eastAsia"/>
                <w:b/>
              </w:rPr>
              <w:t>具体说明</w:t>
            </w:r>
          </w:p>
        </w:tc>
      </w:tr>
      <w:tr w:rsidR="005D0ABA" w:rsidRPr="001D0EA8" w14:paraId="250473F3" w14:textId="77777777" w:rsidTr="005D0ABA">
        <w:tc>
          <w:tcPr>
            <w:tcW w:w="2318" w:type="dxa"/>
          </w:tcPr>
          <w:p w14:paraId="3A348E53" w14:textId="77777777" w:rsidR="005D0ABA" w:rsidRPr="00200829" w:rsidRDefault="005D0ABA" w:rsidP="005D0ABA">
            <w:pPr>
              <w:ind w:firstLine="0"/>
              <w:jc w:val="center"/>
              <w:rPr>
                <w:rFonts w:ascii="宋体" w:hAnsi="宋体" w:cs="宋体"/>
              </w:rPr>
            </w:pPr>
            <w:r>
              <w:rPr>
                <w:rFonts w:ascii="宋体" w:hAnsi="宋体" w:cs="宋体" w:hint="eastAsia"/>
              </w:rPr>
              <w:t>功能描述</w:t>
            </w:r>
          </w:p>
        </w:tc>
        <w:tc>
          <w:tcPr>
            <w:tcW w:w="5937" w:type="dxa"/>
          </w:tcPr>
          <w:p w14:paraId="0D44D74E" w14:textId="1FBE19E9" w:rsidR="005D0ABA" w:rsidRPr="004559D7" w:rsidRDefault="005D0ABA" w:rsidP="005D0ABA">
            <w:pPr>
              <w:rPr>
                <w:rFonts w:ascii="宋体" w:hAnsi="宋体" w:cs="宋体"/>
              </w:rPr>
            </w:pPr>
            <w:r>
              <w:rPr>
                <w:rFonts w:ascii="宋体" w:hAnsi="宋体" w:cs="宋体" w:hint="eastAsia"/>
              </w:rPr>
              <w:t>提供给二次开发人员对GIS地理坐标转换的功能</w:t>
            </w:r>
          </w:p>
        </w:tc>
      </w:tr>
      <w:tr w:rsidR="005D0ABA" w:rsidRPr="001D0EA8" w14:paraId="798CC842" w14:textId="77777777" w:rsidTr="005D0ABA">
        <w:tc>
          <w:tcPr>
            <w:tcW w:w="2318" w:type="dxa"/>
          </w:tcPr>
          <w:p w14:paraId="36E0F5FD" w14:textId="77777777" w:rsidR="005D0ABA" w:rsidRDefault="005D0ABA" w:rsidP="005D0AB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6F49B40A" w14:textId="7372A36A" w:rsidR="005D0ABA" w:rsidRDefault="005D0ABA" w:rsidP="005D0ABA">
            <w:pPr>
              <w:rPr>
                <w:rFonts w:ascii="宋体" w:hAnsi="宋体" w:cs="宋体"/>
              </w:rPr>
            </w:pPr>
            <w:r>
              <w:rPr>
                <w:rFonts w:ascii="宋体" w:hAnsi="宋体" w:cs="宋体" w:hint="eastAsia"/>
              </w:rPr>
              <w:t>地理坐标模块以</w:t>
            </w:r>
            <w:r>
              <w:rPr>
                <w:rFonts w:ascii="宋体" w:hAnsi="宋体" w:cs="宋体"/>
              </w:rPr>
              <w:t>IOS</w:t>
            </w:r>
            <w:r>
              <w:rPr>
                <w:rFonts w:ascii="宋体" w:hAnsi="宋体" w:cs="宋体" w:hint="eastAsia"/>
              </w:rPr>
              <w:t>静态链接</w:t>
            </w:r>
            <w:r>
              <w:rPr>
                <w:rFonts w:ascii="宋体" w:hAnsi="宋体" w:cs="宋体"/>
              </w:rPr>
              <w:t>(.a)</w:t>
            </w:r>
            <w:r>
              <w:rPr>
                <w:rFonts w:ascii="宋体" w:hAnsi="宋体" w:cs="宋体" w:hint="eastAsia"/>
              </w:rPr>
              <w:t>的形式发布。</w:t>
            </w:r>
          </w:p>
        </w:tc>
      </w:tr>
      <w:tr w:rsidR="005D0ABA" w:rsidRPr="001D0EA8" w14:paraId="49E4DDEC" w14:textId="77777777" w:rsidTr="005D0ABA">
        <w:tc>
          <w:tcPr>
            <w:tcW w:w="2318" w:type="dxa"/>
          </w:tcPr>
          <w:p w14:paraId="28EB8A15" w14:textId="77777777" w:rsidR="005D0ABA" w:rsidRPr="00200829" w:rsidRDefault="005D0ABA" w:rsidP="005D0AB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6F1D1614" w14:textId="1570A897" w:rsidR="005D0ABA" w:rsidRPr="0061707D" w:rsidRDefault="005D0ABA" w:rsidP="005D0ABA">
            <w:pPr>
              <w:rPr>
                <w:rFonts w:ascii="宋体" w:hAnsi="宋体" w:cs="宋体"/>
              </w:rPr>
            </w:pPr>
            <w:r>
              <w:rPr>
                <w:rFonts w:ascii="宋体" w:hAnsi="宋体" w:cs="宋体" w:hint="eastAsia"/>
              </w:rPr>
              <w:t>通过引用该静态链接库的方式，获得对于对于</w:t>
            </w:r>
          </w:p>
        </w:tc>
      </w:tr>
    </w:tbl>
    <w:p w14:paraId="46E85F94" w14:textId="77777777" w:rsidR="005D0ABA" w:rsidRPr="005D0ABA" w:rsidRDefault="005D0ABA" w:rsidP="005D0ABA">
      <w:pPr>
        <w:rPr>
          <w:rFonts w:ascii="宋体" w:hAnsi="宋体" w:cs="宋体"/>
        </w:rPr>
      </w:pPr>
    </w:p>
    <w:p w14:paraId="642E42B6" w14:textId="4E73A4E1" w:rsidR="00293FE8" w:rsidRDefault="00F6128A" w:rsidP="0004688D">
      <w:pPr>
        <w:rPr>
          <w:rFonts w:ascii="宋体" w:hAnsi="宋体" w:cs="宋体"/>
        </w:rPr>
      </w:pPr>
      <w:r>
        <w:rPr>
          <w:rFonts w:ascii="宋体" w:hAnsi="宋体" w:cs="宋体" w:hint="eastAsia"/>
        </w:rPr>
        <w:t>此模块属于底层服务模块，可以供不熟悉GIS地理换算的二次开发人员调用，来实现不同地理坐标系统间的转换，或者对于两地位置的相对判定。</w:t>
      </w:r>
    </w:p>
    <w:p w14:paraId="45892FEB" w14:textId="7E05E18D" w:rsidR="00F6128A" w:rsidRDefault="00F6128A" w:rsidP="0004688D">
      <w:pPr>
        <w:rPr>
          <w:rFonts w:ascii="宋体" w:hAnsi="宋体" w:cs="宋体"/>
        </w:rPr>
      </w:pPr>
      <w:r>
        <w:rPr>
          <w:rFonts w:ascii="宋体" w:hAnsi="宋体" w:cs="宋体" w:hint="eastAsia"/>
        </w:rPr>
        <w:t>应用设计图如图</w:t>
      </w:r>
      <w:r w:rsidR="000B3C30">
        <w:rPr>
          <w:rFonts w:ascii="宋体" w:hAnsi="宋体" w:cs="宋体"/>
        </w:rPr>
        <w:fldChar w:fldCharType="begin"/>
      </w:r>
      <w:r w:rsidR="000B3C30">
        <w:rPr>
          <w:rFonts w:ascii="宋体" w:hAnsi="宋体" w:cs="宋体"/>
        </w:rPr>
        <w:instrText xml:space="preserve"> REF </w:instrText>
      </w:r>
      <w:r w:rsidR="000B3C30">
        <w:rPr>
          <w:rFonts w:ascii="宋体" w:hAnsi="宋体" w:cs="宋体" w:hint="eastAsia"/>
        </w:rPr>
        <w:instrText>_Ref286350277 \h</w:instrText>
      </w:r>
      <w:r w:rsidR="000B3C30">
        <w:rPr>
          <w:rFonts w:ascii="宋体" w:hAnsi="宋体" w:cs="宋体"/>
        </w:rPr>
        <w:instrText xml:space="preserve"> </w:instrText>
      </w:r>
      <w:r w:rsidR="000B3C30">
        <w:rPr>
          <w:rFonts w:ascii="宋体" w:hAnsi="宋体" w:cs="宋体"/>
        </w:rPr>
      </w:r>
      <w:r w:rsidR="000B3C30">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地理坐标模块裁剪应用设计图</w:t>
      </w:r>
      <w:r w:rsidR="000B3C30">
        <w:rPr>
          <w:rFonts w:ascii="宋体" w:hAnsi="宋体" w:cs="宋体"/>
        </w:rPr>
        <w:fldChar w:fldCharType="end"/>
      </w:r>
    </w:p>
    <w:p w14:paraId="67F4694F" w14:textId="77777777" w:rsidR="000B3C30" w:rsidRDefault="000B3C30" w:rsidP="000B3C30">
      <w:pPr>
        <w:keepNext/>
        <w:ind w:firstLine="0"/>
      </w:pPr>
      <w:r>
        <w:rPr>
          <w:rFonts w:ascii="宋体" w:hAnsi="宋体" w:cs="宋体" w:hint="eastAsia"/>
          <w:noProof/>
          <w:lang w:eastAsia="en-US"/>
        </w:rPr>
        <w:drawing>
          <wp:inline distT="0" distB="0" distL="0" distR="0" wp14:anchorId="6F6FB730" wp14:editId="31B87232">
            <wp:extent cx="4766734" cy="3471333"/>
            <wp:effectExtent l="0" t="0" r="8890" b="8890"/>
            <wp:docPr id="5" name="Picture 5" descr="Macintosh HD:Users:twer:myfiles:graduation:地理坐标转换模块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wer:myfiles:graduation:地理坐标转换模块裁剪.pn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r="737" b="5389"/>
                    <a:stretch/>
                  </pic:blipFill>
                  <pic:spPr bwMode="auto">
                    <a:xfrm>
                      <a:off x="0" y="0"/>
                      <a:ext cx="4767342" cy="3471776"/>
                    </a:xfrm>
                    <a:prstGeom prst="rect">
                      <a:avLst/>
                    </a:prstGeom>
                    <a:noFill/>
                    <a:ln>
                      <a:noFill/>
                    </a:ln>
                    <a:extLst>
                      <a:ext uri="{53640926-AAD7-44d8-BBD7-CCE9431645EC}">
                        <a14:shadowObscured xmlns:a14="http://schemas.microsoft.com/office/drawing/2010/main"/>
                      </a:ext>
                    </a:extLst>
                  </pic:spPr>
                </pic:pic>
              </a:graphicData>
            </a:graphic>
          </wp:inline>
        </w:drawing>
      </w:r>
    </w:p>
    <w:p w14:paraId="33D38904" w14:textId="3D50EA16" w:rsidR="00F6128A" w:rsidRDefault="000B3C30" w:rsidP="000B3C30">
      <w:pPr>
        <w:pStyle w:val="Caption"/>
        <w:rPr>
          <w:rFonts w:ascii="宋体" w:hAnsi="宋体" w:cs="宋体"/>
        </w:rPr>
      </w:pPr>
      <w:bookmarkStart w:id="184" w:name="_Ref286350277"/>
      <w:r>
        <w:rPr>
          <w:rFonts w:hint="eastAsia"/>
        </w:rPr>
        <w:t>图</w:t>
      </w:r>
      <w:r>
        <w:rPr>
          <w:rFonts w:hint="eastAsia"/>
        </w:rPr>
        <w:t xml:space="preserve"> </w:t>
      </w:r>
      <w:fldSimple w:instr=" STYLEREF 2 \s ">
        <w:r w:rsidR="00B912AA">
          <w:rPr>
            <w:noProof/>
          </w:rPr>
          <w:t>3.2</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2</w:t>
      </w:r>
      <w:r w:rsidR="00B912AA">
        <w:fldChar w:fldCharType="end"/>
      </w:r>
      <w:r>
        <w:rPr>
          <w:rFonts w:hint="eastAsia"/>
        </w:rPr>
        <w:t xml:space="preserve"> </w:t>
      </w:r>
      <w:r>
        <w:rPr>
          <w:rFonts w:hint="eastAsia"/>
        </w:rPr>
        <w:t>地理坐标模块裁剪应用设计图</w:t>
      </w:r>
      <w:bookmarkEnd w:id="184"/>
    </w:p>
    <w:p w14:paraId="42AAD103" w14:textId="4D4A9F07" w:rsidR="000B3C30" w:rsidRDefault="000B3C30" w:rsidP="000B3C30">
      <w:pPr>
        <w:pStyle w:val="ListParagraph"/>
        <w:ind w:left="1145" w:firstLine="0"/>
      </w:pPr>
      <w:r>
        <w:br w:type="page"/>
      </w:r>
    </w:p>
    <w:p w14:paraId="42C3A76F" w14:textId="25E58F5A" w:rsidR="000B3C30" w:rsidRPr="00A0251D" w:rsidRDefault="000B3C30" w:rsidP="00A0251D">
      <w:pPr>
        <w:pStyle w:val="Heading4"/>
        <w:rPr>
          <w:rFonts w:ascii="黑体" w:hAnsi="黑体" w:cs="黑体"/>
        </w:rPr>
      </w:pPr>
      <w:r>
        <w:rPr>
          <w:rFonts w:ascii="黑体" w:hAnsi="黑体" w:cs="黑体" w:hint="eastAsia"/>
        </w:rPr>
        <w:t xml:space="preserve"> </w:t>
      </w:r>
      <w:bookmarkStart w:id="185" w:name="_Toc286941647"/>
      <w:r w:rsidR="00141424">
        <w:rPr>
          <w:rFonts w:ascii="黑体" w:hAnsi="黑体" w:cs="黑体" w:hint="eastAsia"/>
        </w:rPr>
        <w:t>矢量数据相关</w:t>
      </w:r>
      <w:r w:rsidR="00B35151">
        <w:rPr>
          <w:rFonts w:ascii="黑体" w:hAnsi="黑体" w:cs="黑体" w:hint="eastAsia"/>
        </w:rPr>
        <w:t>GIS模块</w:t>
      </w:r>
      <w:r>
        <w:rPr>
          <w:rFonts w:ascii="黑体" w:hAnsi="黑体" w:cs="黑体" w:hint="eastAsia"/>
        </w:rPr>
        <w:t>的裁剪</w:t>
      </w:r>
      <w:bookmarkEnd w:id="185"/>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3131E516" w:rsidR="00785E01" w:rsidRDefault="00785E01" w:rsidP="00785E01">
      <w:pPr>
        <w:pStyle w:val="Caption"/>
        <w:keepNext/>
      </w:pPr>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12</w:t>
      </w:r>
      <w:r w:rsidR="00B955A5">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11508E">
            <w:pPr>
              <w:pStyle w:val="ListParagraph"/>
              <w:numPr>
                <w:ilvl w:val="0"/>
                <w:numId w:val="10"/>
              </w:numPr>
              <w:ind w:left="742"/>
            </w:pPr>
            <w:r w:rsidRPr="007C7262">
              <w:rPr>
                <w:rFonts w:hint="eastAsia"/>
              </w:rPr>
              <w:t>初始化地图控件：设计地图数据源、初始位置和默认比例尺。</w:t>
            </w:r>
          </w:p>
          <w:p w14:paraId="61C6F7C8" w14:textId="77777777" w:rsidR="00425F9A" w:rsidRPr="007C7262" w:rsidRDefault="007C7262" w:rsidP="0011508E">
            <w:pPr>
              <w:pStyle w:val="ListParagraph"/>
              <w:numPr>
                <w:ilvl w:val="0"/>
                <w:numId w:val="10"/>
              </w:numPr>
              <w:ind w:left="742"/>
            </w:pPr>
            <w:r w:rsidRPr="007C7262">
              <w:rPr>
                <w:rFonts w:hint="eastAsia"/>
              </w:rPr>
              <w:t>新建矢量标绘图层到地图控件上，共享地图的平移、缩放等功能。</w:t>
            </w:r>
          </w:p>
          <w:p w14:paraId="665A33CE" w14:textId="6F7E6EAC" w:rsidR="007C7262" w:rsidRPr="007C7262" w:rsidRDefault="007C7262" w:rsidP="0011508E">
            <w:pPr>
              <w:pStyle w:val="ListParagraph"/>
              <w:numPr>
                <w:ilvl w:val="0"/>
                <w:numId w:val="10"/>
              </w:numPr>
              <w:ind w:left="742"/>
            </w:pPr>
            <w:r w:rsidRPr="007C7262">
              <w:rPr>
                <w:rFonts w:hint="eastAsia"/>
              </w:rPr>
              <w:t>将数据管理模块解析的数据源制定给图层，绘制矢量图形</w:t>
            </w:r>
          </w:p>
        </w:tc>
      </w:tr>
    </w:tbl>
    <w:p w14:paraId="398C5CF9" w14:textId="2134813E" w:rsidR="00F51BC1" w:rsidRPr="001E1260" w:rsidRDefault="00B35151" w:rsidP="00D738BA">
      <w:pPr>
        <w:ind w:left="415" w:firstLine="305"/>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3</w:t>
      </w:r>
      <w:r w:rsidR="00855C67">
        <w:rPr>
          <w:rFonts w:hint="eastAsia"/>
        </w:rPr>
        <w:t xml:space="preserve"> </w:t>
      </w:r>
      <w:r w:rsidR="00855C67">
        <w:rPr>
          <w:rFonts w:hint="eastAsia"/>
        </w:rPr>
        <w:t>矢量数据相关</w:t>
      </w:r>
      <w:r w:rsidR="00855C67">
        <w:rPr>
          <w:rFonts w:hint="eastAsia"/>
        </w:rPr>
        <w:t>GIS</w:t>
      </w:r>
      <w:r w:rsidR="00855C67">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4B587C0A" w:rsidR="00E3654D" w:rsidRDefault="00B35151" w:rsidP="00B35151">
      <w:pPr>
        <w:pStyle w:val="Caption"/>
      </w:pPr>
      <w:bookmarkStart w:id="186" w:name="_Ref286357538"/>
      <w:r>
        <w:rPr>
          <w:rFonts w:hint="eastAsia"/>
        </w:rPr>
        <w:t>图</w:t>
      </w:r>
      <w:r>
        <w:rPr>
          <w:rFonts w:hint="eastAsia"/>
        </w:rPr>
        <w:t xml:space="preserve"> </w:t>
      </w:r>
      <w:fldSimple w:instr=" STYLEREF 2 \s ">
        <w:r w:rsidR="00B912AA">
          <w:rPr>
            <w:noProof/>
          </w:rPr>
          <w:t>3.2</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3</w:t>
      </w:r>
      <w:r w:rsidR="00B912AA">
        <w:fldChar w:fldCharType="end"/>
      </w:r>
      <w:r>
        <w:rPr>
          <w:rFonts w:hint="eastAsia"/>
        </w:rPr>
        <w:t xml:space="preserve"> </w:t>
      </w:r>
      <w:r>
        <w:rPr>
          <w:rFonts w:hint="eastAsia"/>
        </w:rPr>
        <w:t>矢量数据相关</w:t>
      </w:r>
      <w:r>
        <w:rPr>
          <w:rFonts w:hint="eastAsia"/>
        </w:rPr>
        <w:t>GIS</w:t>
      </w:r>
      <w:r>
        <w:rPr>
          <w:rFonts w:hint="eastAsia"/>
        </w:rPr>
        <w:t>模块裁剪使用</w:t>
      </w:r>
      <w:bookmarkEnd w:id="186"/>
      <w:r w:rsidR="00E3654D">
        <w:br w:type="page"/>
      </w:r>
    </w:p>
    <w:p w14:paraId="6D0A28E5" w14:textId="6A05C35E" w:rsidR="00D073E5" w:rsidRDefault="004C7F83" w:rsidP="00D073E5">
      <w:pPr>
        <w:pStyle w:val="Heading3"/>
      </w:pPr>
      <w:r>
        <w:rPr>
          <w:rFonts w:hint="eastAsia"/>
        </w:rPr>
        <w:t xml:space="preserve"> </w:t>
      </w:r>
      <w:bookmarkStart w:id="187" w:name="_Toc286941648"/>
      <w:r w:rsidR="00D073E5">
        <w:rPr>
          <w:rFonts w:hint="eastAsia"/>
        </w:rPr>
        <w:t>设计的扩展性</w:t>
      </w:r>
      <w:bookmarkEnd w:id="187"/>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88" w:name="_Toc286941649"/>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88"/>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15446D57" w:rsidR="00362826" w:rsidRPr="00362826" w:rsidRDefault="00362826" w:rsidP="00362826">
      <w:pPr>
        <w:pStyle w:val="Caption"/>
      </w:pPr>
      <w:r>
        <w:rPr>
          <w:rFonts w:hint="eastAsia"/>
        </w:rPr>
        <w:t>图</w:t>
      </w:r>
      <w:r>
        <w:rPr>
          <w:rFonts w:hint="eastAsia"/>
        </w:rPr>
        <w:t xml:space="preserve"> </w:t>
      </w:r>
      <w:fldSimple w:instr=" STYLEREF 2 \s ">
        <w:r w:rsidR="00B912AA">
          <w:rPr>
            <w:noProof/>
          </w:rPr>
          <w:t>3.2</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4</w:t>
      </w:r>
      <w:r w:rsidR="00B912AA">
        <w:fldChar w:fldCharType="end"/>
      </w:r>
      <w:r>
        <w:rPr>
          <w:rFonts w:hint="eastAsia"/>
        </w:rPr>
        <w:t xml:space="preserve"> </w:t>
      </w:r>
      <w:r>
        <w:rPr>
          <w:rFonts w:hint="eastAsia"/>
        </w:rPr>
        <w:t>符号构造器及符号扩展</w:t>
      </w:r>
    </w:p>
    <w:p w14:paraId="5787F832" w14:textId="17530B33" w:rsidR="00512A58" w:rsidRDefault="00512A58" w:rsidP="00D01EBF">
      <w:pPr>
        <w:pStyle w:val="Heading2"/>
      </w:pPr>
      <w:bookmarkStart w:id="189" w:name="_Toc286941650"/>
      <w:r>
        <w:rPr>
          <w:rFonts w:hint="eastAsia"/>
        </w:rPr>
        <w:t>本章小结</w:t>
      </w:r>
      <w:bookmarkEnd w:id="189"/>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90"/>
      <w:r>
        <w:rPr>
          <w:rFonts w:ascii="宋体" w:hAnsi="宋体" w:cs="宋体" w:hint="eastAsia"/>
        </w:rPr>
        <w:t>设计</w:t>
      </w:r>
      <w:commentRangeEnd w:id="190"/>
      <w:r>
        <w:rPr>
          <w:rStyle w:val="CommentReference"/>
        </w:rPr>
        <w:commentReference w:id="190"/>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EAD5CE7" w:rsidR="00243666" w:rsidRPr="00243666" w:rsidRDefault="003E6D76" w:rsidP="00D37419">
      <w:pPr>
        <w:pStyle w:val="Heading1Back"/>
      </w:pPr>
      <w:bookmarkStart w:id="191" w:name="_Toc261894192"/>
      <w:bookmarkStart w:id="192" w:name="_Toc261894321"/>
      <w:bookmarkStart w:id="193" w:name="_Toc263751488"/>
      <w:bookmarkStart w:id="194" w:name="_Toc265025034"/>
      <w:bookmarkStart w:id="195" w:name="_Toc265025085"/>
      <w:bookmarkStart w:id="196" w:name="_Toc265025136"/>
      <w:bookmarkStart w:id="197" w:name="_Toc265025187"/>
      <w:bookmarkStart w:id="198" w:name="_Toc265025238"/>
      <w:bookmarkStart w:id="199" w:name="_Toc265025751"/>
      <w:r>
        <w:rPr>
          <w:rFonts w:ascii="宋体" w:hAnsi="宋体" w:cs="宋体" w:hint="eastAsia"/>
        </w:rPr>
        <w:t xml:space="preserve"> </w:t>
      </w:r>
      <w:bookmarkStart w:id="200" w:name="_Ref286933420"/>
      <w:bookmarkStart w:id="201" w:name="_Toc286941651"/>
      <w:r w:rsidR="00243666">
        <w:rPr>
          <w:rFonts w:ascii="宋体" w:hAnsi="宋体" w:cs="宋体" w:hint="eastAsia"/>
        </w:rPr>
        <w:t>地理坐标模块详细设计</w:t>
      </w:r>
      <w:bookmarkEnd w:id="200"/>
      <w:bookmarkEnd w:id="201"/>
    </w:p>
    <w:p w14:paraId="1BD1CD35" w14:textId="19026878" w:rsidR="00243666" w:rsidRPr="00243666" w:rsidRDefault="00243666" w:rsidP="00D37419">
      <w:pPr>
        <w:pStyle w:val="Heading1Back"/>
      </w:pPr>
      <w:r>
        <w:rPr>
          <w:rFonts w:ascii="宋体" w:hAnsi="宋体" w:cs="宋体" w:hint="eastAsia"/>
        </w:rPr>
        <w:t xml:space="preserve"> </w:t>
      </w:r>
      <w:bookmarkStart w:id="202" w:name="_Toc286941652"/>
      <w:r>
        <w:rPr>
          <w:rFonts w:ascii="宋体" w:hAnsi="宋体" w:cs="宋体" w:hint="eastAsia"/>
        </w:rPr>
        <w:t>移动定位服务模块详细设计</w:t>
      </w:r>
      <w:bookmarkEnd w:id="202"/>
    </w:p>
    <w:p w14:paraId="0C6E804A" w14:textId="195DD82A" w:rsidR="00243666" w:rsidRPr="00B20F7F" w:rsidRDefault="008D25BB" w:rsidP="00D37419">
      <w:pPr>
        <w:pStyle w:val="Heading1Back"/>
      </w:pPr>
      <w:r>
        <w:rPr>
          <w:rFonts w:ascii="宋体" w:hAnsi="宋体" w:cs="宋体" w:hint="eastAsia"/>
        </w:rPr>
        <w:t xml:space="preserve"> </w:t>
      </w:r>
      <w:bookmarkStart w:id="203" w:name="_Toc286941653"/>
      <w:r w:rsidR="00243666">
        <w:rPr>
          <w:rFonts w:ascii="宋体" w:hAnsi="宋体" w:cs="宋体" w:hint="eastAsia"/>
        </w:rPr>
        <w:t>栅格数据结构模块详细设计</w:t>
      </w:r>
      <w:bookmarkEnd w:id="203"/>
    </w:p>
    <w:p w14:paraId="077EBBDD" w14:textId="4C9B1CBF" w:rsidR="00CC5593" w:rsidRPr="00CC5593" w:rsidRDefault="00DC260F" w:rsidP="00CC5593">
      <w:pPr>
        <w:rPr>
          <w:lang w:eastAsia="en-US"/>
        </w:rPr>
      </w:pPr>
      <w:r>
        <w:rPr>
          <w:rFonts w:ascii="宋体" w:hAnsi="宋体" w:cs="宋体" w:hint="eastAsia"/>
        </w:rPr>
        <w:t>瓦片地图</w:t>
      </w:r>
      <w:r w:rsidR="00CC5593">
        <w:rPr>
          <w:rFonts w:ascii="宋体" w:hAnsi="宋体" w:cs="宋体" w:hint="eastAsia"/>
        </w:rPr>
        <w:t>是最近几年</w:t>
      </w:r>
      <w:r>
        <w:rPr>
          <w:rFonts w:ascii="宋体" w:hAnsi="宋体" w:cs="宋体" w:hint="eastAsia"/>
        </w:rPr>
        <w:t>非常流程的栅格数据结构，通过瓦片地图技术，可以很好的把不同分辨率的地图连续统一起来。</w:t>
      </w:r>
    </w:p>
    <w:p w14:paraId="18A416A7" w14:textId="77777777" w:rsidR="00D56662" w:rsidRPr="00D56662" w:rsidRDefault="00D56662" w:rsidP="00D01EBF">
      <w:pPr>
        <w:pStyle w:val="Heading2"/>
      </w:pPr>
      <w:bookmarkStart w:id="204" w:name="_Toc286941654"/>
      <w:r>
        <w:t xml:space="preserve"> </w:t>
      </w:r>
      <w:r>
        <w:rPr>
          <w:rFonts w:ascii="宋体" w:hAnsi="宋体" w:cs="宋体" w:hint="eastAsia"/>
        </w:rPr>
        <w:t>栅格数据结构</w:t>
      </w:r>
    </w:p>
    <w:p w14:paraId="67839B75" w14:textId="7119D2D0" w:rsidR="007D3789" w:rsidRDefault="00287617" w:rsidP="00D56662">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_Ref287218100 \w \h </w:instrText>
      </w:r>
      <w:r>
        <w:rPr>
          <w:rFonts w:ascii="宋体" w:hAnsi="宋体" w:cs="宋体"/>
        </w:rPr>
      </w:r>
      <w:r>
        <w:rPr>
          <w:rFonts w:ascii="宋体" w:hAnsi="宋体" w:cs="宋体"/>
        </w:rPr>
        <w:fldChar w:fldCharType="separate"/>
      </w:r>
      <w:r>
        <w:rPr>
          <w:rFonts w:ascii="宋体" w:hAnsi="宋体" w:cs="宋体"/>
        </w:rPr>
        <w:t>2.2.2.1</w:t>
      </w:r>
      <w:r>
        <w:rPr>
          <w:rFonts w:ascii="宋体" w:hAnsi="宋体" w:cs="宋体"/>
        </w:rPr>
        <w:fldChar w:fldCharType="end"/>
      </w:r>
      <w:r>
        <w:rPr>
          <w:rFonts w:ascii="宋体" w:hAnsi="宋体" w:cs="宋体"/>
        </w:rPr>
        <w:fldChar w:fldCharType="begin"/>
      </w:r>
      <w:r>
        <w:rPr>
          <w:rFonts w:ascii="宋体" w:hAnsi="宋体" w:cs="宋体"/>
        </w:rPr>
        <w:instrText xml:space="preserve"> REF _Ref287218100 \h </w:instrText>
      </w:r>
      <w:r>
        <w:rPr>
          <w:rFonts w:ascii="宋体" w:hAnsi="宋体" w:cs="宋体"/>
        </w:rPr>
      </w:r>
      <w:r>
        <w:rPr>
          <w:rFonts w:ascii="宋体" w:hAnsi="宋体" w:cs="宋体"/>
        </w:rPr>
        <w:fldChar w:fldCharType="separate"/>
      </w:r>
      <w:r w:rsidRPr="000D670F">
        <w:rPr>
          <w:rFonts w:hint="eastAsia"/>
        </w:rPr>
        <w:t>栅格数据</w:t>
      </w:r>
      <w:r>
        <w:rPr>
          <w:rFonts w:hint="eastAsia"/>
        </w:rPr>
        <w:t>数据结构</w:t>
      </w:r>
      <w:r>
        <w:rPr>
          <w:rFonts w:ascii="宋体" w:hAnsi="宋体" w:cs="宋体"/>
        </w:rPr>
        <w:fldChar w:fldCharType="end"/>
      </w:r>
      <w:r>
        <w:rPr>
          <w:rFonts w:ascii="宋体" w:hAnsi="宋体" w:cs="宋体" w:hint="eastAsia"/>
        </w:rPr>
        <w:t>所述，</w:t>
      </w:r>
      <w:r w:rsidR="00877BAF">
        <w:rPr>
          <w:rFonts w:ascii="宋体" w:hAnsi="宋体" w:cs="宋体" w:hint="eastAsia"/>
        </w:rPr>
        <w:t>栅格数据是用来描述空间特征数据的两种数据结构之一。栅格数据通过对要描述的地理空间进行划分，使得空间对象隐含在栅格中。</w:t>
      </w:r>
    </w:p>
    <w:p w14:paraId="18D59386" w14:textId="77777777" w:rsidR="00FE1AE4" w:rsidRDefault="00877BAF" w:rsidP="00FE1AE4">
      <w:pPr>
        <w:rPr>
          <w:rFonts w:ascii="宋体" w:hAnsi="宋体" w:cs="宋体"/>
        </w:rPr>
      </w:pPr>
      <w:r>
        <w:rPr>
          <w:rFonts w:ascii="宋体" w:hAnsi="宋体" w:cs="宋体" w:hint="eastAsia"/>
        </w:rPr>
        <w:t>栅格数据结构</w:t>
      </w:r>
      <w:r w:rsidR="00FE1AE4">
        <w:rPr>
          <w:rFonts w:ascii="宋体" w:hAnsi="宋体" w:cs="宋体" w:hint="eastAsia"/>
        </w:rPr>
        <w:t>表示的地理信息是离散的，不连续的数据，这种数据已经通过相应的量化处理，在同一个栅格内的数据往往共享一方面或几个方面的特性。</w:t>
      </w:r>
    </w:p>
    <w:p w14:paraId="5B33C7AB" w14:textId="77777777" w:rsidR="00FE1AE4" w:rsidRDefault="00FE1AE4" w:rsidP="00FE1AE4">
      <w:pPr>
        <w:rPr>
          <w:rFonts w:ascii="宋体" w:hAnsi="宋体" w:cs="宋体"/>
        </w:rPr>
      </w:pPr>
      <w:r>
        <w:rPr>
          <w:rFonts w:ascii="宋体" w:hAnsi="宋体" w:cs="宋体" w:hint="eastAsia"/>
        </w:rPr>
        <w:t>在栅格数据结构中，</w:t>
      </w:r>
      <w:r w:rsidR="00287617" w:rsidRPr="00287617">
        <w:rPr>
          <w:rFonts w:ascii="宋体" w:hAnsi="宋体" w:cs="宋体" w:hint="eastAsia"/>
        </w:rPr>
        <w:t>相互邻接、规则排列的栅格单元</w:t>
      </w:r>
      <w:r>
        <w:rPr>
          <w:rFonts w:ascii="宋体" w:hAnsi="宋体" w:cs="宋体" w:hint="eastAsia"/>
        </w:rPr>
        <w:t>涵盖了一定的地理范围，每</w:t>
      </w:r>
      <w:r w:rsidR="00287617" w:rsidRPr="00287617">
        <w:rPr>
          <w:rFonts w:ascii="宋体" w:hAnsi="宋体" w:cs="宋体" w:hint="eastAsia"/>
        </w:rPr>
        <w:t>个栅格单元</w:t>
      </w:r>
      <w:r>
        <w:rPr>
          <w:rFonts w:ascii="宋体" w:hAnsi="宋体" w:cs="宋体" w:hint="eastAsia"/>
        </w:rPr>
        <w:t>与特定的</w:t>
      </w:r>
      <w:r w:rsidR="00287617" w:rsidRPr="00287617">
        <w:rPr>
          <w:rFonts w:ascii="宋体" w:hAnsi="宋体" w:cs="宋体" w:hint="eastAsia"/>
        </w:rPr>
        <w:t>地理范围</w:t>
      </w:r>
      <w:r>
        <w:rPr>
          <w:rFonts w:ascii="宋体" w:hAnsi="宋体" w:cs="宋体" w:hint="eastAsia"/>
        </w:rPr>
        <w:t>相对应</w:t>
      </w:r>
      <w:r w:rsidR="00287617" w:rsidRPr="00287617">
        <w:rPr>
          <w:rFonts w:ascii="宋体" w:hAnsi="宋体" w:cs="宋体" w:hint="eastAsia"/>
        </w:rPr>
        <w:t>。</w:t>
      </w:r>
    </w:p>
    <w:p w14:paraId="7C6C0645" w14:textId="77777777" w:rsidR="00FE1AE4" w:rsidRDefault="00287617" w:rsidP="00FE1AE4">
      <w:pPr>
        <w:rPr>
          <w:rFonts w:ascii="宋体" w:hAnsi="宋体" w:cs="宋体"/>
        </w:rPr>
      </w:pPr>
      <w:r w:rsidRPr="00287617">
        <w:rPr>
          <w:rFonts w:ascii="宋体" w:hAnsi="宋体" w:cs="宋体" w:hint="eastAsia"/>
        </w:rPr>
        <w:t>在栅格数据结构中，</w:t>
      </w:r>
    </w:p>
    <w:p w14:paraId="750987FA" w14:textId="38FF8C22" w:rsidR="00FE1AE4" w:rsidRPr="009A1EED" w:rsidRDefault="00287617" w:rsidP="009A1EED">
      <w:pPr>
        <w:pStyle w:val="ListParagraph"/>
        <w:numPr>
          <w:ilvl w:val="0"/>
          <w:numId w:val="33"/>
        </w:numPr>
      </w:pPr>
      <w:r w:rsidRPr="009A1EED">
        <w:rPr>
          <w:rFonts w:hint="eastAsia"/>
        </w:rPr>
        <w:t>点</w:t>
      </w:r>
      <w:r w:rsidR="006921D2" w:rsidRPr="009A1EED">
        <w:rPr>
          <w:rFonts w:hint="eastAsia"/>
        </w:rPr>
        <w:t>：</w:t>
      </w:r>
      <w:r w:rsidRPr="009A1EED">
        <w:rPr>
          <w:rFonts w:hint="eastAsia"/>
        </w:rPr>
        <w:t>用一个栅格单元表示；</w:t>
      </w:r>
    </w:p>
    <w:p w14:paraId="1E83C554" w14:textId="027E8F83" w:rsidR="00FE1AE4" w:rsidRPr="009A1EED" w:rsidRDefault="00287617" w:rsidP="009A1EED">
      <w:pPr>
        <w:pStyle w:val="ListParagraph"/>
        <w:numPr>
          <w:ilvl w:val="0"/>
          <w:numId w:val="33"/>
        </w:numPr>
      </w:pPr>
      <w:r w:rsidRPr="009A1EED">
        <w:rPr>
          <w:rFonts w:hint="eastAsia"/>
        </w:rPr>
        <w:t>线状地物</w:t>
      </w:r>
      <w:r w:rsidR="006921D2" w:rsidRPr="009A1EED">
        <w:rPr>
          <w:rFonts w:hint="eastAsia"/>
        </w:rPr>
        <w:t>：</w:t>
      </w:r>
      <w:r w:rsidRPr="009A1EED">
        <w:rPr>
          <w:rFonts w:hint="eastAsia"/>
        </w:rPr>
        <w:t>用沿线走向</w:t>
      </w:r>
      <w:r w:rsidR="006921D2" w:rsidRPr="009A1EED">
        <w:rPr>
          <w:rFonts w:hint="eastAsia"/>
        </w:rPr>
        <w:t>，散落在</w:t>
      </w:r>
      <w:r w:rsidRPr="009A1EED">
        <w:rPr>
          <w:rFonts w:hint="eastAsia"/>
        </w:rPr>
        <w:t>一组</w:t>
      </w:r>
      <w:r w:rsidR="006921D2" w:rsidRPr="009A1EED">
        <w:rPr>
          <w:rFonts w:hint="eastAsia"/>
        </w:rPr>
        <w:t>相邻栅格单元内</w:t>
      </w:r>
      <w:r w:rsidRPr="009A1EED">
        <w:rPr>
          <w:rFonts w:hint="eastAsia"/>
        </w:rPr>
        <w:t>，</w:t>
      </w:r>
      <w:r w:rsidR="006921D2" w:rsidRPr="009A1EED">
        <w:rPr>
          <w:rFonts w:hint="eastAsia"/>
        </w:rPr>
        <w:t>且</w:t>
      </w:r>
      <w:r w:rsidRPr="009A1EED">
        <w:rPr>
          <w:rFonts w:hint="eastAsia"/>
        </w:rPr>
        <w:t>栅格单元</w:t>
      </w:r>
      <w:r w:rsidR="006921D2" w:rsidRPr="009A1EED">
        <w:rPr>
          <w:rFonts w:hint="eastAsia"/>
        </w:rPr>
        <w:t>间</w:t>
      </w:r>
      <w:r w:rsidRPr="009A1EED">
        <w:rPr>
          <w:rFonts w:hint="eastAsia"/>
        </w:rPr>
        <w:t>最多只有两个相邻单元在线上；</w:t>
      </w:r>
    </w:p>
    <w:p w14:paraId="3CD6809B" w14:textId="28B76EC9" w:rsidR="006921D2" w:rsidRPr="009A1EED" w:rsidRDefault="00287617" w:rsidP="009A1EED">
      <w:pPr>
        <w:pStyle w:val="ListParagraph"/>
        <w:numPr>
          <w:ilvl w:val="0"/>
          <w:numId w:val="33"/>
        </w:numPr>
      </w:pPr>
      <w:r w:rsidRPr="009A1EED">
        <w:rPr>
          <w:rFonts w:hint="eastAsia"/>
        </w:rPr>
        <w:t>面或区域</w:t>
      </w:r>
      <w:r w:rsidR="009A1EED" w:rsidRPr="009A1EED">
        <w:rPr>
          <w:rFonts w:hint="eastAsia"/>
        </w:rPr>
        <w:t>：</w:t>
      </w:r>
      <w:r w:rsidRPr="009A1EED">
        <w:rPr>
          <w:rFonts w:hint="eastAsia"/>
        </w:rPr>
        <w:t>用记有区域属性的相邻栅格单元的集合表示，每个栅格单元可有多于两个的相邻单元同属一个区域</w:t>
      </w:r>
      <w:r w:rsidR="006921D2" w:rsidRPr="009A1EED">
        <w:rPr>
          <w:rFonts w:hint="eastAsia"/>
        </w:rPr>
        <w:t>。</w:t>
      </w:r>
    </w:p>
    <w:p w14:paraId="1D147056" w14:textId="0C10932D" w:rsidR="00287617" w:rsidRDefault="00ED5A38" w:rsidP="00FE1AE4">
      <w:pPr>
        <w:rPr>
          <w:rFonts w:ascii="宋体" w:hAnsi="宋体" w:cs="宋体"/>
        </w:rPr>
      </w:pPr>
      <w:r>
        <w:rPr>
          <w:rFonts w:ascii="宋体" w:hAnsi="宋体" w:cs="宋体" w:hint="eastAsia"/>
        </w:rPr>
        <w:t>如图：</w:t>
      </w:r>
    </w:p>
    <w:p w14:paraId="23376D46" w14:textId="77777777" w:rsidR="00ED5A38" w:rsidRDefault="00ED5A38" w:rsidP="00ED5A38">
      <w:pPr>
        <w:keepNext/>
        <w:ind w:firstLine="0"/>
        <w:jc w:val="center"/>
      </w:pPr>
      <w:r>
        <w:rPr>
          <w:rFonts w:ascii="宋体" w:hAnsi="宋体" w:cs="宋体"/>
          <w:noProof/>
          <w:lang w:eastAsia="en-US"/>
        </w:rPr>
        <w:drawing>
          <wp:inline distT="0" distB="0" distL="0" distR="0" wp14:anchorId="756C52DC" wp14:editId="6FE4601C">
            <wp:extent cx="3083983" cy="25397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4744" cy="2540377"/>
                    </a:xfrm>
                    <a:prstGeom prst="rect">
                      <a:avLst/>
                    </a:prstGeom>
                    <a:noFill/>
                    <a:ln>
                      <a:noFill/>
                    </a:ln>
                  </pic:spPr>
                </pic:pic>
              </a:graphicData>
            </a:graphic>
          </wp:inline>
        </w:drawing>
      </w:r>
    </w:p>
    <w:p w14:paraId="58477B73" w14:textId="06BE1E4B" w:rsidR="00ED5A38" w:rsidRDefault="00ED5A38" w:rsidP="00ED5A38">
      <w:pPr>
        <w:pStyle w:val="Caption"/>
      </w:pPr>
      <w:r>
        <w:rPr>
          <w:rFonts w:hint="eastAsia"/>
        </w:rPr>
        <w:t>图</w:t>
      </w:r>
      <w:r>
        <w:rPr>
          <w:rFonts w:hint="eastAsia"/>
        </w:rPr>
        <w:t xml:space="preserve"> </w:t>
      </w:r>
      <w:fldSimple w:instr=" STYLEREF 2 \s ">
        <w:r w:rsidR="00B912AA">
          <w:rPr>
            <w:noProof/>
          </w:rPr>
          <w:t>6.1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rPr>
          <w:rFonts w:hint="eastAsia"/>
        </w:rPr>
        <w:t xml:space="preserve"> </w:t>
      </w:r>
      <w:r>
        <w:rPr>
          <w:rFonts w:hint="eastAsia"/>
        </w:rPr>
        <w:t>栅格数据结构</w:t>
      </w:r>
    </w:p>
    <w:p w14:paraId="4FEEE606" w14:textId="77777777" w:rsidR="00877BAF" w:rsidRPr="00877BAF" w:rsidRDefault="00877BAF" w:rsidP="00877BAF"/>
    <w:p w14:paraId="75E7C55F" w14:textId="0CF4A8D3" w:rsidR="00B20F7F" w:rsidRDefault="007D3789" w:rsidP="00D01EBF">
      <w:pPr>
        <w:pStyle w:val="Heading2"/>
      </w:pPr>
      <w:r>
        <w:t xml:space="preserve"> </w:t>
      </w:r>
      <w:r w:rsidR="00B20F7F" w:rsidRPr="00B20F7F">
        <w:rPr>
          <w:rFonts w:hint="eastAsia"/>
        </w:rPr>
        <w:t>瓦片地图技术</w:t>
      </w:r>
      <w:bookmarkEnd w:id="204"/>
    </w:p>
    <w:p w14:paraId="5AF51A8D" w14:textId="1F4DC5A2" w:rsidR="000F3DA0" w:rsidRDefault="000F3DA0" w:rsidP="000F3DA0">
      <w:pPr>
        <w:rPr>
          <w:rFonts w:ascii="宋体" w:hAnsi="宋体" w:cs="宋体"/>
        </w:rPr>
      </w:pPr>
      <w:r>
        <w:rPr>
          <w:rFonts w:ascii="宋体" w:hAnsi="宋体" w:cs="宋体" w:hint="eastAsia"/>
        </w:rPr>
        <w:t>地图瓦片是栅格结构数据的一种，</w:t>
      </w:r>
      <w:r w:rsidR="00E952EF">
        <w:rPr>
          <w:rFonts w:ascii="宋体" w:hAnsi="宋体" w:cs="宋体" w:hint="eastAsia"/>
        </w:rPr>
        <w:t>这种数据主要通过将一定地理空间内的影像地理数据进行栅格化处理，每个栅格成为一个瓦片。通过四叉树的方式，将不同分辨率的瓦片地图组成了一个瓦片地图金字塔。</w:t>
      </w:r>
    </w:p>
    <w:p w14:paraId="05A39B4A" w14:textId="2C92F559" w:rsidR="00E952EF" w:rsidRPr="000F3DA0" w:rsidRDefault="00E952EF" w:rsidP="000F3DA0">
      <w:pPr>
        <w:rPr>
          <w:rFonts w:ascii="宋体" w:hAnsi="宋体" w:cs="宋体"/>
        </w:rPr>
      </w:pPr>
      <w:r>
        <w:rPr>
          <w:rFonts w:ascii="宋体" w:hAnsi="宋体" w:cs="宋体" w:hint="eastAsia"/>
        </w:rPr>
        <w:t>瓦片地</w:t>
      </w:r>
      <w:r w:rsidR="00EA6F5F">
        <w:rPr>
          <w:rFonts w:ascii="宋体" w:hAnsi="宋体" w:cs="宋体" w:hint="eastAsia"/>
        </w:rPr>
        <w:t>图技术是现在互联网地图服务中应用最普遍的技术，主要用于将存储于服务器的的特定地理空间的地形图片和其他地理信息图片提供给消费端。</w:t>
      </w:r>
    </w:p>
    <w:p w14:paraId="45C99AF5" w14:textId="6616BA97" w:rsidR="00540426" w:rsidRDefault="00903421" w:rsidP="00903421">
      <w:pPr>
        <w:pStyle w:val="Heading3"/>
      </w:pPr>
      <w:r>
        <w:rPr>
          <w:rFonts w:hint="eastAsia"/>
        </w:rPr>
        <w:t xml:space="preserve"> </w:t>
      </w:r>
      <w:bookmarkStart w:id="205" w:name="_Toc286941655"/>
      <w:r w:rsidR="00540426" w:rsidRPr="00903421">
        <w:rPr>
          <w:rFonts w:hint="eastAsia"/>
        </w:rPr>
        <w:t>瓦片地图技术应用</w:t>
      </w:r>
      <w:bookmarkEnd w:id="205"/>
      <w:r w:rsidR="008E7198">
        <w:rPr>
          <w:rFonts w:hint="eastAsia"/>
        </w:rPr>
        <w:t>背景</w:t>
      </w:r>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206"/>
      <w:r>
        <w:rPr>
          <w:rFonts w:ascii="宋体" w:hAnsi="宋体" w:cs="宋体" w:hint="eastAsia"/>
        </w:rPr>
        <w:t>大规模分布式存储系统</w:t>
      </w:r>
      <w:commentRangeEnd w:id="206"/>
      <w:r>
        <w:rPr>
          <w:rStyle w:val="CommentReference"/>
        </w:rPr>
        <w:commentReference w:id="206"/>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07" w:name="_Toc286941656"/>
      <w:r w:rsidR="00540426" w:rsidRPr="00903421">
        <w:rPr>
          <w:rFonts w:hint="eastAsia"/>
        </w:rPr>
        <w:t>瓦片地图技术</w:t>
      </w:r>
      <w:r w:rsidR="0097789A">
        <w:rPr>
          <w:rFonts w:hint="eastAsia"/>
        </w:rPr>
        <w:t>原理</w:t>
      </w:r>
      <w:r w:rsidR="00903421" w:rsidRPr="00903421">
        <w:rPr>
          <w:rFonts w:hint="eastAsia"/>
        </w:rPr>
        <w:t>概述</w:t>
      </w:r>
      <w:bookmarkEnd w:id="207"/>
    </w:p>
    <w:p w14:paraId="56325DE5" w14:textId="436DCE20" w:rsidR="00994001" w:rsidRPr="00C74181" w:rsidRDefault="00DA2189" w:rsidP="00F21FA7">
      <w:pPr>
        <w:rPr>
          <w:rFonts w:ascii="宋体" w:hAnsi="宋体" w:cs="宋体"/>
        </w:rPr>
      </w:pPr>
      <w:commentRangeStart w:id="208"/>
      <w:r>
        <w:rPr>
          <w:rFonts w:ascii="宋体" w:hAnsi="宋体" w:cs="宋体" w:hint="eastAsia"/>
        </w:rPr>
        <w:t>瓦片地图</w:t>
      </w:r>
      <w:commentRangeEnd w:id="208"/>
      <w:r>
        <w:rPr>
          <w:rStyle w:val="CommentReference"/>
        </w:rPr>
        <w:commentReference w:id="208"/>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01EBF">
      <w:pPr>
        <w:pStyle w:val="Heading2"/>
      </w:pPr>
      <w:r>
        <w:rPr>
          <w:rFonts w:hint="eastAsia"/>
        </w:rPr>
        <w:t xml:space="preserve"> </w:t>
      </w:r>
      <w:bookmarkStart w:id="209" w:name="_Ref286923054"/>
      <w:bookmarkStart w:id="210" w:name="_Ref286923061"/>
      <w:bookmarkStart w:id="211" w:name="_Ref286923070"/>
      <w:bookmarkStart w:id="212" w:name="_Ref286923109"/>
      <w:bookmarkStart w:id="213" w:name="_Ref286923112"/>
      <w:bookmarkStart w:id="214" w:name="_Toc286941657"/>
      <w:r w:rsidR="0011508E" w:rsidRPr="0011508E">
        <w:rPr>
          <w:rFonts w:hint="eastAsia"/>
        </w:rPr>
        <w:t>瓦片金字塔模型研究</w:t>
      </w:r>
      <w:bookmarkEnd w:id="209"/>
      <w:bookmarkEnd w:id="210"/>
      <w:bookmarkEnd w:id="211"/>
      <w:bookmarkEnd w:id="212"/>
      <w:bookmarkEnd w:id="213"/>
      <w:bookmarkEnd w:id="214"/>
    </w:p>
    <w:p w14:paraId="18065598" w14:textId="482135A2" w:rsidR="006F7739" w:rsidRPr="006F7739" w:rsidRDefault="006F7739" w:rsidP="006F7739">
      <w:r>
        <w:rPr>
          <w:rFonts w:ascii="宋体" w:hAnsi="宋体" w:cs="宋体" w:hint="eastAsia"/>
        </w:rPr>
        <w:t>影像金字塔是一种栅格数据的组织方式，指在统一的空间参考下，分层表示不同的</w:t>
      </w:r>
      <w:commentRangeStart w:id="215"/>
      <w:r>
        <w:rPr>
          <w:rFonts w:ascii="宋体" w:hAnsi="宋体" w:cs="宋体" w:hint="eastAsia"/>
        </w:rPr>
        <w:t>分辨率</w:t>
      </w:r>
      <w:commentRangeEnd w:id="215"/>
      <w:r>
        <w:rPr>
          <w:rStyle w:val="CommentReference"/>
        </w:rPr>
        <w:commentReference w:id="215"/>
      </w:r>
      <w:r>
        <w:rPr>
          <w:rFonts w:ascii="宋体" w:hAnsi="宋体" w:cs="宋体" w:hint="eastAsia"/>
        </w:rPr>
        <w:t>的栅格数据。</w:t>
      </w:r>
    </w:p>
    <w:p w14:paraId="31829E18" w14:textId="7C2D984F" w:rsidR="006F7739" w:rsidRPr="006F7739" w:rsidRDefault="00494559" w:rsidP="002B0BCC">
      <w:pPr>
        <w:pStyle w:val="Heading3"/>
      </w:pPr>
      <w:r>
        <w:rPr>
          <w:rFonts w:hint="eastAsia"/>
        </w:rPr>
        <w:t xml:space="preserve"> </w:t>
      </w:r>
      <w:bookmarkStart w:id="216" w:name="_Toc286941658"/>
      <w:r w:rsidR="001C4D2F">
        <w:rPr>
          <w:rFonts w:hint="eastAsia"/>
        </w:rPr>
        <w:t>瓦片金字塔</w:t>
      </w:r>
      <w:r w:rsidR="006F7739" w:rsidRPr="006F7739">
        <w:rPr>
          <w:rFonts w:hint="eastAsia"/>
        </w:rPr>
        <w:t>的分辨率</w:t>
      </w:r>
      <w:bookmarkEnd w:id="216"/>
    </w:p>
    <w:p w14:paraId="59EDBF65" w14:textId="52082A84" w:rsidR="006B2338" w:rsidRDefault="006F7739" w:rsidP="006B2338">
      <w:pPr>
        <w:rPr>
          <w:rFonts w:ascii="宋体" w:hAnsi="宋体" w:cs="宋体"/>
        </w:rPr>
      </w:pPr>
      <w:r>
        <w:rPr>
          <w:rFonts w:ascii="宋体" w:hAnsi="宋体" w:cs="宋体" w:hint="eastAsia"/>
        </w:rPr>
        <w:t>地图的分辨率是指在一定的比例尺下显示地图时，屏幕的一个像素点所代表的空间长度。</w:t>
      </w:r>
    </w:p>
    <w:p w14:paraId="7BA7FB50" w14:textId="48E44A5B" w:rsidR="00717C36" w:rsidRDefault="00E72C7B" w:rsidP="00932400">
      <w:pPr>
        <w:rPr>
          <w:rFonts w:ascii="宋体" w:hAnsi="宋体" w:cs="宋体"/>
        </w:rPr>
      </w:pPr>
      <w:r>
        <w:rPr>
          <w:rFonts w:ascii="宋体" w:hAnsi="宋体" w:cs="宋体" w:hint="eastAsia"/>
        </w:rPr>
        <w:t>每一层分辨率相同，不同层的分辨率按照从上到下，以几何关系缩小，</w:t>
      </w:r>
      <w:r w:rsidR="00683AD1">
        <w:rPr>
          <w:rFonts w:ascii="宋体" w:hAnsi="宋体" w:cs="宋体" w:hint="eastAsia"/>
        </w:rPr>
        <w:t>所对应的比例尺成等倍数依次放大，</w:t>
      </w:r>
      <w:r>
        <w:rPr>
          <w:rFonts w:ascii="宋体" w:hAnsi="宋体" w:cs="宋体" w:hint="eastAsia"/>
        </w:rPr>
        <w:t>通常采用</w:t>
      </w:r>
      <w:r w:rsidR="006B2338">
        <w:rPr>
          <w:rFonts w:ascii="宋体" w:hAnsi="宋体" w:cs="宋体" w:hint="eastAsia"/>
        </w:rPr>
        <w:t>4的</w:t>
      </w:r>
      <w:r>
        <w:rPr>
          <w:rFonts w:ascii="宋体" w:hAnsi="宋体" w:cs="宋体" w:hint="eastAsia"/>
        </w:rPr>
        <w:t>倍数</w:t>
      </w:r>
      <w:r w:rsidR="00C96498">
        <w:rPr>
          <w:rFonts w:ascii="宋体" w:hAnsi="宋体" w:cs="宋体" w:hint="eastAsia"/>
        </w:rPr>
        <w:t>缩小，这种倍数关系被称为缩放级别。</w:t>
      </w:r>
      <w:r w:rsidR="00683AD1">
        <w:rPr>
          <w:rFonts w:ascii="宋体" w:hAnsi="宋体" w:cs="宋体" w:hint="eastAsia"/>
        </w:rPr>
        <w:t xml:space="preserve"> </w:t>
      </w:r>
    </w:p>
    <w:p w14:paraId="5A3CEFDC" w14:textId="697BA86D" w:rsidR="006B2338" w:rsidRDefault="00897933" w:rsidP="00932400">
      <w:pPr>
        <w:rPr>
          <w:rFonts w:ascii="宋体" w:hAnsi="宋体" w:cs="宋体"/>
        </w:rPr>
      </w:pPr>
      <w:r>
        <w:rPr>
          <w:rFonts w:ascii="宋体" w:hAnsi="宋体" w:cs="宋体" w:hint="eastAsia"/>
        </w:rPr>
        <w:t>本文中为了论述方便，先约定金字塔模型的最顶</w:t>
      </w:r>
      <w:r w:rsidR="006B2338">
        <w:rPr>
          <w:rFonts w:ascii="宋体" w:hAnsi="宋体" w:cs="宋体" w:hint="eastAsia"/>
        </w:rPr>
        <w:t>层为第</w:t>
      </w:r>
      <w:r>
        <w:rPr>
          <w:rFonts w:ascii="宋体" w:hAnsi="宋体" w:cs="宋体" w:hint="eastAsia"/>
        </w:rPr>
        <w:t>1层，最下</w:t>
      </w:r>
      <w:r w:rsidR="006B2338">
        <w:rPr>
          <w:rFonts w:ascii="宋体" w:hAnsi="宋体" w:cs="宋体" w:hint="eastAsia"/>
        </w:rPr>
        <w:t>层为第</w:t>
      </w:r>
      <w:r>
        <w:rPr>
          <w:rFonts w:ascii="宋体" w:hAnsi="宋体" w:cs="宋体" w:hint="eastAsia"/>
        </w:rPr>
        <w:t>N</w:t>
      </w:r>
      <w:r w:rsidR="006B2338">
        <w:rPr>
          <w:rFonts w:ascii="宋体" w:hAnsi="宋体" w:cs="宋体" w:hint="eastAsia"/>
        </w:rPr>
        <w:t>层</w:t>
      </w:r>
      <w:r>
        <w:rPr>
          <w:rFonts w:ascii="宋体" w:hAnsi="宋体" w:cs="宋体" w:hint="eastAsia"/>
        </w:rPr>
        <w:t>。</w:t>
      </w:r>
    </w:p>
    <w:p w14:paraId="290E5995" w14:textId="35968D0B" w:rsidR="006B2338" w:rsidRDefault="006B2338" w:rsidP="00002A45">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sidR="00002A45">
        <w:rPr>
          <w:rFonts w:ascii="宋体" w:hAnsi="宋体" w:cs="宋体" w:hint="eastAsia"/>
        </w:rPr>
        <w:t>；</w:t>
      </w:r>
      <w:r>
        <w:rPr>
          <w:rFonts w:ascii="宋体" w:hAnsi="宋体" w:cs="宋体" w:hint="eastAsia"/>
        </w:rPr>
        <w:t>不同层的切片个数从上到下按照几何关系增加，如果缩放倍数为4的话，假设第一层瓦片数量为1，则第N层瓦片数量为</w:t>
      </w:r>
      <w:r w:rsidR="00897933">
        <w:rPr>
          <w:rFonts w:ascii="宋体" w:hAnsi="宋体" w:cs="宋体" w:hint="eastAsia"/>
        </w:rPr>
        <w:t>4</w:t>
      </w:r>
      <w:r w:rsidRPr="00683AD1">
        <w:rPr>
          <w:rFonts w:ascii="宋体" w:hAnsi="宋体" w:cs="宋体" w:hint="eastAsia"/>
          <w:szCs w:val="24"/>
          <w:vertAlign w:val="superscript"/>
        </w:rPr>
        <w:t>（N-1）</w:t>
      </w:r>
      <w:r w:rsidR="00897933">
        <w:rPr>
          <w:rFonts w:ascii="宋体" w:hAnsi="宋体" w:cs="宋体" w:hint="eastAsia"/>
        </w:rPr>
        <w:t>。</w:t>
      </w:r>
    </w:p>
    <w:p w14:paraId="6BADBD7A" w14:textId="3D1E0FDE" w:rsidR="00002A45" w:rsidRDefault="00002A45" w:rsidP="00002A45">
      <w:pPr>
        <w:rPr>
          <w:rFonts w:ascii="宋体" w:hAnsi="宋体" w:cs="宋体"/>
        </w:rPr>
      </w:pPr>
      <w:r>
        <w:rPr>
          <w:rFonts w:ascii="宋体" w:hAnsi="宋体" w:cs="宋体" w:hint="eastAsia"/>
        </w:rPr>
        <w:t>即第1层只有一个覆盖整个地图范围的瓦片；在第2层时，每一个瓦片只能显示第1层单个瓦片1/4的地图范围了；在第3层时，每一个瓦片只能显示第1层瓦片1/16的地图</w:t>
      </w:r>
      <w:r w:rsidR="00803A7F">
        <w:rPr>
          <w:rFonts w:ascii="宋体" w:hAnsi="宋体" w:cs="宋体" w:hint="eastAsia"/>
        </w:rPr>
        <w:t>范围了。单个瓦片显示的地图范围从顶层到底层逐渐变小，而每一层</w:t>
      </w:r>
      <w:r>
        <w:rPr>
          <w:rFonts w:ascii="宋体" w:hAnsi="宋体" w:cs="宋体" w:hint="eastAsia"/>
        </w:rPr>
        <w:t>的瓦片</w:t>
      </w:r>
      <w:r w:rsidR="00803A7F">
        <w:rPr>
          <w:rFonts w:ascii="宋体" w:hAnsi="宋体" w:cs="宋体" w:hint="eastAsia"/>
        </w:rPr>
        <w:t>集合涵盖的地理</w:t>
      </w:r>
      <w:r>
        <w:rPr>
          <w:rFonts w:ascii="宋体" w:hAnsi="宋体" w:cs="宋体" w:hint="eastAsia"/>
        </w:rPr>
        <w:t>范围不变。如</w:t>
      </w:r>
      <w:r w:rsidR="00212BBD">
        <w:rPr>
          <w:rFonts w:ascii="宋体" w:hAnsi="宋体" w:cs="宋体"/>
        </w:rPr>
        <w:fldChar w:fldCharType="begin"/>
      </w:r>
      <w:r w:rsidR="00212BBD">
        <w:rPr>
          <w:rFonts w:ascii="宋体" w:hAnsi="宋体" w:cs="宋体"/>
        </w:rPr>
        <w:instrText xml:space="preserve"> REF </w:instrText>
      </w:r>
      <w:r w:rsidR="00212BBD">
        <w:rPr>
          <w:rFonts w:ascii="宋体" w:hAnsi="宋体" w:cs="宋体" w:hint="eastAsia"/>
        </w:rPr>
        <w:instrText>_Ref286400972 \h</w:instrText>
      </w:r>
      <w:r w:rsidR="00212BBD">
        <w:rPr>
          <w:rFonts w:ascii="宋体" w:hAnsi="宋体" w:cs="宋体"/>
        </w:rPr>
        <w:instrText xml:space="preserve"> </w:instrText>
      </w:r>
      <w:r w:rsidR="00212BBD">
        <w:rPr>
          <w:rFonts w:ascii="宋体" w:hAnsi="宋体" w:cs="宋体"/>
        </w:rPr>
      </w:r>
      <w:r w:rsidR="00212BBD">
        <w:rPr>
          <w:rFonts w:ascii="宋体" w:hAnsi="宋体" w:cs="宋体"/>
        </w:rPr>
        <w:fldChar w:fldCharType="separate"/>
      </w:r>
      <w:r w:rsidR="005740E1">
        <w:rPr>
          <w:rFonts w:hint="eastAsia"/>
        </w:rPr>
        <w:t>图</w:t>
      </w:r>
      <w:r w:rsidR="005740E1">
        <w:rPr>
          <w:rFonts w:hint="eastAsia"/>
        </w:rPr>
        <w:t xml:space="preserve"> </w:t>
      </w:r>
      <w:r w:rsidR="005740E1">
        <w:rPr>
          <w:noProof/>
        </w:rPr>
        <w:t>6.3</w:t>
      </w:r>
      <w:r w:rsidR="005740E1">
        <w:noBreakHyphen/>
      </w:r>
      <w:r w:rsidR="005740E1">
        <w:rPr>
          <w:noProof/>
        </w:rPr>
        <w:t>1</w:t>
      </w:r>
      <w:r w:rsidR="005740E1">
        <w:rPr>
          <w:rFonts w:hint="eastAsia"/>
        </w:rPr>
        <w:t xml:space="preserve"> </w:t>
      </w:r>
      <w:r w:rsidR="005740E1">
        <w:rPr>
          <w:rFonts w:hint="eastAsia"/>
        </w:rPr>
        <w:t>瓦片地图分辨率</w:t>
      </w:r>
      <w:r w:rsidR="00212BBD">
        <w:rPr>
          <w:rFonts w:ascii="宋体" w:hAnsi="宋体" w:cs="宋体"/>
        </w:rPr>
        <w:fldChar w:fldCharType="end"/>
      </w:r>
      <w:r w:rsidR="00212BBD">
        <w:rPr>
          <w:rFonts w:ascii="宋体" w:hAnsi="宋体" w:cs="宋体" w:hint="eastAsia"/>
        </w:rPr>
        <w:t>所示</w:t>
      </w:r>
    </w:p>
    <w:p w14:paraId="197E5E5E" w14:textId="77777777" w:rsidR="00212BBD" w:rsidRDefault="00212BBD" w:rsidP="00212BBD">
      <w:pPr>
        <w:keepNext/>
        <w:autoSpaceDE w:val="0"/>
        <w:autoSpaceDN w:val="0"/>
        <w:adjustRightInd w:val="0"/>
        <w:ind w:firstLine="0"/>
        <w:jc w:val="center"/>
      </w:pPr>
      <w:r>
        <w:rPr>
          <w:rFonts w:ascii="Times" w:hAnsi="Times" w:cs="Times"/>
          <w:noProof/>
          <w:kern w:val="0"/>
          <w:szCs w:val="24"/>
          <w:lang w:eastAsia="en-US"/>
        </w:rPr>
        <w:drawing>
          <wp:inline distT="0" distB="0" distL="0" distR="0" wp14:anchorId="3DD2B6C3" wp14:editId="1DC35B36">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F6937" w14:textId="01DDD3FD" w:rsidR="006B2338" w:rsidRPr="007C20C0" w:rsidRDefault="00212BBD" w:rsidP="007C20C0">
      <w:pPr>
        <w:pStyle w:val="Caption"/>
      </w:pPr>
      <w:bookmarkStart w:id="217" w:name="_Ref286400972"/>
      <w:r>
        <w:rPr>
          <w:rFonts w:hint="eastAsia"/>
        </w:rPr>
        <w:t>图</w:t>
      </w:r>
      <w:r>
        <w:rPr>
          <w:rFonts w:hint="eastAsia"/>
        </w:rPr>
        <w:t xml:space="preserve"> </w:t>
      </w:r>
      <w:fldSimple w:instr=" STYLEREF 2 \s ">
        <w:r w:rsidR="00B912AA">
          <w:rPr>
            <w:noProof/>
          </w:rPr>
          <w:t>6.3</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rPr>
          <w:rFonts w:hint="eastAsia"/>
        </w:rPr>
        <w:t xml:space="preserve"> </w:t>
      </w:r>
      <w:r>
        <w:rPr>
          <w:rFonts w:hint="eastAsia"/>
        </w:rPr>
        <w:t>瓦片地图分辨率</w:t>
      </w:r>
      <w:bookmarkEnd w:id="217"/>
    </w:p>
    <w:p w14:paraId="3A4ED090" w14:textId="3BC2172E" w:rsidR="006F7739" w:rsidRDefault="001C4D2F" w:rsidP="002B0BCC">
      <w:pPr>
        <w:pStyle w:val="Heading3"/>
      </w:pPr>
      <w:r>
        <w:rPr>
          <w:rFonts w:hint="eastAsia"/>
        </w:rPr>
        <w:t xml:space="preserve"> </w:t>
      </w:r>
      <w:bookmarkStart w:id="218" w:name="_Toc286941659"/>
      <w:r w:rsidRPr="001C4D2F">
        <w:rPr>
          <w:rFonts w:hint="eastAsia"/>
        </w:rPr>
        <w:t>瓦片金字塔的构建</w:t>
      </w:r>
      <w:bookmarkEnd w:id="218"/>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B001B9">
        <w:rPr>
          <w:rFonts w:hint="eastAsia"/>
        </w:rPr>
        <w:t>图</w:t>
      </w:r>
      <w:r w:rsidR="00B001B9">
        <w:rPr>
          <w:rFonts w:hint="eastAsia"/>
        </w:rPr>
        <w:t xml:space="preserve"> </w:t>
      </w:r>
      <w:r w:rsidR="00B001B9">
        <w:rPr>
          <w:noProof/>
        </w:rPr>
        <w:t>6.3</w:t>
      </w:r>
      <w:r w:rsidR="00B001B9">
        <w:noBreakHyphen/>
      </w:r>
      <w:r w:rsidR="00B001B9">
        <w:rPr>
          <w:noProof/>
        </w:rPr>
        <w:t>2</w:t>
      </w:r>
      <w:r w:rsidR="00B001B9">
        <w:rPr>
          <w:rFonts w:hint="eastAsia"/>
        </w:rPr>
        <w:t xml:space="preserve"> </w:t>
      </w:r>
      <w:r w:rsidR="00B001B9">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7C234D91" w:rsidR="000B7F77" w:rsidRDefault="000B7F77" w:rsidP="000B7F77">
      <w:pPr>
        <w:pStyle w:val="Caption"/>
      </w:pPr>
      <w:bookmarkStart w:id="219" w:name="_Ref286402005"/>
      <w:r>
        <w:rPr>
          <w:rFonts w:hint="eastAsia"/>
        </w:rPr>
        <w:t>图</w:t>
      </w:r>
      <w:r>
        <w:rPr>
          <w:rFonts w:hint="eastAsia"/>
        </w:rPr>
        <w:t xml:space="preserve"> </w:t>
      </w:r>
      <w:fldSimple w:instr=" STYLEREF 2 \s ">
        <w:r w:rsidR="00B912AA">
          <w:rPr>
            <w:noProof/>
          </w:rPr>
          <w:t>6.3</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2</w:t>
      </w:r>
      <w:r w:rsidR="00B912AA">
        <w:fldChar w:fldCharType="end"/>
      </w:r>
      <w:r>
        <w:rPr>
          <w:rFonts w:hint="eastAsia"/>
        </w:rPr>
        <w:t xml:space="preserve"> </w:t>
      </w:r>
      <w:r>
        <w:rPr>
          <w:rFonts w:hint="eastAsia"/>
        </w:rPr>
        <w:t>瓦片地图的编号顺序</w:t>
      </w:r>
      <w:bookmarkEnd w:id="219"/>
    </w:p>
    <w:p w14:paraId="4B840CE9" w14:textId="54968D9B" w:rsidR="000B7F77" w:rsidRDefault="008E6408" w:rsidP="008E6408">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w:t>
      </w:r>
    </w:p>
    <w:p w14:paraId="3CAC5D0E" w14:textId="5AB44ADC" w:rsidR="000B7F77" w:rsidRPr="003B5FAA" w:rsidRDefault="008E6408" w:rsidP="00B83B2B">
      <w:pPr>
        <w:rPr>
          <w:rFonts w:ascii="宋体" w:hAnsi="宋体" w:cs="宋体"/>
        </w:rPr>
      </w:pPr>
      <w:r>
        <w:rPr>
          <w:rFonts w:ascii="宋体" w:hAnsi="宋体" w:cs="宋体" w:hint="eastAsia"/>
        </w:rPr>
        <w:t>这样就生成了全部需要的瓦片集合，如</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436921">
        <w:rPr>
          <w:rFonts w:hint="eastAsia"/>
        </w:rPr>
        <w:t>图</w:t>
      </w:r>
      <w:r w:rsidR="00436921">
        <w:rPr>
          <w:rFonts w:hint="eastAsia"/>
        </w:rPr>
        <w:t xml:space="preserve"> </w:t>
      </w:r>
      <w:r w:rsidR="00436921">
        <w:rPr>
          <w:noProof/>
        </w:rPr>
        <w:t>6.3</w:t>
      </w:r>
      <w:r w:rsidR="00436921">
        <w:noBreakHyphen/>
      </w:r>
      <w:r w:rsidR="00436921">
        <w:rPr>
          <w:noProof/>
        </w:rPr>
        <w:t>3</w:t>
      </w:r>
      <w:r w:rsidR="00436921">
        <w:rPr>
          <w:rFonts w:hint="eastAsia"/>
        </w:rPr>
        <w:t xml:space="preserve"> </w:t>
      </w:r>
      <w:r w:rsidR="00436921">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BAF8C30">
            <wp:extent cx="3312583" cy="2278072"/>
            <wp:effectExtent l="152400" t="152400" r="167640" b="1860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3313705" cy="2278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12AAEAA0" w:rsidR="0011508E" w:rsidRDefault="00AA53A0" w:rsidP="00AA53A0">
      <w:pPr>
        <w:pStyle w:val="Caption"/>
      </w:pPr>
      <w:bookmarkStart w:id="220" w:name="_Ref286402697"/>
      <w:r>
        <w:rPr>
          <w:rFonts w:hint="eastAsia"/>
        </w:rPr>
        <w:t>图</w:t>
      </w:r>
      <w:r>
        <w:rPr>
          <w:rFonts w:hint="eastAsia"/>
        </w:rPr>
        <w:t xml:space="preserve"> </w:t>
      </w:r>
      <w:fldSimple w:instr=" STYLEREF 2 \s ">
        <w:r w:rsidR="00B912AA">
          <w:rPr>
            <w:noProof/>
          </w:rPr>
          <w:t>6.3</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3</w:t>
      </w:r>
      <w:r w:rsidR="00B912AA">
        <w:fldChar w:fldCharType="end"/>
      </w:r>
      <w:r>
        <w:rPr>
          <w:rFonts w:hint="eastAsia"/>
        </w:rPr>
        <w:t xml:space="preserve"> </w:t>
      </w:r>
      <w:r>
        <w:rPr>
          <w:rFonts w:hint="eastAsia"/>
        </w:rPr>
        <w:t>金字塔模型图</w:t>
      </w:r>
      <w:bookmarkEnd w:id="220"/>
    </w:p>
    <w:p w14:paraId="1D276545" w14:textId="36CFFC8F" w:rsidR="0011508E" w:rsidRDefault="007D659F" w:rsidP="00D01EBF">
      <w:pPr>
        <w:pStyle w:val="Heading2"/>
      </w:pPr>
      <w:r>
        <w:rPr>
          <w:rFonts w:hint="eastAsia"/>
        </w:rPr>
        <w:t xml:space="preserve"> </w:t>
      </w:r>
      <w:bookmarkStart w:id="221" w:name="_Toc286941660"/>
      <w:r w:rsidR="0011508E">
        <w:rPr>
          <w:rFonts w:hint="eastAsia"/>
        </w:rPr>
        <w:t>瓦片地图的</w:t>
      </w:r>
      <w:r w:rsidR="005608EC">
        <w:rPr>
          <w:rFonts w:hint="eastAsia"/>
        </w:rPr>
        <w:t>定义</w:t>
      </w:r>
      <w:bookmarkEnd w:id="221"/>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22" w:name="_Toc286941661"/>
      <w:r w:rsidR="008177D6">
        <w:rPr>
          <w:rFonts w:hint="eastAsia"/>
        </w:rPr>
        <w:t>瓦片地图参数</w:t>
      </w:r>
      <w:bookmarkEnd w:id="222"/>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23" w:name="_Toc286941662"/>
      <w:r w:rsidR="00D51104">
        <w:rPr>
          <w:rFonts w:ascii="黑体" w:hAnsi="黑体" w:cs="黑体" w:hint="eastAsia"/>
        </w:rPr>
        <w:t>缩放级数</w:t>
      </w:r>
      <w:bookmarkEnd w:id="223"/>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24" w:name="_Toc286941663"/>
      <w:r w:rsidR="002C2557" w:rsidRPr="002C2557">
        <w:rPr>
          <w:rFonts w:hint="eastAsia"/>
        </w:rPr>
        <w:t>地图分辨率</w:t>
      </w:r>
      <w:bookmarkEnd w:id="224"/>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25"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p w14:paraId="5AC3A4DC" w14:textId="6F5BC0DE" w:rsidR="00812FE7" w:rsidRDefault="000D77ED" w:rsidP="00E92BDF">
      <w:pPr>
        <w:pStyle w:val="Caption"/>
      </w:pPr>
      <w:r>
        <w:rPr>
          <w:rFonts w:hint="eastAsia"/>
        </w:rPr>
        <w:t>式</w:t>
      </w:r>
      <w:r>
        <w:rPr>
          <w:rFonts w:hint="eastAsia"/>
        </w:rPr>
        <w:t xml:space="preserve"> </w:t>
      </w:r>
      <w:fldSimple w:instr=" STYLEREF 2 \s ">
        <w:r w:rsidR="00D63435">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1</w:t>
      </w:r>
      <w:r w:rsidR="00DF1C34">
        <w:fldChar w:fldCharType="end"/>
      </w:r>
      <w:bookmarkEnd w:id="225"/>
    </w:p>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26" w:name="_Toc286941664"/>
      <w:r w:rsidR="00072FA9">
        <w:rPr>
          <w:rFonts w:ascii="黑体" w:hAnsi="黑体" w:cs="黑体" w:hint="eastAsia"/>
        </w:rPr>
        <w:t>比例尺</w:t>
      </w:r>
      <w:bookmarkEnd w:id="226"/>
      <w:r w:rsidR="00567116">
        <w:rPr>
          <w:rFonts w:hint="eastAsia"/>
        </w:rPr>
        <w:t xml:space="preserve"> </w:t>
      </w:r>
    </w:p>
    <w:p w14:paraId="2A7ED7A9" w14:textId="4E207B63" w:rsidR="000D19BC" w:rsidRPr="000D19BC" w:rsidRDefault="000D19BC" w:rsidP="000D19BC">
      <w:pPr>
        <w:widowControl/>
        <w:ind w:firstLine="446"/>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27"/>
      <w:r>
        <w:rPr>
          <w:rFonts w:ascii="宋体" w:hAnsi="宋体" w:cs="宋体" w:hint="eastAsia"/>
        </w:rPr>
        <w:t>DPI</w:t>
      </w:r>
      <w:commentRangeEnd w:id="227"/>
      <w:r>
        <w:rPr>
          <w:rStyle w:val="CommentReference"/>
        </w:rPr>
        <w:commentReference w:id="227"/>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48504E20" w14:textId="2980AB1F" w:rsidR="00A178C2" w:rsidRPr="00E32DA6" w:rsidRDefault="00A178C2" w:rsidP="00A178C2">
      <w:pPr>
        <w:pStyle w:val="Caption"/>
        <w:rPr>
          <w:rFonts w:ascii="宋体" w:hAnsi="宋体" w:cs="宋体"/>
        </w:rPr>
      </w:pPr>
      <w:r>
        <w:rPr>
          <w:rFonts w:hint="eastAsia"/>
        </w:rPr>
        <w:t>式</w:t>
      </w:r>
      <w:r>
        <w:rPr>
          <w:rFonts w:hint="eastAsia"/>
        </w:rPr>
        <w:t xml:space="preserve"> </w:t>
      </w:r>
      <w:fldSimple w:instr=" STYLEREF 2 \s ">
        <w:r w:rsidR="00210CB3">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210CB3">
        <w:rPr>
          <w:noProof/>
        </w:rPr>
        <w:t>2</w:t>
      </w:r>
      <w:r w:rsidR="00DF1C34">
        <w:fldChar w:fldCharType="end"/>
      </w:r>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28" w:name="_Toc286941665"/>
      <w:bookmarkStart w:id="229" w:name="_Ref287101143"/>
      <w:bookmarkStart w:id="230" w:name="_Ref287101147"/>
      <w:r w:rsidR="00567116" w:rsidRPr="00567116">
        <w:rPr>
          <w:rFonts w:hint="eastAsia"/>
        </w:rPr>
        <w:t>瓦片的尺寸规格</w:t>
      </w:r>
      <w:bookmarkEnd w:id="228"/>
      <w:bookmarkEnd w:id="229"/>
      <w:bookmarkEnd w:id="230"/>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5A352C"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4029A57D" w14:textId="1A2397CC" w:rsidR="00370153" w:rsidRDefault="00370153" w:rsidP="00370153">
      <w:pPr>
        <w:keepNext/>
      </w:pPr>
    </w:p>
    <w:p w14:paraId="3CBC15F3" w14:textId="6D0B994D" w:rsidR="007223CE" w:rsidRPr="00D67C50" w:rsidRDefault="00842AAB" w:rsidP="00842AAB">
      <w:pPr>
        <w:pStyle w:val="Caption"/>
        <w:rPr>
          <w:rFonts w:ascii="宋体" w:hAnsi="宋体" w:cs="宋体"/>
        </w:rPr>
      </w:pPr>
      <w:r>
        <w:rPr>
          <w:rFonts w:hint="eastAsia"/>
        </w:rPr>
        <w:t>式</w:t>
      </w:r>
      <w:r>
        <w:rPr>
          <w:rFonts w:hint="eastAsia"/>
        </w:rPr>
        <w:t xml:space="preserve"> </w:t>
      </w:r>
      <w:fldSimple w:instr=" STYLEREF 2 \s ">
        <w:r w:rsidR="00210CB3">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210CB3">
        <w:rPr>
          <w:noProof/>
        </w:rPr>
        <w:t>3</w:t>
      </w:r>
      <w:r w:rsidR="00DF1C34">
        <w:fldChar w:fldCharType="end"/>
      </w:r>
    </w:p>
    <w:p w14:paraId="3FB292DC" w14:textId="77777777" w:rsidR="00FE2FE6" w:rsidRPr="00FE2FE6" w:rsidRDefault="00FE2FE6" w:rsidP="00FE2FE6"/>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31" w:name="_Toc286941666"/>
      <w:r w:rsidRPr="00842AAB">
        <w:rPr>
          <w:rFonts w:hint="eastAsia"/>
        </w:rPr>
        <w:t>瓦片的矩阵范围</w:t>
      </w:r>
      <w:bookmarkEnd w:id="231"/>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210CB3">
        <w:rPr>
          <w:rFonts w:hint="eastAsia"/>
        </w:rPr>
        <w:t>图</w:t>
      </w:r>
      <w:r w:rsidR="00210CB3">
        <w:rPr>
          <w:rFonts w:hint="eastAsia"/>
        </w:rPr>
        <w:t xml:space="preserve"> </w:t>
      </w:r>
      <w:r w:rsidR="00210CB3">
        <w:rPr>
          <w:noProof/>
        </w:rPr>
        <w:t>6.4</w:t>
      </w:r>
      <w:r w:rsidR="00210CB3">
        <w:noBreakHyphen/>
      </w:r>
      <w:r w:rsidR="00210CB3">
        <w:rPr>
          <w:noProof/>
        </w:rPr>
        <w:t>1</w:t>
      </w:r>
      <w:r w:rsidR="00210CB3">
        <w:rPr>
          <w:rFonts w:hint="eastAsia"/>
        </w:rPr>
        <w:t xml:space="preserve"> </w:t>
      </w:r>
      <w:r w:rsidR="00210CB3">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30865967" w:rsidR="004C78BE" w:rsidRDefault="004C78BE" w:rsidP="004C78BE">
      <w:pPr>
        <w:pStyle w:val="Caption"/>
        <w:rPr>
          <w:rFonts w:ascii="宋体" w:hAnsi="宋体" w:cs="宋体"/>
        </w:rPr>
      </w:pPr>
      <w:bookmarkStart w:id="232" w:name="_Ref286516811"/>
      <w:r>
        <w:rPr>
          <w:rFonts w:hint="eastAsia"/>
        </w:rPr>
        <w:t>图</w:t>
      </w:r>
      <w:r>
        <w:rPr>
          <w:rFonts w:hint="eastAsia"/>
        </w:rPr>
        <w:t xml:space="preserve"> </w:t>
      </w:r>
      <w:fldSimple w:instr=" STYLEREF 2 \s ">
        <w:r w:rsidR="00B912AA">
          <w:rPr>
            <w:noProof/>
          </w:rPr>
          <w:t>6.4</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rPr>
          <w:rFonts w:hint="eastAsia"/>
        </w:rPr>
        <w:t xml:space="preserve"> </w:t>
      </w:r>
      <w:r w:rsidR="00F23B7C">
        <w:rPr>
          <w:rFonts w:hint="eastAsia"/>
        </w:rPr>
        <w:t>瓦片地图的空间</w:t>
      </w:r>
      <w:r>
        <w:rPr>
          <w:rFonts w:hint="eastAsia"/>
        </w:rPr>
        <w:t>阵范围</w:t>
      </w:r>
      <w:bookmarkEnd w:id="232"/>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5A352C"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3F807944" w14:textId="450FFA96" w:rsidR="005665A5" w:rsidRPr="005665A5" w:rsidRDefault="00DF1C34" w:rsidP="005665A5">
      <w:pPr>
        <w:pStyle w:val="Caption"/>
      </w:pPr>
      <w:r>
        <w:rPr>
          <w:rFonts w:hint="eastAsia"/>
        </w:rPr>
        <w:t>式</w:t>
      </w:r>
      <w:r>
        <w:rPr>
          <w:rFonts w:hint="eastAsia"/>
        </w:rPr>
        <w:t xml:space="preserve"> </w:t>
      </w:r>
      <w:fldSimple w:instr=" STYLEREF 2 \s ">
        <w:r w:rsidR="002E4764">
          <w:rPr>
            <w:noProof/>
          </w:rPr>
          <w:t>6.4</w:t>
        </w:r>
      </w:fldSimple>
      <w:r>
        <w:noBreakHyphen/>
      </w:r>
      <w:r>
        <w:fldChar w:fldCharType="begin"/>
      </w:r>
      <w:r>
        <w:instrText xml:space="preserve"> SEQ </w:instrText>
      </w:r>
      <w:r>
        <w:rPr>
          <w:rFonts w:hint="eastAsia"/>
        </w:rPr>
        <w:instrText>式</w:instrText>
      </w:r>
      <w:r>
        <w:rPr>
          <w:rFonts w:hint="eastAsia"/>
        </w:rPr>
        <w:instrText xml:space="preserve"> \* ARABIC \s 2</w:instrText>
      </w:r>
      <w:r>
        <w:instrText xml:space="preserve"> </w:instrText>
      </w:r>
      <w:r>
        <w:fldChar w:fldCharType="separate"/>
      </w:r>
      <w:r w:rsidR="002E4764">
        <w:rPr>
          <w:noProof/>
        </w:rPr>
        <w:t>4</w:t>
      </w:r>
      <w:r>
        <w:fldChar w:fldCharType="end"/>
      </w:r>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33" w:name="_Toc286941667"/>
      <w:r w:rsidR="005665A5">
        <w:rPr>
          <w:rFonts w:hint="eastAsia"/>
        </w:rPr>
        <w:t>瓦片地</w:t>
      </w:r>
      <w:r w:rsidR="008177D6" w:rsidRPr="00F941F8">
        <w:rPr>
          <w:rFonts w:hint="eastAsia"/>
        </w:rPr>
        <w:t>图的拓扑关系</w:t>
      </w:r>
      <w:bookmarkEnd w:id="233"/>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2E4764">
        <w:rPr>
          <w:rFonts w:hint="eastAsia"/>
        </w:rPr>
        <w:t>图</w:t>
      </w:r>
      <w:r w:rsidR="002E4764">
        <w:rPr>
          <w:rFonts w:hint="eastAsia"/>
        </w:rPr>
        <w:t xml:space="preserve"> </w:t>
      </w:r>
      <w:r w:rsidR="002E4764">
        <w:rPr>
          <w:noProof/>
        </w:rPr>
        <w:t>6.4</w:t>
      </w:r>
      <w:r w:rsidR="002E4764">
        <w:noBreakHyphen/>
      </w:r>
      <w:r w:rsidR="002E4764">
        <w:rPr>
          <w:noProof/>
        </w:rPr>
        <w:t>2</w:t>
      </w:r>
      <w:r w:rsidR="002E4764">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5F437A69" w:rsidR="003B0151" w:rsidRDefault="003B0151" w:rsidP="003B0151">
      <w:pPr>
        <w:pStyle w:val="Caption"/>
      </w:pPr>
      <w:bookmarkStart w:id="234" w:name="_Ref286530518"/>
      <w:r>
        <w:rPr>
          <w:rFonts w:hint="eastAsia"/>
        </w:rPr>
        <w:t>图</w:t>
      </w:r>
      <w:r>
        <w:rPr>
          <w:rFonts w:hint="eastAsia"/>
        </w:rPr>
        <w:t xml:space="preserve"> </w:t>
      </w:r>
      <w:fldSimple w:instr=" STYLEREF 2 \s ">
        <w:r w:rsidR="00B912AA">
          <w:rPr>
            <w:noProof/>
          </w:rPr>
          <w:t>6.4</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2</w:t>
      </w:r>
      <w:r w:rsidR="00B912AA">
        <w:fldChar w:fldCharType="end"/>
      </w:r>
      <w:r>
        <w:rPr>
          <w:rFonts w:hint="eastAsia"/>
        </w:rPr>
        <w:t>瓦片地图的四叉树结构图</w:t>
      </w:r>
      <w:bookmarkEnd w:id="234"/>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4418FA">
        <w:rPr>
          <w:rFonts w:hint="eastAsia"/>
        </w:rPr>
        <w:t>图</w:t>
      </w:r>
      <w:r w:rsidR="004418FA">
        <w:rPr>
          <w:rFonts w:hint="eastAsia"/>
        </w:rPr>
        <w:t xml:space="preserve"> </w:t>
      </w:r>
      <w:r w:rsidR="004418FA">
        <w:rPr>
          <w:noProof/>
        </w:rPr>
        <w:t>6.4</w:t>
      </w:r>
      <w:r w:rsidR="004418FA">
        <w:noBreakHyphen/>
      </w:r>
      <w:r w:rsidR="004418FA">
        <w:rPr>
          <w:noProof/>
        </w:rPr>
        <w:t>3</w:t>
      </w:r>
      <w:r w:rsidR="004418FA">
        <w:rPr>
          <w:rFonts w:hint="eastAsia"/>
        </w:rPr>
        <w:t xml:space="preserve"> </w:t>
      </w:r>
      <w:r w:rsidR="004418FA">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C25BD7">
      <w:pPr>
        <w:pStyle w:val="ListParagraph"/>
        <w:numPr>
          <w:ilvl w:val="0"/>
          <w:numId w:val="14"/>
        </w:numPr>
      </w:pPr>
      <w:r w:rsidRPr="00C54C3C">
        <w:rPr>
          <w:rFonts w:hint="eastAsia"/>
        </w:rPr>
        <w:t>该瓦片相交于瓦片4边的瓦片1、3、4、6所对应的座位依次为（</w:t>
      </w:r>
      <w:r w:rsidR="00AF2A85" w:rsidRPr="00C54C3C">
        <w:rPr>
          <w:rFonts w:hint="eastAsia"/>
        </w:rPr>
        <w:t>TileC</w:t>
      </w:r>
      <w:r w:rsidRPr="00C54C3C">
        <w:rPr>
          <w:rFonts w:hint="eastAsia"/>
        </w:rPr>
        <w:t>+1，</w:t>
      </w:r>
      <w:r w:rsidR="00AF2A85" w:rsidRPr="00C54C3C">
        <w:rPr>
          <w:rFonts w:hint="eastAsia"/>
        </w:rPr>
        <w:t>TileR</w:t>
      </w:r>
      <w:r w:rsidRPr="00C54C3C">
        <w:rPr>
          <w:rFonts w:hint="eastAsia"/>
        </w:rPr>
        <w:t>，N）、（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+1，N），（T</w:t>
      </w:r>
      <w:r w:rsidR="00AF2A85" w:rsidRPr="00C54C3C">
        <w:rPr>
          <w:rFonts w:hint="eastAsia"/>
        </w:rPr>
        <w:t>ileC</w:t>
      </w:r>
      <w:r w:rsidRPr="00C54C3C">
        <w:rPr>
          <w:rFonts w:hint="eastAsia"/>
        </w:rPr>
        <w:t>-1，</w:t>
      </w:r>
      <w:r w:rsidR="00AF2A85" w:rsidRPr="00C54C3C">
        <w:rPr>
          <w:rFonts w:hint="eastAsia"/>
        </w:rPr>
        <w:t>TileR</w:t>
      </w:r>
      <w:r w:rsidRPr="00C54C3C">
        <w:rPr>
          <w:rFonts w:hint="eastAsia"/>
        </w:rPr>
        <w:t>，N），仅相交于</w:t>
      </w:r>
      <w:r w:rsidR="00511D60" w:rsidRPr="00C54C3C">
        <w:rPr>
          <w:rFonts w:hint="eastAsia"/>
        </w:rPr>
        <w:t>该瓦片4个顶点的0、2、5、7分别为（</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p>
    <w:p w14:paraId="33AFFD47" w14:textId="65092483" w:rsidR="00511D60" w:rsidRPr="00C54C3C" w:rsidRDefault="00511D60" w:rsidP="00C25BD7">
      <w:pPr>
        <w:pStyle w:val="ListParagraph"/>
        <w:numPr>
          <w:ilvl w:val="0"/>
          <w:numId w:val="14"/>
        </w:numPr>
      </w:pPr>
      <w:r w:rsidRPr="00C54C3C">
        <w:rPr>
          <w:rFonts w:hint="eastAsia"/>
        </w:rPr>
        <w:t>四个子瓦片0、1、2、3的坐标分别为（</w:t>
      </w:r>
      <w:r w:rsidR="00AF2A85" w:rsidRPr="00C54C3C">
        <w:rPr>
          <w:rFonts w:hint="eastAsia"/>
        </w:rPr>
        <w:t>2*TileC</w:t>
      </w:r>
      <w:r w:rsidRPr="00C54C3C">
        <w:rPr>
          <w:rFonts w:hint="eastAsia"/>
        </w:rPr>
        <w:t>，</w:t>
      </w:r>
      <w:r w:rsidR="00AF2A85" w:rsidRPr="00C54C3C">
        <w:rPr>
          <w:rFonts w:hint="eastAsia"/>
        </w:rPr>
        <w:t>2*TileR</w:t>
      </w:r>
      <w:r w:rsidRPr="00C54C3C">
        <w:rPr>
          <w:rFonts w:hint="eastAsia"/>
        </w:rPr>
        <w:t>，N-1），（</w:t>
      </w:r>
      <w:r w:rsidR="00AF2A85" w:rsidRPr="00C54C3C">
        <w:rPr>
          <w:rFonts w:hint="eastAsia"/>
        </w:rPr>
        <w:t>2*TileC</w:t>
      </w:r>
      <w:r w:rsidRPr="00C54C3C">
        <w:rPr>
          <w:rFonts w:hint="eastAsia"/>
        </w:rPr>
        <w:t>+1，</w:t>
      </w:r>
      <w:r w:rsidR="00AF2A85" w:rsidRPr="00C54C3C">
        <w:rPr>
          <w:rFonts w:hint="eastAsia"/>
        </w:rPr>
        <w:t>2*TileR</w:t>
      </w:r>
      <w:r w:rsidRPr="00C54C3C">
        <w:rPr>
          <w:rFonts w:hint="eastAsia"/>
        </w:rPr>
        <w:t>，N-1）</w:t>
      </w:r>
      <w:r w:rsidR="00AF2A85" w:rsidRPr="00C54C3C">
        <w:rPr>
          <w:rFonts w:hint="eastAsia"/>
        </w:rPr>
        <w:t>，（2*TileC，2*TileR+1，N-1），（2*TileC+1，2*TileR+1，N-1）</w:t>
      </w:r>
      <w:r w:rsidR="00C54C3C" w:rsidRPr="00C54C3C">
        <w:rPr>
          <w:rFonts w:hint="eastAsia"/>
        </w:rPr>
        <w:t>。</w:t>
      </w:r>
    </w:p>
    <w:p w14:paraId="6FBD6BA1" w14:textId="7BFD429C" w:rsidR="00C54C3C" w:rsidRPr="00C54C3C" w:rsidRDefault="00C54C3C" w:rsidP="00C25BD7">
      <w:pPr>
        <w:pStyle w:val="ListParagraph"/>
        <w:numPr>
          <w:ilvl w:val="0"/>
          <w:numId w:val="14"/>
        </w:numPr>
      </w:pPr>
      <w:r w:rsidRPr="00C54C3C">
        <w:rPr>
          <w:rFonts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694B7897" w:rsidR="001C4D40" w:rsidRPr="00906422" w:rsidRDefault="001C4D40" w:rsidP="001C4D40">
      <w:pPr>
        <w:pStyle w:val="Caption"/>
        <w:rPr>
          <w:rFonts w:ascii="宋体" w:hAnsi="宋体" w:cs="宋体"/>
        </w:rPr>
      </w:pPr>
      <w:bookmarkStart w:id="235" w:name="_Ref286531963"/>
      <w:r>
        <w:rPr>
          <w:rFonts w:hint="eastAsia"/>
        </w:rPr>
        <w:t>图</w:t>
      </w:r>
      <w:r>
        <w:rPr>
          <w:rFonts w:hint="eastAsia"/>
        </w:rPr>
        <w:t xml:space="preserve"> </w:t>
      </w:r>
      <w:fldSimple w:instr=" STYLEREF 2 \s ">
        <w:r w:rsidR="00B912AA">
          <w:rPr>
            <w:noProof/>
          </w:rPr>
          <w:t>6.4</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3</w:t>
      </w:r>
      <w:r w:rsidR="00B912AA">
        <w:fldChar w:fldCharType="end"/>
      </w:r>
      <w:r>
        <w:rPr>
          <w:rFonts w:hint="eastAsia"/>
        </w:rPr>
        <w:t xml:space="preserve"> </w:t>
      </w:r>
      <w:r>
        <w:rPr>
          <w:rFonts w:hint="eastAsia"/>
        </w:rPr>
        <w:t>金字塔模型的瓦片拓扑关系例图</w:t>
      </w:r>
      <w:bookmarkEnd w:id="235"/>
    </w:p>
    <w:p w14:paraId="07A4E369" w14:textId="095E82C9" w:rsidR="005608EC" w:rsidRDefault="00591CA8" w:rsidP="00D01EBF">
      <w:pPr>
        <w:pStyle w:val="Heading2"/>
      </w:pPr>
      <w:r>
        <w:rPr>
          <w:rFonts w:hint="eastAsia"/>
        </w:rPr>
        <w:t xml:space="preserve"> </w:t>
      </w:r>
      <w:bookmarkStart w:id="236" w:name="_Toc286941668"/>
      <w:r w:rsidR="005608EC" w:rsidRPr="005608EC">
        <w:rPr>
          <w:rFonts w:hint="eastAsia"/>
        </w:rPr>
        <w:t>瓦片地图的数据结构</w:t>
      </w:r>
      <w:bookmarkEnd w:id="236"/>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37" w:name="_Toc286941669"/>
      <w:r>
        <w:rPr>
          <w:rFonts w:hint="eastAsia"/>
        </w:rPr>
        <w:t>瓦片的数据结构</w:t>
      </w:r>
      <w:bookmarkEnd w:id="237"/>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1</w:t>
      </w:r>
      <w:r w:rsidR="004418FA">
        <w:rPr>
          <w:rFonts w:hint="eastAsia"/>
        </w:rPr>
        <w:t xml:space="preserve"> </w:t>
      </w:r>
      <w:r w:rsidR="004418FA">
        <w:rPr>
          <w:rFonts w:hint="eastAsia"/>
        </w:rPr>
        <w:t>瓦片的数据结构（</w:t>
      </w:r>
      <w:r w:rsidR="004418FA">
        <w:rPr>
          <w:rFonts w:hint="eastAsia"/>
        </w:rPr>
        <w:t>Tile</w:t>
      </w:r>
      <w:r w:rsidR="004418FA">
        <w:rPr>
          <w:rFonts w:hint="eastAsia"/>
        </w:rPr>
        <w:t>）字段</w:t>
      </w:r>
      <w:r>
        <w:rPr>
          <w:rFonts w:ascii="宋体" w:hAnsi="宋体" w:cs="宋体"/>
        </w:rPr>
        <w:fldChar w:fldCharType="end"/>
      </w:r>
    </w:p>
    <w:p w14:paraId="7D13AB8D" w14:textId="2BFC0DBE" w:rsidR="00C13D95" w:rsidRDefault="00C13D95" w:rsidP="00C13D95">
      <w:pPr>
        <w:pStyle w:val="Caption"/>
        <w:keepNext/>
      </w:pPr>
      <w:bookmarkStart w:id="238" w:name="_Ref286537913"/>
      <w:r>
        <w:rPr>
          <w:rFonts w:hint="eastAsia"/>
        </w:rPr>
        <w:t>表</w:t>
      </w:r>
      <w:r>
        <w:rPr>
          <w:rFonts w:hint="eastAsia"/>
        </w:rPr>
        <w:t xml:space="preserve"> </w:t>
      </w:r>
      <w:fldSimple w:instr=" STYLEREF 2 \s ">
        <w:r w:rsidR="004418FA">
          <w:rPr>
            <w:noProof/>
          </w:rPr>
          <w:t>6.5</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4418FA">
        <w:rPr>
          <w:noProof/>
        </w:rPr>
        <w:t>1</w:t>
      </w:r>
      <w:r w:rsidR="00B955A5">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3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2</w:t>
      </w:r>
      <w:r w:rsidR="004418FA">
        <w:rPr>
          <w:rFonts w:hint="eastAsia"/>
        </w:rPr>
        <w:t xml:space="preserve"> </w:t>
      </w:r>
      <w:r w:rsidR="004418FA">
        <w:rPr>
          <w:rFonts w:hint="eastAsia"/>
        </w:rPr>
        <w:t>瓦片的数据结构（</w:t>
      </w:r>
      <w:r w:rsidR="004418FA">
        <w:rPr>
          <w:rFonts w:hint="eastAsia"/>
        </w:rPr>
        <w:t>Tile</w:t>
      </w:r>
      <w:r w:rsidR="004418FA">
        <w:rPr>
          <w:rFonts w:hint="eastAsia"/>
        </w:rPr>
        <w:t>）功能</w:t>
      </w:r>
      <w:r w:rsidR="00BE03D1">
        <w:rPr>
          <w:rFonts w:ascii="宋体" w:eastAsia="宋体" w:hAnsi="宋体" w:cs="宋体"/>
          <w:sz w:val="24"/>
          <w:szCs w:val="21"/>
        </w:rPr>
        <w:fldChar w:fldCharType="end"/>
      </w:r>
    </w:p>
    <w:p w14:paraId="6ABB1132" w14:textId="7D6FBFD4" w:rsidR="00C9580A" w:rsidRDefault="00C9580A" w:rsidP="00C9580A">
      <w:pPr>
        <w:pStyle w:val="Caption"/>
        <w:keepNext/>
      </w:pPr>
      <w:bookmarkStart w:id="239" w:name="_Ref286538528"/>
      <w:r>
        <w:rPr>
          <w:rFonts w:hint="eastAsia"/>
        </w:rPr>
        <w:t>表</w:t>
      </w:r>
      <w:r>
        <w:rPr>
          <w:rFonts w:hint="eastAsia"/>
        </w:rPr>
        <w:t xml:space="preserve"> </w:t>
      </w:r>
      <w:fldSimple w:instr=" STYLEREF 2 \s ">
        <w:r w:rsidR="004418FA">
          <w:rPr>
            <w:noProof/>
          </w:rPr>
          <w:t>6.5</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4418FA">
        <w:rPr>
          <w:noProof/>
        </w:rPr>
        <w:t>2</w:t>
      </w:r>
      <w:r w:rsidR="00B955A5">
        <w:fldChar w:fldCharType="end"/>
      </w:r>
      <w:r>
        <w:rPr>
          <w:rFonts w:hint="eastAsia"/>
        </w:rPr>
        <w:t xml:space="preserve"> </w:t>
      </w:r>
      <w:r>
        <w:rPr>
          <w:rFonts w:hint="eastAsia"/>
        </w:rPr>
        <w:t>瓦片的数据结构（</w:t>
      </w:r>
      <w:r>
        <w:rPr>
          <w:rFonts w:hint="eastAsia"/>
        </w:rPr>
        <w:t>Tile</w:t>
      </w:r>
      <w:r>
        <w:rPr>
          <w:rFonts w:hint="eastAsia"/>
        </w:rPr>
        <w:t>）功能</w:t>
      </w:r>
      <w:bookmarkEnd w:id="23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4418FA">
        <w:rPr>
          <w:rFonts w:hint="eastAsia"/>
        </w:rPr>
        <w:t>图</w:t>
      </w:r>
      <w:r w:rsidR="004418FA">
        <w:rPr>
          <w:rFonts w:hint="eastAsia"/>
        </w:rPr>
        <w:t xml:space="preserve"> </w:t>
      </w:r>
      <w:r w:rsidR="004418FA">
        <w:rPr>
          <w:noProof/>
        </w:rPr>
        <w:t>6.5</w:t>
      </w:r>
      <w:r w:rsidR="004418FA">
        <w:noBreakHyphen/>
      </w:r>
      <w:r w:rsidR="004418FA">
        <w:rPr>
          <w:noProof/>
        </w:rPr>
        <w:t>1</w:t>
      </w:r>
      <w:r w:rsidR="004418FA">
        <w:rPr>
          <w:rFonts w:hint="eastAsia"/>
        </w:rPr>
        <w:t xml:space="preserve"> </w:t>
      </w:r>
      <w:r w:rsidR="004418FA">
        <w:rPr>
          <w:rFonts w:hint="eastAsia"/>
        </w:rPr>
        <w:t>瓦片数据</w:t>
      </w:r>
      <w:r w:rsidR="004418FA">
        <w:rPr>
          <w:rFonts w:ascii="黑体" w:hAnsi="黑体" w:cs="黑体" w:hint="eastAsia"/>
        </w:rPr>
        <w:t>结构（</w:t>
      </w:r>
      <w:r w:rsidR="004418FA">
        <w:rPr>
          <w:rFonts w:ascii="黑体" w:hAnsi="黑体" w:cs="黑体" w:hint="eastAsia"/>
        </w:rPr>
        <w:t>Tile</w:t>
      </w:r>
      <w:r w:rsidR="004418FA">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6CEA46C1" w:rsidR="00814807" w:rsidRPr="00814807" w:rsidRDefault="00814807" w:rsidP="00814807">
      <w:pPr>
        <w:pStyle w:val="Caption"/>
      </w:pPr>
      <w:bookmarkStart w:id="240" w:name="_Ref286537730"/>
      <w:r>
        <w:rPr>
          <w:rFonts w:hint="eastAsia"/>
        </w:rPr>
        <w:t>图</w:t>
      </w:r>
      <w:r>
        <w:rPr>
          <w:rFonts w:hint="eastAsia"/>
        </w:rPr>
        <w:t xml:space="preserve"> </w:t>
      </w:r>
      <w:fldSimple w:instr=" STYLEREF 2 \s ">
        <w:r w:rsidR="00B912AA">
          <w:rPr>
            <w:noProof/>
          </w:rPr>
          <w:t>6.5</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rPr>
          <w:rFonts w:hint="eastAsia"/>
        </w:rPr>
        <w:t xml:space="preserve"> </w:t>
      </w:r>
      <w:r>
        <w:rPr>
          <w:rFonts w:hint="eastAsia"/>
        </w:rPr>
        <w:t>瓦片数据</w:t>
      </w:r>
      <w:r w:rsidR="00F351CE">
        <w:rPr>
          <w:rFonts w:ascii="黑体" w:hAnsi="黑体" w:cs="黑体" w:hint="eastAsia"/>
        </w:rPr>
        <w:t>结构（Tile）</w:t>
      </w:r>
      <w:bookmarkEnd w:id="240"/>
    </w:p>
    <w:p w14:paraId="06CA88FB" w14:textId="11885371" w:rsidR="00925015" w:rsidRDefault="00925015" w:rsidP="00417D0D">
      <w:pPr>
        <w:pStyle w:val="Heading3"/>
      </w:pPr>
      <w:r>
        <w:rPr>
          <w:rFonts w:hint="eastAsia"/>
        </w:rPr>
        <w:t xml:space="preserve"> </w:t>
      </w:r>
      <w:bookmarkStart w:id="241" w:name="_Toc286941670"/>
      <w:r>
        <w:rPr>
          <w:rFonts w:hint="eastAsia"/>
        </w:rPr>
        <w:t>瓦片矩阵的数据结构</w:t>
      </w:r>
      <w:bookmarkEnd w:id="241"/>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3</w:t>
      </w:r>
      <w:r w:rsidR="004418FA">
        <w:rPr>
          <w:rFonts w:hint="eastAsia"/>
        </w:rPr>
        <w:t xml:space="preserve"> </w:t>
      </w:r>
      <w:r w:rsidR="004418FA">
        <w:rPr>
          <w:rFonts w:hint="eastAsia"/>
        </w:rPr>
        <w:t>瓦片矩阵的数据结构（</w:t>
      </w:r>
      <w:r w:rsidR="004418FA">
        <w:rPr>
          <w:rFonts w:hint="eastAsia"/>
        </w:rPr>
        <w:t>Tile</w:t>
      </w:r>
      <w:r w:rsidR="004418FA">
        <w:t>Matrix</w:t>
      </w:r>
      <w:r w:rsidR="004418FA">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6511952A" w:rsidR="00417D0D" w:rsidRDefault="00417D0D" w:rsidP="00417D0D">
      <w:pPr>
        <w:pStyle w:val="Caption"/>
        <w:keepNext/>
      </w:pPr>
      <w:bookmarkStart w:id="242" w:name="_Ref286540646"/>
      <w:r>
        <w:rPr>
          <w:rFonts w:hint="eastAsia"/>
        </w:rPr>
        <w:t>表</w:t>
      </w:r>
      <w:r>
        <w:rPr>
          <w:rFonts w:hint="eastAsia"/>
        </w:rPr>
        <w:t xml:space="preserve"> </w:t>
      </w:r>
      <w:fldSimple w:instr=" STYLEREF 2 \s ">
        <w:r w:rsidR="004418FA">
          <w:rPr>
            <w:noProof/>
          </w:rPr>
          <w:t>6.5</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4418FA">
        <w:rPr>
          <w:noProof/>
        </w:rPr>
        <w:t>3</w:t>
      </w:r>
      <w:r w:rsidR="00B955A5">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4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C25F29">
        <w:rPr>
          <w:rFonts w:hint="eastAsia"/>
        </w:rPr>
        <w:t>表</w:t>
      </w:r>
      <w:r w:rsidR="00C25F29">
        <w:rPr>
          <w:rFonts w:hint="eastAsia"/>
        </w:rPr>
        <w:t xml:space="preserve"> </w:t>
      </w:r>
      <w:r w:rsidR="00C25F29">
        <w:rPr>
          <w:noProof/>
        </w:rPr>
        <w:t>6.5</w:t>
      </w:r>
      <w:r w:rsidR="00C25F29">
        <w:noBreakHyphen/>
      </w:r>
      <w:r w:rsidR="00C25F29">
        <w:rPr>
          <w:noProof/>
        </w:rPr>
        <w:t>4</w:t>
      </w:r>
      <w:r w:rsidR="00C25F29">
        <w:rPr>
          <w:rFonts w:hint="eastAsia"/>
        </w:rPr>
        <w:t xml:space="preserve"> </w:t>
      </w:r>
      <w:r w:rsidR="00C25F29">
        <w:rPr>
          <w:rFonts w:hint="eastAsia"/>
        </w:rPr>
        <w:t>瓦片矩阵的数据结构（</w:t>
      </w:r>
      <w:r w:rsidR="00C25F29">
        <w:rPr>
          <w:rFonts w:hint="eastAsia"/>
        </w:rPr>
        <w:t>Tile</w:t>
      </w:r>
      <w:r w:rsidR="00C25F29">
        <w:t>Matrix</w:t>
      </w:r>
      <w:r w:rsidR="00C25F29">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64B3EAEA" w:rsidR="00417D0D" w:rsidRDefault="00417D0D" w:rsidP="0055472C">
      <w:pPr>
        <w:pStyle w:val="Caption"/>
        <w:keepNext/>
      </w:pPr>
      <w:bookmarkStart w:id="243" w:name="_Ref286540660"/>
      <w:r>
        <w:rPr>
          <w:rFonts w:hint="eastAsia"/>
        </w:rPr>
        <w:t>表</w:t>
      </w:r>
      <w:r>
        <w:rPr>
          <w:rFonts w:hint="eastAsia"/>
        </w:rPr>
        <w:t xml:space="preserve"> </w:t>
      </w:r>
      <w:fldSimple w:instr=" STYLEREF 2 \s ">
        <w:r w:rsidR="00C25F29">
          <w:rPr>
            <w:noProof/>
          </w:rPr>
          <w:t>6.5</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C25F29">
        <w:rPr>
          <w:noProof/>
        </w:rPr>
        <w:t>4</w:t>
      </w:r>
      <w:r w:rsidR="00B955A5">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4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C25F29">
        <w:rPr>
          <w:rFonts w:hint="eastAsia"/>
        </w:rPr>
        <w:t>图</w:t>
      </w:r>
      <w:r w:rsidR="00C25F29">
        <w:rPr>
          <w:rFonts w:hint="eastAsia"/>
        </w:rPr>
        <w:t xml:space="preserve"> </w:t>
      </w:r>
      <w:r w:rsidR="00C25F29">
        <w:rPr>
          <w:noProof/>
        </w:rPr>
        <w:t>6.5</w:t>
      </w:r>
      <w:r w:rsidR="00C25F29">
        <w:noBreakHyphen/>
      </w:r>
      <w:r w:rsidR="00C25F29">
        <w:rPr>
          <w:noProof/>
        </w:rPr>
        <w:t>2</w:t>
      </w:r>
      <w:r w:rsidR="00C25F29">
        <w:t xml:space="preserve"> </w:t>
      </w:r>
      <w:r w:rsidR="00C25F29">
        <w:rPr>
          <w:rFonts w:hint="eastAsia"/>
        </w:rPr>
        <w:t>瓦片矩阵的数据结构</w:t>
      </w:r>
      <w:r w:rsidR="00C25F29">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4477C41F" w:rsidR="00D96DE1" w:rsidRDefault="00F351CE" w:rsidP="00F351CE">
      <w:pPr>
        <w:pStyle w:val="Caption"/>
      </w:pPr>
      <w:bookmarkStart w:id="244" w:name="_Ref286540737"/>
      <w:r>
        <w:rPr>
          <w:rFonts w:hint="eastAsia"/>
        </w:rPr>
        <w:t>图</w:t>
      </w:r>
      <w:r>
        <w:rPr>
          <w:rFonts w:hint="eastAsia"/>
        </w:rPr>
        <w:t xml:space="preserve"> </w:t>
      </w:r>
      <w:fldSimple w:instr=" STYLEREF 2 \s ">
        <w:r w:rsidR="00B912AA">
          <w:rPr>
            <w:noProof/>
          </w:rPr>
          <w:t>6.5</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2</w:t>
      </w:r>
      <w:r w:rsidR="00B912AA">
        <w:fldChar w:fldCharType="end"/>
      </w:r>
      <w:r>
        <w:t xml:space="preserve"> </w:t>
      </w:r>
      <w:r>
        <w:rPr>
          <w:rFonts w:hint="eastAsia"/>
        </w:rPr>
        <w:t>瓦片矩阵的数据结构</w:t>
      </w:r>
      <w:r>
        <w:rPr>
          <w:rFonts w:hint="eastAsia"/>
        </w:rPr>
        <w:t>(TileMatrix)</w:t>
      </w:r>
      <w:bookmarkEnd w:id="244"/>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45" w:name="_Toc286941671"/>
      <w:r w:rsidR="005601CB">
        <w:rPr>
          <w:rFonts w:hint="eastAsia"/>
        </w:rPr>
        <w:t>瓦片金字塔</w:t>
      </w:r>
      <w:r w:rsidRPr="007353D2">
        <w:rPr>
          <w:rFonts w:hint="eastAsia"/>
        </w:rPr>
        <w:t>的数据结构</w:t>
      </w:r>
      <w:bookmarkEnd w:id="245"/>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C65A61">
        <w:rPr>
          <w:rFonts w:hint="eastAsia"/>
        </w:rPr>
        <w:t>表</w:t>
      </w:r>
      <w:r w:rsidR="00C65A61">
        <w:rPr>
          <w:rFonts w:hint="eastAsia"/>
        </w:rPr>
        <w:t xml:space="preserve"> </w:t>
      </w:r>
      <w:r w:rsidR="00C65A61">
        <w:rPr>
          <w:noProof/>
        </w:rPr>
        <w:t>6.5</w:t>
      </w:r>
      <w:r w:rsidR="00C65A61">
        <w:noBreakHyphen/>
      </w:r>
      <w:r w:rsidR="00C65A61">
        <w:rPr>
          <w:noProof/>
        </w:rPr>
        <w:t>5</w:t>
      </w:r>
      <w:r w:rsidR="00C65A61">
        <w:rPr>
          <w:rFonts w:hint="eastAsia"/>
        </w:rPr>
        <w:t xml:space="preserve"> </w:t>
      </w:r>
      <w:r w:rsidR="00C65A61">
        <w:rPr>
          <w:rFonts w:hint="eastAsia"/>
        </w:rPr>
        <w:t>瓦片金字塔</w:t>
      </w:r>
      <w:r w:rsidR="00C65A61">
        <w:rPr>
          <w:rFonts w:ascii="黑体" w:hAnsi="黑体" w:cs="黑体" w:hint="eastAsia"/>
        </w:rPr>
        <w:t>的数据结构</w:t>
      </w:r>
      <w:r w:rsidR="00C65A61">
        <w:rPr>
          <w:rFonts w:ascii="黑体" w:hAnsi="黑体" w:cs="黑体" w:hint="eastAsia"/>
        </w:rPr>
        <w:t>(TilePyamid)</w:t>
      </w:r>
      <w:r w:rsidR="00C65A61">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62814156" w:rsidR="007851C3" w:rsidRDefault="007851C3" w:rsidP="007851C3">
      <w:pPr>
        <w:pStyle w:val="Caption"/>
        <w:keepNext/>
      </w:pPr>
      <w:bookmarkStart w:id="246" w:name="_Ref286541776"/>
      <w:r>
        <w:rPr>
          <w:rFonts w:hint="eastAsia"/>
        </w:rPr>
        <w:t>表</w:t>
      </w:r>
      <w:r>
        <w:rPr>
          <w:rFonts w:hint="eastAsia"/>
        </w:rPr>
        <w:t xml:space="preserve"> </w:t>
      </w:r>
      <w:fldSimple w:instr=" STYLEREF 2 \s ">
        <w:r w:rsidR="00C65A61">
          <w:rPr>
            <w:noProof/>
          </w:rPr>
          <w:t>6.5</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C65A61">
        <w:rPr>
          <w:noProof/>
        </w:rPr>
        <w:t>5</w:t>
      </w:r>
      <w:r w:rsidR="00B955A5">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4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C65A61">
        <w:rPr>
          <w:rFonts w:hint="eastAsia"/>
        </w:rPr>
        <w:t>表</w:t>
      </w:r>
      <w:r w:rsidR="00C65A61">
        <w:rPr>
          <w:rFonts w:hint="eastAsia"/>
        </w:rPr>
        <w:t xml:space="preserve"> </w:t>
      </w:r>
      <w:r w:rsidR="00C65A61">
        <w:rPr>
          <w:noProof/>
        </w:rPr>
        <w:t>6.5</w:t>
      </w:r>
      <w:r w:rsidR="00C65A61">
        <w:noBreakHyphen/>
      </w:r>
      <w:r w:rsidR="00C65A61">
        <w:rPr>
          <w:noProof/>
        </w:rPr>
        <w:t>6</w:t>
      </w:r>
      <w:r w:rsidR="00C65A61">
        <w:rPr>
          <w:rFonts w:hint="eastAsia"/>
        </w:rPr>
        <w:t xml:space="preserve"> </w:t>
      </w:r>
      <w:r w:rsidR="00C65A61">
        <w:rPr>
          <w:rFonts w:hint="eastAsia"/>
        </w:rPr>
        <w:t>瓦片</w:t>
      </w:r>
      <w:r w:rsidR="00C65A61">
        <w:rPr>
          <w:rFonts w:ascii="黑体" w:hAnsi="黑体" w:cs="黑体" w:hint="eastAsia"/>
        </w:rPr>
        <w:t>金字塔数据结构(TilePyamid)</w:t>
      </w:r>
      <w:r w:rsidR="00C65A61">
        <w:rPr>
          <w:rFonts w:hint="eastAsia"/>
        </w:rPr>
        <w:t xml:space="preserve"> </w:t>
      </w:r>
      <w:r w:rsidR="00C65A61">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07EDBAF0" w:rsidR="007851C3" w:rsidRDefault="007851C3" w:rsidP="007851C3">
      <w:pPr>
        <w:pStyle w:val="Caption"/>
        <w:keepNext/>
      </w:pPr>
      <w:bookmarkStart w:id="247" w:name="_Ref286541812"/>
      <w:r>
        <w:rPr>
          <w:rFonts w:hint="eastAsia"/>
        </w:rPr>
        <w:t>表</w:t>
      </w:r>
      <w:r>
        <w:rPr>
          <w:rFonts w:hint="eastAsia"/>
        </w:rPr>
        <w:t xml:space="preserve"> </w:t>
      </w:r>
      <w:fldSimple w:instr=" STYLEREF 2 \s ">
        <w:r w:rsidR="00C65A61">
          <w:rPr>
            <w:noProof/>
          </w:rPr>
          <w:t>6.5</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C65A61">
        <w:rPr>
          <w:noProof/>
        </w:rPr>
        <w:t>6</w:t>
      </w:r>
      <w:r w:rsidR="00B955A5">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4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547D88">
        <w:rPr>
          <w:rFonts w:hint="eastAsia"/>
        </w:rPr>
        <w:t>图</w:t>
      </w:r>
      <w:r w:rsidR="00547D88">
        <w:rPr>
          <w:rFonts w:hint="eastAsia"/>
        </w:rPr>
        <w:t xml:space="preserve"> </w:t>
      </w:r>
      <w:r w:rsidR="00547D88">
        <w:rPr>
          <w:noProof/>
        </w:rPr>
        <w:t>6.5</w:t>
      </w:r>
      <w:r w:rsidR="00547D88">
        <w:noBreakHyphen/>
      </w:r>
      <w:r w:rsidR="00547D88">
        <w:rPr>
          <w:noProof/>
        </w:rPr>
        <w:t>3</w:t>
      </w:r>
      <w:r w:rsidR="00547D88">
        <w:t xml:space="preserve"> </w:t>
      </w:r>
      <w:r w:rsidR="00547D88">
        <w:rPr>
          <w:rFonts w:hint="eastAsia"/>
        </w:rPr>
        <w:t>瓦片金字塔的数据结构（</w:t>
      </w:r>
      <w:r w:rsidR="00547D88" w:rsidRPr="0087235C">
        <w:t>TilePyramid</w:t>
      </w:r>
      <w:r w:rsidR="00547D88">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2D02A215" w:rsidR="0044425E" w:rsidRPr="00394323" w:rsidRDefault="007851C3" w:rsidP="007851C3">
      <w:pPr>
        <w:pStyle w:val="Caption"/>
      </w:pPr>
      <w:bookmarkStart w:id="248" w:name="_Ref286541712"/>
      <w:r>
        <w:rPr>
          <w:rFonts w:hint="eastAsia"/>
        </w:rPr>
        <w:t>图</w:t>
      </w:r>
      <w:r>
        <w:rPr>
          <w:rFonts w:hint="eastAsia"/>
        </w:rPr>
        <w:t xml:space="preserve"> </w:t>
      </w:r>
      <w:fldSimple w:instr=" STYLEREF 2 \s ">
        <w:r w:rsidR="00B912AA">
          <w:rPr>
            <w:noProof/>
          </w:rPr>
          <w:t>6.5</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3</w:t>
      </w:r>
      <w:r w:rsidR="00B912AA">
        <w:fldChar w:fldCharType="end"/>
      </w:r>
      <w:r>
        <w:t xml:space="preserve"> </w:t>
      </w:r>
      <w:r>
        <w:rPr>
          <w:rFonts w:hint="eastAsia"/>
        </w:rPr>
        <w:t>瓦片金字塔的数据结构（</w:t>
      </w:r>
      <w:r w:rsidRPr="0087235C">
        <w:t>TilePyramid</w:t>
      </w:r>
      <w:r>
        <w:rPr>
          <w:rFonts w:hint="eastAsia"/>
        </w:rPr>
        <w:t>）</w:t>
      </w:r>
      <w:bookmarkEnd w:id="248"/>
    </w:p>
    <w:p w14:paraId="73FCB62D" w14:textId="77777777" w:rsidR="00B46232" w:rsidRPr="00B46232" w:rsidRDefault="00C327CD" w:rsidP="00C327CD">
      <w:pPr>
        <w:pStyle w:val="Heading2"/>
        <w:rPr>
          <w:rFonts w:ascii="Times" w:hAnsi="Times" w:cs="Times"/>
          <w:lang w:eastAsia="en-US"/>
        </w:rPr>
      </w:pPr>
      <w:r>
        <w:rPr>
          <w:rFonts w:hint="eastAsia"/>
        </w:rPr>
        <w:t xml:space="preserve"> </w:t>
      </w:r>
      <w:r>
        <w:rPr>
          <w:rFonts w:hint="eastAsia"/>
        </w:rPr>
        <w:t>本章小结</w:t>
      </w:r>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49" w:name="_Toc286941672"/>
      <w:r w:rsidRPr="00C77484">
        <w:rPr>
          <w:rFonts w:hint="eastAsia"/>
        </w:rPr>
        <w:t>栅格数据源模块详细设计</w:t>
      </w:r>
      <w:bookmarkEnd w:id="249"/>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0B878718" w14:textId="37D051F7" w:rsidR="000808F1" w:rsidRDefault="007B1AFA" w:rsidP="00655BF8">
      <w:pPr>
        <w:rPr>
          <w:rFonts w:ascii="宋体" w:hAnsi="宋体" w:cs="宋体" w:hint="eastAsia"/>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56810798" w14:textId="42871B1C" w:rsidR="008173A3" w:rsidRDefault="00657136" w:rsidP="00D01EBF">
      <w:pPr>
        <w:pStyle w:val="Heading2"/>
      </w:pPr>
      <w:r>
        <w:rPr>
          <w:rFonts w:hint="eastAsia"/>
        </w:rPr>
        <w:t xml:space="preserve"> </w:t>
      </w:r>
      <w:bookmarkStart w:id="250" w:name="_Toc286941673"/>
      <w:r>
        <w:rPr>
          <w:rFonts w:hint="eastAsia"/>
        </w:rPr>
        <w:t>基于</w:t>
      </w:r>
      <w:r>
        <w:rPr>
          <w:rFonts w:hint="eastAsia"/>
        </w:rPr>
        <w:t>WMTS</w:t>
      </w:r>
      <w:r>
        <w:rPr>
          <w:rFonts w:hint="eastAsia"/>
        </w:rPr>
        <w:t>接口的地图源</w:t>
      </w:r>
      <w:bookmarkEnd w:id="250"/>
    </w:p>
    <w:p w14:paraId="59DB91CD" w14:textId="0F642285" w:rsidR="004036D2" w:rsidRDefault="004036D2" w:rsidP="004036D2">
      <w:r>
        <w:rPr>
          <w:rFonts w:hint="eastAsia"/>
        </w:rPr>
        <w:t>OGC</w:t>
      </w:r>
      <w:r>
        <w:rPr>
          <w:rFonts w:hint="eastAsia"/>
        </w:rPr>
        <w:t>推出</w:t>
      </w:r>
      <w:r>
        <w:rPr>
          <w:rFonts w:ascii="宋体" w:hAnsi="宋体" w:cs="宋体" w:hint="eastAsia"/>
        </w:rPr>
        <w:t>的</w:t>
      </w:r>
      <w:r w:rsidRPr="004036D2">
        <w:rPr>
          <w:rFonts w:hint="eastAsia"/>
        </w:rPr>
        <w:t xml:space="preserve">WMTS </w:t>
      </w:r>
      <w:r w:rsidRPr="004036D2">
        <w:rPr>
          <w:rFonts w:hint="eastAsia"/>
        </w:rPr>
        <w:t>标准</w:t>
      </w:r>
      <w:r>
        <w:rPr>
          <w:rFonts w:hint="eastAsia"/>
        </w:rPr>
        <w:t>通过</w:t>
      </w:r>
      <w:r w:rsidRPr="004036D2">
        <w:rPr>
          <w:rFonts w:hint="eastAsia"/>
        </w:rPr>
        <w:t>定义了系统平台中的各种资源、用户请求的资源</w:t>
      </w:r>
      <w:r>
        <w:rPr>
          <w:rFonts w:hint="eastAsia"/>
        </w:rPr>
        <w:t>、服务元数据文档、瓦片和</w:t>
      </w:r>
      <w:r w:rsidRPr="004036D2">
        <w:rPr>
          <w:rFonts w:hint="eastAsia"/>
        </w:rPr>
        <w:t>要素</w:t>
      </w:r>
      <w:r>
        <w:rPr>
          <w:rFonts w:hint="eastAsia"/>
        </w:rPr>
        <w:t>文档的语义</w:t>
      </w:r>
      <w:r w:rsidRPr="004036D2">
        <w:rPr>
          <w:rFonts w:hint="eastAsia"/>
        </w:rPr>
        <w:t>,</w:t>
      </w:r>
      <w:r w:rsidRPr="004036D2">
        <w:rPr>
          <w:rFonts w:hint="eastAsia"/>
        </w:rPr>
        <w:t>同时还定义了不同类型架构的客户端与服务器间的交互机制。</w:t>
      </w:r>
    </w:p>
    <w:p w14:paraId="0F8D03BD" w14:textId="01D27807" w:rsidR="004036D2" w:rsidRPr="00672D82" w:rsidRDefault="00672D82" w:rsidP="004036D2">
      <w:pPr>
        <w:rPr>
          <w:rFonts w:ascii="宋体" w:hAnsi="宋体" w:cs="宋体"/>
        </w:rPr>
      </w:pPr>
      <w:r>
        <w:rPr>
          <w:rFonts w:hint="eastAsia"/>
        </w:rPr>
        <w:t>在本文中使用基于</w:t>
      </w:r>
      <w:commentRangeStart w:id="251"/>
      <w:r>
        <w:rPr>
          <w:rFonts w:hint="eastAsia"/>
        </w:rPr>
        <w:t>R</w:t>
      </w:r>
      <w:r>
        <w:rPr>
          <w:rFonts w:ascii="宋体" w:hAnsi="宋体" w:cs="宋体" w:hint="eastAsia"/>
        </w:rPr>
        <w:t>estful</w:t>
      </w:r>
      <w:commentRangeEnd w:id="251"/>
      <w:r w:rsidR="00683CF4">
        <w:rPr>
          <w:rStyle w:val="CommentReference"/>
        </w:rPr>
        <w:commentReference w:id="251"/>
      </w:r>
      <w:r>
        <w:rPr>
          <w:rFonts w:ascii="宋体" w:hAnsi="宋体" w:cs="宋体" w:hint="eastAsia"/>
        </w:rPr>
        <w:t>风格设计的服务器客户端交互方式。</w:t>
      </w:r>
    </w:p>
    <w:p w14:paraId="46CB2964" w14:textId="620554CE" w:rsidR="00B26C9E" w:rsidRDefault="00B26C9E" w:rsidP="00D01EBF">
      <w:pPr>
        <w:pStyle w:val="Heading3"/>
      </w:pPr>
      <w:r>
        <w:t xml:space="preserve"> </w:t>
      </w:r>
      <w:bookmarkStart w:id="252" w:name="_Toc286941674"/>
      <w:r w:rsidRPr="00B26C9E">
        <w:rPr>
          <w:rFonts w:hint="eastAsia"/>
        </w:rPr>
        <w:t>WMTS</w:t>
      </w:r>
      <w:r w:rsidRPr="00B26C9E">
        <w:rPr>
          <w:rFonts w:hint="eastAsia"/>
        </w:rPr>
        <w:t>标准介绍及实现</w:t>
      </w:r>
      <w:bookmarkEnd w:id="252"/>
    </w:p>
    <w:p w14:paraId="4A7A00BF" w14:textId="427D6CB9" w:rsidR="001809B8" w:rsidRDefault="001809B8" w:rsidP="001809B8">
      <w:pPr>
        <w:rPr>
          <w:rFonts w:ascii="宋体" w:hAnsi="宋体" w:cs="宋体"/>
        </w:rPr>
      </w:pPr>
      <w:r>
        <w:t>ServiceM</w:t>
      </w:r>
      <w:r w:rsidR="00C66790" w:rsidRPr="00C66790">
        <w:t>etadata</w:t>
      </w:r>
      <w:r>
        <w:rPr>
          <w:rFonts w:ascii="宋体" w:hAnsi="宋体" w:cs="宋体" w:hint="eastAsia"/>
        </w:rPr>
        <w:t>、Tile、</w:t>
      </w:r>
      <w:r w:rsidRPr="001809B8">
        <w:rPr>
          <w:rFonts w:ascii="宋体" w:hAnsi="宋体" w:cs="宋体"/>
        </w:rPr>
        <w:t>FeatureInfo</w:t>
      </w:r>
      <w:r>
        <w:rPr>
          <w:rFonts w:ascii="宋体" w:hAnsi="宋体" w:cs="宋体" w:hint="eastAsia"/>
        </w:rPr>
        <w:t>三种元素构成了WMTS</w:t>
      </w:r>
      <w:r w:rsidR="00573067">
        <w:rPr>
          <w:rFonts w:ascii="宋体" w:hAnsi="宋体" w:cs="宋体" w:hint="eastAsia"/>
        </w:rPr>
        <w:t>标准的基本数据定义，实现了对于基于WMTS地图服务提供的资源以及资源所依赖的信息的描述。</w:t>
      </w:r>
    </w:p>
    <w:p w14:paraId="25A5F46D" w14:textId="550103F3" w:rsidR="0021726A" w:rsidRDefault="006E5F1E" w:rsidP="00D01EBF">
      <w:pPr>
        <w:pStyle w:val="Heading4"/>
        <w:rPr>
          <w:rFonts w:ascii="宋体" w:hAnsi="宋体" w:cs="宋体"/>
        </w:rPr>
      </w:pPr>
      <w:bookmarkStart w:id="253" w:name="_Toc286941675"/>
      <w:r>
        <w:t xml:space="preserve"> </w:t>
      </w:r>
      <w:r w:rsidR="0021726A">
        <w:t>ServiceM</w:t>
      </w:r>
      <w:r w:rsidR="0021726A" w:rsidRPr="00C66790">
        <w:t>etadata</w:t>
      </w:r>
      <w:bookmarkEnd w:id="253"/>
    </w:p>
    <w:p w14:paraId="60C0D291" w14:textId="5BE349ED" w:rsidR="00573067" w:rsidRDefault="00573067" w:rsidP="001809B8">
      <w:pPr>
        <w:rPr>
          <w:rFonts w:ascii="宋体" w:hAnsi="宋体" w:cs="宋体"/>
        </w:rPr>
      </w:pPr>
      <w:r>
        <w:t>ServiceM</w:t>
      </w:r>
      <w:r w:rsidRPr="00C66790">
        <w:t>etadata</w:t>
      </w:r>
      <w:r>
        <w:rPr>
          <w:rFonts w:ascii="宋体" w:hAnsi="宋体" w:cs="宋体" w:hint="eastAsia"/>
        </w:rPr>
        <w:t>描述了服务中可用的资源以及消费该服务的必备条件，是</w:t>
      </w:r>
      <w:r w:rsidR="00C1527A">
        <w:rPr>
          <w:rFonts w:ascii="宋体" w:hAnsi="宋体" w:cs="宋体" w:hint="eastAsia"/>
        </w:rPr>
        <w:t>对WMTS在SOA架构下的</w:t>
      </w:r>
      <w:r w:rsidR="00C1527A" w:rsidRPr="00C1527A">
        <w:rPr>
          <w:rFonts w:ascii="宋体" w:hAnsi="宋体" w:cs="宋体"/>
        </w:rPr>
        <w:t>GetCapabilities</w:t>
      </w:r>
      <w:r w:rsidR="00C1527A">
        <w:rPr>
          <w:rFonts w:ascii="宋体" w:hAnsi="宋体" w:cs="宋体" w:hint="eastAsia"/>
        </w:rPr>
        <w:t>请求的返回值，同时也是WMTS在Restful架构风格下的消费地图服务的起始路径的返回值。</w:t>
      </w:r>
    </w:p>
    <w:p w14:paraId="6EAADD01" w14:textId="2E75B903" w:rsidR="0021726A" w:rsidRDefault="0057433C" w:rsidP="0057433C">
      <w:pPr>
        <w:rPr>
          <w:rFonts w:ascii="宋体" w:hAnsi="宋体" w:cs="宋体"/>
        </w:rPr>
      </w:pPr>
      <w:r>
        <w:rPr>
          <w:rFonts w:ascii="宋体" w:hAnsi="宋体" w:cs="宋体" w:hint="eastAsia"/>
        </w:rPr>
        <w:t>ServiceMetadata由对于特定的地图服务器的元数据</w:t>
      </w:r>
      <w:r w:rsidRPr="0057433C">
        <w:rPr>
          <w:rFonts w:ascii="宋体" w:hAnsi="宋体" w:cs="宋体"/>
        </w:rPr>
        <w:t>ServiceIdentification</w:t>
      </w:r>
      <w:r>
        <w:rPr>
          <w:rFonts w:ascii="宋体" w:hAnsi="宋体" w:cs="宋体" w:hint="eastAsia"/>
        </w:rPr>
        <w:t>和关于服务提供商的信息的</w:t>
      </w:r>
      <w:r w:rsidRPr="0057433C">
        <w:rPr>
          <w:rFonts w:ascii="宋体" w:hAnsi="宋体" w:cs="宋体"/>
        </w:rPr>
        <w:t>ServiceProvider</w:t>
      </w:r>
      <w:r>
        <w:rPr>
          <w:rFonts w:ascii="宋体" w:hAnsi="宋体" w:cs="宋体" w:hint="eastAsia"/>
        </w:rPr>
        <w:t>，用于描述在SOA架构下提供的服务操作功能的</w:t>
      </w:r>
      <w:r w:rsidRPr="0057433C">
        <w:rPr>
          <w:rFonts w:ascii="宋体" w:hAnsi="宋体" w:cs="宋体"/>
        </w:rPr>
        <w:t>OperationsMetadata</w:t>
      </w:r>
      <w:r>
        <w:rPr>
          <w:rFonts w:ascii="宋体" w:hAnsi="宋体" w:cs="宋体" w:hint="eastAsia"/>
        </w:rPr>
        <w:t>，提供了瓦片地图数据元数据的Contents以及对于各地图图层对应的专题信息描述的Themes</w:t>
      </w:r>
      <w:r w:rsidR="000808F1">
        <w:rPr>
          <w:rFonts w:ascii="宋体" w:hAnsi="宋体" w:cs="宋体" w:hint="eastAsia"/>
        </w:rPr>
        <w:t>共</w:t>
      </w:r>
      <w:r>
        <w:rPr>
          <w:rFonts w:ascii="宋体" w:hAnsi="宋体" w:cs="宋体" w:hint="eastAsia"/>
        </w:rPr>
        <w:t>5部分组成。</w:t>
      </w:r>
    </w:p>
    <w:p w14:paraId="73CADEF5" w14:textId="77777777" w:rsidR="000808F1" w:rsidRDefault="000808F1" w:rsidP="000808F1">
      <w:pPr>
        <w:keepNext/>
        <w:ind w:firstLine="0"/>
      </w:pPr>
      <w:r>
        <w:rPr>
          <w:rFonts w:ascii="宋体" w:hAnsi="宋体" w:cs="宋体"/>
          <w:noProof/>
          <w:lang w:eastAsia="en-US"/>
        </w:rPr>
        <w:drawing>
          <wp:inline distT="0" distB="0" distL="0" distR="0" wp14:anchorId="7E541A77" wp14:editId="52E030B8">
            <wp:extent cx="5104765" cy="2624295"/>
            <wp:effectExtent l="0" t="0" r="63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765" cy="2624295"/>
                    </a:xfrm>
                    <a:prstGeom prst="rect">
                      <a:avLst/>
                    </a:prstGeom>
                    <a:noFill/>
                    <a:ln>
                      <a:noFill/>
                    </a:ln>
                  </pic:spPr>
                </pic:pic>
              </a:graphicData>
            </a:graphic>
          </wp:inline>
        </w:drawing>
      </w:r>
    </w:p>
    <w:p w14:paraId="5ADB52EA" w14:textId="2BCD37D4" w:rsidR="0057433C" w:rsidRDefault="000808F1" w:rsidP="000808F1">
      <w:pPr>
        <w:pStyle w:val="Caption"/>
        <w:rPr>
          <w:rFonts w:ascii="宋体" w:hAnsi="宋体" w:cs="宋体"/>
        </w:rPr>
      </w:pPr>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rPr>
          <w:rFonts w:hint="eastAsia"/>
        </w:rPr>
        <w:t xml:space="preserve"> ServiceMetadata</w:t>
      </w:r>
      <w:r>
        <w:rPr>
          <w:rFonts w:hint="eastAsia"/>
        </w:rPr>
        <w:t>数据结构</w:t>
      </w:r>
    </w:p>
    <w:p w14:paraId="6710FEC5" w14:textId="77777777" w:rsidR="0021726A" w:rsidRDefault="00C1527A" w:rsidP="001809B8">
      <w:pPr>
        <w:rPr>
          <w:rFonts w:ascii="宋体" w:hAnsi="宋体" w:cs="宋体"/>
        </w:rPr>
      </w:pPr>
      <w:r>
        <w:rPr>
          <w:rFonts w:ascii="宋体" w:hAnsi="宋体" w:cs="宋体" w:hint="eastAsia"/>
        </w:rPr>
        <w:t>这里简要介绍下ServiceMetadata</w:t>
      </w:r>
      <w:r w:rsidR="0021726A">
        <w:rPr>
          <w:rFonts w:ascii="宋体" w:hAnsi="宋体" w:cs="宋体" w:hint="eastAsia"/>
        </w:rPr>
        <w:t>的Contents子集。</w:t>
      </w:r>
    </w:p>
    <w:p w14:paraId="5F356D88" w14:textId="32EA5EFD" w:rsidR="004036D2" w:rsidRDefault="006C5001" w:rsidP="005A708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_Ref286750344 \h</w:instrText>
      </w:r>
      <w:r>
        <w:rPr>
          <w:rFonts w:ascii="宋体" w:hAnsi="宋体" w:cs="宋体"/>
        </w:rPr>
        <w:instrText xml:space="preserve"> </w:instrText>
      </w:r>
      <w:r>
        <w:rPr>
          <w:rFonts w:ascii="宋体" w:hAnsi="宋体" w:cs="宋体"/>
        </w:rPr>
      </w:r>
      <w:r>
        <w:rPr>
          <w:rFonts w:ascii="宋体" w:hAnsi="宋体" w:cs="宋体"/>
        </w:rPr>
        <w:fldChar w:fldCharType="separate"/>
      </w:r>
      <w:r w:rsidR="00AD385F">
        <w:rPr>
          <w:rFonts w:hint="eastAsia"/>
        </w:rPr>
        <w:t>图</w:t>
      </w:r>
      <w:r w:rsidR="00AD385F">
        <w:rPr>
          <w:rFonts w:hint="eastAsia"/>
        </w:rPr>
        <w:t xml:space="preserve"> </w:t>
      </w:r>
      <w:r w:rsidR="00AD385F">
        <w:rPr>
          <w:noProof/>
        </w:rPr>
        <w:t>7.1</w:t>
      </w:r>
      <w:r w:rsidR="00AD385F">
        <w:noBreakHyphen/>
      </w:r>
      <w:r w:rsidR="00AD385F">
        <w:rPr>
          <w:noProof/>
        </w:rPr>
        <w:t>2</w:t>
      </w:r>
      <w:r w:rsidR="00AD385F">
        <w:rPr>
          <w:rFonts w:hint="eastAsia"/>
        </w:rPr>
        <w:t xml:space="preserve"> Layer</w:t>
      </w:r>
      <w:r w:rsidR="00AD385F">
        <w:rPr>
          <w:rFonts w:hint="eastAsia"/>
        </w:rPr>
        <w:t>结构摘要</w:t>
      </w:r>
      <w:r>
        <w:rPr>
          <w:rFonts w:ascii="宋体" w:hAnsi="宋体" w:cs="宋体"/>
        </w:rPr>
        <w:fldChar w:fldCharType="end"/>
      </w:r>
      <w:r>
        <w:rPr>
          <w:rFonts w:ascii="宋体" w:hAnsi="宋体" w:cs="宋体" w:hint="eastAsia"/>
        </w:rPr>
        <w:t>，</w:t>
      </w:r>
      <w:r w:rsidR="0021726A">
        <w:rPr>
          <w:rFonts w:ascii="宋体" w:hAnsi="宋体" w:cs="宋体" w:hint="eastAsia"/>
        </w:rPr>
        <w:t>Contents中提供了对于可访问的地图图层的一般性描述和附属的维度、符号、图片格式以及每图层的瓦片矩阵说明。</w:t>
      </w:r>
    </w:p>
    <w:p w14:paraId="71302D53" w14:textId="77777777" w:rsidR="00AB6712" w:rsidRDefault="00AB6712" w:rsidP="00AB6712">
      <w:pPr>
        <w:keepNext/>
        <w:tabs>
          <w:tab w:val="left" w:pos="0"/>
        </w:tabs>
        <w:ind w:firstLine="0"/>
      </w:pPr>
      <w:r>
        <w:rPr>
          <w:rFonts w:ascii="宋体" w:hAnsi="宋体" w:cs="宋体"/>
          <w:noProof/>
          <w:lang w:eastAsia="en-US"/>
        </w:rPr>
        <w:drawing>
          <wp:inline distT="0" distB="0" distL="0" distR="0" wp14:anchorId="7A15AA4E" wp14:editId="2F25FC7A">
            <wp:extent cx="5104765" cy="3936726"/>
            <wp:effectExtent l="0" t="0" r="635"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4765" cy="3936726"/>
                    </a:xfrm>
                    <a:prstGeom prst="rect">
                      <a:avLst/>
                    </a:prstGeom>
                    <a:noFill/>
                    <a:ln>
                      <a:noFill/>
                    </a:ln>
                  </pic:spPr>
                </pic:pic>
              </a:graphicData>
            </a:graphic>
          </wp:inline>
        </w:drawing>
      </w:r>
    </w:p>
    <w:p w14:paraId="7BDA4A20" w14:textId="78778B4D" w:rsidR="00AB6712" w:rsidRDefault="00AB6712" w:rsidP="00AB6712">
      <w:pPr>
        <w:pStyle w:val="Caption"/>
        <w:rPr>
          <w:rFonts w:ascii="宋体" w:hAnsi="宋体" w:cs="宋体"/>
        </w:rPr>
      </w:pPr>
      <w:bookmarkStart w:id="254" w:name="_Ref286750344"/>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2</w:t>
      </w:r>
      <w:r w:rsidR="00B912AA">
        <w:fldChar w:fldCharType="end"/>
      </w:r>
      <w:r>
        <w:rPr>
          <w:rFonts w:hint="eastAsia"/>
        </w:rPr>
        <w:t xml:space="preserve"> Layer</w:t>
      </w:r>
      <w:r>
        <w:rPr>
          <w:rFonts w:hint="eastAsia"/>
        </w:rPr>
        <w:t>结构摘要</w:t>
      </w:r>
      <w:bookmarkEnd w:id="254"/>
    </w:p>
    <w:p w14:paraId="60461707" w14:textId="424A7E8D" w:rsidR="00D7369E" w:rsidRPr="003C0D33" w:rsidRDefault="00D7369E" w:rsidP="00D7369E">
      <w:pPr>
        <w:autoSpaceDE w:val="0"/>
        <w:autoSpaceDN w:val="0"/>
        <w:adjustRightInd w:val="0"/>
        <w:ind w:firstLine="0"/>
        <w:rPr>
          <w:rFonts w:ascii="宋体" w:hAnsi="宋体" w:cs="宋体"/>
          <w:kern w:val="0"/>
          <w:szCs w:val="24"/>
        </w:rPr>
      </w:pPr>
      <w:r>
        <w:rPr>
          <w:rFonts w:ascii="Times" w:hAnsi="Times" w:cs="Times"/>
          <w:kern w:val="0"/>
          <w:szCs w:val="24"/>
          <w:lang w:eastAsia="en-US"/>
        </w:rPr>
        <w:t xml:space="preserve"> </w:t>
      </w:r>
      <w:r w:rsidR="003C0D33">
        <w:rPr>
          <w:rFonts w:ascii="宋体" w:hAnsi="宋体" w:cs="宋体" w:hint="eastAsia"/>
          <w:kern w:val="0"/>
          <w:szCs w:val="24"/>
        </w:rPr>
        <w:t>具体描述见表</w:t>
      </w:r>
    </w:p>
    <w:p w14:paraId="2D28CAC9" w14:textId="45FC539C" w:rsidR="003C0D33" w:rsidRDefault="003C0D33" w:rsidP="003C0D33">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Contents</w:t>
      </w:r>
      <w:r>
        <w:rPr>
          <w:rFonts w:hint="eastAsia"/>
        </w:rPr>
        <w:t>类结构描述</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3C0D33" w:rsidRPr="001D0EA8" w14:paraId="32717C13" w14:textId="77777777" w:rsidTr="003C0D33">
        <w:tc>
          <w:tcPr>
            <w:tcW w:w="1998" w:type="dxa"/>
            <w:shd w:val="clear" w:color="auto" w:fill="auto"/>
          </w:tcPr>
          <w:p w14:paraId="2E58508E"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0D17213E"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4B631034" w14:textId="77777777" w:rsidR="003C0D33" w:rsidRPr="001D0EA8" w:rsidRDefault="003C0D33" w:rsidP="003C0D33">
            <w:pPr>
              <w:ind w:left="72" w:firstLine="0"/>
              <w:jc w:val="center"/>
              <w:rPr>
                <w:b/>
              </w:rPr>
            </w:pPr>
            <w:r w:rsidRPr="001D0EA8">
              <w:rPr>
                <w:b/>
              </w:rPr>
              <w:t>说明</w:t>
            </w:r>
          </w:p>
        </w:tc>
      </w:tr>
      <w:tr w:rsidR="003C0D33" w:rsidRPr="004559D7" w14:paraId="7B5E4A86" w14:textId="77777777" w:rsidTr="003C0D33">
        <w:tc>
          <w:tcPr>
            <w:tcW w:w="1998" w:type="dxa"/>
          </w:tcPr>
          <w:p w14:paraId="46B1AEEE" w14:textId="35095DB9" w:rsidR="003C0D33" w:rsidRPr="00200829" w:rsidRDefault="003C0D33" w:rsidP="003C0D33">
            <w:pPr>
              <w:ind w:firstLine="0"/>
              <w:jc w:val="center"/>
              <w:rPr>
                <w:rFonts w:ascii="宋体" w:hAnsi="宋体" w:cs="宋体"/>
              </w:rPr>
            </w:pPr>
            <w:r>
              <w:rPr>
                <w:rFonts w:ascii="宋体" w:hAnsi="宋体" w:cs="宋体" w:hint="eastAsia"/>
              </w:rPr>
              <w:t>layer</w:t>
            </w:r>
          </w:p>
        </w:tc>
        <w:tc>
          <w:tcPr>
            <w:tcW w:w="1710" w:type="dxa"/>
            <w:tcBorders>
              <w:right w:val="single" w:sz="4" w:space="0" w:color="auto"/>
            </w:tcBorders>
          </w:tcPr>
          <w:p w14:paraId="2990CBFC" w14:textId="025E6C4E" w:rsidR="003C0D33" w:rsidRPr="004559D7" w:rsidRDefault="003C0D33" w:rsidP="003C0D33">
            <w:pPr>
              <w:ind w:firstLine="0"/>
              <w:jc w:val="center"/>
              <w:rPr>
                <w:rFonts w:ascii="宋体" w:hAnsi="宋体" w:cs="宋体"/>
              </w:rPr>
            </w:pPr>
            <w:r>
              <w:rPr>
                <w:rFonts w:ascii="宋体" w:hAnsi="宋体" w:cs="宋体" w:hint="eastAsia"/>
              </w:rPr>
              <w:t>Layer</w:t>
            </w:r>
          </w:p>
        </w:tc>
        <w:tc>
          <w:tcPr>
            <w:tcW w:w="4547" w:type="dxa"/>
            <w:tcBorders>
              <w:left w:val="single" w:sz="4" w:space="0" w:color="auto"/>
            </w:tcBorders>
          </w:tcPr>
          <w:p w14:paraId="32EE4F20" w14:textId="6FCED528" w:rsidR="003C0D33" w:rsidRPr="004559D7" w:rsidRDefault="003C0D33" w:rsidP="003C0D33">
            <w:pPr>
              <w:ind w:firstLine="0"/>
              <w:rPr>
                <w:rFonts w:ascii="宋体" w:hAnsi="宋体" w:cs="宋体"/>
              </w:rPr>
            </w:pPr>
            <w:r>
              <w:rPr>
                <w:rFonts w:ascii="宋体" w:hAnsi="宋体" w:cs="宋体" w:hint="eastAsia"/>
              </w:rPr>
              <w:t>瓦片金字塔的元数据，具体见</w:t>
            </w:r>
            <w:r w:rsidR="009B0E85">
              <w:rPr>
                <w:rFonts w:ascii="宋体" w:hAnsi="宋体" w:cs="宋体"/>
              </w:rPr>
              <w:fldChar w:fldCharType="begin"/>
            </w:r>
            <w:r w:rsidR="009B0E85">
              <w:rPr>
                <w:rFonts w:ascii="宋体" w:hAnsi="宋体" w:cs="宋体"/>
              </w:rPr>
              <w:instrText xml:space="preserve"> REF </w:instrText>
            </w:r>
            <w:r w:rsidR="009B0E85">
              <w:rPr>
                <w:rFonts w:ascii="宋体" w:hAnsi="宋体" w:cs="宋体" w:hint="eastAsia"/>
              </w:rPr>
              <w:instrText>_Ref286750618 \h</w:instrText>
            </w:r>
            <w:r w:rsidR="009B0E85">
              <w:rPr>
                <w:rFonts w:ascii="宋体" w:hAnsi="宋体" w:cs="宋体"/>
              </w:rPr>
              <w:instrText xml:space="preserve"> </w:instrText>
            </w:r>
            <w:r w:rsidR="009B0E85">
              <w:rPr>
                <w:rFonts w:ascii="宋体" w:hAnsi="宋体" w:cs="宋体"/>
              </w:rPr>
            </w:r>
            <w:r w:rsidR="009B0E85">
              <w:rPr>
                <w:rFonts w:ascii="宋体" w:hAnsi="宋体" w:cs="宋体"/>
              </w:rPr>
              <w:fldChar w:fldCharType="separate"/>
            </w:r>
            <w:r w:rsidR="00C11A14">
              <w:rPr>
                <w:rFonts w:hint="eastAsia"/>
              </w:rPr>
              <w:t>表</w:t>
            </w:r>
            <w:r w:rsidR="00C11A14">
              <w:rPr>
                <w:rFonts w:hint="eastAsia"/>
              </w:rPr>
              <w:t xml:space="preserve"> </w:t>
            </w:r>
            <w:r w:rsidR="00C11A14">
              <w:rPr>
                <w:noProof/>
              </w:rPr>
              <w:t>7.1</w:t>
            </w:r>
            <w:r w:rsidR="00C11A14">
              <w:noBreakHyphen/>
            </w:r>
            <w:r w:rsidR="00C11A14">
              <w:rPr>
                <w:noProof/>
              </w:rPr>
              <w:t>2</w:t>
            </w:r>
            <w:r w:rsidR="00C11A14">
              <w:rPr>
                <w:rFonts w:hint="eastAsia"/>
              </w:rPr>
              <w:t xml:space="preserve"> Layer</w:t>
            </w:r>
            <w:r w:rsidR="00C11A14">
              <w:rPr>
                <w:rFonts w:hint="eastAsia"/>
              </w:rPr>
              <w:t>类结构描述</w:t>
            </w:r>
            <w:r w:rsidR="009B0E85">
              <w:rPr>
                <w:rFonts w:ascii="宋体" w:hAnsi="宋体" w:cs="宋体"/>
              </w:rPr>
              <w:fldChar w:fldCharType="end"/>
            </w:r>
          </w:p>
        </w:tc>
      </w:tr>
      <w:tr w:rsidR="003C0D33" w14:paraId="6F78CE16" w14:textId="77777777" w:rsidTr="003C0D33">
        <w:tc>
          <w:tcPr>
            <w:tcW w:w="1998" w:type="dxa"/>
          </w:tcPr>
          <w:p w14:paraId="6B5DF6F4" w14:textId="696CD1DB" w:rsidR="003C0D33" w:rsidRDefault="003C0D33" w:rsidP="003C0D33">
            <w:pPr>
              <w:ind w:firstLine="0"/>
              <w:jc w:val="center"/>
              <w:rPr>
                <w:rFonts w:ascii="宋体" w:hAnsi="宋体" w:cs="宋体"/>
              </w:rPr>
            </w:pPr>
            <w:r w:rsidRPr="003C0D33">
              <w:rPr>
                <w:rFonts w:ascii="宋体" w:hAnsi="宋体" w:cs="宋体"/>
              </w:rPr>
              <w:t>tileMatrixSet</w:t>
            </w:r>
          </w:p>
        </w:tc>
        <w:tc>
          <w:tcPr>
            <w:tcW w:w="1710" w:type="dxa"/>
            <w:tcBorders>
              <w:right w:val="single" w:sz="4" w:space="0" w:color="auto"/>
            </w:tcBorders>
          </w:tcPr>
          <w:p w14:paraId="0ED7EDA6" w14:textId="54788F70" w:rsidR="003C0D33" w:rsidRDefault="003C0D33" w:rsidP="003C0D33">
            <w:pPr>
              <w:ind w:firstLine="0"/>
              <w:jc w:val="center"/>
              <w:rPr>
                <w:rFonts w:ascii="宋体" w:hAnsi="宋体" w:cs="宋体"/>
              </w:rPr>
            </w:pPr>
            <w:r>
              <w:rPr>
                <w:rFonts w:ascii="宋体" w:hAnsi="宋体" w:cs="宋体"/>
              </w:rPr>
              <w:t>T</w:t>
            </w:r>
            <w:r w:rsidRPr="003C0D33">
              <w:rPr>
                <w:rFonts w:ascii="宋体" w:hAnsi="宋体" w:cs="宋体"/>
              </w:rPr>
              <w:t>ileMatrixSet</w:t>
            </w:r>
          </w:p>
        </w:tc>
        <w:tc>
          <w:tcPr>
            <w:tcW w:w="4547" w:type="dxa"/>
            <w:tcBorders>
              <w:left w:val="single" w:sz="4" w:space="0" w:color="auto"/>
            </w:tcBorders>
          </w:tcPr>
          <w:p w14:paraId="0CC4A84A" w14:textId="6CEC6111" w:rsidR="003C0D33" w:rsidRDefault="003C0D33" w:rsidP="003C0D33">
            <w:pPr>
              <w:ind w:firstLine="0"/>
              <w:rPr>
                <w:rFonts w:ascii="宋体" w:hAnsi="宋体" w:cs="宋体"/>
              </w:rPr>
            </w:pPr>
            <w:r>
              <w:rPr>
                <w:rFonts w:ascii="宋体" w:hAnsi="宋体" w:cs="宋体" w:hint="eastAsia"/>
              </w:rPr>
              <w:t>每个layer下所有的瓦片矩阵集合，具体见</w:t>
            </w:r>
            <w:r w:rsidR="00263EA7">
              <w:rPr>
                <w:rFonts w:ascii="宋体" w:hAnsi="宋体" w:cs="宋体"/>
              </w:rPr>
              <w:fldChar w:fldCharType="begin"/>
            </w:r>
            <w:r w:rsidR="00263EA7">
              <w:rPr>
                <w:rFonts w:ascii="宋体" w:hAnsi="宋体" w:cs="宋体"/>
              </w:rPr>
              <w:instrText xml:space="preserve"> REF </w:instrText>
            </w:r>
            <w:r w:rsidR="00263EA7">
              <w:rPr>
                <w:rFonts w:ascii="宋体" w:hAnsi="宋体" w:cs="宋体" w:hint="eastAsia"/>
              </w:rPr>
              <w:instrText>_Ref286750995 \h</w:instrText>
            </w:r>
            <w:r w:rsidR="00263EA7">
              <w:rPr>
                <w:rFonts w:ascii="宋体" w:hAnsi="宋体" w:cs="宋体"/>
              </w:rPr>
              <w:instrText xml:space="preserve"> </w:instrText>
            </w:r>
            <w:r w:rsidR="00263EA7">
              <w:rPr>
                <w:rFonts w:ascii="宋体" w:hAnsi="宋体" w:cs="宋体"/>
              </w:rPr>
            </w:r>
            <w:r w:rsidR="00263EA7">
              <w:rPr>
                <w:rFonts w:ascii="宋体" w:hAnsi="宋体" w:cs="宋体"/>
              </w:rPr>
              <w:fldChar w:fldCharType="separate"/>
            </w:r>
            <w:r w:rsidR="00855C67">
              <w:rPr>
                <w:rFonts w:hint="eastAsia"/>
              </w:rPr>
              <w:t>表</w:t>
            </w:r>
            <w:r w:rsidR="00855C67">
              <w:rPr>
                <w:rFonts w:hint="eastAsia"/>
              </w:rPr>
              <w:t xml:space="preserve"> </w:t>
            </w:r>
            <w:r w:rsidR="00855C67">
              <w:rPr>
                <w:noProof/>
              </w:rPr>
              <w:t>6.5</w:t>
            </w:r>
            <w:r w:rsidR="00855C67">
              <w:noBreakHyphen/>
            </w:r>
            <w:r w:rsidR="00855C67">
              <w:rPr>
                <w:noProof/>
              </w:rPr>
              <w:t>3</w:t>
            </w:r>
            <w:r w:rsidR="00855C67">
              <w:rPr>
                <w:rFonts w:hint="eastAsia"/>
              </w:rPr>
              <w:t xml:space="preserve"> TileMatrixSet </w:t>
            </w:r>
            <w:r w:rsidR="00855C67">
              <w:rPr>
                <w:rFonts w:hint="eastAsia"/>
              </w:rPr>
              <w:t>类结构描述</w:t>
            </w:r>
            <w:r w:rsidR="00263EA7">
              <w:rPr>
                <w:rFonts w:ascii="宋体" w:hAnsi="宋体" w:cs="宋体"/>
              </w:rPr>
              <w:fldChar w:fldCharType="end"/>
            </w:r>
          </w:p>
        </w:tc>
      </w:tr>
    </w:tbl>
    <w:p w14:paraId="12ACCA41" w14:textId="77777777" w:rsidR="006D3CFB" w:rsidRDefault="006D3CFB" w:rsidP="005A7084">
      <w:pPr>
        <w:rPr>
          <w:rFonts w:ascii="宋体" w:hAnsi="宋体" w:cs="宋体"/>
        </w:rPr>
      </w:pPr>
    </w:p>
    <w:p w14:paraId="41B21BBB" w14:textId="7CDBC2D7" w:rsidR="003C0D33" w:rsidRDefault="003C0D33" w:rsidP="003C0D33">
      <w:pPr>
        <w:pStyle w:val="Caption"/>
        <w:keepNext/>
      </w:pPr>
      <w:bookmarkStart w:id="255" w:name="_Ref286750618"/>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2</w:t>
      </w:r>
      <w:r w:rsidR="00B955A5">
        <w:fldChar w:fldCharType="end"/>
      </w:r>
      <w:r>
        <w:rPr>
          <w:rFonts w:hint="eastAsia"/>
        </w:rPr>
        <w:t xml:space="preserve"> Layer</w:t>
      </w:r>
      <w:r>
        <w:rPr>
          <w:rFonts w:hint="eastAsia"/>
        </w:rPr>
        <w:t>类结构描述</w:t>
      </w:r>
      <w:bookmarkEnd w:id="25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3C0D33" w:rsidRPr="001D0EA8" w14:paraId="646112A9" w14:textId="77777777" w:rsidTr="003C0D33">
        <w:tc>
          <w:tcPr>
            <w:tcW w:w="1998" w:type="dxa"/>
            <w:shd w:val="clear" w:color="auto" w:fill="auto"/>
          </w:tcPr>
          <w:p w14:paraId="2B3051FC"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7C609B5"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36F6ACE" w14:textId="77777777" w:rsidR="003C0D33" w:rsidRPr="001D0EA8" w:rsidRDefault="003C0D33" w:rsidP="003C0D33">
            <w:pPr>
              <w:ind w:left="72" w:firstLine="0"/>
              <w:jc w:val="center"/>
              <w:rPr>
                <w:b/>
              </w:rPr>
            </w:pPr>
            <w:r w:rsidRPr="001D0EA8">
              <w:rPr>
                <w:b/>
              </w:rPr>
              <w:t>说明</w:t>
            </w:r>
          </w:p>
        </w:tc>
      </w:tr>
      <w:tr w:rsidR="003C0D33" w:rsidRPr="004559D7" w14:paraId="42F271C3" w14:textId="77777777" w:rsidTr="003C0D33">
        <w:tc>
          <w:tcPr>
            <w:tcW w:w="1998" w:type="dxa"/>
          </w:tcPr>
          <w:p w14:paraId="7B15D594" w14:textId="0F84920C" w:rsidR="003C0D33" w:rsidRPr="00200829" w:rsidRDefault="009B0E85" w:rsidP="003C0D33">
            <w:pPr>
              <w:ind w:firstLine="0"/>
              <w:jc w:val="center"/>
              <w:rPr>
                <w:rFonts w:ascii="宋体" w:hAnsi="宋体" w:cs="宋体"/>
              </w:rPr>
            </w:pPr>
            <w:r w:rsidRPr="009B0E85">
              <w:rPr>
                <w:rFonts w:ascii="宋体" w:hAnsi="宋体" w:cs="宋体"/>
              </w:rPr>
              <w:t>Identifier</w:t>
            </w:r>
          </w:p>
        </w:tc>
        <w:tc>
          <w:tcPr>
            <w:tcW w:w="1710" w:type="dxa"/>
            <w:tcBorders>
              <w:right w:val="single" w:sz="4" w:space="0" w:color="auto"/>
            </w:tcBorders>
          </w:tcPr>
          <w:p w14:paraId="0FAF7618" w14:textId="175CF082" w:rsidR="003C0D33" w:rsidRPr="004559D7" w:rsidRDefault="009B0E85" w:rsidP="003C0D33">
            <w:pPr>
              <w:ind w:firstLine="0"/>
              <w:jc w:val="center"/>
              <w:rPr>
                <w:rFonts w:ascii="宋体" w:hAnsi="宋体" w:cs="宋体"/>
              </w:rPr>
            </w:pPr>
            <w:r>
              <w:rPr>
                <w:rFonts w:ascii="宋体" w:hAnsi="宋体" w:cs="宋体"/>
              </w:rPr>
              <w:t>String</w:t>
            </w:r>
          </w:p>
        </w:tc>
        <w:tc>
          <w:tcPr>
            <w:tcW w:w="4547" w:type="dxa"/>
            <w:tcBorders>
              <w:left w:val="single" w:sz="4" w:space="0" w:color="auto"/>
            </w:tcBorders>
          </w:tcPr>
          <w:p w14:paraId="59523CC7" w14:textId="63D0D252" w:rsidR="003C0D33" w:rsidRPr="004559D7" w:rsidRDefault="009B0E85" w:rsidP="003C0D33">
            <w:pPr>
              <w:ind w:firstLine="0"/>
              <w:rPr>
                <w:rFonts w:ascii="宋体" w:hAnsi="宋体" w:cs="宋体"/>
              </w:rPr>
            </w:pPr>
            <w:r>
              <w:rPr>
                <w:rFonts w:ascii="宋体" w:hAnsi="宋体" w:cs="宋体" w:hint="eastAsia"/>
              </w:rPr>
              <w:t>瓦片金字塔的唯一标示</w:t>
            </w:r>
          </w:p>
        </w:tc>
      </w:tr>
      <w:tr w:rsidR="009F6CFD" w14:paraId="306D3C0E" w14:textId="77777777" w:rsidTr="003C0D33">
        <w:tc>
          <w:tcPr>
            <w:tcW w:w="1998" w:type="dxa"/>
          </w:tcPr>
          <w:p w14:paraId="70AAD66D" w14:textId="32F9DEAF" w:rsidR="009F6CFD" w:rsidRDefault="009F6CFD" w:rsidP="003C0D33">
            <w:pPr>
              <w:ind w:firstLine="0"/>
              <w:jc w:val="center"/>
              <w:rPr>
                <w:rFonts w:ascii="宋体" w:hAnsi="宋体" w:cs="宋体"/>
              </w:rPr>
            </w:pPr>
            <w:r>
              <w:rPr>
                <w:rFonts w:ascii="宋体" w:hAnsi="宋体" w:cs="宋体" w:hint="eastAsia"/>
              </w:rPr>
              <w:t>tileMatrixSetLink</w:t>
            </w:r>
          </w:p>
        </w:tc>
        <w:tc>
          <w:tcPr>
            <w:tcW w:w="1710" w:type="dxa"/>
            <w:tcBorders>
              <w:right w:val="single" w:sz="4" w:space="0" w:color="auto"/>
            </w:tcBorders>
          </w:tcPr>
          <w:p w14:paraId="64F110BA" w14:textId="66ABC3E0" w:rsidR="009F6CFD" w:rsidRDefault="009F6CFD" w:rsidP="003C0D33">
            <w:pPr>
              <w:ind w:firstLine="0"/>
              <w:jc w:val="center"/>
              <w:rPr>
                <w:rFonts w:ascii="宋体" w:hAnsi="宋体" w:cs="宋体"/>
              </w:rPr>
            </w:pPr>
            <w:r>
              <w:rPr>
                <w:rFonts w:ascii="宋体" w:hAnsi="宋体" w:cs="宋体" w:hint="eastAsia"/>
              </w:rPr>
              <w:t>TileMatrixSetLink</w:t>
            </w:r>
          </w:p>
        </w:tc>
        <w:tc>
          <w:tcPr>
            <w:tcW w:w="4547" w:type="dxa"/>
            <w:tcBorders>
              <w:left w:val="single" w:sz="4" w:space="0" w:color="auto"/>
            </w:tcBorders>
          </w:tcPr>
          <w:p w14:paraId="0F1B969A" w14:textId="515A0A8F" w:rsidR="009F6CFD" w:rsidRDefault="009F6CFD" w:rsidP="003C0D33">
            <w:pPr>
              <w:ind w:firstLine="0"/>
              <w:rPr>
                <w:rFonts w:ascii="宋体" w:hAnsi="宋体" w:cs="宋体"/>
              </w:rPr>
            </w:pPr>
            <w:r>
              <w:rPr>
                <w:rFonts w:ascii="宋体" w:hAnsi="宋体" w:cs="宋体" w:hint="eastAsia"/>
              </w:rPr>
              <w:t>该瓦片金字塔所有瓦片矩阵的引用</w:t>
            </w:r>
            <w:r w:rsidR="00293584">
              <w:rPr>
                <w:rFonts w:ascii="宋体" w:hAnsi="宋体" w:cs="宋体" w:hint="eastAsia"/>
              </w:rPr>
              <w:t>，以及该瓦片矩阵的行列号范围</w:t>
            </w:r>
            <w:r w:rsidR="004F28AF">
              <w:rPr>
                <w:rFonts w:ascii="宋体" w:hAnsi="宋体" w:cs="宋体" w:hint="eastAsia"/>
              </w:rPr>
              <w:t>（可选）</w:t>
            </w:r>
          </w:p>
        </w:tc>
      </w:tr>
      <w:tr w:rsidR="009F6CFD" w14:paraId="1BFC14A1" w14:textId="77777777" w:rsidTr="003C0D33">
        <w:tc>
          <w:tcPr>
            <w:tcW w:w="1998" w:type="dxa"/>
          </w:tcPr>
          <w:p w14:paraId="6C546B06" w14:textId="2EAC6E91" w:rsidR="009F6CFD" w:rsidRDefault="009F6CFD" w:rsidP="003C0D33">
            <w:pPr>
              <w:ind w:firstLine="0"/>
              <w:jc w:val="center"/>
              <w:rPr>
                <w:rFonts w:ascii="宋体" w:hAnsi="宋体" w:cs="宋体"/>
              </w:rPr>
            </w:pPr>
            <w:r>
              <w:rPr>
                <w:rFonts w:ascii="宋体" w:hAnsi="宋体" w:cs="宋体" w:hint="eastAsia"/>
              </w:rPr>
              <w:t>wGS84BoundingBox</w:t>
            </w:r>
          </w:p>
        </w:tc>
        <w:tc>
          <w:tcPr>
            <w:tcW w:w="1710" w:type="dxa"/>
            <w:tcBorders>
              <w:right w:val="single" w:sz="4" w:space="0" w:color="auto"/>
            </w:tcBorders>
          </w:tcPr>
          <w:p w14:paraId="7D9AACCD" w14:textId="16ADD9F4" w:rsidR="009F6CFD" w:rsidRDefault="009F6CFD" w:rsidP="003C0D33">
            <w:pPr>
              <w:ind w:firstLine="0"/>
              <w:jc w:val="center"/>
              <w:rPr>
                <w:rFonts w:ascii="宋体" w:hAnsi="宋体" w:cs="宋体"/>
              </w:rPr>
            </w:pPr>
            <w:r>
              <w:rPr>
                <w:rFonts w:ascii="宋体" w:hAnsi="宋体" w:cs="宋体" w:hint="eastAsia"/>
              </w:rPr>
              <w:t>WGS84BoundingBox</w:t>
            </w:r>
          </w:p>
        </w:tc>
        <w:tc>
          <w:tcPr>
            <w:tcW w:w="4547" w:type="dxa"/>
            <w:tcBorders>
              <w:left w:val="single" w:sz="4" w:space="0" w:color="auto"/>
            </w:tcBorders>
          </w:tcPr>
          <w:p w14:paraId="31E43CC5" w14:textId="59EE648D" w:rsidR="009F6CFD" w:rsidRDefault="009F6CFD" w:rsidP="003C0D33">
            <w:pPr>
              <w:ind w:firstLine="0"/>
              <w:rPr>
                <w:rFonts w:ascii="宋体" w:hAnsi="宋体" w:cs="宋体"/>
              </w:rPr>
            </w:pPr>
            <w:r>
              <w:rPr>
                <w:rFonts w:ascii="宋体" w:hAnsi="宋体" w:cs="宋体" w:hint="eastAsia"/>
              </w:rPr>
              <w:t>该</w:t>
            </w:r>
            <w:r w:rsidR="00F73B8F">
              <w:rPr>
                <w:rFonts w:ascii="宋体" w:hAnsi="宋体" w:cs="宋体" w:hint="eastAsia"/>
              </w:rPr>
              <w:t>瓦片金字塔</w:t>
            </w:r>
            <w:r>
              <w:rPr>
                <w:rFonts w:ascii="宋体" w:hAnsi="宋体" w:cs="宋体" w:hint="eastAsia"/>
              </w:rPr>
              <w:t>对应的地理范围</w:t>
            </w:r>
          </w:p>
        </w:tc>
      </w:tr>
      <w:tr w:rsidR="003C0D33" w14:paraId="68768E17" w14:textId="77777777" w:rsidTr="003C0D33">
        <w:tc>
          <w:tcPr>
            <w:tcW w:w="1998" w:type="dxa"/>
          </w:tcPr>
          <w:p w14:paraId="6A032D04" w14:textId="5309EDBC" w:rsidR="003C0D33" w:rsidRDefault="009F6CFD" w:rsidP="003C0D33">
            <w:pPr>
              <w:ind w:firstLine="0"/>
              <w:jc w:val="center"/>
              <w:rPr>
                <w:rFonts w:ascii="宋体" w:hAnsi="宋体" w:cs="宋体"/>
              </w:rPr>
            </w:pPr>
            <w:r>
              <w:rPr>
                <w:rFonts w:ascii="宋体" w:hAnsi="宋体" w:cs="宋体" w:hint="eastAsia"/>
              </w:rPr>
              <w:t>Format</w:t>
            </w:r>
          </w:p>
        </w:tc>
        <w:tc>
          <w:tcPr>
            <w:tcW w:w="1710" w:type="dxa"/>
            <w:tcBorders>
              <w:right w:val="single" w:sz="4" w:space="0" w:color="auto"/>
            </w:tcBorders>
          </w:tcPr>
          <w:p w14:paraId="16E2D0DE" w14:textId="3E854AD3" w:rsidR="003C0D33" w:rsidRDefault="009F6CFD" w:rsidP="003C0D33">
            <w:pPr>
              <w:ind w:firstLine="0"/>
              <w:jc w:val="center"/>
              <w:rPr>
                <w:rFonts w:ascii="宋体" w:hAnsi="宋体" w:cs="宋体"/>
              </w:rPr>
            </w:pPr>
            <w:r>
              <w:rPr>
                <w:rFonts w:ascii="宋体" w:hAnsi="宋体" w:cs="宋体"/>
              </w:rPr>
              <w:t>S</w:t>
            </w:r>
            <w:r>
              <w:rPr>
                <w:rFonts w:ascii="宋体" w:hAnsi="宋体" w:cs="宋体" w:hint="eastAsia"/>
              </w:rPr>
              <w:t>tring</w:t>
            </w:r>
          </w:p>
        </w:tc>
        <w:tc>
          <w:tcPr>
            <w:tcW w:w="4547" w:type="dxa"/>
            <w:tcBorders>
              <w:left w:val="single" w:sz="4" w:space="0" w:color="auto"/>
            </w:tcBorders>
          </w:tcPr>
          <w:p w14:paraId="16738308" w14:textId="56583A07" w:rsidR="003C0D33" w:rsidRDefault="009F6CFD" w:rsidP="003C0D33">
            <w:pPr>
              <w:ind w:firstLine="0"/>
              <w:rPr>
                <w:rFonts w:ascii="宋体" w:hAnsi="宋体" w:cs="宋体"/>
              </w:rPr>
            </w:pPr>
            <w:r>
              <w:rPr>
                <w:rFonts w:ascii="宋体" w:hAnsi="宋体" w:cs="宋体" w:hint="eastAsia"/>
              </w:rPr>
              <w:t>瓦片对应的图片格式</w:t>
            </w:r>
          </w:p>
        </w:tc>
      </w:tr>
    </w:tbl>
    <w:p w14:paraId="1D223584" w14:textId="77777777" w:rsidR="003C0D33" w:rsidRDefault="003C0D33" w:rsidP="005A7084">
      <w:pPr>
        <w:rPr>
          <w:rFonts w:ascii="宋体" w:hAnsi="宋体" w:cs="宋体"/>
        </w:rPr>
      </w:pPr>
    </w:p>
    <w:p w14:paraId="60E55B07" w14:textId="29E2DDC0" w:rsidR="00263EA7" w:rsidRDefault="00263EA7" w:rsidP="00263EA7">
      <w:pPr>
        <w:pStyle w:val="Caption"/>
        <w:keepNext/>
      </w:pPr>
      <w:bookmarkStart w:id="256" w:name="_Ref286750995"/>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3</w:t>
      </w:r>
      <w:r w:rsidR="00B955A5">
        <w:fldChar w:fldCharType="end"/>
      </w:r>
      <w:r>
        <w:rPr>
          <w:rFonts w:hint="eastAsia"/>
        </w:rPr>
        <w:t xml:space="preserve"> TileMatrixSet </w:t>
      </w:r>
      <w:r>
        <w:rPr>
          <w:rFonts w:hint="eastAsia"/>
        </w:rPr>
        <w:t>类结构描述</w:t>
      </w:r>
      <w:bookmarkEnd w:id="256"/>
    </w:p>
    <w:tbl>
      <w:tblPr>
        <w:tblpPr w:leftFromText="180" w:rightFromText="180" w:vertAnchor="text"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263EA7" w:rsidRPr="001D0EA8" w14:paraId="45AF67D3" w14:textId="77777777" w:rsidTr="003913E1">
        <w:tc>
          <w:tcPr>
            <w:tcW w:w="2283" w:type="dxa"/>
            <w:shd w:val="clear" w:color="auto" w:fill="auto"/>
          </w:tcPr>
          <w:p w14:paraId="295B3AB8" w14:textId="77777777" w:rsidR="00263EA7" w:rsidRPr="00C13D95" w:rsidRDefault="00263EA7" w:rsidP="003913E1">
            <w:pPr>
              <w:jc w:val="center"/>
              <w:rPr>
                <w:rFonts w:ascii="宋体" w:hAnsi="宋体" w:cs="宋体"/>
                <w:b/>
              </w:rPr>
            </w:pPr>
            <w:r>
              <w:rPr>
                <w:rFonts w:ascii="宋体" w:hAnsi="宋体" w:cs="宋体" w:hint="eastAsia"/>
                <w:b/>
              </w:rPr>
              <w:t>名称</w:t>
            </w:r>
          </w:p>
        </w:tc>
        <w:tc>
          <w:tcPr>
            <w:tcW w:w="2337" w:type="dxa"/>
            <w:tcBorders>
              <w:right w:val="single" w:sz="4" w:space="0" w:color="auto"/>
            </w:tcBorders>
            <w:shd w:val="clear" w:color="auto" w:fill="auto"/>
          </w:tcPr>
          <w:p w14:paraId="2BE8692E" w14:textId="77777777" w:rsidR="00263EA7" w:rsidRPr="00C13D95" w:rsidRDefault="00263EA7" w:rsidP="003913E1">
            <w:pPr>
              <w:ind w:firstLine="0"/>
              <w:jc w:val="center"/>
              <w:rPr>
                <w:rFonts w:ascii="宋体" w:hAnsi="宋体" w:cs="宋体"/>
                <w:b/>
              </w:rPr>
            </w:pPr>
            <w:r>
              <w:rPr>
                <w:rFonts w:ascii="宋体" w:hAnsi="宋体" w:cs="宋体" w:hint="eastAsia"/>
                <w:b/>
              </w:rPr>
              <w:t>类型</w:t>
            </w:r>
          </w:p>
        </w:tc>
        <w:tc>
          <w:tcPr>
            <w:tcW w:w="3635" w:type="dxa"/>
            <w:tcBorders>
              <w:left w:val="single" w:sz="4" w:space="0" w:color="auto"/>
            </w:tcBorders>
            <w:shd w:val="clear" w:color="auto" w:fill="auto"/>
          </w:tcPr>
          <w:p w14:paraId="0E17E4C1" w14:textId="77777777" w:rsidR="00263EA7" w:rsidRPr="001D0EA8" w:rsidRDefault="00263EA7" w:rsidP="003913E1">
            <w:pPr>
              <w:ind w:left="72" w:firstLine="0"/>
              <w:jc w:val="center"/>
              <w:rPr>
                <w:b/>
              </w:rPr>
            </w:pPr>
            <w:r w:rsidRPr="001D0EA8">
              <w:rPr>
                <w:b/>
              </w:rPr>
              <w:t>说明</w:t>
            </w:r>
          </w:p>
        </w:tc>
      </w:tr>
      <w:tr w:rsidR="00263EA7" w:rsidRPr="004559D7" w14:paraId="71CF590A" w14:textId="77777777" w:rsidTr="003913E1">
        <w:tc>
          <w:tcPr>
            <w:tcW w:w="2283" w:type="dxa"/>
          </w:tcPr>
          <w:p w14:paraId="752EEDD4" w14:textId="77777777" w:rsidR="00263EA7" w:rsidRPr="00200829" w:rsidRDefault="00263EA7" w:rsidP="003913E1">
            <w:pPr>
              <w:ind w:firstLine="0"/>
              <w:jc w:val="center"/>
              <w:rPr>
                <w:rFonts w:ascii="宋体" w:hAnsi="宋体" w:cs="宋体"/>
              </w:rPr>
            </w:pPr>
            <w:r w:rsidRPr="009B0E85">
              <w:rPr>
                <w:rFonts w:ascii="宋体" w:hAnsi="宋体" w:cs="宋体"/>
              </w:rPr>
              <w:t>Identifier</w:t>
            </w:r>
          </w:p>
        </w:tc>
        <w:tc>
          <w:tcPr>
            <w:tcW w:w="2337" w:type="dxa"/>
            <w:tcBorders>
              <w:right w:val="single" w:sz="4" w:space="0" w:color="auto"/>
            </w:tcBorders>
          </w:tcPr>
          <w:p w14:paraId="2466D89A" w14:textId="77777777" w:rsidR="00263EA7" w:rsidRPr="004559D7" w:rsidRDefault="00263EA7" w:rsidP="003913E1">
            <w:pPr>
              <w:ind w:firstLine="0"/>
              <w:jc w:val="center"/>
              <w:rPr>
                <w:rFonts w:ascii="宋体" w:hAnsi="宋体" w:cs="宋体"/>
              </w:rPr>
            </w:pPr>
            <w:r>
              <w:rPr>
                <w:rFonts w:ascii="宋体" w:hAnsi="宋体" w:cs="宋体"/>
              </w:rPr>
              <w:t>String</w:t>
            </w:r>
          </w:p>
        </w:tc>
        <w:tc>
          <w:tcPr>
            <w:tcW w:w="3635" w:type="dxa"/>
            <w:tcBorders>
              <w:left w:val="single" w:sz="4" w:space="0" w:color="auto"/>
            </w:tcBorders>
          </w:tcPr>
          <w:p w14:paraId="189045B8" w14:textId="77777777" w:rsidR="00263EA7" w:rsidRPr="004559D7" w:rsidRDefault="00263EA7" w:rsidP="003913E1">
            <w:pPr>
              <w:ind w:firstLine="0"/>
              <w:rPr>
                <w:rFonts w:ascii="宋体" w:hAnsi="宋体" w:cs="宋体"/>
              </w:rPr>
            </w:pPr>
            <w:r>
              <w:rPr>
                <w:rFonts w:ascii="宋体" w:hAnsi="宋体" w:cs="宋体" w:hint="eastAsia"/>
              </w:rPr>
              <w:t>瓦片金字塔的唯一标示</w:t>
            </w:r>
          </w:p>
        </w:tc>
      </w:tr>
      <w:tr w:rsidR="00263EA7" w14:paraId="40B65A05" w14:textId="77777777" w:rsidTr="003913E1">
        <w:tc>
          <w:tcPr>
            <w:tcW w:w="2283" w:type="dxa"/>
          </w:tcPr>
          <w:p w14:paraId="11816482" w14:textId="77777777" w:rsidR="00DC681A" w:rsidRPr="00DC681A" w:rsidRDefault="00DC681A" w:rsidP="003913E1">
            <w:pPr>
              <w:ind w:firstLine="0"/>
              <w:jc w:val="center"/>
              <w:rPr>
                <w:rFonts w:ascii="宋体" w:hAnsi="宋体" w:cs="宋体"/>
              </w:rPr>
            </w:pPr>
            <w:r w:rsidRPr="00DC681A">
              <w:rPr>
                <w:rFonts w:ascii="宋体" w:hAnsi="宋体" w:cs="宋体"/>
              </w:rPr>
              <w:t xml:space="preserve">scaleDenominator </w:t>
            </w:r>
          </w:p>
          <w:p w14:paraId="3A97D37D" w14:textId="2D6EDF83" w:rsidR="00263EA7" w:rsidRDefault="00263EA7" w:rsidP="003913E1">
            <w:pPr>
              <w:ind w:firstLine="0"/>
              <w:jc w:val="center"/>
              <w:rPr>
                <w:rFonts w:ascii="宋体" w:hAnsi="宋体" w:cs="宋体"/>
              </w:rPr>
            </w:pPr>
          </w:p>
        </w:tc>
        <w:tc>
          <w:tcPr>
            <w:tcW w:w="2337" w:type="dxa"/>
            <w:tcBorders>
              <w:right w:val="single" w:sz="4" w:space="0" w:color="auto"/>
            </w:tcBorders>
          </w:tcPr>
          <w:p w14:paraId="6D9929D0" w14:textId="2DAC43D5" w:rsidR="00263EA7" w:rsidRDefault="00DC681A" w:rsidP="003913E1">
            <w:pPr>
              <w:ind w:firstLine="0"/>
              <w:jc w:val="center"/>
              <w:rPr>
                <w:rFonts w:ascii="宋体" w:hAnsi="宋体" w:cs="宋体"/>
              </w:rPr>
            </w:pPr>
            <w:r>
              <w:rPr>
                <w:rFonts w:ascii="宋体" w:hAnsi="宋体" w:cs="宋体"/>
              </w:rPr>
              <w:t>Double</w:t>
            </w:r>
          </w:p>
        </w:tc>
        <w:tc>
          <w:tcPr>
            <w:tcW w:w="3635" w:type="dxa"/>
            <w:tcBorders>
              <w:left w:val="single" w:sz="4" w:space="0" w:color="auto"/>
            </w:tcBorders>
          </w:tcPr>
          <w:p w14:paraId="27E614BD" w14:textId="6C7C161E" w:rsidR="00263EA7" w:rsidRDefault="00DC681A" w:rsidP="003913E1">
            <w:pPr>
              <w:ind w:firstLine="0"/>
              <w:rPr>
                <w:rFonts w:ascii="宋体" w:hAnsi="宋体" w:cs="宋体"/>
              </w:rPr>
            </w:pPr>
            <w:r>
              <w:rPr>
                <w:rFonts w:ascii="宋体" w:hAnsi="宋体" w:cs="宋体" w:hint="eastAsia"/>
              </w:rPr>
              <w:t>该瓦片图层的比例尺分母</w:t>
            </w:r>
          </w:p>
        </w:tc>
      </w:tr>
      <w:tr w:rsidR="00263EA7" w14:paraId="680D447F" w14:textId="77777777" w:rsidTr="003913E1">
        <w:tc>
          <w:tcPr>
            <w:tcW w:w="2283" w:type="dxa"/>
          </w:tcPr>
          <w:p w14:paraId="2EA856F9" w14:textId="4934C60F" w:rsidR="00263EA7" w:rsidRDefault="003913E1" w:rsidP="003913E1">
            <w:pPr>
              <w:ind w:firstLine="0"/>
              <w:jc w:val="center"/>
              <w:rPr>
                <w:rFonts w:ascii="宋体" w:hAnsi="宋体" w:cs="宋体"/>
              </w:rPr>
            </w:pPr>
            <w:r w:rsidRPr="003913E1">
              <w:rPr>
                <w:rFonts w:ascii="宋体" w:hAnsi="宋体" w:cs="宋体"/>
              </w:rPr>
              <w:t>topLeftCorner</w:t>
            </w:r>
          </w:p>
        </w:tc>
        <w:tc>
          <w:tcPr>
            <w:tcW w:w="2337" w:type="dxa"/>
            <w:tcBorders>
              <w:right w:val="single" w:sz="4" w:space="0" w:color="auto"/>
            </w:tcBorders>
          </w:tcPr>
          <w:p w14:paraId="0B1D4A2E" w14:textId="78420E23" w:rsidR="00263EA7" w:rsidRDefault="003913E1" w:rsidP="003913E1">
            <w:pPr>
              <w:ind w:firstLine="0"/>
              <w:jc w:val="center"/>
              <w:rPr>
                <w:rFonts w:ascii="宋体" w:hAnsi="宋体" w:cs="宋体"/>
              </w:rPr>
            </w:pPr>
            <w:r>
              <w:rPr>
                <w:rFonts w:ascii="宋体" w:hAnsi="宋体" w:cs="宋体"/>
              </w:rPr>
              <w:t>D</w:t>
            </w:r>
            <w:r>
              <w:rPr>
                <w:rFonts w:ascii="宋体" w:hAnsi="宋体" w:cs="宋体" w:hint="eastAsia"/>
              </w:rPr>
              <w:t>ouble[2]</w:t>
            </w:r>
          </w:p>
        </w:tc>
        <w:tc>
          <w:tcPr>
            <w:tcW w:w="3635" w:type="dxa"/>
            <w:tcBorders>
              <w:left w:val="single" w:sz="4" w:space="0" w:color="auto"/>
            </w:tcBorders>
          </w:tcPr>
          <w:p w14:paraId="7DB37144" w14:textId="7483BA38" w:rsidR="00263EA7" w:rsidRDefault="003913E1" w:rsidP="003913E1">
            <w:pPr>
              <w:ind w:firstLine="0"/>
              <w:rPr>
                <w:rFonts w:ascii="宋体" w:hAnsi="宋体" w:cs="宋体"/>
              </w:rPr>
            </w:pPr>
            <w:r>
              <w:rPr>
                <w:rFonts w:ascii="宋体" w:hAnsi="宋体" w:cs="宋体" w:hint="eastAsia"/>
              </w:rPr>
              <w:t>该瓦片矩阵在CRS下的坐标</w:t>
            </w:r>
          </w:p>
        </w:tc>
      </w:tr>
      <w:tr w:rsidR="003913E1" w14:paraId="7E5C6424" w14:textId="77777777" w:rsidTr="003913E1">
        <w:tc>
          <w:tcPr>
            <w:tcW w:w="2283" w:type="dxa"/>
          </w:tcPr>
          <w:p w14:paraId="2BB6658C" w14:textId="2FB55910" w:rsidR="003913E1" w:rsidRDefault="003913E1" w:rsidP="003913E1">
            <w:pPr>
              <w:ind w:firstLine="0"/>
              <w:jc w:val="center"/>
              <w:rPr>
                <w:rFonts w:ascii="宋体" w:hAnsi="宋体" w:cs="宋体"/>
              </w:rPr>
            </w:pPr>
            <w:r>
              <w:rPr>
                <w:rFonts w:ascii="宋体" w:hAnsi="宋体" w:cs="宋体"/>
              </w:rPr>
              <w:t>T</w:t>
            </w:r>
            <w:r>
              <w:rPr>
                <w:rFonts w:ascii="宋体" w:hAnsi="宋体" w:cs="宋体" w:hint="eastAsia"/>
              </w:rPr>
              <w:t>ileWidth</w:t>
            </w:r>
          </w:p>
        </w:tc>
        <w:tc>
          <w:tcPr>
            <w:tcW w:w="2337" w:type="dxa"/>
            <w:tcBorders>
              <w:right w:val="single" w:sz="4" w:space="0" w:color="auto"/>
            </w:tcBorders>
          </w:tcPr>
          <w:p w14:paraId="0F627A3D" w14:textId="67E740DA" w:rsidR="003913E1" w:rsidRDefault="003913E1" w:rsidP="003913E1">
            <w:pPr>
              <w:ind w:firstLine="0"/>
              <w:jc w:val="center"/>
              <w:rPr>
                <w:rFonts w:ascii="宋体" w:hAnsi="宋体" w:cs="宋体"/>
              </w:rPr>
            </w:pPr>
            <w:r>
              <w:rPr>
                <w:rFonts w:ascii="宋体" w:hAnsi="宋体" w:cs="宋体"/>
              </w:rPr>
              <w:t>D</w:t>
            </w:r>
            <w:r>
              <w:rPr>
                <w:rFonts w:ascii="宋体" w:hAnsi="宋体" w:cs="宋体" w:hint="eastAsia"/>
              </w:rPr>
              <w:t>ouble</w:t>
            </w:r>
          </w:p>
        </w:tc>
        <w:tc>
          <w:tcPr>
            <w:tcW w:w="3635" w:type="dxa"/>
            <w:tcBorders>
              <w:left w:val="single" w:sz="4" w:space="0" w:color="auto"/>
            </w:tcBorders>
          </w:tcPr>
          <w:p w14:paraId="4FF8297C" w14:textId="7CA5D33D" w:rsidR="003913E1" w:rsidRDefault="003913E1" w:rsidP="003913E1">
            <w:pPr>
              <w:ind w:firstLine="0"/>
              <w:rPr>
                <w:rFonts w:ascii="宋体" w:hAnsi="宋体" w:cs="宋体"/>
              </w:rPr>
            </w:pPr>
            <w:r>
              <w:rPr>
                <w:rFonts w:ascii="宋体" w:hAnsi="宋体" w:cs="宋体" w:hint="eastAsia"/>
              </w:rPr>
              <w:t>一个瓦片的像素宽度</w:t>
            </w:r>
          </w:p>
        </w:tc>
      </w:tr>
      <w:tr w:rsidR="003913E1" w14:paraId="68BFFBD6" w14:textId="77777777" w:rsidTr="003913E1">
        <w:tc>
          <w:tcPr>
            <w:tcW w:w="2283" w:type="dxa"/>
          </w:tcPr>
          <w:p w14:paraId="3D510138" w14:textId="494CF915" w:rsidR="003913E1" w:rsidRDefault="003913E1" w:rsidP="003913E1">
            <w:pPr>
              <w:ind w:firstLine="0"/>
              <w:jc w:val="center"/>
              <w:rPr>
                <w:rFonts w:ascii="宋体" w:hAnsi="宋体" w:cs="宋体"/>
              </w:rPr>
            </w:pPr>
            <w:r>
              <w:rPr>
                <w:rFonts w:ascii="宋体" w:hAnsi="宋体" w:cs="宋体" w:hint="eastAsia"/>
              </w:rPr>
              <w:t>TileHeight</w:t>
            </w:r>
          </w:p>
        </w:tc>
        <w:tc>
          <w:tcPr>
            <w:tcW w:w="2337" w:type="dxa"/>
            <w:tcBorders>
              <w:right w:val="single" w:sz="4" w:space="0" w:color="auto"/>
            </w:tcBorders>
          </w:tcPr>
          <w:p w14:paraId="67A89DE1" w14:textId="7AE150AC"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ABDA717" w14:textId="192D5F18" w:rsidR="003913E1" w:rsidRDefault="003913E1" w:rsidP="003913E1">
            <w:pPr>
              <w:ind w:firstLine="0"/>
              <w:rPr>
                <w:rFonts w:ascii="宋体" w:hAnsi="宋体" w:cs="宋体"/>
              </w:rPr>
            </w:pPr>
            <w:r>
              <w:rPr>
                <w:rFonts w:ascii="宋体" w:hAnsi="宋体" w:cs="宋体" w:hint="eastAsia"/>
              </w:rPr>
              <w:t>一个瓦片的像素高度</w:t>
            </w:r>
          </w:p>
        </w:tc>
      </w:tr>
      <w:tr w:rsidR="003913E1" w14:paraId="47ED4C1A" w14:textId="77777777" w:rsidTr="003913E1">
        <w:tc>
          <w:tcPr>
            <w:tcW w:w="2283" w:type="dxa"/>
          </w:tcPr>
          <w:p w14:paraId="298DACAF" w14:textId="75C9AFAC" w:rsidR="003913E1" w:rsidRDefault="003913E1" w:rsidP="003913E1">
            <w:pPr>
              <w:ind w:firstLine="0"/>
              <w:jc w:val="center"/>
              <w:rPr>
                <w:rFonts w:ascii="宋体" w:hAnsi="宋体" w:cs="宋体"/>
              </w:rPr>
            </w:pPr>
            <w:r>
              <w:rPr>
                <w:rFonts w:ascii="宋体" w:hAnsi="宋体" w:cs="宋体" w:hint="eastAsia"/>
              </w:rPr>
              <w:t>MatrixHeight</w:t>
            </w:r>
          </w:p>
        </w:tc>
        <w:tc>
          <w:tcPr>
            <w:tcW w:w="2337" w:type="dxa"/>
            <w:tcBorders>
              <w:right w:val="single" w:sz="4" w:space="0" w:color="auto"/>
            </w:tcBorders>
          </w:tcPr>
          <w:p w14:paraId="3B267351" w14:textId="2C11C7FB"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D22B7AD" w14:textId="2D9E8BDF" w:rsidR="003913E1" w:rsidRDefault="003913E1" w:rsidP="003913E1">
            <w:pPr>
              <w:ind w:firstLine="0"/>
              <w:rPr>
                <w:rFonts w:ascii="宋体" w:hAnsi="宋体" w:cs="宋体"/>
              </w:rPr>
            </w:pPr>
            <w:r>
              <w:rPr>
                <w:rFonts w:ascii="宋体" w:hAnsi="宋体" w:cs="宋体" w:hint="eastAsia"/>
              </w:rPr>
              <w:t>瓦片图层的像素高度</w:t>
            </w:r>
          </w:p>
        </w:tc>
      </w:tr>
      <w:tr w:rsidR="00263EA7" w14:paraId="22A289DB" w14:textId="77777777" w:rsidTr="003913E1">
        <w:tc>
          <w:tcPr>
            <w:tcW w:w="2283" w:type="dxa"/>
          </w:tcPr>
          <w:p w14:paraId="6009B3A5" w14:textId="5A131FA1" w:rsidR="00263EA7" w:rsidRDefault="003913E1" w:rsidP="003913E1">
            <w:pPr>
              <w:ind w:firstLine="0"/>
              <w:jc w:val="center"/>
              <w:rPr>
                <w:rFonts w:ascii="宋体" w:hAnsi="宋体" w:cs="宋体"/>
              </w:rPr>
            </w:pPr>
            <w:r>
              <w:rPr>
                <w:rFonts w:ascii="宋体" w:hAnsi="宋体" w:cs="宋体"/>
              </w:rPr>
              <w:t>M</w:t>
            </w:r>
            <w:r>
              <w:rPr>
                <w:rFonts w:ascii="宋体" w:hAnsi="宋体" w:cs="宋体" w:hint="eastAsia"/>
              </w:rPr>
              <w:t>atrixWidth</w:t>
            </w:r>
          </w:p>
        </w:tc>
        <w:tc>
          <w:tcPr>
            <w:tcW w:w="2337" w:type="dxa"/>
            <w:tcBorders>
              <w:right w:val="single" w:sz="4" w:space="0" w:color="auto"/>
            </w:tcBorders>
          </w:tcPr>
          <w:p w14:paraId="6F3DB647" w14:textId="73521A9C" w:rsidR="00263EA7"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2D86ACDE" w14:textId="361D6ECF" w:rsidR="00263EA7" w:rsidRDefault="003913E1" w:rsidP="003913E1">
            <w:pPr>
              <w:ind w:firstLine="0"/>
              <w:rPr>
                <w:rFonts w:ascii="宋体" w:hAnsi="宋体" w:cs="宋体"/>
              </w:rPr>
            </w:pPr>
            <w:r>
              <w:rPr>
                <w:rFonts w:ascii="宋体" w:hAnsi="宋体" w:cs="宋体" w:hint="eastAsia"/>
              </w:rPr>
              <w:t>瓦片图层的像素宽度</w:t>
            </w:r>
          </w:p>
        </w:tc>
      </w:tr>
    </w:tbl>
    <w:p w14:paraId="003C6E2C" w14:textId="27B7B685" w:rsidR="00263EA7" w:rsidRDefault="00D01EBF" w:rsidP="00D01EBF">
      <w:pPr>
        <w:pStyle w:val="Heading4"/>
      </w:pPr>
      <w:bookmarkStart w:id="257" w:name="_Toc286941676"/>
      <w:r>
        <w:t xml:space="preserve"> </w:t>
      </w:r>
      <w:r w:rsidR="00263EA7" w:rsidRPr="00263EA7">
        <w:rPr>
          <w:rFonts w:hint="eastAsia"/>
        </w:rPr>
        <w:t>Tile</w:t>
      </w:r>
      <w:bookmarkEnd w:id="257"/>
    </w:p>
    <w:p w14:paraId="71D40651" w14:textId="738BB887" w:rsidR="003A30FD" w:rsidRDefault="00884546" w:rsidP="003A30FD">
      <w:pPr>
        <w:rPr>
          <w:rFonts w:ascii="宋体" w:hAnsi="宋体" w:cs="宋体"/>
        </w:rPr>
      </w:pPr>
      <w:r>
        <w:rPr>
          <w:rFonts w:ascii="宋体" w:hAnsi="宋体" w:cs="宋体" w:hint="eastAsia"/>
        </w:rPr>
        <w:t>本论文主要论述基于Restful架构风格提供的接口。</w:t>
      </w:r>
    </w:p>
    <w:p w14:paraId="52330469" w14:textId="6EDC1C24" w:rsidR="003A30FD" w:rsidRDefault="003A30FD" w:rsidP="003A30FD">
      <w:pPr>
        <w:rPr>
          <w:rFonts w:ascii="宋体" w:hAnsi="宋体" w:cs="宋体"/>
        </w:rPr>
      </w:pPr>
      <w:r>
        <w:rPr>
          <w:rFonts w:ascii="宋体" w:hAnsi="宋体" w:cs="宋体" w:hint="eastAsia"/>
        </w:rPr>
        <w:t>客户通过URL想服务器发出</w:t>
      </w:r>
      <w:r w:rsidR="004E5CF0">
        <w:rPr>
          <w:rFonts w:ascii="宋体" w:hAnsi="宋体" w:cs="宋体" w:hint="eastAsia"/>
        </w:rPr>
        <w:t>请求来获得对应瓦片，请求Url格式如下：</w:t>
      </w:r>
    </w:p>
    <w:p w14:paraId="308FA0B8" w14:textId="64178A68" w:rsidR="004E5CF0" w:rsidRPr="004E5CF0" w:rsidRDefault="004E5CF0" w:rsidP="004E5CF0">
      <w:pPr>
        <w:pStyle w:val="Reference"/>
        <w:rPr>
          <w:rStyle w:val="IntenseEmphasis"/>
        </w:rPr>
      </w:pPr>
      <w:r w:rsidRPr="004E5CF0">
        <w:rPr>
          <w:rStyle w:val="IntenseEmphasis"/>
        </w:rPr>
        <w:t>http://</w:t>
      </w:r>
      <w:r w:rsidRPr="004E5CF0">
        <w:rPr>
          <w:rStyle w:val="IntenseEmphasis"/>
          <w:rFonts w:hint="eastAsia"/>
        </w:rPr>
        <w:t>host</w:t>
      </w:r>
      <w:r w:rsidRPr="004E5CF0">
        <w:rPr>
          <w:rStyle w:val="IntenseEmphasis"/>
        </w:rPr>
        <w:t>/</w:t>
      </w:r>
      <w:r w:rsidRPr="004E5CF0">
        <w:rPr>
          <w:rStyle w:val="IntenseEmphasis"/>
          <w:rFonts w:hint="eastAsia"/>
        </w:rPr>
        <w:t>{layer}</w:t>
      </w:r>
      <w:r w:rsidRPr="004E5CF0">
        <w:rPr>
          <w:rStyle w:val="IntenseEmphasis"/>
        </w:rPr>
        <w:t>/</w:t>
      </w:r>
      <w:r w:rsidRPr="004E5CF0">
        <w:rPr>
          <w:rStyle w:val="IntenseEmphasis"/>
          <w:rFonts w:hint="eastAsia"/>
        </w:rPr>
        <w:t>{CRS}</w:t>
      </w:r>
      <w:r w:rsidRPr="004E5CF0">
        <w:rPr>
          <w:rStyle w:val="IntenseEmphasis"/>
        </w:rPr>
        <w:t xml:space="preserve"> /{Til</w:t>
      </w:r>
      <w:r>
        <w:rPr>
          <w:rStyle w:val="IntenseEmphasis"/>
        </w:rPr>
        <w:t>eMatrix}/{TileRow}/{TileCol}.{format}</w:t>
      </w:r>
    </w:p>
    <w:p w14:paraId="2548151D" w14:textId="486D6730" w:rsidR="00C10E74" w:rsidRDefault="00884546" w:rsidP="00E57E7B">
      <w:pPr>
        <w:rPr>
          <w:rFonts w:ascii="宋体" w:hAnsi="宋体" w:cs="宋体"/>
        </w:rPr>
      </w:pPr>
      <w:r w:rsidRPr="004E5CF0">
        <w:rPr>
          <w:rFonts w:ascii="宋体" w:hAnsi="宋体" w:cs="宋体" w:hint="eastAsia"/>
        </w:rPr>
        <w:t>返回值：</w:t>
      </w:r>
      <w:r w:rsidR="00A05B2B">
        <w:rPr>
          <w:rFonts w:ascii="宋体" w:hAnsi="宋体" w:cs="宋体" w:hint="eastAsia"/>
        </w:rPr>
        <w:t>对应格式的图片。</w:t>
      </w:r>
      <w:r w:rsidR="00C10E74">
        <w:rPr>
          <w:rFonts w:ascii="宋体" w:hAnsi="宋体" w:cs="宋体"/>
        </w:rPr>
        <w:br w:type="page"/>
      </w:r>
    </w:p>
    <w:p w14:paraId="6749A629" w14:textId="6D3388BE" w:rsidR="00B26C9E" w:rsidRPr="00B26C9E" w:rsidRDefault="00B26C9E" w:rsidP="00D11BAE">
      <w:pPr>
        <w:pStyle w:val="Heading3"/>
      </w:pPr>
      <w:r>
        <w:rPr>
          <w:rFonts w:hint="eastAsia"/>
        </w:rPr>
        <w:t xml:space="preserve"> </w:t>
      </w:r>
      <w:bookmarkStart w:id="258" w:name="_Toc286941677"/>
      <w:r w:rsidRPr="00B26C9E">
        <w:rPr>
          <w:rFonts w:hint="eastAsia"/>
        </w:rPr>
        <w:t>以</w:t>
      </w:r>
      <w:r w:rsidR="00260F75">
        <w:rPr>
          <w:rFonts w:hint="eastAsia"/>
        </w:rPr>
        <w:t>Bing</w:t>
      </w:r>
      <w:r w:rsidRPr="00B26C9E">
        <w:rPr>
          <w:rFonts w:hint="eastAsia"/>
        </w:rPr>
        <w:t>地图为例说明</w:t>
      </w:r>
      <w:r w:rsidRPr="00B26C9E">
        <w:rPr>
          <w:rFonts w:hint="eastAsia"/>
        </w:rPr>
        <w:t>WMTS</w:t>
      </w:r>
      <w:r w:rsidRPr="00B26C9E">
        <w:rPr>
          <w:rFonts w:hint="eastAsia"/>
        </w:rPr>
        <w:t>数据源的消费方式</w:t>
      </w:r>
      <w:bookmarkEnd w:id="258"/>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59"/>
      <w:r w:rsidR="00B866EC">
        <w:rPr>
          <w:rFonts w:ascii="宋体" w:hAnsi="宋体" w:cs="宋体" w:hint="eastAsia"/>
        </w:rPr>
        <w:t>JSON</w:t>
      </w:r>
      <w:commentRangeEnd w:id="259"/>
      <w:r w:rsidR="00937B8A">
        <w:rPr>
          <w:rStyle w:val="CommentReference"/>
        </w:rPr>
        <w:commentReference w:id="259"/>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3</w:t>
      </w:r>
      <w:r w:rsidR="00D11BAE">
        <w:rPr>
          <w:rFonts w:hint="eastAsia"/>
        </w:rPr>
        <w:t xml:space="preserve"> IOS.GIS.Common.Tool</w:t>
      </w:r>
      <w:r w:rsidR="00D11BAE">
        <w:rPr>
          <w:rFonts w:hint="eastAsia"/>
        </w:rPr>
        <w:t>加载</w:t>
      </w:r>
      <w:r w:rsidR="00D11BAE">
        <w:rPr>
          <w:rFonts w:hint="eastAsia"/>
        </w:rPr>
        <w:t>Bing</w:t>
      </w:r>
      <w:r w:rsidR="00D11BAE">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6EC29D01" w14:textId="260F3672" w:rsidR="00757D6C" w:rsidRDefault="00C10E74" w:rsidP="00FF42D0">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FF42D0">
        <w:rPr>
          <w:rFonts w:ascii="宋体" w:hAnsi="宋体" w:cs="宋体"/>
          <w:noProof/>
          <w:lang w:eastAsia="en-US"/>
        </w:rPr>
        <w:drawing>
          <wp:inline distT="0" distB="0" distL="0" distR="0" wp14:anchorId="134EC5B0" wp14:editId="2F568616">
            <wp:extent cx="5104765" cy="3142791"/>
            <wp:effectExtent l="0" t="0" r="635" b="698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4765" cy="3142791"/>
                    </a:xfrm>
                    <a:prstGeom prst="rect">
                      <a:avLst/>
                    </a:prstGeom>
                    <a:noFill/>
                    <a:ln>
                      <a:noFill/>
                    </a:ln>
                  </pic:spPr>
                </pic:pic>
              </a:graphicData>
            </a:graphic>
          </wp:inline>
        </w:drawing>
      </w:r>
      <w:r>
        <w:rPr>
          <w:rFonts w:ascii="宋体" w:hAnsi="宋体" w:cs="宋体"/>
        </w:rPr>
        <w:fldChar w:fldCharType="end"/>
      </w:r>
      <w:r>
        <w:rPr>
          <w:rFonts w:ascii="宋体" w:hAnsi="宋体" w:cs="宋体" w:hint="eastAsia"/>
        </w:rPr>
        <w:t xml:space="preserve"> </w:t>
      </w:r>
      <w:bookmarkStart w:id="260" w:name="_Ref286849480"/>
      <w:r w:rsidR="00F17DAC">
        <w:rPr>
          <w:rFonts w:hint="eastAsia"/>
        </w:rPr>
        <w:t>图</w:t>
      </w:r>
      <w:r w:rsidR="00F17DAC">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3</w:t>
      </w:r>
      <w:r w:rsidR="00B912AA">
        <w:fldChar w:fldCharType="end"/>
      </w:r>
      <w:r w:rsidR="00F17DAC">
        <w:rPr>
          <w:rFonts w:hint="eastAsia"/>
        </w:rPr>
        <w:t xml:space="preserve"> IOS.GIS.Common.Tool</w:t>
      </w:r>
      <w:r w:rsidR="00F17DAC">
        <w:rPr>
          <w:rFonts w:hint="eastAsia"/>
        </w:rPr>
        <w:t>加载</w:t>
      </w:r>
      <w:r w:rsidR="00F17DAC">
        <w:rPr>
          <w:rFonts w:hint="eastAsia"/>
        </w:rPr>
        <w:t>Bing</w:t>
      </w:r>
      <w:r w:rsidR="00F17DAC">
        <w:rPr>
          <w:rFonts w:hint="eastAsia"/>
        </w:rPr>
        <w:t>地图过程</w:t>
      </w:r>
      <w:bookmarkEnd w:id="260"/>
    </w:p>
    <w:p w14:paraId="101D124E" w14:textId="27435B22" w:rsidR="00757D6C" w:rsidRDefault="00CA6338" w:rsidP="00CA6338">
      <w:pPr>
        <w:pStyle w:val="Heading4"/>
      </w:pPr>
      <w:bookmarkStart w:id="261" w:name="_Toc286941678"/>
      <w:r>
        <w:rPr>
          <w:rFonts w:hint="eastAsia"/>
        </w:rPr>
        <w:t xml:space="preserve"> </w:t>
      </w:r>
      <w:r w:rsidR="00757D6C" w:rsidRPr="00757D6C">
        <w:rPr>
          <w:rFonts w:hint="eastAsia"/>
        </w:rPr>
        <w:t>加载</w:t>
      </w:r>
      <w:r w:rsidR="00757D6C" w:rsidRPr="00757D6C">
        <w:rPr>
          <w:rFonts w:hint="eastAsia"/>
        </w:rPr>
        <w:t>Bing</w:t>
      </w:r>
      <w:r w:rsidR="00757D6C" w:rsidRPr="00757D6C">
        <w:rPr>
          <w:rFonts w:hint="eastAsia"/>
        </w:rPr>
        <w:t>地图</w:t>
      </w:r>
      <w:r w:rsidR="00DB2543">
        <w:rPr>
          <w:rFonts w:hint="eastAsia"/>
        </w:rPr>
        <w:t>的实现</w:t>
      </w:r>
      <w:bookmarkEnd w:id="261"/>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62" w:name="_Toc286941679"/>
      <w:r>
        <w:rPr>
          <w:rFonts w:ascii="黑体" w:hAnsi="黑体" w:cs="黑体" w:hint="eastAsia"/>
        </w:rPr>
        <w:t>Bing</w:t>
      </w:r>
      <w:r w:rsidR="00FE3737">
        <w:rPr>
          <w:rFonts w:hint="eastAsia"/>
        </w:rPr>
        <w:t>地图常量</w:t>
      </w:r>
      <w:bookmarkEnd w:id="262"/>
    </w:p>
    <w:p w14:paraId="390E1BA4" w14:textId="66AEA27C"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比例尺、像素坐标系、瓦片坐标系和</w:t>
      </w:r>
      <w:r w:rsidR="0014467E">
        <w:rPr>
          <w:rFonts w:ascii="宋体" w:hAnsi="宋体" w:cs="宋体" w:hint="eastAsia"/>
        </w:rPr>
        <w:t>，具体如下表：</w:t>
      </w:r>
    </w:p>
    <w:p w14:paraId="130D9C2F" w14:textId="2CA1020F" w:rsidR="004219B2" w:rsidRDefault="004219B2" w:rsidP="004219B2">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4</w:t>
      </w:r>
      <w:r w:rsidR="00B955A5">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3FFE8554" w:rsidR="004219B2" w:rsidRDefault="007D29B6" w:rsidP="005379AE">
            <w:pPr>
              <w:tabs>
                <w:tab w:val="center" w:pos="1051"/>
              </w:tabs>
              <w:ind w:firstLine="0"/>
              <w:jc w:val="center"/>
              <w:rPr>
                <w:rFonts w:ascii="宋体" w:hAnsi="宋体" w:cs="宋体"/>
              </w:rPr>
            </w:pPr>
            <w:r>
              <w:rPr>
                <w:rFonts w:ascii="宋体" w:hAnsi="宋体" w:cs="宋体" w:hint="eastAsia"/>
              </w:rPr>
              <w:t>像素坐标系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Bing</w:t>
            </w:r>
            <w:r>
              <w:rPr>
                <w:rFonts w:hint="eastAsia"/>
              </w:rPr>
              <w:t>瓦片坐标系和</w:t>
            </w:r>
            <w:r w:rsidRPr="00DB2543">
              <w:rPr>
                <w:rFonts w:hint="eastAsia"/>
              </w:rPr>
              <w:t>四叉树键值</w:t>
            </w:r>
            <w:r>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pPr>
      <w:bookmarkStart w:id="263" w:name="_Ref286866386"/>
      <w:bookmarkStart w:id="264" w:name="_Toc286941680"/>
      <w:r>
        <w:t>Bing</w:t>
      </w:r>
      <w:r>
        <w:rPr>
          <w:rFonts w:hint="eastAsia"/>
        </w:rPr>
        <w:t>地图比例尺和缩放等级</w:t>
      </w:r>
      <w:bookmarkEnd w:id="263"/>
      <w:bookmarkEnd w:id="264"/>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51FDAAF2" w:rsidR="0024335A" w:rsidRDefault="0024335A" w:rsidP="009F736D">
      <w:pPr>
        <w:pStyle w:val="Caption"/>
      </w:pPr>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4</w:t>
      </w:r>
      <w:r w:rsidR="00B912AA">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2A65274E" w:rsidR="00E7155D" w:rsidRDefault="00EC618D" w:rsidP="00CD4ACF">
      <w:pPr>
        <w:pStyle w:val="Heading5"/>
      </w:pPr>
      <w:bookmarkStart w:id="265" w:name="_Ref286932928"/>
      <w:bookmarkStart w:id="266" w:name="_Toc286941681"/>
      <w:r>
        <w:rPr>
          <w:rFonts w:hint="eastAsia"/>
        </w:rPr>
        <w:t>Bing</w:t>
      </w:r>
      <w:r w:rsidR="004677F6">
        <w:rPr>
          <w:rFonts w:hint="eastAsia"/>
        </w:rPr>
        <w:t>瓦片像素</w:t>
      </w:r>
      <w:r w:rsidR="004967AB">
        <w:rPr>
          <w:rFonts w:hint="eastAsia"/>
        </w:rPr>
        <w:t>坐标系</w:t>
      </w:r>
      <w:bookmarkEnd w:id="265"/>
      <w:bookmarkEnd w:id="266"/>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C25BD7">
      <w:pPr>
        <w:pStyle w:val="ListParagraph"/>
        <w:numPr>
          <w:ilvl w:val="0"/>
          <w:numId w:val="15"/>
        </w:numPr>
      </w:pPr>
      <w:r w:rsidRPr="00154133">
        <w:rPr>
          <w:rFonts w:hint="eastAsia"/>
        </w:rPr>
        <w:t>原点在地图的左上角，向右向下为正方向；</w:t>
      </w:r>
    </w:p>
    <w:p w14:paraId="5AA170D5" w14:textId="003F416B" w:rsidR="004125CB" w:rsidRPr="00154133" w:rsidRDefault="004125CB" w:rsidP="00C25BD7">
      <w:pPr>
        <w:pStyle w:val="ListParagraph"/>
        <w:numPr>
          <w:ilvl w:val="0"/>
          <w:numId w:val="15"/>
        </w:numPr>
      </w:pPr>
      <w:r w:rsidRPr="00154133">
        <w:rPr>
          <w:rFonts w:hint="eastAsia"/>
        </w:rPr>
        <w:t>每一集的坐标系最大值为(地图宽度 - 1, 地图高度 - 1)</w:t>
      </w:r>
    </w:p>
    <w:p w14:paraId="3BE5203B" w14:textId="3981E70E" w:rsidR="004125CB" w:rsidRPr="00154133" w:rsidRDefault="004125CB" w:rsidP="00C25BD7">
      <w:pPr>
        <w:pStyle w:val="ListParagraph"/>
        <w:numPr>
          <w:ilvl w:val="0"/>
          <w:numId w:val="15"/>
        </w:numPr>
        <w:rPr>
          <w:rFonts w:ascii="Cambria Math" w:hAnsi="Cambria Math"/>
          <w:i/>
        </w:rPr>
      </w:pPr>
      <w:r w:rsidRPr="00154133">
        <w:rPr>
          <w:rFonts w:hint="eastAsia"/>
        </w:rPr>
        <w:t xml:space="preserve">地图宽度 = 地图高度 =  </w:t>
      </w:r>
      <m:oMath>
        <m:r>
          <w:rPr>
            <w:rFonts w:ascii="Cambria Math" w:hAnsi="Cambria Math"/>
          </w:rPr>
          <m:t>256 ×2 ∧ 缩放等级</m:t>
        </m:r>
      </m:oMath>
      <w:r w:rsidR="00414365">
        <w:rPr>
          <w:rFonts w:hint="eastAsia"/>
        </w:rPr>
        <w:t>（以像素为单位）</w:t>
      </w:r>
    </w:p>
    <w:p w14:paraId="0579DA86" w14:textId="11F64F2A" w:rsidR="00400777" w:rsidRDefault="005A352C" w:rsidP="00C25BD7">
      <w:pPr>
        <w:pStyle w:val="ListParagraph"/>
        <w:numPr>
          <w:ilvl w:val="0"/>
          <w:numId w:val="15"/>
        </w:numPr>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m:t>
                </m:r>
                <m:r>
                  <m:rPr>
                    <m:sty m:val="p"/>
                  </m:rPr>
                  <w:rPr>
                    <w:rFonts w:ascii="Cambria Math" w:hAnsi="Cambria Math" w:hint="eastAsia"/>
                  </w:rPr>
                  <m:t xml:space="preserve">坐标 = </m:t>
                </m:r>
                <m:d>
                  <m:dPr>
                    <m:begChr m:val="（"/>
                    <m:endChr m:val="）"/>
                    <m:ctrlPr>
                      <w:rPr>
                        <w:rFonts w:ascii="Cambria Math" w:hAnsi="Cambria Math"/>
                      </w:rPr>
                    </m:ctrlPr>
                  </m:dPr>
                  <m:e>
                    <m:r>
                      <m:rPr>
                        <m:sty m:val="p"/>
                      </m:rPr>
                      <w:rPr>
                        <w:rFonts w:ascii="Cambria Math" w:hAnsi="Cambria Math" w:hint="eastAsia"/>
                      </w:rPr>
                      <m:t>经度 + 180</m:t>
                    </m:r>
                  </m:e>
                </m:d>
                <m:r>
                  <m:rPr>
                    <m:sty m:val="p"/>
                  </m:rPr>
                  <w:rPr>
                    <w:rFonts w:ascii="Cambria Math" w:hAnsi="Cambria Math"/>
                  </w:rPr>
                  <m:t>÷360 × 256 × 2∧ 缩放等级</m:t>
                </m:r>
              </m:e>
              <m:e>
                <m:r>
                  <m:rPr>
                    <m:sty m:val="p"/>
                  </m:rPr>
                  <w:rPr>
                    <w:rFonts w:ascii="Cambria Math" w:hAnsi="Cambria Math"/>
                  </w:rPr>
                  <m:t xml:space="preserve">Y坐标 = </m:t>
                </m:r>
                <m:d>
                  <m:dPr>
                    <m:ctrlPr>
                      <w:rPr>
                        <w:rFonts w:ascii="Cambria Math" w:hAnsi="Cambria Math"/>
                      </w:rPr>
                    </m:ctrlPr>
                  </m:dPr>
                  <m:e>
                    <m:r>
                      <m:rPr>
                        <m:sty m:val="p"/>
                      </m:rPr>
                      <w:rPr>
                        <w:rFonts w:ascii="Cambria Math" w:hAnsi="Cambria Math"/>
                      </w:rPr>
                      <m:t xml:space="preserve">0.5 – </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rPr>
                              <m:t>纬度</m:t>
                            </m:r>
                          </m:e>
                        </m:func>
                      </m:num>
                      <m:den>
                        <m:r>
                          <m:rPr>
                            <m:sty m:val="p"/>
                          </m:rPr>
                          <w:rPr>
                            <w:rFonts w:ascii="Cambria Math" w:hAnsi="Cambria Math"/>
                          </w:rPr>
                          <m:t>1</m:t>
                        </m:r>
                        <m:r>
                          <m:rPr>
                            <m:sty m:val="p"/>
                          </m:rPr>
                          <w:rPr>
                            <w:rFonts w:ascii="Heiti SC Light" w:eastAsia="Heiti SC Light" w:hAnsi="Heiti SC Light" w:cs="Heiti SC Light" w:hint="eastAsia"/>
                          </w:rPr>
                          <m:t>-</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纬度</m:t>
                            </m:r>
                          </m:e>
                        </m:func>
                      </m:den>
                    </m:f>
                    <m:r>
                      <m:rPr>
                        <m:sty m:val="p"/>
                      </m:rPr>
                      <w:rPr>
                        <w:rFonts w:ascii="Cambria Math" w:hAnsi="Cambria Math" w:cs="Cambria Math"/>
                      </w:rPr>
                      <m:t xml:space="preserve"> ÷4÷</m:t>
                    </m:r>
                    <m:r>
                      <m:rPr>
                        <m:sty m:val="p"/>
                      </m:rPr>
                      <w:rPr>
                        <w:rFonts w:ascii="Cambria Math" w:hAnsi="Cambria Math" w:cs="Cambria Math"/>
                      </w:rPr>
                      <m:t>4</m:t>
                    </m:r>
                  </m:e>
                </m:d>
                <m:r>
                  <m:rPr>
                    <m:sty m:val="p"/>
                  </m:rPr>
                  <w:rPr>
                    <w:rFonts w:ascii="Cambria Math" w:hAnsi="Cambria Math"/>
                  </w:rPr>
                  <m:t xml:space="preserve"> × 256 ×2 ∧ 缩放等级</m:t>
                </m:r>
              </m:e>
            </m:eqArr>
          </m:e>
        </m:d>
      </m:oMath>
    </w:p>
    <w:p w14:paraId="5A66AE2A" w14:textId="3B599F39"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5</w:t>
      </w:r>
      <w:r w:rsidR="00D11BAE">
        <w:rPr>
          <w:rFonts w:hint="eastAsia"/>
        </w:rPr>
        <w:t xml:space="preserve"> </w:t>
      </w:r>
      <w:r w:rsidR="00D11BAE">
        <w:rPr>
          <w:rFonts w:hint="eastAsia"/>
        </w:rPr>
        <w:t>像素坐标系示例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6DFACF9E" w:rsidR="00683AA8" w:rsidRPr="00683AA8" w:rsidRDefault="00683AA8" w:rsidP="00683AA8">
      <w:pPr>
        <w:pStyle w:val="Caption"/>
        <w:rPr>
          <w:rFonts w:ascii="宋体" w:hAnsi="宋体" w:cs="宋体"/>
        </w:rPr>
      </w:pPr>
      <w:bookmarkStart w:id="267" w:name="_Ref286874228"/>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5</w:t>
      </w:r>
      <w:r w:rsidR="00B912AA">
        <w:fldChar w:fldCharType="end"/>
      </w:r>
      <w:r>
        <w:rPr>
          <w:rFonts w:hint="eastAsia"/>
        </w:rPr>
        <w:t xml:space="preserve"> </w:t>
      </w:r>
      <w:r>
        <w:rPr>
          <w:rFonts w:hint="eastAsia"/>
        </w:rPr>
        <w:t>像素坐标系示例</w:t>
      </w:r>
      <w:bookmarkEnd w:id="267"/>
    </w:p>
    <w:p w14:paraId="0DAEDCF2" w14:textId="5C5FD685" w:rsidR="00706651" w:rsidRDefault="00EC618D" w:rsidP="00EB6944">
      <w:pPr>
        <w:pStyle w:val="Heading5"/>
      </w:pPr>
      <w:bookmarkStart w:id="268" w:name="_Ref286866441"/>
      <w:bookmarkStart w:id="269" w:name="_Toc286941682"/>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68"/>
      <w:bookmarkEnd w:id="269"/>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C25BD7">
      <w:pPr>
        <w:pStyle w:val="ListParagraph"/>
        <w:numPr>
          <w:ilvl w:val="0"/>
          <w:numId w:val="16"/>
        </w:numPr>
      </w:pPr>
      <w:r w:rsidRPr="008725C1">
        <w:rPr>
          <w:rFonts w:hint="eastAsia"/>
        </w:rPr>
        <w:t>原点在左上角</w:t>
      </w:r>
      <w:r w:rsidR="008725C1" w:rsidRPr="008725C1">
        <w:rPr>
          <w:rFonts w:hint="eastAsia"/>
        </w:rPr>
        <w:t>，向右向下为正方向</w:t>
      </w:r>
    </w:p>
    <w:p w14:paraId="793EA583" w14:textId="623C9E4E" w:rsidR="008725C1" w:rsidRPr="008725C1" w:rsidRDefault="008725C1" w:rsidP="00C25BD7">
      <w:pPr>
        <w:pStyle w:val="ListParagraph"/>
        <w:numPr>
          <w:ilvl w:val="0"/>
          <w:numId w:val="16"/>
        </w:numPr>
      </w:pPr>
      <w:r w:rsidRPr="008725C1">
        <w:rPr>
          <w:rFonts w:hint="eastAsia"/>
        </w:rPr>
        <w:t>坐标系范围为（0，0）~（</w:t>
      </w:r>
      <m:oMath>
        <m:r>
          <m:rPr>
            <m:sty m:val="p"/>
          </m:rPr>
          <w:rPr>
            <w:rFonts w:ascii="Cambria Math" w:hAnsi="Cambria Math"/>
          </w:rPr>
          <m:t>2∧ 缩放等级</m:t>
        </m:r>
        <m:r>
          <m:rPr>
            <m:sty m:val="p"/>
          </m:rPr>
          <w:rPr>
            <w:rFonts w:ascii="Cambria Math" w:hAnsi="Cambria Math"/>
          </w:rPr>
          <m:t>-</m:t>
        </m:r>
        <m:r>
          <m:rPr>
            <m:sty m:val="p"/>
          </m:rPr>
          <w:rPr>
            <w:rFonts w:ascii="Cambria Math" w:hAnsi="Cambria Math"/>
          </w:rPr>
          <m:t>1，2∧ 缩放等级</m:t>
        </m:r>
        <m:r>
          <m:rPr>
            <m:sty m:val="p"/>
          </m:rPr>
          <w:rPr>
            <w:rFonts w:ascii="Cambria Math" w:hAnsi="Cambria Math"/>
          </w:rPr>
          <m:t>-</m:t>
        </m:r>
        <m:r>
          <m:rPr>
            <m:sty m:val="p"/>
          </m:rPr>
          <w:rPr>
            <w:rFonts w:ascii="Cambria Math" w:hAnsi="Cambria Math"/>
          </w:rPr>
          <m:t>1</m:t>
        </m:r>
      </m:oMath>
      <w:r w:rsidRPr="008725C1">
        <w:rPr>
          <w:rFonts w:hint="eastAsia"/>
        </w:rPr>
        <w:t>）</w:t>
      </w:r>
    </w:p>
    <w:p w14:paraId="3FA00265" w14:textId="5426DA28" w:rsidR="00106ABA" w:rsidRDefault="00106ABA" w:rsidP="00C25BD7">
      <w:pPr>
        <w:pStyle w:val="ListParagraph"/>
        <w:numPr>
          <w:ilvl w:val="0"/>
          <w:numId w:val="16"/>
        </w:numPr>
      </w:pPr>
      <w:r w:rsidRPr="008725C1">
        <w:rPr>
          <w:rFonts w:hint="eastAsia"/>
        </w:rPr>
        <w:t xml:space="preserve">每个放缩级别各边瓦片 = </w:t>
      </w:r>
      <m:oMath>
        <m:r>
          <w:rPr>
            <w:rFonts w:ascii="Cambria Math" w:hAnsi="Cambria Math"/>
          </w:rPr>
          <m:t>2 ∧ 缩放等级</m:t>
        </m:r>
      </m:oMath>
    </w:p>
    <w:p w14:paraId="642E8DB1" w14:textId="538CECDD" w:rsidR="008725C1" w:rsidRDefault="005A352C" w:rsidP="00C25BD7">
      <w:pPr>
        <w:pStyle w:val="ListParagraph"/>
        <w:numPr>
          <w:ilvl w:val="0"/>
          <w:numId w:val="16"/>
        </w:numPr>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瓦片X</m:t>
                </m:r>
                <m:r>
                  <m:rPr>
                    <m:sty m:val="p"/>
                  </m:rPr>
                  <w:rPr>
                    <w:rFonts w:ascii="Cambria Math" w:hAnsi="Cambria Math" w:hint="eastAsia"/>
                  </w:rPr>
                  <m:t xml:space="preserve">坐标 = </m:t>
                </m:r>
                <m:r>
                  <m:rPr>
                    <m:sty m:val="p"/>
                  </m:rPr>
                  <w:rPr>
                    <w:rFonts w:ascii="Cambria Math" w:hAnsi="Cambria Math"/>
                  </w:rPr>
                  <m:t>floor(像素X坐标÷256)</m:t>
                </m:r>
              </m:e>
              <m:e>
                <m:r>
                  <w:rPr>
                    <w:rFonts w:ascii="Cambria Math" w:hAnsi="Cambria Math"/>
                  </w:rPr>
                  <m:t>瓦片Y</m:t>
                </m:r>
                <m:r>
                  <m:rPr>
                    <m:sty m:val="p"/>
                  </m:rPr>
                  <w:rPr>
                    <w:rFonts w:ascii="Cambria Math" w:hAnsi="Cambria Math"/>
                  </w:rPr>
                  <m:t>坐标 = floor(像素Y坐标 ÷2</m:t>
                </m:r>
                <m:r>
                  <m:rPr>
                    <m:sty m:val="p"/>
                  </m:rPr>
                  <w:rPr>
                    <w:rFonts w:ascii="Cambria Math"/>
                  </w:rPr>
                  <m:t>5</m:t>
                </m:r>
                <m:r>
                  <m:rPr>
                    <m:sty m:val="p"/>
                  </m:rPr>
                  <w:rPr>
                    <w:rFonts w:ascii="Cambria Math" w:hAnsi="Cambria Math"/>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C25BD7">
      <w:pPr>
        <w:pStyle w:val="ListParagraph"/>
        <w:numPr>
          <w:ilvl w:val="0"/>
          <w:numId w:val="17"/>
        </w:numPr>
      </w:pPr>
      <w:r w:rsidRPr="00512F4F">
        <w:rPr>
          <w:rFonts w:hint="eastAsia"/>
        </w:rPr>
        <w:t>确定瓦片所在放缩级别；</w:t>
      </w:r>
    </w:p>
    <w:p w14:paraId="4832ABC6" w14:textId="0C335B30" w:rsidR="00512F4F" w:rsidRPr="00512F4F" w:rsidRDefault="00512F4F" w:rsidP="00C25BD7">
      <w:pPr>
        <w:pStyle w:val="ListParagraph"/>
        <w:numPr>
          <w:ilvl w:val="0"/>
          <w:numId w:val="17"/>
        </w:numPr>
      </w:pPr>
      <w:r w:rsidRPr="00512F4F">
        <w:rPr>
          <w:rFonts w:hint="eastAsia"/>
        </w:rPr>
        <w:t>计算瓦片X坐标，计算瓦片Y坐标</w:t>
      </w:r>
    </w:p>
    <w:p w14:paraId="293DE694" w14:textId="778215C4" w:rsidR="00512F4F" w:rsidRPr="00512F4F" w:rsidRDefault="00512F4F" w:rsidP="00C25BD7">
      <w:pPr>
        <w:pStyle w:val="ListParagraph"/>
        <w:numPr>
          <w:ilvl w:val="0"/>
          <w:numId w:val="17"/>
        </w:numPr>
      </w:pPr>
      <w:r w:rsidRPr="00512F4F">
        <w:rPr>
          <w:rFonts w:hint="eastAsia"/>
        </w:rPr>
        <w:t>将瓦片坐标Y和X的2进制值进行交错组合，并转换为4进制</w:t>
      </w:r>
    </w:p>
    <w:p w14:paraId="548A02F4" w14:textId="4FD05748" w:rsidR="00512F4F" w:rsidRPr="00512F4F" w:rsidRDefault="00512F4F" w:rsidP="00C25BD7">
      <w:pPr>
        <w:pStyle w:val="ListParagraph"/>
        <w:numPr>
          <w:ilvl w:val="0"/>
          <w:numId w:val="17"/>
        </w:numPr>
      </w:pPr>
      <w:r w:rsidRPr="00512F4F">
        <w:rPr>
          <w:rFonts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5A352C"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70" w:name="_Toc286941683"/>
      <w:r>
        <w:rPr>
          <w:rFonts w:hint="eastAsia"/>
        </w:rPr>
        <w:t>B</w:t>
      </w:r>
      <w:r>
        <w:rPr>
          <w:rFonts w:ascii="黑体" w:hAnsi="黑体" w:cs="黑体" w:hint="eastAsia"/>
        </w:rPr>
        <w:t>ing</w:t>
      </w:r>
      <w:r w:rsidR="0010593E" w:rsidRPr="0010593E">
        <w:rPr>
          <w:rFonts w:hint="eastAsia"/>
        </w:rPr>
        <w:t>地图图像元数据</w:t>
      </w:r>
      <w:bookmarkEnd w:id="270"/>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71" w:name="_Toc286941684"/>
      <w:r>
        <w:rPr>
          <w:rFonts w:ascii="宋体" w:eastAsia="宋体" w:hAnsi="宋体" w:cs="宋体" w:hint="eastAsia"/>
        </w:rPr>
        <w:t>请</w:t>
      </w:r>
      <w:r>
        <w:rPr>
          <w:rFonts w:hint="eastAsia"/>
        </w:rPr>
        <w:t>求元数据</w:t>
      </w:r>
      <w:bookmarkEnd w:id="271"/>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5A352C" w:rsidP="00683AA8">
      <w:pPr>
        <w:rPr>
          <w:rFonts w:ascii="宋体" w:hAnsi="宋体" w:cs="宋体"/>
        </w:rPr>
      </w:pPr>
      <w:hyperlink r:id="rId36"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7A1B96A6" w:rsidR="005B2D6C" w:rsidRDefault="005B2D6C" w:rsidP="005B2D6C">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5</w:t>
      </w:r>
      <w:r w:rsidR="00B955A5">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69D4039B" w14:textId="2303FA82" w:rsidR="00585E3A" w:rsidRPr="00F02114" w:rsidRDefault="005B2D6C" w:rsidP="000A2BFC">
      <w:pPr>
        <w:pStyle w:val="Heading6"/>
      </w:pPr>
      <w:bookmarkStart w:id="272" w:name="_Toc286941685"/>
      <w:r w:rsidRPr="00F02114">
        <w:rPr>
          <w:rFonts w:hint="eastAsia"/>
        </w:rPr>
        <w:t>元数据响应信息</w:t>
      </w:r>
      <w:r w:rsidR="00F02114" w:rsidRPr="00F02114">
        <w:rPr>
          <w:rFonts w:hint="eastAsia"/>
        </w:rPr>
        <w:t>：</w:t>
      </w:r>
      <w:bookmarkEnd w:id="272"/>
    </w:p>
    <w:p w14:paraId="3EC95ECE" w14:textId="35C1ED17" w:rsidR="005B2D6C" w:rsidRDefault="005B2D6C" w:rsidP="005B2D6C">
      <w:pPr>
        <w:rPr>
          <w:rFonts w:ascii="宋体" w:hAnsi="宋体" w:cs="宋体"/>
        </w:rPr>
      </w:pPr>
      <w:r>
        <w:rPr>
          <w:rFonts w:ascii="宋体" w:hAnsi="宋体" w:cs="宋体" w:hint="eastAsia"/>
        </w:rPr>
        <w:t>对于元数据的请求，Bing地图服务提供了5种响应状态</w:t>
      </w:r>
      <w:r w:rsidR="00076B9D">
        <w:rPr>
          <w:rFonts w:ascii="宋体" w:hAnsi="宋体" w:cs="宋体" w:hint="eastAsia"/>
        </w:rPr>
        <w:t>：</w:t>
      </w:r>
    </w:p>
    <w:p w14:paraId="6164476E" w14:textId="393DE0AC" w:rsidR="00023797" w:rsidRDefault="00023797" w:rsidP="00023797">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6</w:t>
      </w:r>
      <w:r w:rsidR="00B955A5">
        <w:fldChar w:fldCharType="end"/>
      </w:r>
      <w:r>
        <w:rPr>
          <w:rFonts w:hint="eastAsia"/>
        </w:rPr>
        <w:t xml:space="preserve"> </w:t>
      </w:r>
      <w:r>
        <w:rPr>
          <w:rFonts w:hint="eastAsia"/>
        </w:rPr>
        <w:t>响应状态</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83AA8" w:rsidRPr="001D0EA8" w14:paraId="6689BA01" w14:textId="77777777" w:rsidTr="005A58D4">
        <w:tc>
          <w:tcPr>
            <w:tcW w:w="2318" w:type="dxa"/>
            <w:shd w:val="clear" w:color="auto" w:fill="auto"/>
          </w:tcPr>
          <w:p w14:paraId="5C31C199" w14:textId="4488B5C0" w:rsidR="00683AA8" w:rsidRPr="004219B2" w:rsidRDefault="00013365" w:rsidP="005A58D4">
            <w:pPr>
              <w:jc w:val="center"/>
              <w:rPr>
                <w:rFonts w:ascii="宋体" w:hAnsi="宋体" w:cs="宋体"/>
                <w:b/>
              </w:rPr>
            </w:pPr>
            <w:r>
              <w:rPr>
                <w:rFonts w:ascii="宋体" w:hAnsi="宋体" w:cs="宋体" w:hint="eastAsia"/>
                <w:b/>
              </w:rPr>
              <w:t>响应状态</w:t>
            </w:r>
          </w:p>
        </w:tc>
        <w:tc>
          <w:tcPr>
            <w:tcW w:w="5937" w:type="dxa"/>
            <w:shd w:val="clear" w:color="auto" w:fill="auto"/>
          </w:tcPr>
          <w:p w14:paraId="7BDCF401" w14:textId="77777777" w:rsidR="00683AA8" w:rsidRPr="001D0EA8" w:rsidRDefault="00683AA8" w:rsidP="005A58D4">
            <w:pPr>
              <w:jc w:val="center"/>
              <w:rPr>
                <w:b/>
              </w:rPr>
            </w:pPr>
            <w:r>
              <w:rPr>
                <w:rFonts w:hint="eastAsia"/>
                <w:b/>
              </w:rPr>
              <w:t>具体说明</w:t>
            </w:r>
          </w:p>
        </w:tc>
      </w:tr>
      <w:tr w:rsidR="00683AA8" w14:paraId="3D154416" w14:textId="77777777" w:rsidTr="005A58D4">
        <w:tc>
          <w:tcPr>
            <w:tcW w:w="2318" w:type="dxa"/>
          </w:tcPr>
          <w:p w14:paraId="4CB1AB14" w14:textId="6702EBC4" w:rsidR="00683AA8" w:rsidRDefault="00013365" w:rsidP="005A58D4">
            <w:pPr>
              <w:ind w:firstLine="0"/>
              <w:jc w:val="center"/>
              <w:rPr>
                <w:rFonts w:ascii="宋体" w:hAnsi="宋体" w:cs="宋体"/>
              </w:rPr>
            </w:pPr>
            <w:r>
              <w:rPr>
                <w:rFonts w:ascii="宋体" w:hAnsi="宋体" w:cs="宋体" w:hint="eastAsia"/>
              </w:rPr>
              <w:t>200</w:t>
            </w:r>
          </w:p>
        </w:tc>
        <w:tc>
          <w:tcPr>
            <w:tcW w:w="5937" w:type="dxa"/>
          </w:tcPr>
          <w:p w14:paraId="0836E5A9" w14:textId="1FACACB5" w:rsidR="00683AA8" w:rsidRDefault="00013365" w:rsidP="005A58D4">
            <w:pPr>
              <w:tabs>
                <w:tab w:val="left" w:pos="4747"/>
              </w:tabs>
              <w:ind w:firstLine="0"/>
              <w:rPr>
                <w:rFonts w:ascii="宋体" w:hAnsi="宋体" w:cs="宋体"/>
              </w:rPr>
            </w:pPr>
            <w:r>
              <w:rPr>
                <w:rFonts w:ascii="宋体" w:hAnsi="宋体" w:cs="宋体" w:hint="eastAsia"/>
              </w:rPr>
              <w:t>成功</w:t>
            </w:r>
          </w:p>
        </w:tc>
      </w:tr>
      <w:tr w:rsidR="003D39CD" w:rsidRPr="004559D7" w14:paraId="5EE47ACB" w14:textId="77777777" w:rsidTr="00E41D07">
        <w:tc>
          <w:tcPr>
            <w:tcW w:w="2318" w:type="dxa"/>
          </w:tcPr>
          <w:p w14:paraId="38AB0066" w14:textId="77777777" w:rsidR="003D39CD" w:rsidRPr="00200829" w:rsidRDefault="003D39CD" w:rsidP="00E41D07">
            <w:pPr>
              <w:ind w:firstLine="0"/>
              <w:jc w:val="center"/>
              <w:rPr>
                <w:rFonts w:ascii="宋体" w:hAnsi="宋体" w:cs="宋体"/>
              </w:rPr>
            </w:pPr>
            <w:r>
              <w:rPr>
                <w:rFonts w:ascii="宋体" w:hAnsi="宋体" w:cs="宋体" w:hint="eastAsia"/>
              </w:rPr>
              <w:t>400</w:t>
            </w:r>
          </w:p>
        </w:tc>
        <w:tc>
          <w:tcPr>
            <w:tcW w:w="5937" w:type="dxa"/>
          </w:tcPr>
          <w:p w14:paraId="133B2418" w14:textId="77777777" w:rsidR="003D39CD" w:rsidRPr="004559D7" w:rsidRDefault="003D39CD" w:rsidP="00E41D07">
            <w:pPr>
              <w:ind w:firstLine="0"/>
              <w:rPr>
                <w:rFonts w:ascii="宋体" w:hAnsi="宋体" w:cs="宋体"/>
              </w:rPr>
            </w:pPr>
            <w:r>
              <w:rPr>
                <w:rFonts w:ascii="宋体" w:hAnsi="宋体" w:cs="宋体" w:hint="eastAsia"/>
              </w:rPr>
              <w:t>无效的请求。</w:t>
            </w:r>
            <w:r w:rsidRPr="004559D7">
              <w:rPr>
                <w:rFonts w:ascii="宋体" w:hAnsi="宋体" w:cs="宋体"/>
              </w:rPr>
              <w:t xml:space="preserve"> </w:t>
            </w:r>
          </w:p>
        </w:tc>
      </w:tr>
      <w:tr w:rsidR="003D39CD" w:rsidRPr="004559D7" w14:paraId="0FD073A3" w14:textId="77777777" w:rsidTr="005A58D4">
        <w:tc>
          <w:tcPr>
            <w:tcW w:w="2318" w:type="dxa"/>
          </w:tcPr>
          <w:p w14:paraId="2AFDA810" w14:textId="4FD3648F" w:rsidR="003D39CD" w:rsidRDefault="003D39CD" w:rsidP="005A58D4">
            <w:pPr>
              <w:ind w:firstLine="0"/>
              <w:jc w:val="center"/>
              <w:rPr>
                <w:rFonts w:ascii="宋体" w:hAnsi="宋体" w:cs="宋体"/>
              </w:rPr>
            </w:pPr>
            <w:r>
              <w:rPr>
                <w:rFonts w:ascii="宋体" w:hAnsi="宋体" w:cs="宋体" w:hint="eastAsia"/>
              </w:rPr>
              <w:t>401</w:t>
            </w:r>
          </w:p>
        </w:tc>
        <w:tc>
          <w:tcPr>
            <w:tcW w:w="5937" w:type="dxa"/>
          </w:tcPr>
          <w:p w14:paraId="60253E35" w14:textId="7E098408" w:rsidR="003D39CD" w:rsidRDefault="003D39CD" w:rsidP="005A58D4">
            <w:pPr>
              <w:ind w:firstLine="0"/>
              <w:rPr>
                <w:rFonts w:ascii="宋体" w:hAnsi="宋体" w:cs="宋体"/>
              </w:rPr>
            </w:pPr>
            <w:r>
              <w:rPr>
                <w:rFonts w:ascii="宋体" w:hAnsi="宋体" w:cs="宋体" w:hint="eastAsia"/>
              </w:rPr>
              <w:t>请求未得到授权</w:t>
            </w:r>
          </w:p>
        </w:tc>
      </w:tr>
      <w:tr w:rsidR="003D39CD" w:rsidRPr="004559D7" w14:paraId="23616298" w14:textId="77777777" w:rsidTr="005A58D4">
        <w:tc>
          <w:tcPr>
            <w:tcW w:w="2318" w:type="dxa"/>
          </w:tcPr>
          <w:p w14:paraId="04A36535" w14:textId="437DDA10" w:rsidR="003D39CD" w:rsidRDefault="003D39CD" w:rsidP="005A58D4">
            <w:pPr>
              <w:ind w:firstLine="0"/>
              <w:jc w:val="center"/>
              <w:rPr>
                <w:rFonts w:ascii="宋体" w:hAnsi="宋体" w:cs="宋体"/>
              </w:rPr>
            </w:pPr>
            <w:r>
              <w:rPr>
                <w:rFonts w:ascii="宋体" w:hAnsi="宋体" w:cs="宋体" w:hint="eastAsia"/>
              </w:rPr>
              <w:t>500</w:t>
            </w:r>
          </w:p>
        </w:tc>
        <w:tc>
          <w:tcPr>
            <w:tcW w:w="5937" w:type="dxa"/>
          </w:tcPr>
          <w:p w14:paraId="0B6E5938" w14:textId="42082E1E" w:rsidR="003D39CD" w:rsidRDefault="003D39CD" w:rsidP="005A58D4">
            <w:pPr>
              <w:ind w:firstLine="0"/>
              <w:rPr>
                <w:rFonts w:ascii="宋体" w:hAnsi="宋体" w:cs="宋体"/>
              </w:rPr>
            </w:pPr>
            <w:r>
              <w:rPr>
                <w:rFonts w:ascii="宋体" w:hAnsi="宋体" w:cs="宋体" w:hint="eastAsia"/>
              </w:rPr>
              <w:t>服务器错误</w:t>
            </w:r>
          </w:p>
        </w:tc>
      </w:tr>
      <w:tr w:rsidR="003D39CD" w:rsidRPr="004559D7" w14:paraId="09F11854" w14:textId="77777777" w:rsidTr="005A58D4">
        <w:tc>
          <w:tcPr>
            <w:tcW w:w="2318" w:type="dxa"/>
          </w:tcPr>
          <w:p w14:paraId="27E39F63" w14:textId="2BFF01E1" w:rsidR="003D39CD" w:rsidRDefault="003D39CD" w:rsidP="005A58D4">
            <w:pPr>
              <w:ind w:firstLine="0"/>
              <w:jc w:val="center"/>
              <w:rPr>
                <w:rFonts w:ascii="宋体" w:hAnsi="宋体" w:cs="宋体"/>
              </w:rPr>
            </w:pPr>
            <w:r>
              <w:rPr>
                <w:rFonts w:ascii="宋体" w:hAnsi="宋体" w:cs="宋体" w:hint="eastAsia"/>
              </w:rPr>
              <w:t>503</w:t>
            </w:r>
          </w:p>
        </w:tc>
        <w:tc>
          <w:tcPr>
            <w:tcW w:w="5937" w:type="dxa"/>
          </w:tcPr>
          <w:p w14:paraId="62664EFD" w14:textId="62BBA155" w:rsidR="003D39CD" w:rsidRDefault="003D39CD" w:rsidP="005A58D4">
            <w:pPr>
              <w:ind w:firstLine="0"/>
              <w:rPr>
                <w:rFonts w:ascii="宋体" w:hAnsi="宋体" w:cs="宋体"/>
              </w:rPr>
            </w:pPr>
            <w:r>
              <w:rPr>
                <w:rFonts w:ascii="宋体" w:hAnsi="宋体" w:cs="宋体" w:hint="eastAsia"/>
              </w:rPr>
              <w:t>服务不可用</w:t>
            </w:r>
          </w:p>
        </w:tc>
      </w:tr>
    </w:tbl>
    <w:p w14:paraId="7B9A610F" w14:textId="4E9BF6FE" w:rsidR="00585E3A" w:rsidRDefault="00585E3A" w:rsidP="005B2D6C">
      <w:pPr>
        <w:ind w:firstLine="0"/>
        <w:rPr>
          <w:rFonts w:ascii="宋体" w:hAnsi="宋体" w:cs="宋体"/>
        </w:rPr>
      </w:pPr>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38EDED98" w:rsidR="00023797" w:rsidRDefault="00023797" w:rsidP="00023797">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7</w:t>
      </w:r>
      <w:r w:rsidR="00B955A5">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5AB52462"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6</w:t>
      </w:r>
      <w:r w:rsidR="00B912AA">
        <w:fldChar w:fldCharType="end"/>
      </w:r>
      <w:r>
        <w:rPr>
          <w:rFonts w:hint="eastAsia"/>
        </w:rPr>
        <w:t xml:space="preserve"> Bing</w:t>
      </w:r>
      <w:r>
        <w:rPr>
          <w:rFonts w:hint="eastAsia"/>
        </w:rPr>
        <w:t>地图元数据</w:t>
      </w:r>
    </w:p>
    <w:p w14:paraId="1D5054C6" w14:textId="04AD0D9A" w:rsidR="006B3B2E" w:rsidRDefault="00DB5175" w:rsidP="00DB5175">
      <w:pPr>
        <w:ind w:firstLine="0"/>
        <w:rPr>
          <w:rFonts w:ascii="宋体" w:hAnsi="宋体" w:cs="宋体"/>
        </w:rPr>
      </w:pPr>
      <w:r>
        <w:rPr>
          <w:rFonts w:ascii="宋体" w:hAnsi="宋体" w:cs="宋体" w:hint="eastAsia"/>
        </w:rPr>
        <w:t>其中imageUrl对应的值为</w:t>
      </w:r>
    </w:p>
    <w:p w14:paraId="77B27E53" w14:textId="5EE4D435" w:rsidR="00996FA5" w:rsidRDefault="00996FA5" w:rsidP="00996FA5">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8</w:t>
      </w:r>
      <w:r w:rsidR="00B955A5">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rPr>
          <w:rFonts w:ascii="宋体" w:hAnsi="宋体" w:cs="宋体"/>
        </w:rPr>
      </w:pPr>
    </w:p>
    <w:p w14:paraId="0F19EC10" w14:textId="10840C7A" w:rsidR="002E55FD" w:rsidRDefault="002E55FD" w:rsidP="00DB5175">
      <w:pPr>
        <w:ind w:firstLine="0"/>
        <w:rPr>
          <w:rFonts w:ascii="宋体" w:hAnsi="宋体" w:cs="宋体"/>
        </w:rPr>
      </w:pPr>
      <w:r>
        <w:rPr>
          <w:rFonts w:ascii="宋体" w:hAnsi="宋体" w:cs="宋体" w:hint="eastAsia"/>
        </w:rPr>
        <w:t>ImageUrl模板中的占位符：</w:t>
      </w:r>
    </w:p>
    <w:p w14:paraId="3FA78CB9" w14:textId="2E065289" w:rsidR="00996FA5" w:rsidRDefault="00996FA5" w:rsidP="00996FA5">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9</w:t>
      </w:r>
      <w:r w:rsidR="00B955A5">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pPr>
      <w:bookmarkStart w:id="273" w:name="_Toc286941686"/>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73"/>
    </w:p>
    <w:p w14:paraId="38E23501" w14:textId="0C31F3EE" w:rsidR="00600541" w:rsidRDefault="0097716B" w:rsidP="00597EA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7</w:t>
      </w:r>
      <w:r>
        <w:rPr>
          <w:rFonts w:hint="eastAsia"/>
        </w:rPr>
        <w:t xml:space="preserve"> BingDataSource</w:t>
      </w:r>
      <w:r>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B70959">
        <w:rPr>
          <w:rFonts w:hint="eastAsia"/>
        </w:rPr>
        <w:t>表</w:t>
      </w:r>
      <w:r w:rsidR="00B70959">
        <w:rPr>
          <w:rFonts w:hint="eastAsia"/>
        </w:rPr>
        <w:t xml:space="preserve"> </w:t>
      </w:r>
      <w:r w:rsidR="00B70959">
        <w:rPr>
          <w:noProof/>
        </w:rPr>
        <w:t>6.5</w:t>
      </w:r>
      <w:r w:rsidR="00B70959">
        <w:noBreakHyphen/>
      </w:r>
      <w:r w:rsidR="00B70959">
        <w:rPr>
          <w:noProof/>
        </w:rPr>
        <w:t>10</w:t>
      </w:r>
      <w:r w:rsidR="00B70959">
        <w:rPr>
          <w:rFonts w:hint="eastAsia"/>
        </w:rPr>
        <w:t xml:space="preserve"> Bing</w:t>
      </w:r>
      <w:r w:rsidR="00B70959">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28C5E090" w:rsidR="00B70959" w:rsidRDefault="00B70959" w:rsidP="00B70959">
      <w:pPr>
        <w:pStyle w:val="Caption"/>
        <w:keepNext/>
      </w:pPr>
      <w:bookmarkStart w:id="274" w:name="_Ref286892068"/>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10</w:t>
      </w:r>
      <w:r w:rsidR="00B955A5">
        <w:fldChar w:fldCharType="end"/>
      </w:r>
      <w:r>
        <w:rPr>
          <w:rFonts w:hint="eastAsia"/>
        </w:rPr>
        <w:t xml:space="preserve"> Bing</w:t>
      </w:r>
      <w:r>
        <w:rPr>
          <w:rFonts w:hint="eastAsia"/>
        </w:rPr>
        <w:t>地图字段</w:t>
      </w:r>
      <w:bookmarkEnd w:id="274"/>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rPr>
      </w:pPr>
    </w:p>
    <w:p w14:paraId="760EAEC0" w14:textId="52669925" w:rsidR="001F4E28" w:rsidRDefault="001F4E28" w:rsidP="001F4E28">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11</w:t>
      </w:r>
      <w:r w:rsidR="00B955A5">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rPr>
                <w:rFonts w:ascii="宋体" w:hAnsi="宋体" w:cs="宋体"/>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2A62A50E" w:rsidR="0097716B" w:rsidRDefault="0097716B" w:rsidP="0097716B">
      <w:pPr>
        <w:pStyle w:val="Caption"/>
        <w:rPr>
          <w:rFonts w:ascii="宋体" w:hAnsi="宋体" w:cs="宋体"/>
        </w:rPr>
      </w:pPr>
      <w:bookmarkStart w:id="275" w:name="_Ref286890206"/>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7</w:t>
      </w:r>
      <w:r w:rsidR="00B912AA">
        <w:fldChar w:fldCharType="end"/>
      </w:r>
      <w:r>
        <w:rPr>
          <w:rFonts w:hint="eastAsia"/>
        </w:rPr>
        <w:t xml:space="preserve"> BingDataSource</w:t>
      </w:r>
      <w:r>
        <w:rPr>
          <w:rFonts w:hint="eastAsia"/>
        </w:rPr>
        <w:t>类结构图</w:t>
      </w:r>
      <w:bookmarkEnd w:id="275"/>
    </w:p>
    <w:p w14:paraId="38E0D297" w14:textId="77777777" w:rsidR="00597EA4" w:rsidRPr="00B96343" w:rsidRDefault="00597EA4" w:rsidP="00597EA4">
      <w:pPr>
        <w:rPr>
          <w:rFonts w:ascii="宋体" w:hAnsi="宋体" w:cs="宋体"/>
        </w:rPr>
      </w:pPr>
    </w:p>
    <w:p w14:paraId="1EF67665" w14:textId="695CA7D5" w:rsidR="00337B5B" w:rsidRDefault="002017CF" w:rsidP="000A2BFC">
      <w:pPr>
        <w:pStyle w:val="Heading6"/>
      </w:pPr>
      <w:bookmarkStart w:id="276" w:name="_Toc286941687"/>
      <w:r>
        <w:rPr>
          <w:rFonts w:hint="eastAsia"/>
        </w:rPr>
        <w:t>请求元数据构造瓦片金字塔</w:t>
      </w:r>
      <w:bookmarkEnd w:id="276"/>
    </w:p>
    <w:p w14:paraId="3BDE49A0" w14:textId="77777777" w:rsidR="002C3C28" w:rsidRDefault="002C3C28" w:rsidP="002C3C28">
      <w:pPr>
        <w:rPr>
          <w:rFonts w:ascii="宋体" w:hAnsi="宋体" w:cs="宋体"/>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8</w:t>
      </w:r>
      <w:r>
        <w:rPr>
          <w:rFonts w:hint="eastAsia"/>
        </w:rPr>
        <w:t xml:space="preserve"> </w:t>
      </w:r>
      <w:r>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C25BD7">
      <w:pPr>
        <w:pStyle w:val="ListParagraph"/>
        <w:numPr>
          <w:ilvl w:val="0"/>
          <w:numId w:val="18"/>
        </w:numPr>
      </w:pPr>
      <w:r w:rsidRPr="0095338A">
        <w:rPr>
          <w:rFonts w:hint="eastAsia"/>
        </w:rPr>
        <w:t>读取地图常量，获得坐标系信息、默认放缩级别范围等信息</w:t>
      </w:r>
    </w:p>
    <w:p w14:paraId="5808AFCA" w14:textId="1C542539" w:rsidR="0095338A" w:rsidRDefault="0095338A" w:rsidP="00C25BD7">
      <w:pPr>
        <w:pStyle w:val="ListParagraph"/>
        <w:numPr>
          <w:ilvl w:val="0"/>
          <w:numId w:val="18"/>
        </w:numPr>
      </w:pPr>
      <w:r w:rsidRPr="0095338A">
        <w:rPr>
          <w:rFonts w:hint="eastAsia"/>
        </w:rPr>
        <w:t>请求瓦片地图元数据，获得图片Url模板及实际支持放缩级别范围</w:t>
      </w:r>
    </w:p>
    <w:p w14:paraId="54CF500C" w14:textId="40FE8080" w:rsidR="0095338A" w:rsidRPr="0095338A" w:rsidRDefault="0095338A" w:rsidP="00C25BD7">
      <w:pPr>
        <w:pStyle w:val="ListParagraph"/>
        <w:numPr>
          <w:ilvl w:val="0"/>
          <w:numId w:val="18"/>
        </w:numPr>
      </w:pPr>
      <w:r>
        <w:rPr>
          <w:rFonts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48477BD4" w:rsidR="00E06B7B" w:rsidRPr="00E06B7B" w:rsidRDefault="00E06B7B" w:rsidP="00E06B7B">
      <w:pPr>
        <w:pStyle w:val="Caption"/>
        <w:ind w:firstLine="0"/>
      </w:pPr>
      <w:bookmarkStart w:id="277" w:name="_Ref286890688"/>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8</w:t>
      </w:r>
      <w:r w:rsidR="00B912AA">
        <w:fldChar w:fldCharType="end"/>
      </w:r>
      <w:r>
        <w:rPr>
          <w:rFonts w:hint="eastAsia"/>
        </w:rPr>
        <w:t xml:space="preserve"> </w:t>
      </w:r>
      <w:r>
        <w:rPr>
          <w:rFonts w:hint="eastAsia"/>
        </w:rPr>
        <w:t>初始化瓦片金字塔</w:t>
      </w:r>
      <w:bookmarkEnd w:id="277"/>
    </w:p>
    <w:p w14:paraId="229F78C3" w14:textId="65E210D1" w:rsidR="002017CF" w:rsidRDefault="00B96343" w:rsidP="000A2BFC">
      <w:pPr>
        <w:pStyle w:val="Heading6"/>
      </w:pPr>
      <w:bookmarkStart w:id="278" w:name="_Toc286941688"/>
      <w:r>
        <w:rPr>
          <w:rFonts w:hint="eastAsia"/>
        </w:rPr>
        <w:t>请求瓦片</w:t>
      </w:r>
      <w:r w:rsidR="002017CF">
        <w:rPr>
          <w:rFonts w:hint="eastAsia"/>
        </w:rPr>
        <w:t>图像数据</w:t>
      </w:r>
      <w:bookmarkEnd w:id="278"/>
    </w:p>
    <w:p w14:paraId="47F1DB67" w14:textId="21354EC6" w:rsidR="002C3C28" w:rsidRDefault="002C3C28" w:rsidP="002C3C28">
      <w:pPr>
        <w:rPr>
          <w:rFonts w:ascii="宋体" w:hAnsi="宋体" w:cs="宋体"/>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EA0079">
        <w:rPr>
          <w:rFonts w:hint="eastAsia"/>
        </w:rPr>
        <w:t>图</w:t>
      </w:r>
      <w:r w:rsidR="00EA0079">
        <w:rPr>
          <w:rFonts w:hint="eastAsia"/>
        </w:rPr>
        <w:t xml:space="preserve"> </w:t>
      </w:r>
      <w:r w:rsidR="00EA0079">
        <w:rPr>
          <w:noProof/>
        </w:rPr>
        <w:t>7.1</w:t>
      </w:r>
      <w:r w:rsidR="00EA0079">
        <w:noBreakHyphen/>
      </w:r>
      <w:r w:rsidR="00EA0079">
        <w:rPr>
          <w:noProof/>
        </w:rPr>
        <w:t>9</w:t>
      </w:r>
      <w:r w:rsidR="00EA0079">
        <w:rPr>
          <w:rFonts w:hint="eastAsia"/>
        </w:rPr>
        <w:t xml:space="preserve"> </w:t>
      </w:r>
      <w:r w:rsidR="00EA0079">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3D7D4C7E" w:rsidR="005A7E52" w:rsidRPr="00AA403C" w:rsidRDefault="00AA403C" w:rsidP="00C25BD7">
      <w:pPr>
        <w:pStyle w:val="ListParagraph"/>
        <w:numPr>
          <w:ilvl w:val="0"/>
          <w:numId w:val="19"/>
        </w:numPr>
      </w:pPr>
      <w:r w:rsidRPr="00AA403C">
        <w:rPr>
          <w:rFonts w:hint="eastAsia"/>
        </w:rPr>
        <w:t>通过</w:t>
      </w:r>
      <w:r w:rsidR="00E152D2">
        <w:rPr>
          <w:rFonts w:hint="eastAsia"/>
        </w:rPr>
        <w:t>像素</w:t>
      </w:r>
      <w:r w:rsidRPr="00AA403C">
        <w:rPr>
          <w:rFonts w:hint="eastAsia"/>
        </w:rPr>
        <w:t>坐标和放缩级别找到对应的瓦片数据</w:t>
      </w:r>
    </w:p>
    <w:p w14:paraId="4DAFE080" w14:textId="10425C13" w:rsidR="00AA403C" w:rsidRPr="00AA403C" w:rsidRDefault="00AA403C" w:rsidP="00C25BD7">
      <w:pPr>
        <w:pStyle w:val="ListParagraph"/>
        <w:numPr>
          <w:ilvl w:val="0"/>
          <w:numId w:val="19"/>
        </w:numPr>
      </w:pPr>
      <w:r w:rsidRPr="00AA403C">
        <w:rPr>
          <w:rFonts w:hint="eastAsia"/>
        </w:rPr>
        <w:t>将瓦片转换为quadkey，并且通过替换图片Url模板的参数获得该瓦片对应图片的Url</w:t>
      </w:r>
    </w:p>
    <w:p w14:paraId="5CD309AF" w14:textId="0689859B" w:rsidR="00AA403C" w:rsidRDefault="00AA403C" w:rsidP="00C25BD7">
      <w:pPr>
        <w:pStyle w:val="ListParagraph"/>
        <w:numPr>
          <w:ilvl w:val="0"/>
          <w:numId w:val="19"/>
        </w:numPr>
      </w:pPr>
      <w:r w:rsidRPr="00AA403C">
        <w:rPr>
          <w:rFonts w:hint="eastAsia"/>
        </w:rPr>
        <w:t>从服务器现在图片并渲染</w:t>
      </w:r>
    </w:p>
    <w:p w14:paraId="5D344189" w14:textId="0E74F44C" w:rsidR="00AA403C" w:rsidRPr="00AA403C" w:rsidRDefault="00AA403C" w:rsidP="00AA403C">
      <w:pPr>
        <w:rPr>
          <w:rFonts w:ascii="宋体" w:hAnsi="宋体" w:cs="宋体"/>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19AFF1E8" w:rsidR="006559E6" w:rsidRPr="002C3C28" w:rsidRDefault="00BA34CC" w:rsidP="00BA34CC">
      <w:pPr>
        <w:pStyle w:val="Caption"/>
      </w:pPr>
      <w:bookmarkStart w:id="279" w:name="_Ref286908790"/>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9</w:t>
      </w:r>
      <w:r w:rsidR="00B912AA">
        <w:fldChar w:fldCharType="end"/>
      </w:r>
      <w:r>
        <w:rPr>
          <w:rFonts w:hint="eastAsia"/>
        </w:rPr>
        <w:t xml:space="preserve"> </w:t>
      </w:r>
      <w:r>
        <w:rPr>
          <w:rFonts w:hint="eastAsia"/>
        </w:rPr>
        <w:t>渲染瓦片图像</w:t>
      </w:r>
      <w:bookmarkEnd w:id="279"/>
    </w:p>
    <w:p w14:paraId="3CF9C42F" w14:textId="5FD5EC98" w:rsidR="002017CF" w:rsidRDefault="002017CF" w:rsidP="00937E93">
      <w:pPr>
        <w:pStyle w:val="Heading6"/>
      </w:pPr>
      <w:bookmarkStart w:id="280" w:name="_Toc286941689"/>
      <w:r>
        <w:rPr>
          <w:rFonts w:hint="eastAsia"/>
        </w:rPr>
        <w:t>计算四叉树键值</w:t>
      </w:r>
      <w:bookmarkEnd w:id="280"/>
    </w:p>
    <w:p w14:paraId="37CCD370" w14:textId="4AB1A01C" w:rsidR="00AA403C" w:rsidRDefault="00AA403C" w:rsidP="00AA403C">
      <w:pPr>
        <w:rPr>
          <w:rFonts w:ascii="宋体" w:hAnsi="宋体" w:cs="宋体"/>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10</w:t>
      </w:r>
      <w:r>
        <w:rPr>
          <w:rFonts w:hint="eastAsia"/>
        </w:rPr>
        <w:t xml:space="preserve"> </w:t>
      </w:r>
      <w:r>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2D141362" w:rsidR="00AA403C" w:rsidRPr="00AA403C" w:rsidRDefault="00AA403C" w:rsidP="00AA403C">
      <w:pPr>
        <w:pStyle w:val="Caption"/>
        <w:rPr>
          <w:rFonts w:ascii="宋体" w:hAnsi="宋体" w:cs="宋体"/>
        </w:rPr>
      </w:pPr>
      <w:bookmarkStart w:id="281" w:name="_Ref286909187"/>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10</w:t>
      </w:r>
      <w:r w:rsidR="00B912AA">
        <w:fldChar w:fldCharType="end"/>
      </w:r>
      <w:r>
        <w:rPr>
          <w:rFonts w:hint="eastAsia"/>
        </w:rPr>
        <w:t xml:space="preserve"> </w:t>
      </w:r>
      <w:r>
        <w:rPr>
          <w:rFonts w:hint="eastAsia"/>
        </w:rPr>
        <w:t>四叉树键值</w:t>
      </w:r>
      <w:bookmarkEnd w:id="281"/>
    </w:p>
    <w:p w14:paraId="4B133910" w14:textId="77777777" w:rsidR="00DB2543" w:rsidRPr="00DB2543" w:rsidRDefault="00DB2543" w:rsidP="00DB2543"/>
    <w:p w14:paraId="08FB05D6" w14:textId="388D08F8" w:rsidR="00757D6C" w:rsidRDefault="00757D6C" w:rsidP="00757D6C">
      <w:r>
        <w:br w:type="page"/>
      </w:r>
    </w:p>
    <w:p w14:paraId="2337C682" w14:textId="491C7E8A" w:rsidR="00657136" w:rsidRDefault="00C61A3D" w:rsidP="00AC3674">
      <w:pPr>
        <w:pStyle w:val="Heading3"/>
      </w:pPr>
      <w:r>
        <w:rPr>
          <w:rFonts w:hint="eastAsia"/>
        </w:rPr>
        <w:t xml:space="preserve"> </w:t>
      </w:r>
      <w:bookmarkStart w:id="282" w:name="_Toc286941690"/>
      <w:r w:rsidR="00657136" w:rsidRPr="00AC3674">
        <w:rPr>
          <w:rFonts w:hint="eastAsia"/>
        </w:rPr>
        <w:t>基于静态图片的地图源</w:t>
      </w:r>
      <w:bookmarkEnd w:id="282"/>
    </w:p>
    <w:p w14:paraId="0C7B5896" w14:textId="2E80A0CC" w:rsidR="00660352" w:rsidRDefault="00660352" w:rsidP="00660352">
      <w:pPr>
        <w:rPr>
          <w:rFonts w:ascii="宋体" w:hAnsi="宋体" w:cs="宋体"/>
        </w:rPr>
      </w:pPr>
      <w:r>
        <w:rPr>
          <w:rFonts w:ascii="宋体" w:hAnsi="宋体" w:cs="宋体" w:hint="eastAsia"/>
        </w:rPr>
        <w:t>最近几年，很多地图服务商如百度、搜狗等，已经不再对外开放瓦片地图服务，同时为了满足图形化地理位置的需求，这些服务商相继提供了静态地图图片作为数据源。</w:t>
      </w:r>
    </w:p>
    <w:p w14:paraId="607F0A61" w14:textId="5485264E" w:rsidR="00F576FA" w:rsidRDefault="00660352" w:rsidP="00F576FA">
      <w:pPr>
        <w:rPr>
          <w:rFonts w:ascii="宋体" w:hAnsi="宋体" w:cs="宋体"/>
        </w:rPr>
      </w:pPr>
      <w:r>
        <w:rPr>
          <w:rFonts w:ascii="宋体" w:hAnsi="宋体" w:cs="宋体" w:hint="eastAsia"/>
        </w:rPr>
        <w:t>静态地图图片指的是，</w:t>
      </w:r>
      <w:r w:rsidR="003428C3">
        <w:rPr>
          <w:rFonts w:ascii="宋体" w:hAnsi="宋体" w:cs="宋体" w:hint="eastAsia"/>
        </w:rPr>
        <w:t>以在某一缩放等级下，某一地点为中心，一定距离范围内的地形作为一张图片提供给消费</w:t>
      </w:r>
      <w:r w:rsidR="00F576FA">
        <w:rPr>
          <w:rFonts w:ascii="宋体" w:hAnsi="宋体" w:cs="宋体" w:hint="eastAsia"/>
        </w:rPr>
        <w:t>端。这样的图片一般通过以下信息来索引：</w:t>
      </w:r>
    </w:p>
    <w:p w14:paraId="78EC215C" w14:textId="43B21E90" w:rsidR="00474CB5" w:rsidRPr="002659A3" w:rsidRDefault="005A352C" w:rsidP="00F576FA">
      <w:pPr>
        <w:rPr>
          <w:rFonts w:ascii="宋体" w:hAnsi="宋体" w:cs="宋体"/>
        </w:rPr>
      </w:pPr>
      <m:oMathPara>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m:oMathPara>
    </w:p>
    <w:p w14:paraId="0B5221BA" w14:textId="2A5FF107" w:rsidR="00DD7DE2" w:rsidRPr="00DD7DE2" w:rsidRDefault="006557BA" w:rsidP="00DD7DE2">
      <w:pPr>
        <w:pStyle w:val="Heading4"/>
      </w:pPr>
      <w:r>
        <w:rPr>
          <w:rFonts w:ascii="黑体" w:hAnsi="黑体" w:cs="黑体" w:hint="eastAsia"/>
        </w:rPr>
        <w:t xml:space="preserve"> </w:t>
      </w:r>
      <w:bookmarkStart w:id="283" w:name="_Toc286941691"/>
      <w:r w:rsidR="00F831E1">
        <w:rPr>
          <w:rFonts w:ascii="黑体" w:hAnsi="黑体" w:cs="黑体" w:hint="eastAsia"/>
        </w:rPr>
        <w:t>使用</w:t>
      </w:r>
      <w:r w:rsidR="00F831E1">
        <w:rPr>
          <w:rFonts w:hint="eastAsia"/>
        </w:rPr>
        <w:t>静态图片渲染瓦片地图</w:t>
      </w:r>
      <w:r w:rsidR="00DD7DE2">
        <w:rPr>
          <w:rFonts w:hint="eastAsia"/>
        </w:rPr>
        <w:t>的参数转换</w:t>
      </w:r>
      <w:bookmarkEnd w:id="283"/>
    </w:p>
    <w:p w14:paraId="684CD2DA" w14:textId="77777777" w:rsidR="00FD6707" w:rsidRDefault="00B23FEA" w:rsidP="00FD6707">
      <w:pPr>
        <w:rPr>
          <w:rFonts w:ascii="宋体" w:hAnsi="宋体" w:cs="宋体"/>
        </w:rPr>
      </w:pPr>
      <w:r>
        <w:rPr>
          <w:rFonts w:ascii="宋体" w:hAnsi="宋体" w:cs="宋体" w:hint="eastAsia"/>
        </w:rPr>
        <w:t>如果需要利用静态图片来渲染瓦片地图，需要先建立静态地图索引和对应瓦片地图的索引关系。</w:t>
      </w:r>
    </w:p>
    <w:p w14:paraId="56B5BEC2" w14:textId="6641D9F9" w:rsidR="00B23FEA" w:rsidRDefault="00B23FEA" w:rsidP="00FD6707">
      <w:pPr>
        <w:ind w:firstLine="0"/>
        <w:rPr>
          <w:rFonts w:ascii="宋体" w:hAnsi="宋体" w:cs="宋体"/>
        </w:rPr>
      </w:pPr>
      <w:r>
        <w:rPr>
          <w:rFonts w:ascii="宋体" w:hAnsi="宋体" w:cs="宋体" w:hint="eastAsia"/>
        </w:rPr>
        <w:t>即：</w:t>
      </w:r>
    </w:p>
    <w:p w14:paraId="78B735D3" w14:textId="1563FB16" w:rsidR="00B23FEA" w:rsidRDefault="00B23FEA" w:rsidP="00E729C3">
      <w:pPr>
        <w:rPr>
          <w:rFonts w:ascii="宋体" w:hAnsi="宋体" w:cs="宋体"/>
        </w:rPr>
      </w:pPr>
      <w:r>
        <w:rPr>
          <w:rFonts w:ascii="宋体" w:hAnsi="宋体" w:cs="宋体" w:hint="eastAsia"/>
        </w:rPr>
        <w:t>将瓦片索引</w:t>
      </w:r>
      <m:oMath>
        <m:d>
          <m:dPr>
            <m:ctrlPr>
              <w:rPr>
                <w:rFonts w:ascii="Cambria Math" w:hAnsi="Cambria Math" w:cs="宋体"/>
                <w:i/>
              </w:rPr>
            </m:ctrlPr>
          </m:dPr>
          <m:e>
            <m:r>
              <m:rPr>
                <m:sty m:val="p"/>
              </m:rPr>
              <w:rPr>
                <w:rFonts w:ascii="Cambria Math" w:hAnsi="Cambria Math" w:cs="宋体" w:hint="eastAsia"/>
              </w:rPr>
              <m:t>放缩等级，</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Y</m:t>
            </m:r>
            <m:r>
              <m:rPr>
                <m:sty m:val="p"/>
              </m:rPr>
              <w:rPr>
                <w:rFonts w:ascii="Cambria Math" w:hAnsi="Cambria Math" w:cs="宋体"/>
              </w:rPr>
              <m:t>坐标</m:t>
            </m:r>
          </m:e>
        </m:d>
      </m:oMath>
    </w:p>
    <w:p w14:paraId="4AF70365" w14:textId="37A42FF8" w:rsidR="00B23FEA" w:rsidRDefault="00B23FEA" w:rsidP="00E729C3">
      <w:pPr>
        <w:rPr>
          <w:rFonts w:ascii="宋体" w:hAnsi="宋体" w:cs="宋体"/>
        </w:rPr>
      </w:pPr>
      <w:r>
        <w:rPr>
          <w:rFonts w:ascii="宋体" w:hAnsi="宋体" w:cs="宋体" w:hint="eastAsia"/>
        </w:rPr>
        <w:t>转化为</w:t>
      </w:r>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w:p>
    <w:p w14:paraId="7D359136" w14:textId="77777777" w:rsidR="00A93A39" w:rsidRDefault="00A93A39" w:rsidP="00E729C3">
      <w:pPr>
        <w:rPr>
          <w:rFonts w:ascii="宋体" w:hAnsi="宋体" w:cs="宋体"/>
        </w:rPr>
      </w:pPr>
      <w:r>
        <w:rPr>
          <w:rFonts w:ascii="宋体" w:hAnsi="宋体" w:cs="宋体" w:hint="eastAsia"/>
        </w:rPr>
        <w:t>这是一个在消费端重建瓦片金字塔的过程，按照</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_Ref286923109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6.2</w:t>
      </w:r>
      <w:r>
        <w:rPr>
          <w:rFonts w:ascii="宋体" w:hAnsi="宋体" w:cs="宋体"/>
        </w:rPr>
        <w:fldChar w:fldCharType="end"/>
      </w:r>
      <w:r>
        <w:rPr>
          <w:rFonts w:ascii="宋体" w:hAnsi="宋体" w:cs="宋体"/>
        </w:rPr>
        <w:fldChar w:fldCharType="begin"/>
      </w:r>
      <w:r>
        <w:rPr>
          <w:rFonts w:ascii="宋体" w:hAnsi="宋体" w:cs="宋体"/>
        </w:rPr>
        <w:instrText xml:space="preserve"> REF _Ref286923112 \h </w:instrText>
      </w:r>
      <w:r>
        <w:rPr>
          <w:rFonts w:ascii="宋体" w:hAnsi="宋体" w:cs="宋体"/>
        </w:rPr>
      </w:r>
      <w:r>
        <w:rPr>
          <w:rFonts w:ascii="宋体" w:hAnsi="宋体" w:cs="宋体"/>
        </w:rPr>
        <w:fldChar w:fldCharType="separate"/>
      </w:r>
      <w:r w:rsidRPr="0011508E">
        <w:rPr>
          <w:rFonts w:hint="eastAsia"/>
        </w:rPr>
        <w:t>瓦片金字塔模型研究</w:t>
      </w:r>
      <w:r>
        <w:rPr>
          <w:rFonts w:ascii="宋体" w:hAnsi="宋体" w:cs="宋体"/>
        </w:rPr>
        <w:fldChar w:fldCharType="end"/>
      </w:r>
      <w:r>
        <w:rPr>
          <w:rFonts w:ascii="宋体" w:hAnsi="宋体" w:cs="宋体" w:hint="eastAsia"/>
        </w:rPr>
        <w:t>可得：</w:t>
      </w:r>
    </w:p>
    <w:p w14:paraId="0C26BC2C" w14:textId="4CC83550" w:rsidR="00A93A39" w:rsidRDefault="00A93A39" w:rsidP="00E729C3">
      <w:pPr>
        <w:rPr>
          <w:rFonts w:ascii="宋体" w:hAnsi="宋体" w:cs="宋体"/>
        </w:rPr>
      </w:pPr>
      <w:r>
        <w:rPr>
          <w:rFonts w:ascii="宋体" w:hAnsi="宋体" w:cs="宋体" w:hint="eastAsia"/>
        </w:rPr>
        <w:t xml:space="preserve">在相同放缩级别下假设有一瓦片（a, x, y）对应的静态地图为(a, centerPoint, </w:t>
      </w:r>
      <w:r w:rsidR="002D7C8F">
        <w:rPr>
          <w:rFonts w:ascii="宋体" w:hAnsi="宋体" w:cs="宋体" w:hint="eastAsia"/>
        </w:rPr>
        <w:t>xLength</w:t>
      </w:r>
      <w:r>
        <w:rPr>
          <w:rFonts w:ascii="宋体" w:hAnsi="宋体" w:cs="宋体" w:hint="eastAsia"/>
        </w:rPr>
        <w:t>, y</w:t>
      </w:r>
      <w:r w:rsidR="002D7C8F">
        <w:rPr>
          <w:rFonts w:ascii="宋体" w:hAnsi="宋体" w:cs="宋体" w:hint="eastAsia"/>
        </w:rPr>
        <w:t>Length</w:t>
      </w:r>
      <w:r>
        <w:rPr>
          <w:rFonts w:ascii="宋体" w:hAnsi="宋体" w:cs="宋体" w:hint="eastAsia"/>
        </w:rPr>
        <w:t>)</w:t>
      </w:r>
      <w:r w:rsidR="00E729C3">
        <w:rPr>
          <w:rFonts w:ascii="宋体" w:hAnsi="宋体" w:cs="宋体" w:hint="eastAsia"/>
        </w:rPr>
        <w:t>。</w:t>
      </w:r>
    </w:p>
    <w:p w14:paraId="6D589E5D" w14:textId="1ACCB263" w:rsidR="002D7C8F" w:rsidRDefault="002D7C8F" w:rsidP="002D7C8F">
      <w:pPr>
        <w:rPr>
          <w:rFonts w:ascii="宋体" w:hAnsi="宋体" w:cs="宋体"/>
        </w:rPr>
      </w:pPr>
      <w:r>
        <w:rPr>
          <w:rFonts w:ascii="宋体" w:hAnsi="宋体" w:cs="宋体" w:hint="eastAsia"/>
        </w:rPr>
        <w:t>其中：</w:t>
      </w:r>
    </w:p>
    <w:p w14:paraId="39E43BD5" w14:textId="6405D4F2" w:rsidR="002D7C8F" w:rsidRDefault="002D7C8F" w:rsidP="002D7C8F">
      <w:pPr>
        <w:rPr>
          <w:rFonts w:ascii="宋体" w:hAnsi="宋体" w:cs="宋体"/>
        </w:rPr>
      </w:pPr>
      <w:r>
        <w:rPr>
          <w:rFonts w:ascii="宋体" w:hAnsi="宋体" w:cs="宋体" w:hint="eastAsia"/>
        </w:rPr>
        <w:t>a——放缩级别。</w:t>
      </w:r>
    </w:p>
    <w:p w14:paraId="5FF1D623" w14:textId="64747DAA" w:rsidR="002D7C8F" w:rsidRDefault="002D7C8F" w:rsidP="002D7C8F">
      <w:pPr>
        <w:rPr>
          <w:rFonts w:ascii="宋体" w:hAnsi="宋体" w:cs="宋体"/>
        </w:rPr>
      </w:pPr>
      <w:r>
        <w:rPr>
          <w:rFonts w:ascii="宋体" w:hAnsi="宋体" w:cs="宋体" w:hint="eastAsia"/>
        </w:rPr>
        <w:t>x——瓦片在对应矩阵坐标系下的x坐标。</w:t>
      </w:r>
    </w:p>
    <w:p w14:paraId="76C90B1A" w14:textId="3B2A6514" w:rsidR="002D7C8F" w:rsidRDefault="002D7C8F" w:rsidP="002D7C8F">
      <w:pPr>
        <w:rPr>
          <w:rFonts w:ascii="宋体" w:hAnsi="宋体" w:cs="宋体"/>
        </w:rPr>
      </w:pPr>
      <w:r>
        <w:rPr>
          <w:rFonts w:ascii="宋体" w:hAnsi="宋体" w:cs="宋体" w:hint="eastAsia"/>
        </w:rPr>
        <w:t>y——瓦片在对应矩阵坐标系下的y坐标。</w:t>
      </w:r>
    </w:p>
    <w:p w14:paraId="75482B9E" w14:textId="6D96543C" w:rsidR="002D7C8F" w:rsidRDefault="002D7C8F" w:rsidP="002D7C8F">
      <w:pPr>
        <w:rPr>
          <w:rFonts w:ascii="宋体" w:hAnsi="宋体" w:cs="宋体"/>
        </w:rPr>
      </w:pPr>
      <w:r>
        <w:rPr>
          <w:rFonts w:ascii="宋体" w:hAnsi="宋体" w:cs="宋体" w:hint="eastAsia"/>
        </w:rPr>
        <w:t>centerPoint——静态地图中心店在WGS84下的经纬度坐标。</w:t>
      </w:r>
    </w:p>
    <w:p w14:paraId="673C97A6" w14:textId="1A11FE0F" w:rsidR="002D7C8F" w:rsidRDefault="002D7C8F" w:rsidP="002D7C8F">
      <w:pPr>
        <w:rPr>
          <w:rFonts w:ascii="宋体" w:hAnsi="宋体" w:cs="宋体"/>
        </w:rPr>
      </w:pPr>
      <w:r>
        <w:rPr>
          <w:rFonts w:ascii="宋体" w:hAnsi="宋体" w:cs="宋体" w:hint="eastAsia"/>
        </w:rPr>
        <w:t>xLength ——静态地图x方向边长</w:t>
      </w:r>
      <w:r w:rsidR="000132E7">
        <w:rPr>
          <w:rFonts w:ascii="宋体" w:hAnsi="宋体" w:cs="宋体" w:hint="eastAsia"/>
        </w:rPr>
        <w:t>，以像素为单位</w:t>
      </w:r>
      <w:r>
        <w:rPr>
          <w:rFonts w:ascii="宋体" w:hAnsi="宋体" w:cs="宋体" w:hint="eastAsia"/>
        </w:rPr>
        <w:t>。</w:t>
      </w:r>
    </w:p>
    <w:p w14:paraId="7CC7836C" w14:textId="635D7DA8" w:rsidR="00A93A39" w:rsidRDefault="002D7C8F" w:rsidP="00E729C3">
      <w:pPr>
        <w:rPr>
          <w:rFonts w:ascii="宋体" w:hAnsi="宋体" w:cs="宋体"/>
        </w:rPr>
      </w:pPr>
      <w:r>
        <w:rPr>
          <w:rFonts w:ascii="宋体" w:hAnsi="宋体" w:cs="宋体" w:hint="eastAsia"/>
        </w:rPr>
        <w:t>yLength ——静态地图y方向边长</w:t>
      </w:r>
      <w:r w:rsidR="000132E7">
        <w:rPr>
          <w:rFonts w:ascii="宋体" w:hAnsi="宋体" w:cs="宋体" w:hint="eastAsia"/>
        </w:rPr>
        <w:t>，以像素为单位</w:t>
      </w:r>
      <w:r>
        <w:rPr>
          <w:rFonts w:ascii="宋体" w:hAnsi="宋体" w:cs="宋体" w:hint="eastAsia"/>
        </w:rPr>
        <w:t>。</w:t>
      </w:r>
      <w:r w:rsidR="00A93A39" w:rsidRPr="002659A3">
        <w:rPr>
          <w:rFonts w:ascii="宋体" w:hAnsi="宋体" w:cs="宋体" w:hint="eastAsia"/>
        </w:rPr>
        <w:t xml:space="preserve"> </w:t>
      </w:r>
    </w:p>
    <w:p w14:paraId="4EC74139" w14:textId="77777777" w:rsidR="002D7C8F" w:rsidRDefault="002D7C8F" w:rsidP="00E729C3">
      <w:pPr>
        <w:rPr>
          <w:rFonts w:ascii="宋体" w:hAnsi="宋体" w:cs="宋体"/>
        </w:rPr>
      </w:pPr>
    </w:p>
    <w:p w14:paraId="6C248C68" w14:textId="0BA46AE9" w:rsidR="004278D5" w:rsidRDefault="004278D5" w:rsidP="004278D5">
      <w:pPr>
        <w:rPr>
          <w:rFonts w:ascii="宋体" w:hAnsi="宋体" w:cs="宋体"/>
        </w:rPr>
      </w:pPr>
      <w:r>
        <w:rPr>
          <w:rFonts w:ascii="宋体" w:hAnsi="宋体" w:cs="宋体" w:hint="eastAsia"/>
        </w:rPr>
        <w:t>假设中心点转化为a</w:t>
      </w:r>
      <w:r w:rsidR="002F422D">
        <w:rPr>
          <w:rFonts w:ascii="宋体" w:hAnsi="宋体" w:cs="宋体" w:hint="eastAsia"/>
        </w:rPr>
        <w:t>级别下的矩像素</w:t>
      </w:r>
      <w:r>
        <w:rPr>
          <w:rFonts w:ascii="宋体" w:hAnsi="宋体" w:cs="宋体" w:hint="eastAsia"/>
        </w:rPr>
        <w:t>坐标为（X</w:t>
      </w:r>
      <w:r w:rsidR="002F422D">
        <w:rPr>
          <w:rFonts w:ascii="宋体" w:hAnsi="宋体" w:cs="宋体" w:hint="eastAsia"/>
        </w:rPr>
        <w:t>cpixel</w:t>
      </w:r>
      <w:r>
        <w:rPr>
          <w:rFonts w:ascii="宋体" w:hAnsi="宋体" w:cs="宋体" w:hint="eastAsia"/>
        </w:rPr>
        <w:t>，</w:t>
      </w:r>
      <w:r w:rsidR="002F422D">
        <w:rPr>
          <w:rFonts w:ascii="宋体" w:hAnsi="宋体" w:cs="宋体" w:hint="eastAsia"/>
        </w:rPr>
        <w:t>Ycpixel</w:t>
      </w:r>
      <w:r>
        <w:rPr>
          <w:rFonts w:ascii="宋体" w:hAnsi="宋体" w:cs="宋体" w:hint="eastAsia"/>
        </w:rPr>
        <w:t>），a级别下的瓦片矩阵边长为c，以像素单位。</w:t>
      </w:r>
    </w:p>
    <w:p w14:paraId="2C1EA01B" w14:textId="37936C44" w:rsidR="004278D5" w:rsidRDefault="004278D5" w:rsidP="00E729C3">
      <w:pPr>
        <w:rPr>
          <w:rFonts w:ascii="宋体" w:hAnsi="宋体" w:cs="宋体"/>
        </w:rPr>
      </w:pPr>
      <w:r>
        <w:rPr>
          <w:rFonts w:ascii="宋体" w:hAnsi="宋体" w:cs="宋体" w:hint="eastAsia"/>
        </w:rPr>
        <w:t>则可得公式：</w:t>
      </w:r>
    </w:p>
    <w:p w14:paraId="7C7C460D" w14:textId="5A98453C" w:rsidR="002659A3" w:rsidRDefault="005A352C" w:rsidP="00DC2A4C">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yLenght</m:t>
                  </m:r>
                  <m:r>
                    <w:rPr>
                      <w:rFonts w:ascii="Cambria Math" w:eastAsia="Cambria Math" w:hAnsi="Cambria Math" w:cs="Cambria Math"/>
                    </w:rPr>
                    <m:t>/2</m:t>
                  </m:r>
                </m:e>
              </m:eqArr>
            </m:e>
          </m:d>
        </m:oMath>
      </m:oMathPara>
    </w:p>
    <w:p w14:paraId="6000EA20" w14:textId="251EA97B" w:rsidR="00351D49" w:rsidRDefault="00351D49" w:rsidP="00C77484">
      <w:pPr>
        <w:rPr>
          <w:rFonts w:ascii="宋体" w:hAnsi="宋体" w:cs="宋体"/>
        </w:rPr>
      </w:pPr>
      <w:r>
        <w:rPr>
          <w:rFonts w:ascii="宋体" w:hAnsi="宋体" w:cs="宋体" w:hint="eastAsia"/>
        </w:rPr>
        <w:t>根据不同地图服务商提供的换算公式，可得中心店centerPoint的经纬度坐标和像素坐标的转换。</w:t>
      </w:r>
    </w:p>
    <w:p w14:paraId="2458AB20" w14:textId="72AF2B3F" w:rsidR="00351D49" w:rsidRDefault="00351D49" w:rsidP="00C77484">
      <w:pPr>
        <w:rPr>
          <w:rFonts w:ascii="宋体" w:hAnsi="宋体" w:cs="宋体"/>
        </w:rPr>
      </w:pPr>
      <w:r>
        <w:rPr>
          <w:rFonts w:ascii="宋体" w:hAnsi="宋体" w:cs="宋体" w:hint="eastAsia"/>
        </w:rPr>
        <w:t>以百度地图为例，</w:t>
      </w:r>
      <w:r w:rsidRPr="00351D49">
        <w:rPr>
          <w:rFonts w:ascii="宋体" w:hAnsi="宋体" w:cs="宋体" w:hint="eastAsia"/>
        </w:rPr>
        <w:t>平面坐标系的原点与经纬度的原点一致，即赤道与0度经线相交的位置</w:t>
      </w:r>
      <w:r>
        <w:rPr>
          <w:rFonts w:ascii="宋体" w:hAnsi="宋体" w:cs="宋体" w:hint="eastAsia"/>
        </w:rPr>
        <w:t>。</w:t>
      </w:r>
    </w:p>
    <w:p w14:paraId="2CD16830" w14:textId="47DCB8D6" w:rsidR="00C77484" w:rsidRPr="00351D49" w:rsidRDefault="00351D49" w:rsidP="00351D49">
      <w:pPr>
        <w:rPr>
          <w:rFonts w:ascii="Cambria Math" w:hAnsi="Cambria Math" w:cs="宋体"/>
          <w:i/>
        </w:rPr>
      </w:pPr>
      <w:r w:rsidRPr="00351D49">
        <w:rPr>
          <w:rFonts w:ascii="Cambria Math" w:hAnsi="Cambria Math" w:cs="宋体" w:hint="eastAsia"/>
          <w:i/>
        </w:rPr>
        <w:t>像素坐标</w:t>
      </w:r>
      <w:r w:rsidRPr="00351D49">
        <w:rPr>
          <w:rFonts w:ascii="Cambria Math" w:hAnsi="Cambria Math" w:cs="宋体" w:hint="eastAsia"/>
          <w:i/>
        </w:rPr>
        <w:t xml:space="preserve"> = |</w:t>
      </w:r>
      <w:r w:rsidRPr="00351D49">
        <w:rPr>
          <w:rFonts w:ascii="Cambria Math" w:hAnsi="Cambria Math" w:cs="宋体" w:hint="eastAsia"/>
          <w:i/>
        </w:rPr>
        <w:t>平面坐标</w:t>
      </w:r>
      <w:r w:rsidRPr="00351D49">
        <w:rPr>
          <w:rFonts w:ascii="Cambria Math" w:hAnsi="Cambria Math" w:cs="宋体" w:hint="eastAsia"/>
          <w:i/>
        </w:rPr>
        <w:t xml:space="preserve"> </w:t>
      </w:r>
      <w:r w:rsidRPr="00351D49">
        <w:rPr>
          <w:rFonts w:ascii="Cambria Math" w:hAnsi="Cambria Math" w:cs="宋体" w:hint="eastAsia"/>
          <w:i/>
        </w:rPr>
        <w:t>×</w:t>
      </w:r>
      <w:r w:rsidRPr="00351D49">
        <w:rPr>
          <w:rFonts w:ascii="Cambria Math" w:hAnsi="Cambria Math" w:cs="宋体" w:hint="eastAsia"/>
          <w:i/>
        </w:rPr>
        <w:t xml:space="preserve"> 2 </w:t>
      </w:r>
      <w:r w:rsidRPr="00351D49">
        <w:rPr>
          <w:rFonts w:ascii="Cambria Math" w:hAnsi="Cambria Math" w:cs="宋体" w:hint="eastAsia"/>
          <w:i/>
          <w:vertAlign w:val="superscript"/>
        </w:rPr>
        <w:t>zoom - 18</w:t>
      </w:r>
      <w:r w:rsidRPr="00351D49">
        <w:rPr>
          <w:rFonts w:ascii="Cambria Math" w:hAnsi="Cambria Math" w:cs="宋体" w:hint="eastAsia"/>
          <w:i/>
        </w:rPr>
        <w:t>|</w:t>
      </w:r>
    </w:p>
    <w:p w14:paraId="63ADE4F1" w14:textId="09067037" w:rsidR="00C77484" w:rsidRDefault="00E50621" w:rsidP="00C77484">
      <w:pPr>
        <w:rPr>
          <w:rFonts w:ascii="宋体" w:hAnsi="宋体" w:cs="宋体"/>
        </w:rPr>
      </w:pPr>
      <w:r>
        <w:rPr>
          <w:rFonts w:ascii="宋体" w:hAnsi="宋体" w:cs="宋体" w:hint="eastAsia"/>
        </w:rPr>
        <w:t>可得公式组</w:t>
      </w:r>
    </w:p>
    <w:p w14:paraId="61E86A95" w14:textId="6FF6AE64" w:rsidR="00E50621" w:rsidRPr="00E50621" w:rsidRDefault="005A352C" w:rsidP="00C77484">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m:t>
                  </m:r>
                  <m:f>
                    <m:fPr>
                      <m:ctrlPr>
                        <w:rPr>
                          <w:rFonts w:ascii="Cambria Math" w:eastAsia="Cambria Math" w:hAnsi="Cambria Math" w:cs="Cambria Math"/>
                          <w:i/>
                        </w:rPr>
                      </m:ctrlPr>
                    </m:fPr>
                    <m:num>
                      <m:r>
                        <w:rPr>
                          <w:rFonts w:ascii="Cambria Math" w:hAnsi="Cambria Math" w:cs="宋体"/>
                        </w:rPr>
                        <m:t>t</m:t>
                      </m:r>
                      <m:ctrlPr>
                        <w:rPr>
                          <w:rFonts w:ascii="Cambria Math" w:hAnsi="Cambria Math" w:cs="宋体"/>
                          <w:i/>
                        </w:rPr>
                      </m:ctrlPr>
                    </m:num>
                    <m:den>
                      <m:r>
                        <w:rPr>
                          <w:rFonts w:ascii="Cambria Math" w:eastAsia="Cambria Math" w:hAnsi="Cambria Math" w:cs="Cambria Math"/>
                        </w:rPr>
                        <m:t>2</m:t>
                      </m:r>
                    </m:den>
                  </m:f>
                  <m:ctrlPr>
                    <w:rPr>
                      <w:rFonts w:ascii="Cambria Math" w:eastAsia="Cambria Math" w:hAnsi="Cambria Math" w:cs="Cambria Math"/>
                      <w:i/>
                    </w:rPr>
                  </m:ctrlPr>
                </m:e>
                <m:e>
                  <m:r>
                    <w:rPr>
                      <w:rFonts w:ascii="Cambria Math" w:eastAsia="Cambria Math" w:hAnsi="Cambria Math" w:cs="Cambria Math"/>
                    </w:rPr>
                    <m:t xml:space="preserve">Xcpixel=Xcm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ctrlPr>
                    <w:rPr>
                      <w:rFonts w:ascii="Cambria Math" w:eastAsia="Cambria Math" w:hAnsi="Cambria Math" w:cs="Cambria Math"/>
                      <w:i/>
                    </w:rPr>
                  </m:ctrlPr>
                </m:e>
                <m:e>
                  <m:r>
                    <w:rPr>
                      <w:rFonts w:ascii="Cambria Math" w:eastAsia="Cambria Math" w:hAnsi="Cambria Math" w:cs="Cambria Math"/>
                    </w:rPr>
                    <m:t xml:space="preserve">Ycpixel=Ycm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658D27D0" w14:textId="733D4F92" w:rsidR="00E50621" w:rsidRPr="00E50621" w:rsidRDefault="00E50621" w:rsidP="00C77484">
      <w:pPr>
        <w:rPr>
          <w:rFonts w:ascii="宋体" w:hAnsi="宋体" w:cs="宋体"/>
        </w:rPr>
      </w:pPr>
      <w:r>
        <w:rPr>
          <w:rFonts w:ascii="宋体" w:hAnsi="宋体" w:cs="宋体" w:hint="eastAsia"/>
        </w:rPr>
        <w:t>其中</w:t>
      </w:r>
    </w:p>
    <w:p w14:paraId="5E0D1112" w14:textId="0C732A69" w:rsidR="00E50621" w:rsidRDefault="00E50621" w:rsidP="00E50621">
      <w:pPr>
        <w:rPr>
          <w:rFonts w:ascii="宋体" w:hAnsi="宋体" w:cs="宋体"/>
        </w:rPr>
      </w:pPr>
      <m:oMath>
        <m:r>
          <w:rPr>
            <w:rFonts w:ascii="Cambria Math" w:eastAsia="Cambria Math" w:hAnsi="Cambria Math" w:cs="Cambria Math"/>
          </w:rPr>
          <m:t xml:space="preserve">Xcm </m:t>
        </m:r>
      </m:oMath>
      <w:r>
        <w:rPr>
          <w:rFonts w:ascii="宋体" w:hAnsi="宋体" w:cs="宋体" w:hint="eastAsia"/>
        </w:rPr>
        <w:t>——中心点坐标在墨卡托投影坐标系的x值。</w:t>
      </w:r>
    </w:p>
    <w:p w14:paraId="3654C1EC" w14:textId="52B978BD" w:rsidR="00E50621" w:rsidRDefault="00E50621" w:rsidP="00E50621">
      <w:pPr>
        <w:rPr>
          <w:rFonts w:ascii="宋体" w:hAnsi="宋体" w:cs="宋体"/>
        </w:rPr>
      </w:pPr>
      <m:oMath>
        <m:r>
          <w:rPr>
            <w:rFonts w:ascii="Cambria Math" w:eastAsia="Cambria Math" w:hAnsi="Cambria Math" w:cs="Cambria Math"/>
          </w:rPr>
          <m:t xml:space="preserve">Ycm </m:t>
        </m:r>
      </m:oMath>
      <w:r>
        <w:rPr>
          <w:rFonts w:ascii="宋体" w:hAnsi="宋体" w:cs="宋体" w:hint="eastAsia"/>
        </w:rPr>
        <w:t>——中心点坐标在墨卡托投影坐标系的y值。</w:t>
      </w:r>
    </w:p>
    <w:p w14:paraId="3059D309" w14:textId="1A2B9B0F" w:rsidR="00E50621" w:rsidRDefault="00E50621" w:rsidP="00E50621">
      <w:pPr>
        <w:rPr>
          <w:rFonts w:ascii="宋体" w:hAnsi="宋体" w:cs="宋体"/>
        </w:rPr>
      </w:pPr>
      <w:r>
        <w:rPr>
          <w:rFonts w:ascii="宋体" w:hAnsi="宋体" w:cs="宋体" w:hint="eastAsia"/>
        </w:rPr>
        <w:t>WGS84空间坐标转墨卡托投影坐标公式见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_Ref286933420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hint="eastAsia"/>
        </w:rPr>
        <w:t>地理坐标模块详细设计</w:t>
      </w:r>
      <w:r>
        <w:rPr>
          <w:rFonts w:ascii="宋体" w:hAnsi="宋体" w:cs="宋体"/>
        </w:rPr>
        <w:fldChar w:fldCharType="end"/>
      </w:r>
      <w:r>
        <w:rPr>
          <w:rFonts w:ascii="宋体" w:hAnsi="宋体" w:cs="宋体" w:hint="eastAsia"/>
        </w:rPr>
        <w:t>。</w:t>
      </w:r>
    </w:p>
    <w:p w14:paraId="75D0447E" w14:textId="77777777" w:rsidR="003B4320" w:rsidRDefault="003B4320" w:rsidP="00E50621">
      <w:pPr>
        <w:rPr>
          <w:rFonts w:ascii="宋体" w:hAnsi="宋体" w:cs="宋体"/>
        </w:rPr>
      </w:pPr>
    </w:p>
    <w:p w14:paraId="2134F042" w14:textId="3EE10734" w:rsidR="00C77484" w:rsidRDefault="0069553A" w:rsidP="00C77484">
      <w:pPr>
        <w:rPr>
          <w:rFonts w:ascii="宋体" w:hAnsi="宋体" w:cs="宋体"/>
        </w:rPr>
      </w:pPr>
      <w:r>
        <w:rPr>
          <w:rFonts w:ascii="宋体" w:hAnsi="宋体" w:cs="宋体" w:hint="eastAsia"/>
        </w:rPr>
        <w:t>由任意一点坐标公式</w:t>
      </w:r>
    </w:p>
    <w:p w14:paraId="59DE20D1" w14:textId="399DE458" w:rsidR="0069553A" w:rsidRPr="0069553A" w:rsidRDefault="005A352C"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m:oMathPara>
    </w:p>
    <w:p w14:paraId="794DC574" w14:textId="2D9369E4" w:rsidR="0069553A" w:rsidRDefault="005A352C"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eqArr>
                    <m:eqArrPr>
                      <m:ctrlPr>
                        <w:rPr>
                          <w:rFonts w:ascii="Cambria Math" w:hAnsi="Cambria Math" w:cs="宋体"/>
                        </w:rPr>
                      </m:ctrlPr>
                    </m:eqArrPr>
                    <m:e>
                      <m:r>
                        <w:rPr>
                          <w:rFonts w:ascii="Cambria Math" w:eastAsia="Cambria Math" w:hAnsi="Cambria Math" w:cs="Cambria Math"/>
                        </w:rPr>
                        <m:t>X</m:t>
                      </m:r>
                      <m:r>
                        <w:rPr>
                          <w:rFonts w:ascii="Cambria Math" w:hAnsi="Cambria Math" w:cs="Cambria Math"/>
                        </w:rPr>
                        <m:t>pixcel</m:t>
                      </m:r>
                      <m:r>
                        <w:rPr>
                          <w:rFonts w:ascii="Cambria Math" w:eastAsia="Cambria Math" w:hAnsi="Cambria Math" w:cs="Cambria Math"/>
                        </w:rPr>
                        <m:t xml:space="preserve">=Xm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e>
                  <m:r>
                    <w:rPr>
                      <w:rFonts w:ascii="Cambria Math" w:hAnsi="Cambria Math" w:cs="Cambria Math"/>
                    </w:rPr>
                    <m:t>Y</m:t>
                  </m:r>
                  <m:r>
                    <w:rPr>
                      <w:rFonts w:ascii="Cambria Math" w:hAnsi="Cambria Math" w:cs="宋体"/>
                    </w:rPr>
                    <m:t>pixcel</m:t>
                  </m:r>
                  <m:r>
                    <w:rPr>
                      <w:rFonts w:ascii="Cambria Math" w:eastAsia="Cambria Math" w:hAnsi="Cambria Math" w:cs="Cambria Math"/>
                    </w:rPr>
                    <m:t xml:space="preserve">=Ym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m:t>
                      </m:r>
                      <m:r>
                        <w:rPr>
                          <w:rFonts w:ascii="Cambria Math" w:eastAsia="Cambria Math" w:hAnsi="Cambria Math" w:cs="Cambria Math"/>
                        </w:rPr>
                        <m:t>om-18</m:t>
                      </m:r>
                    </m:sup>
                  </m:sSup>
                </m:e>
              </m:eqArr>
            </m:e>
          </m:d>
        </m:oMath>
      </m:oMathPara>
    </w:p>
    <w:p w14:paraId="2FBE7486" w14:textId="05D27D28" w:rsidR="0069553A" w:rsidRDefault="0069553A" w:rsidP="00C77484">
      <w:pPr>
        <w:rPr>
          <w:rFonts w:ascii="宋体" w:hAnsi="宋体" w:cs="宋体"/>
        </w:rPr>
      </w:pPr>
      <w:r>
        <w:rPr>
          <w:rFonts w:ascii="宋体" w:hAnsi="宋体" w:cs="宋体" w:hint="eastAsia"/>
        </w:rPr>
        <w:t>可得</w:t>
      </w:r>
      <w:r w:rsidR="0030711B">
        <w:rPr>
          <w:rFonts w:ascii="宋体" w:hAnsi="宋体" w:cs="宋体" w:hint="eastAsia"/>
        </w:rPr>
        <w:t>图上任意点转获得对应的静态图片</w:t>
      </w:r>
      <w:r w:rsidR="00D44E4C">
        <w:rPr>
          <w:rFonts w:ascii="宋体" w:hAnsi="宋体" w:cs="宋体" w:hint="eastAsia"/>
        </w:rPr>
        <w:t>的请求参数</w:t>
      </w:r>
      <w:r w:rsidR="0030711B">
        <w:rPr>
          <w:rFonts w:ascii="宋体" w:hAnsi="宋体" w:cs="宋体" w:hint="eastAsia"/>
        </w:rPr>
        <w:t>。</w:t>
      </w:r>
    </w:p>
    <w:p w14:paraId="6C057F18" w14:textId="29E9B807" w:rsidR="00793990" w:rsidRDefault="00793990" w:rsidP="00793990">
      <w:pPr>
        <w:rPr>
          <w:rFonts w:ascii="宋体" w:hAnsi="宋体" w:cs="宋体"/>
        </w:rPr>
      </w:pPr>
      <w:r>
        <w:rPr>
          <w:rFonts w:ascii="宋体" w:hAnsi="宋体" w:cs="宋体"/>
        </w:rPr>
        <w:br w:type="page"/>
      </w:r>
    </w:p>
    <w:p w14:paraId="3DAE5AF5" w14:textId="4FCFB50A" w:rsidR="00DD7DE2" w:rsidRDefault="00DD7DE2" w:rsidP="00DD7DE2">
      <w:pPr>
        <w:pStyle w:val="Heading4"/>
        <w:rPr>
          <w:rFonts w:ascii="黑体" w:hAnsi="黑体" w:cs="黑体"/>
        </w:rPr>
      </w:pPr>
      <w:r>
        <w:rPr>
          <w:rFonts w:ascii="黑体" w:hAnsi="黑体" w:cs="黑体" w:hint="eastAsia"/>
        </w:rPr>
        <w:t xml:space="preserve"> </w:t>
      </w:r>
      <w:bookmarkStart w:id="284" w:name="_Toc286941692"/>
      <w:r w:rsidRPr="00DD7DE2">
        <w:rPr>
          <w:rFonts w:ascii="黑体" w:hAnsi="黑体" w:cs="黑体" w:hint="eastAsia"/>
        </w:rPr>
        <w:t>以百度地图为例实现基于静态地图的渲染</w:t>
      </w:r>
      <w:bookmarkEnd w:id="284"/>
    </w:p>
    <w:p w14:paraId="7E386A42" w14:textId="45E2B157" w:rsidR="00691E9A" w:rsidRDefault="00691E9A" w:rsidP="00691E9A">
      <w:pPr>
        <w:rPr>
          <w:rFonts w:ascii="宋体" w:hAnsi="宋体" w:cs="宋体"/>
        </w:rPr>
      </w:pPr>
      <w:r>
        <w:rPr>
          <w:rFonts w:ascii="宋体" w:hAnsi="宋体" w:cs="宋体" w:hint="eastAsia"/>
        </w:rPr>
        <w:t>下面以继续以百度地图的静态地图API为例，说明IOS.GIS.Common.Tool SDK是如何实现通过静态地图组织瓦片金字塔的。</w:t>
      </w:r>
    </w:p>
    <w:p w14:paraId="24BA3CCF" w14:textId="2E43C912" w:rsidR="00691E9A" w:rsidRDefault="00691E9A" w:rsidP="00691E9A">
      <w:pPr>
        <w:rPr>
          <w:rFonts w:ascii="宋体" w:hAnsi="宋体" w:cs="宋体"/>
        </w:rPr>
      </w:pPr>
      <w:r>
        <w:rPr>
          <w:rFonts w:ascii="宋体" w:hAnsi="宋体" w:cs="宋体" w:hint="eastAsia"/>
        </w:rPr>
        <w:t>百度地图静态地图的API为</w:t>
      </w:r>
    </w:p>
    <w:p w14:paraId="0F769708" w14:textId="7FDD06C9" w:rsidR="00B341E6" w:rsidRDefault="00793990" w:rsidP="00B341E6">
      <w:pPr>
        <w:rPr>
          <w:rStyle w:val="IntenseEmphasis"/>
          <w:rFonts w:ascii="宋体" w:hAnsi="宋体" w:cs="宋体"/>
        </w:rPr>
      </w:pPr>
      <w:r w:rsidRPr="00793990">
        <w:rPr>
          <w:rStyle w:val="IntenseEmphasis"/>
          <w:b w:val="0"/>
          <w:bCs w:val="0"/>
          <w:i w:val="0"/>
          <w:iCs w:val="0"/>
        </w:rPr>
        <w:t>http://api.map.baidu.com/staticimage?center=</w:t>
      </w:r>
      <w:r>
        <w:rPr>
          <w:rStyle w:val="IntenseEmphasis"/>
          <w:rFonts w:ascii="宋体" w:hAnsi="宋体" w:cs="宋体" w:hint="eastAsia"/>
          <w:b w:val="0"/>
          <w:bCs w:val="0"/>
          <w:i w:val="0"/>
          <w:iCs w:val="0"/>
        </w:rPr>
        <w:t>{x,y}</w:t>
      </w:r>
      <w:r w:rsidRPr="00793990">
        <w:rPr>
          <w:rStyle w:val="IntenseEmphasis"/>
          <w:b w:val="0"/>
          <w:bCs w:val="0"/>
          <w:i w:val="0"/>
          <w:iCs w:val="0"/>
        </w:rPr>
        <w:t>&amp;width=</w:t>
      </w:r>
      <w:r>
        <w:rPr>
          <w:rStyle w:val="IntenseEmphasis"/>
          <w:b w:val="0"/>
          <w:bCs w:val="0"/>
          <w:i w:val="0"/>
          <w:iCs w:val="0"/>
        </w:rPr>
        <w:t>{width}&amp;height={height}&amp;zoom={zoom}</w:t>
      </w:r>
    </w:p>
    <w:p w14:paraId="13F211AD" w14:textId="77777777" w:rsidR="00793990" w:rsidRPr="00793990" w:rsidRDefault="00793990" w:rsidP="00B341E6">
      <w:pPr>
        <w:rPr>
          <w:b/>
          <w:bCs/>
          <w:i/>
          <w:iCs/>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793990" w:rsidRPr="001D0EA8" w14:paraId="69E0FE9D" w14:textId="77777777" w:rsidTr="00FF41D5">
        <w:trPr>
          <w:trHeight w:val="329"/>
        </w:trPr>
        <w:tc>
          <w:tcPr>
            <w:tcW w:w="2178" w:type="dxa"/>
            <w:tcBorders>
              <w:right w:val="single" w:sz="4" w:space="0" w:color="auto"/>
            </w:tcBorders>
            <w:shd w:val="clear" w:color="auto" w:fill="auto"/>
          </w:tcPr>
          <w:p w14:paraId="6F40FB71" w14:textId="77777777" w:rsidR="00793990" w:rsidRPr="004219B2" w:rsidRDefault="00793990" w:rsidP="00FF41D5">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2AFB0DEC" w14:textId="77777777" w:rsidR="00793990" w:rsidRPr="0097716B" w:rsidRDefault="00793990" w:rsidP="00FF41D5">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C51D18D" w14:textId="77777777" w:rsidR="00793990" w:rsidRPr="001D0EA8" w:rsidRDefault="00793990" w:rsidP="00FF41D5">
            <w:pPr>
              <w:ind w:hanging="60"/>
              <w:jc w:val="center"/>
              <w:rPr>
                <w:b/>
              </w:rPr>
            </w:pPr>
            <w:r>
              <w:rPr>
                <w:rFonts w:hint="eastAsia"/>
                <w:b/>
              </w:rPr>
              <w:t>具体说明</w:t>
            </w:r>
          </w:p>
        </w:tc>
      </w:tr>
      <w:tr w:rsidR="00793990" w14:paraId="63732D91" w14:textId="77777777" w:rsidTr="00FF41D5">
        <w:trPr>
          <w:trHeight w:val="329"/>
        </w:trPr>
        <w:tc>
          <w:tcPr>
            <w:tcW w:w="2178" w:type="dxa"/>
            <w:tcBorders>
              <w:right w:val="single" w:sz="4" w:space="0" w:color="auto"/>
            </w:tcBorders>
          </w:tcPr>
          <w:p w14:paraId="7794B88E" w14:textId="79F98CC7" w:rsidR="00793990" w:rsidRDefault="00793990" w:rsidP="00FF41D5">
            <w:pPr>
              <w:ind w:firstLine="0"/>
              <w:jc w:val="center"/>
              <w:rPr>
                <w:rFonts w:ascii="宋体" w:hAnsi="宋体" w:cs="宋体"/>
              </w:rPr>
            </w:pPr>
            <w:r>
              <w:rPr>
                <w:rFonts w:ascii="宋体" w:hAnsi="宋体" w:cs="宋体" w:hint="eastAsia"/>
              </w:rPr>
              <w:t>x,y</w:t>
            </w:r>
          </w:p>
        </w:tc>
        <w:tc>
          <w:tcPr>
            <w:tcW w:w="1620" w:type="dxa"/>
            <w:tcBorders>
              <w:right w:val="single" w:sz="4" w:space="0" w:color="auto"/>
            </w:tcBorders>
          </w:tcPr>
          <w:p w14:paraId="1F791287" w14:textId="61D966CD" w:rsidR="00793990" w:rsidRDefault="00793990" w:rsidP="00FF41D5">
            <w:pPr>
              <w:spacing w:before="40" w:after="40"/>
              <w:ind w:right="-4878" w:firstLine="0"/>
              <w:rPr>
                <w:rFonts w:ascii="宋体" w:hAnsi="宋体" w:cs="宋体"/>
              </w:rPr>
            </w:pPr>
            <w:r>
              <w:rPr>
                <w:rFonts w:ascii="宋体" w:hAnsi="宋体" w:cs="宋体" w:hint="eastAsia"/>
              </w:rPr>
              <w:t>平面直角坐标</w:t>
            </w:r>
          </w:p>
        </w:tc>
        <w:tc>
          <w:tcPr>
            <w:tcW w:w="4590" w:type="dxa"/>
            <w:tcBorders>
              <w:left w:val="single" w:sz="4" w:space="0" w:color="auto"/>
            </w:tcBorders>
          </w:tcPr>
          <w:p w14:paraId="02C89119" w14:textId="1CA87455" w:rsidR="00793990" w:rsidRPr="00793990" w:rsidRDefault="00793990" w:rsidP="00FF41D5">
            <w:pPr>
              <w:ind w:firstLine="0"/>
              <w:rPr>
                <w:rFonts w:ascii="宋体" w:hAnsi="宋体" w:cs="宋体"/>
              </w:rPr>
            </w:pPr>
            <w:r>
              <w:rPr>
                <w:rFonts w:ascii="宋体" w:hAnsi="宋体" w:cs="宋体" w:hint="eastAsia"/>
              </w:rPr>
              <w:t>请求静态图片的中心坐标</w:t>
            </w:r>
          </w:p>
        </w:tc>
      </w:tr>
      <w:tr w:rsidR="00793990" w14:paraId="4346C880" w14:textId="77777777" w:rsidTr="00FF41D5">
        <w:trPr>
          <w:trHeight w:val="343"/>
        </w:trPr>
        <w:tc>
          <w:tcPr>
            <w:tcW w:w="2178" w:type="dxa"/>
            <w:tcBorders>
              <w:right w:val="single" w:sz="4" w:space="0" w:color="auto"/>
            </w:tcBorders>
          </w:tcPr>
          <w:p w14:paraId="0BAB0103" w14:textId="0F975009" w:rsidR="00793990" w:rsidRDefault="00793990" w:rsidP="00FF41D5">
            <w:pPr>
              <w:ind w:firstLine="0"/>
              <w:jc w:val="center"/>
              <w:rPr>
                <w:rFonts w:ascii="宋体" w:hAnsi="宋体" w:cs="宋体"/>
              </w:rPr>
            </w:pPr>
            <w:r>
              <w:rPr>
                <w:rFonts w:ascii="宋体" w:hAnsi="宋体" w:cs="宋体"/>
              </w:rPr>
              <w:t>W</w:t>
            </w:r>
            <w:r>
              <w:rPr>
                <w:rFonts w:ascii="宋体" w:hAnsi="宋体" w:cs="宋体" w:hint="eastAsia"/>
              </w:rPr>
              <w:t>idth</w:t>
            </w:r>
          </w:p>
        </w:tc>
        <w:tc>
          <w:tcPr>
            <w:tcW w:w="1620" w:type="dxa"/>
            <w:tcBorders>
              <w:right w:val="single" w:sz="4" w:space="0" w:color="auto"/>
            </w:tcBorders>
          </w:tcPr>
          <w:p w14:paraId="3A527A20" w14:textId="3AE61DF2" w:rsidR="00793990" w:rsidRDefault="00793990" w:rsidP="00FF41D5">
            <w:pPr>
              <w:ind w:firstLine="0"/>
              <w:jc w:val="center"/>
              <w:rPr>
                <w:rFonts w:ascii="宋体" w:hAnsi="宋体" w:cs="宋体"/>
              </w:rPr>
            </w:pPr>
            <w:r>
              <w:rPr>
                <w:rFonts w:ascii="宋体" w:hAnsi="宋体" w:cs="宋体" w:hint="eastAsia"/>
              </w:rPr>
              <w:t>宽度</w:t>
            </w:r>
          </w:p>
        </w:tc>
        <w:tc>
          <w:tcPr>
            <w:tcW w:w="4590" w:type="dxa"/>
            <w:tcBorders>
              <w:left w:val="single" w:sz="4" w:space="0" w:color="auto"/>
            </w:tcBorders>
          </w:tcPr>
          <w:p w14:paraId="0923F3A5" w14:textId="02B8EFC4" w:rsidR="00793990" w:rsidRDefault="00793990" w:rsidP="00FF41D5">
            <w:pPr>
              <w:keepNext/>
              <w:ind w:firstLine="0"/>
              <w:rPr>
                <w:rFonts w:ascii="宋体" w:hAnsi="宋体" w:cs="宋体"/>
              </w:rPr>
            </w:pPr>
            <w:r>
              <w:rPr>
                <w:rFonts w:ascii="宋体" w:hAnsi="宋体" w:cs="宋体" w:hint="eastAsia"/>
              </w:rPr>
              <w:t>请求静态图片的宽度，这里和瓦片地图的宽度相符（256个像素）</w:t>
            </w:r>
          </w:p>
        </w:tc>
      </w:tr>
      <w:tr w:rsidR="00793990" w14:paraId="492A7484" w14:textId="77777777" w:rsidTr="00FF41D5">
        <w:trPr>
          <w:trHeight w:val="343"/>
        </w:trPr>
        <w:tc>
          <w:tcPr>
            <w:tcW w:w="2178" w:type="dxa"/>
            <w:tcBorders>
              <w:right w:val="single" w:sz="4" w:space="0" w:color="auto"/>
            </w:tcBorders>
          </w:tcPr>
          <w:p w14:paraId="3B75F891" w14:textId="353230D8" w:rsidR="00793990" w:rsidRDefault="00793990" w:rsidP="00FF41D5">
            <w:pPr>
              <w:ind w:firstLine="0"/>
              <w:jc w:val="center"/>
              <w:rPr>
                <w:rFonts w:ascii="宋体" w:hAnsi="宋体" w:cs="宋体"/>
              </w:rPr>
            </w:pPr>
            <w:r>
              <w:rPr>
                <w:rFonts w:ascii="宋体" w:hAnsi="宋体" w:cs="宋体" w:hint="eastAsia"/>
              </w:rPr>
              <w:t>Height</w:t>
            </w:r>
          </w:p>
        </w:tc>
        <w:tc>
          <w:tcPr>
            <w:tcW w:w="1620" w:type="dxa"/>
            <w:tcBorders>
              <w:right w:val="single" w:sz="4" w:space="0" w:color="auto"/>
            </w:tcBorders>
          </w:tcPr>
          <w:p w14:paraId="37CDAC84" w14:textId="61889138" w:rsidR="00793990" w:rsidRDefault="00793990" w:rsidP="00FF41D5">
            <w:pPr>
              <w:ind w:firstLine="0"/>
              <w:jc w:val="center"/>
              <w:rPr>
                <w:rFonts w:ascii="宋体" w:hAnsi="宋体" w:cs="宋体"/>
              </w:rPr>
            </w:pPr>
            <w:r>
              <w:rPr>
                <w:rFonts w:ascii="宋体" w:hAnsi="宋体" w:cs="宋体" w:hint="eastAsia"/>
              </w:rPr>
              <w:t>高度</w:t>
            </w:r>
          </w:p>
        </w:tc>
        <w:tc>
          <w:tcPr>
            <w:tcW w:w="4590" w:type="dxa"/>
            <w:tcBorders>
              <w:left w:val="single" w:sz="4" w:space="0" w:color="auto"/>
            </w:tcBorders>
          </w:tcPr>
          <w:p w14:paraId="6860159F" w14:textId="6F04FDA4" w:rsidR="00793990" w:rsidRDefault="00793990" w:rsidP="00FF41D5">
            <w:pPr>
              <w:keepNext/>
              <w:ind w:firstLine="0"/>
              <w:rPr>
                <w:rFonts w:ascii="宋体" w:hAnsi="宋体" w:cs="宋体"/>
              </w:rPr>
            </w:pPr>
            <w:r>
              <w:rPr>
                <w:rFonts w:ascii="宋体" w:hAnsi="宋体" w:cs="宋体" w:hint="eastAsia"/>
              </w:rPr>
              <w:t>请求静态图片的高度，同宽度</w:t>
            </w:r>
          </w:p>
        </w:tc>
      </w:tr>
      <w:tr w:rsidR="00793990" w14:paraId="5A51E9E1" w14:textId="77777777" w:rsidTr="00FF41D5">
        <w:trPr>
          <w:trHeight w:val="343"/>
        </w:trPr>
        <w:tc>
          <w:tcPr>
            <w:tcW w:w="2178" w:type="dxa"/>
            <w:tcBorders>
              <w:right w:val="single" w:sz="4" w:space="0" w:color="auto"/>
            </w:tcBorders>
          </w:tcPr>
          <w:p w14:paraId="54A80A70" w14:textId="79B4A4B1" w:rsidR="00793990" w:rsidRPr="00E41D07" w:rsidRDefault="00793990" w:rsidP="00FF41D5">
            <w:pPr>
              <w:ind w:firstLine="0"/>
              <w:jc w:val="center"/>
              <w:rPr>
                <w:rFonts w:ascii="宋体" w:hAnsi="宋体" w:cs="宋体"/>
              </w:rPr>
            </w:pPr>
            <w:r>
              <w:rPr>
                <w:rFonts w:ascii="宋体" w:hAnsi="宋体" w:cs="宋体"/>
              </w:rPr>
              <w:t>Z</w:t>
            </w:r>
            <w:r>
              <w:rPr>
                <w:rFonts w:ascii="宋体" w:hAnsi="宋体" w:cs="宋体" w:hint="eastAsia"/>
              </w:rPr>
              <w:t>oom</w:t>
            </w:r>
          </w:p>
        </w:tc>
        <w:tc>
          <w:tcPr>
            <w:tcW w:w="1620" w:type="dxa"/>
            <w:tcBorders>
              <w:right w:val="single" w:sz="4" w:space="0" w:color="auto"/>
            </w:tcBorders>
          </w:tcPr>
          <w:p w14:paraId="4DA557B5" w14:textId="151DFCF4" w:rsidR="00793990" w:rsidRDefault="00793990" w:rsidP="00FF41D5">
            <w:pPr>
              <w:ind w:firstLine="0"/>
              <w:jc w:val="center"/>
              <w:rPr>
                <w:rFonts w:ascii="宋体" w:hAnsi="宋体" w:cs="宋体"/>
              </w:rPr>
            </w:pPr>
            <w:r>
              <w:rPr>
                <w:rFonts w:ascii="宋体" w:hAnsi="宋体" w:cs="宋体" w:hint="eastAsia"/>
              </w:rPr>
              <w:t>放缩级别</w:t>
            </w:r>
          </w:p>
        </w:tc>
        <w:tc>
          <w:tcPr>
            <w:tcW w:w="4590" w:type="dxa"/>
            <w:tcBorders>
              <w:left w:val="single" w:sz="4" w:space="0" w:color="auto"/>
            </w:tcBorders>
          </w:tcPr>
          <w:p w14:paraId="5B229F9B" w14:textId="3C33496C" w:rsidR="00793990" w:rsidRDefault="00793990" w:rsidP="00FF41D5">
            <w:pPr>
              <w:keepNext/>
              <w:ind w:firstLine="0"/>
              <w:rPr>
                <w:rFonts w:ascii="宋体" w:hAnsi="宋体" w:cs="宋体"/>
              </w:rPr>
            </w:pPr>
            <w:r>
              <w:rPr>
                <w:rFonts w:ascii="宋体" w:hAnsi="宋体" w:cs="宋体" w:hint="eastAsia"/>
              </w:rPr>
              <w:t>详见</w:t>
            </w:r>
            <w:r w:rsidR="00822B5C">
              <w:rPr>
                <w:rFonts w:ascii="宋体" w:hAnsi="宋体" w:cs="宋体"/>
              </w:rPr>
              <w:fldChar w:fldCharType="begin"/>
            </w:r>
            <w:r w:rsidR="00822B5C">
              <w:rPr>
                <w:rFonts w:ascii="宋体" w:hAnsi="宋体" w:cs="宋体"/>
              </w:rPr>
              <w:instrText xml:space="preserve"> REF </w:instrText>
            </w:r>
            <w:r w:rsidR="00822B5C">
              <w:rPr>
                <w:rFonts w:ascii="宋体" w:hAnsi="宋体" w:cs="宋体" w:hint="eastAsia"/>
              </w:rPr>
              <w:instrText>_Ref286956943 \h</w:instrText>
            </w:r>
            <w:r w:rsidR="00822B5C">
              <w:rPr>
                <w:rFonts w:ascii="宋体" w:hAnsi="宋体" w:cs="宋体"/>
              </w:rPr>
              <w:instrText xml:space="preserve"> </w:instrText>
            </w:r>
            <w:r w:rsidR="00822B5C">
              <w:rPr>
                <w:rFonts w:ascii="宋体" w:hAnsi="宋体" w:cs="宋体"/>
              </w:rPr>
            </w:r>
            <w:r w:rsidR="00822B5C">
              <w:rPr>
                <w:rFonts w:ascii="宋体" w:hAnsi="宋体" w:cs="宋体"/>
              </w:rPr>
              <w:fldChar w:fldCharType="separate"/>
            </w:r>
            <w:r w:rsidR="00822B5C">
              <w:rPr>
                <w:rFonts w:hint="eastAsia"/>
              </w:rPr>
              <w:t>图</w:t>
            </w:r>
            <w:r w:rsidR="00822B5C">
              <w:rPr>
                <w:rFonts w:hint="eastAsia"/>
              </w:rPr>
              <w:t xml:space="preserve"> </w:t>
            </w:r>
            <w:r w:rsidR="00822B5C">
              <w:rPr>
                <w:noProof/>
              </w:rPr>
              <w:t>6.5</w:t>
            </w:r>
            <w:r w:rsidR="00822B5C">
              <w:noBreakHyphen/>
            </w:r>
            <w:r w:rsidR="00822B5C">
              <w:rPr>
                <w:noProof/>
              </w:rPr>
              <w:t>11</w:t>
            </w:r>
            <w:r w:rsidR="00822B5C">
              <w:rPr>
                <w:rFonts w:hint="eastAsia"/>
              </w:rPr>
              <w:t xml:space="preserve"> </w:t>
            </w:r>
            <w:r w:rsidR="00822B5C">
              <w:rPr>
                <w:rFonts w:hint="eastAsia"/>
              </w:rPr>
              <w:t>百度地图放缩级别和比例尺</w:t>
            </w:r>
            <w:r w:rsidR="00822B5C">
              <w:rPr>
                <w:rFonts w:ascii="宋体" w:hAnsi="宋体" w:cs="宋体"/>
              </w:rPr>
              <w:fldChar w:fldCharType="end"/>
            </w:r>
          </w:p>
        </w:tc>
      </w:tr>
    </w:tbl>
    <w:p w14:paraId="5E07F433" w14:textId="77A47BF8" w:rsidR="00793990" w:rsidRDefault="00822B5C" w:rsidP="00822B5C">
      <w:pPr>
        <w:ind w:firstLine="0"/>
        <w:rPr>
          <w:rStyle w:val="IntenseEmphasis"/>
          <w:rFonts w:ascii="宋体" w:hAnsi="宋体" w:cs="宋体"/>
        </w:rPr>
      </w:pPr>
      <w:r>
        <w:rPr>
          <w:rFonts w:ascii="Times" w:hAnsi="Times" w:cs="Times"/>
          <w:noProof/>
          <w:kern w:val="0"/>
          <w:szCs w:val="24"/>
          <w:lang w:eastAsia="en-US"/>
        </w:rPr>
        <w:drawing>
          <wp:inline distT="0" distB="0" distL="0" distR="0" wp14:anchorId="7C34DB3E" wp14:editId="6EC5F8B2">
            <wp:extent cx="4834187" cy="3785447"/>
            <wp:effectExtent l="152400" t="152400" r="170180" b="17716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4187" cy="3785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AD7197" w14:textId="37D02006" w:rsidR="00822B5C" w:rsidRPr="00691E9A" w:rsidRDefault="00822B5C" w:rsidP="00822B5C">
      <w:pPr>
        <w:pStyle w:val="Caption"/>
        <w:rPr>
          <w:rFonts w:ascii="宋体" w:hAnsi="宋体" w:cs="宋体"/>
        </w:rPr>
      </w:pPr>
      <w:bookmarkStart w:id="285" w:name="_Ref286956943"/>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11</w:t>
      </w:r>
      <w:r w:rsidR="00B912AA">
        <w:fldChar w:fldCharType="end"/>
      </w:r>
      <w:r>
        <w:rPr>
          <w:rFonts w:hint="eastAsia"/>
        </w:rPr>
        <w:t xml:space="preserve"> </w:t>
      </w:r>
      <w:r>
        <w:rPr>
          <w:rFonts w:hint="eastAsia"/>
        </w:rPr>
        <w:t>百度地图放缩级别和比例尺</w:t>
      </w:r>
      <w:bookmarkEnd w:id="285"/>
    </w:p>
    <w:p w14:paraId="16949798" w14:textId="64FF14AF" w:rsidR="00822B5C" w:rsidRDefault="00822B5C" w:rsidP="00822B5C">
      <w:pPr>
        <w:ind w:firstLine="0"/>
        <w:rPr>
          <w:rFonts w:ascii="宋体" w:hAnsi="宋体" w:cs="宋体"/>
          <w:bCs/>
          <w:iCs/>
        </w:rPr>
      </w:pPr>
      <w:r>
        <w:rPr>
          <w:rFonts w:ascii="宋体" w:hAnsi="宋体" w:cs="宋体" w:hint="eastAsia"/>
          <w:b/>
          <w:bCs/>
          <w:i/>
          <w:iCs/>
        </w:rPr>
        <w:tab/>
      </w:r>
      <w:r w:rsidR="004C2456">
        <w:rPr>
          <w:rFonts w:ascii="宋体" w:hAnsi="宋体" w:cs="宋体" w:hint="eastAsia"/>
          <w:bCs/>
          <w:iCs/>
        </w:rPr>
        <w:t>由6.5.1节给出的公式，可以将某放缩级别下，根据一个瓦片的行列号，快速换算得到瓦片的中心坐标，从而得到以上4个要素，组织成一个图片API，向百度地图请求对应图片。</w:t>
      </w:r>
    </w:p>
    <w:p w14:paraId="2F4C4D28" w14:textId="36CF6A30" w:rsidR="004C2456" w:rsidRDefault="004C2456" w:rsidP="00822B5C">
      <w:pPr>
        <w:ind w:firstLine="0"/>
        <w:rPr>
          <w:rFonts w:ascii="宋体" w:hAnsi="宋体" w:cs="宋体"/>
          <w:bCs/>
          <w:iCs/>
        </w:rPr>
      </w:pPr>
      <w:r>
        <w:rPr>
          <w:rFonts w:ascii="宋体" w:hAnsi="宋体" w:cs="宋体" w:hint="eastAsia"/>
          <w:bCs/>
          <w:iCs/>
        </w:rPr>
        <w:tab/>
        <w:t>如</w:t>
      </w:r>
      <w:r>
        <w:rPr>
          <w:rFonts w:ascii="宋体" w:hAnsi="宋体" w:cs="宋体"/>
          <w:bCs/>
          <w:iCs/>
        </w:rPr>
        <w:fldChar w:fldCharType="begin"/>
      </w:r>
      <w:r>
        <w:rPr>
          <w:rFonts w:ascii="宋体" w:hAnsi="宋体" w:cs="宋体"/>
          <w:bCs/>
          <w:iCs/>
        </w:rPr>
        <w:instrText xml:space="preserve"> REF </w:instrText>
      </w:r>
      <w:r>
        <w:rPr>
          <w:rFonts w:ascii="宋体" w:hAnsi="宋体" w:cs="宋体" w:hint="eastAsia"/>
          <w:bCs/>
          <w:iCs/>
        </w:rPr>
        <w:instrText>_Ref286957299 \h</w:instrText>
      </w:r>
      <w:r>
        <w:rPr>
          <w:rFonts w:ascii="宋体" w:hAnsi="宋体" w:cs="宋体"/>
          <w:bCs/>
          <w:iCs/>
        </w:rPr>
        <w:instrText xml:space="preserve"> </w:instrText>
      </w:r>
      <w:r>
        <w:rPr>
          <w:rFonts w:ascii="宋体" w:hAnsi="宋体" w:cs="宋体"/>
          <w:bCs/>
          <w:iCs/>
        </w:rPr>
      </w:r>
      <w:r>
        <w:rPr>
          <w:rFonts w:ascii="宋体" w:hAnsi="宋体" w:cs="宋体"/>
          <w:bCs/>
          <w:iCs/>
        </w:rPr>
        <w:fldChar w:fldCharType="separate"/>
      </w:r>
      <w:r>
        <w:rPr>
          <w:rFonts w:hint="eastAsia"/>
        </w:rPr>
        <w:t>图</w:t>
      </w:r>
      <w:r>
        <w:rPr>
          <w:rFonts w:hint="eastAsia"/>
        </w:rPr>
        <w:t xml:space="preserve"> </w:t>
      </w:r>
      <w:r>
        <w:rPr>
          <w:noProof/>
        </w:rPr>
        <w:t>6.5</w:t>
      </w:r>
      <w:r>
        <w:noBreakHyphen/>
      </w:r>
      <w:r>
        <w:rPr>
          <w:noProof/>
        </w:rPr>
        <w:t>12</w:t>
      </w:r>
      <w:r>
        <w:rPr>
          <w:rFonts w:hint="eastAsia"/>
        </w:rPr>
        <w:t xml:space="preserve"> </w:t>
      </w:r>
      <w:r>
        <w:rPr>
          <w:rFonts w:hint="eastAsia"/>
        </w:rPr>
        <w:t>加载百度静态地图</w:t>
      </w:r>
      <w:r>
        <w:rPr>
          <w:rFonts w:ascii="宋体" w:hAnsi="宋体" w:cs="宋体"/>
          <w:bCs/>
          <w:iCs/>
        </w:rPr>
        <w:fldChar w:fldCharType="end"/>
      </w:r>
      <w:r>
        <w:rPr>
          <w:rFonts w:ascii="宋体" w:hAnsi="宋体" w:cs="宋体" w:hint="eastAsia"/>
          <w:bCs/>
          <w:iCs/>
        </w:rPr>
        <w:t>，静态地图的加载同样分为两步：</w:t>
      </w:r>
    </w:p>
    <w:p w14:paraId="4E29815D" w14:textId="5352559C" w:rsidR="004C2456" w:rsidRPr="004C2456" w:rsidRDefault="004C2456" w:rsidP="00C25BD7">
      <w:pPr>
        <w:pStyle w:val="ListParagraph"/>
        <w:numPr>
          <w:ilvl w:val="0"/>
          <w:numId w:val="20"/>
        </w:numPr>
        <w:rPr>
          <w:bCs/>
          <w:iCs/>
        </w:rPr>
      </w:pPr>
      <w:r w:rsidRPr="004C2456">
        <w:rPr>
          <w:rFonts w:hint="eastAsia"/>
          <w:bCs/>
          <w:iCs/>
        </w:rPr>
        <w:t>初始化瓦片矩阵</w:t>
      </w:r>
    </w:p>
    <w:p w14:paraId="18AB2BB3" w14:textId="28A3361D" w:rsidR="004C2456" w:rsidRDefault="004C2456" w:rsidP="00C25BD7">
      <w:pPr>
        <w:pStyle w:val="ListParagraph"/>
        <w:numPr>
          <w:ilvl w:val="0"/>
          <w:numId w:val="20"/>
        </w:numPr>
        <w:rPr>
          <w:bCs/>
          <w:iCs/>
        </w:rPr>
      </w:pPr>
      <w:r w:rsidRPr="004C2456">
        <w:rPr>
          <w:rFonts w:hint="eastAsia"/>
          <w:bCs/>
          <w:iCs/>
        </w:rPr>
        <w:t>渲染可视区域</w:t>
      </w:r>
    </w:p>
    <w:p w14:paraId="558920A9" w14:textId="08B6E5F7" w:rsidR="009F5E0E" w:rsidRPr="004C2456" w:rsidRDefault="004C2456" w:rsidP="009F5E0E">
      <w:pPr>
        <w:ind w:firstLine="450"/>
        <w:rPr>
          <w:rFonts w:ascii="宋体" w:hAnsi="宋体" w:cs="宋体"/>
          <w:bCs/>
          <w:iCs/>
        </w:rPr>
      </w:pPr>
      <w:r>
        <w:rPr>
          <w:rFonts w:ascii="宋体" w:hAnsi="宋体" w:cs="宋体" w:hint="eastAsia"/>
          <w:bCs/>
          <w:iCs/>
        </w:rPr>
        <w:t>和通过WMTS服务来加载地图相比，通过静态图片加载地图少了在初始化瓦片矩阵时请求元数</w:t>
      </w:r>
      <w:r w:rsidR="009F5E0E">
        <w:rPr>
          <w:rFonts w:ascii="宋体" w:hAnsi="宋体" w:cs="宋体" w:hint="eastAsia"/>
          <w:bCs/>
          <w:iCs/>
        </w:rPr>
        <w:t>据，多了在每个瓦片请求对应图片前，将瓦片行列，转化为中心点坐标，总体流程一致。</w:t>
      </w:r>
    </w:p>
    <w:p w14:paraId="38F82EA6" w14:textId="77777777" w:rsidR="004C2456" w:rsidRDefault="004C2456" w:rsidP="004C2456">
      <w:pPr>
        <w:keepNext/>
        <w:ind w:firstLine="0"/>
        <w:jc w:val="center"/>
      </w:pPr>
      <w:r>
        <w:rPr>
          <w:rFonts w:ascii="宋体" w:hAnsi="宋体" w:cs="宋体"/>
          <w:bCs/>
          <w:iCs/>
          <w:noProof/>
          <w:lang w:eastAsia="en-US"/>
        </w:rPr>
        <w:drawing>
          <wp:inline distT="0" distB="0" distL="0" distR="0" wp14:anchorId="322E756D" wp14:editId="7803D10D">
            <wp:extent cx="5104765" cy="3126669"/>
            <wp:effectExtent l="0" t="0" r="63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4765" cy="3126669"/>
                    </a:xfrm>
                    <a:prstGeom prst="rect">
                      <a:avLst/>
                    </a:prstGeom>
                    <a:noFill/>
                    <a:ln>
                      <a:noFill/>
                    </a:ln>
                  </pic:spPr>
                </pic:pic>
              </a:graphicData>
            </a:graphic>
          </wp:inline>
        </w:drawing>
      </w:r>
    </w:p>
    <w:p w14:paraId="28C963C7" w14:textId="025BC48E" w:rsidR="004C2456" w:rsidRPr="00822B5C" w:rsidRDefault="004C2456" w:rsidP="004C2456">
      <w:pPr>
        <w:pStyle w:val="Caption"/>
        <w:rPr>
          <w:rFonts w:ascii="宋体" w:hAnsi="宋体" w:cs="宋体"/>
          <w:bCs/>
          <w:iCs/>
        </w:rPr>
      </w:pPr>
      <w:bookmarkStart w:id="286" w:name="_Ref286957299"/>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12</w:t>
      </w:r>
      <w:r w:rsidR="00B912AA">
        <w:fldChar w:fldCharType="end"/>
      </w:r>
      <w:r>
        <w:rPr>
          <w:rFonts w:hint="eastAsia"/>
        </w:rPr>
        <w:t xml:space="preserve"> </w:t>
      </w:r>
      <w:r>
        <w:rPr>
          <w:rFonts w:hint="eastAsia"/>
        </w:rPr>
        <w:t>加载百度静态地图</w:t>
      </w:r>
      <w:bookmarkEnd w:id="286"/>
    </w:p>
    <w:p w14:paraId="5D885026" w14:textId="77777777" w:rsidR="00822B5C" w:rsidRPr="00822B5C" w:rsidRDefault="00822B5C" w:rsidP="00822B5C">
      <w:pPr>
        <w:rPr>
          <w:rStyle w:val="IntenseEmphasis"/>
          <w:rFonts w:ascii="宋体" w:hAnsi="宋体" w:cs="宋体"/>
          <w:b w:val="0"/>
          <w:i w:val="0"/>
        </w:rPr>
      </w:pPr>
    </w:p>
    <w:p w14:paraId="6BA0DDCA" w14:textId="766B9959" w:rsidR="009F5E0E" w:rsidRPr="009F5E0E" w:rsidRDefault="009F5E0E" w:rsidP="009F5E0E">
      <w:pPr>
        <w:keepNext/>
        <w:ind w:firstLine="0"/>
        <w:rPr>
          <w:rFonts w:ascii="宋体" w:hAnsi="宋体" w:cs="宋体"/>
        </w:rPr>
      </w:pPr>
      <w:r>
        <w:rPr>
          <w:rFonts w:ascii="宋体" w:hAnsi="宋体" w:cs="宋体" w:hint="eastAsia"/>
        </w:rPr>
        <w:t>因而，如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_Ref286957540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13</w:t>
      </w:r>
      <w:r>
        <w:rPr>
          <w:rFonts w:hint="eastAsia"/>
        </w:rPr>
        <w:t xml:space="preserve"> </w:t>
      </w:r>
      <w:r>
        <w:rPr>
          <w:rFonts w:hint="eastAsia"/>
        </w:rPr>
        <w:t>百度静态地图渲染</w:t>
      </w:r>
      <w:r>
        <w:rPr>
          <w:rFonts w:ascii="宋体" w:hAnsi="宋体" w:cs="宋体"/>
        </w:rPr>
        <w:fldChar w:fldCharType="end"/>
      </w:r>
      <w:r>
        <w:rPr>
          <w:rFonts w:ascii="宋体" w:hAnsi="宋体" w:cs="宋体" w:hint="eastAsia"/>
        </w:rPr>
        <w:t>，整个栅格数据源被抽象为一个名为TileMapDataSource的基类，BaiduStaticDataSource通过继承IloadStaticMap获得瓦片行列转换为标准Url的能力，重写了继承于父类的GetTileByUrl。</w:t>
      </w:r>
    </w:p>
    <w:p w14:paraId="7DE96DB1" w14:textId="06DCB121" w:rsidR="00691E9A" w:rsidRDefault="009F5E0E" w:rsidP="00691E9A">
      <w:pPr>
        <w:keepNext/>
        <w:ind w:firstLine="0"/>
        <w:jc w:val="center"/>
      </w:pPr>
      <w:r>
        <w:rPr>
          <w:noProof/>
          <w:lang w:eastAsia="en-US"/>
        </w:rPr>
        <w:drawing>
          <wp:inline distT="0" distB="0" distL="0" distR="0" wp14:anchorId="07280EC7" wp14:editId="5813D38E">
            <wp:extent cx="5104765" cy="3127580"/>
            <wp:effectExtent l="0" t="0" r="635"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4765" cy="3127580"/>
                    </a:xfrm>
                    <a:prstGeom prst="rect">
                      <a:avLst/>
                    </a:prstGeom>
                    <a:noFill/>
                    <a:ln>
                      <a:noFill/>
                    </a:ln>
                  </pic:spPr>
                </pic:pic>
              </a:graphicData>
            </a:graphic>
          </wp:inline>
        </w:drawing>
      </w:r>
    </w:p>
    <w:p w14:paraId="2D59115C" w14:textId="0B935C7D" w:rsidR="00EE2788" w:rsidRPr="00EE2788" w:rsidRDefault="00691E9A" w:rsidP="00691E9A">
      <w:pPr>
        <w:pStyle w:val="Caption"/>
      </w:pPr>
      <w:bookmarkStart w:id="287" w:name="_Ref286957540"/>
      <w:r>
        <w:rPr>
          <w:rFonts w:hint="eastAsia"/>
        </w:rPr>
        <w:t>图</w:t>
      </w:r>
      <w:r>
        <w:rPr>
          <w:rFonts w:hint="eastAsia"/>
        </w:rPr>
        <w:t xml:space="preserve"> </w:t>
      </w:r>
      <w:fldSimple w:instr=" STYLEREF 2 \s ">
        <w:r w:rsidR="00B912AA">
          <w:rPr>
            <w:noProof/>
          </w:rPr>
          <w:t>7.1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13</w:t>
      </w:r>
      <w:r w:rsidR="00B912AA">
        <w:fldChar w:fldCharType="end"/>
      </w:r>
      <w:r>
        <w:rPr>
          <w:rFonts w:hint="eastAsia"/>
        </w:rPr>
        <w:t xml:space="preserve"> </w:t>
      </w:r>
      <w:r>
        <w:rPr>
          <w:rFonts w:hint="eastAsia"/>
        </w:rPr>
        <w:t>百度静态地图渲染</w:t>
      </w:r>
      <w:bookmarkEnd w:id="287"/>
    </w:p>
    <w:p w14:paraId="6E6126C2" w14:textId="7FB6E17F" w:rsidR="002A4029" w:rsidRDefault="00E86D56" w:rsidP="00D01EBF">
      <w:pPr>
        <w:pStyle w:val="Heading2"/>
      </w:pPr>
      <w:r>
        <w:rPr>
          <w:rFonts w:hint="eastAsia"/>
        </w:rPr>
        <w:t xml:space="preserve"> </w:t>
      </w:r>
      <w:r w:rsidR="00691E9A">
        <w:rPr>
          <w:rFonts w:hint="eastAsia"/>
        </w:rPr>
        <w:t>本章小</w:t>
      </w:r>
      <w:r w:rsidRPr="00E86D56">
        <w:rPr>
          <w:rFonts w:hint="eastAsia"/>
        </w:rPr>
        <w:t>结</w:t>
      </w:r>
    </w:p>
    <w:p w14:paraId="422A248D" w14:textId="34790200" w:rsidR="00A17AE7" w:rsidRDefault="00A17AE7" w:rsidP="00A17AE7">
      <w:pPr>
        <w:rPr>
          <w:rFonts w:ascii="宋体" w:hAnsi="宋体" w:cs="宋体"/>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pPr>
      <w:r>
        <w:rPr>
          <w:rFonts w:ascii="宋体" w:hAnsi="宋体" w:cs="宋体" w:hint="eastAsia"/>
        </w:rPr>
        <w:t xml:space="preserve"> </w:t>
      </w:r>
      <w:bookmarkStart w:id="288" w:name="_Toc286941693"/>
      <w:r>
        <w:rPr>
          <w:rFonts w:ascii="宋体" w:hAnsi="宋体" w:cs="宋体" w:hint="eastAsia"/>
        </w:rPr>
        <w:t>栅格可视化模块详细设计</w:t>
      </w:r>
      <w:bookmarkEnd w:id="288"/>
    </w:p>
    <w:p w14:paraId="7CBFC2B7" w14:textId="4BD6F3F6" w:rsidR="00F8562E" w:rsidRDefault="000F2B4C" w:rsidP="00F8562E">
      <w:pPr>
        <w:rPr>
          <w:rFonts w:ascii="宋体" w:hAnsi="宋体" w:cs="宋体"/>
        </w:rPr>
      </w:pPr>
      <w:r>
        <w:rPr>
          <w:rFonts w:ascii="宋体" w:hAnsi="宋体" w:cs="宋体" w:hint="eastAsia"/>
        </w:rPr>
        <w:t>本章将</w:t>
      </w:r>
      <w:r w:rsidR="00536AC8">
        <w:rPr>
          <w:rFonts w:ascii="宋体" w:hAnsi="宋体" w:cs="宋体" w:hint="eastAsia"/>
        </w:rPr>
        <w:t>继续阐述IOS.GIS.</w:t>
      </w:r>
      <w:r w:rsidR="00536AC8" w:rsidRPr="00536AC8">
        <w:rPr>
          <w:rFonts w:ascii="宋体" w:hAnsi="宋体" w:cs="宋体" w:hint="eastAsia"/>
        </w:rPr>
        <w:t xml:space="preserve"> </w:t>
      </w:r>
      <w:r w:rsidR="00536AC8">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w:t>
      </w:r>
      <w:r w:rsidR="00EF7CE4">
        <w:rPr>
          <w:rFonts w:ascii="宋体" w:hAnsi="宋体" w:cs="宋体" w:hint="eastAsia"/>
        </w:rPr>
        <w:t xml:space="preserve"> </w:t>
      </w:r>
      <w:r w:rsidR="00035816">
        <w:rPr>
          <w:rFonts w:ascii="宋体" w:hAnsi="宋体" w:cs="宋体" w:hint="eastAsia"/>
        </w:rPr>
        <w:t>nView</w:t>
      </w:r>
      <w:r w:rsidR="00536AC8">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5761BC87" w:rsidR="00106A8B" w:rsidRDefault="00F31E00" w:rsidP="00967B17">
      <w:pPr>
        <w:rPr>
          <w:rFonts w:ascii="宋体" w:hAnsi="宋体" w:cs="宋体"/>
        </w:rPr>
      </w:pPr>
      <w:r>
        <w:rPr>
          <w:rFonts w:ascii="宋体" w:hAnsi="宋体" w:cs="宋体" w:hint="eastAsia"/>
        </w:rPr>
        <w:t>如图，描述了一个通过IOS.GIS.</w:t>
      </w:r>
      <w:r w:rsidRPr="00536AC8">
        <w:rPr>
          <w:rFonts w:ascii="宋体" w:hAnsi="宋体" w:cs="宋体" w:hint="eastAsia"/>
        </w:rPr>
        <w:t xml:space="preserve"> </w:t>
      </w:r>
      <w:r>
        <w:rPr>
          <w:rFonts w:ascii="宋体" w:hAnsi="宋体" w:cs="宋体" w:hint="eastAsia"/>
        </w:rPr>
        <w:t>Common.Tool SDK构造的地图应用加载Bing</w:t>
      </w:r>
      <w:r w:rsidR="00765F1E">
        <w:rPr>
          <w:rFonts w:ascii="宋体" w:hAnsi="宋体" w:cs="宋体" w:hint="eastAsia"/>
        </w:rPr>
        <w:t>地图的过程，向</w:t>
      </w:r>
      <w:r>
        <w:rPr>
          <w:rFonts w:ascii="宋体" w:hAnsi="宋体" w:cs="宋体" w:hint="eastAsia"/>
        </w:rPr>
        <w:t>地图</w:t>
      </w:r>
      <w:r w:rsidR="00765F1E">
        <w:rPr>
          <w:rFonts w:ascii="宋体" w:hAnsi="宋体" w:cs="宋体" w:hint="eastAsia"/>
        </w:rPr>
        <w:t>服务器请求</w:t>
      </w:r>
      <w:r>
        <w:rPr>
          <w:rFonts w:ascii="宋体" w:hAnsi="宋体" w:cs="宋体" w:hint="eastAsia"/>
        </w:rPr>
        <w:t>数据的</w:t>
      </w:r>
      <w:r w:rsidR="00765F1E">
        <w:rPr>
          <w:rFonts w:ascii="宋体" w:hAnsi="宋体" w:cs="宋体" w:hint="eastAsia"/>
        </w:rPr>
        <w:t>具体</w:t>
      </w:r>
      <w:r>
        <w:rPr>
          <w:rFonts w:ascii="宋体" w:hAnsi="宋体" w:cs="宋体" w:hint="eastAsia"/>
        </w:rPr>
        <w:t>流程</w:t>
      </w:r>
      <w:r w:rsidR="00765F1E">
        <w:rPr>
          <w:rFonts w:ascii="宋体" w:hAnsi="宋体" w:cs="宋体" w:hint="eastAsia"/>
        </w:rPr>
        <w:t>不在这里赘述，主要阐述瓦片地图渲染到界面的过程。</w:t>
      </w:r>
    </w:p>
    <w:p w14:paraId="7638E14C" w14:textId="1A4129C2" w:rsidR="00035816" w:rsidRDefault="00035816" w:rsidP="00967B17">
      <w:pPr>
        <w:rPr>
          <w:rFonts w:ascii="宋体" w:hAnsi="宋体" w:cs="宋体"/>
        </w:rPr>
      </w:pPr>
      <w:r>
        <w:rPr>
          <w:rFonts w:ascii="宋体" w:hAnsi="宋体" w:cs="宋体" w:hint="eastAsia"/>
        </w:rPr>
        <w:t>综合性能和开发效率等方面的需求，TileMapPresentationView使用了</w:t>
      </w:r>
      <w:commentRangeStart w:id="289"/>
      <w:r>
        <w:rPr>
          <w:rFonts w:ascii="宋体" w:hAnsi="宋体" w:cs="宋体" w:hint="eastAsia"/>
        </w:rPr>
        <w:t>CATiledLayer</w:t>
      </w:r>
      <w:commentRangeEnd w:id="289"/>
      <w:r w:rsidR="00A71E2A">
        <w:rPr>
          <w:rFonts w:ascii="宋体" w:hAnsi="宋体" w:cs="宋体" w:hint="eastAsia"/>
        </w:rPr>
        <w:t>作为瓦片地图的可视化</w:t>
      </w:r>
      <w:r w:rsidR="00A71E2A">
        <w:rPr>
          <w:rStyle w:val="CommentReference"/>
        </w:rPr>
        <w:commentReference w:id="289"/>
      </w:r>
      <w:r w:rsidR="00A71E2A">
        <w:rPr>
          <w:rFonts w:ascii="宋体" w:hAnsi="宋体" w:cs="宋体" w:hint="eastAsia"/>
        </w:rPr>
        <w:t>图层。</w:t>
      </w:r>
    </w:p>
    <w:p w14:paraId="616BC9E3" w14:textId="5EFDBE64" w:rsidR="00EB7B45" w:rsidRDefault="00EB7B45" w:rsidP="00967B17">
      <w:pPr>
        <w:rPr>
          <w:rFonts w:ascii="宋体" w:hAnsi="宋体" w:cs="宋体"/>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035816">
      <w:pPr>
        <w:pStyle w:val="Heading2"/>
      </w:pPr>
      <w:r>
        <w:t xml:space="preserve"> </w:t>
      </w:r>
      <w:r w:rsidR="001361BF">
        <w:rPr>
          <w:rFonts w:hint="eastAsia"/>
        </w:rPr>
        <w:t>CATiledLayer</w:t>
      </w:r>
    </w:p>
    <w:p w14:paraId="181651D7" w14:textId="50FBB7DA" w:rsidR="00106A8B" w:rsidRDefault="00106A8B" w:rsidP="001F6258">
      <w:pPr>
        <w:pStyle w:val="Heading3"/>
      </w:pPr>
      <w:r>
        <w:rPr>
          <w:rFonts w:ascii="黑体" w:hAnsi="黑体" w:cs="黑体" w:hint="eastAsia"/>
        </w:rPr>
        <w:t xml:space="preserve"> </w:t>
      </w:r>
      <w:bookmarkStart w:id="290" w:name="_Ref287098867"/>
      <w:r>
        <w:rPr>
          <w:rFonts w:hint="eastAsia"/>
        </w:rPr>
        <w:t>CAT</w:t>
      </w:r>
      <w:r w:rsidRPr="00106A8B">
        <w:rPr>
          <w:rFonts w:hint="eastAsia"/>
        </w:rPr>
        <w:t>ileLayer</w:t>
      </w:r>
      <w:r w:rsidRPr="00106A8B">
        <w:rPr>
          <w:rFonts w:hint="eastAsia"/>
        </w:rPr>
        <w:t>简介</w:t>
      </w:r>
      <w:bookmarkEnd w:id="290"/>
    </w:p>
    <w:p w14:paraId="2B8D3039" w14:textId="622EB1ED" w:rsidR="000164FE" w:rsidRPr="007A09BF" w:rsidRDefault="000164FE" w:rsidP="00300539">
      <w:pPr>
        <w:rPr>
          <w:rFonts w:ascii="宋体" w:hAnsi="宋体" w:cs="宋体"/>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7A09BF">
        <w:rPr>
          <w:rFonts w:hint="eastAsia"/>
        </w:rPr>
        <w:t>表</w:t>
      </w:r>
      <w:r w:rsidR="007A09BF">
        <w:rPr>
          <w:rFonts w:hint="eastAsia"/>
        </w:rPr>
        <w:t xml:space="preserve"> </w:t>
      </w:r>
      <w:r w:rsidR="007A09BF">
        <w:rPr>
          <w:noProof/>
        </w:rPr>
        <w:t>8.1</w:t>
      </w:r>
      <w:r w:rsidR="007A09BF">
        <w:noBreakHyphen/>
      </w:r>
      <w:r w:rsidR="007A09BF">
        <w:rPr>
          <w:noProof/>
        </w:rPr>
        <w:t>1</w:t>
      </w:r>
      <w:r w:rsidR="007A09BF">
        <w:rPr>
          <w:rFonts w:hint="eastAsia"/>
        </w:rPr>
        <w:t xml:space="preserve"> CATiledLayer</w:t>
      </w:r>
      <w:r w:rsidR="007A09BF">
        <w:rPr>
          <w:rFonts w:hint="eastAsia"/>
        </w:rPr>
        <w:t>属性</w:t>
      </w:r>
      <w:r w:rsidR="007A09BF">
        <w:rPr>
          <w:rFonts w:ascii="宋体" w:hAnsi="宋体" w:cs="宋体"/>
        </w:rPr>
        <w:fldChar w:fldCharType="end"/>
      </w:r>
    </w:p>
    <w:p w14:paraId="6677217C" w14:textId="64983F54" w:rsidR="007A09BF" w:rsidRDefault="007A09BF" w:rsidP="007A09BF">
      <w:pPr>
        <w:pStyle w:val="Caption"/>
        <w:keepNext/>
      </w:pPr>
      <w:bookmarkStart w:id="291" w:name="_Ref287046298"/>
      <w:r>
        <w:rPr>
          <w:rFonts w:hint="eastAsia"/>
        </w:rPr>
        <w:t>表</w:t>
      </w:r>
      <w:r>
        <w:rPr>
          <w:rFonts w:hint="eastAsia"/>
        </w:rPr>
        <w:t xml:space="preserve"> </w:t>
      </w:r>
      <w:fldSimple w:instr=" STYLEREF 2 \s ">
        <w:r w:rsidR="00B955A5">
          <w:rPr>
            <w:noProof/>
          </w:rPr>
          <w:t>8.1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CATiledLayer</w:t>
      </w:r>
      <w:r>
        <w:rPr>
          <w:rFonts w:hint="eastAsia"/>
        </w:rPr>
        <w:t>属性</w:t>
      </w:r>
      <w:bookmarkEnd w:id="291"/>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rPr>
                <w:rFonts w:ascii="宋体" w:hAnsi="宋体" w:cs="宋体"/>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pPr>
      <w:r>
        <w:rPr>
          <w:rFonts w:hint="eastAsia"/>
        </w:rPr>
        <w:t>可得公式</w:t>
      </w:r>
      <w:r w:rsidR="000D3738">
        <w:rPr>
          <w:rFonts w:hint="eastAsia"/>
        </w:rPr>
        <w:t>：</w:t>
      </w:r>
    </w:p>
    <w:p w14:paraId="230C7F4C" w14:textId="54BC2571" w:rsidR="00300539" w:rsidRPr="00E0709B" w:rsidRDefault="005A352C" w:rsidP="00D70158">
      <w:pPr>
        <w:ind w:firstLine="446"/>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levelsOfDetailBig=levelsOfDetailsBias</m:t>
                  </m:r>
                </m:e>
              </m:eqArr>
            </m:e>
          </m:d>
        </m:oMath>
      </m:oMathPara>
    </w:p>
    <w:p w14:paraId="73B8983F" w14:textId="11CB8A11" w:rsidR="00A5208F" w:rsidRDefault="00A5208F" w:rsidP="00D70158">
      <w:pPr>
        <w:ind w:firstLine="446"/>
        <w:rPr>
          <w:rFonts w:ascii="宋体" w:hAnsi="宋体" w:cs="宋体"/>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t>
        </m:r>
        <m:r>
          <w:rPr>
            <w:rFonts w:ascii="Cambria Math" w:hAnsi="Cambria Math" w:cs="宋体"/>
          </w:rPr>
          <m:t>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1</w:t>
      </w:r>
      <w:r>
        <w:rPr>
          <w:rFonts w:hint="eastAsia"/>
        </w:rPr>
        <w:t xml:space="preserve"> </w:t>
      </w:r>
      <w:r>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1C9F2BF0" w:rsidR="00D85BED" w:rsidRDefault="0006341F" w:rsidP="008A1BE7">
      <w:pPr>
        <w:pStyle w:val="Caption"/>
      </w:pPr>
      <w:bookmarkStart w:id="292" w:name="_Ref287054549"/>
      <w:r>
        <w:rPr>
          <w:rFonts w:hint="eastAsia"/>
        </w:rPr>
        <w:t>图</w:t>
      </w:r>
      <w:r>
        <w:rPr>
          <w:rFonts w:hint="eastAsia"/>
        </w:rPr>
        <w:t xml:space="preserve"> </w:t>
      </w:r>
      <w:fldSimple w:instr=" STYLEREF 2 \s ">
        <w:r w:rsidR="00B912AA">
          <w:rPr>
            <w:noProof/>
          </w:rPr>
          <w:t>8.1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rPr>
          <w:rFonts w:hint="eastAsia"/>
        </w:rPr>
        <w:t xml:space="preserve"> </w:t>
      </w:r>
      <w:r>
        <w:rPr>
          <w:rFonts w:hint="eastAsia"/>
        </w:rPr>
        <w:t>放缩级别和比例尺换算示例</w:t>
      </w:r>
      <w:bookmarkEnd w:id="292"/>
    </w:p>
    <w:p w14:paraId="539E7BD6" w14:textId="77777777" w:rsidR="0006341F" w:rsidRPr="0006341F" w:rsidRDefault="0006341F" w:rsidP="0006341F"/>
    <w:p w14:paraId="1189A643" w14:textId="003FE1C0" w:rsidR="001F6258" w:rsidRPr="0006341F" w:rsidRDefault="005516C9" w:rsidP="001F6258">
      <w:pPr>
        <w:pStyle w:val="Heading3"/>
      </w:pPr>
      <w:r>
        <w:rPr>
          <w:rFonts w:hint="eastAsia"/>
        </w:rPr>
        <w:t xml:space="preserve"> </w:t>
      </w:r>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p>
    <w:p w14:paraId="50A04C37" w14:textId="5A65E9FD" w:rsidR="00CC3736" w:rsidRDefault="00CC3736" w:rsidP="00CC3736">
      <w:pPr>
        <w:rPr>
          <w:rFonts w:ascii="宋体" w:hAnsi="宋体" w:cs="宋体"/>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(Class)layerClass</w:t>
      </w:r>
      <w:r w:rsidRPr="00CC3736">
        <w:rPr>
          <w:rFonts w:ascii="宋体" w:hAnsi="宋体" w:cs="宋体" w:hint="eastAsia"/>
        </w:rPr>
        <w:t>方法</w:t>
      </w:r>
      <w:r>
        <w:rPr>
          <w:rFonts w:ascii="宋体" w:hAnsi="宋体" w:cs="宋体" w:hint="eastAsia"/>
        </w:rPr>
        <w:t>。</w:t>
      </w:r>
    </w:p>
    <w:p w14:paraId="12CE720B" w14:textId="601B1A3C" w:rsidR="00CC3736" w:rsidRDefault="00CC3736" w:rsidP="00CC3736">
      <w:pPr>
        <w:rPr>
          <w:rFonts w:ascii="宋体" w:hAnsi="宋体" w:cs="宋体"/>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2</w:t>
      </w:r>
      <w:r>
        <w:t xml:space="preserve"> </w:t>
      </w:r>
      <w:r>
        <w:rPr>
          <w:rFonts w:hint="eastAsia"/>
        </w:rPr>
        <w:t>UIView</w:t>
      </w:r>
      <w:r>
        <w:rPr>
          <w:rFonts w:hint="eastAsia"/>
        </w:rPr>
        <w:t>中启用</w:t>
      </w:r>
      <w:r>
        <w:rPr>
          <w:rFonts w:hint="eastAsia"/>
        </w:rPr>
        <w:t>CATileLayer</w:t>
      </w:r>
      <w:r>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2118F407" w:rsidR="00CC3736" w:rsidRDefault="00CC3736" w:rsidP="00CC3736">
      <w:pPr>
        <w:pStyle w:val="Caption"/>
      </w:pPr>
      <w:bookmarkStart w:id="293" w:name="_Ref287055002"/>
      <w:r>
        <w:rPr>
          <w:rFonts w:hint="eastAsia"/>
        </w:rPr>
        <w:t>图</w:t>
      </w:r>
      <w:r>
        <w:rPr>
          <w:rFonts w:hint="eastAsia"/>
        </w:rPr>
        <w:t xml:space="preserve"> </w:t>
      </w:r>
      <w:fldSimple w:instr=" STYLEREF 2 \s ">
        <w:r w:rsidR="00B912AA">
          <w:rPr>
            <w:noProof/>
          </w:rPr>
          <w:t>8.1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2</w:t>
      </w:r>
      <w:r w:rsidR="00B912AA">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293"/>
    </w:p>
    <w:p w14:paraId="42061DBB" w14:textId="7FAF5A15" w:rsidR="001A6F39" w:rsidRPr="00BB74ED" w:rsidRDefault="001A6F39" w:rsidP="001A6F39">
      <w:pPr>
        <w:rPr>
          <w:rFonts w:ascii="宋体" w:hAnsi="宋体" w:cs="宋体"/>
        </w:rPr>
      </w:pPr>
      <w:r>
        <w:br w:type="page"/>
      </w:r>
    </w:p>
    <w:p w14:paraId="1F13E61D" w14:textId="72C98C8A" w:rsidR="001361BF" w:rsidRDefault="00B04CB7" w:rsidP="00106A8B">
      <w:pPr>
        <w:pStyle w:val="Heading2"/>
      </w:pPr>
      <w:r>
        <w:rPr>
          <w:rFonts w:hint="eastAsia"/>
        </w:rPr>
        <w:t xml:space="preserve"> </w:t>
      </w:r>
      <w:bookmarkStart w:id="294" w:name="_Ref287089452"/>
      <w:r w:rsidR="00106A8B">
        <w:rPr>
          <w:rFonts w:ascii="宋体" w:hAnsi="宋体" w:cs="宋体" w:hint="eastAsia"/>
        </w:rPr>
        <w:t>在</w:t>
      </w:r>
      <w:r w:rsidR="00106A8B" w:rsidRPr="00106A8B">
        <w:rPr>
          <w:rFonts w:ascii="宋体" w:hAnsi="宋体" w:cs="宋体"/>
        </w:rPr>
        <w:t>TileMapPresentationView</w:t>
      </w:r>
      <w:r w:rsidR="00106A8B">
        <w:rPr>
          <w:rFonts w:ascii="宋体" w:hAnsi="宋体" w:cs="宋体" w:hint="eastAsia"/>
        </w:rPr>
        <w:t>上</w:t>
      </w:r>
      <w:r w:rsidR="001361BF">
        <w:rPr>
          <w:rFonts w:hint="eastAsia"/>
        </w:rPr>
        <w:t>绘制瓦片地图</w:t>
      </w:r>
      <w:bookmarkEnd w:id="294"/>
    </w:p>
    <w:p w14:paraId="1FF93E7B" w14:textId="43DA2F80" w:rsidR="00F7290F" w:rsidRDefault="005E6146" w:rsidP="00F7290F">
      <w:pPr>
        <w:rPr>
          <w:rFonts w:ascii="宋体" w:hAnsi="宋体" w:cs="宋体"/>
        </w:rPr>
      </w:pPr>
      <w:r>
        <w:rPr>
          <w:rFonts w:ascii="宋体" w:hAnsi="宋体" w:cs="宋体" w:hint="eastAsia"/>
        </w:rPr>
        <w:t>配合CATileLayer，TileMapPresentationView还需要实现绘制瓦片地图图片的功能，才能将一个瓦片地图完整有效率的呈现给使用者。</w:t>
      </w:r>
    </w:p>
    <w:p w14:paraId="2684308A" w14:textId="44EA162B" w:rsidR="00F25E67" w:rsidRPr="00223E75" w:rsidRDefault="005E6146" w:rsidP="00223E75">
      <w:pPr>
        <w:jc w:val="both"/>
        <w:rPr>
          <w:rFonts w:ascii="宋体" w:hAnsi="宋体" w:cs="宋体"/>
        </w:rPr>
      </w:pPr>
      <w:r>
        <w:rPr>
          <w:rFonts w:ascii="宋体" w:hAnsi="宋体" w:cs="宋体" w:hint="eastAsia"/>
        </w:rPr>
        <w:t>下面，从在iOS上绘制图片和</w:t>
      </w:r>
      <w:r w:rsidR="00D07F43">
        <w:rPr>
          <w:rFonts w:ascii="宋体" w:hAnsi="宋体" w:cs="宋体" w:hint="eastAsia"/>
        </w:rPr>
        <w:t>在</w:t>
      </w: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w:t>
      </w:r>
      <w:r w:rsidR="00D07F43">
        <w:rPr>
          <w:rFonts w:ascii="宋体" w:hAnsi="宋体" w:cs="宋体" w:hint="eastAsia"/>
        </w:rPr>
        <w:t>中通过TileMapPresentationView完成地图绘制的流程两方面阐述在TileMapPresentationView将地图呈现给用户的流程。</w:t>
      </w:r>
    </w:p>
    <w:p w14:paraId="5B49B172" w14:textId="58E9C6A8" w:rsidR="000D1EAE" w:rsidRDefault="00106A8B" w:rsidP="00106A8B">
      <w:pPr>
        <w:pStyle w:val="Heading3"/>
        <w:rPr>
          <w:rFonts w:ascii="黑体" w:hAnsi="黑体" w:cs="黑体"/>
        </w:rPr>
      </w:pPr>
      <w:r>
        <w:rPr>
          <w:rFonts w:hint="eastAsia"/>
        </w:rPr>
        <w:t xml:space="preserve"> </w:t>
      </w:r>
      <w:r w:rsidR="00EE4DEE">
        <w:t>iOS</w:t>
      </w:r>
      <w:r w:rsidR="00EE4DEE">
        <w:rPr>
          <w:rFonts w:ascii="黑体" w:hAnsi="黑体" w:cs="黑体" w:hint="eastAsia"/>
        </w:rPr>
        <w:t>上绘图的方法简介</w:t>
      </w:r>
    </w:p>
    <w:p w14:paraId="06044077" w14:textId="5F480727" w:rsidR="005A616C" w:rsidRDefault="005A616C" w:rsidP="005A616C">
      <w:pPr>
        <w:widowControl/>
        <w:ind w:firstLine="446"/>
        <w:contextualSpacing w:val="0"/>
        <w:rPr>
          <w:rFonts w:ascii="宋体" w:hAnsi="宋体" w:cs="宋体"/>
        </w:rPr>
      </w:pPr>
      <w:r w:rsidRPr="005A616C">
        <w:rPr>
          <w:rFonts w:ascii="宋体" w:hAnsi="宋体" w:cs="宋体"/>
        </w:rPr>
        <w:t>iOS</w:t>
      </w:r>
      <w:commentRangeStart w:id="295"/>
      <w:r w:rsidRPr="005A616C">
        <w:rPr>
          <w:rFonts w:ascii="宋体" w:hAnsi="宋体" w:cs="宋体"/>
        </w:rPr>
        <w:t>支持两套图形API</w:t>
      </w:r>
      <w:commentRangeEnd w:id="295"/>
      <w:r w:rsidR="00775588">
        <w:rPr>
          <w:rStyle w:val="CommentReference"/>
        </w:rPr>
        <w:commentReference w:id="295"/>
      </w:r>
      <w:r w:rsidRPr="005A616C">
        <w:rPr>
          <w:rFonts w:ascii="宋体" w:hAnsi="宋体" w:cs="宋体"/>
        </w:rPr>
        <w:t>：</w:t>
      </w:r>
      <w:r>
        <w:rPr>
          <w:rFonts w:ascii="宋体" w:hAnsi="宋体" w:cs="宋体"/>
        </w:rPr>
        <w:t>Core Graphics</w:t>
      </w:r>
      <w:r>
        <w:rPr>
          <w:rFonts w:ascii="宋体" w:hAnsi="宋体" w:cs="宋体" w:hint="eastAsia"/>
        </w:rPr>
        <w:t>（</w:t>
      </w:r>
      <w:r w:rsidRPr="005A616C">
        <w:rPr>
          <w:rFonts w:ascii="宋体" w:hAnsi="宋体" w:cs="宋体"/>
        </w:rPr>
        <w:t>QuartZ 2D</w:t>
      </w:r>
      <w:r>
        <w:rPr>
          <w:rFonts w:ascii="宋体" w:hAnsi="宋体" w:cs="宋体" w:hint="eastAsia"/>
        </w:rPr>
        <w:t>）</w:t>
      </w:r>
      <w:r w:rsidRPr="005A616C">
        <w:rPr>
          <w:rFonts w:ascii="宋体" w:hAnsi="宋体" w:cs="宋体"/>
        </w:rPr>
        <w:t xml:space="preserve"> </w:t>
      </w:r>
      <w:r>
        <w:rPr>
          <w:rFonts w:ascii="宋体" w:hAnsi="宋体" w:cs="宋体" w:hint="eastAsia"/>
        </w:rPr>
        <w:t>和</w:t>
      </w:r>
      <w:r w:rsidRPr="005A616C">
        <w:rPr>
          <w:rFonts w:ascii="宋体" w:hAnsi="宋体" w:cs="宋体"/>
        </w:rPr>
        <w:t>OpenGL ES</w:t>
      </w:r>
      <w:r w:rsidR="00D6611D">
        <w:rPr>
          <w:rFonts w:ascii="宋体" w:hAnsi="宋体" w:cs="宋体" w:hint="eastAsia"/>
        </w:rPr>
        <w:t xml:space="preserve">。 </w:t>
      </w:r>
      <w:r w:rsidRPr="005A616C">
        <w:rPr>
          <w:rFonts w:ascii="宋体" w:hAnsi="宋体" w:cs="宋体"/>
        </w:rPr>
        <w:t>OpenGL ES是跨平台的图形API，属于OpenGL的一个简化版本。QuartZ 2D是苹果公司开发的一套API，它是Core Graphics Framework的一部分。</w:t>
      </w:r>
    </w:p>
    <w:p w14:paraId="0E9CBAAE" w14:textId="30259CB4" w:rsidR="00191912" w:rsidRDefault="00D6611D" w:rsidP="00C10D03">
      <w:pPr>
        <w:widowControl/>
        <w:ind w:firstLine="446"/>
        <w:contextualSpacing w:val="0"/>
        <w:rPr>
          <w:rFonts w:ascii="宋体" w:hAnsi="宋体" w:cs="宋体"/>
        </w:rPr>
      </w:pPr>
      <w:r w:rsidRPr="00D6611D">
        <w:rPr>
          <w:rFonts w:ascii="宋体" w:hAnsi="宋体" w:cs="宋体" w:hint="eastAsia"/>
        </w:rPr>
        <w:t>Core Graphics Framework是一套基于C的API框架，使用了Quartz作为绘图引擎。它提供了低级别、轻量级、高保真度的2D渲染。该框架可以用于基于路径的绘图、变换、颜色管理、脱屏渲染，模板、渐变、遮蔽、图像数据管理、图像的创建、遮罩以及PDF文档的创建、显示和分析。</w:t>
      </w:r>
    </w:p>
    <w:p w14:paraId="7247834F" w14:textId="24D8BC59" w:rsidR="00BA5A99" w:rsidRDefault="00C10D03" w:rsidP="00825C86">
      <w:pPr>
        <w:widowControl/>
        <w:ind w:firstLine="446"/>
        <w:contextualSpacing w:val="0"/>
        <w:rPr>
          <w:rFonts w:ascii="宋体" w:hAnsi="宋体" w:cs="宋体"/>
        </w:rPr>
      </w:pP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SDK通过Core Graphics Framework来完成图片的绘制工作。</w:t>
      </w:r>
    </w:p>
    <w:p w14:paraId="0937DE37" w14:textId="4C8D245D" w:rsidR="003C4414" w:rsidRDefault="003C4414" w:rsidP="003C4414">
      <w:pPr>
        <w:pStyle w:val="Heading4"/>
      </w:pPr>
      <w:r>
        <w:rPr>
          <w:rFonts w:hint="eastAsia"/>
        </w:rPr>
        <w:t xml:space="preserve"> </w:t>
      </w:r>
      <w:bookmarkStart w:id="296" w:name="_Ref287098154"/>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bookmarkEnd w:id="296"/>
    </w:p>
    <w:p w14:paraId="317BE288" w14:textId="3011B256" w:rsidR="003C4414" w:rsidRDefault="00DA589A" w:rsidP="003C4414">
      <w:pPr>
        <w:rPr>
          <w:rFonts w:ascii="宋体" w:hAnsi="宋体" w:cs="宋体"/>
        </w:rPr>
      </w:pPr>
      <w:r>
        <w:rPr>
          <w:rFonts w:ascii="宋体" w:hAnsi="宋体" w:cs="宋体" w:hint="eastAsia"/>
        </w:rPr>
        <w:t>对瓦片地图的加载和重绘，发生在UIView的drawlayer方法触发时。</w:t>
      </w:r>
    </w:p>
    <w:p w14:paraId="78AE36BF" w14:textId="77777777" w:rsidR="003C4414" w:rsidRDefault="003C4414" w:rsidP="003C4414">
      <w:pPr>
        <w:rPr>
          <w:rFonts w:ascii="宋体" w:hAnsi="宋体" w:cs="宋体"/>
        </w:rPr>
      </w:pPr>
      <w:r>
        <w:rPr>
          <w:rFonts w:ascii="宋体" w:hAnsi="宋体" w:cs="宋体" w:hint="eastAsia"/>
        </w:rPr>
        <w:t>当用户进行地图的放缩和平移操作时，</w:t>
      </w:r>
      <w:r>
        <w:rPr>
          <w:rFonts w:ascii="宋体" w:hAnsi="宋体" w:cs="宋体"/>
        </w:rPr>
        <w:t>UI</w:t>
      </w:r>
      <w:r w:rsidRPr="00826BC1">
        <w:rPr>
          <w:rFonts w:ascii="宋体" w:hAnsi="宋体" w:cs="宋体"/>
        </w:rPr>
        <w:t>View</w:t>
      </w:r>
      <w:r>
        <w:rPr>
          <w:rFonts w:ascii="宋体" w:hAnsi="宋体" w:cs="宋体" w:hint="eastAsia"/>
        </w:rPr>
        <w:t>的drawRect方法会被出发， 对于当前可视区域对应瓦片区域的换算和处理，将在这个时机完成。</w:t>
      </w:r>
    </w:p>
    <w:p w14:paraId="4E773832" w14:textId="77777777" w:rsidR="003C4414" w:rsidRDefault="003C4414" w:rsidP="003C4414">
      <w:pPr>
        <w:rPr>
          <w:rFonts w:ascii="宋体" w:hAnsi="宋体" w:cs="宋体"/>
        </w:rPr>
      </w:pPr>
      <w:r>
        <w:rPr>
          <w:rFonts w:ascii="宋体" w:hAnsi="宋体" w:cs="宋体" w:hint="eastAsia"/>
        </w:rPr>
        <w:t>对应方法的签名如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_Ref287092825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2</w:t>
      </w:r>
      <w:r>
        <w:rPr>
          <w:rFonts w:hint="eastAsia"/>
        </w:rPr>
        <w:t xml:space="preserve"> drawLayer</w:t>
      </w:r>
      <w:r>
        <w:rPr>
          <w:rFonts w:hint="eastAsia"/>
        </w:rPr>
        <w:t>方法签名</w:t>
      </w:r>
      <w:r>
        <w:rPr>
          <w:rFonts w:ascii="宋体" w:hAnsi="宋体" w:cs="宋体"/>
        </w:rPr>
        <w:fldChar w:fldCharType="end"/>
      </w:r>
      <w:r>
        <w:rPr>
          <w:rFonts w:ascii="宋体" w:hAnsi="宋体" w:cs="宋体" w:hint="eastAsia"/>
        </w:rPr>
        <w:t>：</w:t>
      </w:r>
    </w:p>
    <w:p w14:paraId="4EB3A4EA" w14:textId="77777777" w:rsidR="003C4414" w:rsidRDefault="003C4414" w:rsidP="00490837">
      <w:pPr>
        <w:keepNext/>
        <w:ind w:firstLine="0"/>
        <w:jc w:val="center"/>
      </w:pPr>
      <w:r>
        <w:rPr>
          <w:rFonts w:ascii="宋体" w:hAnsi="宋体" w:cs="宋体"/>
          <w:noProof/>
          <w:lang w:eastAsia="en-US"/>
        </w:rPr>
        <w:drawing>
          <wp:inline distT="0" distB="0" distL="0" distR="0" wp14:anchorId="5EE442D7" wp14:editId="75E5159B">
            <wp:extent cx="5104765" cy="541566"/>
            <wp:effectExtent l="0" t="0" r="63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4765" cy="541566"/>
                    </a:xfrm>
                    <a:prstGeom prst="rect">
                      <a:avLst/>
                    </a:prstGeom>
                    <a:noFill/>
                    <a:ln>
                      <a:noFill/>
                    </a:ln>
                  </pic:spPr>
                </pic:pic>
              </a:graphicData>
            </a:graphic>
          </wp:inline>
        </w:drawing>
      </w:r>
    </w:p>
    <w:p w14:paraId="6A82A835" w14:textId="14931DE9" w:rsidR="003C4414" w:rsidRDefault="003C4414" w:rsidP="00490837">
      <w:pPr>
        <w:widowControl/>
        <w:ind w:firstLine="446"/>
        <w:contextualSpacing w:val="0"/>
        <w:jc w:val="center"/>
      </w:pPr>
      <w:bookmarkStart w:id="297" w:name="_Ref287092825"/>
      <w:r>
        <w:rPr>
          <w:rFonts w:hint="eastAsia"/>
        </w:rPr>
        <w:t>图</w:t>
      </w:r>
      <w:r>
        <w:rPr>
          <w:rFonts w:hint="eastAsia"/>
        </w:rPr>
        <w:t xml:space="preserve"> </w:t>
      </w:r>
      <w:fldSimple w:instr=" STYLEREF 2 \s ">
        <w:r w:rsidR="00B912AA">
          <w:rPr>
            <w:noProof/>
          </w:rPr>
          <w:t>8.2</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rPr>
          <w:rFonts w:hint="eastAsia"/>
        </w:rPr>
        <w:t xml:space="preserve"> drawLayer</w:t>
      </w:r>
      <w:r>
        <w:rPr>
          <w:rFonts w:hint="eastAsia"/>
        </w:rPr>
        <w:t>方法签名</w:t>
      </w:r>
      <w:bookmarkEnd w:id="297"/>
    </w:p>
    <w:p w14:paraId="0C9CC832" w14:textId="77777777" w:rsidR="00991A56" w:rsidRDefault="00991A56" w:rsidP="00490837">
      <w:pPr>
        <w:widowControl/>
        <w:ind w:firstLine="446"/>
        <w:contextualSpacing w:val="0"/>
        <w:jc w:val="center"/>
      </w:pPr>
    </w:p>
    <w:p w14:paraId="771D58DB" w14:textId="376FA532" w:rsidR="00991A56" w:rsidRDefault="00991A56" w:rsidP="00991A56">
      <w:pPr>
        <w:pStyle w:val="Caption"/>
        <w:keepNext/>
      </w:pPr>
      <w:r>
        <w:rPr>
          <w:rFonts w:hint="eastAsia"/>
        </w:rPr>
        <w:t>表</w:t>
      </w:r>
      <w:r>
        <w:rPr>
          <w:rFonts w:hint="eastAsia"/>
        </w:rPr>
        <w:t xml:space="preserve"> </w:t>
      </w:r>
      <w:fldSimple w:instr=" STYLEREF 2 \s ">
        <w:r w:rsidR="00B955A5">
          <w:rPr>
            <w:noProof/>
          </w:rPr>
          <w:t>8.2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drawLayer</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1D4389" w:rsidRPr="008C0751" w14:paraId="370A891D" w14:textId="4163B7B7" w:rsidTr="001D4389">
        <w:trPr>
          <w:trHeight w:val="329"/>
        </w:trPr>
        <w:tc>
          <w:tcPr>
            <w:tcW w:w="2178" w:type="dxa"/>
            <w:tcBorders>
              <w:right w:val="single" w:sz="4" w:space="0" w:color="auto"/>
            </w:tcBorders>
            <w:shd w:val="clear" w:color="auto" w:fill="auto"/>
          </w:tcPr>
          <w:p w14:paraId="4D055902" w14:textId="6C3D3D9F" w:rsidR="001D4389" w:rsidRPr="004219B2" w:rsidRDefault="001D4389" w:rsidP="00C97A5A">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1348621" w14:textId="209E4889" w:rsidR="001D4389" w:rsidRPr="008C0751" w:rsidRDefault="001D4389" w:rsidP="001D4389">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298BB988" w14:textId="2E03C2CC" w:rsidR="001D4389" w:rsidRPr="008C0751" w:rsidRDefault="001D4389" w:rsidP="00C97A5A">
            <w:pPr>
              <w:jc w:val="center"/>
              <w:rPr>
                <w:rFonts w:ascii="宋体" w:hAnsi="宋体" w:cs="宋体"/>
                <w:b/>
              </w:rPr>
            </w:pPr>
            <w:r>
              <w:rPr>
                <w:rFonts w:hint="eastAsia"/>
                <w:b/>
              </w:rPr>
              <w:t>具体说明</w:t>
            </w:r>
          </w:p>
        </w:tc>
      </w:tr>
      <w:tr w:rsidR="001D4389" w:rsidRPr="00793990" w14:paraId="131B261C" w14:textId="2FA0719C" w:rsidTr="001D4389">
        <w:trPr>
          <w:trHeight w:val="329"/>
        </w:trPr>
        <w:tc>
          <w:tcPr>
            <w:tcW w:w="2178" w:type="dxa"/>
            <w:tcBorders>
              <w:right w:val="single" w:sz="4" w:space="0" w:color="auto"/>
            </w:tcBorders>
          </w:tcPr>
          <w:p w14:paraId="2A3AF14F" w14:textId="0B920442" w:rsidR="001D4389" w:rsidRDefault="00D71DD8" w:rsidP="00C97A5A">
            <w:pPr>
              <w:ind w:firstLine="0"/>
              <w:jc w:val="center"/>
              <w:rPr>
                <w:rFonts w:ascii="宋体" w:hAnsi="宋体" w:cs="宋体"/>
              </w:rPr>
            </w:pPr>
            <w:r>
              <w:rPr>
                <w:rFonts w:ascii="宋体" w:hAnsi="宋体" w:cs="宋体" w:hint="eastAsia"/>
              </w:rPr>
              <w:t>l</w:t>
            </w:r>
            <w:r w:rsidR="001D4389">
              <w:rPr>
                <w:rFonts w:ascii="宋体" w:hAnsi="宋体" w:cs="宋体" w:hint="eastAsia"/>
              </w:rPr>
              <w:t>ayer</w:t>
            </w:r>
          </w:p>
        </w:tc>
        <w:tc>
          <w:tcPr>
            <w:tcW w:w="1890" w:type="dxa"/>
            <w:tcBorders>
              <w:right w:val="single" w:sz="4" w:space="0" w:color="auto"/>
            </w:tcBorders>
          </w:tcPr>
          <w:p w14:paraId="32481A06" w14:textId="60BD3852" w:rsidR="001D4389" w:rsidRPr="00793990" w:rsidRDefault="001D4389" w:rsidP="00C97A5A">
            <w:pPr>
              <w:ind w:firstLine="0"/>
              <w:rPr>
                <w:rFonts w:ascii="宋体" w:hAnsi="宋体" w:cs="宋体"/>
              </w:rPr>
            </w:pPr>
            <w:r>
              <w:rPr>
                <w:rFonts w:ascii="宋体" w:hAnsi="宋体" w:cs="宋体" w:hint="eastAsia"/>
              </w:rPr>
              <w:t>CALayer</w:t>
            </w:r>
          </w:p>
        </w:tc>
        <w:tc>
          <w:tcPr>
            <w:tcW w:w="4320" w:type="dxa"/>
            <w:tcBorders>
              <w:left w:val="single" w:sz="4" w:space="0" w:color="auto"/>
            </w:tcBorders>
          </w:tcPr>
          <w:p w14:paraId="39334B09" w14:textId="4C51D7CD" w:rsidR="001D4389" w:rsidRPr="00793990" w:rsidRDefault="001D4389" w:rsidP="00C97A5A">
            <w:pPr>
              <w:ind w:firstLine="0"/>
              <w:rPr>
                <w:rFonts w:ascii="宋体" w:hAnsi="宋体" w:cs="宋体"/>
              </w:rPr>
            </w:pPr>
            <w:r>
              <w:rPr>
                <w:rFonts w:ascii="宋体" w:hAnsi="宋体" w:cs="宋体" w:hint="eastAsia"/>
              </w:rPr>
              <w:t>当前接受绘制图形行为的layer</w:t>
            </w:r>
          </w:p>
        </w:tc>
      </w:tr>
      <w:tr w:rsidR="001D4389" w14:paraId="5E824D75" w14:textId="2329A5E3" w:rsidTr="001D4389">
        <w:trPr>
          <w:trHeight w:val="343"/>
        </w:trPr>
        <w:tc>
          <w:tcPr>
            <w:tcW w:w="2178" w:type="dxa"/>
            <w:tcBorders>
              <w:right w:val="single" w:sz="4" w:space="0" w:color="auto"/>
            </w:tcBorders>
          </w:tcPr>
          <w:p w14:paraId="1391B00E" w14:textId="2A030213" w:rsidR="001D4389" w:rsidRDefault="00D71DD8" w:rsidP="00C97A5A">
            <w:pPr>
              <w:ind w:firstLine="0"/>
              <w:jc w:val="center"/>
              <w:rPr>
                <w:rFonts w:ascii="宋体" w:hAnsi="宋体" w:cs="宋体"/>
              </w:rPr>
            </w:pPr>
            <w:r>
              <w:rPr>
                <w:rFonts w:ascii="宋体" w:hAnsi="宋体" w:cs="宋体" w:hint="eastAsia"/>
              </w:rPr>
              <w:t>c</w:t>
            </w:r>
            <w:r w:rsidR="001D4389">
              <w:rPr>
                <w:rFonts w:ascii="宋体" w:hAnsi="宋体" w:cs="宋体" w:hint="eastAsia"/>
              </w:rPr>
              <w:t>tx</w:t>
            </w:r>
          </w:p>
        </w:tc>
        <w:tc>
          <w:tcPr>
            <w:tcW w:w="1890" w:type="dxa"/>
            <w:tcBorders>
              <w:right w:val="single" w:sz="4" w:space="0" w:color="auto"/>
            </w:tcBorders>
          </w:tcPr>
          <w:p w14:paraId="571BBF2F" w14:textId="3F84B146" w:rsidR="001D4389" w:rsidRDefault="001D4389" w:rsidP="00C97A5A">
            <w:pPr>
              <w:keepNext/>
              <w:ind w:firstLine="0"/>
              <w:rPr>
                <w:rFonts w:ascii="宋体" w:hAnsi="宋体" w:cs="宋体"/>
              </w:rPr>
            </w:pPr>
            <w:r>
              <w:rPr>
                <w:rFonts w:ascii="宋体" w:hAnsi="宋体" w:cs="宋体" w:hint="eastAsia"/>
              </w:rPr>
              <w:t>CGContextRef</w:t>
            </w:r>
          </w:p>
        </w:tc>
        <w:tc>
          <w:tcPr>
            <w:tcW w:w="4320" w:type="dxa"/>
            <w:tcBorders>
              <w:left w:val="single" w:sz="4" w:space="0" w:color="auto"/>
            </w:tcBorders>
          </w:tcPr>
          <w:p w14:paraId="0FCDBB4D" w14:textId="1BADDC72" w:rsidR="001D4389" w:rsidRDefault="001D4389" w:rsidP="00C97A5A">
            <w:pPr>
              <w:keepNext/>
              <w:ind w:firstLine="0"/>
              <w:rPr>
                <w:rFonts w:ascii="宋体" w:hAnsi="宋体" w:cs="宋体"/>
              </w:rPr>
            </w:pPr>
            <w:r>
              <w:rPr>
                <w:rFonts w:ascii="宋体" w:hAnsi="宋体" w:cs="宋体" w:hint="eastAsia"/>
              </w:rPr>
              <w:t>绘制上下文的指针，可以在相应方法下得到当前绘制区域的相关信息</w:t>
            </w:r>
          </w:p>
        </w:tc>
      </w:tr>
    </w:tbl>
    <w:p w14:paraId="1BF55AEE" w14:textId="6AA45A1A" w:rsidR="00734602" w:rsidRDefault="00DD3B59" w:rsidP="00DD3B59">
      <w:pPr>
        <w:widowControl/>
        <w:ind w:firstLine="446"/>
        <w:contextualSpacing w:val="0"/>
        <w:jc w:val="center"/>
      </w:pPr>
      <w:r>
        <w:br w:type="page"/>
      </w:r>
    </w:p>
    <w:p w14:paraId="5336DF98" w14:textId="2D8E7D50" w:rsidR="00991A56" w:rsidRDefault="00825C86" w:rsidP="00825C86">
      <w:pPr>
        <w:pStyle w:val="Heading4"/>
        <w:rPr>
          <w:rFonts w:ascii="黑体" w:hAnsi="黑体" w:cs="黑体"/>
        </w:rPr>
      </w:pPr>
      <w:r>
        <w:t xml:space="preserve"> </w:t>
      </w:r>
      <w:r w:rsidR="00991A56">
        <w:t>CATileLayer</w:t>
      </w:r>
      <w:r w:rsidR="00991A56">
        <w:rPr>
          <w:rFonts w:ascii="黑体" w:hAnsi="黑体" w:cs="黑体" w:hint="eastAsia"/>
        </w:rPr>
        <w:t>的初始化</w:t>
      </w:r>
    </w:p>
    <w:p w14:paraId="56BF4C0C" w14:textId="1893E758" w:rsidR="00991A56" w:rsidRDefault="00991A56" w:rsidP="00991A56">
      <w:pPr>
        <w:rPr>
          <w:rFonts w:ascii="宋体" w:hAnsi="宋体" w:cs="宋体"/>
        </w:rPr>
      </w:pPr>
      <w:r>
        <w:rPr>
          <w:rFonts w:ascii="宋体" w:hAnsi="宋体" w:cs="宋体" w:hint="eastAsia"/>
        </w:rPr>
        <w:t>对CATileLayer的初始化完成在UIView的</w:t>
      </w:r>
      <w:r w:rsidRPr="00991A56">
        <w:rPr>
          <w:rFonts w:ascii="宋体" w:hAnsi="宋体" w:cs="宋体"/>
        </w:rPr>
        <w:t>initWithFrame</w:t>
      </w:r>
      <w:r>
        <w:rPr>
          <w:rFonts w:ascii="宋体" w:hAnsi="宋体" w:cs="宋体" w:hint="eastAsia"/>
        </w:rPr>
        <w:t>过程中。</w:t>
      </w:r>
    </w:p>
    <w:p w14:paraId="4639968A" w14:textId="689FF008" w:rsidR="00991A56" w:rsidRDefault="003F7DD0" w:rsidP="00991A56">
      <w:pPr>
        <w:keepNext/>
        <w:ind w:firstLine="0"/>
        <w:jc w:val="center"/>
      </w:pPr>
      <w:r>
        <w:rPr>
          <w:noProof/>
          <w:lang w:eastAsia="en-US"/>
        </w:rPr>
        <w:drawing>
          <wp:inline distT="0" distB="0" distL="0" distR="0" wp14:anchorId="69748268" wp14:editId="3BAD7D4E">
            <wp:extent cx="5104765" cy="278081"/>
            <wp:effectExtent l="0" t="0" r="635"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4765" cy="278081"/>
                    </a:xfrm>
                    <a:prstGeom prst="rect">
                      <a:avLst/>
                    </a:prstGeom>
                    <a:noFill/>
                    <a:ln>
                      <a:noFill/>
                    </a:ln>
                  </pic:spPr>
                </pic:pic>
              </a:graphicData>
            </a:graphic>
          </wp:inline>
        </w:drawing>
      </w:r>
    </w:p>
    <w:p w14:paraId="7D1ED542" w14:textId="3AC6E92A" w:rsidR="00991A56" w:rsidRDefault="00991A56" w:rsidP="00991A56">
      <w:pPr>
        <w:pStyle w:val="Caption"/>
        <w:rPr>
          <w:rFonts w:ascii="宋体" w:hAnsi="宋体" w:cs="宋体"/>
        </w:rPr>
      </w:pPr>
      <w:r>
        <w:rPr>
          <w:rFonts w:hint="eastAsia"/>
        </w:rPr>
        <w:t>图</w:t>
      </w:r>
      <w:r>
        <w:rPr>
          <w:rFonts w:hint="eastAsia"/>
        </w:rPr>
        <w:t xml:space="preserve"> </w:t>
      </w:r>
      <w:fldSimple w:instr=" STYLEREF 2 \s ">
        <w:r w:rsidR="00B912AA">
          <w:rPr>
            <w:noProof/>
          </w:rPr>
          <w:t>8.2</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2</w:t>
      </w:r>
      <w:r w:rsidR="00B912AA">
        <w:fldChar w:fldCharType="end"/>
      </w:r>
      <w:r>
        <w:rPr>
          <w:rFonts w:hint="eastAsia"/>
        </w:rPr>
        <w:t xml:space="preserve"> UIView</w:t>
      </w:r>
      <w:r>
        <w:rPr>
          <w:rFonts w:hint="eastAsia"/>
        </w:rPr>
        <w:t>的</w:t>
      </w:r>
      <w:r>
        <w:rPr>
          <w:rFonts w:hint="eastAsia"/>
        </w:rPr>
        <w:t>initialFrame</w:t>
      </w:r>
      <w:r>
        <w:rPr>
          <w:rFonts w:hint="eastAsia"/>
        </w:rPr>
        <w:t>签名</w:t>
      </w:r>
    </w:p>
    <w:p w14:paraId="632327FB" w14:textId="4913F62A" w:rsidR="00991A56" w:rsidRDefault="00991A56" w:rsidP="00991A56">
      <w:pPr>
        <w:pStyle w:val="Caption"/>
        <w:keepNext/>
      </w:pPr>
      <w:r>
        <w:rPr>
          <w:rFonts w:hint="eastAsia"/>
        </w:rPr>
        <w:t>表</w:t>
      </w:r>
      <w:r>
        <w:rPr>
          <w:rFonts w:hint="eastAsia"/>
        </w:rPr>
        <w:t xml:space="preserve"> </w:t>
      </w:r>
      <w:fldSimple w:instr=" STYLEREF 2 \s ">
        <w:r w:rsidR="00B955A5">
          <w:rPr>
            <w:noProof/>
          </w:rPr>
          <w:t>8.2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2</w:t>
      </w:r>
      <w:r w:rsidR="00B955A5">
        <w:fldChar w:fldCharType="end"/>
      </w:r>
      <w:r>
        <w:rPr>
          <w:rFonts w:hint="eastAsia"/>
        </w:rPr>
        <w:t xml:space="preserve"> initialFrame</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991A56" w:rsidRPr="008C0751" w14:paraId="17E0EBB1" w14:textId="77777777" w:rsidTr="003F7DD0">
        <w:trPr>
          <w:trHeight w:val="329"/>
        </w:trPr>
        <w:tc>
          <w:tcPr>
            <w:tcW w:w="2178" w:type="dxa"/>
            <w:tcBorders>
              <w:right w:val="single" w:sz="4" w:space="0" w:color="auto"/>
            </w:tcBorders>
            <w:shd w:val="clear" w:color="auto" w:fill="auto"/>
          </w:tcPr>
          <w:p w14:paraId="56C1C1CB" w14:textId="77777777" w:rsidR="00991A56" w:rsidRPr="004219B2" w:rsidRDefault="00991A56" w:rsidP="003F7DD0">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2345B04" w14:textId="77777777" w:rsidR="00991A56" w:rsidRPr="008C0751" w:rsidRDefault="00991A56" w:rsidP="003F7DD0">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0D94933B" w14:textId="77777777" w:rsidR="00991A56" w:rsidRPr="008C0751" w:rsidRDefault="00991A56" w:rsidP="003F7DD0">
            <w:pPr>
              <w:jc w:val="center"/>
              <w:rPr>
                <w:rFonts w:ascii="宋体" w:hAnsi="宋体" w:cs="宋体"/>
                <w:b/>
              </w:rPr>
            </w:pPr>
            <w:r>
              <w:rPr>
                <w:rFonts w:hint="eastAsia"/>
                <w:b/>
              </w:rPr>
              <w:t>具体说明</w:t>
            </w:r>
          </w:p>
        </w:tc>
      </w:tr>
      <w:tr w:rsidR="00991A56" w:rsidRPr="00793990" w14:paraId="03C8B95F" w14:textId="77777777" w:rsidTr="003F7DD0">
        <w:trPr>
          <w:trHeight w:val="329"/>
        </w:trPr>
        <w:tc>
          <w:tcPr>
            <w:tcW w:w="2178" w:type="dxa"/>
            <w:tcBorders>
              <w:right w:val="single" w:sz="4" w:space="0" w:color="auto"/>
            </w:tcBorders>
          </w:tcPr>
          <w:p w14:paraId="2ABEB40D" w14:textId="3907E666" w:rsidR="00991A56" w:rsidRDefault="003F7DD0" w:rsidP="003F7DD0">
            <w:pPr>
              <w:ind w:firstLine="0"/>
              <w:jc w:val="center"/>
              <w:rPr>
                <w:rFonts w:ascii="宋体" w:hAnsi="宋体" w:cs="宋体"/>
              </w:rPr>
            </w:pPr>
            <w:r>
              <w:rPr>
                <w:rFonts w:ascii="宋体" w:hAnsi="宋体" w:cs="宋体" w:hint="eastAsia"/>
              </w:rPr>
              <w:t>frame</w:t>
            </w:r>
          </w:p>
        </w:tc>
        <w:tc>
          <w:tcPr>
            <w:tcW w:w="1890" w:type="dxa"/>
            <w:tcBorders>
              <w:right w:val="single" w:sz="4" w:space="0" w:color="auto"/>
            </w:tcBorders>
          </w:tcPr>
          <w:p w14:paraId="710E2CE3" w14:textId="3F48ED28" w:rsidR="00991A56" w:rsidRPr="00793990" w:rsidRDefault="003F7DD0" w:rsidP="003F7DD0">
            <w:pPr>
              <w:ind w:firstLine="0"/>
              <w:rPr>
                <w:rFonts w:ascii="宋体" w:hAnsi="宋体" w:cs="宋体"/>
              </w:rPr>
            </w:pPr>
            <w:r>
              <w:rPr>
                <w:rFonts w:ascii="宋体" w:hAnsi="宋体" w:cs="宋体" w:hint="eastAsia"/>
              </w:rPr>
              <w:t>CARect</w:t>
            </w:r>
          </w:p>
        </w:tc>
        <w:tc>
          <w:tcPr>
            <w:tcW w:w="4320" w:type="dxa"/>
            <w:tcBorders>
              <w:left w:val="single" w:sz="4" w:space="0" w:color="auto"/>
            </w:tcBorders>
          </w:tcPr>
          <w:p w14:paraId="47DCFC52" w14:textId="63A85B11" w:rsidR="00991A56" w:rsidRPr="00793990" w:rsidRDefault="003F7DD0" w:rsidP="003F7DD0">
            <w:pPr>
              <w:ind w:firstLine="0"/>
              <w:rPr>
                <w:rFonts w:ascii="宋体" w:hAnsi="宋体" w:cs="宋体"/>
              </w:rPr>
            </w:pPr>
            <w:r>
              <w:rPr>
                <w:rFonts w:ascii="宋体" w:hAnsi="宋体" w:cs="宋体" w:hint="eastAsia"/>
              </w:rPr>
              <w:t>所处view的大小范围</w:t>
            </w:r>
          </w:p>
        </w:tc>
      </w:tr>
    </w:tbl>
    <w:p w14:paraId="4CBA99A7" w14:textId="77777777" w:rsidR="003F7DD0" w:rsidRDefault="003F7DD0" w:rsidP="00991A56">
      <w:pPr>
        <w:rPr>
          <w:rFonts w:ascii="宋体" w:hAnsi="宋体" w:cs="宋体"/>
        </w:rPr>
      </w:pPr>
    </w:p>
    <w:p w14:paraId="431AA58D" w14:textId="66359FFA" w:rsidR="003F7DD0" w:rsidRDefault="003F7DD0" w:rsidP="003F7DD0">
      <w:pPr>
        <w:ind w:firstLine="0"/>
        <w:rPr>
          <w:rFonts w:ascii="宋体" w:hAnsi="宋体" w:cs="宋体"/>
        </w:rPr>
      </w:pPr>
      <w:r>
        <w:rPr>
          <w:rFonts w:ascii="宋体" w:hAnsi="宋体" w:cs="宋体"/>
          <w:noProof/>
          <w:lang w:eastAsia="en-US"/>
        </w:rPr>
        <w:drawing>
          <wp:inline distT="0" distB="0" distL="0" distR="0" wp14:anchorId="2BF706F5" wp14:editId="239223F5">
            <wp:extent cx="3888317" cy="337068"/>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4740" cy="337625"/>
                    </a:xfrm>
                    <a:prstGeom prst="rect">
                      <a:avLst/>
                    </a:prstGeom>
                    <a:noFill/>
                    <a:ln>
                      <a:noFill/>
                    </a:ln>
                  </pic:spPr>
                </pic:pic>
              </a:graphicData>
            </a:graphic>
          </wp:inline>
        </w:drawing>
      </w:r>
    </w:p>
    <w:p w14:paraId="5CFA1466" w14:textId="3A968C96" w:rsidR="00991A56" w:rsidRDefault="00991A56" w:rsidP="00991A56">
      <w:pPr>
        <w:rPr>
          <w:rFonts w:ascii="宋体" w:hAnsi="宋体" w:cs="宋体"/>
        </w:rPr>
      </w:pPr>
      <w:r>
        <w:rPr>
          <w:rFonts w:ascii="宋体" w:hAnsi="宋体" w:cs="宋体" w:hint="eastAsia"/>
        </w:rPr>
        <w:t>在初始化</w:t>
      </w:r>
      <w:r w:rsidRPr="00826BC1">
        <w:rPr>
          <w:rFonts w:ascii="宋体" w:hAnsi="宋体" w:cs="宋体"/>
        </w:rPr>
        <w:t>TileMapPresentationView</w:t>
      </w:r>
      <w:r>
        <w:rPr>
          <w:rFonts w:ascii="宋体" w:hAnsi="宋体" w:cs="宋体" w:hint="eastAsia"/>
        </w:rPr>
        <w:t>时，使用瓦片金字塔中最顶层的瓦片矩阵相关信息初始化</w:t>
      </w:r>
      <w:r w:rsidR="007B4B14">
        <w:rPr>
          <w:rFonts w:ascii="宋体" w:hAnsi="宋体" w:cs="宋体" w:hint="eastAsia"/>
        </w:rPr>
        <w:t>tiledLayer</w:t>
      </w:r>
      <w:r>
        <w:rPr>
          <w:rFonts w:ascii="宋体" w:hAnsi="宋体" w:cs="宋体" w:hint="eastAsia"/>
        </w:rPr>
        <w:t>。</w:t>
      </w:r>
      <w:r w:rsidR="007B4B14">
        <w:rPr>
          <w:rFonts w:ascii="宋体" w:hAnsi="宋体" w:cs="宋体" w:hint="eastAsia"/>
        </w:rPr>
        <w:t>tiledLayer</w:t>
      </w:r>
      <w:r>
        <w:rPr>
          <w:rFonts w:ascii="宋体" w:hAnsi="宋体" w:cs="宋体" w:hint="eastAsia"/>
        </w:rPr>
        <w:t>的属性具体设置如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_Ref287096764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表</w:t>
      </w:r>
      <w:r>
        <w:rPr>
          <w:rFonts w:hint="eastAsia"/>
        </w:rPr>
        <w:t xml:space="preserve"> </w:t>
      </w:r>
      <w:r>
        <w:rPr>
          <w:noProof/>
        </w:rPr>
        <w:t>8.2</w:t>
      </w:r>
      <w:r>
        <w:noBreakHyphen/>
      </w:r>
      <w:r>
        <w:rPr>
          <w:noProof/>
        </w:rPr>
        <w:t>2</w:t>
      </w:r>
      <w:r>
        <w:t xml:space="preserve"> CATileLayer</w:t>
      </w:r>
      <w:r>
        <w:rPr>
          <w:rFonts w:ascii="黑体" w:hAnsi="黑体" w:cs="黑体" w:hint="eastAsia"/>
        </w:rPr>
        <w:t>初始化参数</w:t>
      </w:r>
      <w:r>
        <w:rPr>
          <w:rFonts w:ascii="宋体" w:hAnsi="宋体" w:cs="宋体"/>
        </w:rPr>
        <w:fldChar w:fldCharType="end"/>
      </w:r>
      <w:r>
        <w:rPr>
          <w:rFonts w:ascii="宋体" w:hAnsi="宋体" w:cs="宋体" w:hint="eastAsia"/>
        </w:rPr>
        <w:t>：</w:t>
      </w:r>
    </w:p>
    <w:p w14:paraId="00ED79C8" w14:textId="001C996C" w:rsidR="00991A56" w:rsidRDefault="00991A56" w:rsidP="00991A56">
      <w:pPr>
        <w:pStyle w:val="Caption"/>
        <w:keepNext/>
      </w:pPr>
      <w:bookmarkStart w:id="298" w:name="_Ref287096764"/>
      <w:r>
        <w:rPr>
          <w:rFonts w:hint="eastAsia"/>
        </w:rPr>
        <w:t>表</w:t>
      </w:r>
      <w:r>
        <w:rPr>
          <w:rFonts w:hint="eastAsia"/>
        </w:rPr>
        <w:t xml:space="preserve"> </w:t>
      </w:r>
      <w:fldSimple w:instr=" STYLEREF 2 \s ">
        <w:r w:rsidR="00B955A5">
          <w:rPr>
            <w:noProof/>
          </w:rPr>
          <w:t>8.2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3</w:t>
      </w:r>
      <w:r w:rsidR="00B955A5">
        <w:fldChar w:fldCharType="end"/>
      </w:r>
      <w:r>
        <w:t xml:space="preserve"> CATileLayer</w:t>
      </w:r>
      <w:r>
        <w:rPr>
          <w:rFonts w:ascii="黑体" w:hAnsi="黑体" w:cs="黑体" w:hint="eastAsia"/>
        </w:rPr>
        <w:t>初始化参数</w:t>
      </w:r>
      <w:bookmarkEnd w:id="298"/>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991A56" w:rsidRPr="008C0751" w14:paraId="1D1124AD" w14:textId="77777777" w:rsidTr="003F7DD0">
        <w:trPr>
          <w:trHeight w:val="329"/>
        </w:trPr>
        <w:tc>
          <w:tcPr>
            <w:tcW w:w="2178" w:type="dxa"/>
            <w:tcBorders>
              <w:right w:val="single" w:sz="4" w:space="0" w:color="auto"/>
            </w:tcBorders>
            <w:shd w:val="clear" w:color="auto" w:fill="auto"/>
          </w:tcPr>
          <w:p w14:paraId="31659046" w14:textId="77777777" w:rsidR="00991A56" w:rsidRPr="004219B2" w:rsidRDefault="00991A56" w:rsidP="003F7DD0">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05CA420" w14:textId="77777777" w:rsidR="00991A56" w:rsidRPr="008C0751" w:rsidRDefault="00991A56" w:rsidP="003F7DD0">
            <w:pPr>
              <w:ind w:firstLine="0"/>
              <w:jc w:val="center"/>
              <w:rPr>
                <w:rFonts w:ascii="宋体" w:hAnsi="宋体" w:cs="宋体"/>
                <w:b/>
              </w:rPr>
            </w:pPr>
            <w:r>
              <w:rPr>
                <w:rFonts w:hint="eastAsia"/>
                <w:b/>
              </w:rPr>
              <w:t>具体说明</w:t>
            </w:r>
          </w:p>
        </w:tc>
      </w:tr>
      <w:tr w:rsidR="00991A56" w:rsidRPr="00793990" w14:paraId="7A44629E" w14:textId="77777777" w:rsidTr="003F7DD0">
        <w:trPr>
          <w:trHeight w:val="329"/>
        </w:trPr>
        <w:tc>
          <w:tcPr>
            <w:tcW w:w="2178" w:type="dxa"/>
            <w:tcBorders>
              <w:right w:val="single" w:sz="4" w:space="0" w:color="auto"/>
            </w:tcBorders>
          </w:tcPr>
          <w:p w14:paraId="35B8AFCB" w14:textId="77777777" w:rsidR="00991A56" w:rsidRDefault="00991A56" w:rsidP="003F7DD0">
            <w:pPr>
              <w:ind w:firstLine="0"/>
              <w:jc w:val="center"/>
              <w:rPr>
                <w:rFonts w:ascii="宋体" w:hAnsi="宋体" w:cs="宋体"/>
              </w:rPr>
            </w:pPr>
            <w:r w:rsidRPr="00184100">
              <w:rPr>
                <w:rFonts w:ascii="宋体" w:hAnsi="宋体" w:cs="宋体"/>
              </w:rPr>
              <w:t>levelsOfDetail</w:t>
            </w:r>
          </w:p>
        </w:tc>
        <w:tc>
          <w:tcPr>
            <w:tcW w:w="6210" w:type="dxa"/>
          </w:tcPr>
          <w:p w14:paraId="093CBDA7" w14:textId="77777777" w:rsidR="00991A56" w:rsidRPr="00793990" w:rsidRDefault="00991A56" w:rsidP="003F7DD0">
            <w:pPr>
              <w:ind w:firstLine="0"/>
              <w:rPr>
                <w:rFonts w:ascii="宋体" w:hAnsi="宋体" w:cs="宋体"/>
              </w:rPr>
            </w:pPr>
            <w:r>
              <w:rPr>
                <w:rFonts w:ascii="宋体" w:hAnsi="宋体" w:cs="宋体" w:hint="eastAsia"/>
              </w:rPr>
              <w:t>瓦片金字塔的缩放级数</w:t>
            </w:r>
          </w:p>
        </w:tc>
      </w:tr>
      <w:tr w:rsidR="00991A56" w14:paraId="0363C1C7" w14:textId="77777777" w:rsidTr="003F7DD0">
        <w:trPr>
          <w:trHeight w:val="343"/>
        </w:trPr>
        <w:tc>
          <w:tcPr>
            <w:tcW w:w="2178" w:type="dxa"/>
            <w:tcBorders>
              <w:right w:val="single" w:sz="4" w:space="0" w:color="auto"/>
            </w:tcBorders>
          </w:tcPr>
          <w:p w14:paraId="2C883505" w14:textId="77777777" w:rsidR="00991A56" w:rsidRDefault="00991A56" w:rsidP="003F7DD0">
            <w:pPr>
              <w:ind w:firstLine="0"/>
              <w:jc w:val="center"/>
              <w:rPr>
                <w:rFonts w:ascii="宋体" w:hAnsi="宋体" w:cs="宋体"/>
              </w:rPr>
            </w:pPr>
            <w:r w:rsidRPr="00184100">
              <w:rPr>
                <w:rFonts w:ascii="宋体" w:hAnsi="宋体" w:cs="宋体"/>
              </w:rPr>
              <w:t>levelsOfDetailBias</w:t>
            </w:r>
          </w:p>
        </w:tc>
        <w:tc>
          <w:tcPr>
            <w:tcW w:w="6210" w:type="dxa"/>
          </w:tcPr>
          <w:p w14:paraId="0066D0C5" w14:textId="77777777" w:rsidR="00991A56" w:rsidRDefault="00991A56" w:rsidP="003F7DD0">
            <w:pPr>
              <w:keepNext/>
              <w:ind w:firstLine="0"/>
              <w:rPr>
                <w:rFonts w:ascii="宋体" w:hAnsi="宋体" w:cs="宋体"/>
              </w:rPr>
            </w:pPr>
            <w:r>
              <w:rPr>
                <w:rFonts w:ascii="宋体" w:hAnsi="宋体" w:cs="宋体" w:hint="eastAsia"/>
              </w:rPr>
              <w:t>瓦片金字塔的缩放级数</w:t>
            </w:r>
          </w:p>
        </w:tc>
      </w:tr>
      <w:tr w:rsidR="00991A56" w14:paraId="567EBA56" w14:textId="77777777" w:rsidTr="003F7DD0">
        <w:trPr>
          <w:trHeight w:val="343"/>
        </w:trPr>
        <w:tc>
          <w:tcPr>
            <w:tcW w:w="2178" w:type="dxa"/>
            <w:tcBorders>
              <w:right w:val="single" w:sz="4" w:space="0" w:color="auto"/>
            </w:tcBorders>
          </w:tcPr>
          <w:p w14:paraId="250DA937" w14:textId="77777777" w:rsidR="00991A56" w:rsidRDefault="00991A56" w:rsidP="003F7DD0">
            <w:pPr>
              <w:rPr>
                <w:rFonts w:ascii="宋体" w:hAnsi="宋体" w:cs="宋体"/>
              </w:rPr>
            </w:pPr>
            <w:r w:rsidRPr="00184100">
              <w:rPr>
                <w:rFonts w:ascii="宋体" w:hAnsi="宋体" w:cs="宋体"/>
              </w:rPr>
              <w:t>tileSize</w:t>
            </w:r>
          </w:p>
        </w:tc>
        <w:tc>
          <w:tcPr>
            <w:tcW w:w="6210" w:type="dxa"/>
          </w:tcPr>
          <w:p w14:paraId="1821747E" w14:textId="77777777" w:rsidR="00991A56" w:rsidRDefault="00991A56" w:rsidP="003F7DD0">
            <w:pPr>
              <w:keepNext/>
              <w:ind w:firstLine="0"/>
              <w:rPr>
                <w:rFonts w:ascii="宋体" w:hAnsi="宋体" w:cs="宋体"/>
              </w:rPr>
            </w:pPr>
            <w:r>
              <w:rPr>
                <w:rFonts w:ascii="宋体" w:hAnsi="宋体" w:cs="宋体" w:hint="eastAsia"/>
              </w:rPr>
              <w:t>最小放缩级数所对应的瓦片像素边长</w:t>
            </w:r>
          </w:p>
        </w:tc>
      </w:tr>
    </w:tbl>
    <w:p w14:paraId="2E57E99C" w14:textId="7DA9C429" w:rsidR="00991A56" w:rsidRPr="00991A56" w:rsidRDefault="00131C43" w:rsidP="00131C43">
      <w:r>
        <w:br w:type="page"/>
      </w:r>
    </w:p>
    <w:p w14:paraId="0A0DA869" w14:textId="7B175FB0" w:rsidR="00825C86" w:rsidRPr="000F51D3" w:rsidRDefault="00991A56" w:rsidP="00825C86">
      <w:pPr>
        <w:pStyle w:val="Heading4"/>
        <w:rPr>
          <w:rFonts w:ascii="宋体" w:hAnsi="宋体" w:cs="宋体"/>
        </w:rPr>
      </w:pPr>
      <w:r>
        <w:t xml:space="preserve"> </w:t>
      </w:r>
      <w:r w:rsidR="00825C86">
        <w:t>view</w:t>
      </w:r>
      <w:r w:rsidR="00825C86">
        <w:rPr>
          <w:rFonts w:hint="eastAsia"/>
        </w:rPr>
        <w:t>的坐标体系和图片在</w:t>
      </w:r>
      <w:r w:rsidR="00825C86">
        <w:rPr>
          <w:rFonts w:hint="eastAsia"/>
        </w:rPr>
        <w:t>view</w:t>
      </w:r>
      <w:r w:rsidR="00825C86" w:rsidRPr="000F51D3">
        <w:rPr>
          <w:rFonts w:ascii="宋体" w:hAnsi="宋体" w:cs="宋体" w:hint="eastAsia"/>
        </w:rPr>
        <w:t>上的定位</w:t>
      </w:r>
    </w:p>
    <w:p w14:paraId="49028D46" w14:textId="77777777" w:rsidR="00825C86" w:rsidRDefault="00825C86" w:rsidP="00825C86">
      <w:pPr>
        <w:rPr>
          <w:rFonts w:ascii="宋体" w:hAnsi="宋体" w:cs="宋体"/>
        </w:rPr>
      </w:pPr>
      <w:r>
        <w:rPr>
          <w:rFonts w:hint="eastAsia"/>
        </w:rPr>
        <w:t>在</w:t>
      </w:r>
      <w:r>
        <w:rPr>
          <w:rFonts w:hint="eastAsia"/>
        </w:rPr>
        <w:t>iOS</w:t>
      </w:r>
      <w:r>
        <w:rPr>
          <w:rFonts w:hint="eastAsia"/>
        </w:rPr>
        <w:t>中，</w:t>
      </w:r>
      <w:r>
        <w:rPr>
          <w:rFonts w:ascii="宋体" w:hAnsi="宋体" w:cs="宋体" w:hint="eastAsia"/>
        </w:rPr>
        <w:t>view的坐标系都是以左上为原点，向右向下为正方向的。每种view的三种位置属性：frame、bounds、center。</w:t>
      </w:r>
    </w:p>
    <w:p w14:paraId="01F29B10" w14:textId="77777777" w:rsidR="00825C86" w:rsidRDefault="00825C86" w:rsidP="00825C86">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_Ref287088702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2</w:t>
      </w:r>
      <w:r>
        <w:rPr>
          <w:rFonts w:hint="eastAsia"/>
        </w:rPr>
        <w:t xml:space="preserve"> iOS</w:t>
      </w:r>
      <w:r>
        <w:rPr>
          <w:rFonts w:hint="eastAsia"/>
        </w:rPr>
        <w:t>中的位置属性</w:t>
      </w:r>
      <w:r>
        <w:rPr>
          <w:rFonts w:ascii="宋体" w:hAnsi="宋体" w:cs="宋体"/>
        </w:rPr>
        <w:fldChar w:fldCharType="end"/>
      </w:r>
      <w:r>
        <w:rPr>
          <w:rFonts w:ascii="宋体" w:hAnsi="宋体" w:cs="宋体" w:hint="eastAsia"/>
        </w:rPr>
        <w:t>：</w:t>
      </w:r>
    </w:p>
    <w:p w14:paraId="5333661D" w14:textId="77777777" w:rsidR="00825C86" w:rsidRDefault="00825C86" w:rsidP="00825C86">
      <w:pPr>
        <w:keepNext/>
        <w:ind w:firstLine="0"/>
        <w:jc w:val="center"/>
      </w:pPr>
      <w:r>
        <w:rPr>
          <w:rFonts w:ascii="宋体" w:hAnsi="宋体" w:cs="宋体"/>
          <w:noProof/>
          <w:lang w:eastAsia="en-US"/>
        </w:rPr>
        <w:drawing>
          <wp:inline distT="0" distB="0" distL="0" distR="0" wp14:anchorId="61D30E5A" wp14:editId="78DA82C9">
            <wp:extent cx="4586730" cy="3113828"/>
            <wp:effectExtent l="0" t="0" r="10795" b="1079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7147" cy="3114111"/>
                    </a:xfrm>
                    <a:prstGeom prst="rect">
                      <a:avLst/>
                    </a:prstGeom>
                    <a:noFill/>
                    <a:ln>
                      <a:noFill/>
                    </a:ln>
                  </pic:spPr>
                </pic:pic>
              </a:graphicData>
            </a:graphic>
          </wp:inline>
        </w:drawing>
      </w:r>
    </w:p>
    <w:p w14:paraId="75E1544E" w14:textId="55D9D2B5" w:rsidR="00825C86" w:rsidRPr="00E97C5B" w:rsidRDefault="00825C86" w:rsidP="00825C86">
      <w:pPr>
        <w:pStyle w:val="Caption"/>
        <w:rPr>
          <w:rFonts w:ascii="宋体" w:hAnsi="宋体" w:cs="宋体"/>
        </w:rPr>
      </w:pPr>
      <w:bookmarkStart w:id="299" w:name="_Ref287088702"/>
      <w:r>
        <w:rPr>
          <w:rFonts w:hint="eastAsia"/>
        </w:rPr>
        <w:t>图</w:t>
      </w:r>
      <w:r>
        <w:rPr>
          <w:rFonts w:hint="eastAsia"/>
        </w:rPr>
        <w:t xml:space="preserve"> </w:t>
      </w:r>
      <w:fldSimple w:instr=" STYLEREF 2 \s ">
        <w:r w:rsidR="00B912AA">
          <w:rPr>
            <w:noProof/>
          </w:rPr>
          <w:t>8.2</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3</w:t>
      </w:r>
      <w:r w:rsidR="00B912AA">
        <w:fldChar w:fldCharType="end"/>
      </w:r>
      <w:r>
        <w:rPr>
          <w:rFonts w:hint="eastAsia"/>
        </w:rPr>
        <w:t xml:space="preserve"> iOS</w:t>
      </w:r>
      <w:r>
        <w:rPr>
          <w:rFonts w:hint="eastAsia"/>
        </w:rPr>
        <w:t>中的位置属性</w:t>
      </w:r>
      <w:bookmarkEnd w:id="299"/>
    </w:p>
    <w:p w14:paraId="606C2926" w14:textId="77777777" w:rsidR="00825C86" w:rsidRDefault="00825C86" w:rsidP="00825C86">
      <w:pPr>
        <w:rPr>
          <w:rFonts w:ascii="宋体" w:hAnsi="宋体" w:cs="宋体"/>
        </w:rPr>
      </w:pPr>
      <w:r>
        <w:rPr>
          <w:rFonts w:ascii="宋体" w:hAnsi="宋体" w:cs="宋体" w:hint="eastAsia"/>
        </w:rPr>
        <w:t>由图可得：定义了2个View，ViewA和ViewB,ViewA是ViewB的父View。</w:t>
      </w:r>
    </w:p>
    <w:p w14:paraId="3073778A" w14:textId="77777777" w:rsidR="00825C86" w:rsidRPr="00BA5A99" w:rsidRDefault="00825C86" w:rsidP="00C25BD7">
      <w:pPr>
        <w:pStyle w:val="ListParagraph"/>
        <w:numPr>
          <w:ilvl w:val="0"/>
          <w:numId w:val="21"/>
        </w:numPr>
      </w:pPr>
      <w:r w:rsidRPr="00BA5A99">
        <w:rPr>
          <w:rFonts w:hint="eastAsia"/>
        </w:rPr>
        <w:t>frame定</w:t>
      </w:r>
      <w:r w:rsidRPr="00BA5A99">
        <w:rPr>
          <w:rFonts w:ascii="Xingkai SC Light" w:hAnsi="Xingkai SC Light" w:cs="Xingkai SC Light"/>
        </w:rPr>
        <w:t>义</w:t>
      </w:r>
      <w:r w:rsidRPr="00BA5A99">
        <w:rPr>
          <w:rFonts w:hint="eastAsia"/>
        </w:rPr>
        <w:t>了一个view在其父view中的几何关系，即大小和起始点，采用的坐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和父view的坐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一致。</w:t>
      </w:r>
    </w:p>
    <w:p w14:paraId="58BDAFB7" w14:textId="77777777" w:rsidR="00825C86" w:rsidRDefault="00825C86" w:rsidP="00C25BD7">
      <w:pPr>
        <w:pStyle w:val="ListParagraph"/>
        <w:numPr>
          <w:ilvl w:val="0"/>
          <w:numId w:val="21"/>
        </w:numPr>
      </w:pPr>
      <w:r w:rsidRPr="00BA5A99">
        <w:rPr>
          <w:rFonts w:hint="eastAsia"/>
        </w:rPr>
        <w:t>bounds</w:t>
      </w:r>
      <w:r>
        <w:rPr>
          <w:rFonts w:hint="eastAsia"/>
        </w:rPr>
        <w:t>定义了一个view在其自身坐标系下的几何关系，起始点和坐标系原点一致。</w:t>
      </w:r>
    </w:p>
    <w:p w14:paraId="000ADD5F" w14:textId="77777777" w:rsidR="00825C86" w:rsidRDefault="00825C86" w:rsidP="00C25BD7">
      <w:pPr>
        <w:pStyle w:val="ListParagraph"/>
        <w:numPr>
          <w:ilvl w:val="0"/>
          <w:numId w:val="21"/>
        </w:numPr>
      </w:pPr>
      <w:r>
        <w:rPr>
          <w:rFonts w:hint="eastAsia"/>
        </w:rPr>
        <w:t>center：</w:t>
      </w:r>
      <w:r w:rsidRPr="00BA5A99">
        <w:rPr>
          <w:rFonts w:hint="eastAsia"/>
        </w:rPr>
        <w:t>该view的中心点在父view</w:t>
      </w:r>
      <w:r>
        <w:rPr>
          <w:rFonts w:hint="eastAsia"/>
        </w:rPr>
        <w:t>坐标系统中的位置和大小，参考坐标系为父view的坐标系。</w:t>
      </w:r>
    </w:p>
    <w:p w14:paraId="3BDB297A" w14:textId="77777777" w:rsidR="00825C86" w:rsidRDefault="00825C86" w:rsidP="00825C86">
      <w:pPr>
        <w:widowControl/>
        <w:ind w:firstLine="446"/>
        <w:contextualSpacing w:val="0"/>
        <w:rPr>
          <w:rFonts w:ascii="宋体" w:hAnsi="宋体" w:cs="宋体"/>
        </w:rPr>
      </w:pPr>
      <w:r>
        <w:rPr>
          <w:rFonts w:ascii="宋体" w:hAnsi="宋体" w:cs="宋体" w:hint="eastAsia"/>
        </w:rPr>
        <w:t>在章节《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_Ref287089452 \n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8.2</w:t>
      </w:r>
      <w:r>
        <w:rPr>
          <w:rFonts w:ascii="宋体" w:hAnsi="宋体" w:cs="宋体"/>
        </w:rPr>
        <w:fldChar w:fldCharType="end"/>
      </w:r>
      <w:r>
        <w:rPr>
          <w:rFonts w:ascii="宋体" w:hAnsi="宋体" w:cs="宋体"/>
        </w:rPr>
        <w:fldChar w:fldCharType="begin"/>
      </w:r>
      <w:r>
        <w:rPr>
          <w:rFonts w:ascii="宋体" w:hAnsi="宋体" w:cs="宋体"/>
        </w:rPr>
        <w:instrText xml:space="preserve"> REF _Ref287089452 \h </w:instrText>
      </w:r>
      <w:r>
        <w:rPr>
          <w:rFonts w:ascii="宋体" w:hAnsi="宋体" w:cs="宋体"/>
        </w:rPr>
      </w:r>
      <w:r>
        <w:rPr>
          <w:rFonts w:ascii="宋体" w:hAnsi="宋体" w:cs="宋体"/>
        </w:rPr>
        <w:fldChar w:fldCharType="separate"/>
      </w:r>
      <w:r>
        <w:rPr>
          <w:rFonts w:ascii="宋体" w:hAnsi="宋体" w:cs="宋体" w:hint="eastAsia"/>
        </w:rPr>
        <w:t>在</w:t>
      </w:r>
      <w:r w:rsidRPr="00106A8B">
        <w:rPr>
          <w:rFonts w:ascii="宋体" w:hAnsi="宋体" w:cs="宋体"/>
        </w:rPr>
        <w:t>TileMapPresentationView</w:t>
      </w:r>
      <w:r>
        <w:rPr>
          <w:rFonts w:ascii="宋体" w:hAnsi="宋体" w:cs="宋体" w:hint="eastAsia"/>
        </w:rPr>
        <w:t>上</w:t>
      </w:r>
      <w:r>
        <w:rPr>
          <w:rFonts w:hint="eastAsia"/>
        </w:rPr>
        <w:t>绘制瓦片地图</w:t>
      </w:r>
      <w:r>
        <w:rPr>
          <w:rFonts w:ascii="宋体" w:hAnsi="宋体" w:cs="宋体"/>
        </w:rPr>
        <w:fldChar w:fldCharType="end"/>
      </w:r>
      <w:r>
        <w:rPr>
          <w:rFonts w:ascii="宋体" w:hAnsi="宋体" w:cs="宋体" w:hint="eastAsia"/>
        </w:rPr>
        <w:t>》中，使用的默认位置信息是参考bounds的，坐标系为view的坐标系。</w:t>
      </w:r>
    </w:p>
    <w:p w14:paraId="4D036E20" w14:textId="17A4A8CE" w:rsidR="00825C86" w:rsidRPr="00BA5A99" w:rsidRDefault="00DD3B59" w:rsidP="00DD3B59">
      <w:pPr>
        <w:widowControl/>
        <w:ind w:firstLine="446"/>
        <w:contextualSpacing w:val="0"/>
        <w:rPr>
          <w:rFonts w:ascii="宋体" w:hAnsi="宋体" w:cs="宋体"/>
        </w:rPr>
      </w:pPr>
      <w:r>
        <w:rPr>
          <w:rFonts w:ascii="宋体" w:hAnsi="宋体" w:cs="宋体"/>
        </w:rPr>
        <w:br w:type="page"/>
      </w:r>
    </w:p>
    <w:p w14:paraId="31F34B36" w14:textId="18D2A976" w:rsidR="00DA589A" w:rsidRDefault="003C4414" w:rsidP="00DA589A">
      <w:pPr>
        <w:pStyle w:val="Heading4"/>
      </w:pPr>
      <w:r>
        <w:rPr>
          <w:rFonts w:hint="eastAsia"/>
        </w:rPr>
        <w:t xml:space="preserve"> </w:t>
      </w:r>
      <w:r w:rsidR="003E1D49">
        <w:rPr>
          <w:rFonts w:hint="eastAsia"/>
        </w:rPr>
        <w:t>瓦片矩阵的放缩级数、</w:t>
      </w:r>
      <w:r w:rsidR="00764446">
        <w:rPr>
          <w:rFonts w:hint="eastAsia"/>
        </w:rPr>
        <w:t>像素坐标和行列坐标</w:t>
      </w:r>
      <w:r w:rsidR="003E1D49">
        <w:rPr>
          <w:rFonts w:hint="eastAsia"/>
        </w:rPr>
        <w:t>范围</w:t>
      </w:r>
    </w:p>
    <w:p w14:paraId="38786202" w14:textId="07CC113B" w:rsidR="003E1D49" w:rsidRDefault="003E1D49" w:rsidP="003E1D4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_Ref287098154 \n \h </w:instrText>
      </w:r>
      <w:r>
        <w:rPr>
          <w:rFonts w:ascii="宋体" w:hAnsi="宋体" w:cs="宋体"/>
        </w:rPr>
      </w:r>
      <w:r>
        <w:rPr>
          <w:rFonts w:ascii="宋体" w:hAnsi="宋体" w:cs="宋体"/>
        </w:rPr>
        <w:fldChar w:fldCharType="separate"/>
      </w:r>
      <w:r>
        <w:rPr>
          <w:rFonts w:ascii="宋体" w:hAnsi="宋体" w:cs="宋体"/>
        </w:rPr>
        <w:t>8.2.1.1</w:t>
      </w:r>
      <w:r>
        <w:rPr>
          <w:rFonts w:ascii="宋体" w:hAnsi="宋体" w:cs="宋体"/>
        </w:rPr>
        <w:fldChar w:fldCharType="end"/>
      </w:r>
      <w:r>
        <w:rPr>
          <w:rFonts w:ascii="宋体" w:hAnsi="宋体" w:cs="宋体"/>
        </w:rPr>
        <w:fldChar w:fldCharType="begin"/>
      </w:r>
      <w:r>
        <w:rPr>
          <w:rFonts w:ascii="宋体" w:hAnsi="宋体" w:cs="宋体"/>
        </w:rPr>
        <w:instrText xml:space="preserve"> REF _Ref287098154 \h </w:instrText>
      </w:r>
      <w:r>
        <w:rPr>
          <w:rFonts w:ascii="宋体" w:hAnsi="宋体" w:cs="宋体"/>
        </w:rPr>
      </w:r>
      <w:r>
        <w:rPr>
          <w:rFonts w:ascii="宋体" w:hAnsi="宋体" w:cs="宋体"/>
        </w:rPr>
        <w:fldChar w:fldCharType="separate"/>
      </w:r>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r>
        <w:rPr>
          <w:rFonts w:ascii="宋体" w:hAnsi="宋体" w:cs="宋体"/>
        </w:rPr>
        <w:fldChar w:fldCharType="end"/>
      </w:r>
      <w:r>
        <w:rPr>
          <w:rFonts w:ascii="宋体" w:hAnsi="宋体" w:cs="宋体" w:hint="eastAsia"/>
        </w:rPr>
        <w:t>提到的，当用户对地图进行平移放缩操作后，UIView的drawRect方法会被触发。</w:t>
      </w:r>
    </w:p>
    <w:p w14:paraId="3ABDAE78" w14:textId="6AAD0549" w:rsidR="003E1D49" w:rsidRDefault="003E1D49" w:rsidP="003E1D49">
      <w:pPr>
        <w:rPr>
          <w:rFonts w:ascii="宋体" w:hAnsi="宋体" w:cs="宋体"/>
        </w:rPr>
      </w:pPr>
      <w:r>
        <w:rPr>
          <w:rFonts w:ascii="宋体" w:hAnsi="宋体" w:cs="宋体" w:hint="eastAsia"/>
        </w:rPr>
        <w:t>获得当前的放缩级数，及瓦片矩阵像素坐标和行列坐标范围，在drawRect方法中完成。</w:t>
      </w:r>
    </w:p>
    <w:p w14:paraId="7E937E79" w14:textId="24E0C0FC" w:rsidR="000F2B4C" w:rsidRDefault="000F2B4C" w:rsidP="003E1D49">
      <w:pPr>
        <w:rPr>
          <w:rFonts w:ascii="宋体" w:hAnsi="宋体" w:cs="宋体"/>
          <w:color w:val="000000"/>
          <w:kern w:val="0"/>
          <w:sz w:val="22"/>
          <w:szCs w:val="22"/>
        </w:rPr>
      </w:pPr>
      <w:r>
        <w:rPr>
          <w:rFonts w:ascii="宋体" w:hAnsi="宋体" w:cs="宋体" w:hint="eastAsia"/>
        </w:rPr>
        <w:t>设</w:t>
      </w:r>
      <w:r>
        <w:rPr>
          <w:rFonts w:ascii="Menlo Regular" w:hAnsi="Menlo Regular" w:cs="Menlo Regular"/>
          <w:color w:val="000000"/>
          <w:kern w:val="0"/>
          <w:sz w:val="22"/>
          <w:szCs w:val="22"/>
          <w:lang w:eastAsia="en-US"/>
        </w:rPr>
        <w:t>rect</w:t>
      </w:r>
      <w:r w:rsidR="00D15829">
        <w:rPr>
          <w:rFonts w:ascii="宋体" w:hAnsi="宋体" w:cs="宋体" w:hint="eastAsia"/>
          <w:color w:val="000000"/>
          <w:kern w:val="0"/>
          <w:sz w:val="22"/>
          <w:szCs w:val="22"/>
        </w:rPr>
        <w:t>为当前可视区域</w:t>
      </w:r>
      <w:r>
        <w:rPr>
          <w:rFonts w:ascii="宋体" w:hAnsi="宋体" w:cs="宋体" w:hint="eastAsia"/>
          <w:color w:val="000000"/>
          <w:kern w:val="0"/>
          <w:sz w:val="22"/>
          <w:szCs w:val="22"/>
        </w:rPr>
        <w:t>的矩形边框；</w:t>
      </w:r>
    </w:p>
    <w:p w14:paraId="451FB4E1" w14:textId="60B67303" w:rsidR="000F2B4C" w:rsidRDefault="000F2B4C" w:rsidP="003E1D49">
      <w:pPr>
        <w:rPr>
          <w:rFonts w:ascii="宋体" w:hAnsi="宋体" w:cs="宋体"/>
          <w:color w:val="000000"/>
          <w:kern w:val="0"/>
          <w:sz w:val="22"/>
          <w:szCs w:val="22"/>
        </w:rPr>
      </w:pPr>
      <w:r>
        <w:rPr>
          <w:rFonts w:ascii="宋体" w:hAnsi="宋体" w:cs="宋体" w:hint="eastAsia"/>
          <w:color w:val="000000"/>
          <w:kern w:val="0"/>
          <w:sz w:val="22"/>
          <w:szCs w:val="22"/>
        </w:rPr>
        <w:t>bounds为CATiledLayer的矩形边框，因为在初始时采用最低放缩级别来设置，则</w:t>
      </w:r>
      <w:r w:rsidR="002B5B78">
        <w:rPr>
          <w:rFonts w:ascii="宋体" w:hAnsi="宋体" w:cs="宋体" w:hint="eastAsia"/>
          <w:color w:val="000000"/>
          <w:kern w:val="0"/>
          <w:sz w:val="22"/>
          <w:szCs w:val="22"/>
        </w:rPr>
        <w:t>bounds同时为最低缩放级数下的瓦片矩阵的矩形边框。</w:t>
      </w:r>
    </w:p>
    <w:p w14:paraId="4A897998" w14:textId="25AA08AD" w:rsidR="00367570" w:rsidRDefault="00367570" w:rsidP="003E1D49">
      <w:pPr>
        <w:rPr>
          <w:rFonts w:ascii="宋体" w:hAnsi="宋体" w:cs="宋体"/>
          <w:color w:val="000000"/>
          <w:kern w:val="0"/>
          <w:sz w:val="22"/>
          <w:szCs w:val="22"/>
        </w:rPr>
      </w:pPr>
      <w:r>
        <w:rPr>
          <w:rFonts w:ascii="宋体" w:hAnsi="宋体" w:cs="宋体" w:hint="eastAsia"/>
          <w:color w:val="000000"/>
          <w:kern w:val="0"/>
          <w:sz w:val="22"/>
          <w:szCs w:val="22"/>
        </w:rPr>
        <w:t>在drawRect中获取rect和bounds的方法，如</w:t>
      </w: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REF </w:instrText>
      </w:r>
      <w:r>
        <w:rPr>
          <w:rFonts w:ascii="宋体" w:hAnsi="宋体" w:cs="宋体" w:hint="eastAsia"/>
          <w:color w:val="000000"/>
          <w:kern w:val="0"/>
          <w:sz w:val="22"/>
          <w:szCs w:val="22"/>
        </w:rPr>
        <w:instrText>_Ref287098744 \h</w:instrText>
      </w:r>
      <w:r>
        <w:rPr>
          <w:rFonts w:ascii="宋体" w:hAnsi="宋体" w:cs="宋体"/>
          <w:color w:val="000000"/>
          <w:kern w:val="0"/>
          <w:sz w:val="22"/>
          <w:szCs w:val="22"/>
        </w:rPr>
        <w:instrText xml:space="preserve"> </w:instrText>
      </w:r>
      <w:r>
        <w:rPr>
          <w:rFonts w:ascii="宋体" w:hAnsi="宋体" w:cs="宋体"/>
          <w:color w:val="000000"/>
          <w:kern w:val="0"/>
          <w:sz w:val="22"/>
          <w:szCs w:val="22"/>
        </w:rPr>
      </w:r>
      <w:r>
        <w:rPr>
          <w:rFonts w:ascii="宋体" w:hAnsi="宋体" w:cs="宋体"/>
          <w:color w:val="000000"/>
          <w:kern w:val="0"/>
          <w:sz w:val="22"/>
          <w:szCs w:val="22"/>
        </w:rPr>
        <w:fldChar w:fldCharType="separate"/>
      </w:r>
      <w:r>
        <w:rPr>
          <w:rFonts w:hint="eastAsia"/>
        </w:rPr>
        <w:t>图</w:t>
      </w:r>
      <w:r>
        <w:rPr>
          <w:rFonts w:hint="eastAsia"/>
        </w:rPr>
        <w:t xml:space="preserve"> </w:t>
      </w:r>
      <w:r>
        <w:rPr>
          <w:noProof/>
        </w:rPr>
        <w:t>8.2</w:t>
      </w:r>
      <w:r>
        <w:noBreakHyphen/>
      </w:r>
      <w:r>
        <w:rPr>
          <w:noProof/>
        </w:rPr>
        <w:t>4</w:t>
      </w:r>
      <w:r>
        <w:rPr>
          <w:rFonts w:hint="eastAsia"/>
        </w:rPr>
        <w:t xml:space="preserve"> </w:t>
      </w:r>
      <w:r>
        <w:rPr>
          <w:rFonts w:hint="eastAsia"/>
        </w:rPr>
        <w:t>获取瓦片地图范围</w:t>
      </w:r>
      <w:r>
        <w:rPr>
          <w:rFonts w:ascii="宋体" w:hAnsi="宋体" w:cs="宋体"/>
          <w:color w:val="000000"/>
          <w:kern w:val="0"/>
          <w:sz w:val="22"/>
          <w:szCs w:val="22"/>
        </w:rPr>
        <w:fldChar w:fldCharType="end"/>
      </w:r>
    </w:p>
    <w:p w14:paraId="45FE670D" w14:textId="77777777" w:rsidR="00367570" w:rsidRDefault="00367570" w:rsidP="00367570">
      <w:pPr>
        <w:keepNext/>
        <w:ind w:firstLine="0"/>
        <w:jc w:val="center"/>
      </w:pPr>
      <w:r>
        <w:rPr>
          <w:rFonts w:ascii="宋体" w:hAnsi="宋体" w:cs="宋体"/>
          <w:noProof/>
          <w:lang w:eastAsia="en-US"/>
        </w:rPr>
        <w:drawing>
          <wp:inline distT="0" distB="0" distL="0" distR="0" wp14:anchorId="624FA565" wp14:editId="14CCB7EC">
            <wp:extent cx="5104765" cy="328163"/>
            <wp:effectExtent l="0" t="0" r="635" b="254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4765" cy="328163"/>
                    </a:xfrm>
                    <a:prstGeom prst="rect">
                      <a:avLst/>
                    </a:prstGeom>
                    <a:noFill/>
                    <a:ln>
                      <a:noFill/>
                    </a:ln>
                  </pic:spPr>
                </pic:pic>
              </a:graphicData>
            </a:graphic>
          </wp:inline>
        </w:drawing>
      </w:r>
    </w:p>
    <w:p w14:paraId="5116BAA9" w14:textId="1F772E0F" w:rsidR="00367570" w:rsidRPr="000F2B4C" w:rsidRDefault="00367570" w:rsidP="00367570">
      <w:pPr>
        <w:pStyle w:val="Caption"/>
        <w:rPr>
          <w:rFonts w:ascii="宋体" w:hAnsi="宋体" w:cs="宋体"/>
        </w:rPr>
      </w:pPr>
      <w:bookmarkStart w:id="300" w:name="_Ref287098744"/>
      <w:r>
        <w:rPr>
          <w:rFonts w:hint="eastAsia"/>
        </w:rPr>
        <w:t>图</w:t>
      </w:r>
      <w:r>
        <w:rPr>
          <w:rFonts w:hint="eastAsia"/>
        </w:rPr>
        <w:t xml:space="preserve"> </w:t>
      </w:r>
      <w:fldSimple w:instr=" STYLEREF 2 \s ">
        <w:r w:rsidR="00B912AA">
          <w:rPr>
            <w:noProof/>
          </w:rPr>
          <w:t>8.2</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4</w:t>
      </w:r>
      <w:r w:rsidR="00B912AA">
        <w:fldChar w:fldCharType="end"/>
      </w:r>
      <w:r>
        <w:rPr>
          <w:rFonts w:hint="eastAsia"/>
        </w:rPr>
        <w:t xml:space="preserve"> </w:t>
      </w:r>
      <w:r>
        <w:rPr>
          <w:rFonts w:hint="eastAsia"/>
        </w:rPr>
        <w:t>获取瓦片地图范围</w:t>
      </w:r>
      <w:bookmarkEnd w:id="300"/>
    </w:p>
    <w:p w14:paraId="2092D83E" w14:textId="07B819C4" w:rsidR="002B78C9" w:rsidRDefault="006076E7" w:rsidP="00367570">
      <w:pPr>
        <w:pStyle w:val="Heading5"/>
      </w:pPr>
      <w:r>
        <w:rPr>
          <w:rFonts w:hint="eastAsia"/>
        </w:rPr>
        <w:t>获得放缩级数</w:t>
      </w:r>
    </w:p>
    <w:p w14:paraId="3CC11F23" w14:textId="0953C5AB" w:rsidR="00367570" w:rsidRDefault="00367570" w:rsidP="00367570">
      <w:pPr>
        <w:rPr>
          <w:rFonts w:ascii="宋体" w:hAnsi="宋体" w:cs="宋体"/>
        </w:rPr>
      </w:pPr>
      <w:r>
        <w:rPr>
          <w:rFonts w:ascii="宋体" w:hAnsi="宋体" w:cs="宋体" w:hint="eastAsia"/>
        </w:rPr>
        <w:t>设zoom为放缩级数，scaleRule为</w:t>
      </w:r>
      <w:r w:rsidR="00DD2FCB">
        <w:rPr>
          <w:rFonts w:ascii="宋体" w:hAnsi="宋体" w:cs="宋体" w:hint="eastAsia"/>
        </w:rPr>
        <w:t>比例尺</w:t>
      </w:r>
      <w:r>
        <w:rPr>
          <w:rFonts w:ascii="宋体" w:hAnsi="宋体" w:cs="宋体" w:hint="eastAsia"/>
        </w:rPr>
        <w:t>，则根据</w:t>
      </w:r>
      <w:r>
        <w:rPr>
          <w:rFonts w:ascii="宋体" w:hAnsi="宋体" w:cs="宋体"/>
        </w:rPr>
        <w:fldChar w:fldCharType="begin"/>
      </w:r>
      <w:r>
        <w:rPr>
          <w:rFonts w:ascii="宋体" w:hAnsi="宋体" w:cs="宋体"/>
        </w:rPr>
        <w:instrText xml:space="preserve"> REF _Ref287098867 \w \h </w:instrText>
      </w:r>
      <w:r>
        <w:rPr>
          <w:rFonts w:ascii="宋体" w:hAnsi="宋体" w:cs="宋体"/>
        </w:rPr>
      </w:r>
      <w:r>
        <w:rPr>
          <w:rFonts w:ascii="宋体" w:hAnsi="宋体" w:cs="宋体"/>
        </w:rPr>
        <w:fldChar w:fldCharType="separate"/>
      </w:r>
      <w:r>
        <w:rPr>
          <w:rFonts w:ascii="宋体" w:hAnsi="宋体" w:cs="宋体"/>
        </w:rPr>
        <w:t>8.1.1</w:t>
      </w:r>
      <w:r>
        <w:rPr>
          <w:rFonts w:ascii="宋体" w:hAnsi="宋体" w:cs="宋体"/>
        </w:rPr>
        <w:fldChar w:fldCharType="end"/>
      </w:r>
      <w:r w:rsidR="00DD2FCB">
        <w:rPr>
          <w:rFonts w:ascii="宋体" w:hAnsi="宋体" w:cs="宋体" w:hint="eastAsia"/>
        </w:rPr>
        <w:t xml:space="preserve"> </w:t>
      </w:r>
      <w:r>
        <w:rPr>
          <w:rFonts w:ascii="宋体" w:hAnsi="宋体" w:cs="宋体"/>
        </w:rPr>
        <w:fldChar w:fldCharType="begin"/>
      </w:r>
      <w:r>
        <w:rPr>
          <w:rFonts w:ascii="宋体" w:hAnsi="宋体" w:cs="宋体"/>
        </w:rPr>
        <w:instrText xml:space="preserve"> REF _Ref287098867 \h </w:instrText>
      </w:r>
      <w:r>
        <w:rPr>
          <w:rFonts w:ascii="宋体" w:hAnsi="宋体" w:cs="宋体"/>
        </w:rPr>
      </w:r>
      <w:r>
        <w:rPr>
          <w:rFonts w:ascii="宋体" w:hAnsi="宋体" w:cs="宋体"/>
        </w:rPr>
        <w:fldChar w:fldCharType="separate"/>
      </w:r>
      <w:r>
        <w:rPr>
          <w:rFonts w:hint="eastAsia"/>
        </w:rPr>
        <w:t>CAT</w:t>
      </w:r>
      <w:r w:rsidRPr="00106A8B">
        <w:rPr>
          <w:rFonts w:hint="eastAsia"/>
        </w:rPr>
        <w:t>ileLayer</w:t>
      </w:r>
      <w:r w:rsidRPr="00106A8B">
        <w:rPr>
          <w:rFonts w:hint="eastAsia"/>
        </w:rPr>
        <w:t>简介</w:t>
      </w:r>
      <w:r>
        <w:rPr>
          <w:rFonts w:ascii="宋体" w:hAnsi="宋体" w:cs="宋体"/>
        </w:rPr>
        <w:fldChar w:fldCharType="end"/>
      </w:r>
      <w:r w:rsidR="00DD2FCB">
        <w:rPr>
          <w:rFonts w:ascii="宋体" w:hAnsi="宋体" w:cs="宋体" w:hint="eastAsia"/>
        </w:rPr>
        <w:t>所述，可得</w:t>
      </w:r>
    </w:p>
    <w:p w14:paraId="2772D6B5" w14:textId="1673746D" w:rsidR="00DD2FCB" w:rsidRPr="00DD2FCB" w:rsidRDefault="005A352C" w:rsidP="00367570">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scaleRule=</m:t>
                  </m:r>
                  <m:f>
                    <m:fPr>
                      <m:type m:val="lin"/>
                      <m:ctrlPr>
                        <w:rPr>
                          <w:rFonts w:ascii="Cambria Math" w:hAnsi="Cambria Math" w:cs="宋体"/>
                          <w:i/>
                        </w:rPr>
                      </m:ctrlPr>
                    </m:fPr>
                    <m:num>
                      <m:r>
                        <w:rPr>
                          <w:rFonts w:ascii="Cambria Math" w:hAnsi="Cambria Math" w:cs="宋体"/>
                        </w:rPr>
                        <m:t>bounds.size.width</m:t>
                      </m:r>
                    </m:num>
                    <m:den>
                      <m:r>
                        <w:rPr>
                          <w:rFonts w:ascii="Cambria Math" w:hAnsi="Cambria Math" w:cs="宋体"/>
                        </w:rPr>
                        <m:t>rect.size.width</m:t>
                      </m:r>
                    </m:den>
                  </m:f>
                </m:e>
                <m:e>
                  <m:r>
                    <w:rPr>
                      <w:rFonts w:ascii="Cambria Math" w:hAnsi="Cambria Math" w:cs="宋体"/>
                    </w:rPr>
                    <m:t xml:space="preserve">zoom= </m:t>
                  </m:r>
                  <m:d>
                    <m:dPr>
                      <m:begChr m:val="⌊"/>
                      <m:endChr m:val="⌋"/>
                      <m:ctrlPr>
                        <w:rPr>
                          <w:rFonts w:ascii="Cambria Math" w:hAnsi="Cambria Math" w:cs="宋体"/>
                        </w:rPr>
                      </m:ctrlPr>
                    </m:dPr>
                    <m:e>
                      <m:r>
                        <m:rPr>
                          <m:sty m:val="p"/>
                        </m:rPr>
                        <w:rPr>
                          <w:rFonts w:ascii="Cambria Math" w:hAnsi="Cambria Math" w:cs="宋体"/>
                        </w:rPr>
                        <m:t>log⁡</m:t>
                      </m:r>
                      <m:r>
                        <w:rPr>
                          <w:rFonts w:ascii="Cambria Math" w:hAnsi="Cambria Math" w:cs="宋体"/>
                        </w:rPr>
                        <m:t>(scaleRule)</m:t>
                      </m:r>
                    </m:e>
                  </m:d>
                </m:e>
              </m:eqArr>
            </m:e>
          </m:d>
        </m:oMath>
      </m:oMathPara>
    </w:p>
    <w:p w14:paraId="584D7D1A" w14:textId="70C6609E" w:rsidR="00DD2FCB" w:rsidRPr="00367570" w:rsidRDefault="0093445E" w:rsidP="0093445E">
      <w:pPr>
        <w:ind w:firstLine="0"/>
        <w:rPr>
          <w:rFonts w:ascii="宋体" w:hAnsi="宋体" w:cs="宋体"/>
        </w:rPr>
      </w:pPr>
      <w:r>
        <w:rPr>
          <w:rFonts w:ascii="宋体" w:hAnsi="宋体" w:cs="宋体"/>
          <w:noProof/>
          <w:lang w:eastAsia="en-US"/>
        </w:rPr>
        <w:drawing>
          <wp:inline distT="0" distB="0" distL="0" distR="0" wp14:anchorId="0450A9D9" wp14:editId="74E55190">
            <wp:extent cx="5104765" cy="243084"/>
            <wp:effectExtent l="0" t="0" r="635" b="1143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4765" cy="243084"/>
                    </a:xfrm>
                    <a:prstGeom prst="rect">
                      <a:avLst/>
                    </a:prstGeom>
                    <a:noFill/>
                    <a:ln>
                      <a:noFill/>
                    </a:ln>
                  </pic:spPr>
                </pic:pic>
              </a:graphicData>
            </a:graphic>
          </wp:inline>
        </w:drawing>
      </w:r>
    </w:p>
    <w:p w14:paraId="48937AA5" w14:textId="4C6407DE" w:rsidR="00826BC1" w:rsidRDefault="00826BC1" w:rsidP="006076E7">
      <w:pPr>
        <w:pStyle w:val="Heading5"/>
      </w:pPr>
      <w:r w:rsidRPr="002B78C9">
        <w:rPr>
          <w:rFonts w:hint="eastAsia"/>
        </w:rPr>
        <w:t>获得</w:t>
      </w:r>
      <w:r w:rsidR="00D15829">
        <w:rPr>
          <w:rFonts w:hint="eastAsia"/>
        </w:rPr>
        <w:t>瓦片矩阵的</w:t>
      </w:r>
      <w:r w:rsidRPr="002B78C9">
        <w:rPr>
          <w:rFonts w:hint="eastAsia"/>
        </w:rPr>
        <w:t>像素坐标</w:t>
      </w:r>
    </w:p>
    <w:p w14:paraId="1C76ED83" w14:textId="710D7116" w:rsidR="0093445E"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因为在初始时采用最低放缩级别来设置CATiledLayer，故当前的可是区域下的坐标系就是瓦片矩阵的像素坐标系。</w:t>
      </w:r>
    </w:p>
    <w:p w14:paraId="2BB850CE" w14:textId="0421D553" w:rsidR="00D15829"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因此设rect就为当前瓦片矩阵的矩形边框，设瓦片矩阵的左上角坐标为(x1,y1)</w:t>
      </w:r>
      <w:r w:rsidR="00AB11C8">
        <w:rPr>
          <w:rFonts w:ascii="宋体" w:hAnsi="宋体" w:cs="宋体" w:hint="eastAsia"/>
          <w:color w:val="000000"/>
          <w:kern w:val="0"/>
          <w:sz w:val="22"/>
          <w:szCs w:val="22"/>
        </w:rPr>
        <w:t>，</w:t>
      </w:r>
      <w:r w:rsidR="005C577F">
        <w:rPr>
          <w:rFonts w:ascii="宋体" w:hAnsi="宋体" w:cs="宋体" w:hint="eastAsia"/>
          <w:color w:val="000000"/>
          <w:kern w:val="0"/>
          <w:sz w:val="22"/>
          <w:szCs w:val="22"/>
        </w:rPr>
        <w:t>右下角坐标为(x2,y2)，</w:t>
      </w:r>
      <w:r w:rsidR="00AB11C8">
        <w:rPr>
          <w:rFonts w:ascii="宋体" w:hAnsi="宋体" w:cs="宋体" w:hint="eastAsia"/>
          <w:color w:val="000000"/>
          <w:kern w:val="0"/>
          <w:sz w:val="22"/>
          <w:szCs w:val="22"/>
        </w:rPr>
        <w:t>边长为size，可得</w:t>
      </w:r>
    </w:p>
    <w:p w14:paraId="7E325E42" w14:textId="0CB69AE5" w:rsidR="0093445E" w:rsidRPr="00AB11C8" w:rsidRDefault="005A352C" w:rsidP="00AB11C8">
      <w:pPr>
        <w:rPr>
          <w:rFonts w:ascii="宋体" w:hAnsi="宋体" w:cs="宋体"/>
          <w:color w:val="000000"/>
          <w:kern w:val="0"/>
          <w:sz w:val="22"/>
          <w:szCs w:val="22"/>
        </w:rPr>
      </w:pPr>
      <m:oMathPara>
        <m:oMath>
          <m:d>
            <m:dPr>
              <m:begChr m:val="{"/>
              <m:endChr m:val=""/>
              <m:ctrlPr>
                <w:rPr>
                  <w:rFonts w:ascii="Cambria Math" w:hAnsi="Cambria Math" w:cs="宋体"/>
                  <w:i/>
                  <w:color w:val="000000"/>
                  <w:kern w:val="0"/>
                  <w:sz w:val="22"/>
                  <w:szCs w:val="22"/>
                </w:rPr>
              </m:ctrlPr>
            </m:dPr>
            <m:e>
              <m:eqArr>
                <m:eqArrPr>
                  <m:ctrlPr>
                    <w:rPr>
                      <w:rFonts w:ascii="Cambria Math" w:hAnsi="Cambria Math" w:cs="宋体"/>
                      <w:i/>
                      <w:color w:val="000000"/>
                      <w:kern w:val="0"/>
                      <w:sz w:val="22"/>
                      <w:szCs w:val="22"/>
                    </w:rPr>
                  </m:ctrlPr>
                </m:eqArrPr>
                <m:e>
                  <m:r>
                    <w:rPr>
                      <w:rFonts w:ascii="Cambria Math" w:hAnsi="Cambria Math" w:cs="宋体"/>
                      <w:color w:val="000000"/>
                      <w:kern w:val="0"/>
                      <w:sz w:val="22"/>
                      <w:szCs w:val="22"/>
                    </w:rPr>
                    <m:t xml:space="preserve">size= </m:t>
                  </m:r>
                  <m:r>
                    <m:rPr>
                      <m:sty m:val="p"/>
                    </m:rPr>
                    <w:rPr>
                      <w:rFonts w:ascii="Cambria Math" w:hAnsi="Cambria Math" w:cs="Menlo Regular"/>
                      <w:color w:val="000000"/>
                      <w:kern w:val="0"/>
                      <w:sz w:val="22"/>
                      <w:szCs w:val="22"/>
                      <w:lang w:eastAsia="en-US"/>
                    </w:rPr>
                    <m:t>rect.size.width</m:t>
                  </m:r>
                </m:e>
                <m:e>
                  <m:r>
                    <w:rPr>
                      <w:rFonts w:ascii="Cambria Math" w:hAnsi="Cambria Math" w:cs="宋体"/>
                      <w:color w:val="000000"/>
                      <w:kern w:val="0"/>
                      <w:sz w:val="22"/>
                      <w:szCs w:val="22"/>
                    </w:rPr>
                    <m:t>x1=rect.origin.x</m:t>
                  </m:r>
                </m:e>
                <m:e>
                  <m:r>
                    <w:rPr>
                      <w:rFonts w:ascii="Cambria Math" w:hAnsi="Cambria Math" w:cs="宋体"/>
                      <w:color w:val="000000"/>
                      <w:kern w:val="0"/>
                      <w:sz w:val="22"/>
                      <w:szCs w:val="22"/>
                    </w:rPr>
                    <m:t>x2=rect.origin.x+size</m:t>
                  </m:r>
                  <m:ctrlPr>
                    <w:rPr>
                      <w:rFonts w:ascii="Cambria Math" w:eastAsia="Cambria Math" w:hAnsi="Cambria Math" w:cs="Cambria Math"/>
                      <w:i/>
                      <w:color w:val="000000"/>
                      <w:sz w:val="22"/>
                      <w:szCs w:val="22"/>
                    </w:rPr>
                  </m:ctrlPr>
                </m:e>
                <m:e>
                  <m:r>
                    <w:rPr>
                      <w:rFonts w:ascii="Cambria Math" w:hAnsi="Cambria Math" w:cs="宋体"/>
                      <w:color w:val="000000"/>
                      <w:kern w:val="0"/>
                      <w:sz w:val="22"/>
                      <w:szCs w:val="22"/>
                    </w:rPr>
                    <m:t>y1= rect.origin.y</m:t>
                  </m:r>
                  <m:ctrlPr>
                    <w:rPr>
                      <w:rFonts w:ascii="Cambria Math" w:eastAsia="Cambria Math" w:hAnsi="Cambria Math" w:cs="Cambria Math"/>
                      <w:i/>
                      <w:color w:val="000000"/>
                      <w:sz w:val="22"/>
                      <w:szCs w:val="22"/>
                    </w:rPr>
                  </m:ctrlPr>
                </m:e>
                <m:e>
                  <m:r>
                    <w:rPr>
                      <w:rFonts w:ascii="Cambria Math" w:eastAsia="Cambria Math" w:hAnsi="Cambria Math" w:cs="Cambria Math"/>
                      <w:color w:val="000000"/>
                      <w:sz w:val="22"/>
                      <w:szCs w:val="22"/>
                    </w:rPr>
                    <m:t>y2=rect.origin.y+size</m:t>
                  </m:r>
                </m:e>
              </m:eqArr>
            </m:e>
          </m:d>
        </m:oMath>
      </m:oMathPara>
    </w:p>
    <w:p w14:paraId="5A2B1EAD" w14:textId="04D8DA7C" w:rsidR="00C10D03" w:rsidRDefault="00826BC1" w:rsidP="006F4A56">
      <w:pPr>
        <w:pStyle w:val="Heading5"/>
      </w:pPr>
      <w:r w:rsidRPr="002B78C9">
        <w:rPr>
          <w:rFonts w:hint="eastAsia"/>
        </w:rPr>
        <w:t>获得行列坐标</w:t>
      </w:r>
    </w:p>
    <w:p w14:paraId="119ED671" w14:textId="495E3C60" w:rsidR="002C29CE" w:rsidRDefault="005C577F" w:rsidP="00E731EF">
      <w:pPr>
        <w:rPr>
          <w:rFonts w:ascii="宋体" w:hAnsi="宋体" w:cs="宋体"/>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_Ref287101143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6.3.1.4</w:t>
      </w:r>
      <w:r>
        <w:rPr>
          <w:rFonts w:ascii="宋体" w:hAnsi="宋体" w:cs="宋体"/>
        </w:rPr>
        <w:fldChar w:fldCharType="end"/>
      </w:r>
      <w:r>
        <w:rPr>
          <w:rFonts w:ascii="宋体" w:hAnsi="宋体" w:cs="宋体"/>
        </w:rPr>
        <w:fldChar w:fldCharType="begin"/>
      </w:r>
      <w:r>
        <w:rPr>
          <w:rFonts w:ascii="宋体" w:hAnsi="宋体" w:cs="宋体"/>
        </w:rPr>
        <w:instrText xml:space="preserve"> REF _Ref287101147 \h </w:instrText>
      </w:r>
      <w:r>
        <w:rPr>
          <w:rFonts w:ascii="宋体" w:hAnsi="宋体" w:cs="宋体"/>
        </w:rPr>
      </w:r>
      <w:r>
        <w:rPr>
          <w:rFonts w:ascii="宋体" w:hAnsi="宋体" w:cs="宋体"/>
        </w:rPr>
        <w:fldChar w:fldCharType="separate"/>
      </w:r>
      <w:r w:rsidRPr="00567116">
        <w:rPr>
          <w:rFonts w:hint="eastAsia"/>
        </w:rPr>
        <w:t>瓦片的尺寸规格</w:t>
      </w:r>
      <w:r>
        <w:rPr>
          <w:rFonts w:ascii="宋体" w:hAnsi="宋体" w:cs="宋体"/>
        </w:rPr>
        <w:fldChar w:fldCharType="end"/>
      </w:r>
      <w:r w:rsidR="002C29CE">
        <w:rPr>
          <w:rFonts w:ascii="宋体" w:hAnsi="宋体" w:cs="宋体" w:hint="eastAsia"/>
        </w:rPr>
        <w:t>所给公式，设瓦片矩阵的左上角、右下角行列坐标为（TileCol1，TileRow1）、（TileCol2，TileRow2），可得</w:t>
      </w:r>
    </w:p>
    <w:p w14:paraId="08E55C30" w14:textId="77777777" w:rsidR="002C29CE" w:rsidRDefault="002C29CE" w:rsidP="002C29CE">
      <w:pPr>
        <w:tabs>
          <w:tab w:val="left" w:pos="720"/>
        </w:tabs>
        <w:rPr>
          <w:rFonts w:ascii="Cambria Math" w:hAnsi="Cambria Math" w:cs="宋体"/>
          <w:oMath/>
        </w:rPr>
        <w:sectPr w:rsidR="002C29CE" w:rsidSect="00516459">
          <w:headerReference w:type="default" r:id="rId53"/>
          <w:pgSz w:w="11906" w:h="16838"/>
          <w:pgMar w:top="1440" w:right="1797" w:bottom="1440" w:left="2070" w:header="851" w:footer="992" w:gutter="0"/>
          <w:cols w:space="425"/>
          <w:docGrid w:type="lines" w:linePitch="312"/>
        </w:sectPr>
      </w:pPr>
    </w:p>
    <w:p w14:paraId="5AB5ED81" w14:textId="1065623B" w:rsidR="002C29CE" w:rsidRPr="002C29CE" w:rsidRDefault="005A352C" w:rsidP="002C29CE">
      <w:pPr>
        <w:tabs>
          <w:tab w:val="left" w:pos="720"/>
        </w:tabs>
        <w:rPr>
          <w:rFonts w:ascii="宋体" w:hAnsi="宋体" w:cs="宋体"/>
          <w:i/>
        </w:rPr>
        <w:sectPr w:rsidR="002C29CE" w:rsidRPr="002C29CE" w:rsidSect="002C29CE">
          <w:type w:val="continuous"/>
          <w:pgSz w:w="11906" w:h="16838"/>
          <w:pgMar w:top="1440" w:right="1797" w:bottom="1440" w:left="2070" w:header="851" w:footer="992" w:gutter="0"/>
          <w:cols w:num="2" w:space="425"/>
          <w:docGrid w:type="lines" w:linePitch="312"/>
        </w:sectPr>
      </w:pP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TileCol1 = x1/size</m:t>
                </m:r>
              </m:e>
              <m:e>
                <m:r>
                  <w:rPr>
                    <w:rFonts w:ascii="Cambria Math" w:hAnsi="Cambria Math" w:cs="宋体"/>
                  </w:rPr>
                  <m:t>TileRow1=y1/size</m:t>
                </m:r>
              </m:e>
            </m:eqArr>
          </m:e>
        </m:d>
        <m:r>
          <w:rPr>
            <w:rFonts w:ascii="Cambria Math" w:hAnsi="Cambria Math" w:cs="宋体"/>
          </w:rPr>
          <m:t xml:space="preserve"> </m:t>
        </m:r>
      </m:oMath>
      <w:r w:rsidR="002C29CE">
        <w:rPr>
          <w:rFonts w:ascii="Cambria Math" w:hAnsi="Cambria Math" w:cs="宋体"/>
          <w:i/>
        </w:rPr>
        <w:t xml:space="preserve"> </w:t>
      </w: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TileCol2=TileCol1+1</m:t>
                </m:r>
              </m:e>
              <m:e>
                <m:r>
                  <w:rPr>
                    <w:rFonts w:ascii="Cambria Math" w:hAnsi="Cambria Math" w:cs="宋体"/>
                  </w:rPr>
                  <m:t>TileRo</m:t>
                </m:r>
                <m:r>
                  <w:rPr>
                    <w:rFonts w:ascii="Cambria Math" w:hAnsi="Cambria Math" w:cs="宋体"/>
                  </w:rPr>
                  <m:t>w2=TileRow2+1</m:t>
                </m:r>
              </m:e>
            </m:eqArr>
          </m:e>
        </m:d>
      </m:oMath>
    </w:p>
    <w:p w14:paraId="5EF4565D" w14:textId="4FBBD348" w:rsidR="00121FF0" w:rsidRDefault="002C29CE" w:rsidP="002C29CE">
      <w:pPr>
        <w:pStyle w:val="Heading4"/>
      </w:pPr>
      <w:r>
        <w:rPr>
          <w:rFonts w:hint="eastAsia"/>
        </w:rPr>
        <w:t xml:space="preserve"> </w:t>
      </w:r>
      <w:r w:rsidR="00D40BC7" w:rsidRPr="002C29CE">
        <w:rPr>
          <w:rFonts w:hint="eastAsia"/>
        </w:rPr>
        <w:t>利用</w:t>
      </w:r>
      <w:r w:rsidR="00D40BC7" w:rsidRPr="002C29CE">
        <w:t>UIKit</w:t>
      </w:r>
      <w:r w:rsidR="00D40BC7" w:rsidRPr="002C29CE">
        <w:rPr>
          <w:rFonts w:hint="eastAsia"/>
        </w:rPr>
        <w:t>绘制图片</w:t>
      </w:r>
    </w:p>
    <w:p w14:paraId="6EB6E305" w14:textId="493D6644" w:rsidR="007369E4" w:rsidRDefault="007369E4" w:rsidP="007369E4">
      <w:pPr>
        <w:rPr>
          <w:rFonts w:ascii="宋体" w:hAnsi="宋体" w:cs="宋体"/>
        </w:rPr>
      </w:pPr>
      <w:r>
        <w:rPr>
          <w:rFonts w:hint="eastAsia"/>
        </w:rPr>
        <w:t>UI</w:t>
      </w:r>
      <w:r>
        <w:rPr>
          <w:rFonts w:ascii="宋体" w:hAnsi="宋体" w:cs="宋体" w:hint="eastAsia"/>
        </w:rPr>
        <w:t>Kit基于Core Graphic，在当前绘图上下文中，将绘制图像的功能接口进行了二次封装，例如通过封装绘制图片的功能接口，是的UIImage</w:t>
      </w:r>
      <w:r w:rsidR="00667495">
        <w:rPr>
          <w:rFonts w:ascii="宋体" w:hAnsi="宋体" w:cs="宋体" w:hint="eastAsia"/>
        </w:rPr>
        <w:t>对象具备了在当前上下文中绘制自身的功能。</w:t>
      </w:r>
    </w:p>
    <w:p w14:paraId="56C2C95C" w14:textId="14B0E473" w:rsidR="000D3E02" w:rsidRDefault="000D3E02" w:rsidP="007369E4">
      <w:pPr>
        <w:rPr>
          <w:rFonts w:ascii="宋体" w:hAnsi="宋体" w:cs="宋体"/>
        </w:rPr>
      </w:pPr>
      <w:r>
        <w:rPr>
          <w:rFonts w:ascii="宋体" w:hAnsi="宋体" w:cs="宋体" w:hint="eastAsia"/>
        </w:rPr>
        <w:t>具体调用流程如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_Ref287103384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5</w:t>
      </w:r>
      <w:r>
        <w:rPr>
          <w:rFonts w:hint="eastAsia"/>
        </w:rPr>
        <w:t xml:space="preserve"> UIKit</w:t>
      </w:r>
      <w:r>
        <w:rPr>
          <w:rFonts w:hint="eastAsia"/>
        </w:rPr>
        <w:t>绘制图片的流程</w:t>
      </w:r>
      <w:r>
        <w:rPr>
          <w:rFonts w:ascii="宋体" w:hAnsi="宋体" w:cs="宋体"/>
        </w:rPr>
        <w:fldChar w:fldCharType="end"/>
      </w:r>
    </w:p>
    <w:p w14:paraId="025F3F8C" w14:textId="77777777" w:rsidR="000D3E02" w:rsidRDefault="000D3E02" w:rsidP="000D3E02">
      <w:pPr>
        <w:keepNext/>
        <w:ind w:firstLine="0"/>
        <w:jc w:val="center"/>
      </w:pPr>
      <w:r>
        <w:rPr>
          <w:rFonts w:ascii="宋体" w:hAnsi="宋体" w:cs="宋体"/>
          <w:noProof/>
          <w:lang w:eastAsia="en-US"/>
        </w:rPr>
        <w:drawing>
          <wp:inline distT="0" distB="0" distL="0" distR="0" wp14:anchorId="372F397A" wp14:editId="66A757C6">
            <wp:extent cx="2226861" cy="2622127"/>
            <wp:effectExtent l="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27655" cy="2623062"/>
                    </a:xfrm>
                    <a:prstGeom prst="rect">
                      <a:avLst/>
                    </a:prstGeom>
                    <a:noFill/>
                    <a:ln>
                      <a:noFill/>
                    </a:ln>
                  </pic:spPr>
                </pic:pic>
              </a:graphicData>
            </a:graphic>
          </wp:inline>
        </w:drawing>
      </w:r>
    </w:p>
    <w:p w14:paraId="53891984" w14:textId="6AF803DD" w:rsidR="00667495" w:rsidRPr="007369E4" w:rsidRDefault="000D3E02" w:rsidP="000D3E02">
      <w:pPr>
        <w:pStyle w:val="Caption"/>
        <w:rPr>
          <w:rFonts w:ascii="宋体" w:hAnsi="宋体" w:cs="宋体"/>
        </w:rPr>
      </w:pPr>
      <w:bookmarkStart w:id="301" w:name="_Ref287103384"/>
      <w:r>
        <w:rPr>
          <w:rFonts w:hint="eastAsia"/>
        </w:rPr>
        <w:t>图</w:t>
      </w:r>
      <w:r>
        <w:rPr>
          <w:rFonts w:hint="eastAsia"/>
        </w:rPr>
        <w:t xml:space="preserve"> </w:t>
      </w:r>
      <w:fldSimple w:instr=" STYLEREF 2 \s ">
        <w:r w:rsidR="00B912AA">
          <w:rPr>
            <w:noProof/>
          </w:rPr>
          <w:t>8.2</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5</w:t>
      </w:r>
      <w:r w:rsidR="00B912AA">
        <w:fldChar w:fldCharType="end"/>
      </w:r>
      <w:r>
        <w:rPr>
          <w:rFonts w:hint="eastAsia"/>
        </w:rPr>
        <w:t xml:space="preserve"> UIKit</w:t>
      </w:r>
      <w:r>
        <w:rPr>
          <w:rFonts w:hint="eastAsia"/>
        </w:rPr>
        <w:t>绘制图片的流程</w:t>
      </w:r>
      <w:bookmarkEnd w:id="301"/>
    </w:p>
    <w:p w14:paraId="2EAE014D" w14:textId="20F23FFD" w:rsidR="001315C0" w:rsidRDefault="000D3E02" w:rsidP="001315C0">
      <w:pPr>
        <w:rPr>
          <w:rFonts w:ascii="宋体" w:hAnsi="宋体" w:cs="宋体"/>
        </w:rPr>
      </w:pPr>
      <w:r>
        <w:rPr>
          <w:rFonts w:ascii="宋体" w:hAnsi="宋体" w:cs="宋体" w:hint="eastAsia"/>
        </w:rPr>
        <w:t>涉及的功能接口说明：</w:t>
      </w:r>
    </w:p>
    <w:p w14:paraId="30468FA4" w14:textId="080E8895" w:rsidR="00B955A5" w:rsidRDefault="00B955A5" w:rsidP="00B955A5">
      <w:pPr>
        <w:pStyle w:val="Caption"/>
        <w:keepNext/>
      </w:pPr>
      <w:r>
        <w:rPr>
          <w:rFonts w:hint="eastAsia"/>
        </w:rPr>
        <w:t>表</w:t>
      </w:r>
      <w:r>
        <w:rPr>
          <w:rFonts w:hint="eastAsia"/>
        </w:rPr>
        <w:t xml:space="preserve"> </w:t>
      </w:r>
      <w:fldSimple w:instr=" STYLEREF 2 \s ">
        <w:r>
          <w:rPr>
            <w:noProof/>
          </w:rPr>
          <w:t>8.2</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 xml:space="preserve"> UIImage</w:t>
      </w:r>
      <w:r>
        <w:rPr>
          <w:rFonts w:hint="eastAsia"/>
        </w:rPr>
        <w:t>绘制功能接口说明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8"/>
        <w:gridCol w:w="5310"/>
      </w:tblGrid>
      <w:tr w:rsidR="000D3E02" w:rsidRPr="008C0751" w14:paraId="178AF53E" w14:textId="77777777" w:rsidTr="000D3E02">
        <w:trPr>
          <w:trHeight w:val="329"/>
        </w:trPr>
        <w:tc>
          <w:tcPr>
            <w:tcW w:w="3078" w:type="dxa"/>
            <w:tcBorders>
              <w:right w:val="single" w:sz="4" w:space="0" w:color="auto"/>
            </w:tcBorders>
            <w:shd w:val="clear" w:color="auto" w:fill="auto"/>
          </w:tcPr>
          <w:p w14:paraId="3CCFEA98" w14:textId="77777777" w:rsidR="000D3E02" w:rsidRPr="004219B2" w:rsidRDefault="000D3E02" w:rsidP="00145F78">
            <w:pPr>
              <w:ind w:firstLine="0"/>
              <w:jc w:val="center"/>
              <w:rPr>
                <w:rFonts w:ascii="宋体" w:hAnsi="宋体" w:cs="宋体"/>
                <w:b/>
              </w:rPr>
            </w:pPr>
            <w:r>
              <w:rPr>
                <w:rFonts w:ascii="宋体" w:hAnsi="宋体" w:cs="宋体" w:hint="eastAsia"/>
                <w:b/>
              </w:rPr>
              <w:t>功能名称</w:t>
            </w:r>
          </w:p>
        </w:tc>
        <w:tc>
          <w:tcPr>
            <w:tcW w:w="5310" w:type="dxa"/>
            <w:shd w:val="clear" w:color="auto" w:fill="auto"/>
          </w:tcPr>
          <w:p w14:paraId="0F67AE00" w14:textId="77777777" w:rsidR="000D3E02" w:rsidRPr="008C0751" w:rsidRDefault="000D3E02" w:rsidP="00145F78">
            <w:pPr>
              <w:ind w:firstLine="0"/>
              <w:jc w:val="center"/>
              <w:rPr>
                <w:rFonts w:ascii="宋体" w:hAnsi="宋体" w:cs="宋体"/>
                <w:b/>
              </w:rPr>
            </w:pPr>
            <w:r>
              <w:rPr>
                <w:rFonts w:hint="eastAsia"/>
                <w:b/>
              </w:rPr>
              <w:t>具体说明</w:t>
            </w:r>
          </w:p>
        </w:tc>
      </w:tr>
      <w:tr w:rsidR="000D3E02" w:rsidRPr="00793990" w14:paraId="7FA64AD0" w14:textId="77777777" w:rsidTr="000D3E02">
        <w:trPr>
          <w:trHeight w:val="329"/>
        </w:trPr>
        <w:tc>
          <w:tcPr>
            <w:tcW w:w="3078" w:type="dxa"/>
            <w:tcBorders>
              <w:right w:val="single" w:sz="4" w:space="0" w:color="auto"/>
            </w:tcBorders>
          </w:tcPr>
          <w:p w14:paraId="48EF0AB0" w14:textId="1C58FAC9" w:rsidR="000D3E02" w:rsidRDefault="000D3E02" w:rsidP="00145F78">
            <w:pPr>
              <w:ind w:firstLine="0"/>
              <w:jc w:val="center"/>
              <w:rPr>
                <w:rFonts w:ascii="宋体" w:hAnsi="宋体" w:cs="宋体"/>
              </w:rPr>
            </w:pPr>
            <w:r w:rsidRPr="000D3E02">
              <w:rPr>
                <w:rFonts w:ascii="宋体" w:hAnsi="宋体" w:cs="宋体"/>
              </w:rPr>
              <w:t>UIGraphicsPushContext</w:t>
            </w:r>
          </w:p>
        </w:tc>
        <w:tc>
          <w:tcPr>
            <w:tcW w:w="5310" w:type="dxa"/>
          </w:tcPr>
          <w:p w14:paraId="1579E080" w14:textId="75FB8C5F" w:rsidR="000D3E02" w:rsidRPr="00793990" w:rsidRDefault="000D3E02" w:rsidP="00145F78">
            <w:pPr>
              <w:ind w:firstLine="0"/>
              <w:rPr>
                <w:rFonts w:ascii="宋体" w:hAnsi="宋体" w:cs="宋体"/>
              </w:rPr>
            </w:pPr>
            <w:r>
              <w:rPr>
                <w:rFonts w:ascii="宋体" w:hAnsi="宋体" w:cs="宋体" w:hint="eastAsia"/>
              </w:rPr>
              <w:t>将当前绘图上下文标记为目标</w:t>
            </w:r>
            <w:r w:rsidR="00257B07">
              <w:rPr>
                <w:rFonts w:ascii="宋体" w:hAnsi="宋体" w:cs="宋体" w:hint="eastAsia"/>
              </w:rPr>
              <w:t>。</w:t>
            </w:r>
          </w:p>
        </w:tc>
      </w:tr>
      <w:tr w:rsidR="000D3E02" w14:paraId="5632CD69" w14:textId="77777777" w:rsidTr="000D3E02">
        <w:trPr>
          <w:trHeight w:val="343"/>
        </w:trPr>
        <w:tc>
          <w:tcPr>
            <w:tcW w:w="3078" w:type="dxa"/>
            <w:tcBorders>
              <w:right w:val="single" w:sz="4" w:space="0" w:color="auto"/>
            </w:tcBorders>
          </w:tcPr>
          <w:p w14:paraId="2991163C" w14:textId="69A5B645" w:rsidR="000D3E02" w:rsidRDefault="000D3E02" w:rsidP="00145F78">
            <w:pPr>
              <w:ind w:firstLine="0"/>
              <w:jc w:val="center"/>
              <w:rPr>
                <w:rFonts w:ascii="宋体" w:hAnsi="宋体" w:cs="宋体"/>
              </w:rPr>
            </w:pPr>
            <w:r w:rsidRPr="000D3E02">
              <w:rPr>
                <w:rFonts w:ascii="宋体" w:hAnsi="宋体" w:cs="宋体"/>
              </w:rPr>
              <w:t>drawInRect</w:t>
            </w:r>
          </w:p>
        </w:tc>
        <w:tc>
          <w:tcPr>
            <w:tcW w:w="5310" w:type="dxa"/>
          </w:tcPr>
          <w:p w14:paraId="3E0EBB43" w14:textId="7F6CCE35" w:rsidR="000D3E02" w:rsidRDefault="000D3E02" w:rsidP="00145F78">
            <w:pPr>
              <w:keepNext/>
              <w:ind w:firstLine="0"/>
              <w:rPr>
                <w:rFonts w:ascii="宋体" w:hAnsi="宋体" w:cs="宋体"/>
              </w:rPr>
            </w:pPr>
            <w:r>
              <w:rPr>
                <w:rFonts w:ascii="宋体" w:hAnsi="宋体" w:cs="宋体" w:hint="eastAsia"/>
              </w:rPr>
              <w:t>UIImage的实例方法，根据传入左上角像素坐标和边长作为图片的frame，将图片绘制在layer上。</w:t>
            </w:r>
          </w:p>
        </w:tc>
      </w:tr>
      <w:tr w:rsidR="000D3E02" w14:paraId="731D2BE2" w14:textId="77777777" w:rsidTr="000D3E02">
        <w:trPr>
          <w:trHeight w:val="343"/>
        </w:trPr>
        <w:tc>
          <w:tcPr>
            <w:tcW w:w="3078" w:type="dxa"/>
            <w:tcBorders>
              <w:right w:val="single" w:sz="4" w:space="0" w:color="auto"/>
            </w:tcBorders>
          </w:tcPr>
          <w:p w14:paraId="75FF0757" w14:textId="304D36E0" w:rsidR="000D3E02" w:rsidRDefault="000D3E02" w:rsidP="00145F78">
            <w:pPr>
              <w:rPr>
                <w:rFonts w:ascii="宋体" w:hAnsi="宋体" w:cs="宋体"/>
              </w:rPr>
            </w:pPr>
            <w:r w:rsidRPr="000D3E02">
              <w:rPr>
                <w:rFonts w:ascii="宋体" w:hAnsi="宋体" w:cs="宋体"/>
              </w:rPr>
              <w:t>UIGraphicsPopContext</w:t>
            </w:r>
          </w:p>
        </w:tc>
        <w:tc>
          <w:tcPr>
            <w:tcW w:w="5310" w:type="dxa"/>
          </w:tcPr>
          <w:p w14:paraId="53C97869" w14:textId="7E6B507B" w:rsidR="000D3E02" w:rsidRDefault="000D3E02" w:rsidP="00145F78">
            <w:pPr>
              <w:keepNext/>
              <w:ind w:firstLine="0"/>
              <w:rPr>
                <w:rFonts w:ascii="宋体" w:hAnsi="宋体" w:cs="宋体"/>
              </w:rPr>
            </w:pPr>
            <w:r>
              <w:rPr>
                <w:rFonts w:ascii="宋体" w:hAnsi="宋体" w:cs="宋体" w:hint="eastAsia"/>
              </w:rPr>
              <w:t>将当前绘图上下文的绘制标记去掉</w:t>
            </w:r>
            <w:r w:rsidR="00257B07">
              <w:rPr>
                <w:rFonts w:ascii="宋体" w:hAnsi="宋体" w:cs="宋体" w:hint="eastAsia"/>
              </w:rPr>
              <w:t>。</w:t>
            </w:r>
          </w:p>
        </w:tc>
      </w:tr>
    </w:tbl>
    <w:p w14:paraId="524F3147" w14:textId="43223FB1" w:rsidR="000D3E02" w:rsidRPr="001315C0" w:rsidRDefault="006F3FCD" w:rsidP="006F3FCD">
      <w:pPr>
        <w:rPr>
          <w:rFonts w:ascii="宋体" w:hAnsi="宋体" w:cs="宋体"/>
        </w:rPr>
      </w:pPr>
      <w:r>
        <w:rPr>
          <w:rFonts w:ascii="宋体" w:hAnsi="宋体" w:cs="宋体"/>
        </w:rPr>
        <w:br w:type="page"/>
      </w:r>
    </w:p>
    <w:p w14:paraId="392176A1" w14:textId="096558FE" w:rsidR="00106A8B" w:rsidRDefault="000D1EAE" w:rsidP="00106A8B">
      <w:pPr>
        <w:pStyle w:val="Heading3"/>
      </w:pPr>
      <w:r>
        <w:t xml:space="preserve"> </w:t>
      </w:r>
      <w:r w:rsidR="001F05A4">
        <w:rPr>
          <w:rFonts w:hint="eastAsia"/>
        </w:rPr>
        <w:t>绘制地图的流程</w:t>
      </w:r>
      <w:r w:rsidR="00E1451C">
        <w:rPr>
          <w:rFonts w:hint="eastAsia"/>
        </w:rPr>
        <w:t>综述</w:t>
      </w:r>
    </w:p>
    <w:p w14:paraId="322F7388" w14:textId="2CDC8DD9" w:rsidR="00264FDF" w:rsidRPr="00264FDF" w:rsidRDefault="00264FDF" w:rsidP="00264FDF">
      <w:pPr>
        <w:pStyle w:val="Heading4"/>
      </w:pPr>
      <w:r>
        <w:rPr>
          <w:rFonts w:ascii="黑体" w:hAnsi="黑体" w:cs="黑体" w:hint="eastAsia"/>
        </w:rPr>
        <w:t xml:space="preserve"> </w:t>
      </w:r>
      <w:r w:rsidRPr="00264FDF">
        <w:rPr>
          <w:rFonts w:hint="eastAsia"/>
        </w:rPr>
        <w:t>初始化地图的流程</w:t>
      </w:r>
    </w:p>
    <w:p w14:paraId="42740037" w14:textId="530175B9" w:rsidR="00145F78" w:rsidRDefault="00145F78" w:rsidP="00145F78">
      <w:pPr>
        <w:rPr>
          <w:rFonts w:ascii="宋体" w:hAnsi="宋体" w:cs="宋体"/>
        </w:rPr>
      </w:pPr>
      <w:r>
        <w:rPr>
          <w:rFonts w:hint="eastAsia"/>
        </w:rPr>
        <w:t>IOS.</w:t>
      </w:r>
      <w:r>
        <w:t>GIS.</w:t>
      </w:r>
      <w:r>
        <w:rPr>
          <w:rFonts w:ascii="宋体" w:hAnsi="宋体" w:cs="宋体" w:hint="eastAsia"/>
        </w:rPr>
        <w:t>Common.Tools SDK</w:t>
      </w:r>
      <w:r w:rsidR="006F3FCD">
        <w:rPr>
          <w:rFonts w:ascii="宋体" w:hAnsi="宋体" w:cs="宋体" w:hint="eastAsia"/>
        </w:rPr>
        <w:t>通过TileMapPresentationView初始化地图的流程如图：</w:t>
      </w:r>
    </w:p>
    <w:p w14:paraId="72C07AB3" w14:textId="77777777" w:rsidR="006F3FCD" w:rsidRDefault="006F3FCD" w:rsidP="006F3FCD">
      <w:pPr>
        <w:keepNext/>
        <w:ind w:firstLine="0"/>
        <w:jc w:val="center"/>
      </w:pPr>
      <w:r>
        <w:rPr>
          <w:rFonts w:ascii="宋体" w:hAnsi="宋体" w:cs="宋体"/>
          <w:noProof/>
          <w:lang w:eastAsia="en-US"/>
        </w:rPr>
        <w:drawing>
          <wp:inline distT="0" distB="0" distL="0" distR="0" wp14:anchorId="7DA10747" wp14:editId="39772B3D">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48C1AC83" w14:textId="6F85EEEF" w:rsidR="006F3FCD" w:rsidRDefault="006F3FCD" w:rsidP="008210D5">
      <w:pPr>
        <w:pStyle w:val="Caption"/>
      </w:pPr>
      <w:r>
        <w:rPr>
          <w:rFonts w:hint="eastAsia"/>
        </w:rPr>
        <w:t>图</w:t>
      </w:r>
      <w:r>
        <w:rPr>
          <w:rFonts w:hint="eastAsia"/>
        </w:rPr>
        <w:t xml:space="preserve"> </w:t>
      </w:r>
      <w:fldSimple w:instr=" STYLEREF 2 \s ">
        <w:r w:rsidR="00B912AA">
          <w:rPr>
            <w:noProof/>
          </w:rPr>
          <w:t>8.2</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6</w:t>
      </w:r>
      <w:r w:rsidR="00B912AA">
        <w:fldChar w:fldCharType="end"/>
      </w:r>
      <w:r>
        <w:rPr>
          <w:rFonts w:hint="eastAsia"/>
        </w:rPr>
        <w:t xml:space="preserve"> IOS.GIS.Common.Tools</w:t>
      </w:r>
      <w:r>
        <w:rPr>
          <w:rFonts w:hint="eastAsia"/>
        </w:rPr>
        <w:t>初始化瓦片地图流程</w:t>
      </w:r>
      <w:r w:rsidR="008210D5">
        <w:br w:type="page"/>
      </w:r>
    </w:p>
    <w:p w14:paraId="3572EA63" w14:textId="624400EA" w:rsidR="00D640EA" w:rsidRDefault="00D9569F" w:rsidP="00D9569F">
      <w:pPr>
        <w:pStyle w:val="Heading4"/>
      </w:pPr>
      <w:r>
        <w:rPr>
          <w:rFonts w:hint="eastAsia"/>
        </w:rPr>
        <w:t xml:space="preserve"> </w:t>
      </w:r>
      <w:r w:rsidR="006A0915">
        <w:rPr>
          <w:rFonts w:hint="eastAsia"/>
        </w:rPr>
        <w:t>重载地图的流程</w:t>
      </w:r>
    </w:p>
    <w:p w14:paraId="0E504EF9" w14:textId="0173619B" w:rsidR="006A0915" w:rsidRDefault="006A0915" w:rsidP="006A0915">
      <w:pPr>
        <w:rPr>
          <w:rFonts w:ascii="宋体" w:hAnsi="宋体" w:cs="宋体"/>
        </w:rPr>
      </w:pPr>
      <w:r>
        <w:rPr>
          <w:rFonts w:ascii="宋体" w:hAnsi="宋体" w:cs="宋体" w:hint="eastAsia"/>
        </w:rPr>
        <w:t>当用户对地图做了相应操作，TileMapPresentation</w:t>
      </w:r>
      <w:r w:rsidR="008210D5">
        <w:rPr>
          <w:rFonts w:ascii="宋体" w:hAnsi="宋体" w:cs="宋体" w:hint="eastAsia"/>
        </w:rPr>
        <w:t>View会重载地图。</w:t>
      </w:r>
    </w:p>
    <w:p w14:paraId="3A9F2CF5" w14:textId="54529A77" w:rsidR="008210D5" w:rsidRDefault="008210D5" w:rsidP="006A0915">
      <w:pPr>
        <w:rPr>
          <w:rFonts w:ascii="宋体" w:hAnsi="宋体" w:cs="宋体"/>
        </w:rPr>
      </w:pPr>
      <w:r>
        <w:rPr>
          <w:rFonts w:ascii="宋体" w:hAnsi="宋体" w:cs="宋体" w:hint="eastAsia"/>
        </w:rPr>
        <w:t>流程如：</w:t>
      </w:r>
    </w:p>
    <w:p w14:paraId="17276099" w14:textId="77777777" w:rsidR="008210D5" w:rsidRDefault="008210D5" w:rsidP="008210D5">
      <w:pPr>
        <w:keepNext/>
        <w:ind w:firstLine="0"/>
        <w:jc w:val="center"/>
      </w:pPr>
      <w:r>
        <w:rPr>
          <w:rFonts w:ascii="宋体" w:hAnsi="宋体" w:cs="宋体"/>
          <w:b/>
          <w:noProof/>
          <w:lang w:eastAsia="en-US"/>
        </w:rPr>
        <w:drawing>
          <wp:inline distT="0" distB="0" distL="0" distR="0" wp14:anchorId="67372935" wp14:editId="3EDE9FA5">
            <wp:extent cx="5104765" cy="3312183"/>
            <wp:effectExtent l="0" t="0" r="63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4765" cy="3312183"/>
                    </a:xfrm>
                    <a:prstGeom prst="rect">
                      <a:avLst/>
                    </a:prstGeom>
                    <a:noFill/>
                    <a:ln>
                      <a:noFill/>
                    </a:ln>
                  </pic:spPr>
                </pic:pic>
              </a:graphicData>
            </a:graphic>
          </wp:inline>
        </w:drawing>
      </w:r>
    </w:p>
    <w:p w14:paraId="01BFF4A2" w14:textId="6B65BC09" w:rsidR="00107AE5" w:rsidRPr="00107AE5" w:rsidRDefault="008210D5" w:rsidP="00107AE5">
      <w:pPr>
        <w:pStyle w:val="Caption"/>
      </w:pPr>
      <w:r>
        <w:rPr>
          <w:rFonts w:hint="eastAsia"/>
        </w:rPr>
        <w:t>图</w:t>
      </w:r>
      <w:r>
        <w:rPr>
          <w:rFonts w:hint="eastAsia"/>
        </w:rPr>
        <w:t xml:space="preserve"> </w:t>
      </w:r>
      <w:fldSimple w:instr=" STYLEREF 2 \s ">
        <w:r w:rsidR="00B912AA">
          <w:rPr>
            <w:noProof/>
          </w:rPr>
          <w:t>8.2</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7</w:t>
      </w:r>
      <w:r w:rsidR="00B912AA">
        <w:fldChar w:fldCharType="end"/>
      </w:r>
      <w:r>
        <w:rPr>
          <w:rFonts w:hint="eastAsia"/>
        </w:rPr>
        <w:t xml:space="preserve"> </w:t>
      </w:r>
      <w:r>
        <w:rPr>
          <w:rFonts w:hint="eastAsia"/>
        </w:rPr>
        <w:t>重载地图流程</w:t>
      </w:r>
    </w:p>
    <w:p w14:paraId="33CB4407" w14:textId="708E5029" w:rsidR="008210D5" w:rsidRDefault="008210D5" w:rsidP="008210D5">
      <w:pPr>
        <w:pStyle w:val="Heading4"/>
      </w:pPr>
      <w:r>
        <w:t xml:space="preserve"> TileMapPresentationView</w:t>
      </w:r>
      <w:r w:rsidRPr="008210D5">
        <w:rPr>
          <w:rFonts w:hint="eastAsia"/>
        </w:rPr>
        <w:t>的类结构</w:t>
      </w:r>
    </w:p>
    <w:p w14:paraId="6F608A53" w14:textId="65A797AC" w:rsidR="005151CD" w:rsidRPr="005151CD" w:rsidRDefault="005151CD" w:rsidP="001B0FEC">
      <w:pPr>
        <w:ind w:firstLine="0"/>
      </w:pPr>
      <w:r w:rsidRPr="008210D5">
        <w:rPr>
          <w:rFonts w:ascii="宋体" w:hAnsi="宋体" w:cs="宋体"/>
          <w:noProof/>
          <w:lang w:eastAsia="en-US"/>
        </w:rPr>
        <w:drawing>
          <wp:inline distT="0" distB="0" distL="0" distR="0" wp14:anchorId="697295B2" wp14:editId="6BE5C34D">
            <wp:extent cx="4826318" cy="3932978"/>
            <wp:effectExtent l="0" t="0" r="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6318" cy="3932978"/>
                    </a:xfrm>
                    <a:prstGeom prst="rect">
                      <a:avLst/>
                    </a:prstGeom>
                    <a:noFill/>
                    <a:ln>
                      <a:noFill/>
                    </a:ln>
                  </pic:spPr>
                </pic:pic>
              </a:graphicData>
            </a:graphic>
          </wp:inline>
        </w:drawing>
      </w:r>
    </w:p>
    <w:p w14:paraId="0E713102" w14:textId="6ACEAD84" w:rsidR="001F05A4" w:rsidRPr="001F05A4" w:rsidRDefault="001F05A4" w:rsidP="001F05A4">
      <w:pPr>
        <w:ind w:firstLine="0"/>
      </w:pPr>
    </w:p>
    <w:p w14:paraId="669AC5FA" w14:textId="425505F6" w:rsidR="00107AE5" w:rsidRDefault="00223D1D" w:rsidP="00107AE5">
      <w:pPr>
        <w:pStyle w:val="Heading2"/>
      </w:pPr>
      <w:r>
        <w:rPr>
          <w:rFonts w:hint="eastAsia"/>
        </w:rPr>
        <w:t xml:space="preserve"> </w:t>
      </w:r>
      <w:r w:rsidR="00107AE5">
        <w:rPr>
          <w:rFonts w:hint="eastAsia"/>
        </w:rPr>
        <w:t>本章小结</w:t>
      </w:r>
    </w:p>
    <w:p w14:paraId="5AAA0300" w14:textId="77777777" w:rsidR="00107AE5" w:rsidRDefault="00107AE5" w:rsidP="00107AE5">
      <w:pPr>
        <w:rPr>
          <w:rFonts w:ascii="宋体" w:hAnsi="宋体" w:cs="宋体"/>
        </w:rPr>
      </w:pPr>
      <w:r>
        <w:rPr>
          <w:rFonts w:ascii="宋体" w:hAnsi="宋体" w:cs="宋体" w:hint="eastAsia"/>
        </w:rPr>
        <w:t>本章阐述了在通过数据源获得数据的基础上，IOS.GIS.Common.Tools SDK将瓦片地图渲染到图形界面的过程。为了实现这个渲染过程，SDK通过引用iOS框架中的CATiledLayer来辅助加载瓦片金字塔，以及UIKit来完成图像绘制功能。</w:t>
      </w:r>
    </w:p>
    <w:p w14:paraId="47420884" w14:textId="77777777" w:rsidR="00107AE5" w:rsidRDefault="00107AE5" w:rsidP="00107AE5">
      <w:pPr>
        <w:rPr>
          <w:rFonts w:ascii="宋体" w:hAnsi="宋体" w:cs="宋体"/>
        </w:rPr>
      </w:pPr>
      <w:r>
        <w:rPr>
          <w:rFonts w:ascii="宋体" w:hAnsi="宋体" w:cs="宋体" w:hint="eastAsia"/>
        </w:rPr>
        <w:t>在实际应用场景中，用户通过操作app上的地图来获得更加精准的信息，例如通过放大地图来显示更加详细的地图，或者通过地图上有意义的符号来修改、展现该位置的业务数据。</w:t>
      </w:r>
    </w:p>
    <w:p w14:paraId="4B4D90E9" w14:textId="77777777" w:rsidR="00107AE5" w:rsidRPr="00245232" w:rsidRDefault="00107AE5" w:rsidP="00107AE5">
      <w:pPr>
        <w:rPr>
          <w:rFonts w:ascii="宋体" w:hAnsi="宋体" w:cs="宋体"/>
        </w:rPr>
      </w:pPr>
      <w:r>
        <w:rPr>
          <w:rFonts w:ascii="宋体" w:hAnsi="宋体" w:cs="宋体" w:hint="eastAsia"/>
        </w:rPr>
        <w:t>这些工作将在矢量数据和地图UI中继续完成。</w:t>
      </w:r>
    </w:p>
    <w:p w14:paraId="6434CBEE" w14:textId="77777777" w:rsidR="00F44558" w:rsidRDefault="00F44558" w:rsidP="005069D1">
      <w:pPr>
        <w:rPr>
          <w:rFonts w:ascii="宋体" w:hAnsi="宋体" w:cs="宋体"/>
        </w:rPr>
      </w:pPr>
    </w:p>
    <w:p w14:paraId="1A54898D" w14:textId="77777777" w:rsidR="002A505C" w:rsidRDefault="002A505C" w:rsidP="005069D1">
      <w:pPr>
        <w:rPr>
          <w:rFonts w:ascii="宋体" w:hAnsi="宋体" w:cs="宋体"/>
        </w:rPr>
      </w:pPr>
    </w:p>
    <w:p w14:paraId="2DB7ED1D" w14:textId="77777777" w:rsidR="005069D1" w:rsidRDefault="005069D1" w:rsidP="005069D1">
      <w:pPr>
        <w:rPr>
          <w:rFonts w:ascii="宋体" w:hAnsi="宋体" w:cs="宋体"/>
        </w:rPr>
      </w:pPr>
    </w:p>
    <w:p w14:paraId="04104A1B" w14:textId="77777777" w:rsidR="005069D1" w:rsidRPr="005069D1" w:rsidRDefault="005069D1" w:rsidP="005069D1">
      <w:pPr>
        <w:rPr>
          <w:rFonts w:ascii="宋体" w:hAnsi="宋体" w:cs="宋体"/>
        </w:rPr>
      </w:pPr>
    </w:p>
    <w:p w14:paraId="642C2AC5" w14:textId="77777777" w:rsidR="00536AC8" w:rsidRPr="00536AC8" w:rsidRDefault="00536AC8" w:rsidP="00536AC8">
      <w:pPr>
        <w:rPr>
          <w:rFonts w:ascii="宋体" w:hAnsi="宋体" w:cs="宋体"/>
        </w:rPr>
      </w:pPr>
    </w:p>
    <w:p w14:paraId="11CBD6BE" w14:textId="77777777" w:rsidR="00E337DD" w:rsidRPr="00CC5593" w:rsidRDefault="00E337DD" w:rsidP="00D37419">
      <w:pPr>
        <w:pStyle w:val="Heading1Back"/>
      </w:pPr>
      <w:bookmarkStart w:id="302" w:name="_Toc286941694"/>
      <w:r>
        <w:rPr>
          <w:rFonts w:ascii="宋体" w:hAnsi="宋体" w:cs="宋体" w:hint="eastAsia"/>
        </w:rPr>
        <w:t xml:space="preserve"> 矢量数据结构模块设计</w:t>
      </w:r>
    </w:p>
    <w:p w14:paraId="31240A22" w14:textId="7A790F1A" w:rsidR="00CC5593" w:rsidRDefault="0043153F" w:rsidP="0043153F">
      <w:pPr>
        <w:jc w:val="both"/>
        <w:rPr>
          <w:rFonts w:ascii="宋体" w:hAnsi="宋体" w:cs="宋体"/>
        </w:rPr>
      </w:pPr>
      <w:r>
        <w:rPr>
          <w:rFonts w:ascii="宋体" w:hAnsi="宋体" w:cs="宋体" w:hint="eastAsia"/>
        </w:rPr>
        <w:t>二维空间的可视化方法主要有栅格数据可视化和矢量数据可视化两种方法。在前面几章中，本论文阐述了IOS.GIS.Common.Tools</w:t>
      </w:r>
      <w:r w:rsidR="00107A8E">
        <w:rPr>
          <w:rFonts w:ascii="宋体" w:hAnsi="宋体" w:cs="宋体" w:hint="eastAsia"/>
        </w:rPr>
        <w:t>基于瓦片地图金字塔技术对栅格数据进行渲染的过程，及获取瓦片地图数据的方法和流程。</w:t>
      </w:r>
    </w:p>
    <w:p w14:paraId="7F2CFFDA" w14:textId="77777777" w:rsidR="00FF4D38" w:rsidRDefault="000A0A07" w:rsidP="006037C3">
      <w:pPr>
        <w:jc w:val="both"/>
        <w:rPr>
          <w:rFonts w:ascii="宋体" w:hAnsi="宋体" w:cs="宋体" w:hint="eastAsia"/>
        </w:rPr>
      </w:pPr>
      <w:r>
        <w:rPr>
          <w:rFonts w:ascii="宋体" w:hAnsi="宋体" w:cs="宋体" w:hint="eastAsia"/>
        </w:rPr>
        <w:t>从本章起，将主要论述IOS.GIS.Common.Tools</w:t>
      </w:r>
      <w:r w:rsidR="00C3377E">
        <w:rPr>
          <w:rFonts w:ascii="宋体" w:hAnsi="宋体" w:cs="宋体" w:hint="eastAsia"/>
        </w:rPr>
        <w:t>如何</w:t>
      </w:r>
      <w:r w:rsidR="009136F9">
        <w:rPr>
          <w:rFonts w:ascii="宋体" w:hAnsi="宋体" w:cs="宋体" w:hint="eastAsia"/>
        </w:rPr>
        <w:t>帮助</w:t>
      </w:r>
      <w:r w:rsidR="00C3377E">
        <w:rPr>
          <w:rFonts w:ascii="宋体" w:hAnsi="宋体" w:cs="宋体" w:hint="eastAsia"/>
        </w:rPr>
        <w:t>完成矢量数据的符号化、矢量数据的几何图形的绘制等，来实现矢量数据的可视化</w:t>
      </w:r>
      <w:r w:rsidR="00FF4D38">
        <w:rPr>
          <w:rFonts w:ascii="宋体" w:hAnsi="宋体" w:cs="宋体" w:hint="eastAsia"/>
        </w:rPr>
        <w:t>。</w:t>
      </w:r>
    </w:p>
    <w:p w14:paraId="0129BEE0" w14:textId="72A06650" w:rsidR="006037C3" w:rsidRDefault="00FF4D38" w:rsidP="006037C3">
      <w:pPr>
        <w:jc w:val="both"/>
        <w:rPr>
          <w:rFonts w:ascii="宋体" w:hAnsi="宋体" w:cs="宋体" w:hint="eastAsia"/>
        </w:rPr>
      </w:pPr>
      <w:r>
        <w:rPr>
          <w:rFonts w:ascii="宋体" w:hAnsi="宋体" w:cs="宋体" w:hint="eastAsia"/>
        </w:rPr>
        <w:t>并且后续篇章中，将会</w:t>
      </w:r>
      <w:r w:rsidR="00077A3C">
        <w:rPr>
          <w:rFonts w:ascii="宋体" w:hAnsi="宋体" w:cs="宋体" w:hint="eastAsia"/>
        </w:rPr>
        <w:t>在可视化的基础上，IOS.GIS.Common.Tools将提供对矢量数据的编辑</w:t>
      </w:r>
      <w:r w:rsidR="003D2530">
        <w:rPr>
          <w:rFonts w:ascii="宋体" w:hAnsi="宋体" w:cs="宋体" w:hint="eastAsia"/>
        </w:rPr>
        <w:t>和持久化功能</w:t>
      </w:r>
      <w:r w:rsidR="00077A3C">
        <w:rPr>
          <w:rFonts w:ascii="宋体" w:hAnsi="宋体" w:cs="宋体" w:hint="eastAsia"/>
        </w:rPr>
        <w:t>来支撑移动GIS的数据采集需求；然后通过扩展矢量数据信息，对空间数据中的属性数据提供更多的支持，附加统计控件支撑在移动GIS上根据位置等地理信息分析和统计业务数据的功能需求。</w:t>
      </w:r>
    </w:p>
    <w:p w14:paraId="380074AA" w14:textId="295EFE47" w:rsidR="00077A3C" w:rsidRDefault="00077A3C" w:rsidP="006037C3">
      <w:pPr>
        <w:jc w:val="both"/>
        <w:rPr>
          <w:rFonts w:ascii="宋体" w:hAnsi="宋体" w:cs="宋体"/>
        </w:rPr>
      </w:pPr>
      <w:r>
        <w:rPr>
          <w:rFonts w:ascii="宋体" w:hAnsi="宋体" w:cs="宋体" w:hint="eastAsia"/>
        </w:rPr>
        <w:t>本章内主要论述了IOS.GIS.Common.Tools中的矢量数据结构与地理符号，空间关系数据的关联，以及如何通过扩展使得IOS.GIS.Common.Tools支持对业务数据的定制功能。</w:t>
      </w:r>
    </w:p>
    <w:p w14:paraId="2003523D" w14:textId="398C57F7" w:rsidR="00CF3B00" w:rsidRPr="006037C3" w:rsidRDefault="00CF3B00" w:rsidP="00F53643">
      <w:pPr>
        <w:pStyle w:val="Heading2"/>
        <w:rPr>
          <w:rFonts w:ascii="宋体" w:hAnsi="宋体" w:cs="宋体"/>
        </w:rPr>
      </w:pPr>
      <w:r>
        <w:rPr>
          <w:rFonts w:hint="eastAsia"/>
        </w:rPr>
        <w:t xml:space="preserve"> </w:t>
      </w:r>
      <w:r>
        <w:rPr>
          <w:rFonts w:hint="eastAsia"/>
        </w:rPr>
        <w:t>矢量数据的符号化</w:t>
      </w:r>
    </w:p>
    <w:p w14:paraId="0AF6BF4C" w14:textId="4B25C838" w:rsidR="00D95A44" w:rsidRPr="00D95A44" w:rsidRDefault="0058127F" w:rsidP="00D95A44">
      <w:r>
        <w:rPr>
          <w:rFonts w:ascii="宋体" w:hAnsi="宋体" w:cs="宋体" w:hint="eastAsia"/>
        </w:rPr>
        <w:t>如</w:t>
      </w:r>
      <w:r w:rsidR="004276EE">
        <w:rPr>
          <w:rFonts w:ascii="宋体" w:hAnsi="宋体" w:cs="宋体"/>
        </w:rPr>
        <w:fldChar w:fldCharType="begin"/>
      </w:r>
      <w:r w:rsidR="004276EE">
        <w:rPr>
          <w:rFonts w:ascii="宋体" w:hAnsi="宋体" w:cs="宋体"/>
        </w:rPr>
        <w:instrText xml:space="preserve"> REF _Ref287267380 \w \h </w:instrText>
      </w:r>
      <w:r w:rsidR="004276EE">
        <w:rPr>
          <w:rFonts w:ascii="宋体" w:hAnsi="宋体" w:cs="宋体"/>
        </w:rPr>
      </w:r>
      <w:r w:rsidR="004276EE">
        <w:rPr>
          <w:rFonts w:ascii="宋体" w:hAnsi="宋体" w:cs="宋体"/>
        </w:rPr>
        <w:fldChar w:fldCharType="separate"/>
      </w:r>
      <w:r w:rsidR="004276EE">
        <w:rPr>
          <w:rFonts w:ascii="宋体" w:hAnsi="宋体" w:cs="宋体"/>
        </w:rPr>
        <w:t>2.3</w:t>
      </w:r>
      <w:r w:rsidR="004276EE">
        <w:rPr>
          <w:rFonts w:ascii="宋体" w:hAnsi="宋体" w:cs="宋体"/>
        </w:rPr>
        <w:fldChar w:fldCharType="end"/>
      </w:r>
      <w:r w:rsidR="004276EE">
        <w:rPr>
          <w:rFonts w:ascii="宋体" w:hAnsi="宋体" w:cs="宋体"/>
        </w:rPr>
        <w:fldChar w:fldCharType="begin"/>
      </w:r>
      <w:r w:rsidR="004276EE">
        <w:rPr>
          <w:rFonts w:ascii="宋体" w:hAnsi="宋体" w:cs="宋体"/>
        </w:rPr>
        <w:instrText xml:space="preserve"> REF _Ref287267382 \h </w:instrText>
      </w:r>
      <w:r w:rsidR="004276EE">
        <w:rPr>
          <w:rFonts w:ascii="宋体" w:hAnsi="宋体" w:cs="宋体"/>
        </w:rPr>
      </w:r>
      <w:r w:rsidR="004276EE">
        <w:rPr>
          <w:rFonts w:ascii="宋体" w:hAnsi="宋体" w:cs="宋体"/>
        </w:rPr>
        <w:fldChar w:fldCharType="separate"/>
      </w:r>
      <w:r w:rsidR="004276EE">
        <w:rPr>
          <w:rFonts w:hint="eastAsia"/>
        </w:rPr>
        <w:t>地理信息可视化</w:t>
      </w:r>
      <w:r w:rsidR="004276EE">
        <w:rPr>
          <w:rFonts w:ascii="宋体" w:hAnsi="宋体" w:cs="宋体"/>
        </w:rPr>
        <w:fldChar w:fldCharType="end"/>
      </w:r>
      <w:r w:rsidR="00F47E76">
        <w:rPr>
          <w:rFonts w:ascii="宋体" w:hAnsi="宋体" w:cs="宋体" w:hint="eastAsia"/>
        </w:rPr>
        <w:t>所述，</w:t>
      </w:r>
      <w:r w:rsidR="00C47B3E">
        <w:rPr>
          <w:rFonts w:ascii="宋体" w:hAnsi="宋体" w:cs="宋体" w:hint="eastAsia"/>
        </w:rPr>
        <w:t>二维矢量数据的可视化</w:t>
      </w:r>
      <w:r w:rsidR="00E15107">
        <w:rPr>
          <w:rFonts w:ascii="宋体" w:hAnsi="宋体" w:cs="宋体" w:hint="eastAsia"/>
        </w:rPr>
        <w:t>所</w:t>
      </w:r>
      <w:r w:rsidR="00C47B3E">
        <w:rPr>
          <w:rFonts w:ascii="宋体" w:hAnsi="宋体" w:cs="宋体" w:hint="eastAsia"/>
        </w:rPr>
        <w:t>就是一种地理</w:t>
      </w:r>
      <w:r w:rsidR="00D95A44">
        <w:rPr>
          <w:rFonts w:ascii="宋体" w:hAnsi="宋体" w:cs="宋体" w:hint="eastAsia"/>
        </w:rPr>
        <w:t>数据</w:t>
      </w:r>
      <w:commentRangeStart w:id="303"/>
      <w:r w:rsidR="00D95A44">
        <w:rPr>
          <w:rFonts w:ascii="宋体" w:hAnsi="宋体" w:cs="宋体" w:hint="eastAsia"/>
        </w:rPr>
        <w:t>符号化的过程</w:t>
      </w:r>
      <w:commentRangeEnd w:id="303"/>
      <w:r w:rsidR="00AE43F1">
        <w:rPr>
          <w:rStyle w:val="CommentReference"/>
        </w:rPr>
        <w:commentReference w:id="303"/>
      </w:r>
      <w:r w:rsidR="00D95A44">
        <w:rPr>
          <w:rFonts w:ascii="宋体" w:hAnsi="宋体" w:cs="宋体" w:hint="eastAsia"/>
        </w:rPr>
        <w:t>。</w:t>
      </w:r>
      <w:r w:rsidR="0057566A">
        <w:rPr>
          <w:rFonts w:ascii="宋体" w:hAnsi="宋体" w:cs="宋体" w:hint="eastAsia"/>
        </w:rPr>
        <w:t>属性信息是空间信息划分的依据，属性信息的可视化是矢量数据符号化的重点，IOS.GIS. Common.Tools SDK通过在矢量数据可视化中提供了符号对象的概念，以及可供编辑符号几何体以及这些数据的自定义能力，使得基于SDK实现的GIS应用可以很好的完成属性信息的可视化。</w:t>
      </w:r>
    </w:p>
    <w:p w14:paraId="600B24D4" w14:textId="5669C9CE" w:rsidR="00D42BA7" w:rsidRDefault="001E5ACC" w:rsidP="00D95A44">
      <w:pPr>
        <w:pStyle w:val="Heading3"/>
        <w:rPr>
          <w:rFonts w:ascii="黑体" w:hAnsi="黑体" w:cs="黑体"/>
        </w:rPr>
      </w:pPr>
      <w:r>
        <w:rPr>
          <w:rFonts w:hint="eastAsia"/>
        </w:rPr>
        <w:t xml:space="preserve"> </w:t>
      </w:r>
      <w:r w:rsidR="00D42BA7">
        <w:rPr>
          <w:rFonts w:ascii="黑体" w:hAnsi="黑体" w:cs="黑体" w:hint="eastAsia"/>
        </w:rPr>
        <w:t>地理符号</w:t>
      </w:r>
    </w:p>
    <w:p w14:paraId="336FB62F" w14:textId="4B52C3B4" w:rsidR="00D42BA7" w:rsidRPr="00D42BA7" w:rsidRDefault="00D42BA7" w:rsidP="00D42BA7">
      <w:r w:rsidRPr="00D42BA7">
        <w:rPr>
          <w:rFonts w:hint="eastAsia"/>
        </w:rPr>
        <w:t>符号是地图的语言，是表达地图内容的基本手段。地图符号由形状不同、大小不一和色彩有别的图形和文字组成，注记是地图符号的重要组成部分，它也有形状、尺寸和颜色之别。地图符号不仅表示事物的空间位置、形状、质量和数量特征，而且还可以表示事物之间的相互联系及区域总体特征。</w:t>
      </w:r>
    </w:p>
    <w:p w14:paraId="3D849845" w14:textId="197D7DF9" w:rsidR="00CF3B00" w:rsidRDefault="00D42BA7" w:rsidP="00D95A44">
      <w:pPr>
        <w:pStyle w:val="Heading3"/>
      </w:pPr>
      <w:r>
        <w:t xml:space="preserve"> </w:t>
      </w:r>
      <w:r w:rsidR="001E5ACC" w:rsidRPr="001E5ACC">
        <w:rPr>
          <w:rFonts w:hint="eastAsia"/>
        </w:rPr>
        <w:t>矢量数据的符号化过程</w:t>
      </w:r>
    </w:p>
    <w:p w14:paraId="7160F01F" w14:textId="2EE8D025" w:rsidR="003C00C3" w:rsidRPr="00CF3B00" w:rsidRDefault="003C00C3" w:rsidP="003C00C3">
      <w:pPr>
        <w:rPr>
          <w:rFonts w:ascii="宋体" w:hAnsi="宋体" w:cs="宋体"/>
        </w:rPr>
      </w:pPr>
      <w:r>
        <w:rPr>
          <w:rFonts w:ascii="宋体" w:hAnsi="宋体" w:cs="宋体" w:hint="eastAsia"/>
        </w:rPr>
        <w:t>整个符号化流程如下：</w:t>
      </w:r>
    </w:p>
    <w:p w14:paraId="1B3BE3DE" w14:textId="77777777" w:rsidR="00173FC8" w:rsidRDefault="00CF3B00" w:rsidP="003C00C3">
      <w:pPr>
        <w:pStyle w:val="ListParagraph"/>
        <w:numPr>
          <w:ilvl w:val="0"/>
          <w:numId w:val="23"/>
        </w:numPr>
      </w:pPr>
      <w:r w:rsidRPr="00CF3B00">
        <w:rPr>
          <w:rFonts w:hint="eastAsia"/>
        </w:rPr>
        <w:t>确定需要</w:t>
      </w:r>
      <w:r w:rsidRPr="003C00C3">
        <w:rPr>
          <w:rFonts w:ascii="Xingkai SC Bold" w:hAnsi="Xingkai SC Bold" w:cs="Xingkai SC Bold"/>
        </w:rPr>
        <w:t>绘</w:t>
      </w:r>
      <w:r w:rsidRPr="00CF3B00">
        <w:rPr>
          <w:rFonts w:hint="eastAsia"/>
        </w:rPr>
        <w:t>制的空</w:t>
      </w:r>
      <w:r w:rsidRPr="003C00C3">
        <w:rPr>
          <w:rFonts w:ascii="Xingkai SC Bold" w:hAnsi="Xingkai SC Bold" w:cs="Xingkai SC Bold"/>
        </w:rPr>
        <w:t>间实</w:t>
      </w:r>
      <w:r w:rsidR="00173FC8">
        <w:rPr>
          <w:rFonts w:hint="eastAsia"/>
        </w:rPr>
        <w:t>体</w:t>
      </w:r>
    </w:p>
    <w:p w14:paraId="061073A2" w14:textId="63A17A10" w:rsidR="003C00C3" w:rsidRDefault="00CF3B00" w:rsidP="003C00C3">
      <w:pPr>
        <w:pStyle w:val="ListParagraph"/>
        <w:numPr>
          <w:ilvl w:val="0"/>
          <w:numId w:val="23"/>
        </w:numPr>
      </w:pPr>
      <w:r w:rsidRPr="003C00C3">
        <w:rPr>
          <w:rFonts w:ascii="Xingkai SC Bold" w:hAnsi="Xingkai SC Bold" w:cs="Xingkai SC Bold"/>
        </w:rPr>
        <w:t>获</w:t>
      </w:r>
      <w:r w:rsidRPr="00CF3B00">
        <w:rPr>
          <w:rFonts w:hint="eastAsia"/>
        </w:rPr>
        <w:t>取</w:t>
      </w:r>
      <w:r w:rsidRPr="003C00C3">
        <w:rPr>
          <w:rFonts w:ascii="Xingkai SC Bold" w:hAnsi="Xingkai SC Bold" w:cs="Xingkai SC Bold"/>
        </w:rPr>
        <w:t>实</w:t>
      </w:r>
      <w:r w:rsidRPr="00CF3B00">
        <w:rPr>
          <w:rFonts w:hint="eastAsia"/>
        </w:rPr>
        <w:t>体的坐</w:t>
      </w:r>
      <w:r w:rsidRPr="003C00C3">
        <w:rPr>
          <w:rFonts w:ascii="Xingkai SC Bold" w:hAnsi="Xingkai SC Bold" w:cs="Xingkai SC Bold"/>
        </w:rPr>
        <w:t>标</w:t>
      </w:r>
      <w:r w:rsidRPr="00CF3B00">
        <w:rPr>
          <w:rFonts w:hint="eastAsia"/>
        </w:rPr>
        <w:t>信息</w:t>
      </w:r>
      <w:r w:rsidR="003C00C3">
        <w:rPr>
          <w:rFonts w:hint="eastAsia"/>
        </w:rPr>
        <w:t>和属性信息。</w:t>
      </w:r>
    </w:p>
    <w:p w14:paraId="258135D0" w14:textId="77777777" w:rsidR="003C00C3" w:rsidRDefault="00CF3B00" w:rsidP="003C00C3">
      <w:pPr>
        <w:pStyle w:val="ListParagraph"/>
        <w:numPr>
          <w:ilvl w:val="0"/>
          <w:numId w:val="23"/>
        </w:numPr>
      </w:pPr>
      <w:r>
        <w:rPr>
          <w:rFonts w:hint="eastAsia"/>
        </w:rPr>
        <w:t>在相应的坐标位置绘制实体（用基本图形元素如点、线、</w:t>
      </w:r>
      <w:r w:rsidR="003C00C3">
        <w:rPr>
          <w:rFonts w:hint="eastAsia"/>
        </w:rPr>
        <w:t>面表达）</w:t>
      </w:r>
    </w:p>
    <w:p w14:paraId="2A736B8C" w14:textId="14681C7E" w:rsidR="00396ECE" w:rsidRDefault="00CF3B00" w:rsidP="001E5ACC">
      <w:pPr>
        <w:pStyle w:val="ListParagraph"/>
        <w:numPr>
          <w:ilvl w:val="0"/>
          <w:numId w:val="23"/>
        </w:numPr>
      </w:pPr>
      <w:r w:rsidRPr="00CF3B00">
        <w:rPr>
          <w:rFonts w:hint="eastAsia"/>
        </w:rPr>
        <w:t>根据不同实体的属性</w:t>
      </w:r>
      <w:r>
        <w:rPr>
          <w:rFonts w:hint="eastAsia"/>
        </w:rPr>
        <w:t>对实体进行符号化。</w:t>
      </w:r>
    </w:p>
    <w:p w14:paraId="48C9A1C4" w14:textId="169A055D" w:rsidR="0057566A" w:rsidRDefault="0057566A" w:rsidP="0057566A">
      <w:pPr>
        <w:rPr>
          <w:rFonts w:ascii="宋体" w:hAnsi="宋体" w:cs="宋体"/>
        </w:rPr>
      </w:pPr>
      <w:r>
        <w:rPr>
          <w:rFonts w:ascii="宋体" w:hAnsi="宋体" w:cs="宋体" w:hint="eastAsia"/>
        </w:rPr>
        <w:t>如</w:t>
      </w:r>
      <w:r w:rsidR="002F0B2E">
        <w:rPr>
          <w:rFonts w:ascii="宋体" w:hAnsi="宋体" w:cs="宋体"/>
        </w:rPr>
        <w:fldChar w:fldCharType="begin"/>
      </w:r>
      <w:r w:rsidR="002F0B2E">
        <w:rPr>
          <w:rFonts w:ascii="宋体" w:hAnsi="宋体" w:cs="宋体"/>
        </w:rPr>
        <w:instrText xml:space="preserve"> REF </w:instrText>
      </w:r>
      <w:r w:rsidR="002F0B2E">
        <w:rPr>
          <w:rFonts w:ascii="宋体" w:hAnsi="宋体" w:cs="宋体" w:hint="eastAsia"/>
        </w:rPr>
        <w:instrText>_Ref287224743 \h</w:instrText>
      </w:r>
      <w:r w:rsidR="002F0B2E">
        <w:rPr>
          <w:rFonts w:ascii="宋体" w:hAnsi="宋体" w:cs="宋体"/>
        </w:rPr>
        <w:instrText xml:space="preserve"> </w:instrText>
      </w:r>
      <w:r w:rsidR="002F0B2E">
        <w:rPr>
          <w:rFonts w:ascii="宋体" w:hAnsi="宋体" w:cs="宋体"/>
        </w:rPr>
      </w:r>
      <w:r w:rsidR="002F0B2E">
        <w:rPr>
          <w:rFonts w:ascii="宋体" w:hAnsi="宋体" w:cs="宋体"/>
        </w:rPr>
        <w:fldChar w:fldCharType="separate"/>
      </w:r>
      <w:r w:rsidR="002F0B2E">
        <w:rPr>
          <w:rFonts w:hint="eastAsia"/>
        </w:rPr>
        <w:t>图</w:t>
      </w:r>
      <w:r w:rsidR="002F0B2E">
        <w:rPr>
          <w:rFonts w:hint="eastAsia"/>
        </w:rPr>
        <w:t xml:space="preserve"> </w:t>
      </w:r>
      <w:r w:rsidR="002F0B2E">
        <w:rPr>
          <w:noProof/>
        </w:rPr>
        <w:t>9.1</w:t>
      </w:r>
      <w:r w:rsidR="002F0B2E">
        <w:noBreakHyphen/>
      </w:r>
      <w:r w:rsidR="002F0B2E">
        <w:rPr>
          <w:noProof/>
        </w:rPr>
        <w:t>1</w:t>
      </w:r>
      <w:r w:rsidR="002F0B2E">
        <w:rPr>
          <w:rFonts w:hint="eastAsia"/>
        </w:rPr>
        <w:t xml:space="preserve"> </w:t>
      </w:r>
      <w:r w:rsidR="002F0B2E">
        <w:rPr>
          <w:rFonts w:hint="eastAsia"/>
        </w:rPr>
        <w:t>矢量数据符号化过程</w:t>
      </w:r>
      <w:r w:rsidR="002F0B2E">
        <w:rPr>
          <w:rFonts w:ascii="宋体" w:hAnsi="宋体" w:cs="宋体"/>
        </w:rPr>
        <w:fldChar w:fldCharType="end"/>
      </w:r>
      <w:r>
        <w:rPr>
          <w:rFonts w:ascii="宋体" w:hAnsi="宋体" w:cs="宋体" w:hint="eastAsia"/>
        </w:rPr>
        <w:t>：</w:t>
      </w:r>
    </w:p>
    <w:p w14:paraId="146367EE" w14:textId="77777777" w:rsidR="0057566A" w:rsidRDefault="0057566A" w:rsidP="0057566A">
      <w:pPr>
        <w:keepNext/>
        <w:ind w:firstLine="0"/>
        <w:jc w:val="center"/>
      </w:pPr>
      <w:r>
        <w:rPr>
          <w:rFonts w:ascii="宋体" w:hAnsi="宋体" w:cs="宋体"/>
          <w:noProof/>
          <w:lang w:eastAsia="en-US"/>
        </w:rPr>
        <w:drawing>
          <wp:inline distT="0" distB="0" distL="0" distR="0" wp14:anchorId="1109FD4E" wp14:editId="3546DC14">
            <wp:extent cx="4116917" cy="12101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16942" cy="1210149"/>
                    </a:xfrm>
                    <a:prstGeom prst="rect">
                      <a:avLst/>
                    </a:prstGeom>
                    <a:noFill/>
                    <a:ln>
                      <a:noFill/>
                    </a:ln>
                  </pic:spPr>
                </pic:pic>
              </a:graphicData>
            </a:graphic>
          </wp:inline>
        </w:drawing>
      </w:r>
    </w:p>
    <w:p w14:paraId="6115A74A" w14:textId="52CAA6ED" w:rsidR="0057566A" w:rsidRDefault="0057566A" w:rsidP="0057566A">
      <w:pPr>
        <w:pStyle w:val="Caption"/>
      </w:pPr>
      <w:bookmarkStart w:id="304" w:name="_Ref287224743"/>
      <w:r>
        <w:rPr>
          <w:rFonts w:hint="eastAsia"/>
        </w:rPr>
        <w:t>图</w:t>
      </w:r>
      <w:r>
        <w:rPr>
          <w:rFonts w:hint="eastAsia"/>
        </w:rPr>
        <w:t xml:space="preserve"> </w:t>
      </w:r>
      <w:fldSimple w:instr=" STYLEREF 2 \s ">
        <w:r w:rsidR="00B912AA">
          <w:rPr>
            <w:noProof/>
          </w:rPr>
          <w:t>9.1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rPr>
          <w:rFonts w:hint="eastAsia"/>
        </w:rPr>
        <w:t xml:space="preserve"> </w:t>
      </w:r>
      <w:r>
        <w:rPr>
          <w:rFonts w:hint="eastAsia"/>
        </w:rPr>
        <w:t>矢量数据符号化过程</w:t>
      </w:r>
      <w:bookmarkEnd w:id="304"/>
    </w:p>
    <w:p w14:paraId="354389CB" w14:textId="7A6A99F1" w:rsidR="0057566A" w:rsidRPr="00F92A8A" w:rsidRDefault="002F0B2E" w:rsidP="0057566A">
      <w:pPr>
        <w:rPr>
          <w:rFonts w:ascii="宋体" w:hAnsi="宋体" w:cs="宋体"/>
        </w:rPr>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_Ref287224743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9.1</w:t>
      </w:r>
      <w:r>
        <w:noBreakHyphen/>
      </w:r>
      <w:r>
        <w:rPr>
          <w:noProof/>
        </w:rPr>
        <w:t>1</w:t>
      </w:r>
      <w:r>
        <w:rPr>
          <w:rFonts w:hint="eastAsia"/>
        </w:rPr>
        <w:t xml:space="preserve"> </w:t>
      </w:r>
      <w:r>
        <w:rPr>
          <w:rFonts w:hint="eastAsia"/>
        </w:rPr>
        <w:t>矢量数据符号化过程</w:t>
      </w:r>
      <w:r>
        <w:rPr>
          <w:rFonts w:ascii="宋体" w:hAnsi="宋体" w:cs="宋体"/>
        </w:rPr>
        <w:fldChar w:fldCharType="end"/>
      </w:r>
      <w:r w:rsidR="002B55E9">
        <w:rPr>
          <w:rFonts w:ascii="宋体" w:hAnsi="宋体" w:cs="宋体" w:hint="eastAsia"/>
        </w:rPr>
        <w:t>表述的矢量化过程中</w:t>
      </w:r>
      <w:r w:rsidR="00877B99">
        <w:rPr>
          <w:rFonts w:ascii="宋体" w:hAnsi="宋体" w:cs="宋体" w:hint="eastAsia"/>
        </w:rPr>
        <w:t>，IOS.GIS.Common. Tools SDK</w:t>
      </w:r>
      <w:r w:rsidR="00CD557F">
        <w:rPr>
          <w:rFonts w:ascii="宋体" w:hAnsi="宋体" w:cs="宋体" w:hint="eastAsia"/>
        </w:rPr>
        <w:t>支持完成</w:t>
      </w:r>
      <w:r w:rsidR="00C57026">
        <w:rPr>
          <w:rFonts w:ascii="宋体" w:hAnsi="宋体" w:cs="宋体" w:hint="eastAsia"/>
        </w:rPr>
        <w:t>标转换、符号库、</w:t>
      </w:r>
      <w:r w:rsidR="00877B99">
        <w:rPr>
          <w:rFonts w:ascii="宋体" w:hAnsi="宋体" w:cs="宋体" w:hint="eastAsia"/>
        </w:rPr>
        <w:t>自定义符号和在</w:t>
      </w:r>
      <w:r w:rsidR="004E3A9A">
        <w:rPr>
          <w:rFonts w:ascii="宋体" w:hAnsi="宋体" w:cs="宋体" w:hint="eastAsia"/>
        </w:rPr>
        <w:t>屏幕相应位置绘制符号，而属性分类、查找对应的符号等功能则由</w:t>
      </w:r>
      <w:r w:rsidR="00877B99">
        <w:rPr>
          <w:rFonts w:ascii="宋体" w:hAnsi="宋体" w:cs="宋体" w:hint="eastAsia"/>
        </w:rPr>
        <w:t>基于SDK的业务应用负责解决的。</w:t>
      </w:r>
    </w:p>
    <w:p w14:paraId="0C71D45C" w14:textId="3C2F913E" w:rsidR="007202F8" w:rsidRDefault="00D42BA7" w:rsidP="0058127F">
      <w:pPr>
        <w:pStyle w:val="Heading3"/>
        <w:rPr>
          <w:rFonts w:ascii="黑体" w:hAnsi="黑体" w:cs="黑体" w:hint="eastAsia"/>
        </w:rPr>
      </w:pPr>
      <w:r>
        <w:t xml:space="preserve"> </w:t>
      </w:r>
      <w:r>
        <w:rPr>
          <w:rFonts w:ascii="黑体" w:hAnsi="黑体" w:cs="黑体" w:hint="eastAsia"/>
        </w:rPr>
        <w:t>矢量数据符号的基本视觉变量</w:t>
      </w:r>
    </w:p>
    <w:p w14:paraId="6AC49A9C" w14:textId="25F77098" w:rsidR="00FE547C" w:rsidRDefault="00FE547C" w:rsidP="00FE547C">
      <w:pPr>
        <w:rPr>
          <w:rFonts w:ascii="宋体" w:hAnsi="宋体" w:cs="宋体" w:hint="eastAsia"/>
        </w:rPr>
      </w:pPr>
      <w:r>
        <w:rPr>
          <w:rFonts w:ascii="宋体" w:hAnsi="宋体" w:cs="宋体" w:hint="eastAsia"/>
        </w:rPr>
        <w:t>地图是针对地理信息加工处理过的符号系统，通过识别符号可以将抽象的、难以理解的地理信息，形象的、鲜明的传递给地图的使用者。这种信息的传递过程主要依靠将构造图形元素的视觉变量进行排列组合以及定位来完成的。点、线、面这些基本的图形元素都是视觉变量的函数。常见的视觉变量包括颜色、尺寸、形状和花纹等。视觉变量和基本图形的关系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_Ref287268007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9.1</w:t>
      </w:r>
      <w:r>
        <w:noBreakHyphen/>
      </w:r>
      <w:r>
        <w:rPr>
          <w:noProof/>
        </w:rPr>
        <w:t>2</w:t>
      </w:r>
      <w:r>
        <w:rPr>
          <w:rFonts w:hint="eastAsia"/>
        </w:rPr>
        <w:t xml:space="preserve"> </w:t>
      </w:r>
      <w:r>
        <w:rPr>
          <w:rFonts w:hint="eastAsia"/>
        </w:rPr>
        <w:t>视觉变量和图形元素的关系</w:t>
      </w:r>
      <w:r>
        <w:rPr>
          <w:rFonts w:ascii="宋体" w:hAnsi="宋体" w:cs="宋体"/>
        </w:rPr>
        <w:fldChar w:fldCharType="end"/>
      </w:r>
      <w:r>
        <w:rPr>
          <w:rFonts w:ascii="宋体" w:hAnsi="宋体" w:cs="宋体" w:hint="eastAsia"/>
        </w:rPr>
        <w:t>：</w:t>
      </w:r>
    </w:p>
    <w:p w14:paraId="7ED9E9BD" w14:textId="77777777" w:rsidR="00FE547C" w:rsidRDefault="00FE547C" w:rsidP="008367F1">
      <w:pPr>
        <w:keepNext/>
        <w:ind w:firstLine="0"/>
        <w:jc w:val="center"/>
      </w:pPr>
      <w:r>
        <w:rPr>
          <w:rFonts w:ascii="宋体" w:hAnsi="宋体" w:cs="宋体"/>
          <w:noProof/>
          <w:lang w:eastAsia="en-US"/>
        </w:rPr>
        <w:drawing>
          <wp:inline distT="0" distB="0" distL="0" distR="0" wp14:anchorId="2F0B442C" wp14:editId="4DF7089E">
            <wp:extent cx="4154127" cy="4126653"/>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4560" cy="4127083"/>
                    </a:xfrm>
                    <a:prstGeom prst="rect">
                      <a:avLst/>
                    </a:prstGeom>
                    <a:noFill/>
                    <a:ln>
                      <a:noFill/>
                    </a:ln>
                  </pic:spPr>
                </pic:pic>
              </a:graphicData>
            </a:graphic>
          </wp:inline>
        </w:drawing>
      </w:r>
    </w:p>
    <w:p w14:paraId="0CE537CA" w14:textId="3E2E49A8" w:rsidR="00FE547C" w:rsidRPr="00FE547C" w:rsidRDefault="00FE547C" w:rsidP="001F2C03">
      <w:pPr>
        <w:pStyle w:val="Caption"/>
      </w:pPr>
      <w:bookmarkStart w:id="305" w:name="_Ref287268007"/>
      <w:r>
        <w:rPr>
          <w:rFonts w:hint="eastAsia"/>
        </w:rPr>
        <w:t>图</w:t>
      </w:r>
      <w:r>
        <w:rPr>
          <w:rFonts w:hint="eastAsia"/>
        </w:rPr>
        <w:t xml:space="preserve"> </w:t>
      </w:r>
      <w:fldSimple w:instr=" STYLEREF 2 \s ">
        <w:r w:rsidR="00B912AA">
          <w:rPr>
            <w:noProof/>
          </w:rPr>
          <w:t>9.1</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2</w:t>
      </w:r>
      <w:r w:rsidR="00B912AA">
        <w:fldChar w:fldCharType="end"/>
      </w:r>
      <w:r>
        <w:rPr>
          <w:rFonts w:hint="eastAsia"/>
        </w:rPr>
        <w:t xml:space="preserve"> </w:t>
      </w:r>
      <w:r>
        <w:rPr>
          <w:rFonts w:hint="eastAsia"/>
        </w:rPr>
        <w:t>视觉变量和图形元素的关系</w:t>
      </w:r>
      <w:bookmarkEnd w:id="305"/>
    </w:p>
    <w:p w14:paraId="2D51A73F" w14:textId="4E6292DE" w:rsidR="00320C9A" w:rsidRPr="00320C9A" w:rsidRDefault="00324986" w:rsidP="00E340DD">
      <w:pPr>
        <w:pStyle w:val="Heading2"/>
        <w:rPr>
          <w:rFonts w:hint="eastAsia"/>
        </w:rPr>
      </w:pPr>
      <w:r>
        <w:t xml:space="preserve"> </w:t>
      </w:r>
      <w:r w:rsidR="003C703C">
        <w:rPr>
          <w:rFonts w:ascii="宋体" w:hAnsi="宋体" w:cs="宋体" w:hint="eastAsia"/>
        </w:rPr>
        <w:t>矢量符号的定位</w:t>
      </w:r>
    </w:p>
    <w:p w14:paraId="64F03D5A" w14:textId="7AF22789" w:rsidR="00FD071E" w:rsidRDefault="005A352C" w:rsidP="00FD071E">
      <w:pPr>
        <w:rPr>
          <w:rFonts w:ascii="宋体" w:hAnsi="宋体" w:cs="宋体" w:hint="eastAsia"/>
        </w:rPr>
      </w:pPr>
      <w:r>
        <w:rPr>
          <w:rFonts w:hint="eastAsia"/>
        </w:rPr>
        <w:t xml:space="preserve"> </w:t>
      </w:r>
      <w:r w:rsidR="00FD071E">
        <w:rPr>
          <w:rFonts w:ascii="宋体" w:hAnsi="宋体" w:cs="宋体" w:hint="eastAsia"/>
        </w:rPr>
        <w:t>矢量符号的可视化过程中，首先要对矢量符号定位，一般采用经纬度来标示矢量符号在地图上所处的位置。</w:t>
      </w:r>
    </w:p>
    <w:p w14:paraId="400AAB03" w14:textId="09CF2630" w:rsidR="0082640E" w:rsidRDefault="00FD071E" w:rsidP="0082640E">
      <w:pPr>
        <w:rPr>
          <w:rFonts w:ascii="宋体" w:hAnsi="宋体" w:cs="宋体" w:hint="eastAsia"/>
        </w:rPr>
      </w:pPr>
      <w:r>
        <w:rPr>
          <w:rFonts w:ascii="宋体" w:hAnsi="宋体" w:cs="宋体" w:hint="eastAsia"/>
        </w:rPr>
        <w:t>考虑到，大多应用场景下，栅格数据源往往作为大范围地图、专题信息展示来源，而好的可缩放的栅格地图往往基于</w:t>
      </w:r>
      <w:r w:rsidR="00786046">
        <w:rPr>
          <w:rFonts w:ascii="宋体" w:hAnsi="宋体" w:cs="宋体" w:hint="eastAsia"/>
        </w:rPr>
        <w:t>球面墨卡托投影（EPSG:3795）,对应的</w:t>
      </w:r>
      <w:r w:rsidR="0082640E">
        <w:rPr>
          <w:rFonts w:ascii="宋体" w:hAnsi="宋体" w:cs="宋体" w:hint="eastAsia"/>
        </w:rPr>
        <w:t>地理坐标系为WGS84  。</w:t>
      </w:r>
      <w:r w:rsidR="00A54B30">
        <w:rPr>
          <w:rFonts w:ascii="宋体" w:hAnsi="宋体" w:cs="宋体" w:hint="eastAsia"/>
        </w:rPr>
        <w:t>对于地理坐标系详见</w:t>
      </w:r>
      <w:r w:rsidR="00A54B30">
        <w:rPr>
          <w:rFonts w:ascii="宋体" w:hAnsi="宋体" w:cs="宋体"/>
        </w:rPr>
        <w:fldChar w:fldCharType="begin"/>
      </w:r>
      <w:r w:rsidR="00A54B30">
        <w:rPr>
          <w:rFonts w:ascii="宋体" w:hAnsi="宋体" w:cs="宋体"/>
        </w:rPr>
        <w:instrText xml:space="preserve"> REF </w:instrText>
      </w:r>
      <w:r w:rsidR="00A54B30">
        <w:rPr>
          <w:rFonts w:ascii="宋体" w:hAnsi="宋体" w:cs="宋体" w:hint="eastAsia"/>
        </w:rPr>
        <w:instrText>_Ref286933420 \h</w:instrText>
      </w:r>
      <w:r w:rsidR="00A54B30">
        <w:rPr>
          <w:rFonts w:ascii="宋体" w:hAnsi="宋体" w:cs="宋体"/>
        </w:rPr>
        <w:instrText xml:space="preserve"> </w:instrText>
      </w:r>
      <w:r w:rsidR="00A54B30">
        <w:rPr>
          <w:rFonts w:ascii="宋体" w:hAnsi="宋体" w:cs="宋体"/>
        </w:rPr>
      </w:r>
      <w:r w:rsidR="00A54B30">
        <w:rPr>
          <w:rFonts w:ascii="宋体" w:hAnsi="宋体" w:cs="宋体"/>
        </w:rPr>
        <w:fldChar w:fldCharType="separate"/>
      </w:r>
      <w:r w:rsidR="00A54B30">
        <w:rPr>
          <w:rFonts w:ascii="宋体" w:hAnsi="宋体" w:cs="宋体" w:hint="eastAsia"/>
        </w:rPr>
        <w:t>地理坐标模块详细设计</w:t>
      </w:r>
      <w:r w:rsidR="00A54B30">
        <w:rPr>
          <w:rFonts w:ascii="宋体" w:hAnsi="宋体" w:cs="宋体"/>
        </w:rPr>
        <w:fldChar w:fldCharType="end"/>
      </w:r>
    </w:p>
    <w:p w14:paraId="417C41CE" w14:textId="2AF968FD" w:rsidR="0082640E" w:rsidRPr="00FD071E" w:rsidRDefault="0082640E" w:rsidP="0082640E">
      <w:pPr>
        <w:rPr>
          <w:rFonts w:ascii="宋体" w:hAnsi="宋体" w:cs="宋体" w:hint="eastAsia"/>
        </w:rPr>
      </w:pPr>
      <w:r>
        <w:rPr>
          <w:rFonts w:ascii="宋体" w:hAnsi="宋体" w:cs="宋体" w:hint="eastAsia"/>
        </w:rPr>
        <w:t>因而矢量符号在IOS.GIS.Common.Tools SDK中默认采用的参考坐标系也为</w:t>
      </w:r>
      <w:r w:rsidR="0088550E">
        <w:rPr>
          <w:rFonts w:ascii="宋体" w:hAnsi="宋体" w:cs="宋体" w:hint="eastAsia"/>
        </w:rPr>
        <w:t>EPSG:3795。</w:t>
      </w:r>
    </w:p>
    <w:p w14:paraId="0E567114" w14:textId="18770CF9" w:rsidR="00F77CAB" w:rsidRPr="00E340DD" w:rsidRDefault="00324986" w:rsidP="00E340DD">
      <w:pPr>
        <w:pStyle w:val="Heading2"/>
        <w:rPr>
          <w:rFonts w:hint="eastAsia"/>
        </w:rPr>
      </w:pPr>
      <w:r>
        <w:rPr>
          <w:rFonts w:hint="eastAsia"/>
        </w:rPr>
        <w:t xml:space="preserve"> </w:t>
      </w:r>
      <w:r w:rsidR="003F3975">
        <w:rPr>
          <w:rFonts w:hint="eastAsia"/>
        </w:rPr>
        <w:t>矢量符号</w:t>
      </w:r>
      <w:r w:rsidR="0043294C">
        <w:rPr>
          <w:rFonts w:hint="eastAsia"/>
        </w:rPr>
        <w:t>的类型</w:t>
      </w:r>
    </w:p>
    <w:p w14:paraId="3D6F8FB4" w14:textId="492515F9" w:rsidR="00127221" w:rsidRDefault="00E2785F" w:rsidP="00127221">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_Ref287268528 \r \h </w:instrText>
      </w:r>
      <w:r>
        <w:rPr>
          <w:rFonts w:ascii="宋体" w:hAnsi="宋体" w:cs="宋体"/>
        </w:rPr>
      </w:r>
      <w:r>
        <w:rPr>
          <w:rFonts w:ascii="宋体" w:hAnsi="宋体" w:cs="宋体"/>
        </w:rPr>
        <w:fldChar w:fldCharType="separate"/>
      </w:r>
      <w:r>
        <w:rPr>
          <w:rFonts w:ascii="宋体" w:hAnsi="宋体" w:cs="宋体"/>
        </w:rPr>
        <w:t>2.2.2</w:t>
      </w:r>
      <w:r>
        <w:rPr>
          <w:rFonts w:ascii="宋体" w:hAnsi="宋体" w:cs="宋体"/>
        </w:rPr>
        <w:fldChar w:fldCharType="end"/>
      </w:r>
      <w:r>
        <w:rPr>
          <w:rFonts w:ascii="宋体" w:hAnsi="宋体" w:cs="宋体"/>
        </w:rPr>
        <w:fldChar w:fldCharType="begin"/>
      </w:r>
      <w:r>
        <w:rPr>
          <w:rFonts w:ascii="宋体" w:hAnsi="宋体" w:cs="宋体"/>
        </w:rPr>
        <w:instrText xml:space="preserve"> REF _Ref287268528 \h </w:instrText>
      </w:r>
      <w:r>
        <w:rPr>
          <w:rFonts w:ascii="宋体" w:hAnsi="宋体" w:cs="宋体"/>
        </w:rPr>
      </w:r>
      <w:r>
        <w:rPr>
          <w:rFonts w:ascii="宋体" w:hAnsi="宋体" w:cs="宋体"/>
        </w:rPr>
        <w:fldChar w:fldCharType="separate"/>
      </w:r>
      <w:r w:rsidRPr="00A25AB1">
        <w:rPr>
          <w:rFonts w:ascii="黑体" w:hAnsi="黑体" w:cs="黑体" w:hint="eastAsia"/>
        </w:rPr>
        <w:t>空间数据结构</w:t>
      </w:r>
      <w:r>
        <w:rPr>
          <w:rFonts w:ascii="宋体" w:hAnsi="宋体" w:cs="宋体"/>
        </w:rPr>
        <w:fldChar w:fldCharType="end"/>
      </w:r>
      <w:r>
        <w:rPr>
          <w:rFonts w:ascii="宋体" w:hAnsi="宋体" w:cs="宋体" w:hint="eastAsia"/>
        </w:rPr>
        <w:t>所述，空间特征数据是地理信息系统特有的数据。几何数据和关系数据的可视化，是矢量数据可视化的基本要素，而属性</w:t>
      </w:r>
      <w:r w:rsidR="00BA5D25">
        <w:rPr>
          <w:rFonts w:ascii="宋体" w:hAnsi="宋体" w:cs="宋体" w:hint="eastAsia"/>
        </w:rPr>
        <w:t>数据</w:t>
      </w:r>
      <w:r>
        <w:rPr>
          <w:rFonts w:ascii="宋体" w:hAnsi="宋体" w:cs="宋体" w:hint="eastAsia"/>
        </w:rPr>
        <w:t>在几何数据和关系数据可视</w:t>
      </w:r>
      <w:r w:rsidR="0059306E">
        <w:rPr>
          <w:rFonts w:ascii="宋体" w:hAnsi="宋体" w:cs="宋体" w:hint="eastAsia"/>
        </w:rPr>
        <w:t>化的基础上，作用于地理符号的</w:t>
      </w:r>
      <w:r w:rsidR="00C946F4">
        <w:rPr>
          <w:rFonts w:ascii="宋体" w:hAnsi="宋体" w:cs="宋体" w:hint="eastAsia"/>
        </w:rPr>
        <w:t>形状、颜色、规格等视觉变</w:t>
      </w:r>
      <w:r w:rsidR="0059306E">
        <w:rPr>
          <w:rFonts w:ascii="宋体" w:hAnsi="宋体" w:cs="宋体" w:hint="eastAsia"/>
        </w:rPr>
        <w:t>量</w:t>
      </w:r>
      <w:r w:rsidR="00C946F4">
        <w:rPr>
          <w:rFonts w:ascii="宋体" w:hAnsi="宋体" w:cs="宋体" w:hint="eastAsia"/>
        </w:rPr>
        <w:t>，完成了符号表意信息的</w:t>
      </w:r>
      <w:r>
        <w:rPr>
          <w:rFonts w:ascii="宋体" w:hAnsi="宋体" w:cs="宋体" w:hint="eastAsia"/>
        </w:rPr>
        <w:t>可视化。</w:t>
      </w:r>
    </w:p>
    <w:p w14:paraId="4A09E1E7" w14:textId="1BD98A75" w:rsidR="00C3377E" w:rsidRDefault="00755B17" w:rsidP="0043153F">
      <w:pPr>
        <w:jc w:val="both"/>
        <w:rPr>
          <w:rFonts w:ascii="宋体" w:hAnsi="宋体" w:cs="宋体" w:hint="eastAsia"/>
        </w:rPr>
      </w:pPr>
      <w:r>
        <w:rPr>
          <w:rFonts w:ascii="宋体" w:hAnsi="宋体" w:cs="宋体" w:hint="eastAsia"/>
        </w:rPr>
        <w:t>从符号的可视化方式来看，</w:t>
      </w:r>
      <w:r w:rsidR="008C1633">
        <w:rPr>
          <w:rFonts w:ascii="宋体" w:hAnsi="宋体" w:cs="宋体" w:hint="eastAsia"/>
        </w:rPr>
        <w:t>矢量符号可分为图片符号和几何</w:t>
      </w:r>
      <w:r>
        <w:rPr>
          <w:rFonts w:ascii="宋体" w:hAnsi="宋体" w:cs="宋体" w:hint="eastAsia"/>
        </w:rPr>
        <w:t>符号。</w:t>
      </w:r>
    </w:p>
    <w:p w14:paraId="2481946C" w14:textId="25B47217" w:rsidR="002E05E0" w:rsidRDefault="00F05735" w:rsidP="002E05E0">
      <w:pPr>
        <w:pStyle w:val="Heading3"/>
        <w:rPr>
          <w:rFonts w:hint="eastAsia"/>
        </w:rPr>
      </w:pPr>
      <w:r>
        <w:rPr>
          <w:rFonts w:hint="eastAsia"/>
        </w:rPr>
        <w:t xml:space="preserve"> </w:t>
      </w:r>
      <w:r w:rsidR="002E05E0">
        <w:rPr>
          <w:rFonts w:hint="eastAsia"/>
        </w:rPr>
        <w:t>图片符号</w:t>
      </w:r>
    </w:p>
    <w:p w14:paraId="62ECBC25" w14:textId="4E31C9B6" w:rsidR="002E05E0" w:rsidRPr="001813E8" w:rsidRDefault="001813E8" w:rsidP="002E05E0">
      <w:pPr>
        <w:rPr>
          <w:rFonts w:ascii="宋体" w:hAnsi="宋体" w:cs="宋体" w:hint="eastAsia"/>
        </w:rPr>
      </w:pPr>
      <w:r>
        <w:rPr>
          <w:rFonts w:ascii="宋体" w:hAnsi="宋体" w:cs="宋体" w:hint="eastAsia"/>
        </w:rPr>
        <w:t>图片符号</w:t>
      </w:r>
      <w:r w:rsidR="002B63E3">
        <w:rPr>
          <w:rFonts w:ascii="宋体" w:hAnsi="宋体" w:cs="宋体" w:hint="eastAsia"/>
        </w:rPr>
        <w:t>，一般</w:t>
      </w:r>
      <w:r w:rsidR="004E6904">
        <w:rPr>
          <w:rFonts w:ascii="宋体" w:hAnsi="宋体" w:cs="宋体" w:hint="eastAsia"/>
        </w:rPr>
        <w:t>以地图上的一个坐标点为中心坐标点</w:t>
      </w:r>
      <w:r w:rsidR="002B63E3">
        <w:rPr>
          <w:rFonts w:ascii="宋体" w:hAnsi="宋体" w:cs="宋体" w:hint="eastAsia"/>
        </w:rPr>
        <w:t>，通过一个图片来标示这个坐标点所代表的属性信息。</w:t>
      </w:r>
      <w:r w:rsidR="004E6904">
        <w:rPr>
          <w:rFonts w:ascii="宋体" w:hAnsi="宋体" w:cs="宋体" w:hint="eastAsia"/>
        </w:rPr>
        <w:t>这个符号</w:t>
      </w:r>
      <w:r w:rsidR="00564687">
        <w:rPr>
          <w:rFonts w:ascii="宋体" w:hAnsi="宋体" w:cs="宋体" w:hint="eastAsia"/>
        </w:rPr>
        <w:t>在屏幕的显示</w:t>
      </w:r>
      <w:r w:rsidR="004E6904">
        <w:rPr>
          <w:rFonts w:ascii="宋体" w:hAnsi="宋体" w:cs="宋体" w:hint="eastAsia"/>
        </w:rPr>
        <w:t>不随地图分辨率</w:t>
      </w:r>
      <w:r w:rsidR="005819EE">
        <w:rPr>
          <w:rFonts w:ascii="宋体" w:hAnsi="宋体" w:cs="宋体" w:hint="eastAsia"/>
        </w:rPr>
        <w:t>的变化而变化，而是依照图片</w:t>
      </w:r>
      <w:r w:rsidR="004E6904">
        <w:rPr>
          <w:rFonts w:ascii="宋体" w:hAnsi="宋体" w:cs="宋体" w:hint="eastAsia"/>
        </w:rPr>
        <w:t>的</w:t>
      </w:r>
      <w:r w:rsidR="005819EE">
        <w:rPr>
          <w:rFonts w:ascii="宋体" w:hAnsi="宋体" w:cs="宋体" w:hint="eastAsia"/>
        </w:rPr>
        <w:t>像素尺寸</w:t>
      </w:r>
      <w:r w:rsidR="004E6904">
        <w:rPr>
          <w:rFonts w:ascii="宋体" w:hAnsi="宋体" w:cs="宋体" w:hint="eastAsia"/>
        </w:rPr>
        <w:t>直接绘制到当前地图上。</w:t>
      </w:r>
    </w:p>
    <w:p w14:paraId="0079A6F6" w14:textId="16899741" w:rsidR="002E05E0" w:rsidRDefault="00F05735" w:rsidP="002E05E0">
      <w:pPr>
        <w:pStyle w:val="Heading3"/>
        <w:rPr>
          <w:rFonts w:hint="eastAsia"/>
        </w:rPr>
      </w:pPr>
      <w:r>
        <w:rPr>
          <w:rFonts w:hint="eastAsia"/>
        </w:rPr>
        <w:t xml:space="preserve"> </w:t>
      </w:r>
      <w:r w:rsidR="002E05E0">
        <w:rPr>
          <w:rFonts w:hint="eastAsia"/>
        </w:rPr>
        <w:t>几何符号</w:t>
      </w:r>
    </w:p>
    <w:p w14:paraId="11D9D23C" w14:textId="4CCCDDA2" w:rsidR="006B479C" w:rsidRDefault="007E043F" w:rsidP="006B479C">
      <w:pPr>
        <w:rPr>
          <w:rFonts w:ascii="宋体" w:hAnsi="宋体" w:cs="宋体" w:hint="eastAsia"/>
        </w:rPr>
      </w:pPr>
      <w:r>
        <w:rPr>
          <w:rFonts w:ascii="宋体" w:hAnsi="宋体" w:cs="宋体" w:hint="eastAsia"/>
        </w:rPr>
        <w:t>对于空间信息模型而言，如何选择一组基本空间数据类型对地图常用形状的建模进行支撑，继而进行可视化是一个基本问题</w:t>
      </w:r>
      <w:r w:rsidR="006B479C">
        <w:rPr>
          <w:rFonts w:ascii="宋体" w:hAnsi="宋体" w:cs="宋体" w:hint="eastAsia"/>
        </w:rPr>
        <w:t>。</w:t>
      </w:r>
    </w:p>
    <w:p w14:paraId="720044C0" w14:textId="3772AFCB" w:rsidR="006B479C" w:rsidRDefault="006B479C" w:rsidP="006B479C">
      <w:pPr>
        <w:rPr>
          <w:rFonts w:ascii="宋体" w:hAnsi="宋体" w:cs="宋体" w:hint="eastAsia"/>
        </w:rPr>
      </w:pPr>
      <w:r>
        <w:rPr>
          <w:rFonts w:ascii="宋体" w:hAnsi="宋体" w:cs="宋体" w:hint="eastAsia"/>
        </w:rPr>
        <w:t>最为通用的</w:t>
      </w:r>
      <w:r w:rsidR="007E043F">
        <w:rPr>
          <w:rFonts w:ascii="宋体" w:hAnsi="宋体" w:cs="宋体" w:hint="eastAsia"/>
        </w:rPr>
        <w:t>形状建模通过某一个“空间表示体系”下</w:t>
      </w:r>
      <w:r w:rsidR="00210A77">
        <w:rPr>
          <w:rFonts w:ascii="宋体" w:hAnsi="宋体" w:cs="宋体" w:hint="eastAsia"/>
        </w:rPr>
        <w:t>的“</w:t>
      </w:r>
      <w:r w:rsidR="007E043F">
        <w:rPr>
          <w:rFonts w:ascii="宋体" w:hAnsi="宋体" w:cs="宋体" w:hint="eastAsia"/>
        </w:rPr>
        <w:t>几何体”来描述的。</w:t>
      </w:r>
      <w:r w:rsidR="00210A77">
        <w:rPr>
          <w:rFonts w:ascii="宋体" w:hAnsi="宋体" w:cs="宋体" w:hint="eastAsia"/>
        </w:rPr>
        <w:t>“空间表示体系”</w:t>
      </w:r>
      <w:r w:rsidR="007E043F">
        <w:rPr>
          <w:rFonts w:ascii="宋体" w:hAnsi="宋体" w:cs="宋体" w:hint="eastAsia"/>
        </w:rPr>
        <w:t>是一个坐标体系</w:t>
      </w:r>
      <w:r w:rsidR="002040AD">
        <w:rPr>
          <w:rFonts w:ascii="宋体" w:hAnsi="宋体" w:cs="宋体" w:hint="eastAsia"/>
        </w:rPr>
        <w:t>，类似于经纬度或其他公认框架。几何体以点、线、面、几何体集合为基础</w:t>
      </w:r>
      <w:r w:rsidR="007E043F">
        <w:rPr>
          <w:rFonts w:ascii="宋体" w:hAnsi="宋体" w:cs="宋体" w:hint="eastAsia"/>
        </w:rPr>
        <w:t>数据要素。</w:t>
      </w:r>
    </w:p>
    <w:p w14:paraId="4E87EACA" w14:textId="6976971A" w:rsidR="00AC56F2" w:rsidRDefault="00B10950" w:rsidP="00AC56F2">
      <w:pPr>
        <w:pStyle w:val="Heading4"/>
        <w:rPr>
          <w:rFonts w:hint="eastAsia"/>
        </w:rPr>
      </w:pPr>
      <w:r>
        <w:rPr>
          <w:rFonts w:hint="eastAsia"/>
        </w:rPr>
        <w:t xml:space="preserve"> </w:t>
      </w:r>
      <w:r w:rsidR="00AC56F2">
        <w:rPr>
          <w:rFonts w:hint="eastAsia"/>
        </w:rPr>
        <w:t>点符号</w:t>
      </w:r>
    </w:p>
    <w:p w14:paraId="52AAC583" w14:textId="664857D4" w:rsidR="001F2C03" w:rsidRDefault="001F2C03" w:rsidP="001F2C03">
      <w:pPr>
        <w:rPr>
          <w:rFonts w:ascii="宋体" w:hAnsi="宋体" w:cs="宋体" w:hint="eastAsia"/>
        </w:rPr>
      </w:pPr>
      <w:r>
        <w:rPr>
          <w:rFonts w:ascii="宋体" w:hAnsi="宋体" w:cs="宋体" w:hint="eastAsia"/>
        </w:rPr>
        <w:t>点符号也被成为点、点状实体、节点等，与实际世界中特定位置上0维度的实际物体或抽象概念定义。</w:t>
      </w:r>
    </w:p>
    <w:p w14:paraId="005E5CED" w14:textId="0BE19FBA" w:rsidR="001F2C03" w:rsidRDefault="001F2C03" w:rsidP="001F2C03">
      <w:pPr>
        <w:rPr>
          <w:rFonts w:ascii="宋体" w:hAnsi="宋体" w:cs="宋体" w:hint="eastAsia"/>
        </w:rPr>
      </w:pPr>
      <w:r>
        <w:rPr>
          <w:rFonts w:ascii="宋体" w:hAnsi="宋体" w:cs="宋体" w:hint="eastAsia"/>
        </w:rPr>
        <w:t>点符号可以分为以下类型的点：</w:t>
      </w:r>
    </w:p>
    <w:p w14:paraId="2E57B041" w14:textId="5B97EAC2" w:rsidR="001F2C03" w:rsidRPr="001F2C03" w:rsidRDefault="001F2C03" w:rsidP="001F2C03">
      <w:pPr>
        <w:pStyle w:val="ListParagraph"/>
        <w:rPr>
          <w:rFonts w:hint="eastAsia"/>
        </w:rPr>
      </w:pPr>
      <w:r w:rsidRPr="001F2C03">
        <w:rPr>
          <w:rFonts w:hint="eastAsia"/>
        </w:rPr>
        <w:t>实体点，</w:t>
      </w:r>
      <w:r w:rsidR="00A11229">
        <w:rPr>
          <w:rFonts w:hint="eastAsia"/>
        </w:rPr>
        <w:t>用来标记一个在真实世界存在的实际物体或者概念。</w:t>
      </w:r>
    </w:p>
    <w:p w14:paraId="006C2E30" w14:textId="2AB858BF" w:rsidR="001F2C03" w:rsidRPr="001F2C03" w:rsidRDefault="001F2C03" w:rsidP="001F2C03">
      <w:pPr>
        <w:pStyle w:val="ListParagraph"/>
        <w:rPr>
          <w:rFonts w:hint="eastAsia"/>
        </w:rPr>
      </w:pPr>
      <w:r w:rsidRPr="001F2C03">
        <w:rPr>
          <w:rFonts w:hint="eastAsia"/>
        </w:rPr>
        <w:t>标记点</w:t>
      </w:r>
      <w:r w:rsidR="00A11229">
        <w:rPr>
          <w:rFonts w:hint="eastAsia"/>
        </w:rPr>
        <w:t>，用来标记在地图上的定位注记。</w:t>
      </w:r>
    </w:p>
    <w:p w14:paraId="6778D396" w14:textId="2BECE8C9" w:rsidR="001F2C03" w:rsidRPr="001F2C03" w:rsidRDefault="001F2C03" w:rsidP="001F2C03">
      <w:pPr>
        <w:pStyle w:val="ListParagraph"/>
        <w:rPr>
          <w:rFonts w:hint="eastAsia"/>
        </w:rPr>
      </w:pPr>
      <w:r w:rsidRPr="001F2C03">
        <w:rPr>
          <w:rFonts w:hint="eastAsia"/>
        </w:rPr>
        <w:t>内点</w:t>
      </w:r>
      <w:r w:rsidR="00A711C6">
        <w:rPr>
          <w:rFonts w:hint="eastAsia"/>
        </w:rPr>
        <w:t>，用来记录多边形的属性</w:t>
      </w:r>
      <w:r w:rsidR="00A11229">
        <w:rPr>
          <w:rFonts w:hint="eastAsia"/>
        </w:rPr>
        <w:t>，存在于多边形内。</w:t>
      </w:r>
    </w:p>
    <w:p w14:paraId="1991FDED" w14:textId="495B82E8" w:rsidR="001F2C03" w:rsidRPr="001F2C03" w:rsidRDefault="001F2C03" w:rsidP="001F2C03">
      <w:pPr>
        <w:pStyle w:val="ListParagraph"/>
        <w:rPr>
          <w:rFonts w:hint="eastAsia"/>
        </w:rPr>
      </w:pPr>
      <w:r w:rsidRPr="001F2C03">
        <w:rPr>
          <w:rFonts w:hint="eastAsia"/>
        </w:rPr>
        <w:t>节点</w:t>
      </w:r>
      <w:r w:rsidR="00A11229">
        <w:rPr>
          <w:rFonts w:hint="eastAsia"/>
        </w:rPr>
        <w:t>，表示线的终点和端点。</w:t>
      </w:r>
    </w:p>
    <w:p w14:paraId="4302B006" w14:textId="33A6B1B5" w:rsidR="001F2C03" w:rsidRPr="001F2C03" w:rsidRDefault="001F2C03" w:rsidP="001F2C03">
      <w:pPr>
        <w:pStyle w:val="ListParagraph"/>
        <w:rPr>
          <w:rFonts w:hint="eastAsia"/>
        </w:rPr>
      </w:pPr>
      <w:r w:rsidRPr="001F2C03">
        <w:rPr>
          <w:rFonts w:hint="eastAsia"/>
        </w:rPr>
        <w:t>特征点</w:t>
      </w:r>
      <w:r w:rsidR="00C06EC6">
        <w:rPr>
          <w:rFonts w:hint="eastAsia"/>
        </w:rPr>
        <w:t>，表示线段和弧段</w:t>
      </w:r>
      <w:r w:rsidR="00A11229">
        <w:rPr>
          <w:rFonts w:hint="eastAsia"/>
        </w:rPr>
        <w:t>的内部点。</w:t>
      </w:r>
    </w:p>
    <w:p w14:paraId="174DCDFB" w14:textId="77777777" w:rsidR="0005670C" w:rsidRPr="0005670C" w:rsidRDefault="0005670C" w:rsidP="0005670C">
      <w:pPr>
        <w:rPr>
          <w:rFonts w:hint="eastAsia"/>
        </w:rPr>
      </w:pPr>
    </w:p>
    <w:p w14:paraId="360D983C" w14:textId="69D43BD0" w:rsidR="00AC56F2" w:rsidRDefault="00AC56F2" w:rsidP="00AC56F2">
      <w:pPr>
        <w:pStyle w:val="Heading4"/>
        <w:rPr>
          <w:rFonts w:hint="eastAsia"/>
        </w:rPr>
      </w:pPr>
      <w:r>
        <w:rPr>
          <w:rFonts w:hint="eastAsia"/>
        </w:rPr>
        <w:t xml:space="preserve"> </w:t>
      </w:r>
      <w:r>
        <w:rPr>
          <w:rFonts w:hint="eastAsia"/>
        </w:rPr>
        <w:t>线符号</w:t>
      </w:r>
    </w:p>
    <w:p w14:paraId="4B2B801B" w14:textId="61D155C0" w:rsidR="005C517C" w:rsidRDefault="00D315CC" w:rsidP="005C517C">
      <w:pPr>
        <w:rPr>
          <w:rFonts w:ascii="宋体" w:hAnsi="宋体" w:cs="宋体" w:hint="eastAsia"/>
        </w:rPr>
      </w:pPr>
      <w:r>
        <w:rPr>
          <w:rFonts w:ascii="宋体" w:hAnsi="宋体" w:cs="宋体" w:hint="eastAsia"/>
        </w:rPr>
        <w:t>线符号是</w:t>
      </w:r>
      <w:r w:rsidR="005C517C">
        <w:rPr>
          <w:rFonts w:ascii="宋体" w:hAnsi="宋体" w:cs="宋体" w:hint="eastAsia"/>
        </w:rPr>
        <w:t>点</w:t>
      </w:r>
      <w:r>
        <w:rPr>
          <w:rFonts w:ascii="宋体" w:hAnsi="宋体" w:cs="宋体" w:hint="eastAsia"/>
        </w:rPr>
        <w:t>运动形成的轨迹，与现实世界两个或更多的特定位置间1维度的边界、链、弧段和网络等</w:t>
      </w:r>
      <w:r w:rsidR="0086706C">
        <w:rPr>
          <w:rFonts w:ascii="宋体" w:hAnsi="宋体" w:cs="宋体" w:hint="eastAsia"/>
        </w:rPr>
        <w:t>现象对应</w:t>
      </w:r>
      <w:r w:rsidR="005C517C">
        <w:rPr>
          <w:rFonts w:ascii="宋体" w:hAnsi="宋体" w:cs="宋体" w:hint="eastAsia"/>
        </w:rPr>
        <w:t>。</w:t>
      </w:r>
    </w:p>
    <w:p w14:paraId="5153A13A" w14:textId="7AA132C7" w:rsidR="00D315CC" w:rsidRPr="005C517C" w:rsidRDefault="00D315CC" w:rsidP="005C517C">
      <w:pPr>
        <w:rPr>
          <w:rFonts w:ascii="宋体" w:hAnsi="宋体" w:cs="宋体" w:hint="eastAsia"/>
        </w:rPr>
      </w:pPr>
      <w:r>
        <w:rPr>
          <w:rFonts w:ascii="宋体" w:hAnsi="宋体" w:cs="宋体" w:hint="eastAsia"/>
        </w:rPr>
        <w:t>线或折线，通过1系列有序坐标刻画，</w:t>
      </w:r>
      <w:r w:rsidR="00C644BD">
        <w:rPr>
          <w:rFonts w:ascii="宋体" w:hAnsi="宋体" w:cs="宋体" w:hint="eastAsia"/>
        </w:rPr>
        <w:t>具有长度、弯曲度、方向等属性，线段是特殊的线符号。</w:t>
      </w:r>
    </w:p>
    <w:p w14:paraId="4083C7D4" w14:textId="0E07826B" w:rsidR="00AC56F2" w:rsidRDefault="00AC56F2" w:rsidP="00AC56F2">
      <w:pPr>
        <w:pStyle w:val="Heading4"/>
        <w:rPr>
          <w:rFonts w:hint="eastAsia"/>
        </w:rPr>
      </w:pPr>
      <w:r>
        <w:rPr>
          <w:rFonts w:hint="eastAsia"/>
        </w:rPr>
        <w:t xml:space="preserve"> </w:t>
      </w:r>
      <w:r>
        <w:rPr>
          <w:rFonts w:hint="eastAsia"/>
        </w:rPr>
        <w:t>面符号</w:t>
      </w:r>
    </w:p>
    <w:p w14:paraId="152604F7" w14:textId="17814FC7" w:rsidR="00C644BD" w:rsidRPr="0086706C" w:rsidRDefault="0086706C" w:rsidP="0086706C">
      <w:pPr>
        <w:rPr>
          <w:rFonts w:ascii="宋体" w:hAnsi="宋体" w:cs="宋体"/>
        </w:rPr>
      </w:pPr>
      <w:r>
        <w:rPr>
          <w:rFonts w:ascii="宋体" w:hAnsi="宋体" w:cs="宋体" w:hint="eastAsia"/>
        </w:rPr>
        <w:t>面符号是由封闭曲线以及封闭曲线内点所组合而成的，与现实世界湖泊、岛屿、地块等一类现象对应。具有面积、范围、相邻、重叠等特性。</w:t>
      </w:r>
    </w:p>
    <w:p w14:paraId="7FC0FCF7" w14:textId="036456BB" w:rsidR="006B479C" w:rsidRDefault="006B479C" w:rsidP="006B479C">
      <w:pPr>
        <w:pStyle w:val="Heading4"/>
        <w:rPr>
          <w:rFonts w:hint="eastAsia"/>
        </w:rPr>
      </w:pPr>
      <w:r>
        <w:rPr>
          <w:rFonts w:hint="eastAsia"/>
        </w:rPr>
        <w:t xml:space="preserve"> </w:t>
      </w:r>
      <w:r w:rsidRPr="006B479C">
        <w:rPr>
          <w:rFonts w:hint="eastAsia"/>
        </w:rPr>
        <w:t>几何体集合</w:t>
      </w:r>
      <w:r w:rsidR="0086706C">
        <w:rPr>
          <w:rFonts w:hint="eastAsia"/>
        </w:rPr>
        <w:t>符号</w:t>
      </w:r>
    </w:p>
    <w:p w14:paraId="56DE4A27" w14:textId="1163BAA2" w:rsidR="0086706C" w:rsidRPr="0086706C" w:rsidRDefault="0086706C" w:rsidP="0086706C">
      <w:pPr>
        <w:rPr>
          <w:rFonts w:ascii="宋体" w:hAnsi="宋体" w:cs="宋体" w:hint="eastAsia"/>
        </w:rPr>
      </w:pPr>
      <w:r>
        <w:rPr>
          <w:rFonts w:ascii="宋体" w:hAnsi="宋体" w:cs="宋体" w:hint="eastAsia"/>
        </w:rPr>
        <w:t>几何体集合符号由点、线、面3种符号组合而成。点、线、面三种</w:t>
      </w:r>
      <w:r w:rsidR="003D7351">
        <w:rPr>
          <w:rFonts w:ascii="宋体" w:hAnsi="宋体" w:cs="宋体" w:hint="eastAsia"/>
        </w:rPr>
        <w:t>符号属于基本的几何符号，而现实世界的复杂现象一般对应着由几种简单符号组成的复合符号。</w:t>
      </w:r>
    </w:p>
    <w:p w14:paraId="784E0AA9" w14:textId="56A9AFCC" w:rsidR="00586CB0" w:rsidRDefault="00586CB0" w:rsidP="00586CB0">
      <w:pPr>
        <w:pStyle w:val="Heading2"/>
        <w:rPr>
          <w:rFonts w:ascii="宋体" w:hAnsi="宋体" w:cs="宋体" w:hint="eastAsia"/>
        </w:rPr>
      </w:pPr>
      <w:r>
        <w:rPr>
          <w:rFonts w:ascii="宋体" w:hAnsi="宋体" w:cs="宋体" w:hint="eastAsia"/>
        </w:rPr>
        <w:t xml:space="preserve"> </w:t>
      </w:r>
      <w:r w:rsidR="008E46C9">
        <w:rPr>
          <w:rFonts w:ascii="宋体" w:hAnsi="宋体" w:cs="宋体" w:hint="eastAsia"/>
        </w:rPr>
        <w:t>矢量符号的关系</w:t>
      </w:r>
    </w:p>
    <w:p w14:paraId="07835784" w14:textId="5EBAB54A" w:rsidR="00F80DB5" w:rsidRDefault="00F80DB5" w:rsidP="00340C70">
      <w:pPr>
        <w:rPr>
          <w:rFonts w:ascii="宋体" w:hAnsi="宋体" w:cs="宋体" w:hint="eastAsia"/>
        </w:rPr>
      </w:pPr>
      <w:r>
        <w:rPr>
          <w:rFonts w:ascii="宋体" w:hAnsi="宋体" w:cs="宋体" w:hint="eastAsia"/>
        </w:rPr>
        <w:t>符号的几何性质是在二维地图上研究矢量符号</w:t>
      </w:r>
      <w:r w:rsidR="00C84C3F">
        <w:rPr>
          <w:rFonts w:ascii="宋体" w:hAnsi="宋体" w:cs="宋体" w:hint="eastAsia"/>
        </w:rPr>
        <w:t>间关系</w:t>
      </w:r>
      <w:r>
        <w:rPr>
          <w:rFonts w:ascii="宋体" w:hAnsi="宋体" w:cs="宋体" w:hint="eastAsia"/>
        </w:rPr>
        <w:t>的重点，这些性质包括了形状、大小、图形的相对位置等空间区域关系以及空间形式的度量。</w:t>
      </w:r>
    </w:p>
    <w:p w14:paraId="6C1A2D48" w14:textId="44842BF1" w:rsidR="00C22CC7" w:rsidRDefault="001F63E4" w:rsidP="001F63E4">
      <w:pPr>
        <w:rPr>
          <w:rFonts w:ascii="宋体" w:hAnsi="宋体" w:cs="宋体" w:hint="eastAsia"/>
        </w:rPr>
      </w:pPr>
      <w:r>
        <w:rPr>
          <w:rFonts w:ascii="宋体" w:hAnsi="宋体" w:cs="宋体" w:hint="eastAsia"/>
        </w:rPr>
        <w:t>对于度量的选择是研究空间几何性质的基础，通过选择不同的度量，可以构造出形状、大小、图形以及他们的相对位置等空间区域关系。</w:t>
      </w:r>
    </w:p>
    <w:p w14:paraId="5040295D" w14:textId="081AB689" w:rsidR="007739DF" w:rsidRDefault="001C7A6D" w:rsidP="007739DF">
      <w:pPr>
        <w:rPr>
          <w:rFonts w:ascii="宋体" w:hAnsi="宋体" w:cs="宋体" w:hint="eastAsia"/>
        </w:rPr>
      </w:pPr>
      <w:r>
        <w:rPr>
          <w:rFonts w:ascii="宋体" w:hAnsi="宋体" w:cs="宋体" w:hint="eastAsia"/>
        </w:rPr>
        <w:t>标量符号此时通常被作为一个点进行几何性质的判断。</w:t>
      </w:r>
    </w:p>
    <w:p w14:paraId="03D95B7F" w14:textId="3EF0D103" w:rsidR="007739DF" w:rsidRDefault="0025465F" w:rsidP="007739DF">
      <w:pPr>
        <w:rPr>
          <w:rFonts w:ascii="宋体" w:hAnsi="宋体" w:cs="宋体" w:hint="eastAsia"/>
        </w:rPr>
      </w:pPr>
      <w:r>
        <w:rPr>
          <w:rFonts w:ascii="宋体" w:hAnsi="宋体" w:cs="宋体" w:hint="eastAsia"/>
        </w:rPr>
        <w:t>常见的几何关系有度量关系、拓扑关系</w:t>
      </w:r>
      <w:r w:rsidR="0093594A">
        <w:rPr>
          <w:rFonts w:ascii="宋体" w:hAnsi="宋体" w:cs="宋体" w:hint="eastAsia"/>
        </w:rPr>
        <w:t>、方位关系</w:t>
      </w:r>
      <w:r>
        <w:rPr>
          <w:rFonts w:ascii="宋体" w:hAnsi="宋体" w:cs="宋体" w:hint="eastAsia"/>
        </w:rPr>
        <w:t>，同时为了将不同属性维度的矢量符号加以区分，这里引入了层次关系。</w:t>
      </w:r>
    </w:p>
    <w:p w14:paraId="30F06179" w14:textId="31F26ACE" w:rsidR="002040AD" w:rsidRDefault="007739DF" w:rsidP="00586CB0">
      <w:pPr>
        <w:pStyle w:val="Heading3"/>
        <w:rPr>
          <w:rFonts w:hint="eastAsia"/>
        </w:rPr>
      </w:pPr>
      <w:r>
        <w:rPr>
          <w:rFonts w:hint="eastAsia"/>
        </w:rPr>
        <w:t xml:space="preserve"> </w:t>
      </w:r>
      <w:r w:rsidR="003A0BE3">
        <w:rPr>
          <w:rFonts w:hint="eastAsia"/>
        </w:rPr>
        <w:t>矢量符号的层次</w:t>
      </w:r>
      <w:r w:rsidR="002040AD">
        <w:rPr>
          <w:rFonts w:hint="eastAsia"/>
        </w:rPr>
        <w:t>关系</w:t>
      </w:r>
    </w:p>
    <w:p w14:paraId="3C68E68B" w14:textId="635D90F1" w:rsidR="0025465F" w:rsidRPr="003D1599" w:rsidRDefault="003D1599" w:rsidP="0025465F">
      <w:pPr>
        <w:rPr>
          <w:rFonts w:ascii="宋体" w:hAnsi="宋体" w:cs="宋体" w:hint="eastAsia"/>
        </w:rPr>
      </w:pPr>
      <w:r>
        <w:rPr>
          <w:rFonts w:hint="eastAsia"/>
        </w:rPr>
        <w:t>在二维</w:t>
      </w:r>
      <w:r w:rsidR="0034069D">
        <w:rPr>
          <w:rFonts w:hint="eastAsia"/>
        </w:rPr>
        <w:t>地图上对于不同属性维度的符号无法加以直观的区分。通过引入层次关系，通过利用集合理论进行建模的方法，将相同属性维度的符号放入到同一个层次集合中进行后续的研究。例如：由行政关系可得，北京、河北、上海等行政区符号属于中国行政划分层级；公园层级中包含了游乐设施、绿地等符号。</w:t>
      </w:r>
    </w:p>
    <w:p w14:paraId="3EB09978" w14:textId="77777777" w:rsidR="00CB7D2C" w:rsidRPr="005314AA" w:rsidRDefault="00CB7D2C" w:rsidP="005314AA">
      <w:pPr>
        <w:ind w:firstLine="0"/>
        <w:rPr>
          <w:rFonts w:ascii="宋体" w:hAnsi="宋体" w:cs="宋体" w:hint="eastAsia"/>
        </w:rPr>
      </w:pPr>
    </w:p>
    <w:p w14:paraId="01659B8E" w14:textId="1EBA0D89" w:rsidR="00A96E8B" w:rsidRDefault="00A86BEC" w:rsidP="00586CB0">
      <w:pPr>
        <w:pStyle w:val="Heading3"/>
        <w:rPr>
          <w:rFonts w:hint="eastAsia"/>
          <w:sz w:val="30"/>
        </w:rPr>
      </w:pPr>
      <w:r>
        <w:rPr>
          <w:rFonts w:hint="eastAsia"/>
          <w:sz w:val="30"/>
        </w:rPr>
        <w:t xml:space="preserve"> </w:t>
      </w:r>
      <w:r w:rsidR="00A96E8B" w:rsidRPr="00EF4311">
        <w:rPr>
          <w:rFonts w:hint="eastAsia"/>
          <w:sz w:val="30"/>
        </w:rPr>
        <w:t>矢量符号的度量关系</w:t>
      </w:r>
    </w:p>
    <w:p w14:paraId="035F894D" w14:textId="1033399B" w:rsidR="001F3E31" w:rsidRDefault="001F3E31" w:rsidP="001F3E31">
      <w:pPr>
        <w:rPr>
          <w:rFonts w:ascii="宋体" w:hAnsi="宋体" w:cs="宋体" w:hint="eastAsia"/>
        </w:rPr>
      </w:pPr>
      <w:r>
        <w:rPr>
          <w:rFonts w:ascii="宋体" w:hAnsi="宋体" w:cs="宋体" w:hint="eastAsia"/>
        </w:rPr>
        <w:t>在数学中，度量空间是一个集合，并且针对这个集合的特点，对元素之间的距离概念加以定义。</w:t>
      </w:r>
    </w:p>
    <w:p w14:paraId="1835B25F" w14:textId="676ACEDA" w:rsidR="001F3E31" w:rsidRDefault="001F3E31" w:rsidP="001F3E31">
      <w:pPr>
        <w:rPr>
          <w:rFonts w:ascii="宋体" w:hAnsi="宋体" w:cs="宋体" w:hint="eastAsia"/>
        </w:rPr>
      </w:pPr>
      <w:r>
        <w:rPr>
          <w:rFonts w:ascii="宋体" w:hAnsi="宋体" w:cs="宋体" w:hint="eastAsia"/>
        </w:rPr>
        <w:t>在</w:t>
      </w:r>
      <w:r w:rsidR="004B7C11">
        <w:rPr>
          <w:rFonts w:ascii="宋体" w:hAnsi="宋体" w:cs="宋体" w:hint="eastAsia"/>
        </w:rPr>
        <w:t>IOS.GIS.Common.Tools SDK中主要使用的度量空间是欧式空间。</w:t>
      </w:r>
    </w:p>
    <w:p w14:paraId="078E6FCB" w14:textId="43521134" w:rsidR="004B7C11" w:rsidRDefault="004B7C11" w:rsidP="001F3E31">
      <w:pPr>
        <w:rPr>
          <w:rFonts w:ascii="宋体" w:hAnsi="宋体" w:cs="宋体" w:hint="eastAsia"/>
        </w:rPr>
      </w:pPr>
      <w:r>
        <w:rPr>
          <w:rFonts w:ascii="宋体" w:hAnsi="宋体" w:cs="宋体" w:hint="eastAsia"/>
        </w:rPr>
        <w:t>主要的度量关系有</w:t>
      </w:r>
    </w:p>
    <w:p w14:paraId="37EB7C6C" w14:textId="166A53AD" w:rsidR="004B7C11" w:rsidRPr="004B7C11" w:rsidRDefault="004B7C11" w:rsidP="004B7C11">
      <w:pPr>
        <w:pStyle w:val="ListParagraph"/>
        <w:numPr>
          <w:ilvl w:val="0"/>
          <w:numId w:val="45"/>
        </w:numPr>
        <w:rPr>
          <w:rFonts w:hint="eastAsia"/>
        </w:rPr>
      </w:pPr>
      <w:r w:rsidRPr="004B7C11">
        <w:rPr>
          <w:rFonts w:hint="eastAsia"/>
        </w:rPr>
        <w:t>空间指标量算</w:t>
      </w:r>
      <w:r>
        <w:br/>
      </w:r>
      <w:r>
        <w:rPr>
          <w:rFonts w:hint="eastAsia"/>
        </w:rPr>
        <w:t>定量量测区域空间指标和地理景观指标间的空间关系是地理信息系统特有的能力。IOS.GIS.Common.Tools SDK支持了主要几何指标的量算：位置、距离、面积、体积、形状、方位等。</w:t>
      </w:r>
    </w:p>
    <w:p w14:paraId="50029B9D" w14:textId="3A215FC4" w:rsidR="007D5B1E" w:rsidRPr="007D5B1E" w:rsidRDefault="004B7C11" w:rsidP="004B7C11">
      <w:pPr>
        <w:pStyle w:val="ListParagraph"/>
        <w:numPr>
          <w:ilvl w:val="0"/>
          <w:numId w:val="45"/>
        </w:numPr>
      </w:pPr>
      <w:r w:rsidRPr="004B7C11">
        <w:rPr>
          <w:rFonts w:hint="eastAsia"/>
        </w:rPr>
        <w:t>地理空间的距离度量</w:t>
      </w:r>
      <w:r>
        <w:br/>
      </w:r>
      <w:r>
        <w:rPr>
          <w:rFonts w:hint="eastAsia"/>
        </w:rPr>
        <w:t>主要有大地测量距离、曼哈顿距离、旅行时间距离等。</w:t>
      </w:r>
    </w:p>
    <w:p w14:paraId="657A099F" w14:textId="402933BF" w:rsidR="007E043F" w:rsidRDefault="00A96E8B" w:rsidP="00586CB0">
      <w:pPr>
        <w:pStyle w:val="Heading3"/>
        <w:rPr>
          <w:rFonts w:hint="eastAsia"/>
        </w:rPr>
      </w:pPr>
      <w:r>
        <w:rPr>
          <w:rFonts w:hint="eastAsia"/>
        </w:rPr>
        <w:t xml:space="preserve"> </w:t>
      </w:r>
      <w:bookmarkStart w:id="306" w:name="_Ref287468133"/>
      <w:r w:rsidR="00A956A0">
        <w:rPr>
          <w:rFonts w:hint="eastAsia"/>
        </w:rPr>
        <w:t>矢量符号</w:t>
      </w:r>
      <w:r w:rsidR="008D7A6A">
        <w:rPr>
          <w:rFonts w:hint="eastAsia"/>
        </w:rPr>
        <w:t>的</w:t>
      </w:r>
      <w:r w:rsidR="007E043F" w:rsidRPr="007E4B3A">
        <w:rPr>
          <w:rFonts w:hint="eastAsia"/>
        </w:rPr>
        <w:t>拓扑</w:t>
      </w:r>
      <w:r w:rsidR="0028713F">
        <w:rPr>
          <w:rFonts w:hint="eastAsia"/>
        </w:rPr>
        <w:t>空间</w:t>
      </w:r>
      <w:r w:rsidR="007E043F" w:rsidRPr="007E4B3A">
        <w:rPr>
          <w:rFonts w:hint="eastAsia"/>
        </w:rPr>
        <w:t>关系</w:t>
      </w:r>
      <w:bookmarkEnd w:id="306"/>
    </w:p>
    <w:p w14:paraId="3C82434D" w14:textId="214E6C76" w:rsidR="00AE7FDE" w:rsidRDefault="0028713F" w:rsidP="00AE7FDE">
      <w:pPr>
        <w:rPr>
          <w:rFonts w:ascii="宋体" w:hAnsi="宋体" w:cs="宋体" w:hint="eastAsia"/>
        </w:rPr>
      </w:pPr>
      <w:r>
        <w:rPr>
          <w:rFonts w:ascii="宋体" w:hAnsi="宋体" w:cs="宋体" w:hint="eastAsia"/>
        </w:rPr>
        <w:t>拓扑空间关系是指拓扑变换下的拓扑不变量，如空间目标的相邻和联通挂席，以及线段流向的关系等。</w:t>
      </w:r>
    </w:p>
    <w:p w14:paraId="58A3B9EA" w14:textId="245C0BA7" w:rsidR="0028713F" w:rsidRDefault="0028713F" w:rsidP="00AE7FDE">
      <w:pPr>
        <w:rPr>
          <w:rFonts w:ascii="宋体" w:hAnsi="宋体" w:cs="宋体" w:hint="eastAsia"/>
        </w:rPr>
      </w:pPr>
      <w:r>
        <w:rPr>
          <w:rFonts w:ascii="宋体" w:hAnsi="宋体" w:cs="宋体" w:hint="eastAsia"/>
        </w:rPr>
        <w:t>拓扑变换是值在原来图形的点与变换了图形的点之间存在着一一对应的关系，并且邻近的点还是邻近的点。由此可得拓扑研究的是几何图形在发生点集不变的形变过程中保持不变的性质。</w:t>
      </w:r>
    </w:p>
    <w:p w14:paraId="7A37D4B7" w14:textId="77BCA59D" w:rsidR="0028713F" w:rsidRDefault="007923DD" w:rsidP="00AE7FDE">
      <w:pPr>
        <w:rPr>
          <w:rFonts w:ascii="宋体" w:hAnsi="宋体" w:cs="宋体" w:hint="eastAsia"/>
        </w:rPr>
      </w:pPr>
      <w:r>
        <w:rPr>
          <w:rFonts w:ascii="宋体" w:hAnsi="宋体" w:cs="宋体" w:hint="eastAsia"/>
        </w:rPr>
        <w:t>若将简单空间符号看作是边界点和内部点的集合，故符号的空间可以分为符号的内部、边界和外部。通过这研究符号间这3个空间的关系，形成了一九交矩阵，定义了任意一个拓扑关系。</w:t>
      </w:r>
    </w:p>
    <w:p w14:paraId="51A362FA" w14:textId="2BDDECA3" w:rsidR="002A48A3" w:rsidRDefault="002A48A3" w:rsidP="00AE7FDE">
      <w:pPr>
        <w:rPr>
          <w:rFonts w:ascii="宋体" w:hAnsi="宋体" w:cs="宋体" w:hint="eastAsia"/>
        </w:rPr>
      </w:pPr>
      <w:r>
        <w:rPr>
          <w:rFonts w:ascii="宋体" w:hAnsi="宋体" w:cs="宋体" w:hint="eastAsia"/>
        </w:rPr>
        <w:t>数学表达如：</w:t>
      </w:r>
    </w:p>
    <w:p w14:paraId="7BCBF231" w14:textId="01269114" w:rsidR="002A48A3" w:rsidRDefault="003C3F38" w:rsidP="00AE7FDE">
      <w:pPr>
        <w:rPr>
          <w:rFonts w:ascii="宋体" w:hAnsi="宋体" w:cs="宋体" w:hint="eastAsia"/>
        </w:rPr>
      </w:pPr>
      <w:r>
        <w:rPr>
          <w:rFonts w:ascii="宋体" w:hAnsi="宋体" w:cs="宋体" w:hint="eastAsia"/>
        </w:rPr>
        <w:t>已知有地理符号A，和地理符号B，则定义A的内部为</w:t>
      </w:r>
      <m:oMath>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oMath>
      <w:r>
        <w:rPr>
          <w:rFonts w:ascii="宋体" w:hAnsi="宋体" w:cs="宋体" w:hint="eastAsia"/>
        </w:rPr>
        <w:t>，边界为</w:t>
      </w:r>
      <m:oMath>
        <m:r>
          <w:rPr>
            <w:rFonts w:ascii="Cambria Math" w:hAnsi="Cambria Math" w:cs="宋体"/>
          </w:rPr>
          <m:t>∂</m:t>
        </m:r>
        <m:r>
          <w:rPr>
            <w:rFonts w:ascii="Cambria Math" w:hAnsi="Cambria Math" w:cs="Cambria Math"/>
          </w:rPr>
          <m:t>A</m:t>
        </m:r>
      </m:oMath>
      <w:r>
        <w:rPr>
          <w:rFonts w:ascii="宋体" w:hAnsi="宋体" w:cs="宋体" w:hint="eastAsia"/>
        </w:rPr>
        <w:t>，外部为</w:t>
      </w:r>
      <m:oMath>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oMath>
      <w:r>
        <w:rPr>
          <w:rFonts w:ascii="宋体" w:hAnsi="宋体" w:cs="宋体" w:hint="eastAsia"/>
        </w:rPr>
        <w:t>，同理可得</w:t>
      </w:r>
      <m:oMath>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oMath>
      <w:r>
        <w:rPr>
          <w:rFonts w:ascii="宋体" w:hAnsi="宋体" w:cs="宋体" w:hint="eastAsia"/>
        </w:rPr>
        <w:t>，</w:t>
      </w:r>
      <m:oMath>
        <m:r>
          <w:rPr>
            <w:rFonts w:ascii="Cambria Math" w:hAnsi="Cambria Math" w:cs="宋体"/>
          </w:rPr>
          <m:t>∂</m:t>
        </m:r>
        <m:r>
          <w:rPr>
            <w:rFonts w:ascii="Cambria Math" w:hAnsi="Cambria Math" w:cs="Cambria Math"/>
          </w:rPr>
          <m:t>B</m:t>
        </m:r>
      </m:oMath>
      <w:r>
        <w:rPr>
          <w:rFonts w:ascii="宋体" w:hAnsi="宋体" w:cs="宋体" w:hint="eastAsia"/>
        </w:rPr>
        <w:t>和</w:t>
      </w:r>
      <m:oMath>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oMath>
      <w:r>
        <w:rPr>
          <w:rFonts w:ascii="宋体" w:hAnsi="宋体" w:cs="宋体" w:hint="eastAsia"/>
        </w:rPr>
        <w:t>。</w:t>
      </w:r>
    </w:p>
    <w:p w14:paraId="123B3193" w14:textId="2029393F" w:rsidR="00A45999" w:rsidRPr="003B7A62" w:rsidRDefault="00A45999" w:rsidP="003B7A62">
      <w:pPr>
        <w:rPr>
          <w:rFonts w:ascii="宋体" w:hAnsi="宋体" w:cs="宋体" w:hint="eastAsia"/>
        </w:rPr>
      </w:pPr>
      <m:oMathPara>
        <m:oMath>
          <m:sSub>
            <m:sSubPr>
              <m:ctrlPr>
                <w:rPr>
                  <w:rFonts w:ascii="Cambria Math" w:hAnsi="Cambria Math" w:cs="Cambria Math"/>
                  <w:i/>
                </w:rPr>
              </m:ctrlPr>
            </m:sSubPr>
            <m:e>
              <m:r>
                <m:rPr>
                  <m:sty m:val="p"/>
                </m:rPr>
                <w:rPr>
                  <w:rFonts w:ascii="Cambria Math" w:hAnsi="Cambria Math" w:cs="Cambria Math"/>
                </w:rPr>
                <m:t>Ι</m:t>
              </m:r>
            </m:e>
            <m:sub>
              <m:r>
                <w:rPr>
                  <w:rFonts w:ascii="Cambria Math" w:hAnsi="Cambria Math" w:cs="宋体"/>
                </w:rPr>
                <m:t>9</m:t>
              </m:r>
            </m:sub>
          </m:sSub>
          <m:d>
            <m:dPr>
              <m:endChr m:val=""/>
              <m:ctrlPr>
                <w:rPr>
                  <w:rFonts w:ascii="Cambria Math" w:hAnsi="Cambria Math" w:cs="Cambria Math"/>
                  <w:i/>
                </w:rPr>
              </m:ctrlPr>
            </m:dPr>
            <m:e>
              <m:r>
                <w:rPr>
                  <w:rFonts w:ascii="Cambria Math" w:hAnsi="Cambria Math" w:cs="Cambria Math"/>
                </w:rPr>
                <m:t>A</m:t>
              </m:r>
            </m:e>
          </m:d>
          <m:r>
            <w:rPr>
              <w:rFonts w:ascii="Cambria Math" w:hAnsi="Cambria Math" w:cs="Cambria Math"/>
            </w:rPr>
            <m:t>,</m:t>
          </m:r>
          <m:d>
            <m:dPr>
              <m:begChr m:val=""/>
              <m:ctrlPr>
                <w:rPr>
                  <w:rFonts w:ascii="Cambria Math" w:hAnsi="Cambria Math" w:cs="Cambria Math"/>
                  <w:i/>
                </w:rPr>
              </m:ctrlPr>
            </m:dPr>
            <m:e>
              <m:r>
                <w:rPr>
                  <w:rFonts w:ascii="Cambria Math" w:hAnsi="Cambria Math" w:cs="Cambria Math"/>
                </w:rPr>
                <m:t>B</m:t>
              </m:r>
            </m:e>
          </m:d>
          <m:r>
            <w:rPr>
              <w:rFonts w:ascii="Cambria Math" w:hAnsi="Cambria Math" w:cs="Cambria Math"/>
            </w:rPr>
            <m:t xml:space="preserve">= </m:t>
          </m:r>
          <m:d>
            <m:dPr>
              <m:begChr m:val="{"/>
              <m:endChr m:val=""/>
              <m:ctrlPr>
                <w:rPr>
                  <w:rFonts w:ascii="Cambria Math" w:hAnsi="Cambria Math" w:cs="Cambria Math"/>
                  <w:i/>
                </w:rPr>
              </m:ctrlPr>
            </m:dPr>
            <m:e>
              <m:d>
                <m:dPr>
                  <m:begChr m:val=""/>
                  <m:endChr m:val="}"/>
                  <m:ctrlPr>
                    <w:rPr>
                      <w:rFonts w:ascii="Cambria Math" w:hAnsi="Cambria Math" w:cs="Cambria Math"/>
                      <w:i/>
                    </w:rPr>
                  </m:ctrlPr>
                </m:dPr>
                <m:e>
                  <m:eqArr>
                    <m:eqArrPr>
                      <m:ctrlPr>
                        <w:rPr>
                          <w:rFonts w:ascii="Cambria Math" w:hAnsi="Cambria Math" w:cs="Cambria Math"/>
                          <w:i/>
                        </w:rPr>
                      </m:ctrlPr>
                    </m:eqArrPr>
                    <m:e>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r>
                        <w:rPr>
                          <w:rFonts w:ascii="Cambria Math" w:hAnsi="Cambria Math" w:cs="宋体"/>
                        </w:rPr>
                        <m:t xml:space="preserve"> </m:t>
                      </m:r>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r>
                        <w:rPr>
                          <w:rFonts w:ascii="Cambria Math" w:hAnsi="Cambria Math" w:cs="宋体"/>
                        </w:rPr>
                        <m:t>⋂∂</m:t>
                      </m:r>
                      <m:r>
                        <w:rPr>
                          <w:rFonts w:ascii="Cambria Math" w:hAnsi="Cambria Math" w:cs="Cambria Math"/>
                        </w:rPr>
                        <m:t>B</m:t>
                      </m:r>
                      <m:r>
                        <w:rPr>
                          <w:rFonts w:ascii="Cambria Math" w:hAnsi="Cambria Math" w:cs="宋体"/>
                        </w:rPr>
                        <m:t xml:space="preserve"> </m:t>
                      </m:r>
                      <m:sSup>
                        <m:sSupPr>
                          <m:ctrlPr>
                            <w:rPr>
                              <w:rFonts w:ascii="Cambria Math" w:hAnsi="Cambria Math" w:cs="宋体"/>
                              <w:i/>
                            </w:rPr>
                          </m:ctrlPr>
                        </m:sSupPr>
                        <m:e>
                          <m:r>
                            <w:rPr>
                              <w:rFonts w:ascii="Cambria Math" w:hAnsi="Cambria Math" w:cs="Cambria Math"/>
                            </w:rPr>
                            <m:t xml:space="preserve"> </m:t>
                          </m:r>
                          <m:r>
                            <w:rPr>
                              <w:rFonts w:ascii="Cambria Math" w:hAnsi="Cambria Math" w:cs="Cambria Math"/>
                            </w:rPr>
                            <m:t>A</m:t>
                          </m:r>
                        </m:e>
                        <m:sup>
                          <m:r>
                            <w:rPr>
                              <w:rFonts w:ascii="Cambria Math" w:hAnsi="Cambria Math" w:cs="宋体"/>
                            </w:rPr>
                            <m:t>o</m:t>
                          </m:r>
                        </m:sup>
                      </m:sSup>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r>
                        <w:rPr>
                          <w:rFonts w:ascii="Cambria Math" w:hAnsi="Cambria Math" w:cs="宋体"/>
                        </w:rPr>
                        <m:t xml:space="preserve"> </m:t>
                      </m:r>
                    </m:e>
                    <m:e>
                      <m:r>
                        <w:rPr>
                          <w:rFonts w:ascii="Cambria Math" w:hAnsi="Cambria Math" w:cs="宋体"/>
                        </w:rPr>
                        <m:t>∂</m:t>
                      </m:r>
                      <m:r>
                        <w:rPr>
                          <w:rFonts w:ascii="Cambria Math" w:hAnsi="Cambria Math" w:cs="Cambria Math"/>
                        </w:rPr>
                        <m:t>A</m:t>
                      </m:r>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r>
                        <w:rPr>
                          <w:rFonts w:ascii="Cambria Math" w:hAnsi="Cambria Math" w:cs="宋体"/>
                        </w:rPr>
                        <m:t xml:space="preserve"> </m:t>
                      </m:r>
                      <m:r>
                        <w:rPr>
                          <w:rFonts w:ascii="Cambria Math" w:hAnsi="Cambria Math" w:cs="宋体"/>
                        </w:rPr>
                        <m:t>∂</m:t>
                      </m:r>
                      <m:r>
                        <w:rPr>
                          <w:rFonts w:ascii="Cambria Math" w:hAnsi="Cambria Math" w:cs="Cambria Math"/>
                        </w:rPr>
                        <m:t>A</m:t>
                      </m:r>
                      <m:r>
                        <w:rPr>
                          <w:rFonts w:ascii="Cambria Math" w:hAnsi="Cambria Math" w:cs="宋体"/>
                        </w:rPr>
                        <m:t>⋂∂</m:t>
                      </m:r>
                      <m:r>
                        <w:rPr>
                          <w:rFonts w:ascii="Cambria Math" w:hAnsi="Cambria Math" w:cs="Cambria Math"/>
                        </w:rPr>
                        <m:t>B</m:t>
                      </m:r>
                      <m:r>
                        <w:rPr>
                          <w:rFonts w:ascii="Cambria Math" w:hAnsi="Cambria Math" w:cs="宋体"/>
                        </w:rPr>
                        <m:t xml:space="preserve"> </m:t>
                      </m:r>
                      <m:r>
                        <w:rPr>
                          <w:rFonts w:ascii="Cambria Math" w:hAnsi="Cambria Math" w:cs="宋体"/>
                        </w:rPr>
                        <m:t xml:space="preserve"> </m:t>
                      </m:r>
                      <m:r>
                        <w:rPr>
                          <w:rFonts w:ascii="Cambria Math" w:hAnsi="Cambria Math" w:cs="宋体"/>
                        </w:rPr>
                        <m:t>∂</m:t>
                      </m:r>
                      <m:r>
                        <w:rPr>
                          <w:rFonts w:ascii="Cambria Math" w:hAnsi="Cambria Math" w:cs="Cambria Math"/>
                        </w:rPr>
                        <m:t>A</m:t>
                      </m:r>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e>
                    <m:e>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sSup>
                        <m:sSupPr>
                          <m:ctrlPr>
                            <w:rPr>
                              <w:rFonts w:ascii="Cambria Math" w:hAnsi="Cambria Math" w:cs="宋体"/>
                              <w:i/>
                            </w:rPr>
                          </m:ctrlPr>
                        </m:sSupPr>
                        <m:e>
                          <m:r>
                            <w:rPr>
                              <w:rFonts w:ascii="Cambria Math" w:hAnsi="Cambria Math" w:cs="宋体"/>
                            </w:rPr>
                            <m:t xml:space="preserve"> </m:t>
                          </m:r>
                          <m:r>
                            <w:rPr>
                              <w:rFonts w:ascii="Cambria Math" w:hAnsi="Cambria Math" w:cs="宋体"/>
                            </w:rPr>
                            <m:t>A</m:t>
                          </m:r>
                        </m:e>
                        <m:sup>
                          <m:r>
                            <w:rPr>
                              <w:rFonts w:ascii="Cambria Math" w:hAnsi="Cambria Math" w:cs="宋体"/>
                            </w:rPr>
                            <m:t>-</m:t>
                          </m:r>
                        </m:sup>
                      </m:sSup>
                      <m:r>
                        <w:rPr>
                          <w:rFonts w:ascii="Cambria Math" w:hAnsi="Cambria Math" w:cs="宋体"/>
                        </w:rPr>
                        <m:t>⋂∂</m:t>
                      </m:r>
                      <m:r>
                        <w:rPr>
                          <w:rFonts w:ascii="Cambria Math" w:hAnsi="Cambria Math" w:cs="Cambria Math"/>
                        </w:rPr>
                        <m:t>B</m:t>
                      </m:r>
                      <m:r>
                        <w:rPr>
                          <w:rFonts w:ascii="Cambria Math" w:hAnsi="Cambria Math" w:cs="宋体"/>
                        </w:rPr>
                        <m:t xml:space="preserve"> </m:t>
                      </m:r>
                      <m:r>
                        <w:rPr>
                          <w:rFonts w:ascii="Cambria Math" w:hAnsi="Cambria Math" w:cs="宋体"/>
                        </w:rPr>
                        <m:t xml:space="preserve"> </m:t>
                      </m:r>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e>
                  </m:eqArr>
                </m:e>
              </m:d>
            </m:e>
          </m:d>
        </m:oMath>
      </m:oMathPara>
    </w:p>
    <w:p w14:paraId="6885D89C" w14:textId="252317CC" w:rsidR="003B7A62" w:rsidRDefault="003B7A62" w:rsidP="003B7A62">
      <w:pPr>
        <w:rPr>
          <w:rFonts w:ascii="宋体" w:hAnsi="宋体" w:cs="宋体" w:hint="eastAsia"/>
        </w:rPr>
      </w:pPr>
      <w:r>
        <w:rPr>
          <w:rFonts w:ascii="宋体" w:hAnsi="宋体" w:cs="宋体" w:hint="eastAsia"/>
        </w:rPr>
        <w:t>从而可以得到</w:t>
      </w:r>
      <w:r w:rsidR="004D6681">
        <w:rPr>
          <w:rFonts w:ascii="宋体" w:hAnsi="宋体" w:cs="宋体" w:hint="eastAsia"/>
        </w:rPr>
        <w:t>拓扑关系的九交模型：</w:t>
      </w:r>
    </w:p>
    <w:p w14:paraId="64BF71A4" w14:textId="77777777" w:rsidR="004D6681" w:rsidRDefault="004D6681" w:rsidP="004D6681">
      <w:pPr>
        <w:keepNext/>
        <w:ind w:firstLine="0"/>
        <w:jc w:val="center"/>
      </w:pPr>
      <w:r>
        <w:rPr>
          <w:rFonts w:ascii="宋体" w:hAnsi="宋体" w:cs="宋体"/>
          <w:noProof/>
          <w:lang w:eastAsia="en-US"/>
        </w:rPr>
        <w:drawing>
          <wp:inline distT="0" distB="0" distL="0" distR="0" wp14:anchorId="34CF2D97" wp14:editId="3EE63F54">
            <wp:extent cx="3782483" cy="2798238"/>
            <wp:effectExtent l="0" t="0" r="254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6946" cy="2801540"/>
                    </a:xfrm>
                    <a:prstGeom prst="rect">
                      <a:avLst/>
                    </a:prstGeom>
                    <a:noFill/>
                    <a:ln>
                      <a:noFill/>
                    </a:ln>
                  </pic:spPr>
                </pic:pic>
              </a:graphicData>
            </a:graphic>
          </wp:inline>
        </w:drawing>
      </w:r>
    </w:p>
    <w:p w14:paraId="22186065" w14:textId="0DB094DB" w:rsidR="004D6681" w:rsidRPr="00367C38" w:rsidRDefault="004D6681" w:rsidP="00367C38">
      <w:pPr>
        <w:pStyle w:val="Caption"/>
      </w:pPr>
      <w:r>
        <w:rPr>
          <w:rFonts w:hint="eastAsia"/>
        </w:rPr>
        <w:t>图</w:t>
      </w:r>
      <w:r>
        <w:rPr>
          <w:rFonts w:hint="eastAsia"/>
        </w:rPr>
        <w:t xml:space="preserve"> </w:t>
      </w:r>
      <w:fldSimple w:instr=" STYLEREF 2 \s ">
        <w:r w:rsidR="00B912AA">
          <w:rPr>
            <w:noProof/>
          </w:rPr>
          <w:t>9.4</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rPr>
          <w:rFonts w:hint="eastAsia"/>
        </w:rPr>
        <w:t xml:space="preserve"> </w:t>
      </w:r>
      <w:r>
        <w:rPr>
          <w:rFonts w:hint="eastAsia"/>
        </w:rPr>
        <w:t>九交模型图</w:t>
      </w:r>
    </w:p>
    <w:p w14:paraId="198AEECE" w14:textId="16CE0193" w:rsidR="00A86BEC" w:rsidRDefault="00A86BEC" w:rsidP="00803763">
      <w:pPr>
        <w:pStyle w:val="Heading3"/>
      </w:pPr>
      <w:r>
        <w:t xml:space="preserve"> </w:t>
      </w:r>
      <w:r>
        <w:rPr>
          <w:rFonts w:ascii="黑体" w:hAnsi="黑体" w:cs="黑体" w:hint="eastAsia"/>
        </w:rPr>
        <w:t>矢量符号的欧式空间</w:t>
      </w:r>
      <w:r w:rsidR="00315CD3">
        <w:rPr>
          <w:rFonts w:hint="eastAsia"/>
        </w:rPr>
        <w:t xml:space="preserve"> </w:t>
      </w:r>
    </w:p>
    <w:p w14:paraId="61643350" w14:textId="1793E31D" w:rsidR="00367C38" w:rsidRDefault="00367C38" w:rsidP="00367C38">
      <w:pPr>
        <w:rPr>
          <w:rFonts w:ascii="宋体" w:hAnsi="宋体" w:cs="宋体" w:hint="eastAsia"/>
        </w:rPr>
      </w:pPr>
      <w:r>
        <w:rPr>
          <w:rFonts w:ascii="宋体" w:hAnsi="宋体" w:cs="宋体" w:hint="eastAsia"/>
        </w:rPr>
        <w:t>通过欧式空间，和向量的运算，可以得到矢量符号的所有空间关系。</w:t>
      </w:r>
    </w:p>
    <w:p w14:paraId="1F7C9419" w14:textId="48B6E17D" w:rsidR="00367C38" w:rsidRDefault="00624B9B" w:rsidP="00367C38">
      <w:pPr>
        <w:rPr>
          <w:rFonts w:ascii="宋体" w:hAnsi="宋体" w:cs="宋体" w:hint="eastAsia"/>
        </w:rPr>
      </w:pPr>
      <w:r>
        <w:rPr>
          <w:rFonts w:ascii="宋体" w:hAnsi="宋体" w:cs="宋体" w:hint="eastAsia"/>
        </w:rPr>
        <w:t>一般情况下，引入实数坐标空间</w:t>
      </w:r>
      <m:oMath>
        <m:sSup>
          <m:sSupPr>
            <m:ctrlPr>
              <w:rPr>
                <w:rFonts w:ascii="Cambria Math" w:hAnsi="Cambria Math" w:cs="宋体"/>
                <w:i/>
              </w:rPr>
            </m:ctrlPr>
          </m:sSupPr>
          <m:e>
            <m:r>
              <w:rPr>
                <w:rFonts w:ascii="Cambria Math" w:hAnsi="Cambria Math" w:cs="Cambria Math"/>
              </w:rPr>
              <m:t>R</m:t>
            </m:r>
          </m:e>
          <m:sup>
            <m:r>
              <w:rPr>
                <w:rFonts w:ascii="Cambria Math" w:hAnsi="Cambria Math" w:cs="宋体"/>
              </w:rPr>
              <m:t>n</m:t>
            </m:r>
          </m:sup>
        </m:sSup>
      </m:oMath>
      <w:r>
        <w:rPr>
          <w:rFonts w:ascii="宋体" w:hAnsi="宋体" w:cs="宋体" w:hint="eastAsia"/>
        </w:rPr>
        <w:t>的</w:t>
      </w:r>
      <w:r w:rsidR="00E93362">
        <w:rPr>
          <w:rFonts w:ascii="宋体" w:hAnsi="宋体" w:cs="宋体" w:hint="eastAsia"/>
        </w:rPr>
        <w:t>标准基：</w:t>
      </w:r>
    </w:p>
    <w:p w14:paraId="2AF54B0F" w14:textId="649059AC" w:rsidR="00E93362" w:rsidRPr="00E93362" w:rsidRDefault="00E93362" w:rsidP="00367C38">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sSub>
                    <m:sSubPr>
                      <m:ctrlPr>
                        <w:rPr>
                          <w:rFonts w:ascii="Cambria Math" w:hAnsi="Cambria Math" w:cs="宋体"/>
                          <w:i/>
                        </w:rPr>
                      </m:ctrlPr>
                    </m:sSubPr>
                    <m:e>
                      <m:r>
                        <w:rPr>
                          <w:rFonts w:ascii="Cambria Math" w:hAnsi="Cambria Math" w:cs="宋体"/>
                        </w:rPr>
                        <m:t>e</m:t>
                      </m:r>
                    </m:e>
                    <m:sub>
                      <m:r>
                        <w:rPr>
                          <w:rFonts w:ascii="Cambria Math" w:hAnsi="Cambria Math" w:cs="宋体"/>
                        </w:rPr>
                        <m:t>1</m:t>
                      </m:r>
                    </m:sub>
                  </m:sSub>
                  <m:r>
                    <w:rPr>
                      <w:rFonts w:ascii="Cambria Math" w:hAnsi="Cambria Math" w:cs="宋体"/>
                    </w:rPr>
                    <m:t>=(1,0,…,0)</m:t>
                  </m:r>
                </m:e>
                <m:e>
                  <m:sSub>
                    <m:sSubPr>
                      <m:ctrlPr>
                        <w:rPr>
                          <w:rFonts w:ascii="Cambria Math" w:hAnsi="Cambria Math" w:cs="宋体"/>
                          <w:i/>
                        </w:rPr>
                      </m:ctrlPr>
                    </m:sSubPr>
                    <m:e>
                      <m:r>
                        <w:rPr>
                          <w:rFonts w:ascii="Cambria Math" w:hAnsi="Cambria Math" w:cs="宋体"/>
                        </w:rPr>
                        <m:t>e</m:t>
                      </m:r>
                    </m:e>
                    <m:sub>
                      <m:r>
                        <w:rPr>
                          <w:rFonts w:ascii="Cambria Math" w:hAnsi="Cambria Math" w:cs="宋体"/>
                        </w:rPr>
                        <m:t>2</m:t>
                      </m:r>
                    </m:sub>
                  </m:sSub>
                  <m:r>
                    <w:rPr>
                      <w:rFonts w:ascii="Cambria Math" w:hAnsi="Cambria Math" w:cs="宋体"/>
                    </w:rPr>
                    <m:t>=(0,1,…,0)</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宋体"/>
                        </w:rPr>
                        <m:t>e</m:t>
                      </m:r>
                    </m:e>
                    <m:sub>
                      <m:r>
                        <w:rPr>
                          <w:rFonts w:ascii="Cambria Math" w:hAnsi="Cambria Math" w:cs="宋体"/>
                        </w:rPr>
                        <m:t>n</m:t>
                      </m:r>
                    </m:sub>
                  </m:sSub>
                  <m:r>
                    <w:rPr>
                      <w:rFonts w:ascii="Cambria Math" w:hAnsi="Cambria Math" w:cs="宋体"/>
                    </w:rPr>
                    <m:t>=(0,0,…,n)</m:t>
                  </m:r>
                </m:e>
              </m:eqArr>
            </m:e>
          </m:d>
        </m:oMath>
      </m:oMathPara>
    </w:p>
    <w:p w14:paraId="5AEC10AF" w14:textId="67513226" w:rsidR="00E93362" w:rsidRDefault="00E93362" w:rsidP="00367C38">
      <w:pPr>
        <w:rPr>
          <w:rFonts w:ascii="宋体" w:hAnsi="宋体" w:cs="宋体" w:hint="eastAsia"/>
        </w:rPr>
      </w:pPr>
      <w:r>
        <w:rPr>
          <w:rFonts w:ascii="宋体" w:hAnsi="宋体" w:cs="宋体" w:hint="eastAsia"/>
        </w:rPr>
        <w:t>可以定义内积为</w:t>
      </w:r>
    </w:p>
    <w:p w14:paraId="30FDC348" w14:textId="33619F26" w:rsidR="00E93362" w:rsidRDefault="00E93362" w:rsidP="00367C38">
      <w:pPr>
        <w:rPr>
          <w:rFonts w:ascii="宋体" w:hAnsi="宋体" w:cs="宋体"/>
        </w:rPr>
      </w:pPr>
      <w:r>
        <w:rPr>
          <w:rFonts w:ascii="宋体" w:hAnsi="宋体" w:cs="宋体" w:hint="eastAsia"/>
        </w:rPr>
        <w:t xml:space="preserve">X = </w:t>
      </w:r>
      <m:oMath>
        <m:nary>
          <m:naryPr>
            <m:chr m:val="∑"/>
            <m:limLoc m:val="undOvr"/>
            <m:ctrlPr>
              <w:rPr>
                <w:rFonts w:ascii="Cambria Math" w:hAnsi="Cambria Math" w:cs="宋体"/>
                <w:i/>
              </w:rPr>
            </m:ctrlPr>
          </m:naryPr>
          <m:sub>
            <m:r>
              <w:rPr>
                <w:rFonts w:ascii="Cambria Math" w:hAnsi="Cambria Math" w:cs="宋体"/>
              </w:rPr>
              <m:t>i=1</m:t>
            </m:r>
          </m:sub>
          <m:sup>
            <m:r>
              <w:rPr>
                <w:rFonts w:ascii="Cambria Math" w:hAnsi="Cambria Math" w:cs="宋体"/>
              </w:rPr>
              <m:t>n</m:t>
            </m:r>
          </m:sup>
          <m:e>
            <m:sSub>
              <m:sSubPr>
                <m:ctrlPr>
                  <w:rPr>
                    <w:rFonts w:ascii="Cambria Math" w:hAnsi="Cambria Math" w:cs="宋体"/>
                    <w:i/>
                  </w:rPr>
                </m:ctrlPr>
              </m:sSubPr>
              <m:e>
                <m:r>
                  <w:rPr>
                    <w:rFonts w:ascii="Cambria Math" w:hAnsi="Cambria Math" w:cs="宋体"/>
                  </w:rPr>
                  <m:t>x</m:t>
                </m:r>
              </m:e>
              <m:sub>
                <m:r>
                  <w:rPr>
                    <w:rFonts w:ascii="Cambria Math" w:hAnsi="Cambria Math" w:cs="宋体"/>
                  </w:rPr>
                  <m:t>i</m:t>
                </m:r>
              </m:sub>
            </m:sSub>
            <m:sSub>
              <m:sSubPr>
                <m:ctrlPr>
                  <w:rPr>
                    <w:rFonts w:ascii="Cambria Math" w:hAnsi="Cambria Math" w:cs="宋体"/>
                    <w:i/>
                  </w:rPr>
                </m:ctrlPr>
              </m:sSubPr>
              <m:e>
                <m:r>
                  <w:rPr>
                    <w:rFonts w:ascii="Cambria Math" w:hAnsi="Cambria Math" w:cs="宋体"/>
                  </w:rPr>
                  <m:t>e</m:t>
                </m:r>
              </m:e>
              <m:sub>
                <m:r>
                  <w:rPr>
                    <w:rFonts w:ascii="Cambria Math" w:hAnsi="Cambria Math" w:cs="宋体"/>
                  </w:rPr>
                  <m:t>i</m:t>
                </m:r>
              </m:sub>
            </m:sSub>
          </m:e>
        </m:nary>
      </m:oMath>
    </w:p>
    <w:p w14:paraId="3C8A3D8F" w14:textId="42477C54" w:rsidR="00E93362" w:rsidRDefault="00E93362" w:rsidP="00367C38">
      <w:pPr>
        <w:rPr>
          <w:rFonts w:ascii="宋体" w:hAnsi="宋体" w:cs="宋体" w:hint="eastAsia"/>
        </w:rPr>
      </w:pPr>
      <w:r>
        <w:rPr>
          <w:rFonts w:ascii="宋体" w:hAnsi="宋体" w:cs="宋体" w:hint="eastAsia"/>
        </w:rPr>
        <w:t>在</w:t>
      </w:r>
      <w:r>
        <w:rPr>
          <w:rFonts w:hint="eastAsia"/>
        </w:rPr>
        <w:t>IOS.GIS.Common.Tools SDK</w:t>
      </w:r>
      <w:r>
        <w:rPr>
          <w:rFonts w:ascii="宋体" w:hAnsi="宋体" w:cs="宋体" w:hint="eastAsia"/>
        </w:rPr>
        <w:t>中研究的是二维空间</w:t>
      </w:r>
    </w:p>
    <w:p w14:paraId="4B7986EB" w14:textId="0A05B16A" w:rsidR="00E93362" w:rsidRDefault="00E93362" w:rsidP="00367C38">
      <w:pPr>
        <w:rPr>
          <w:rFonts w:ascii="宋体" w:hAnsi="宋体" w:cs="宋体"/>
        </w:rPr>
      </w:pPr>
      <w:r>
        <w:rPr>
          <w:rFonts w:ascii="宋体" w:hAnsi="宋体" w:cs="宋体" w:hint="eastAsia"/>
        </w:rPr>
        <w:t>因此X=</w:t>
      </w:r>
      <m:oMath>
        <m:r>
          <w:rPr>
            <w:rFonts w:ascii="Cambria Math" w:hAnsi="Cambria Math" w:cs="宋体"/>
          </w:rPr>
          <m:t>x</m:t>
        </m:r>
        <m:sSub>
          <m:sSubPr>
            <m:ctrlPr>
              <w:rPr>
                <w:rFonts w:ascii="Cambria Math" w:hAnsi="Cambria Math" w:cs="宋体"/>
                <w:i/>
              </w:rPr>
            </m:ctrlPr>
          </m:sSubPr>
          <m:e>
            <m:r>
              <w:rPr>
                <w:rFonts w:ascii="Cambria Math" w:hAnsi="Cambria Math" w:cs="宋体"/>
              </w:rPr>
              <m:t>e</m:t>
            </m:r>
          </m:e>
          <m:sub>
            <m:r>
              <w:rPr>
                <w:rFonts w:ascii="Cambria Math" w:hAnsi="Cambria Math" w:cs="宋体"/>
              </w:rPr>
              <m:t>1</m:t>
            </m:r>
          </m:sub>
        </m:sSub>
      </m:oMath>
      <w:r>
        <w:rPr>
          <w:rFonts w:ascii="宋体" w:hAnsi="宋体" w:cs="宋体"/>
        </w:rPr>
        <w:t>+</w:t>
      </w:r>
      <m:oMath>
        <m:r>
          <w:rPr>
            <w:rFonts w:ascii="Cambria Math" w:hAnsi="Cambria Math" w:cs="宋体"/>
          </w:rPr>
          <m:t>y</m:t>
        </m:r>
        <m:sSub>
          <m:sSubPr>
            <m:ctrlPr>
              <w:rPr>
                <w:rFonts w:ascii="Cambria Math" w:hAnsi="Cambria Math" w:cs="宋体"/>
                <w:i/>
              </w:rPr>
            </m:ctrlPr>
          </m:sSubPr>
          <m:e>
            <m:r>
              <w:rPr>
                <w:rFonts w:ascii="Cambria Math" w:hAnsi="Cambria Math" w:cs="宋体"/>
              </w:rPr>
              <m:t>e</m:t>
            </m:r>
          </m:e>
          <m:sub>
            <m:r>
              <w:rPr>
                <w:rFonts w:ascii="Cambria Math" w:hAnsi="Cambria Math" w:cs="宋体"/>
              </w:rPr>
              <m:t>2</m:t>
            </m:r>
          </m:sub>
        </m:sSub>
      </m:oMath>
    </w:p>
    <w:p w14:paraId="2A578A5D" w14:textId="7B63DB83" w:rsidR="00B22783" w:rsidRDefault="00001080" w:rsidP="00001080">
      <w:pPr>
        <w:rPr>
          <w:rFonts w:ascii="宋体" w:hAnsi="宋体" w:cs="宋体" w:hint="eastAsia"/>
        </w:rPr>
      </w:pPr>
      <w:r>
        <w:rPr>
          <w:rFonts w:ascii="宋体" w:hAnsi="宋体" w:cs="宋体"/>
        </w:rPr>
        <w:br w:type="page"/>
      </w:r>
    </w:p>
    <w:p w14:paraId="2D044AB7" w14:textId="5F367C50" w:rsidR="00480355" w:rsidRDefault="00164D84" w:rsidP="00164D84">
      <w:pPr>
        <w:pStyle w:val="Heading4"/>
        <w:rPr>
          <w:rStyle w:val="Strong"/>
          <w:rFonts w:hint="eastAsia"/>
        </w:rPr>
      </w:pPr>
      <w:r>
        <w:rPr>
          <w:rStyle w:val="Strong"/>
          <w:rFonts w:hint="eastAsia"/>
        </w:rPr>
        <w:t xml:space="preserve"> </w:t>
      </w:r>
      <w:r w:rsidR="00B22783" w:rsidRPr="00B22783">
        <w:rPr>
          <w:rStyle w:val="Strong"/>
          <w:rFonts w:hint="eastAsia"/>
        </w:rPr>
        <w:t>空间</w:t>
      </w:r>
      <w:r w:rsidR="00425538">
        <w:rPr>
          <w:rStyle w:val="Strong"/>
          <w:rFonts w:hint="eastAsia"/>
        </w:rPr>
        <w:t>关系的</w:t>
      </w:r>
      <w:r w:rsidR="00425538">
        <w:rPr>
          <w:rStyle w:val="Strong"/>
          <w:rFonts w:ascii="宋体" w:hAnsi="宋体" w:cs="宋体" w:hint="eastAsia"/>
        </w:rPr>
        <w:t>向</w:t>
      </w:r>
      <w:r w:rsidR="00B22783" w:rsidRPr="00B22783">
        <w:rPr>
          <w:rStyle w:val="Strong"/>
          <w:rFonts w:hint="eastAsia"/>
        </w:rPr>
        <w:t>量算法</w:t>
      </w:r>
    </w:p>
    <w:p w14:paraId="2F5ACBFB" w14:textId="34D9E3FB" w:rsidR="00B32290" w:rsidRDefault="00B32290" w:rsidP="00B32290">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_Ref287468133 \w \h </w:instrText>
      </w:r>
      <w:r>
        <w:rPr>
          <w:rFonts w:ascii="宋体" w:hAnsi="宋体" w:cs="宋体"/>
        </w:rPr>
      </w:r>
      <w:r>
        <w:rPr>
          <w:rFonts w:ascii="宋体" w:hAnsi="宋体" w:cs="宋体"/>
        </w:rPr>
        <w:fldChar w:fldCharType="separate"/>
      </w:r>
      <w:r>
        <w:rPr>
          <w:rFonts w:ascii="宋体" w:hAnsi="宋体" w:cs="宋体"/>
        </w:rPr>
        <w:t>9.4.3</w:t>
      </w:r>
      <w:r>
        <w:rPr>
          <w:rFonts w:ascii="宋体" w:hAnsi="宋体" w:cs="宋体"/>
        </w:rPr>
        <w:fldChar w:fldCharType="end"/>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矢量符号的</w:t>
      </w:r>
      <w:r w:rsidRPr="007E4B3A">
        <w:rPr>
          <w:rFonts w:hint="eastAsia"/>
        </w:rPr>
        <w:t>拓扑</w:t>
      </w:r>
      <w:r>
        <w:rPr>
          <w:rFonts w:hint="eastAsia"/>
        </w:rPr>
        <w:t>空间</w:t>
      </w:r>
      <w:r w:rsidRPr="007E4B3A">
        <w:rPr>
          <w:rFonts w:hint="eastAsia"/>
        </w:rPr>
        <w:t>关系</w:t>
      </w:r>
      <w:r>
        <w:rPr>
          <w:rFonts w:ascii="宋体" w:hAnsi="宋体" w:cs="宋体"/>
        </w:rPr>
        <w:fldChar w:fldCharType="end"/>
      </w:r>
      <w:r w:rsidR="000820C4">
        <w:rPr>
          <w:rFonts w:ascii="宋体" w:hAnsi="宋体" w:cs="宋体" w:hint="eastAsia"/>
        </w:rPr>
        <w:t>所述，符号间的拓扑关系可以通过判定符号的相交情况后，利用九交矩阵求得。</w:t>
      </w:r>
    </w:p>
    <w:p w14:paraId="101BC7E3" w14:textId="77777777" w:rsidR="00345F2C" w:rsidRDefault="003E03A2" w:rsidP="00B32290">
      <w:pPr>
        <w:rPr>
          <w:rFonts w:ascii="宋体" w:hAnsi="宋体" w:cs="宋体" w:hint="eastAsia"/>
        </w:rPr>
      </w:pPr>
      <w:r>
        <w:rPr>
          <w:rFonts w:ascii="宋体" w:hAnsi="宋体" w:cs="宋体" w:hint="eastAsia"/>
        </w:rPr>
        <w:t>符号间的相交情况，指的是几何体、面、线段、点4种符号间两两相交的关系</w:t>
      </w:r>
      <w:r w:rsidR="00345F2C">
        <w:rPr>
          <w:rFonts w:ascii="宋体" w:hAnsi="宋体" w:cs="宋体" w:hint="eastAsia"/>
        </w:rPr>
        <w:t>。这些关系可以通过面面关系、线面关系、点线关系、点面关系求得。</w:t>
      </w:r>
    </w:p>
    <w:p w14:paraId="4177410A" w14:textId="14CFFCB9" w:rsidR="00345F2C" w:rsidRPr="004C676D" w:rsidRDefault="003E03A2" w:rsidP="004C676D">
      <w:pPr>
        <w:pStyle w:val="ListParagraph"/>
        <w:numPr>
          <w:ilvl w:val="0"/>
          <w:numId w:val="46"/>
        </w:numPr>
        <w:rPr>
          <w:rFonts w:hint="eastAsia"/>
        </w:rPr>
      </w:pPr>
      <w:r w:rsidRPr="004C676D">
        <w:rPr>
          <w:rFonts w:hint="eastAsia"/>
        </w:rPr>
        <w:t>面面关系</w:t>
      </w:r>
      <w:r w:rsidR="00345F2C" w:rsidRPr="004C676D">
        <w:rPr>
          <w:rFonts w:hint="eastAsia"/>
        </w:rPr>
        <w:t>：</w:t>
      </w:r>
      <w:r w:rsidRPr="004C676D">
        <w:rPr>
          <w:rFonts w:hint="eastAsia"/>
        </w:rPr>
        <w:t>可以退化为线面关系，</w:t>
      </w:r>
    </w:p>
    <w:p w14:paraId="31F97663" w14:textId="5E4B0D0B" w:rsidR="000820C4" w:rsidRDefault="003E03A2" w:rsidP="004C676D">
      <w:pPr>
        <w:pStyle w:val="ListParagraph"/>
        <w:numPr>
          <w:ilvl w:val="0"/>
          <w:numId w:val="46"/>
        </w:numPr>
        <w:rPr>
          <w:rFonts w:hint="eastAsia"/>
        </w:rPr>
      </w:pPr>
      <w:r w:rsidRPr="004C676D">
        <w:rPr>
          <w:rFonts w:hint="eastAsia"/>
        </w:rPr>
        <w:t>线面关系</w:t>
      </w:r>
      <w:r w:rsidR="00345F2C" w:rsidRPr="004C676D">
        <w:rPr>
          <w:rFonts w:hint="eastAsia"/>
        </w:rPr>
        <w:t>：</w:t>
      </w:r>
      <w:r w:rsidRPr="004C676D">
        <w:rPr>
          <w:rFonts w:hint="eastAsia"/>
        </w:rPr>
        <w:t>通过逐一将线的每个片段与多边形判断，诺所有线段都不在多边形内，则线在面外；若只要存在一点在多边形内及一点在多边形外，则线与多边形相交</w:t>
      </w:r>
      <w:r w:rsidR="00345F2C" w:rsidRPr="004C676D">
        <w:rPr>
          <w:rFonts w:hint="eastAsia"/>
        </w:rPr>
        <w:t>；若</w:t>
      </w:r>
      <w:r w:rsidR="004C676D" w:rsidRPr="004C676D">
        <w:rPr>
          <w:rFonts w:hint="eastAsia"/>
        </w:rPr>
        <w:t>所有片段都在多边形内，则现在</w:t>
      </w:r>
      <w:r w:rsidR="004C676D">
        <w:rPr>
          <w:rFonts w:hint="eastAsia"/>
        </w:rPr>
        <w:t>多边形内。线段与多边形的关系可以拆解为线线关系</w:t>
      </w:r>
      <w:r w:rsidR="004C676D" w:rsidRPr="004C676D">
        <w:rPr>
          <w:rFonts w:hint="eastAsia"/>
        </w:rPr>
        <w:t>判定。</w:t>
      </w:r>
    </w:p>
    <w:p w14:paraId="7E17B490" w14:textId="09E93B98" w:rsidR="004C676D" w:rsidRDefault="00403C63" w:rsidP="004C676D">
      <w:pPr>
        <w:pStyle w:val="ListParagraph"/>
        <w:numPr>
          <w:ilvl w:val="0"/>
          <w:numId w:val="46"/>
        </w:numPr>
        <w:rPr>
          <w:rFonts w:hint="eastAsia"/>
        </w:rPr>
      </w:pPr>
      <w:r>
        <w:rPr>
          <w:rFonts w:hint="eastAsia"/>
        </w:rPr>
        <w:t>线线关系：通过</w:t>
      </w:r>
      <w:r w:rsidR="00B51C2A">
        <w:rPr>
          <w:rFonts w:hint="eastAsia"/>
        </w:rPr>
        <w:t>跨立实验</w:t>
      </w:r>
      <w:r>
        <w:rPr>
          <w:rFonts w:hint="eastAsia"/>
        </w:rPr>
        <w:t>进行判断</w:t>
      </w:r>
    </w:p>
    <w:p w14:paraId="66F2F90A" w14:textId="543090C2" w:rsidR="00403C63" w:rsidRDefault="00403C63" w:rsidP="004C676D">
      <w:pPr>
        <w:pStyle w:val="ListParagraph"/>
        <w:numPr>
          <w:ilvl w:val="0"/>
          <w:numId w:val="46"/>
        </w:numPr>
        <w:rPr>
          <w:rFonts w:hint="eastAsia"/>
        </w:rPr>
      </w:pPr>
      <w:r>
        <w:rPr>
          <w:rFonts w:hint="eastAsia"/>
        </w:rPr>
        <w:t>点面关系：通过射线法判断。</w:t>
      </w:r>
    </w:p>
    <w:p w14:paraId="770301D3" w14:textId="161C00CF" w:rsidR="00B8405D" w:rsidRPr="00B8405D" w:rsidRDefault="00403C63" w:rsidP="00B8405D">
      <w:pPr>
        <w:pStyle w:val="Heading4"/>
        <w:rPr>
          <w:rFonts w:hint="eastAsia"/>
          <w:b/>
          <w:bCs w:val="0"/>
        </w:rPr>
      </w:pPr>
      <w:r>
        <w:rPr>
          <w:rStyle w:val="Strong"/>
          <w:rFonts w:hint="eastAsia"/>
        </w:rPr>
        <w:t xml:space="preserve"> </w:t>
      </w:r>
      <w:r w:rsidRPr="00403C63">
        <w:rPr>
          <w:rStyle w:val="Strong"/>
          <w:rFonts w:hint="eastAsia"/>
        </w:rPr>
        <w:t>线线关系</w:t>
      </w:r>
    </w:p>
    <w:p w14:paraId="4B57BD0F" w14:textId="2AB3C2C7" w:rsidR="00B8405D" w:rsidRPr="00B8405D" w:rsidRDefault="00B8405D" w:rsidP="00B8405D">
      <w:pPr>
        <w:pStyle w:val="ListParagraph"/>
        <w:numPr>
          <w:ilvl w:val="0"/>
          <w:numId w:val="48"/>
        </w:numPr>
        <w:rPr>
          <w:rFonts w:hint="eastAsia"/>
        </w:rPr>
      </w:pPr>
      <w:r w:rsidRPr="00B8405D">
        <w:rPr>
          <w:rFonts w:hint="eastAsia"/>
        </w:rPr>
        <w:t>快速排斥</w:t>
      </w:r>
      <w:r w:rsidRPr="00B8405D">
        <w:rPr>
          <w:rFonts w:ascii="Xingkai SC Light" w:hAnsi="Xingkai SC Light" w:cs="Xingkai SC Light"/>
        </w:rPr>
        <w:t>实验</w:t>
      </w:r>
    </w:p>
    <w:p w14:paraId="5F003FC1" w14:textId="77777777" w:rsidR="00B8405D" w:rsidRPr="00B8405D" w:rsidRDefault="00B8405D" w:rsidP="00B8405D">
      <w:pPr>
        <w:rPr>
          <w:rFonts w:hint="eastAsia"/>
        </w:rPr>
      </w:pPr>
    </w:p>
    <w:p w14:paraId="15AC32A3" w14:textId="77777777" w:rsidR="00B8405D" w:rsidRDefault="00B8405D" w:rsidP="00B8405D">
      <w:pPr>
        <w:pStyle w:val="ListParagraph"/>
        <w:numPr>
          <w:ilvl w:val="0"/>
          <w:numId w:val="48"/>
        </w:numPr>
        <w:rPr>
          <w:rFonts w:hint="eastAsia"/>
        </w:rPr>
      </w:pPr>
      <w:r w:rsidRPr="00B8405D">
        <w:rPr>
          <w:rFonts w:hint="eastAsia"/>
        </w:rPr>
        <w:t>跨立实验</w:t>
      </w:r>
    </w:p>
    <w:p w14:paraId="30D8C042" w14:textId="77777777" w:rsidR="00B8405D" w:rsidRDefault="005E06DA" w:rsidP="00B8405D">
      <w:pPr>
        <w:rPr>
          <w:rFonts w:ascii="宋体" w:hAnsi="宋体" w:hint="eastAsia"/>
        </w:rPr>
      </w:pPr>
      <w:r w:rsidRPr="00B8405D">
        <w:rPr>
          <w:rFonts w:ascii="宋体" w:hAnsi="宋体" w:hint="eastAsia"/>
        </w:rPr>
        <w:t>设</w:t>
      </w:r>
      <w:r w:rsidR="00A215B8" w:rsidRPr="00B8405D">
        <w:rPr>
          <w:rFonts w:ascii="宋体" w:hAnsi="宋体" w:hint="eastAsia"/>
        </w:rPr>
        <w:t>二维空间内有点</w:t>
      </w:r>
      <m:oMath>
        <m:sSub>
          <m:sSubPr>
            <m:ctrlPr>
              <w:rPr>
                <w:rFonts w:ascii="Cambria Math" w:hAnsi="Cambria Math"/>
                <w:i/>
              </w:rPr>
            </m:ctrlPr>
          </m:sSubPr>
          <m:e>
            <m:r>
              <w:rPr>
                <w:rFonts w:ascii="Cambria Math" w:hAnsi="Cambria Math" w:cs="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cs="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cs="Cambria Math"/>
                  </w:rPr>
                  <m:t>y</m:t>
                </m:r>
              </m:e>
              <m:sub>
                <m:r>
                  <w:rPr>
                    <w:rFonts w:ascii="Cambria Math" w:hAnsi="Cambria Math"/>
                  </w:rPr>
                  <m:t>1</m:t>
                </m:r>
              </m:sub>
            </m:sSub>
          </m:e>
        </m:d>
      </m:oMath>
      <w:r w:rsidR="00A215B8" w:rsidRPr="00B8405D">
        <w:rPr>
          <w:rFonts w:ascii="宋体" w:hAnsi="宋体"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00A215B8" w:rsidRPr="00B8405D">
        <w:rPr>
          <w:rFonts w:ascii="宋体" w:hAnsi="宋体"/>
        </w:rPr>
        <w:t>,</w:t>
      </w:r>
      <m:oMath>
        <m:r>
          <w:rPr>
            <w:rFonts w:ascii="Cambria Math" w:hAnsi="Cambria Math"/>
          </w:rPr>
          <m:t xml:space="preserve"> </m:t>
        </m:r>
        <m:sSub>
          <m:sSubPr>
            <m:ctrlPr>
              <w:rPr>
                <w:rFonts w:ascii="Cambria Math" w:hAnsi="Cambria Math"/>
                <w:i/>
              </w:rPr>
            </m:ctrlPr>
          </m:sSubPr>
          <m:e>
            <m:r>
              <w:rPr>
                <w:rFonts w:ascii="Cambria Math" w:hAnsi="Cambria Math" w:cs="Cambria Math"/>
              </w:rPr>
              <m:t>Q</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sidR="00A215B8" w:rsidRPr="00B8405D">
        <w:rPr>
          <w:rFonts w:ascii="宋体" w:hAnsi="宋体" w:hint="eastAsia"/>
        </w:rPr>
        <w:t>，</w:t>
      </w:r>
      <m:oMath>
        <m:sSub>
          <m:sSubPr>
            <m:ctrlPr>
              <w:rPr>
                <w:rFonts w:ascii="Cambria Math" w:hAnsi="Cambria Math"/>
                <w:i/>
              </w:rPr>
            </m:ctrlPr>
          </m:sSubPr>
          <m:e>
            <m:r>
              <w:rPr>
                <w:rFonts w:ascii="Cambria Math" w:hAnsi="Cambria Math" w:hint="eastAsia"/>
              </w:rPr>
              <m:t>Q</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e>
        </m:d>
      </m:oMath>
      <w:r w:rsidR="00A215B8" w:rsidRPr="00B8405D">
        <w:rPr>
          <w:rFonts w:ascii="宋体" w:hAnsi="宋体" w:hint="eastAsia"/>
        </w:rPr>
        <w:t>以及线段</w:t>
      </w:r>
      <m:oMath>
        <m:sSub>
          <m:sSubPr>
            <m:ctrlPr>
              <w:rPr>
                <w:rFonts w:ascii="Cambria Math" w:hAnsi="Cambria Math"/>
                <w:i/>
              </w:rPr>
            </m:ctrlPr>
          </m:sSubPr>
          <m:e>
            <m:r>
              <w:rPr>
                <w:rFonts w:ascii="Cambria Math" w:hAnsi="Cambria Math" w:hint="eastAsia"/>
              </w:rPr>
              <m:t>Q</m:t>
            </m:r>
          </m:e>
          <m:sub>
            <m:r>
              <w:rPr>
                <w:rFonts w:ascii="Cambria Math" w:hAnsi="Cambria Math"/>
              </w:rPr>
              <m:t>1</m:t>
            </m:r>
          </m:sub>
        </m:sSub>
        <m:sSub>
          <m:sSubPr>
            <m:ctrlPr>
              <w:rPr>
                <w:rFonts w:ascii="Cambria Math" w:hAnsi="Cambria Math"/>
                <w:i/>
              </w:rPr>
            </m:ctrlPr>
          </m:sSubPr>
          <m:e>
            <m:r>
              <w:rPr>
                <w:rFonts w:ascii="Cambria Math" w:hAnsi="Cambria Math" w:hint="eastAsia"/>
              </w:rPr>
              <m:t>Q</m:t>
            </m:r>
          </m:e>
          <m:sub>
            <m:r>
              <w:rPr>
                <w:rFonts w:ascii="Cambria Math" w:hAnsi="Cambria Math"/>
              </w:rPr>
              <m:t>2</m:t>
            </m:r>
          </m:sub>
        </m:sSub>
      </m:oMath>
      <w:r w:rsidR="00A215B8" w:rsidRPr="00B8405D">
        <w:rPr>
          <w:rFonts w:ascii="宋体" w:hAnsi="宋体" w:hint="eastAsia"/>
        </w:rPr>
        <w:t>和线段</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B912AA" w:rsidRPr="00B8405D">
        <w:rPr>
          <w:rFonts w:ascii="宋体" w:hAnsi="宋体" w:hint="eastAsia"/>
        </w:rPr>
        <w:t>。</w:t>
      </w:r>
    </w:p>
    <w:p w14:paraId="64C25405" w14:textId="7CFEAA2F" w:rsidR="001B3C55" w:rsidRPr="001B3C55" w:rsidRDefault="001B3C55" w:rsidP="001B3C55">
      <w:pPr>
        <w:widowControl/>
        <w:ind w:firstLine="0"/>
        <w:contextualSpacing w:val="0"/>
        <w:rPr>
          <w:rFonts w:ascii="Cambria Math" w:hAnsi="Cambria Math"/>
          <w:i/>
        </w:rPr>
      </w:pPr>
      <w:r w:rsidRPr="001B3C55">
        <w:rPr>
          <w:rFonts w:ascii="Cambria Math" w:hAnsi="Cambria Math"/>
          <w:i/>
        </w:rPr>
        <w:t>则矢量</w:t>
      </w:r>
      <w:r w:rsidRPr="001B3C55">
        <w:rPr>
          <w:rFonts w:ascii="Cambria Math" w:hAnsi="Cambria Math"/>
          <w:i/>
        </w:rPr>
        <w:t>(</w:t>
      </w:r>
      <w:r w:rsidRPr="002720A1">
        <w:rPr>
          <w:rFonts w:ascii="宋体" w:hAnsi="宋体" w:cs="宋体"/>
        </w:rPr>
        <w:t>P1 - Q1</w:t>
      </w:r>
      <w:r w:rsidRPr="001B3C55">
        <w:rPr>
          <w:rFonts w:ascii="Cambria Math" w:hAnsi="Cambria Math"/>
          <w:i/>
        </w:rPr>
        <w:t xml:space="preserve">) </w:t>
      </w:r>
      <w:r w:rsidRPr="001B3C55">
        <w:rPr>
          <w:rFonts w:ascii="Cambria Math" w:hAnsi="Cambria Math"/>
          <w:i/>
        </w:rPr>
        <w:t>和</w:t>
      </w:r>
      <w:r w:rsidRPr="001B3C55">
        <w:rPr>
          <w:rFonts w:ascii="Cambria Math" w:hAnsi="Cambria Math"/>
          <w:i/>
        </w:rPr>
        <w:t>(</w:t>
      </w:r>
      <w:r w:rsidRPr="002720A1">
        <w:rPr>
          <w:rFonts w:ascii="宋体" w:hAnsi="宋体" w:cs="宋体"/>
        </w:rPr>
        <w:t>P2 - Q1</w:t>
      </w:r>
      <w:r w:rsidRPr="001B3C55">
        <w:rPr>
          <w:rFonts w:ascii="Cambria Math" w:hAnsi="Cambria Math"/>
          <w:i/>
        </w:rPr>
        <w:t>)</w:t>
      </w:r>
      <w:r w:rsidRPr="001B3C55">
        <w:rPr>
          <w:rFonts w:ascii="Cambria Math" w:hAnsi="Cambria Math"/>
          <w:i/>
        </w:rPr>
        <w:t>位于矢量</w:t>
      </w:r>
      <w:r w:rsidRPr="001B3C55">
        <w:rPr>
          <w:rFonts w:ascii="Cambria Math" w:hAnsi="Cambria Math"/>
          <w:i/>
        </w:rPr>
        <w:t>(</w:t>
      </w:r>
      <w:r w:rsidRPr="002720A1">
        <w:rPr>
          <w:rFonts w:ascii="宋体" w:hAnsi="宋体" w:cs="宋体"/>
        </w:rPr>
        <w:t>Q2 - Q1</w:t>
      </w:r>
      <w:bookmarkStart w:id="307" w:name="_GoBack"/>
      <w:bookmarkEnd w:id="307"/>
      <w:r w:rsidRPr="001B3C55">
        <w:rPr>
          <w:rFonts w:ascii="Cambria Math" w:hAnsi="Cambria Math"/>
          <w:i/>
        </w:rPr>
        <w:t>)</w:t>
      </w:r>
      <w:r w:rsidRPr="001B3C55">
        <w:rPr>
          <w:rFonts w:ascii="Cambria Math" w:hAnsi="Cambria Math"/>
          <w:i/>
        </w:rPr>
        <w:t>的两侧</w:t>
      </w:r>
    </w:p>
    <w:p w14:paraId="56DA88C8" w14:textId="77777777" w:rsidR="001B3C55" w:rsidRDefault="001B3C55" w:rsidP="00B8405D">
      <w:pPr>
        <w:rPr>
          <w:rFonts w:ascii="宋体" w:hAnsi="宋体" w:hint="eastAsia"/>
        </w:rPr>
      </w:pPr>
    </w:p>
    <w:p w14:paraId="7AB511AE" w14:textId="44775E3B" w:rsidR="00B8405D" w:rsidRDefault="00001080" w:rsidP="00B8405D">
      <w:pPr>
        <w:rPr>
          <w:rFonts w:ascii="宋体" w:hAnsi="宋体" w:hint="eastAsia"/>
        </w:rPr>
      </w:pPr>
      <w:r w:rsidRPr="00001080">
        <w:rPr>
          <w:rFonts w:ascii="宋体" w:hAnsi="宋体" w:cs="宋体" w:hint="eastAsia"/>
        </w:rPr>
        <w:t xml:space="preserve">若 P1P2 跨立 Q1Q2，则 P1,P2 分别在 Q1Q2 所在直线的两端，则有 </w:t>
      </w:r>
      <w:r w:rsidR="002720A1" w:rsidRPr="002720A1">
        <w:rPr>
          <w:rFonts w:ascii="宋体" w:hAnsi="宋体" w:cs="宋体"/>
        </w:rPr>
        <w:t>( P1 - Q1 ) × ( Q2 - Q1 ) * ( P2 - Q1 ) × ( Q2 - Q1 )</w:t>
      </w:r>
      <w:r w:rsidRPr="00001080">
        <w:rPr>
          <w:rFonts w:ascii="宋体" w:hAnsi="宋体" w:cs="宋体" w:hint="eastAsia"/>
        </w:rPr>
        <w:t>&gt; 0，当 (P1 - Q1)*(Q2 - Q1) = 0 时，说明 (P1 - Q1) 与 (Q2 - Q1) 共线，但由于已经经过快速排斥试验，所以 Q1 必为 P1P2 与 Q1Q2 的交点，依然满足线段相交的条件，则跨立试验可改为：</w:t>
      </w:r>
    </w:p>
    <w:p w14:paraId="3D71FCED" w14:textId="0F744BE1" w:rsidR="00154D43" w:rsidRDefault="00001080" w:rsidP="00B8405D">
      <w:pPr>
        <w:rPr>
          <w:rFonts w:ascii="宋体" w:hAnsi="宋体" w:cs="宋体" w:hint="eastAsia"/>
        </w:rPr>
      </w:pPr>
      <w:r w:rsidRPr="00001080">
        <w:rPr>
          <w:rFonts w:ascii="宋体" w:hAnsi="宋体" w:cs="宋体" w:hint="eastAsia"/>
        </w:rPr>
        <w:t>当 (P1 - Q1)*(Q2 - Q1) * (Q2 - Q1)*(P2 - Q1) &gt;= 0，则 P1P2 跨立 Q1Q2，当 Q1Q2 也跨立 P1P2 的时候，则 P1P2 相交</w:t>
      </w:r>
    </w:p>
    <w:p w14:paraId="450C861E" w14:textId="06094847" w:rsidR="00B8405D" w:rsidRPr="00B8405D" w:rsidRDefault="00B8405D" w:rsidP="00B8405D">
      <w:pPr>
        <w:rPr>
          <w:rFonts w:ascii="宋体" w:hAnsi="宋体" w:hint="eastAsia"/>
        </w:rPr>
      </w:pPr>
      <w:r w:rsidRPr="00B8405D">
        <w:rPr>
          <w:rFonts w:ascii="宋体" w:hAnsi="宋体" w:hint="eastAsia"/>
        </w:rPr>
        <w:t>（注意式子中被隔开的 * 代表两个叉积的值的相乘，而另外的两个 * 则代表计算矢量叉积</w:t>
      </w:r>
    </w:p>
    <w:p w14:paraId="1EA6A8D1" w14:textId="77777777" w:rsidR="00B912AA" w:rsidRDefault="00B912AA" w:rsidP="00B912AA">
      <w:pPr>
        <w:keepNext/>
        <w:ind w:firstLine="0"/>
        <w:jc w:val="center"/>
      </w:pPr>
      <w:r>
        <w:rPr>
          <w:rFonts w:ascii="宋体" w:hAnsi="宋体" w:cs="宋体"/>
          <w:noProof/>
          <w:lang w:eastAsia="en-US"/>
        </w:rPr>
        <w:drawing>
          <wp:inline distT="0" distB="0" distL="0" distR="0" wp14:anchorId="4781281A" wp14:editId="33E91434">
            <wp:extent cx="4078817" cy="2446038"/>
            <wp:effectExtent l="0" t="0" r="10795"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80203" cy="2446869"/>
                    </a:xfrm>
                    <a:prstGeom prst="rect">
                      <a:avLst/>
                    </a:prstGeom>
                    <a:noFill/>
                    <a:ln>
                      <a:noFill/>
                    </a:ln>
                  </pic:spPr>
                </pic:pic>
              </a:graphicData>
            </a:graphic>
          </wp:inline>
        </w:drawing>
      </w:r>
    </w:p>
    <w:p w14:paraId="7246129A" w14:textId="15F01288" w:rsidR="00B912AA" w:rsidRDefault="00B912AA" w:rsidP="00B912AA">
      <w:pPr>
        <w:pStyle w:val="Caption"/>
        <w:rPr>
          <w:rFonts w:ascii="宋体" w:hAnsi="宋体" w:cs="宋体" w:hint="eastAsia"/>
        </w:rPr>
      </w:pPr>
      <w:r>
        <w:rPr>
          <w:rFonts w:hint="eastAsia"/>
        </w:rPr>
        <w:t>图</w:t>
      </w:r>
      <w:r>
        <w:rPr>
          <w:rFonts w:hint="eastAsia"/>
        </w:rPr>
        <w:t xml:space="preserve"> </w:t>
      </w:r>
      <w:fldSimple w:instr=" STYLEREF 2 \s ">
        <w:r>
          <w:rPr>
            <w:noProof/>
          </w:rPr>
          <w:t>9.4</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跨立实验</w:t>
      </w:r>
    </w:p>
    <w:p w14:paraId="0D2AAF14" w14:textId="77777777" w:rsidR="00A215B8" w:rsidRPr="005E06DA" w:rsidRDefault="00A215B8" w:rsidP="005E06DA">
      <w:pPr>
        <w:rPr>
          <w:rFonts w:ascii="宋体" w:hAnsi="宋体" w:cs="宋体" w:hint="eastAsia"/>
        </w:rPr>
      </w:pPr>
    </w:p>
    <w:p w14:paraId="725A418A" w14:textId="77777777" w:rsidR="00783A2D" w:rsidRDefault="00783A2D" w:rsidP="00783A2D">
      <w:pPr>
        <w:rPr>
          <w:rStyle w:val="Strong"/>
        </w:rPr>
      </w:pPr>
    </w:p>
    <w:p w14:paraId="1D3FF702" w14:textId="0A020076" w:rsidR="00403C63" w:rsidRPr="00403C63" w:rsidRDefault="00403C63" w:rsidP="00403C63">
      <w:pPr>
        <w:pStyle w:val="Heading4"/>
        <w:rPr>
          <w:rStyle w:val="Strong"/>
          <w:rFonts w:hint="eastAsia"/>
        </w:rPr>
      </w:pPr>
      <w:r>
        <w:rPr>
          <w:rStyle w:val="Strong"/>
          <w:rFonts w:hint="eastAsia"/>
        </w:rPr>
        <w:t xml:space="preserve"> </w:t>
      </w:r>
      <w:r w:rsidRPr="00403C63">
        <w:rPr>
          <w:rStyle w:val="Strong"/>
          <w:rFonts w:hint="eastAsia"/>
        </w:rPr>
        <w:t>点面关系</w:t>
      </w:r>
    </w:p>
    <w:p w14:paraId="598EC7C5" w14:textId="77777777" w:rsidR="004C676D" w:rsidRDefault="004C676D" w:rsidP="00B32290">
      <w:pPr>
        <w:rPr>
          <w:rFonts w:ascii="宋体" w:hAnsi="宋体" w:cs="宋体" w:hint="eastAsia"/>
        </w:rPr>
      </w:pPr>
    </w:p>
    <w:p w14:paraId="260BE914" w14:textId="77777777" w:rsidR="000820C4" w:rsidRDefault="000820C4" w:rsidP="00B32290">
      <w:pPr>
        <w:rPr>
          <w:rFonts w:ascii="宋体" w:hAnsi="宋体" w:cs="宋体" w:hint="eastAsia"/>
        </w:rPr>
      </w:pPr>
    </w:p>
    <w:p w14:paraId="1A12806A" w14:textId="5D042F3C" w:rsidR="000820C4" w:rsidRPr="00B32290" w:rsidRDefault="000820C4" w:rsidP="00B32290">
      <w:pPr>
        <w:rPr>
          <w:rFonts w:ascii="宋体" w:hAnsi="宋体" w:cs="宋体" w:hint="eastAsia"/>
        </w:rPr>
      </w:pPr>
    </w:p>
    <w:p w14:paraId="3D1CAFEE" w14:textId="77777777" w:rsidR="00B22783" w:rsidRPr="00B22783" w:rsidRDefault="00B22783" w:rsidP="00B22783">
      <w:pPr>
        <w:rPr>
          <w:rStyle w:val="Strong"/>
        </w:rPr>
      </w:pPr>
    </w:p>
    <w:p w14:paraId="2E658BB5" w14:textId="77777777" w:rsidR="00C04D21" w:rsidRPr="00E93362" w:rsidRDefault="00C04D21" w:rsidP="00367C38">
      <w:pPr>
        <w:rPr>
          <w:rFonts w:ascii="宋体" w:hAnsi="宋体" w:cs="宋体" w:hint="eastAsia"/>
        </w:rPr>
      </w:pPr>
    </w:p>
    <w:p w14:paraId="4EB6F69C" w14:textId="781F2211" w:rsidR="00315CD3" w:rsidRDefault="00A86BEC" w:rsidP="00803763">
      <w:pPr>
        <w:pStyle w:val="Heading3"/>
      </w:pPr>
      <w:r>
        <w:rPr>
          <w:rFonts w:hint="eastAsia"/>
        </w:rPr>
        <w:t xml:space="preserve"> </w:t>
      </w:r>
      <w:r w:rsidR="00315CD3">
        <w:rPr>
          <w:rFonts w:hint="eastAsia"/>
        </w:rPr>
        <w:t>矢量符号的动态操作</w:t>
      </w:r>
    </w:p>
    <w:p w14:paraId="113C5F1C" w14:textId="1EF9D71C" w:rsidR="004F7F47" w:rsidRDefault="004F7F47" w:rsidP="00803763">
      <w:pPr>
        <w:pStyle w:val="Heading2"/>
        <w:rPr>
          <w:rFonts w:ascii="宋体" w:hAnsi="宋体" w:cs="宋体" w:hint="eastAsia"/>
        </w:rPr>
      </w:pPr>
      <w:r>
        <w:rPr>
          <w:rFonts w:ascii="宋体" w:hAnsi="宋体" w:cs="宋体" w:hint="eastAsia"/>
        </w:rPr>
        <w:t xml:space="preserve"> 矢量符号可视化的尺寸</w:t>
      </w:r>
      <w:r w:rsidR="00786AA6">
        <w:rPr>
          <w:rFonts w:ascii="宋体" w:hAnsi="宋体" w:cs="宋体" w:hint="eastAsia"/>
        </w:rPr>
        <w:t>、颜色</w:t>
      </w:r>
    </w:p>
    <w:p w14:paraId="5FF867C0" w14:textId="58B7DAA3" w:rsidR="00BE069D" w:rsidRDefault="00BE069D" w:rsidP="00BE069D">
      <w:pPr>
        <w:rPr>
          <w:rFonts w:ascii="宋体" w:hAnsi="宋体" w:cs="宋体" w:hint="eastAsia"/>
        </w:rPr>
      </w:pPr>
      <w:r>
        <w:rPr>
          <w:rFonts w:ascii="宋体" w:hAnsi="宋体" w:cs="宋体" w:hint="eastAsia"/>
        </w:rPr>
        <w:t>在对于矢量符号的其他描述中，IOS.GIS.Common.Tools SDK默认支持了尺寸、颜色两种规格。IOS.GIS.Common.Tools SDK构造的应用，可以通过通过扩展矢量符号及对应的可视化方法来实现对于更丰富的规格的支持。</w:t>
      </w:r>
    </w:p>
    <w:p w14:paraId="0D8F754E" w14:textId="77777777" w:rsidR="003B1451" w:rsidRDefault="003B1451" w:rsidP="00BE069D">
      <w:pPr>
        <w:rPr>
          <w:rFonts w:ascii="宋体" w:hAnsi="宋体" w:cs="宋体" w:hint="eastAsia"/>
        </w:rPr>
      </w:pPr>
    </w:p>
    <w:p w14:paraId="5393EC61" w14:textId="77777777" w:rsidR="003B1451" w:rsidRDefault="003B1451" w:rsidP="00BE069D">
      <w:pPr>
        <w:rPr>
          <w:rFonts w:ascii="宋体" w:hAnsi="宋体" w:cs="宋体" w:hint="eastAsia"/>
        </w:rPr>
      </w:pPr>
    </w:p>
    <w:p w14:paraId="6CE0242C" w14:textId="77777777" w:rsidR="003B1451" w:rsidRDefault="003B1451" w:rsidP="00BE069D">
      <w:pPr>
        <w:rPr>
          <w:rFonts w:ascii="宋体" w:hAnsi="宋体" w:cs="宋体" w:hint="eastAsia"/>
        </w:rPr>
      </w:pPr>
    </w:p>
    <w:p w14:paraId="6DD88B24" w14:textId="77777777" w:rsidR="003B1451" w:rsidRDefault="003B1451" w:rsidP="00BE069D">
      <w:pPr>
        <w:rPr>
          <w:rFonts w:ascii="宋体" w:hAnsi="宋体" w:cs="宋体" w:hint="eastAsia"/>
        </w:rPr>
      </w:pPr>
    </w:p>
    <w:p w14:paraId="275ED84B" w14:textId="77777777" w:rsidR="003B1451" w:rsidRDefault="003B1451" w:rsidP="00BE069D">
      <w:pPr>
        <w:rPr>
          <w:rFonts w:ascii="宋体" w:hAnsi="宋体" w:cs="宋体" w:hint="eastAsia"/>
        </w:rPr>
      </w:pPr>
    </w:p>
    <w:p w14:paraId="7C9C8497" w14:textId="77777777" w:rsidR="003B1451" w:rsidRPr="00BE069D" w:rsidRDefault="003B1451" w:rsidP="00BE069D">
      <w:pPr>
        <w:rPr>
          <w:rFonts w:ascii="宋体" w:hAnsi="宋体" w:cs="宋体" w:hint="eastAsia"/>
        </w:rPr>
      </w:pPr>
    </w:p>
    <w:p w14:paraId="2B57BE49" w14:textId="6F462929" w:rsidR="00803763" w:rsidRDefault="004F7F47" w:rsidP="00803763">
      <w:pPr>
        <w:pStyle w:val="Heading2"/>
        <w:rPr>
          <w:rFonts w:ascii="宋体" w:hAnsi="宋体" w:cs="宋体" w:hint="eastAsia"/>
        </w:rPr>
      </w:pPr>
      <w:r>
        <w:rPr>
          <w:rFonts w:ascii="宋体" w:hAnsi="宋体" w:cs="宋体"/>
        </w:rPr>
        <w:t xml:space="preserve"> </w:t>
      </w:r>
      <w:r w:rsidR="00803763">
        <w:rPr>
          <w:rFonts w:ascii="宋体" w:hAnsi="宋体" w:cs="宋体" w:hint="eastAsia"/>
        </w:rPr>
        <w:t>矢量符号的数据结构定义</w:t>
      </w:r>
    </w:p>
    <w:p w14:paraId="2EB42F60" w14:textId="0E643DDA" w:rsidR="0048583C" w:rsidRDefault="00DA1F47" w:rsidP="00DA1F47">
      <w:pPr>
        <w:pStyle w:val="Heading3"/>
        <w:rPr>
          <w:rFonts w:hint="eastAsia"/>
        </w:rPr>
      </w:pPr>
      <w:r>
        <w:t xml:space="preserve"> </w:t>
      </w:r>
      <w:r w:rsidR="0048583C">
        <w:rPr>
          <w:rFonts w:hint="eastAsia"/>
        </w:rPr>
        <w:t>OGIS</w:t>
      </w:r>
      <w:r w:rsidR="0048583C">
        <w:rPr>
          <w:rFonts w:hint="eastAsia"/>
        </w:rPr>
        <w:t>的空间类型数据定义</w:t>
      </w:r>
    </w:p>
    <w:p w14:paraId="7B998C96" w14:textId="3D67912E" w:rsidR="002D0735" w:rsidRDefault="002D0735" w:rsidP="002D0735">
      <w:pPr>
        <w:rPr>
          <w:rFonts w:ascii="宋体" w:hAnsi="宋体" w:cs="宋体" w:hint="eastAsia"/>
        </w:rPr>
      </w:pPr>
      <w:r>
        <w:rPr>
          <w:rFonts w:ascii="宋体" w:hAnsi="宋体" w:cs="宋体" w:hint="eastAsia"/>
        </w:rPr>
        <w:t>IOS.GIS.Common.Tools的数据结构定义基于OGIS对于空间类型数据在几何形状的描述。OGIS对点、线、面、几何体的基础上，扩展出线串、线性环、多边形、多面、多线、多点等几何图形，保证了空间类型数据在并、差、交等几何操作上的闭合性。</w:t>
      </w:r>
    </w:p>
    <w:p w14:paraId="4CB36228" w14:textId="068851E8" w:rsidR="002D0735" w:rsidRDefault="002D0735" w:rsidP="002D0735">
      <w:pPr>
        <w:rPr>
          <w:rFonts w:ascii="宋体" w:hAnsi="宋体" w:cs="宋体" w:hint="eastAsia"/>
        </w:rPr>
      </w:pPr>
      <w:r>
        <w:rPr>
          <w:rFonts w:ascii="宋体" w:hAnsi="宋体" w:cs="宋体" w:hint="eastAsia"/>
        </w:rPr>
        <w:t>如图：</w:t>
      </w:r>
    </w:p>
    <w:p w14:paraId="23E7E265" w14:textId="77777777" w:rsidR="002D0735" w:rsidRDefault="002D0735" w:rsidP="002D0735">
      <w:pPr>
        <w:keepNext/>
        <w:ind w:firstLine="0"/>
        <w:jc w:val="center"/>
      </w:pPr>
      <w:r>
        <w:rPr>
          <w:rFonts w:ascii="宋体" w:hAnsi="宋体" w:cs="宋体"/>
          <w:noProof/>
          <w:lang w:eastAsia="en-US"/>
        </w:rPr>
        <w:drawing>
          <wp:inline distT="0" distB="0" distL="0" distR="0" wp14:anchorId="41FA03CE" wp14:editId="1E952600">
            <wp:extent cx="5104765" cy="2526001"/>
            <wp:effectExtent l="0" t="0" r="63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4765" cy="2526001"/>
                    </a:xfrm>
                    <a:prstGeom prst="rect">
                      <a:avLst/>
                    </a:prstGeom>
                    <a:noFill/>
                    <a:ln>
                      <a:noFill/>
                    </a:ln>
                  </pic:spPr>
                </pic:pic>
              </a:graphicData>
            </a:graphic>
          </wp:inline>
        </w:drawing>
      </w:r>
    </w:p>
    <w:p w14:paraId="4939621C" w14:textId="3617B4AB" w:rsidR="002D0735" w:rsidRPr="006B479C" w:rsidRDefault="002D0735" w:rsidP="002D0735">
      <w:pPr>
        <w:pStyle w:val="Caption"/>
        <w:rPr>
          <w:rFonts w:ascii="宋体" w:hAnsi="宋体" w:cs="宋体" w:hint="eastAsia"/>
        </w:rPr>
      </w:pPr>
      <w:r>
        <w:rPr>
          <w:rFonts w:hint="eastAsia"/>
        </w:rPr>
        <w:t>图</w:t>
      </w:r>
      <w:r>
        <w:rPr>
          <w:rFonts w:hint="eastAsia"/>
        </w:rPr>
        <w:t xml:space="preserve"> </w:t>
      </w:r>
      <w:fldSimple w:instr=" STYLEREF 2 \s ">
        <w:r w:rsidR="00B912AA">
          <w:rPr>
            <w:noProof/>
          </w:rPr>
          <w:t>9.6</w:t>
        </w:r>
      </w:fldSimple>
      <w:r w:rsidR="00B912AA">
        <w:noBreakHyphen/>
      </w:r>
      <w:r w:rsidR="00B912AA">
        <w:fldChar w:fldCharType="begin"/>
      </w:r>
      <w:r w:rsidR="00B912AA">
        <w:instrText xml:space="preserve"> SEQ </w:instrText>
      </w:r>
      <w:r w:rsidR="00B912AA">
        <w:rPr>
          <w:rFonts w:hint="eastAsia"/>
        </w:rPr>
        <w:instrText>图</w:instrText>
      </w:r>
      <w:r w:rsidR="00B912AA">
        <w:rPr>
          <w:rFonts w:hint="eastAsia"/>
        </w:rPr>
        <w:instrText xml:space="preserve"> \* ARABIC \s 2</w:instrText>
      </w:r>
      <w:r w:rsidR="00B912AA">
        <w:instrText xml:space="preserve"> </w:instrText>
      </w:r>
      <w:r w:rsidR="00B912AA">
        <w:fldChar w:fldCharType="separate"/>
      </w:r>
      <w:r w:rsidR="00B912AA">
        <w:rPr>
          <w:noProof/>
        </w:rPr>
        <w:t>1</w:t>
      </w:r>
      <w:r w:rsidR="00B912AA">
        <w:fldChar w:fldCharType="end"/>
      </w:r>
      <w:r>
        <w:rPr>
          <w:rFonts w:hint="eastAsia"/>
        </w:rPr>
        <w:t xml:space="preserve"> OSGI</w:t>
      </w:r>
      <w:r>
        <w:rPr>
          <w:rFonts w:hint="eastAsia"/>
        </w:rPr>
        <w:t>空间类型数据定义</w:t>
      </w:r>
    </w:p>
    <w:p w14:paraId="34A36655" w14:textId="77777777" w:rsidR="002D0735" w:rsidRPr="002D0735" w:rsidRDefault="002D0735" w:rsidP="002D0735"/>
    <w:p w14:paraId="66BE5477" w14:textId="77777777" w:rsidR="00EF4311" w:rsidRPr="00EF4311" w:rsidRDefault="00EF4311" w:rsidP="00EF4311">
      <w:pPr>
        <w:rPr>
          <w:rFonts w:ascii="宋体" w:hAnsi="宋体" w:cs="宋体" w:hint="eastAsia"/>
        </w:rPr>
      </w:pPr>
    </w:p>
    <w:p w14:paraId="3BDB32B0" w14:textId="77777777" w:rsidR="00117B70" w:rsidRDefault="00117B70" w:rsidP="0043153F">
      <w:pPr>
        <w:jc w:val="both"/>
        <w:rPr>
          <w:rFonts w:ascii="宋体" w:hAnsi="宋体" w:cs="宋体"/>
        </w:rPr>
      </w:pPr>
    </w:p>
    <w:p w14:paraId="114559DA" w14:textId="77777777" w:rsidR="00107A8E" w:rsidRPr="00CC5593" w:rsidRDefault="00107A8E" w:rsidP="0043153F">
      <w:pPr>
        <w:jc w:val="both"/>
        <w:rPr>
          <w:rFonts w:ascii="宋体" w:hAnsi="宋体" w:cs="宋体"/>
        </w:rPr>
      </w:pPr>
    </w:p>
    <w:p w14:paraId="0073B165" w14:textId="53F9F2E4" w:rsidR="00BB74ED" w:rsidRPr="00BB74ED" w:rsidRDefault="00BB74ED" w:rsidP="00E337DD">
      <w:r>
        <w:t xml:space="preserve"> </w:t>
      </w:r>
    </w:p>
    <w:p w14:paraId="3F68F812" w14:textId="3B7FDAE5" w:rsidR="00A51A63" w:rsidRPr="00D42350" w:rsidRDefault="000A77D3" w:rsidP="00D37419">
      <w:pPr>
        <w:pStyle w:val="Heading1Back"/>
      </w:pPr>
      <w:r>
        <w:rPr>
          <w:rFonts w:ascii="宋体" w:hAnsi="宋体" w:cs="宋体" w:hint="eastAsia"/>
        </w:rPr>
        <w:t>地理图形操作模块</w:t>
      </w:r>
      <w:r w:rsidR="00CD2C9C">
        <w:rPr>
          <w:rFonts w:ascii="宋体" w:hAnsi="宋体" w:cs="宋体" w:hint="eastAsia"/>
        </w:rPr>
        <w:t>详细设计</w:t>
      </w:r>
      <w:bookmarkEnd w:id="302"/>
    </w:p>
    <w:p w14:paraId="31F88CD3" w14:textId="0DCE23FE" w:rsidR="00D42350" w:rsidRDefault="00CD2C9C" w:rsidP="00CD2C9C">
      <w:pPr>
        <w:rPr>
          <w:rFonts w:ascii="宋体" w:hAnsi="宋体" w:cs="宋体"/>
        </w:rPr>
      </w:pPr>
      <w:r>
        <w:rPr>
          <w:rFonts w:ascii="宋体" w:hAnsi="宋体" w:cs="宋体" w:hint="eastAsia"/>
        </w:rPr>
        <w:t>地理图形操作模块实现了用户对GIS应用的操作，是IOS.GIS.Common.Tool 的基础模块。</w:t>
      </w:r>
    </w:p>
    <w:p w14:paraId="0380534A" w14:textId="59B98C8F" w:rsidR="00DE3081" w:rsidRDefault="00C36448" w:rsidP="001242BB">
      <w:pPr>
        <w:rPr>
          <w:rFonts w:ascii="宋体" w:hAnsi="宋体" w:cs="宋体"/>
        </w:rPr>
      </w:pPr>
      <w:r>
        <w:rPr>
          <w:rFonts w:ascii="宋体" w:hAnsi="宋体" w:cs="宋体" w:hint="eastAsia"/>
        </w:rPr>
        <w:t>地理图形操作模块实现的功能包括：</w:t>
      </w:r>
      <w:r w:rsidR="00831DB1">
        <w:rPr>
          <w:rFonts w:ascii="宋体" w:hAnsi="宋体" w:cs="宋体"/>
        </w:rPr>
        <w:t>栅格地图</w:t>
      </w:r>
      <w:r w:rsidR="001242BB">
        <w:rPr>
          <w:rFonts w:ascii="宋体" w:hAnsi="宋体" w:cs="宋体" w:hint="eastAsia"/>
        </w:rPr>
        <w:t>图层、矢量元素图层、图层管理、坐标转变换接口、元素选择接口、地图浏览接口。</w:t>
      </w:r>
    </w:p>
    <w:p w14:paraId="17DE9164" w14:textId="594D7C6C" w:rsidR="00431C5B" w:rsidRDefault="00431C5B" w:rsidP="00431C5B"/>
    <w:p w14:paraId="32253105" w14:textId="507C6FD6" w:rsidR="001242BB" w:rsidRDefault="00431C5B" w:rsidP="00D01EBF">
      <w:pPr>
        <w:pStyle w:val="Heading2"/>
      </w:pPr>
      <w:r>
        <w:rPr>
          <w:rFonts w:hint="eastAsia"/>
        </w:rPr>
        <w:t xml:space="preserve"> </w:t>
      </w:r>
      <w:bookmarkStart w:id="308" w:name="_Toc286941695"/>
      <w:r w:rsidR="001242BB">
        <w:rPr>
          <w:rFonts w:hint="eastAsia"/>
        </w:rPr>
        <w:t>矢量元素图层</w:t>
      </w:r>
      <w:bookmarkEnd w:id="308"/>
    </w:p>
    <w:p w14:paraId="432EA4F1" w14:textId="77777777" w:rsidR="00F23EEF" w:rsidRDefault="00F23EEF" w:rsidP="002E140C">
      <w:pPr>
        <w:rPr>
          <w:rFonts w:ascii="宋体" w:hAnsi="宋体" w:cs="宋体"/>
        </w:rPr>
      </w:pPr>
      <w:r>
        <w:rPr>
          <w:rFonts w:ascii="宋体" w:hAnsi="宋体" w:cs="宋体" w:hint="eastAsia"/>
        </w:rPr>
        <w:t>矢量元素图层是渲染按照矢量数据结构存储的信息</w:t>
      </w:r>
      <w:r w:rsidR="00863C91">
        <w:rPr>
          <w:rFonts w:ascii="宋体" w:hAnsi="宋体" w:cs="宋体" w:hint="eastAsia"/>
        </w:rPr>
        <w:t>的功能图层。</w:t>
      </w:r>
    </w:p>
    <w:p w14:paraId="78D87112" w14:textId="5CC0A807" w:rsidR="005C170A" w:rsidRDefault="00DF1265" w:rsidP="002E140C">
      <w:pPr>
        <w:rPr>
          <w:rFonts w:ascii="宋体" w:hAnsi="宋体" w:cs="宋体"/>
        </w:rPr>
      </w:pPr>
      <w:r>
        <w:rPr>
          <w:rFonts w:ascii="宋体" w:hAnsi="宋体" w:cs="宋体" w:hint="eastAsia"/>
        </w:rPr>
        <w:t>矢量图层提供了对于矢量图层上基本元素的绘制实现，</w:t>
      </w:r>
      <w:r w:rsidR="00E52E85">
        <w:rPr>
          <w:rFonts w:ascii="宋体" w:hAnsi="宋体" w:cs="宋体" w:hint="eastAsia"/>
        </w:rPr>
        <w:t>对于</w:t>
      </w:r>
      <w:r>
        <w:rPr>
          <w:rFonts w:ascii="宋体" w:hAnsi="宋体" w:cs="宋体" w:hint="eastAsia"/>
        </w:rPr>
        <w:t>复杂元素</w:t>
      </w:r>
      <w:r w:rsidR="00E52E85">
        <w:rPr>
          <w:rFonts w:ascii="宋体" w:hAnsi="宋体" w:cs="宋体" w:hint="eastAsia"/>
        </w:rPr>
        <w:t>的绘制</w:t>
      </w:r>
      <w:r>
        <w:rPr>
          <w:rFonts w:ascii="宋体" w:hAnsi="宋体" w:cs="宋体" w:hint="eastAsia"/>
        </w:rPr>
        <w:t>由基本元素</w:t>
      </w:r>
      <w:r w:rsidR="00E52E85">
        <w:rPr>
          <w:rFonts w:ascii="宋体" w:hAnsi="宋体" w:cs="宋体" w:hint="eastAsia"/>
        </w:rPr>
        <w:t>的绘制</w:t>
      </w:r>
      <w:r>
        <w:rPr>
          <w:rFonts w:ascii="宋体" w:hAnsi="宋体" w:cs="宋体" w:hint="eastAsia"/>
        </w:rPr>
        <w:t>复合而成。</w:t>
      </w:r>
    </w:p>
    <w:p w14:paraId="4D86F2E0" w14:textId="1254E645" w:rsidR="00F23EEF" w:rsidRPr="005C170A" w:rsidRDefault="00F23EEF" w:rsidP="002E140C">
      <w:pPr>
        <w:rPr>
          <w:rFonts w:ascii="宋体" w:hAnsi="宋体" w:cs="宋体"/>
          <w:strike/>
        </w:rPr>
      </w:pPr>
      <w:commentRangeStart w:id="309"/>
      <w:r w:rsidRPr="005C170A">
        <w:rPr>
          <w:rFonts w:ascii="宋体" w:hAnsi="宋体" w:cs="宋体" w:hint="eastAsia"/>
          <w:strike/>
        </w:rPr>
        <w:t>矢量数据结构是根据矢量数据模型对数据进行管理的。相较栅格结构，矢量结构</w:t>
      </w:r>
      <w:r w:rsidR="00391A09" w:rsidRPr="005C170A">
        <w:rPr>
          <w:rFonts w:ascii="宋体" w:hAnsi="宋体" w:cs="宋体" w:hint="eastAsia"/>
          <w:strike/>
        </w:rPr>
        <w:t>存储的信息更为精确，允许对任意位置、长度和面积的精确定义。</w:t>
      </w:r>
    </w:p>
    <w:p w14:paraId="21DFD9A3" w14:textId="4680D2E5" w:rsidR="004D03B3" w:rsidRPr="005C170A" w:rsidRDefault="004D03B3" w:rsidP="002E140C">
      <w:pPr>
        <w:rPr>
          <w:rFonts w:ascii="宋体" w:hAnsi="宋体" w:cs="宋体"/>
          <w:strike/>
        </w:rPr>
      </w:pPr>
      <w:r w:rsidRPr="005C170A">
        <w:rPr>
          <w:rFonts w:ascii="宋体" w:hAnsi="宋体" w:cs="宋体" w:hint="eastAsia"/>
          <w:strike/>
        </w:rPr>
        <w:t>矢量数据结构直接记录取点坐标。按照这样的数据组织方式，可以获得精美的地图。</w:t>
      </w:r>
    </w:p>
    <w:commentRangeEnd w:id="309"/>
    <w:p w14:paraId="2E2E5993" w14:textId="0C5DC72E" w:rsidR="002E140C" w:rsidRPr="00F35B52" w:rsidRDefault="005C170A" w:rsidP="004D03B3">
      <w:pPr>
        <w:rPr>
          <w:rFonts w:ascii="宋体" w:hAnsi="宋体" w:cs="宋体"/>
        </w:rPr>
      </w:pPr>
      <w:r>
        <w:rPr>
          <w:rStyle w:val="CommentReference"/>
        </w:rPr>
        <w:commentReference w:id="309"/>
      </w:r>
      <w:r w:rsidR="004D03B3" w:rsidRPr="0046380E">
        <w:rPr>
          <w:rFonts w:ascii="宋体" w:hAnsi="宋体" w:cs="宋体" w:hint="eastAsia"/>
          <w:strike/>
        </w:rPr>
        <w:t>本论文中采用的矢量地图数据结构的编码方式是实体式</w:t>
      </w:r>
      <w:r w:rsidR="004D03B3">
        <w:rPr>
          <w:rFonts w:ascii="宋体" w:hAnsi="宋体" w:cs="宋体" w:hint="eastAsia"/>
        </w:rPr>
        <w:t>。</w:t>
      </w:r>
    </w:p>
    <w:p w14:paraId="32EF72E3" w14:textId="0E2D623E" w:rsidR="00373B1F" w:rsidRDefault="001F2D96" w:rsidP="00AB69BC">
      <w:pPr>
        <w:pStyle w:val="Heading3"/>
      </w:pPr>
      <w:r>
        <w:rPr>
          <w:rFonts w:hint="eastAsia"/>
        </w:rPr>
        <w:t xml:space="preserve"> </w:t>
      </w:r>
      <w:bookmarkStart w:id="310" w:name="_Toc286941696"/>
      <w:r w:rsidR="00AB69BC">
        <w:rPr>
          <w:rFonts w:hint="eastAsia"/>
        </w:rPr>
        <w:t>矢量图层基本元素</w:t>
      </w:r>
      <w:bookmarkEnd w:id="310"/>
    </w:p>
    <w:p w14:paraId="4ACF374F" w14:textId="185F963F" w:rsidR="00B840C5" w:rsidRDefault="00DF1265" w:rsidP="005C170A">
      <w:pPr>
        <w:ind w:firstLine="420"/>
        <w:rPr>
          <w:rFonts w:ascii="宋体" w:hAnsi="宋体" w:cs="宋体"/>
        </w:rPr>
      </w:pPr>
      <w:r>
        <w:rPr>
          <w:rFonts w:ascii="宋体" w:hAnsi="宋体" w:cs="宋体" w:hint="eastAsia"/>
        </w:rPr>
        <w:t>矢量图层上的基本元素主要由</w:t>
      </w:r>
      <w:r w:rsidR="005C170A">
        <w:rPr>
          <w:rFonts w:ascii="宋体" w:hAnsi="宋体" w:cs="宋体" w:hint="eastAsia"/>
        </w:rPr>
        <w:t>几何元素</w:t>
      </w:r>
      <w:r w:rsidR="002C1D96">
        <w:rPr>
          <w:rFonts w:ascii="宋体" w:hAnsi="宋体" w:cs="宋体" w:hint="eastAsia"/>
        </w:rPr>
        <w:t>和</w:t>
      </w:r>
      <w:r w:rsidR="008A6369">
        <w:rPr>
          <w:rFonts w:ascii="宋体" w:hAnsi="宋体" w:cs="宋体" w:hint="eastAsia"/>
        </w:rPr>
        <w:t>标志物</w:t>
      </w:r>
      <w:r>
        <w:rPr>
          <w:rFonts w:ascii="宋体" w:hAnsi="宋体" w:cs="宋体" w:hint="eastAsia"/>
        </w:rPr>
        <w:t>对象两</w:t>
      </w:r>
      <w:r w:rsidR="00B840C5">
        <w:rPr>
          <w:rFonts w:ascii="宋体" w:hAnsi="宋体" w:cs="宋体" w:hint="eastAsia"/>
        </w:rPr>
        <w:t>部分组成。</w:t>
      </w:r>
    </w:p>
    <w:p w14:paraId="02BCFAF0" w14:textId="4EA25E04" w:rsidR="001D4A77" w:rsidRDefault="005C170A" w:rsidP="005C170A">
      <w:pPr>
        <w:rPr>
          <w:rFonts w:ascii="宋体" w:hAnsi="宋体" w:cs="宋体"/>
        </w:rPr>
      </w:pPr>
      <w:r>
        <w:rPr>
          <w:rFonts w:ascii="宋体" w:hAnsi="宋体" w:cs="宋体" w:hint="eastAsia"/>
        </w:rPr>
        <w:t>现代GIS系统主要将地理信息元素抽象为空间数据模型处理。</w:t>
      </w:r>
      <w:r w:rsidR="001D4A77">
        <w:rPr>
          <w:rFonts w:ascii="宋体" w:hAnsi="宋体" w:cs="宋体" w:hint="eastAsia"/>
        </w:rPr>
        <w:t>空</w:t>
      </w:r>
      <w:r w:rsidR="00AE46D7">
        <w:rPr>
          <w:rFonts w:ascii="宋体" w:hAnsi="宋体" w:cs="宋体" w:hint="eastAsia"/>
        </w:rPr>
        <w:t>间数据模型通常分为场模型和对象模型两大类。本论文中主要采用对象模型。</w:t>
      </w:r>
    </w:p>
    <w:p w14:paraId="173FFA17" w14:textId="16C1BEDC" w:rsidR="00431C5B" w:rsidRDefault="00431C5B" w:rsidP="001D4A77">
      <w:pPr>
        <w:rPr>
          <w:rFonts w:ascii="宋体" w:hAnsi="宋体" w:cs="宋体"/>
        </w:rPr>
      </w:pPr>
      <w:r>
        <w:rPr>
          <w:rFonts w:ascii="宋体" w:hAnsi="宋体" w:cs="宋体" w:hint="eastAsia"/>
        </w:rPr>
        <w:t>对象模型是指将 研究的地理空间看成一个空域，空间实体和现象作为独立的对象分布在空域中。</w:t>
      </w:r>
    </w:p>
    <w:p w14:paraId="21C3AF4D" w14:textId="09F18028" w:rsidR="00431C5B" w:rsidRDefault="00431C5B" w:rsidP="001D4A77">
      <w:pPr>
        <w:rPr>
          <w:rFonts w:ascii="宋体" w:hAnsi="宋体" w:cs="宋体"/>
        </w:rPr>
      </w:pPr>
      <w:r>
        <w:rPr>
          <w:rFonts w:ascii="宋体" w:hAnsi="宋体" w:cs="宋体" w:hint="eastAsia"/>
        </w:rPr>
        <w:t>对象模型描述的几何体分为四类：点、线、</w:t>
      </w:r>
      <w:commentRangeStart w:id="311"/>
      <w:r>
        <w:rPr>
          <w:rFonts w:ascii="宋体" w:hAnsi="宋体" w:cs="宋体" w:hint="eastAsia"/>
        </w:rPr>
        <w:t>面和几何体集合</w:t>
      </w:r>
      <w:commentRangeEnd w:id="311"/>
      <w:r w:rsidR="007A7EE9">
        <w:rPr>
          <w:rStyle w:val="CommentReference"/>
        </w:rPr>
        <w:commentReference w:id="311"/>
      </w:r>
      <w:r>
        <w:rPr>
          <w:rFonts w:ascii="宋体" w:hAnsi="宋体" w:cs="宋体" w:hint="eastAsia"/>
        </w:rPr>
        <w:t>。</w:t>
      </w:r>
    </w:p>
    <w:p w14:paraId="66556BB6" w14:textId="7E2065F9" w:rsidR="00ED2EB1" w:rsidRPr="00ED2EB1" w:rsidRDefault="001E10FE" w:rsidP="00C25BD7">
      <w:pPr>
        <w:pStyle w:val="ListParagraph"/>
        <w:numPr>
          <w:ilvl w:val="0"/>
          <w:numId w:val="11"/>
        </w:numPr>
      </w:pPr>
      <w:r>
        <w:rPr>
          <w:rFonts w:hint="eastAsia"/>
        </w:rPr>
        <w:t>点对象</w:t>
      </w:r>
      <w:r w:rsidR="00ED2EB1">
        <w:rPr>
          <w:rFonts w:hint="eastAsia"/>
        </w:rPr>
        <w:tab/>
      </w:r>
      <w:r w:rsidR="00ED2EB1">
        <w:br/>
      </w:r>
      <w:r w:rsidR="00ED2EB1" w:rsidRPr="00ED2EB1">
        <w:rPr>
          <w:rFonts w:hint="eastAsia"/>
        </w:rPr>
        <w:t>点或节点、点状实体。点是有特定位置、维数为0的物体。</w:t>
      </w:r>
      <w:r w:rsidR="00ED2EB1">
        <w:br/>
      </w:r>
      <w:r w:rsidR="00ED2EB1">
        <w:rPr>
          <w:rFonts w:hint="eastAsia"/>
        </w:rPr>
        <w:t>具体有以下类型的点：实体点、标记点、内点、节点和特征点等不同类型。实体点用来表示一个实体；标记点用于定位标记；内点用于</w:t>
      </w:r>
      <w:r w:rsidR="007A7EE9">
        <w:rPr>
          <w:rFonts w:hint="eastAsia"/>
        </w:rPr>
        <w:t>记录多边形的属性，存在于多边形内；节点表示线的终点和端点；特征点表示线段和弧段的内部点。</w:t>
      </w:r>
    </w:p>
    <w:p w14:paraId="5FA542D4" w14:textId="7915DC71" w:rsidR="001E10FE" w:rsidRDefault="001E10FE" w:rsidP="00C25BD7">
      <w:pPr>
        <w:pStyle w:val="ListParagraph"/>
        <w:numPr>
          <w:ilvl w:val="0"/>
          <w:numId w:val="11"/>
        </w:numPr>
      </w:pPr>
      <w:r>
        <w:rPr>
          <w:rFonts w:hint="eastAsia"/>
        </w:rPr>
        <w:t>线对象</w:t>
      </w:r>
      <w:r w:rsidR="00ED2EB1">
        <w:rPr>
          <w:rFonts w:hint="eastAsia"/>
        </w:rPr>
        <w:tab/>
        <w:t>具有相同</w:t>
      </w:r>
      <w:r w:rsidR="007A7EE9">
        <w:rPr>
          <w:rFonts w:hint="eastAsia"/>
        </w:rPr>
        <w:t>属性的点的轨迹。线或折线由一系列的有序坐标表示，有长度、弯曲度、方向性等特性，线状实体包括线段，边界、链、弧端等。</w:t>
      </w:r>
      <w:r w:rsidR="00ED2EB1">
        <w:rPr>
          <w:rFonts w:hint="eastAsia"/>
        </w:rPr>
        <w:t xml:space="preserve"> </w:t>
      </w:r>
    </w:p>
    <w:p w14:paraId="712B9977" w14:textId="5F4F77E3" w:rsidR="001E10FE" w:rsidRDefault="001E10FE" w:rsidP="00C25BD7">
      <w:pPr>
        <w:pStyle w:val="ListParagraph"/>
        <w:numPr>
          <w:ilvl w:val="0"/>
          <w:numId w:val="11"/>
        </w:numPr>
      </w:pPr>
      <w:r>
        <w:rPr>
          <w:rFonts w:hint="eastAsia"/>
        </w:rPr>
        <w:t>面对像</w:t>
      </w:r>
      <w:r w:rsidR="007A7EE9">
        <w:rPr>
          <w:rFonts w:hint="eastAsia"/>
        </w:rPr>
        <w:tab/>
        <w:t>是对湖泊、岛屿、地块等一类现象的描述，又一封闭曲线加内点来表示。具有面积、范围、周长、独立性或与其他地物相邻、内岛屿</w:t>
      </w:r>
      <w:r w:rsidR="00810533">
        <w:rPr>
          <w:rFonts w:hint="eastAsia"/>
        </w:rPr>
        <w:t>或锯齿状外形、重叠性与非重叠等特性。</w:t>
      </w:r>
      <w:r w:rsidR="00D35104">
        <w:rPr>
          <w:rFonts w:hint="eastAsia"/>
        </w:rPr>
        <w:t xml:space="preserve"> </w:t>
      </w:r>
    </w:p>
    <w:p w14:paraId="3775E03B" w14:textId="2252B6A1" w:rsidR="001E10FE" w:rsidRPr="002C1D96" w:rsidRDefault="001E10FE" w:rsidP="00C25BD7">
      <w:pPr>
        <w:pStyle w:val="ListParagraph"/>
        <w:numPr>
          <w:ilvl w:val="0"/>
          <w:numId w:val="11"/>
        </w:numPr>
      </w:pPr>
      <w:r>
        <w:rPr>
          <w:rFonts w:hint="eastAsia"/>
        </w:rPr>
        <w:t>几何体集合</w:t>
      </w:r>
      <w:r w:rsidR="00125F25">
        <w:rPr>
          <w:rFonts w:hint="eastAsia"/>
        </w:rPr>
        <w:t xml:space="preserve"> </w:t>
      </w:r>
      <w:r w:rsidR="00125F25">
        <w:rPr>
          <w:rFonts w:ascii="Xingkai SC Light" w:hAnsi="Xingkai SC Light" w:cs="Xingkai SC Light"/>
        </w:rPr>
        <w:t>现实</w:t>
      </w:r>
      <w:r w:rsidR="00125F25">
        <w:rPr>
          <w:rFonts w:hint="eastAsia"/>
        </w:rPr>
        <w:t>世界的各种</w:t>
      </w:r>
      <w:r w:rsidR="00125F25">
        <w:rPr>
          <w:rFonts w:ascii="Xingkai SC Light" w:hAnsi="Xingkai SC Light" w:cs="Xingkai SC Light"/>
        </w:rPr>
        <w:t>现</w:t>
      </w:r>
      <w:r w:rsidR="00125F25">
        <w:rPr>
          <w:rFonts w:hint="eastAsia"/>
        </w:rPr>
        <w:t>象比</w:t>
      </w:r>
      <w:r w:rsidR="00125F25">
        <w:rPr>
          <w:rFonts w:ascii="Xingkai SC Light" w:hAnsi="Xingkai SC Light" w:cs="Xingkai SC Light"/>
        </w:rPr>
        <w:t>较</w:t>
      </w:r>
      <w:r w:rsidR="00125F25">
        <w:rPr>
          <w:rFonts w:hint="eastAsia"/>
        </w:rPr>
        <w:t>复</w:t>
      </w:r>
      <w:r w:rsidR="00125F25">
        <w:rPr>
          <w:rFonts w:ascii="Xingkai SC Light" w:hAnsi="Xingkai SC Light" w:cs="Xingkai SC Light"/>
        </w:rPr>
        <w:t>杂</w:t>
      </w:r>
      <w:r w:rsidR="00125F25">
        <w:rPr>
          <w:rFonts w:hint="eastAsia"/>
        </w:rPr>
        <w:t>，往往由不同的空</w:t>
      </w:r>
      <w:r w:rsidR="00125F25">
        <w:rPr>
          <w:rFonts w:ascii="Xingkai SC Light" w:hAnsi="Xingkai SC Light" w:cs="Xingkai SC Light"/>
        </w:rPr>
        <w:t>间对</w:t>
      </w:r>
      <w:r w:rsidR="00125F25">
        <w:rPr>
          <w:rFonts w:hint="eastAsia"/>
        </w:rPr>
        <w:t>象</w:t>
      </w:r>
      <w:r w:rsidR="00125F25">
        <w:rPr>
          <w:rFonts w:ascii="Xingkai SC Light" w:hAnsi="Xingkai SC Light" w:cs="Xingkai SC Light"/>
        </w:rPr>
        <w:t>组</w:t>
      </w:r>
      <w:r w:rsidR="00125F25">
        <w:rPr>
          <w:rFonts w:hint="eastAsia"/>
        </w:rPr>
        <w:t>合而成，复</w:t>
      </w:r>
      <w:r w:rsidR="00125F25">
        <w:rPr>
          <w:rFonts w:ascii="Xingkai SC Light" w:hAnsi="Xingkai SC Light" w:cs="Xingkai SC Light"/>
        </w:rPr>
        <w:t>杂实</w:t>
      </w:r>
      <w:r w:rsidR="00125F25">
        <w:rPr>
          <w:rFonts w:hint="eastAsia"/>
        </w:rPr>
        <w:t>体又</w:t>
      </w:r>
      <w:r w:rsidR="00125F25">
        <w:rPr>
          <w:rFonts w:ascii="Xingkai SC Light" w:hAnsi="Xingkai SC Light" w:cs="Xingkai SC Light"/>
        </w:rPr>
        <w:t>简单实</w:t>
      </w:r>
      <w:r w:rsidR="00125F25">
        <w:rPr>
          <w:rFonts w:hint="eastAsia"/>
        </w:rPr>
        <w:t>体</w:t>
      </w:r>
      <w:r w:rsidR="00125F25">
        <w:rPr>
          <w:rFonts w:ascii="Xingkai SC Light" w:hAnsi="Xingkai SC Light" w:cs="Xingkai SC Light"/>
        </w:rPr>
        <w:t>组</w:t>
      </w:r>
      <w:r w:rsidR="00125F25">
        <w:rPr>
          <w:rFonts w:hint="eastAsia"/>
        </w:rPr>
        <w:t>合表达。</w:t>
      </w:r>
    </w:p>
    <w:p w14:paraId="3D939E64" w14:textId="303BFF6F" w:rsidR="002C1D96" w:rsidRPr="002C1D96" w:rsidRDefault="002C1D96" w:rsidP="002C1D96">
      <w:pPr>
        <w:rPr>
          <w:rFonts w:ascii="宋体" w:hAnsi="宋体" w:cs="宋体"/>
        </w:rPr>
      </w:pPr>
      <w:r>
        <w:rPr>
          <w:rFonts w:ascii="宋体" w:hAnsi="宋体" w:cs="宋体" w:hint="eastAsia"/>
        </w:rPr>
        <w:t>标量对象主要指在图层上显示的</w:t>
      </w:r>
      <w:r w:rsidR="00065CCC">
        <w:rPr>
          <w:rFonts w:ascii="宋体" w:hAnsi="宋体" w:cs="宋体" w:hint="eastAsia"/>
        </w:rPr>
        <w:t>图片等元算。</w:t>
      </w:r>
    </w:p>
    <w:p w14:paraId="66FC4DAE" w14:textId="0F9747FE" w:rsidR="00AB69BC" w:rsidRDefault="006A4714" w:rsidP="00AB69BC">
      <w:pPr>
        <w:pStyle w:val="Heading3"/>
      </w:pPr>
      <w:r>
        <w:rPr>
          <w:rFonts w:hint="eastAsia"/>
        </w:rPr>
        <w:t xml:space="preserve"> </w:t>
      </w:r>
      <w:bookmarkStart w:id="312" w:name="_Toc286941697"/>
      <w:r w:rsidR="00AB69BC">
        <w:rPr>
          <w:rFonts w:hint="eastAsia"/>
        </w:rPr>
        <w:t>矢量图层类关系</w:t>
      </w:r>
      <w:bookmarkEnd w:id="312"/>
    </w:p>
    <w:p w14:paraId="34669174" w14:textId="7D9F150B" w:rsidR="00B0046E" w:rsidRPr="006B6036" w:rsidRDefault="00B0046E" w:rsidP="00B0046E">
      <w:pPr>
        <w:pStyle w:val="Caption"/>
        <w:keepNext/>
        <w:rPr>
          <w:rFonts w:ascii="黑体" w:hAnsi="黑体" w:cs="黑体"/>
        </w:rPr>
      </w:pPr>
      <w:r>
        <w:rPr>
          <w:rFonts w:hint="eastAsia"/>
        </w:rPr>
        <w:t>表格</w:t>
      </w:r>
      <w:r>
        <w:rPr>
          <w:rFonts w:hint="eastAsia"/>
        </w:rPr>
        <w:t xml:space="preserve"> </w:t>
      </w:r>
      <w:r>
        <w:t>4-3</w:t>
      </w:r>
      <w:r>
        <w:rPr>
          <w:rFonts w:hint="eastAsia"/>
        </w:rPr>
        <w:t xml:space="preserve"> </w:t>
      </w:r>
      <w:r w:rsidR="00B803D0">
        <w:rPr>
          <w:rFonts w:ascii="黑体" w:hAnsi="黑体" w:cs="黑体" w:hint="eastAsia"/>
        </w:rPr>
        <w:t>矢量图形类关系</w:t>
      </w:r>
    </w:p>
    <w:p w14:paraId="5DE6D293" w14:textId="674AEC1E" w:rsidR="00B0046E" w:rsidRPr="004630C0" w:rsidRDefault="00B0046E" w:rsidP="00B0046E">
      <w:pPr>
        <w:pStyle w:val="Caption"/>
        <w:rPr>
          <w:rFonts w:ascii="宋体" w:hAnsi="宋体" w:cs="宋体"/>
        </w:rPr>
      </w:pPr>
      <w:r>
        <w:t xml:space="preserve">Figure </w:t>
      </w:r>
      <w:r>
        <w:rPr>
          <w:rFonts w:ascii="黑体" w:hAnsi="黑体" w:cs="黑体" w:hint="eastAsia"/>
        </w:rPr>
        <w:t>4-3</w:t>
      </w:r>
      <w:r>
        <w:rPr>
          <w:rFonts w:hint="eastAsia"/>
        </w:rPr>
        <w:t xml:space="preserve"> </w:t>
      </w:r>
      <w:r w:rsidR="004F1CC9">
        <w:rPr>
          <w:rFonts w:ascii="黑体" w:hAnsi="黑体" w:cs="黑体" w:hint="eastAsia"/>
        </w:rPr>
        <w:t xml:space="preserve">vector class </w:t>
      </w:r>
      <w:r w:rsidR="004F1CC9">
        <w:rPr>
          <w:rFonts w:ascii="黑体" w:hAnsi="黑体" w:cs="黑体"/>
        </w:rPr>
        <w:t>diagrams</w:t>
      </w:r>
      <w:r w:rsidR="00B840C5">
        <w:tab/>
      </w:r>
    </w:p>
    <w:tbl>
      <w:tblPr>
        <w:tblW w:w="793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5655"/>
      </w:tblGrid>
      <w:tr w:rsidR="00B0046E" w:rsidRPr="001D0EA8" w14:paraId="02733407" w14:textId="77777777" w:rsidTr="00421664">
        <w:trPr>
          <w:trHeight w:val="312"/>
        </w:trPr>
        <w:tc>
          <w:tcPr>
            <w:tcW w:w="2283" w:type="dxa"/>
            <w:shd w:val="clear" w:color="auto" w:fill="auto"/>
          </w:tcPr>
          <w:p w14:paraId="7B293D85" w14:textId="77777777" w:rsidR="00B0046E" w:rsidRPr="001D0EA8" w:rsidRDefault="00B0046E" w:rsidP="004F1CC9">
            <w:pPr>
              <w:jc w:val="center"/>
              <w:rPr>
                <w:b/>
              </w:rPr>
            </w:pPr>
            <w:r>
              <w:rPr>
                <w:rFonts w:hint="eastAsia"/>
                <w:b/>
              </w:rPr>
              <w:t>类</w:t>
            </w:r>
          </w:p>
        </w:tc>
        <w:tc>
          <w:tcPr>
            <w:tcW w:w="5655" w:type="dxa"/>
            <w:shd w:val="clear" w:color="auto" w:fill="auto"/>
          </w:tcPr>
          <w:p w14:paraId="782A1BA3" w14:textId="77777777" w:rsidR="00B0046E" w:rsidRPr="001D0EA8" w:rsidRDefault="00B0046E" w:rsidP="004F1CC9">
            <w:pPr>
              <w:jc w:val="center"/>
              <w:rPr>
                <w:b/>
              </w:rPr>
            </w:pPr>
            <w:r w:rsidRPr="001D0EA8">
              <w:rPr>
                <w:b/>
              </w:rPr>
              <w:t>说明</w:t>
            </w:r>
          </w:p>
        </w:tc>
      </w:tr>
      <w:tr w:rsidR="00B0046E" w:rsidRPr="001D0EA8" w14:paraId="36B56BE0" w14:textId="77777777" w:rsidTr="00421664">
        <w:trPr>
          <w:trHeight w:val="312"/>
        </w:trPr>
        <w:tc>
          <w:tcPr>
            <w:tcW w:w="2283" w:type="dxa"/>
          </w:tcPr>
          <w:p w14:paraId="189FB51B" w14:textId="07BF781A" w:rsidR="00B0046E" w:rsidRPr="00200829" w:rsidRDefault="004F1CC9" w:rsidP="008828DB">
            <w:pPr>
              <w:ind w:firstLine="0"/>
              <w:jc w:val="center"/>
              <w:rPr>
                <w:rFonts w:ascii="宋体" w:hAnsi="宋体" w:cs="宋体"/>
              </w:rPr>
            </w:pPr>
            <w:r>
              <w:rPr>
                <w:rFonts w:ascii="宋体" w:hAnsi="宋体" w:cs="宋体" w:hint="eastAsia"/>
              </w:rPr>
              <w:t>Vector</w:t>
            </w:r>
            <w:r w:rsidR="00B90BE8">
              <w:rPr>
                <w:rFonts w:ascii="宋体" w:hAnsi="宋体" w:cs="宋体" w:hint="eastAsia"/>
              </w:rPr>
              <w:t>LayerView</w:t>
            </w:r>
          </w:p>
        </w:tc>
        <w:tc>
          <w:tcPr>
            <w:tcW w:w="5655" w:type="dxa"/>
          </w:tcPr>
          <w:p w14:paraId="41F38801" w14:textId="10183927" w:rsidR="00B0046E" w:rsidRPr="004559D7" w:rsidRDefault="00B0046E" w:rsidP="004F1CC9">
            <w:pPr>
              <w:rPr>
                <w:rFonts w:ascii="宋体" w:hAnsi="宋体" w:cs="宋体"/>
              </w:rPr>
            </w:pPr>
            <w:r>
              <w:rPr>
                <w:rFonts w:ascii="宋体" w:hAnsi="宋体" w:cs="宋体" w:hint="eastAsia"/>
              </w:rPr>
              <w:t>矢量标绘图层</w:t>
            </w:r>
            <w:r w:rsidR="00DB35B9">
              <w:rPr>
                <w:rFonts w:ascii="宋体" w:hAnsi="宋体" w:cs="宋体" w:hint="eastAsia"/>
              </w:rPr>
              <w:t>，负责调用矢量图形的绘制算法</w:t>
            </w:r>
          </w:p>
        </w:tc>
      </w:tr>
      <w:tr w:rsidR="00B0046E" w:rsidRPr="001D0EA8" w14:paraId="15983E8E" w14:textId="77777777" w:rsidTr="00421664">
        <w:trPr>
          <w:trHeight w:val="350"/>
        </w:trPr>
        <w:tc>
          <w:tcPr>
            <w:tcW w:w="2283" w:type="dxa"/>
          </w:tcPr>
          <w:p w14:paraId="68F83E39" w14:textId="3BB66353" w:rsidR="00B0046E" w:rsidRPr="009C6906" w:rsidRDefault="009C6906" w:rsidP="009C6906">
            <w:pPr>
              <w:ind w:firstLine="0"/>
              <w:jc w:val="center"/>
              <w:rPr>
                <w:rFonts w:ascii="宋体" w:hAnsi="宋体" w:cs="宋体"/>
              </w:rPr>
            </w:pPr>
            <w:r w:rsidRPr="009C6906">
              <w:rPr>
                <w:rFonts w:ascii="宋体" w:hAnsi="宋体" w:cs="宋体"/>
              </w:rPr>
              <w:t>Annotation</w:t>
            </w:r>
          </w:p>
        </w:tc>
        <w:tc>
          <w:tcPr>
            <w:tcW w:w="5655" w:type="dxa"/>
          </w:tcPr>
          <w:p w14:paraId="16780659" w14:textId="13722EB2" w:rsidR="00B0046E" w:rsidRDefault="00DB35B9" w:rsidP="004F1CC9">
            <w:pPr>
              <w:rPr>
                <w:rFonts w:ascii="宋体" w:hAnsi="宋体" w:cs="宋体"/>
              </w:rPr>
            </w:pPr>
            <w:r>
              <w:rPr>
                <w:rFonts w:ascii="宋体" w:hAnsi="宋体" w:cs="宋体" w:hint="eastAsia"/>
              </w:rPr>
              <w:t>矢量图形画法基类</w:t>
            </w:r>
          </w:p>
        </w:tc>
      </w:tr>
      <w:tr w:rsidR="00B0046E" w:rsidRPr="001D0EA8" w14:paraId="0A313CE5" w14:textId="77777777" w:rsidTr="00421664">
        <w:trPr>
          <w:trHeight w:val="63"/>
        </w:trPr>
        <w:tc>
          <w:tcPr>
            <w:tcW w:w="2283" w:type="dxa"/>
          </w:tcPr>
          <w:p w14:paraId="0CA4863C" w14:textId="5F7CE07B" w:rsidR="00B0046E" w:rsidRDefault="00ED7B2C" w:rsidP="008828DB">
            <w:pPr>
              <w:ind w:firstLine="0"/>
              <w:jc w:val="center"/>
              <w:rPr>
                <w:rFonts w:ascii="宋体" w:hAnsi="宋体" w:cs="宋体"/>
              </w:rPr>
            </w:pPr>
            <w:r>
              <w:rPr>
                <w:rFonts w:ascii="宋体" w:hAnsi="宋体" w:cs="宋体" w:hint="eastAsia"/>
              </w:rPr>
              <w:t>Point</w:t>
            </w:r>
            <w:r w:rsidRPr="009C6906">
              <w:rPr>
                <w:rFonts w:ascii="宋体" w:hAnsi="宋体" w:cs="宋体"/>
              </w:rPr>
              <w:t>Annotation</w:t>
            </w:r>
          </w:p>
        </w:tc>
        <w:tc>
          <w:tcPr>
            <w:tcW w:w="5655" w:type="dxa"/>
          </w:tcPr>
          <w:p w14:paraId="1EBE6B90" w14:textId="1EDC4AC4" w:rsidR="00B0046E" w:rsidRDefault="00DB35B9" w:rsidP="004F1CC9">
            <w:pPr>
              <w:rPr>
                <w:rFonts w:ascii="宋体" w:hAnsi="宋体" w:cs="宋体"/>
              </w:rPr>
            </w:pPr>
            <w:r>
              <w:rPr>
                <w:rFonts w:ascii="宋体" w:hAnsi="宋体" w:cs="宋体" w:hint="eastAsia"/>
              </w:rPr>
              <w:t>点图形画法</w:t>
            </w:r>
          </w:p>
        </w:tc>
      </w:tr>
      <w:tr w:rsidR="008828DB" w:rsidRPr="001D0EA8" w14:paraId="174115CF" w14:textId="77777777" w:rsidTr="00421664">
        <w:trPr>
          <w:trHeight w:val="312"/>
        </w:trPr>
        <w:tc>
          <w:tcPr>
            <w:tcW w:w="2283" w:type="dxa"/>
          </w:tcPr>
          <w:p w14:paraId="75A56076" w14:textId="0D559FC7" w:rsidR="008828DB" w:rsidRDefault="005C760C" w:rsidP="008828DB">
            <w:pPr>
              <w:tabs>
                <w:tab w:val="left" w:pos="320"/>
                <w:tab w:val="center" w:pos="973"/>
              </w:tabs>
              <w:ind w:firstLine="0"/>
              <w:jc w:val="center"/>
            </w:pPr>
            <w:r>
              <w:t>Polyline</w:t>
            </w:r>
            <w:r w:rsidR="00ED7B2C" w:rsidRPr="009C6906">
              <w:rPr>
                <w:rFonts w:ascii="宋体" w:hAnsi="宋体" w:cs="宋体"/>
              </w:rPr>
              <w:t>Annotation</w:t>
            </w:r>
          </w:p>
        </w:tc>
        <w:tc>
          <w:tcPr>
            <w:tcW w:w="5655" w:type="dxa"/>
          </w:tcPr>
          <w:p w14:paraId="64727D62" w14:textId="50B86F13" w:rsidR="008828DB" w:rsidRDefault="00DB35B9" w:rsidP="004F1CC9">
            <w:pPr>
              <w:rPr>
                <w:rFonts w:ascii="宋体" w:hAnsi="宋体" w:cs="宋体"/>
              </w:rPr>
            </w:pPr>
            <w:r>
              <w:rPr>
                <w:rFonts w:ascii="宋体" w:hAnsi="宋体" w:cs="宋体" w:hint="eastAsia"/>
              </w:rPr>
              <w:t>线图形画法</w:t>
            </w:r>
          </w:p>
        </w:tc>
      </w:tr>
      <w:tr w:rsidR="008828DB" w:rsidRPr="001D0EA8" w14:paraId="5CF76DA3" w14:textId="77777777" w:rsidTr="00421664">
        <w:trPr>
          <w:trHeight w:val="312"/>
        </w:trPr>
        <w:tc>
          <w:tcPr>
            <w:tcW w:w="2283" w:type="dxa"/>
          </w:tcPr>
          <w:p w14:paraId="65362C79" w14:textId="18E360B4" w:rsidR="008828DB" w:rsidRDefault="00ED7B2C" w:rsidP="00ED7B2C">
            <w:pPr>
              <w:tabs>
                <w:tab w:val="left" w:pos="320"/>
                <w:tab w:val="center" w:pos="973"/>
              </w:tabs>
              <w:ind w:firstLine="0"/>
              <w:jc w:val="center"/>
            </w:pPr>
            <w:r w:rsidRPr="00ED7B2C">
              <w:t>PolygonAnnotation</w:t>
            </w:r>
          </w:p>
        </w:tc>
        <w:tc>
          <w:tcPr>
            <w:tcW w:w="5655" w:type="dxa"/>
          </w:tcPr>
          <w:p w14:paraId="6A551444" w14:textId="1FDFFDA3" w:rsidR="008828DB" w:rsidRDefault="00DB35B9" w:rsidP="004F1CC9">
            <w:pPr>
              <w:rPr>
                <w:rFonts w:ascii="宋体" w:hAnsi="宋体" w:cs="宋体"/>
              </w:rPr>
            </w:pPr>
            <w:r>
              <w:rPr>
                <w:rFonts w:ascii="宋体" w:hAnsi="宋体" w:cs="宋体" w:hint="eastAsia"/>
              </w:rPr>
              <w:t>面图形画法</w:t>
            </w:r>
          </w:p>
        </w:tc>
      </w:tr>
      <w:tr w:rsidR="00421664" w:rsidRPr="001D0EA8" w14:paraId="1ECA18F9" w14:textId="77777777" w:rsidTr="00421664">
        <w:trPr>
          <w:trHeight w:val="312"/>
        </w:trPr>
        <w:tc>
          <w:tcPr>
            <w:tcW w:w="2283" w:type="dxa"/>
          </w:tcPr>
          <w:p w14:paraId="1F8802FB" w14:textId="2D7D6C44" w:rsidR="00421664" w:rsidRDefault="00421664" w:rsidP="008828DB">
            <w:pPr>
              <w:tabs>
                <w:tab w:val="left" w:pos="320"/>
                <w:tab w:val="center" w:pos="973"/>
              </w:tabs>
              <w:ind w:firstLine="0"/>
              <w:jc w:val="center"/>
              <w:rPr>
                <w:rFonts w:ascii="宋体" w:hAnsi="宋体" w:cs="宋体"/>
              </w:rPr>
            </w:pPr>
            <w:r>
              <w:rPr>
                <w:rFonts w:ascii="宋体" w:hAnsi="宋体" w:cs="宋体" w:hint="eastAsia"/>
              </w:rPr>
              <w:t>ShapeAnnotation</w:t>
            </w:r>
          </w:p>
        </w:tc>
        <w:tc>
          <w:tcPr>
            <w:tcW w:w="5655" w:type="dxa"/>
          </w:tcPr>
          <w:p w14:paraId="3FE712D4" w14:textId="4AA5D25B" w:rsidR="00421664" w:rsidRPr="0061707D" w:rsidRDefault="00DB35B9" w:rsidP="004F1CC9">
            <w:pPr>
              <w:rPr>
                <w:rFonts w:ascii="宋体" w:hAnsi="宋体" w:cs="宋体"/>
              </w:rPr>
            </w:pPr>
            <w:r>
              <w:rPr>
                <w:rFonts w:ascii="宋体" w:hAnsi="宋体" w:cs="宋体" w:hint="eastAsia"/>
              </w:rPr>
              <w:t>复杂图形画法</w:t>
            </w:r>
          </w:p>
        </w:tc>
      </w:tr>
      <w:tr w:rsidR="00BB361C" w:rsidRPr="001D0EA8" w14:paraId="77B819D4" w14:textId="77777777" w:rsidTr="00421664">
        <w:trPr>
          <w:trHeight w:val="312"/>
        </w:trPr>
        <w:tc>
          <w:tcPr>
            <w:tcW w:w="2283" w:type="dxa"/>
          </w:tcPr>
          <w:p w14:paraId="7DB8B6A7" w14:textId="55BE673A" w:rsidR="00BB361C" w:rsidRDefault="00BB361C" w:rsidP="008828DB">
            <w:pPr>
              <w:tabs>
                <w:tab w:val="left" w:pos="320"/>
                <w:tab w:val="center" w:pos="973"/>
              </w:tabs>
              <w:ind w:firstLine="0"/>
              <w:jc w:val="center"/>
              <w:rPr>
                <w:rFonts w:ascii="宋体" w:hAnsi="宋体" w:cs="宋体"/>
              </w:rPr>
            </w:pPr>
            <w:r>
              <w:rPr>
                <w:rFonts w:ascii="宋体" w:hAnsi="宋体" w:cs="宋体" w:hint="eastAsia"/>
              </w:rPr>
              <w:t>MarkerAnnotation</w:t>
            </w:r>
          </w:p>
        </w:tc>
        <w:tc>
          <w:tcPr>
            <w:tcW w:w="5655" w:type="dxa"/>
          </w:tcPr>
          <w:p w14:paraId="32440D1F" w14:textId="779F4B4E" w:rsidR="00BB361C" w:rsidRDefault="008A6369" w:rsidP="004F1CC9">
            <w:pPr>
              <w:rPr>
                <w:rFonts w:ascii="宋体" w:hAnsi="宋体" w:cs="宋体"/>
              </w:rPr>
            </w:pPr>
            <w:r>
              <w:rPr>
                <w:rFonts w:ascii="宋体" w:hAnsi="宋体" w:cs="宋体" w:hint="eastAsia"/>
              </w:rPr>
              <w:t>标志物图形画法</w:t>
            </w:r>
          </w:p>
        </w:tc>
      </w:tr>
      <w:tr w:rsidR="008828DB" w:rsidRPr="001D0EA8" w14:paraId="2CDF395D" w14:textId="77777777" w:rsidTr="00421664">
        <w:trPr>
          <w:trHeight w:val="312"/>
        </w:trPr>
        <w:tc>
          <w:tcPr>
            <w:tcW w:w="2283" w:type="dxa"/>
          </w:tcPr>
          <w:p w14:paraId="1DF9DEE8" w14:textId="3FAF3396" w:rsidR="008828DB" w:rsidRPr="00200829" w:rsidRDefault="00421664" w:rsidP="008828DB">
            <w:pPr>
              <w:tabs>
                <w:tab w:val="left" w:pos="320"/>
                <w:tab w:val="center" w:pos="973"/>
              </w:tabs>
              <w:ind w:firstLine="0"/>
              <w:jc w:val="center"/>
              <w:rPr>
                <w:rFonts w:ascii="宋体" w:hAnsi="宋体" w:cs="宋体"/>
              </w:rPr>
            </w:pPr>
            <w:r>
              <w:rPr>
                <w:rFonts w:ascii="宋体" w:hAnsi="宋体" w:cs="宋体" w:hint="eastAsia"/>
              </w:rPr>
              <w:t>ShapeAdapter</w:t>
            </w:r>
          </w:p>
        </w:tc>
        <w:tc>
          <w:tcPr>
            <w:tcW w:w="5655" w:type="dxa"/>
          </w:tcPr>
          <w:p w14:paraId="15E92939" w14:textId="61EE1151" w:rsidR="008828DB" w:rsidRPr="0061707D" w:rsidRDefault="00DB35B9" w:rsidP="004F1CC9">
            <w:pPr>
              <w:rPr>
                <w:rFonts w:ascii="宋体" w:hAnsi="宋体" w:cs="宋体"/>
              </w:rPr>
            </w:pPr>
            <w:r>
              <w:rPr>
                <w:rFonts w:ascii="宋体" w:hAnsi="宋体" w:cs="宋体" w:hint="eastAsia"/>
              </w:rPr>
              <w:t>矢量图形匹配画法转化器</w:t>
            </w:r>
          </w:p>
        </w:tc>
      </w:tr>
    </w:tbl>
    <w:p w14:paraId="18BB6634" w14:textId="77777777" w:rsidR="00D35104" w:rsidRDefault="00D35104" w:rsidP="00D35104">
      <w:pPr>
        <w:rPr>
          <w:rFonts w:ascii="宋体" w:hAnsi="宋体" w:cs="宋体"/>
        </w:rPr>
      </w:pPr>
    </w:p>
    <w:p w14:paraId="07D6694F" w14:textId="23E149CD" w:rsidR="00AF6D44" w:rsidRDefault="00BB361C" w:rsidP="00C314C7">
      <w:pPr>
        <w:ind w:hanging="90"/>
        <w:rPr>
          <w:rFonts w:ascii="宋体" w:hAnsi="宋体" w:cs="宋体"/>
        </w:rPr>
      </w:pPr>
      <w:r>
        <w:rPr>
          <w:rFonts w:ascii="宋体" w:hAnsi="宋体" w:cs="宋体"/>
          <w:noProof/>
          <w:lang w:eastAsia="en-US"/>
        </w:rPr>
        <w:drawing>
          <wp:inline distT="0" distB="0" distL="0" distR="0" wp14:anchorId="42A8D5EC" wp14:editId="462566B0">
            <wp:extent cx="5097145" cy="3725545"/>
            <wp:effectExtent l="0" t="0" r="0" b="0"/>
            <wp:docPr id="14" name="Picture 14" descr="Macintosh HD:Users:twer:Downloads:矢量图层绘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wer:Downloads:矢量图层绘制 (1).png"/>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097145" cy="3725545"/>
                    </a:xfrm>
                    <a:prstGeom prst="rect">
                      <a:avLst/>
                    </a:prstGeom>
                    <a:noFill/>
                    <a:ln>
                      <a:noFill/>
                    </a:ln>
                  </pic:spPr>
                </pic:pic>
              </a:graphicData>
            </a:graphic>
          </wp:inline>
        </w:drawing>
      </w:r>
    </w:p>
    <w:p w14:paraId="449F04AC" w14:textId="32F9AA53" w:rsidR="00C314C7" w:rsidRDefault="00C314C7" w:rsidP="00C314C7">
      <w:pPr>
        <w:pStyle w:val="Caption"/>
      </w:pPr>
      <w:r>
        <w:rPr>
          <w:rFonts w:hint="eastAsia"/>
        </w:rPr>
        <w:t>图</w:t>
      </w:r>
      <w:r>
        <w:rPr>
          <w:rFonts w:hint="eastAsia"/>
        </w:rPr>
        <w:t xml:space="preserve"> </w:t>
      </w:r>
      <w:r>
        <w:t xml:space="preserve">4-6 </w:t>
      </w:r>
      <w:r>
        <w:rPr>
          <w:rFonts w:ascii="黑体" w:hAnsi="黑体" w:cs="黑体" w:hint="eastAsia"/>
        </w:rPr>
        <w:t>矢量图层</w:t>
      </w:r>
      <w:r>
        <w:rPr>
          <w:rFonts w:hint="eastAsia"/>
        </w:rPr>
        <w:t>类关系</w:t>
      </w:r>
    </w:p>
    <w:p w14:paraId="23830FC1" w14:textId="63D1F4A8" w:rsidR="00C314C7" w:rsidRDefault="00C314C7" w:rsidP="00C314C7">
      <w:pPr>
        <w:pStyle w:val="Caption"/>
      </w:pPr>
      <w:r>
        <w:t>Figure 4-6 vector layer class</w:t>
      </w:r>
    </w:p>
    <w:p w14:paraId="5CFD00CE" w14:textId="77777777" w:rsidR="00C314C7" w:rsidRPr="00C314C7" w:rsidRDefault="00C314C7" w:rsidP="00C314C7">
      <w:pPr>
        <w:ind w:hanging="90"/>
        <w:rPr>
          <w:rFonts w:ascii="宋体" w:hAnsi="宋体" w:cs="宋体"/>
        </w:rPr>
      </w:pPr>
    </w:p>
    <w:p w14:paraId="100D736E" w14:textId="7C0408A3" w:rsidR="00C9548B" w:rsidRPr="008312E0" w:rsidRDefault="00C9548B" w:rsidP="00C9548B">
      <w:pPr>
        <w:pStyle w:val="Heading3"/>
      </w:pPr>
      <w:r>
        <w:rPr>
          <w:rFonts w:hint="eastAsia"/>
        </w:rPr>
        <w:t xml:space="preserve"> </w:t>
      </w:r>
      <w:bookmarkStart w:id="313" w:name="_Toc286941698"/>
      <w:r>
        <w:rPr>
          <w:rFonts w:hint="eastAsia"/>
        </w:rPr>
        <w:t>矢量图层绘制流程</w:t>
      </w:r>
      <w:bookmarkEnd w:id="313"/>
    </w:p>
    <w:p w14:paraId="6F11F4C9" w14:textId="77777777" w:rsidR="00C9548B" w:rsidRDefault="00C9548B" w:rsidP="00C9548B">
      <w:pPr>
        <w:rPr>
          <w:rFonts w:ascii="宋体" w:hAnsi="宋体" w:cs="宋体"/>
        </w:rPr>
      </w:pPr>
      <w:r>
        <w:rPr>
          <w:rFonts w:ascii="宋体" w:hAnsi="宋体" w:cs="宋体" w:hint="eastAsia"/>
        </w:rPr>
        <w:t>矢量图层绘制流程由获得图上几何元素、加载画法和绘制三步骤组成。</w:t>
      </w:r>
    </w:p>
    <w:p w14:paraId="1EE8BB35" w14:textId="77777777" w:rsidR="00C9548B" w:rsidRPr="00236F8F" w:rsidRDefault="00C9548B" w:rsidP="00C25BD7">
      <w:pPr>
        <w:pStyle w:val="ListParagraph"/>
        <w:numPr>
          <w:ilvl w:val="0"/>
          <w:numId w:val="12"/>
        </w:numPr>
      </w:pPr>
      <w:r w:rsidRPr="00236F8F">
        <w:rPr>
          <w:rFonts w:hint="eastAsia"/>
        </w:rPr>
        <w:t>获得几何元素</w:t>
      </w:r>
      <w:r>
        <w:br/>
      </w:r>
      <w:r>
        <w:rPr>
          <w:rFonts w:hint="eastAsia"/>
        </w:rPr>
        <w:t>通过矢量标绘模块获得当前图层上的几何元素，这部分将在矢量标绘模块具体描述。</w:t>
      </w:r>
    </w:p>
    <w:p w14:paraId="1DDFBF52" w14:textId="2B8D4B73" w:rsidR="001F521A" w:rsidRDefault="001F521A" w:rsidP="00C25BD7">
      <w:pPr>
        <w:pStyle w:val="ListParagraph"/>
        <w:numPr>
          <w:ilvl w:val="0"/>
          <w:numId w:val="12"/>
        </w:numPr>
      </w:pPr>
      <w:r>
        <w:rPr>
          <w:rFonts w:hint="eastAsia"/>
        </w:rPr>
        <w:t>构建四叉树记录</w:t>
      </w:r>
      <w:r>
        <w:br/>
      </w:r>
      <w:r>
        <w:rPr>
          <w:rFonts w:hint="eastAsia"/>
        </w:rPr>
        <w:t>利用四叉树，记录当前几何元素的位置。这个将在地图浏览中详细描述。</w:t>
      </w:r>
    </w:p>
    <w:p w14:paraId="6162A137" w14:textId="4256FAC9" w:rsidR="00C9548B" w:rsidRPr="00236F8F" w:rsidRDefault="00C9548B" w:rsidP="00C25BD7">
      <w:pPr>
        <w:pStyle w:val="ListParagraph"/>
        <w:numPr>
          <w:ilvl w:val="0"/>
          <w:numId w:val="12"/>
        </w:numPr>
      </w:pPr>
      <w:r w:rsidRPr="00236F8F">
        <w:rPr>
          <w:rFonts w:hint="eastAsia"/>
        </w:rPr>
        <w:t>加载画法</w:t>
      </w:r>
      <w:r>
        <w:br/>
      </w:r>
      <w:r>
        <w:rPr>
          <w:rFonts w:hint="eastAsia"/>
        </w:rPr>
        <w:t>通过ShapeAdapter对象，将几何元素和画法类进行匹配，获得当前图层上的</w:t>
      </w:r>
      <w:r w:rsidR="001F521A">
        <w:rPr>
          <w:rFonts w:hint="eastAsia"/>
        </w:rPr>
        <w:t>对应画法对象。</w:t>
      </w:r>
    </w:p>
    <w:p w14:paraId="24633629" w14:textId="7D21C934" w:rsidR="00AF1458" w:rsidRPr="00AF1458" w:rsidRDefault="00C9548B" w:rsidP="00C25BD7">
      <w:pPr>
        <w:pStyle w:val="ListParagraph"/>
        <w:numPr>
          <w:ilvl w:val="0"/>
          <w:numId w:val="12"/>
        </w:numPr>
      </w:pPr>
      <w:r w:rsidRPr="00236F8F">
        <w:rPr>
          <w:rFonts w:hint="eastAsia"/>
        </w:rPr>
        <w:t>绘制</w:t>
      </w:r>
      <w:r w:rsidR="00AF1458">
        <w:br/>
      </w:r>
      <w:r w:rsidR="00AF1458">
        <w:rPr>
          <w:rFonts w:hint="eastAsia"/>
        </w:rPr>
        <w:t>通过画法在地图上渲染对应的几何元素</w:t>
      </w:r>
    </w:p>
    <w:p w14:paraId="40D669F7" w14:textId="44C1D8E3" w:rsidR="00F80626" w:rsidRDefault="00C9548B" w:rsidP="00F10B50">
      <w:pPr>
        <w:pStyle w:val="Heading3"/>
      </w:pPr>
      <w:r>
        <w:rPr>
          <w:rFonts w:hint="eastAsia"/>
        </w:rPr>
        <w:t xml:space="preserve"> </w:t>
      </w:r>
      <w:bookmarkStart w:id="314" w:name="_Toc286941699"/>
      <w:r w:rsidR="00C72DD4">
        <w:rPr>
          <w:rFonts w:hint="eastAsia"/>
        </w:rPr>
        <w:t>矢量图层绘制</w:t>
      </w:r>
      <w:r>
        <w:rPr>
          <w:rFonts w:hint="eastAsia"/>
        </w:rPr>
        <w:t>算法</w:t>
      </w:r>
      <w:bookmarkEnd w:id="314"/>
    </w:p>
    <w:p w14:paraId="79FC8745" w14:textId="77777777" w:rsidR="00A22E2C" w:rsidRDefault="001D7C66" w:rsidP="00C25BD7">
      <w:pPr>
        <w:pStyle w:val="ListParagraph"/>
        <w:numPr>
          <w:ilvl w:val="0"/>
          <w:numId w:val="13"/>
        </w:numPr>
      </w:pPr>
      <w:r w:rsidRPr="00A22E2C">
        <w:rPr>
          <w:rFonts w:hint="eastAsia"/>
        </w:rPr>
        <w:t>算法应用技术</w:t>
      </w:r>
    </w:p>
    <w:p w14:paraId="7A6A105A" w14:textId="19CBD85E" w:rsidR="00A22E2C" w:rsidRDefault="00A22E2C" w:rsidP="00C25BD7">
      <w:pPr>
        <w:pStyle w:val="ListParagraph"/>
        <w:numPr>
          <w:ilvl w:val="1"/>
          <w:numId w:val="13"/>
        </w:numPr>
      </w:pPr>
      <w:r w:rsidRPr="00A22E2C">
        <w:t>CAShapeLayer</w:t>
      </w:r>
      <w:r w:rsidR="00292F37">
        <w:br/>
      </w:r>
    </w:p>
    <w:p w14:paraId="7782959C" w14:textId="77777777" w:rsidR="00A22E2C" w:rsidRPr="00A22E2C" w:rsidRDefault="00A22E2C" w:rsidP="00C25BD7">
      <w:pPr>
        <w:pStyle w:val="ListParagraph"/>
        <w:numPr>
          <w:ilvl w:val="1"/>
          <w:numId w:val="13"/>
        </w:numPr>
      </w:pPr>
      <w:r w:rsidRPr="00A22E2C">
        <w:t>UIBezierPath</w:t>
      </w:r>
    </w:p>
    <w:p w14:paraId="474F92FC" w14:textId="77777777" w:rsidR="00A22E2C" w:rsidRDefault="00A22E2C" w:rsidP="00C25BD7">
      <w:pPr>
        <w:pStyle w:val="ListParagraph"/>
        <w:numPr>
          <w:ilvl w:val="1"/>
          <w:numId w:val="13"/>
        </w:numPr>
      </w:pPr>
      <w:r w:rsidRPr="00A22E2C">
        <w:t>CABasicAnimation</w:t>
      </w:r>
    </w:p>
    <w:p w14:paraId="11104C36" w14:textId="77777777" w:rsidR="00A22E2C" w:rsidRPr="00A22E2C" w:rsidRDefault="00A22E2C" w:rsidP="00C25BD7">
      <w:pPr>
        <w:pStyle w:val="ListParagraph"/>
        <w:numPr>
          <w:ilvl w:val="1"/>
          <w:numId w:val="13"/>
        </w:numPr>
      </w:pPr>
      <w:r w:rsidRPr="00A22E2C">
        <w:t>CAScrollLayer</w:t>
      </w:r>
    </w:p>
    <w:p w14:paraId="3D571CD9" w14:textId="77777777" w:rsidR="00A22E2C" w:rsidRPr="00A22E2C" w:rsidRDefault="00A22E2C" w:rsidP="00C25BD7">
      <w:pPr>
        <w:pStyle w:val="ListParagraph"/>
        <w:numPr>
          <w:ilvl w:val="1"/>
          <w:numId w:val="13"/>
        </w:numPr>
      </w:pPr>
      <w:r w:rsidRPr="00A22E2C">
        <w:t>CGRect</w:t>
      </w:r>
    </w:p>
    <w:p w14:paraId="19EFD124" w14:textId="22B0B14E" w:rsidR="00A22E2C" w:rsidRPr="00B02A8D" w:rsidRDefault="00A22E2C" w:rsidP="00C25BD7">
      <w:pPr>
        <w:pStyle w:val="ListParagraph"/>
        <w:numPr>
          <w:ilvl w:val="1"/>
          <w:numId w:val="13"/>
        </w:numPr>
      </w:pPr>
      <w:r w:rsidRPr="00A22E2C">
        <w:t>CGRectInset</w:t>
      </w:r>
    </w:p>
    <w:p w14:paraId="41EE2FED" w14:textId="7811D6E7" w:rsidR="00B02A8D" w:rsidRPr="00AA7F54" w:rsidRDefault="00197640" w:rsidP="00C25BD7">
      <w:pPr>
        <w:pStyle w:val="ListParagraph"/>
        <w:numPr>
          <w:ilvl w:val="0"/>
          <w:numId w:val="13"/>
        </w:numPr>
      </w:pPr>
      <w:r>
        <w:rPr>
          <w:rFonts w:hint="eastAsia"/>
        </w:rPr>
        <w:t>算法类</w:t>
      </w:r>
    </w:p>
    <w:p w14:paraId="6E4971FC" w14:textId="609F6E88" w:rsidR="001D7C66" w:rsidRDefault="001D7C66" w:rsidP="00C25BD7">
      <w:pPr>
        <w:pStyle w:val="ListParagraph"/>
        <w:numPr>
          <w:ilvl w:val="0"/>
          <w:numId w:val="13"/>
        </w:numPr>
      </w:pPr>
      <w:r w:rsidRPr="00A22E2C">
        <w:rPr>
          <w:rFonts w:hint="eastAsia"/>
        </w:rPr>
        <w:t>算法绘制流程</w:t>
      </w:r>
    </w:p>
    <w:p w14:paraId="47138A13" w14:textId="77777777" w:rsidR="00AA7F54" w:rsidRDefault="00AA7F54" w:rsidP="00C25BD7">
      <w:pPr>
        <w:pStyle w:val="ListParagraph"/>
        <w:numPr>
          <w:ilvl w:val="1"/>
          <w:numId w:val="13"/>
        </w:numPr>
      </w:pPr>
      <w:r>
        <w:rPr>
          <w:rFonts w:hint="eastAsia"/>
        </w:rPr>
        <w:t>图形绘制</w:t>
      </w:r>
    </w:p>
    <w:p w14:paraId="53A4CEF9" w14:textId="703751D7" w:rsidR="00AA7F54" w:rsidRPr="00B02A8D" w:rsidRDefault="00AA7F54" w:rsidP="00C25BD7">
      <w:pPr>
        <w:pStyle w:val="ListParagraph"/>
        <w:numPr>
          <w:ilvl w:val="1"/>
          <w:numId w:val="13"/>
        </w:numPr>
      </w:pPr>
      <w:r>
        <w:rPr>
          <w:rFonts w:hint="eastAsia"/>
        </w:rPr>
        <w:t>动画处理</w:t>
      </w:r>
      <w:r w:rsidR="00F37028">
        <w:rPr>
          <w:rFonts w:hint="eastAsia"/>
        </w:rPr>
        <w:tab/>
      </w:r>
      <w:r w:rsidR="00F37028">
        <w:rPr>
          <w:rFonts w:hint="eastAsia"/>
        </w:rPr>
        <w:tab/>
      </w:r>
    </w:p>
    <w:p w14:paraId="2684934C" w14:textId="77777777" w:rsidR="00AA7F54" w:rsidRPr="00A22E2C" w:rsidRDefault="00AA7F54" w:rsidP="00AA7F54">
      <w:pPr>
        <w:pStyle w:val="ListParagraph"/>
        <w:ind w:left="1200" w:firstLine="0"/>
      </w:pPr>
    </w:p>
    <w:p w14:paraId="4300E8EC" w14:textId="61915F94" w:rsidR="001242BB" w:rsidRPr="00CD2C9C" w:rsidRDefault="00511DFB" w:rsidP="00D01EBF">
      <w:pPr>
        <w:pStyle w:val="Heading2"/>
      </w:pPr>
      <w:r>
        <w:rPr>
          <w:rFonts w:hint="eastAsia"/>
        </w:rPr>
        <w:t xml:space="preserve"> </w:t>
      </w:r>
      <w:bookmarkStart w:id="315" w:name="_Toc286941700"/>
      <w:r w:rsidR="001242BB">
        <w:rPr>
          <w:rFonts w:hint="eastAsia"/>
        </w:rPr>
        <w:t>地图浏览接口</w:t>
      </w:r>
      <w:bookmarkEnd w:id="315"/>
    </w:p>
    <w:p w14:paraId="74E63795" w14:textId="62A2D685" w:rsidR="001242BB" w:rsidRDefault="00A54C6B" w:rsidP="00D01EBF">
      <w:pPr>
        <w:pStyle w:val="Heading2"/>
      </w:pPr>
      <w:r>
        <w:rPr>
          <w:rFonts w:hint="eastAsia"/>
        </w:rPr>
        <w:t xml:space="preserve"> </w:t>
      </w:r>
      <w:bookmarkStart w:id="316" w:name="_Toc286941701"/>
      <w:r w:rsidR="001242BB">
        <w:rPr>
          <w:rFonts w:hint="eastAsia"/>
        </w:rPr>
        <w:t>坐标转变换接口</w:t>
      </w:r>
      <w:bookmarkEnd w:id="316"/>
    </w:p>
    <w:p w14:paraId="4D853744" w14:textId="229A3F9B" w:rsidR="001242BB" w:rsidRDefault="005056B8" w:rsidP="00D01EBF">
      <w:pPr>
        <w:pStyle w:val="Heading2"/>
      </w:pPr>
      <w:r>
        <w:rPr>
          <w:rFonts w:hint="eastAsia"/>
        </w:rPr>
        <w:t xml:space="preserve"> </w:t>
      </w:r>
      <w:bookmarkStart w:id="317" w:name="_Toc286941702"/>
      <w:r w:rsidR="001242BB">
        <w:rPr>
          <w:rFonts w:hint="eastAsia"/>
        </w:rPr>
        <w:t>图层管理</w:t>
      </w:r>
      <w:bookmarkEnd w:id="317"/>
    </w:p>
    <w:p w14:paraId="04C32593" w14:textId="77777777" w:rsidR="001242BB" w:rsidRDefault="001242BB" w:rsidP="00CD2C9C">
      <w:pPr>
        <w:rPr>
          <w:rFonts w:ascii="宋体" w:hAnsi="宋体" w:cs="宋体"/>
        </w:rPr>
      </w:pPr>
    </w:p>
    <w:p w14:paraId="22128C0C" w14:textId="7ECAE9CA" w:rsidR="005E12C1" w:rsidRDefault="00527FEB" w:rsidP="00D37419">
      <w:pPr>
        <w:pStyle w:val="Heading1Back"/>
      </w:pPr>
      <w:r>
        <w:t xml:space="preserve"> </w:t>
      </w:r>
      <w:bookmarkStart w:id="318" w:name="_Toc286941703"/>
      <w:r>
        <w:rPr>
          <w:rFonts w:ascii="宋体" w:hAnsi="宋体" w:cs="宋体" w:hint="eastAsia"/>
        </w:rPr>
        <w:t>矢量标绘模块</w:t>
      </w:r>
      <w:bookmarkEnd w:id="318"/>
      <w:r w:rsidR="005E12C1">
        <w:t xml:space="preserve"> </w:t>
      </w:r>
    </w:p>
    <w:p w14:paraId="7F281087" w14:textId="62B56AEC" w:rsidR="005E12C1" w:rsidRDefault="00527FEB" w:rsidP="00D37419">
      <w:pPr>
        <w:pStyle w:val="Heading1Back"/>
      </w:pPr>
      <w:r>
        <w:t xml:space="preserve"> </w:t>
      </w:r>
      <w:bookmarkStart w:id="319" w:name="_Toc286941704"/>
      <w:r>
        <w:rPr>
          <w:rFonts w:ascii="宋体" w:hAnsi="宋体" w:cs="宋体" w:hint="eastAsia"/>
        </w:rPr>
        <w:t>数据管理模块</w:t>
      </w:r>
      <w:bookmarkEnd w:id="319"/>
    </w:p>
    <w:p w14:paraId="4556E769" w14:textId="098BD8D1" w:rsidR="00D42350" w:rsidRDefault="005E12C1" w:rsidP="00D37419">
      <w:pPr>
        <w:pStyle w:val="Heading1Back"/>
      </w:pPr>
      <w:r>
        <w:t xml:space="preserve"> </w:t>
      </w:r>
      <w:bookmarkStart w:id="320" w:name="_Toc286941705"/>
      <w:r>
        <w:rPr>
          <w:rFonts w:ascii="宋体" w:hAnsi="宋体" w:cs="宋体" w:hint="eastAsia"/>
        </w:rPr>
        <w:t>位置服务模块</w:t>
      </w:r>
      <w:bookmarkEnd w:id="320"/>
    </w:p>
    <w:bookmarkEnd w:id="191"/>
    <w:bookmarkEnd w:id="192"/>
    <w:bookmarkEnd w:id="193"/>
    <w:bookmarkEnd w:id="194"/>
    <w:bookmarkEnd w:id="195"/>
    <w:bookmarkEnd w:id="196"/>
    <w:bookmarkEnd w:id="197"/>
    <w:bookmarkEnd w:id="198"/>
    <w:bookmarkEnd w:id="199"/>
    <w:p w14:paraId="7D645940" w14:textId="77777777" w:rsidR="00E31848" w:rsidRDefault="00E31848" w:rsidP="00C05639"/>
    <w:p w14:paraId="0DC0E7A9" w14:textId="77777777" w:rsidR="00E31848" w:rsidRDefault="00E31848" w:rsidP="00C05639"/>
    <w:p w14:paraId="3C83F82A" w14:textId="77777777" w:rsidR="00E31848" w:rsidRDefault="00E31848" w:rsidP="00C05639"/>
    <w:p w14:paraId="2DD43ED2" w14:textId="77777777" w:rsidR="00E31848" w:rsidRDefault="00E31848" w:rsidP="00C05639"/>
    <w:p w14:paraId="427AD6C8" w14:textId="77777777" w:rsidR="00E31848" w:rsidRDefault="00E31848" w:rsidP="00C05639"/>
    <w:p w14:paraId="7D8E7DFC" w14:textId="77777777" w:rsidR="00E31848" w:rsidRDefault="00E31848" w:rsidP="00C05639"/>
    <w:p w14:paraId="5E8429C0" w14:textId="77777777" w:rsidR="00E31848" w:rsidRDefault="00E31848" w:rsidP="00C05639"/>
    <w:p w14:paraId="0F4298AC" w14:textId="77777777" w:rsidR="00E31848" w:rsidRDefault="00E31848" w:rsidP="00C05639"/>
    <w:p w14:paraId="08E7C3DF" w14:textId="77777777" w:rsidR="00E31848" w:rsidRDefault="00E31848" w:rsidP="00C05639"/>
    <w:p w14:paraId="3E51FD21" w14:textId="77777777" w:rsidR="00E31848" w:rsidRDefault="00E31848" w:rsidP="00C05639"/>
    <w:p w14:paraId="6A68C0E3" w14:textId="77777777" w:rsidR="00E31848" w:rsidRDefault="00E31848" w:rsidP="00C05639"/>
    <w:p w14:paraId="4FBCC5DE" w14:textId="77777777" w:rsidR="00E31848" w:rsidRDefault="00E31848" w:rsidP="00C05639"/>
    <w:p w14:paraId="17FFA3BA" w14:textId="77777777" w:rsidR="00E31848" w:rsidRDefault="00E31848" w:rsidP="00C05639"/>
    <w:p w14:paraId="4538D463" w14:textId="77777777" w:rsidR="00E31848" w:rsidRDefault="00E31848" w:rsidP="00C05639"/>
    <w:p w14:paraId="3038AE2F" w14:textId="77777777" w:rsidR="00E31848" w:rsidRDefault="00E31848" w:rsidP="00C05639"/>
    <w:p w14:paraId="097F2136" w14:textId="77777777" w:rsidR="00E31848" w:rsidRDefault="00E31848" w:rsidP="00C05639"/>
    <w:p w14:paraId="6D29C9D0" w14:textId="77777777" w:rsidR="00E31848" w:rsidRDefault="00E31848" w:rsidP="00C05639"/>
    <w:p w14:paraId="77302F6A" w14:textId="77777777" w:rsidR="00E31848" w:rsidRDefault="00E31848" w:rsidP="00C05639"/>
    <w:p w14:paraId="0E97E348" w14:textId="77777777" w:rsidR="00E31848" w:rsidRDefault="00E31848" w:rsidP="00C05639">
      <w:pPr>
        <w:sectPr w:rsidR="00E31848" w:rsidSect="002C29CE">
          <w:type w:val="continuous"/>
          <w:pgSz w:w="11906" w:h="16838"/>
          <w:pgMar w:top="1440" w:right="1797" w:bottom="1440" w:left="2070" w:header="851" w:footer="992" w:gutter="0"/>
          <w:cols w:space="425"/>
          <w:docGrid w:type="lines" w:linePitch="312"/>
        </w:sectPr>
      </w:pPr>
    </w:p>
    <w:p w14:paraId="3A57F7D7" w14:textId="609D16F1" w:rsidR="00F734A5" w:rsidRDefault="000A3A14" w:rsidP="00D37419">
      <w:pPr>
        <w:pStyle w:val="Heading1Back"/>
      </w:pPr>
      <w:bookmarkStart w:id="321" w:name="_Toc223710857"/>
      <w:bookmarkStart w:id="322" w:name="_Toc225611033"/>
      <w:bookmarkStart w:id="323" w:name="_Toc263751496"/>
      <w:bookmarkStart w:id="324" w:name="_Toc265025042"/>
      <w:bookmarkStart w:id="325" w:name="_Toc265025093"/>
      <w:bookmarkStart w:id="326" w:name="_Toc265025144"/>
      <w:bookmarkStart w:id="327" w:name="_Toc265025195"/>
      <w:bookmarkStart w:id="328" w:name="_Toc265025246"/>
      <w:bookmarkStart w:id="329" w:name="_Toc265025759"/>
      <w:r>
        <w:t xml:space="preserve"> </w:t>
      </w:r>
      <w:bookmarkStart w:id="330" w:name="_Toc286941706"/>
      <w:r>
        <w:rPr>
          <w:rFonts w:ascii="宋体" w:hAnsi="宋体" w:cs="宋体" w:hint="eastAsia"/>
        </w:rPr>
        <w:t>案例验证</w:t>
      </w:r>
      <w:bookmarkEnd w:id="330"/>
    </w:p>
    <w:p w14:paraId="73F6F8AD" w14:textId="5BCBBCAF" w:rsidR="00EA7C33" w:rsidRPr="00A04FF7" w:rsidRDefault="00F734A5" w:rsidP="00D37419">
      <w:pPr>
        <w:pStyle w:val="Heading1Back"/>
      </w:pPr>
      <w:r>
        <w:t xml:space="preserve"> </w:t>
      </w:r>
      <w:bookmarkStart w:id="331" w:name="_Toc286941707"/>
      <w:r w:rsidR="004422D7" w:rsidRPr="00A04FF7">
        <w:rPr>
          <w:rFonts w:hint="eastAsia"/>
        </w:rPr>
        <w:t>结</w:t>
      </w:r>
      <w:r w:rsidR="00F72636" w:rsidRPr="00A04FF7">
        <w:rPr>
          <w:rFonts w:hint="eastAsia"/>
        </w:rPr>
        <w:t xml:space="preserve"> </w:t>
      </w:r>
      <w:r w:rsidR="004422D7" w:rsidRPr="00A04FF7">
        <w:rPr>
          <w:rFonts w:hint="eastAsia"/>
        </w:rPr>
        <w:t>论</w:t>
      </w:r>
      <w:bookmarkEnd w:id="321"/>
      <w:bookmarkEnd w:id="322"/>
      <w:bookmarkEnd w:id="323"/>
      <w:bookmarkEnd w:id="324"/>
      <w:bookmarkEnd w:id="325"/>
      <w:bookmarkEnd w:id="326"/>
      <w:bookmarkEnd w:id="327"/>
      <w:bookmarkEnd w:id="328"/>
      <w:bookmarkEnd w:id="329"/>
      <w:bookmarkEnd w:id="331"/>
    </w:p>
    <w:p w14:paraId="64AEF58A" w14:textId="77777777" w:rsidR="00F13BE2" w:rsidRPr="00F13BE2" w:rsidRDefault="00307E50" w:rsidP="00C05639">
      <w:r>
        <w:rPr>
          <w:rFonts w:ascii="宋体" w:hAnsi="宋体" w:hint="eastAsia"/>
        </w:rPr>
        <w:tab/>
      </w:r>
      <w:r w:rsidR="00F13BE2" w:rsidRPr="00F13BE2">
        <w:t>本文的研究成果是设计并实现了基于</w:t>
      </w:r>
      <w:r w:rsidR="00F13BE2" w:rsidRPr="00F13BE2">
        <w:t>WPF</w:t>
      </w:r>
      <w:r w:rsidR="00F13BE2" w:rsidRPr="00F13BE2">
        <w:t>技术的</w:t>
      </w:r>
      <w:r w:rsidR="00F13BE2" w:rsidRPr="00F13BE2">
        <w:t>GIS</w:t>
      </w:r>
      <w:r w:rsidR="00F13BE2" w:rsidRPr="00F13BE2">
        <w:t>组件</w:t>
      </w:r>
      <w:r w:rsidR="00F13BE2" w:rsidRPr="00F13BE2">
        <w:t>WPFMapTagControl</w:t>
      </w:r>
      <w:r w:rsidR="00F13BE2" w:rsidRPr="00F13BE2">
        <w:t>，并基于</w:t>
      </w:r>
      <w:r w:rsidR="00F13BE2" w:rsidRPr="00F13BE2">
        <w:t>WPFMapTagControl</w:t>
      </w:r>
      <w:r w:rsidR="00F13BE2" w:rsidRPr="00F13BE2">
        <w:t>进行了</w:t>
      </w:r>
      <w:r w:rsidR="00F13BE2" w:rsidRPr="00F13BE2">
        <w:t>GIS</w:t>
      </w:r>
      <w:r w:rsidR="00F13BE2" w:rsidRPr="00F13BE2">
        <w:t>应用的开发，从而证明了</w:t>
      </w:r>
      <w:r w:rsidR="00F13BE2" w:rsidRPr="00F13BE2">
        <w:t>WPFMapTagControl</w:t>
      </w:r>
      <w:r w:rsidR="00F13BE2" w:rsidRPr="00F13BE2">
        <w:t>的</w:t>
      </w:r>
      <w:r w:rsidR="00F13BE2" w:rsidRPr="00F13BE2">
        <w:t>GIS</w:t>
      </w:r>
      <w:r w:rsidR="00F13BE2" w:rsidRPr="00F13BE2">
        <w:t>基本功能，也为以后开发基于</w:t>
      </w:r>
      <w:r w:rsidR="00F13BE2" w:rsidRPr="00F13BE2">
        <w:t>WPF</w:t>
      </w:r>
      <w:r w:rsidR="00F13BE2" w:rsidRPr="00F13BE2">
        <w:t>技术的</w:t>
      </w:r>
      <w:r w:rsidR="00F13BE2" w:rsidRPr="00F13BE2">
        <w:t>GIS</w:t>
      </w:r>
      <w:r w:rsidR="00F13BE2" w:rsidRPr="00F13BE2">
        <w:t>应用开发提供了方法和模板。</w:t>
      </w:r>
    </w:p>
    <w:p w14:paraId="270E902B" w14:textId="77777777" w:rsidR="00F13BE2" w:rsidRPr="00F13BE2" w:rsidRDefault="00F13BE2" w:rsidP="00C05639">
      <w:r w:rsidRPr="00F13BE2">
        <w:tab/>
      </w:r>
      <w:r w:rsidRPr="00F13BE2">
        <w:t>本文的具体成果包括：</w:t>
      </w:r>
    </w:p>
    <w:p w14:paraId="74BD7DB6" w14:textId="77777777" w:rsidR="00F13BE2" w:rsidRPr="00F13BE2" w:rsidRDefault="00F13BE2" w:rsidP="00C05639">
      <w:r w:rsidRPr="00F13BE2">
        <w:t>应用</w:t>
      </w:r>
      <w:r w:rsidRPr="00F13BE2">
        <w:t>WPF</w:t>
      </w:r>
      <w:r w:rsidRPr="00F13BE2">
        <w:t>技术实现绘制功能，在</w:t>
      </w:r>
      <w:r w:rsidRPr="00F13BE2">
        <w:t>GIS</w:t>
      </w:r>
      <w:r w:rsidRPr="00F13BE2">
        <w:t>数据读取部分实现的基础上实现对</w:t>
      </w:r>
      <w:r w:rsidRPr="00F13BE2">
        <w:t>GIS</w:t>
      </w:r>
      <w:r w:rsidRPr="00F13BE2">
        <w:t>矢量数据绘制的功能，包括投影坐标转换、图层管理、用户交互、地图渲染、属性数据。这些</w:t>
      </w:r>
      <w:r w:rsidRPr="00F13BE2">
        <w:t>GIS</w:t>
      </w:r>
      <w:r w:rsidRPr="00F13BE2">
        <w:t>基本功能可以便捷的提供给二次开发人员一个成熟的</w:t>
      </w:r>
      <w:r w:rsidRPr="00F13BE2">
        <w:t>GIS</w:t>
      </w:r>
      <w:r w:rsidRPr="00F13BE2">
        <w:t>地图组件，通过接口的调用和配置即可应用</w:t>
      </w:r>
      <w:r w:rsidRPr="00F13BE2">
        <w:t>GIS</w:t>
      </w:r>
      <w:r w:rsidRPr="00F13BE2">
        <w:t>的地图功能。</w:t>
      </w:r>
    </w:p>
    <w:p w14:paraId="248CA2E2" w14:textId="77777777" w:rsidR="00F13BE2" w:rsidRPr="00F13BE2" w:rsidRDefault="00F13BE2" w:rsidP="00C05639">
      <w:r w:rsidRPr="00F13BE2">
        <w:t>在</w:t>
      </w:r>
      <w:r w:rsidRPr="00F13BE2">
        <w:t>GIS</w:t>
      </w:r>
      <w:r w:rsidRPr="00F13BE2">
        <w:t>地图基本功能实现的基础上设计扩展性强的图标标绘功能，对图标标绘功能进行封装，对外提供</w:t>
      </w:r>
      <w:r w:rsidRPr="00F13BE2">
        <w:rPr>
          <w:rFonts w:hint="eastAsia"/>
        </w:rPr>
        <w:t>鼠标标绘</w:t>
      </w:r>
      <w:r w:rsidRPr="00F13BE2">
        <w:t>、自动标绘系列接口，图标属性设置功能系列接口，获取图标属性功能系列接口，图标属性更改功能系列接口，图标查询功能系列接口、内部监听事件。标绘部分为之后的开发奠定了一种二次开发标绘功能的模式，即通过接口调用以及事件监听的方式实现标绘功能；也为标绘功能本身的扩展打下了在设计上的基础。</w:t>
      </w:r>
    </w:p>
    <w:p w14:paraId="42518401" w14:textId="77777777" w:rsidR="00F13BE2" w:rsidRPr="00F13BE2" w:rsidRDefault="00F13BE2" w:rsidP="00C05639">
      <w:r w:rsidRPr="00F13BE2">
        <w:t>论文存在的不足及进一步工作</w:t>
      </w:r>
      <w:r w:rsidRPr="00F13BE2">
        <w:rPr>
          <w:rFonts w:hint="eastAsia"/>
        </w:rPr>
        <w:t>：</w:t>
      </w:r>
    </w:p>
    <w:p w14:paraId="4C41F447" w14:textId="77777777" w:rsidR="00926ED1" w:rsidRDefault="00F13BE2" w:rsidP="00C05639">
      <w:r w:rsidRPr="00F13BE2">
        <w:t>GIS</w:t>
      </w:r>
      <w:r w:rsidRPr="00F13BE2">
        <w:t>组件开发涉及的内容非常广泛，本文只是在</w:t>
      </w:r>
      <w:r w:rsidRPr="00F13BE2">
        <w:t>GIS</w:t>
      </w:r>
      <w:r w:rsidRPr="00F13BE2">
        <w:t>基本功能的开发做了一些研究，</w:t>
      </w:r>
      <w:r w:rsidR="00584497" w:rsidRPr="00584497">
        <w:t>功能对比商业性</w:t>
      </w:r>
      <w:r w:rsidRPr="00584497">
        <w:t>GIS</w:t>
      </w:r>
      <w:r w:rsidR="00584497" w:rsidRPr="00584497">
        <w:t>软件产品</w:t>
      </w:r>
      <w:r w:rsidRPr="00584497">
        <w:t>比较简单</w:t>
      </w:r>
      <w:r w:rsidRPr="00F13BE2">
        <w:t>，</w:t>
      </w:r>
      <w:r w:rsidRPr="00F13BE2">
        <w:rPr>
          <w:rFonts w:hint="eastAsia"/>
        </w:rPr>
        <w:t>在数据解析方面只能适应特殊行业，尚不能对商业的</w:t>
      </w:r>
      <w:r w:rsidRPr="00F13BE2">
        <w:rPr>
          <w:rFonts w:hint="eastAsia"/>
        </w:rPr>
        <w:t>GIS</w:t>
      </w:r>
      <w:r w:rsidRPr="00F13BE2">
        <w:rPr>
          <w:rFonts w:hint="eastAsia"/>
        </w:rPr>
        <w:t>数据进行解析，所以下一步的研究重点之一是在现有数据解析模块的基础上扩展其解析商业</w:t>
      </w:r>
      <w:r w:rsidRPr="00F13BE2">
        <w:rPr>
          <w:rFonts w:hint="eastAsia"/>
        </w:rPr>
        <w:t>GIS</w:t>
      </w:r>
      <w:r w:rsidRPr="00F13BE2">
        <w:rPr>
          <w:rFonts w:hint="eastAsia"/>
        </w:rPr>
        <w:t>数据的功能</w:t>
      </w:r>
      <w:r w:rsidRPr="00F13BE2">
        <w:t>。</w:t>
      </w:r>
    </w:p>
    <w:p w14:paraId="19452070" w14:textId="77777777" w:rsidR="00926ED1" w:rsidRDefault="00926ED1" w:rsidP="00C05639"/>
    <w:p w14:paraId="0BFA1799" w14:textId="77777777" w:rsidR="00926ED1" w:rsidRDefault="00926ED1" w:rsidP="00C05639"/>
    <w:p w14:paraId="1467F0D2" w14:textId="77777777" w:rsidR="00926ED1" w:rsidRDefault="00926ED1" w:rsidP="00C05639"/>
    <w:p w14:paraId="728E7084" w14:textId="77777777" w:rsidR="00926ED1" w:rsidRDefault="00926ED1" w:rsidP="00C05639"/>
    <w:p w14:paraId="5D7F7C0D" w14:textId="77777777" w:rsidR="00926ED1" w:rsidRDefault="00926ED1" w:rsidP="00C05639"/>
    <w:p w14:paraId="7EC6E18D" w14:textId="77777777" w:rsidR="00926ED1" w:rsidRDefault="00926ED1" w:rsidP="00C05639"/>
    <w:p w14:paraId="2EC7CE77" w14:textId="77777777" w:rsidR="00926ED1" w:rsidRDefault="00926ED1" w:rsidP="00C05639"/>
    <w:p w14:paraId="424888F7" w14:textId="77777777" w:rsidR="00926ED1" w:rsidRDefault="00926ED1" w:rsidP="00C05639"/>
    <w:p w14:paraId="73BB4E7C" w14:textId="77777777" w:rsidR="00926ED1" w:rsidRDefault="00926ED1" w:rsidP="00C05639"/>
    <w:p w14:paraId="73BED451" w14:textId="77777777" w:rsidR="00926ED1" w:rsidRDefault="00926ED1" w:rsidP="00C05639"/>
    <w:p w14:paraId="7AE42F91" w14:textId="77777777" w:rsidR="00926ED1" w:rsidRDefault="00926ED1" w:rsidP="00C05639"/>
    <w:p w14:paraId="1F01CF87" w14:textId="77777777" w:rsidR="00926ED1" w:rsidRPr="00926ED1" w:rsidRDefault="00926ED1" w:rsidP="00C05639"/>
    <w:p w14:paraId="23833FA4" w14:textId="77777777" w:rsidR="0080253E" w:rsidRDefault="0080253E" w:rsidP="00C05639"/>
    <w:p w14:paraId="7D2D48FF" w14:textId="77777777" w:rsidR="008C4F26" w:rsidRDefault="008C4F26" w:rsidP="00C05639">
      <w:pPr>
        <w:sectPr w:rsidR="008C4F26" w:rsidSect="000B0938">
          <w:headerReference w:type="default" r:id="rId64"/>
          <w:pgSz w:w="11906" w:h="16838"/>
          <w:pgMar w:top="1440" w:right="1797" w:bottom="1440" w:left="1797" w:header="851" w:footer="992" w:gutter="0"/>
          <w:cols w:space="425"/>
          <w:docGrid w:type="lines" w:linePitch="312"/>
        </w:sectPr>
      </w:pPr>
    </w:p>
    <w:p w14:paraId="4D565759" w14:textId="08D5AF31" w:rsidR="00D948A6" w:rsidRPr="00A04FF7" w:rsidRDefault="00EC5BC9" w:rsidP="00D37419">
      <w:pPr>
        <w:pStyle w:val="Heading1Back"/>
      </w:pPr>
      <w:bookmarkStart w:id="332" w:name="_Toc223710858"/>
      <w:bookmarkStart w:id="333" w:name="_Toc225611034"/>
      <w:bookmarkStart w:id="334" w:name="_Toc263751497"/>
      <w:bookmarkStart w:id="335" w:name="_Toc265025043"/>
      <w:bookmarkStart w:id="336" w:name="_Toc265025094"/>
      <w:bookmarkStart w:id="337" w:name="_Toc265025145"/>
      <w:bookmarkStart w:id="338" w:name="_Toc265025196"/>
      <w:bookmarkStart w:id="339" w:name="_Toc265025247"/>
      <w:bookmarkStart w:id="340" w:name="_Toc265025760"/>
      <w:r>
        <w:rPr>
          <w:rFonts w:hint="eastAsia"/>
        </w:rPr>
        <w:t xml:space="preserve"> </w:t>
      </w:r>
      <w:bookmarkStart w:id="341" w:name="_Toc286941708"/>
      <w:r w:rsidR="009C77C3" w:rsidRPr="00A04FF7">
        <w:rPr>
          <w:rFonts w:hint="eastAsia"/>
        </w:rPr>
        <w:t>参考文献</w:t>
      </w:r>
      <w:bookmarkEnd w:id="332"/>
      <w:bookmarkEnd w:id="333"/>
      <w:bookmarkEnd w:id="334"/>
      <w:bookmarkEnd w:id="335"/>
      <w:bookmarkEnd w:id="336"/>
      <w:bookmarkEnd w:id="337"/>
      <w:bookmarkEnd w:id="338"/>
      <w:bookmarkEnd w:id="339"/>
      <w:bookmarkEnd w:id="340"/>
      <w:bookmarkEnd w:id="341"/>
    </w:p>
    <w:p w14:paraId="0461BCCA" w14:textId="39B831C5" w:rsidR="00926ED1" w:rsidRPr="003106F6" w:rsidRDefault="00926ED1" w:rsidP="00C05639">
      <w:pPr>
        <w:rPr>
          <w:rFonts w:ascii="宋体" w:hAnsi="宋体" w:cs="宋体"/>
        </w:rPr>
      </w:pPr>
      <w:r w:rsidRPr="00926ED1">
        <w:rPr>
          <w:rFonts w:hint="eastAsia"/>
        </w:rPr>
        <w:t xml:space="preserve">1 </w:t>
      </w:r>
      <w:hyperlink r:id="rId65"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Jacobson,Martin Griss, Patrik Jonsson. Software Reuse Architecture, Process and Organization for Business Success. In China Machine Press.</w:t>
      </w:r>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r w:rsidRPr="00926ED1">
        <w:t>6 Coppock J T, Rhind D W, The history of GIS.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14 Michael Waltuch, Allan Lafram boise, etal.Exploring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r w:rsidRPr="00926ED1">
        <w:t>17 Adam Nathan.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http://baike.baidu.com/view/575391.htm?fr=ala0_1</w:t>
      </w:r>
    </w:p>
    <w:p w14:paraId="36DE2491" w14:textId="77777777" w:rsidR="00926ED1" w:rsidRPr="00926ED1" w:rsidRDefault="00926ED1" w:rsidP="00C05639">
      <w:r w:rsidRPr="00926ED1">
        <w:t xml:space="preserve">29 Ian Sommerville.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r w:rsidRPr="00926ED1">
        <w:t>32 Chris Andrade. Professional WPF programming :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r w:rsidRPr="00926ED1">
        <w:t xml:space="preserve">34 </w:t>
      </w:r>
      <w:r w:rsidR="00B24148">
        <w:rPr>
          <w:rFonts w:hint="eastAsia"/>
        </w:rPr>
        <w:t xml:space="preserve">Martin Fowler.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Head first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66"/>
          <w:headerReference w:type="default" r:id="rId67"/>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68"/>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342" w:name="_Toc199558760"/>
      <w:bookmarkStart w:id="343" w:name="_Toc225611037"/>
      <w:bookmarkStart w:id="344" w:name="_Toc263751499"/>
      <w:bookmarkStart w:id="345" w:name="_Toc265025045"/>
      <w:bookmarkStart w:id="346" w:name="_Toc265025096"/>
      <w:bookmarkStart w:id="347" w:name="_Toc265025147"/>
      <w:bookmarkStart w:id="348" w:name="_Toc265025198"/>
      <w:bookmarkStart w:id="349" w:name="_Toc265025249"/>
      <w:bookmarkStart w:id="350" w:name="_Toc265025762"/>
      <w:r>
        <w:rPr>
          <w:rFonts w:hint="eastAsia"/>
        </w:rPr>
        <w:t xml:space="preserve"> </w:t>
      </w:r>
      <w:bookmarkStart w:id="351" w:name="_Toc286941709"/>
      <w:r w:rsidR="00423BAE" w:rsidRPr="00A04FF7">
        <w:rPr>
          <w:rFonts w:hint="eastAsia"/>
        </w:rPr>
        <w:t>致</w:t>
      </w:r>
      <w:r w:rsidR="00423BAE" w:rsidRPr="00A04FF7">
        <w:rPr>
          <w:rFonts w:hint="eastAsia"/>
        </w:rPr>
        <w:t xml:space="preserve">  </w:t>
      </w:r>
      <w:r w:rsidR="00423BAE" w:rsidRPr="00A04FF7">
        <w:rPr>
          <w:rFonts w:hint="eastAsia"/>
        </w:rPr>
        <w:t>谢</w:t>
      </w:r>
      <w:bookmarkEnd w:id="342"/>
      <w:bookmarkEnd w:id="343"/>
      <w:bookmarkEnd w:id="344"/>
      <w:bookmarkEnd w:id="345"/>
      <w:bookmarkEnd w:id="346"/>
      <w:bookmarkEnd w:id="347"/>
      <w:bookmarkEnd w:id="348"/>
      <w:bookmarkEnd w:id="349"/>
      <w:bookmarkEnd w:id="350"/>
      <w:bookmarkEnd w:id="351"/>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69"/>
          <w:pgSz w:w="11906" w:h="16838"/>
          <w:pgMar w:top="1440" w:right="1797" w:bottom="1440" w:left="1797" w:header="851" w:footer="992" w:gutter="0"/>
          <w:cols w:space="425"/>
          <w:docGrid w:type="lines" w:linePitch="312"/>
        </w:sectPr>
      </w:pPr>
    </w:p>
    <w:p w14:paraId="3F7D45F4" w14:textId="77777777" w:rsidR="008376D9" w:rsidRPr="001C78E9" w:rsidRDefault="008376D9" w:rsidP="00C05639">
      <w:pPr>
        <w:rPr>
          <w:lang w:val="zh-CN"/>
        </w:rPr>
      </w:pPr>
    </w:p>
    <w:sectPr w:rsidR="008376D9" w:rsidRPr="001C78E9"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B8405D" w:rsidRPr="002A2713" w:rsidRDefault="00B8405D"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B8405D" w:rsidRDefault="00B8405D" w:rsidP="0011508E">
      <w:pPr>
        <w:pStyle w:val="ListParagraph"/>
        <w:widowControl/>
        <w:numPr>
          <w:ilvl w:val="0"/>
          <w:numId w:val="6"/>
        </w:numPr>
        <w:spacing w:after="200" w:line="276" w:lineRule="auto"/>
      </w:pPr>
      <w:r>
        <w:rPr>
          <w:rStyle w:val="CommentReference"/>
        </w:rPr>
        <w:annotationRef/>
      </w:r>
      <w:r w:rsidRPr="000C23DF">
        <w:rPr>
          <w:lang w:val="zh-TW" w:eastAsia="zh-TW"/>
        </w:rPr>
        <w:t>宋 扬</w:t>
      </w:r>
      <w:r>
        <w:t xml:space="preserve">, </w:t>
      </w:r>
      <w:r w:rsidRPr="000C23DF">
        <w:rPr>
          <w:lang w:val="zh-TW" w:eastAsia="zh-TW"/>
        </w:rPr>
        <w:t>李见为</w:t>
      </w:r>
      <w:r>
        <w:t xml:space="preserve">, </w:t>
      </w:r>
      <w:r w:rsidRPr="000C23DF">
        <w:rPr>
          <w:lang w:val="zh-TW" w:eastAsia="zh-TW"/>
        </w:rPr>
        <w:t>曾 航</w:t>
      </w:r>
      <w:r>
        <w:t xml:space="preserve">, </w:t>
      </w:r>
      <w:r w:rsidRPr="000C23DF">
        <w:rPr>
          <w:lang w:val="zh-TW" w:eastAsia="zh-TW"/>
        </w:rPr>
        <w:t>钟 建</w:t>
      </w:r>
      <w:r>
        <w:t xml:space="preserve">. </w:t>
      </w:r>
      <w:r w:rsidRPr="000C23DF">
        <w:rPr>
          <w:lang w:val="zh-TW" w:eastAsia="zh-TW"/>
        </w:rPr>
        <w:t>基于组件式地理信息系统的二次开发</w:t>
      </w:r>
      <w:r>
        <w:t xml:space="preserve">. </w:t>
      </w:r>
      <w:r w:rsidRPr="000C23DF">
        <w:rPr>
          <w:lang w:val="zh-TW" w:eastAsia="zh-TW"/>
        </w:rPr>
        <w:t xml:space="preserve">重庆大学学报 </w:t>
      </w:r>
      <w:r>
        <w:t>(</w:t>
      </w:r>
      <w:r w:rsidRPr="000C23DF">
        <w:rPr>
          <w:lang w:val="zh-TW" w:eastAsia="zh-TW"/>
        </w:rPr>
        <w:t>自然科学版</w:t>
      </w:r>
      <w:r>
        <w:t>),2011,23(6):121-123.</w:t>
      </w:r>
    </w:p>
  </w:comment>
  <w:comment w:id="14" w:author="wang yan" w:date="2014-08-31T23:30:00Z" w:initials="wy">
    <w:p w14:paraId="76A0D5E3" w14:textId="57A9D85B" w:rsidR="00B8405D" w:rsidRDefault="00B8405D">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B8405D" w:rsidRPr="0020392B" w:rsidRDefault="00B8405D">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7" w:author="wang yan" w:date="2014-09-01T00:38:00Z" w:initials="wy">
    <w:p w14:paraId="226A41A1" w14:textId="568C439A" w:rsidR="00B8405D" w:rsidRDefault="00B8405D"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8" w:author="wang yan" w:date="2014-09-01T00:44:00Z" w:initials="wy">
    <w:p w14:paraId="3FD990C9" w14:textId="1A0E6B0F" w:rsidR="00B8405D" w:rsidRPr="005F6406" w:rsidRDefault="00B8405D" w:rsidP="005F6406">
      <w:pPr>
        <w:autoSpaceDE w:val="0"/>
        <w:autoSpaceDN w:val="0"/>
        <w:adjustRightInd w:val="0"/>
        <w:spacing w:after="240"/>
        <w:ind w:firstLine="0"/>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59" w:author="wang yan" w:date="2014-09-01T01:05:00Z" w:initials="wy">
    <w:p w14:paraId="304F986F" w14:textId="79F235A0" w:rsidR="00B8405D" w:rsidRDefault="00B8405D" w:rsidP="0089704B">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0" w:author="wang yan" w:date="2014-09-07T15:20:00Z" w:initials="wy">
    <w:p w14:paraId="2FFE9995" w14:textId="77777777" w:rsidR="00B8405D" w:rsidRDefault="00B8405D"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B8405D" w:rsidRDefault="00B8405D">
      <w:pPr>
        <w:pStyle w:val="CommentText"/>
      </w:pPr>
    </w:p>
  </w:comment>
  <w:comment w:id="61" w:author="wang yan" w:date="2014-09-01T01:24:00Z" w:initials="wy">
    <w:p w14:paraId="48737BDE" w14:textId="476974BF" w:rsidR="00B8405D" w:rsidRDefault="00B8405D"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2" w:author="wang yan" w:date="2014-09-07T15:19:00Z" w:initials="wy">
    <w:p w14:paraId="7FF685E9" w14:textId="4A983672" w:rsidR="00B8405D" w:rsidRDefault="00B8405D">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3" w:author="wang yan" w:date="2014-09-07T15:20:00Z" w:initials="wy">
    <w:p w14:paraId="4C6D8F93" w14:textId="3B92E862" w:rsidR="00B8405D" w:rsidRDefault="00B8405D">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4" w:author="wang yan" w:date="2014-09-07T15:19:00Z" w:initials="wy">
    <w:p w14:paraId="15ACC05F" w14:textId="7FDD9612" w:rsidR="00B8405D" w:rsidRDefault="00B8405D">
      <w:pPr>
        <w:pStyle w:val="CommentText"/>
      </w:pPr>
      <w:r>
        <w:rPr>
          <w:rStyle w:val="CommentReference"/>
        </w:rPr>
        <w:annotationRef/>
      </w:r>
      <w:r w:rsidRPr="00330174">
        <w:rPr>
          <w:rFonts w:hint="eastAsia"/>
        </w:rPr>
        <w:t>Coppock J T, Rhind D W, The history of GIS. Longman Inc</w:t>
      </w:r>
    </w:p>
  </w:comment>
  <w:comment w:id="75" w:author="wang yan" w:date="2014-09-07T15:30:00Z" w:initials="wy">
    <w:p w14:paraId="2E947834" w14:textId="7073E1B6" w:rsidR="00B8405D" w:rsidRDefault="00B8405D"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6" w:author="wang yan" w:date="2014-09-07T16:35:00Z" w:initials="wy">
    <w:p w14:paraId="2ECB5FF5" w14:textId="7B694F13" w:rsidR="00B8405D" w:rsidRDefault="00B8405D"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77" w:author="wang yan" w:date="2014-09-08T10:46:00Z" w:initials="wy">
    <w:p w14:paraId="1D1A337A" w14:textId="77777777" w:rsidR="00B8405D" w:rsidRPr="00333605" w:rsidRDefault="00B8405D"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B8405D" w:rsidRDefault="00B8405D">
      <w:pPr>
        <w:pStyle w:val="CommentText"/>
      </w:pPr>
    </w:p>
  </w:comment>
  <w:comment w:id="78" w:author="wang yan" w:date="2014-09-08T10:46:00Z" w:initials="wy">
    <w:p w14:paraId="74CCEF0E" w14:textId="7BF2EF40" w:rsidR="00B8405D" w:rsidRDefault="00B8405D">
      <w:pPr>
        <w:pStyle w:val="CommentText"/>
      </w:pPr>
      <w:r>
        <w:rPr>
          <w:rStyle w:val="CommentReference"/>
        </w:rPr>
        <w:annotationRef/>
      </w:r>
      <w:r>
        <w:rPr>
          <w:rFonts w:hint="eastAsia"/>
        </w:rPr>
        <w:t>Michael Waltuch, Allan Lafram boise, etal.Exploring ArcObjects[M].ESRI, 2001</w:t>
      </w:r>
    </w:p>
  </w:comment>
  <w:comment w:id="79" w:author="wang yan" w:date="2014-09-08T10:47:00Z" w:initials="wy">
    <w:p w14:paraId="7D90C45B" w14:textId="1B81F505" w:rsidR="00B8405D" w:rsidRDefault="00B8405D">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0" w:author="wang yan" w:date="2014-09-08T10:46:00Z" w:initials="wy">
    <w:p w14:paraId="633D3809" w14:textId="7436B4AC" w:rsidR="00B8405D" w:rsidRDefault="00B8405D">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1" w:author="wang yan" w:date="2014-09-08T10:49:00Z" w:initials="wy">
    <w:p w14:paraId="7EF2C780" w14:textId="568BFA5F" w:rsidR="00B8405D" w:rsidRPr="00C5174D" w:rsidRDefault="00B8405D">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2" w:author="wang yan" w:date="2014-09-08T11:00:00Z" w:initials="wy">
    <w:p w14:paraId="79AB5FA8" w14:textId="54F44EB3" w:rsidR="00B8405D" w:rsidRPr="00273817" w:rsidRDefault="00B8405D">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3" w:author="wang yan" w:date="2014-09-08T11:04:00Z" w:initials="wy">
    <w:p w14:paraId="14F2C001" w14:textId="08449BBD" w:rsidR="00B8405D" w:rsidRPr="00273817" w:rsidRDefault="00B8405D" w:rsidP="00182851">
      <w:pPr>
        <w:autoSpaceDE w:val="0"/>
        <w:autoSpaceDN w:val="0"/>
        <w:adjustRightInd w:val="0"/>
        <w:spacing w:after="240"/>
        <w:ind w:firstLine="0"/>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6" w:author="wang yan" w:date="2014-09-08T16:44:00Z" w:initials="wy">
    <w:p w14:paraId="5DA80481" w14:textId="4B6013D1" w:rsidR="00B8405D" w:rsidRPr="00EF354C" w:rsidRDefault="00B8405D" w:rsidP="00EF354C">
      <w:pPr>
        <w:autoSpaceDE w:val="0"/>
        <w:autoSpaceDN w:val="0"/>
        <w:adjustRightInd w:val="0"/>
        <w:spacing w:after="240"/>
        <w:ind w:firstLine="0"/>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107" w:author="wang yan" w:date="2014-09-08T17:09:00Z" w:initials="wy">
    <w:p w14:paraId="4ED49869" w14:textId="52B761BA" w:rsidR="00B8405D" w:rsidRDefault="00B8405D" w:rsidP="00B76DA7">
      <w:pPr>
        <w:pStyle w:val="CommentText"/>
      </w:pPr>
      <w:r>
        <w:rPr>
          <w:rStyle w:val="CommentReference"/>
        </w:rPr>
        <w:annotationRef/>
      </w:r>
      <w:r>
        <w:t xml:space="preserve">Ickjai Lee,Kyungmi Lee ,Christopher Torpelund-Bruin. Raster voronoi tessellation and itsapplication to </w:t>
      </w:r>
    </w:p>
    <w:p w14:paraId="33A29D9F" w14:textId="4CE7C464" w:rsidR="00B8405D" w:rsidRDefault="00B8405D" w:rsidP="00B76DA7">
      <w:pPr>
        <w:pStyle w:val="CommentText"/>
      </w:pPr>
      <w:r>
        <w:t>emergency modeling. Geo-Spatial Information Science, 2011,4(14): 235-245.</w:t>
      </w:r>
    </w:p>
  </w:comment>
  <w:comment w:id="109" w:author="wang yan" w:date="2014-09-08T17:16:00Z" w:initials="wy">
    <w:p w14:paraId="06FBB401" w14:textId="55F17A5C" w:rsidR="00B8405D" w:rsidRPr="00A24D19" w:rsidRDefault="00B8405D"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0" w:author="wang yan" w:date="2014-09-08T18:05:00Z" w:initials="wy">
    <w:p w14:paraId="649D8D37" w14:textId="77777777" w:rsidR="00B8405D" w:rsidRPr="007A3985" w:rsidRDefault="00B8405D" w:rsidP="007A398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0A71E52" w14:textId="36432068" w:rsidR="00B8405D" w:rsidRDefault="00B8405D">
      <w:pPr>
        <w:pStyle w:val="CommentText"/>
      </w:pPr>
    </w:p>
  </w:comment>
  <w:comment w:id="108" w:author="wang yan" w:date="2014-09-08T17:09:00Z" w:initials="wy">
    <w:p w14:paraId="602D07A4" w14:textId="0A4F384B" w:rsidR="00B8405D" w:rsidRDefault="00B8405D">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r w:rsidRPr="00B76DA7">
        <w:rPr>
          <w:rFonts w:hint="eastAsia"/>
        </w:rPr>
        <w:t>,2011,30.</w:t>
      </w:r>
    </w:p>
  </w:comment>
  <w:comment w:id="111" w:author="wang yan" w:date="2014-09-08T19:38:00Z" w:initials="wy">
    <w:p w14:paraId="0E3BDB4C" w14:textId="03C445B8" w:rsidR="00B8405D" w:rsidRPr="00962E35" w:rsidRDefault="00B8405D" w:rsidP="00962E35">
      <w:pPr>
        <w:rPr>
          <w:rFonts w:ascii="Times" w:eastAsia="Times New Roman" w:hAnsi="Times"/>
          <w:kern w:val="0"/>
          <w:sz w:val="20"/>
          <w:szCs w:val="20"/>
          <w:lang w:eastAsia="en-US"/>
        </w:rPr>
      </w:pPr>
      <w:r>
        <w:rPr>
          <w:rStyle w:val="CommentReference"/>
        </w:rPr>
        <w:annotationRef/>
      </w:r>
      <w:r w:rsidRPr="00962E35">
        <w:rPr>
          <w:rFonts w:ascii="宋体" w:hAnsi="Times" w:hint="eastAsia"/>
          <w:color w:val="000000"/>
          <w:kern w:val="0"/>
          <w:sz w:val="18"/>
          <w:szCs w:val="18"/>
          <w:shd w:val="clear" w:color="auto" w:fill="FFFFFF"/>
          <w:lang w:eastAsia="en-US"/>
        </w:rPr>
        <w:t>鄢郭.基于智能手机的移动GIS开发和应用[D].桂林理工大学,2011.DOI:10.7666/d.y1941015.</w:t>
      </w:r>
    </w:p>
  </w:comment>
  <w:comment w:id="113" w:author="wang yan" w:date="2014-09-08T19:27:00Z" w:initials="wy">
    <w:p w14:paraId="6DE19848" w14:textId="17DF2BF7" w:rsidR="00B8405D" w:rsidRPr="00DD0DA6" w:rsidRDefault="00B8405D">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5" w:author="wang yan" w:date="2015-03-05T23:18:00Z" w:initials="wy">
    <w:p w14:paraId="5A8C1E27" w14:textId="77777777" w:rsidR="00B8405D" w:rsidRDefault="00B8405D" w:rsidP="00A25AB1">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6" w:author="wang yan" w:date="2015-02-21T15:54:00Z" w:initials="wy">
    <w:p w14:paraId="7367D7D9" w14:textId="77777777" w:rsidR="00B8405D" w:rsidRDefault="00B8405D"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7" w:author="wang yan" w:date="2015-02-21T15:54:00Z" w:initials="wy">
    <w:p w14:paraId="71D086A2" w14:textId="77777777" w:rsidR="00B8405D" w:rsidRDefault="00B8405D"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4" w:author="wang yan" w:date="2015-02-24T00:59:00Z" w:initials="wy">
    <w:p w14:paraId="3C1FF107" w14:textId="16E31892" w:rsidR="00B8405D" w:rsidRDefault="00B8405D">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37" w:author="wang yan" w:date="2015-02-21T15:49:00Z" w:initials="wy">
    <w:p w14:paraId="4C8CD363" w14:textId="49D5D024" w:rsidR="00B8405D" w:rsidRDefault="00B8405D">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44" w:author="wang yan" w:date="2014-09-14T14:21:00Z" w:initials="wy">
    <w:p w14:paraId="7EB01F01" w14:textId="5585BC0E" w:rsidR="00B8405D" w:rsidRDefault="00B8405D"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46" w:author="wang yan" w:date="2015-02-21T20:55:00Z" w:initials="wy">
    <w:p w14:paraId="2FD471C6" w14:textId="77777777" w:rsidR="00B8405D" w:rsidRDefault="00B8405D"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50" w:author="wang yan" w:date="2014-09-14T19:38:00Z" w:initials="wy">
    <w:p w14:paraId="7FA05D5F" w14:textId="77777777" w:rsidR="00B8405D" w:rsidRPr="00D72CAF" w:rsidRDefault="00B8405D"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B8405D" w:rsidRDefault="00B8405D" w:rsidP="00D72CAF"/>
  </w:comment>
  <w:comment w:id="151" w:author="wang yan" w:date="2014-09-14T19:42:00Z" w:initials="wy">
    <w:p w14:paraId="320B4D63" w14:textId="4AA8C2C6" w:rsidR="00B8405D" w:rsidRDefault="00B8405D">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60" w:author="wang yan" w:date="2015-02-24T00:49:00Z" w:initials="wy">
    <w:p w14:paraId="50998906" w14:textId="77777777" w:rsidR="00B8405D" w:rsidRDefault="00B8405D"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80" w:author="wang yan" w:date="2015-02-23T21:49:00Z" w:initials="wy">
    <w:p w14:paraId="7950838E" w14:textId="77777777" w:rsidR="00B8405D" w:rsidRPr="00FE212E" w:rsidRDefault="00B8405D"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B8405D" w:rsidRDefault="00B8405D">
      <w:pPr>
        <w:pStyle w:val="CommentText"/>
      </w:pPr>
    </w:p>
  </w:comment>
  <w:comment w:id="181" w:author="wang yan" w:date="2015-02-23T22:02:00Z" w:initials="wy">
    <w:p w14:paraId="7BB30C49" w14:textId="382AFCBA" w:rsidR="00B8405D" w:rsidRDefault="00B8405D">
      <w:pPr>
        <w:pStyle w:val="CommentText"/>
      </w:pPr>
      <w:r>
        <w:rPr>
          <w:rStyle w:val="CommentReference"/>
        </w:rPr>
        <w:annotationRef/>
      </w:r>
      <w:r w:rsidRPr="00293FE8">
        <w:rPr>
          <w:rFonts w:hint="eastAsia"/>
        </w:rPr>
        <w:t>《嵌入式系统设计与实例开发》</w:t>
      </w:r>
    </w:p>
  </w:comment>
  <w:comment w:id="190" w:author="wang yan" w:date="2014-09-14T23:31:00Z" w:initials="wy">
    <w:p w14:paraId="66F5437C" w14:textId="77777777" w:rsidR="00B8405D" w:rsidRDefault="00B8405D"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B8405D" w:rsidRPr="00480CFF" w:rsidRDefault="00B8405D"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B8405D" w:rsidRPr="00480CFF" w:rsidRDefault="00B8405D"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B8405D" w:rsidRDefault="00B8405D">
      <w:pPr>
        <w:pStyle w:val="CommentText"/>
      </w:pPr>
    </w:p>
  </w:comment>
  <w:comment w:id="206" w:author="wang yan" w:date="2015-02-24T10:42:00Z" w:initials="wy">
    <w:p w14:paraId="58401CAE" w14:textId="058E3328" w:rsidR="00B8405D" w:rsidRDefault="00B8405D">
      <w:pPr>
        <w:pStyle w:val="CommentText"/>
      </w:pPr>
      <w:r>
        <w:rPr>
          <w:rStyle w:val="CommentReference"/>
        </w:rPr>
        <w:annotationRef/>
      </w:r>
      <w:r w:rsidRPr="00045791">
        <w:rPr>
          <w:rFonts w:hint="eastAsia"/>
        </w:rPr>
        <w:t>大规模分布式存储系统：原理解析与架构实战</w:t>
      </w:r>
    </w:p>
  </w:comment>
  <w:comment w:id="208" w:author="wang yan" w:date="2015-02-24T10:57:00Z" w:initials="wy">
    <w:p w14:paraId="5607F946" w14:textId="77777777" w:rsidR="00B8405D" w:rsidRPr="00EA2A65" w:rsidRDefault="00B8405D"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B8405D" w:rsidRDefault="00B8405D">
      <w:pPr>
        <w:pStyle w:val="CommentText"/>
      </w:pPr>
    </w:p>
  </w:comment>
  <w:comment w:id="215" w:author="wang yan" w:date="2015-02-24T12:45:00Z" w:initials="wy">
    <w:p w14:paraId="30258A3C" w14:textId="77777777" w:rsidR="00B8405D" w:rsidRPr="00C96498" w:rsidRDefault="00B8405D"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27" w:author="wang yan" w:date="2015-02-25T14:55:00Z" w:initials="wy">
    <w:p w14:paraId="716B71B9" w14:textId="77777777" w:rsidR="00B8405D" w:rsidRPr="00A178C2" w:rsidRDefault="00B8405D"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B8405D" w:rsidRDefault="00B8405D">
      <w:pPr>
        <w:pStyle w:val="CommentText"/>
      </w:pPr>
    </w:p>
  </w:comment>
  <w:comment w:id="251" w:author="wang yan" w:date="2015-03-02T00:49:00Z" w:initials="wy">
    <w:p w14:paraId="0E48D36D" w14:textId="77777777" w:rsidR="00B8405D" w:rsidRDefault="00B8405D" w:rsidP="00683CF4">
      <w:pPr>
        <w:pStyle w:val="Heading1"/>
        <w:shd w:val="clear" w:color="auto" w:fill="FFFFFF"/>
        <w:rPr>
          <w:rFonts w:eastAsia="Times New Roman"/>
          <w:color w:val="000000"/>
        </w:rPr>
      </w:pPr>
      <w:r>
        <w:rPr>
          <w:rStyle w:val="CommentReference"/>
        </w:rPr>
        <w:annotationRef/>
      </w:r>
      <w:r>
        <w:rPr>
          <w:rFonts w:eastAsia="Times New Roman"/>
          <w:color w:val="000000"/>
        </w:rPr>
        <w:t>Architectural Styles and</w:t>
      </w:r>
      <w:r>
        <w:rPr>
          <w:rFonts w:eastAsia="Times New Roman"/>
          <w:color w:val="000000"/>
        </w:rPr>
        <w:br/>
        <w:t>the Design of Network-based Software Architectures</w:t>
      </w:r>
    </w:p>
    <w:p w14:paraId="5334BAAB" w14:textId="28EA0C09" w:rsidR="00B8405D" w:rsidRDefault="00B8405D">
      <w:pPr>
        <w:pStyle w:val="CommentText"/>
      </w:pPr>
    </w:p>
  </w:comment>
  <w:comment w:id="259" w:author="wang yan" w:date="2015-03-01T14:07:00Z" w:initials="wy">
    <w:p w14:paraId="12FC040D" w14:textId="77777777" w:rsidR="00B8405D" w:rsidRPr="00937B8A" w:rsidRDefault="00B8405D"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B8405D" w:rsidRDefault="00B8405D">
      <w:pPr>
        <w:pStyle w:val="CommentText"/>
      </w:pPr>
    </w:p>
  </w:comment>
  <w:comment w:id="289" w:author="wang yan" w:date="2015-03-03T20:29:00Z" w:initials="wy">
    <w:p w14:paraId="345639F9" w14:textId="77777777" w:rsidR="00B8405D" w:rsidRDefault="00B8405D" w:rsidP="00A71E2A">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p w14:paraId="79DDE17C" w14:textId="50204822" w:rsidR="00B8405D" w:rsidRDefault="00B8405D">
      <w:pPr>
        <w:pStyle w:val="CommentText"/>
      </w:pPr>
    </w:p>
  </w:comment>
  <w:comment w:id="295" w:author="wang yan" w:date="2015-03-04T11:33:00Z" w:initials="wy">
    <w:p w14:paraId="76FEC907" w14:textId="40A7094F" w:rsidR="00B8405D" w:rsidRPr="00775588" w:rsidRDefault="00B8405D" w:rsidP="00775588">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Programming iOS 6: Fundamentals of iPhone, iPad, and iPod touch Development</w:t>
      </w:r>
      <w:r>
        <w:rPr>
          <w:rStyle w:val="apple-converted-space"/>
          <w:rFonts w:ascii="Arial" w:eastAsia="Times New Roman" w:hAnsi="Arial" w:cs="Arial"/>
          <w:color w:val="111111"/>
        </w:rPr>
        <w:t> </w:t>
      </w:r>
    </w:p>
  </w:comment>
  <w:comment w:id="303" w:author="wang yan" w:date="2015-03-06T01:12:00Z" w:initials="wy">
    <w:p w14:paraId="1C03543F" w14:textId="5C1BBE13" w:rsidR="00B8405D" w:rsidRPr="00AE43F1" w:rsidRDefault="00B8405D">
      <w:pPr>
        <w:pStyle w:val="CommentText"/>
        <w:rPr>
          <w:rFonts w:ascii="宋体" w:hAnsi="宋体" w:cs="宋体"/>
        </w:rPr>
      </w:pPr>
      <w:r>
        <w:rPr>
          <w:rStyle w:val="CommentReference"/>
        </w:rPr>
        <w:annotationRef/>
      </w:r>
      <w:r>
        <w:rPr>
          <w:rFonts w:ascii="宋体" w:hAnsi="宋体" w:cs="宋体" w:hint="eastAsia"/>
        </w:rPr>
        <w:t>书</w:t>
      </w:r>
    </w:p>
  </w:comment>
  <w:comment w:id="309" w:author="wang yan" w:date="2014-10-06T23:18:00Z" w:initials="wy">
    <w:p w14:paraId="7CB71B6B" w14:textId="22B041A9" w:rsidR="00B8405D" w:rsidRPr="005C170A" w:rsidRDefault="00B8405D">
      <w:pPr>
        <w:pStyle w:val="CommentText"/>
        <w:rPr>
          <w:rFonts w:ascii="宋体" w:hAnsi="宋体" w:cs="宋体"/>
        </w:rPr>
      </w:pPr>
      <w:r>
        <w:rPr>
          <w:rStyle w:val="CommentReference"/>
        </w:rPr>
        <w:annotationRef/>
      </w:r>
      <w:r>
        <w:rPr>
          <w:rFonts w:ascii="宋体" w:hAnsi="宋体" w:cs="宋体" w:hint="eastAsia"/>
        </w:rPr>
        <w:t>矢量模块这样写</w:t>
      </w:r>
    </w:p>
  </w:comment>
  <w:comment w:id="311" w:author="wang yan" w:date="2014-10-06T14:00:00Z" w:initials="wy">
    <w:p w14:paraId="45631D63" w14:textId="19D4CE96" w:rsidR="00B8405D" w:rsidRDefault="00B8405D">
      <w:pPr>
        <w:pStyle w:val="CommentText"/>
      </w:pPr>
      <w:r>
        <w:rPr>
          <w:rStyle w:val="CommentReference"/>
        </w:rPr>
        <w:annotationRef/>
      </w:r>
      <w:r>
        <w:rPr>
          <w:rFonts w:ascii="宋体" w:hAnsi="宋体" w:cs="宋体" w:hint="eastAsia"/>
        </w:rPr>
        <w:t>地理信息系统导论 1077</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B8405D" w:rsidRDefault="00B8405D" w:rsidP="00C05639">
      <w:r>
        <w:separator/>
      </w:r>
    </w:p>
  </w:endnote>
  <w:endnote w:type="continuationSeparator" w:id="0">
    <w:p w14:paraId="6EAFBD09" w14:textId="77777777" w:rsidR="00B8405D" w:rsidRDefault="00B8405D"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Xingkai SC Light">
    <w:panose1 w:val="02010800040101010101"/>
    <w:charset w:val="00"/>
    <w:family w:val="auto"/>
    <w:pitch w:val="variable"/>
    <w:sig w:usb0="00000003" w:usb1="080F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 w:name="Heiti SC Light">
    <w:panose1 w:val="02000000000000000000"/>
    <w:charset w:val="50"/>
    <w:family w:val="auto"/>
    <w:pitch w:val="variable"/>
    <w:sig w:usb0="8000002F" w:usb1="080E004A" w:usb2="00000010" w:usb3="00000000" w:csb0="003E0000" w:csb1="00000000"/>
  </w:font>
  <w:font w:name="Menlo Regular">
    <w:panose1 w:val="020B0609030804020204"/>
    <w:charset w:val="00"/>
    <w:family w:val="auto"/>
    <w:pitch w:val="variable"/>
    <w:sig w:usb0="E60022FF" w:usb1="D200F9FB" w:usb2="02000028" w:usb3="00000000" w:csb0="000001DF" w:csb1="00000000"/>
  </w:font>
  <w:font w:name="Xingkai SC Bold">
    <w:panose1 w:val="02010800040101010101"/>
    <w:charset w:val="00"/>
    <w:family w:val="auto"/>
    <w:pitch w:val="variable"/>
    <w:sig w:usb0="00000003" w:usb1="080F0000" w:usb2="0000000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B8405D" w:rsidRDefault="00B8405D" w:rsidP="00C05639">
      <w:r>
        <w:separator/>
      </w:r>
    </w:p>
  </w:footnote>
  <w:footnote w:type="continuationSeparator" w:id="0">
    <w:p w14:paraId="06397630" w14:textId="77777777" w:rsidR="00B8405D" w:rsidRDefault="00B8405D"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B8405D" w:rsidRPr="001971D3" w:rsidRDefault="00B8405D"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B8405D" w:rsidRPr="00394982" w:rsidRDefault="00B8405D"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B8405D" w:rsidRPr="00394982" w:rsidRDefault="00B8405D"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B8405D" w:rsidRPr="001971D3" w:rsidRDefault="00B8405D"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B8405D" w:rsidRDefault="00B8405D"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B8405D" w:rsidRPr="00394982" w:rsidRDefault="00B8405D"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B8405D" w:rsidRPr="00394982" w:rsidRDefault="00B8405D"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B8405D" w:rsidRPr="00512A58" w:rsidRDefault="00B8405D"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B8405D" w:rsidRPr="00394982" w:rsidRDefault="00B8405D"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B8405D" w:rsidRDefault="00B8405D"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B8405D" w:rsidRPr="00394982" w:rsidRDefault="00B8405D"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4722EB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81C4843"/>
    <w:multiLevelType w:val="hybridMultilevel"/>
    <w:tmpl w:val="F0B4CD1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6">
    <w:nsid w:val="202150A9"/>
    <w:multiLevelType w:val="hybridMultilevel"/>
    <w:tmpl w:val="53A8EE9A"/>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nsid w:val="2FDE2166"/>
    <w:multiLevelType w:val="multilevel"/>
    <w:tmpl w:val="8468F564"/>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8">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nsid w:val="3AD36471"/>
    <w:multiLevelType w:val="hybridMultilevel"/>
    <w:tmpl w:val="323A2C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nsid w:val="40FF2872"/>
    <w:multiLevelType w:val="hybridMultilevel"/>
    <w:tmpl w:val="ACA26222"/>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nsid w:val="43E16086"/>
    <w:multiLevelType w:val="hybridMultilevel"/>
    <w:tmpl w:val="812E29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4011256"/>
    <w:multiLevelType w:val="hybridMultilevel"/>
    <w:tmpl w:val="4B58D6A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6">
    <w:nsid w:val="5232007C"/>
    <w:multiLevelType w:val="hybridMultilevel"/>
    <w:tmpl w:val="A4F4C8A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59279C1"/>
    <w:multiLevelType w:val="hybridMultilevel"/>
    <w:tmpl w:val="5040061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5F5F09BD"/>
    <w:multiLevelType w:val="hybridMultilevel"/>
    <w:tmpl w:val="B1D61538"/>
    <w:lvl w:ilvl="0" w:tplc="04090001">
      <w:start w:val="1"/>
      <w:numFmt w:val="bullet"/>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9">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nsid w:val="63B02237"/>
    <w:multiLevelType w:val="hybridMultilevel"/>
    <w:tmpl w:val="FF643A78"/>
    <w:lvl w:ilvl="0" w:tplc="8D32500A">
      <w:start w:val="1"/>
      <w:numFmt w:val="lowerLetter"/>
      <w:pStyle w:val="NormalSecondTitle"/>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1">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2">
    <w:nsid w:val="6C066A5D"/>
    <w:multiLevelType w:val="hybridMultilevel"/>
    <w:tmpl w:val="637C1C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4">
    <w:nsid w:val="74BF1EDA"/>
    <w:multiLevelType w:val="hybridMultilevel"/>
    <w:tmpl w:val="B768ABC6"/>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nsid w:val="766D0A87"/>
    <w:multiLevelType w:val="hybridMultilevel"/>
    <w:tmpl w:val="3E9AFB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6">
    <w:nsid w:val="76D358C6"/>
    <w:multiLevelType w:val="hybridMultilevel"/>
    <w:tmpl w:val="C7E412EA"/>
    <w:lvl w:ilvl="0" w:tplc="00A4145A">
      <w:start w:val="1"/>
      <w:numFmt w:val="bullet"/>
      <w:pStyle w:val="ListParagraph"/>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8">
    <w:nsid w:val="7F6233A9"/>
    <w:multiLevelType w:val="hybridMultilevel"/>
    <w:tmpl w:val="30AA59D0"/>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7"/>
  </w:num>
  <w:num w:numId="2">
    <w:abstractNumId w:val="20"/>
  </w:num>
  <w:num w:numId="3">
    <w:abstractNumId w:val="7"/>
  </w:num>
  <w:num w:numId="4">
    <w:abstractNumId w:val="23"/>
  </w:num>
  <w:num w:numId="5">
    <w:abstractNumId w:val="20"/>
  </w:num>
  <w:num w:numId="6">
    <w:abstractNumId w:val="13"/>
  </w:num>
  <w:num w:numId="7">
    <w:abstractNumId w:val="5"/>
  </w:num>
  <w:num w:numId="8">
    <w:abstractNumId w:val="27"/>
  </w:num>
  <w:num w:numId="9">
    <w:abstractNumId w:val="15"/>
  </w:num>
  <w:num w:numId="10">
    <w:abstractNumId w:val="21"/>
  </w:num>
  <w:num w:numId="11">
    <w:abstractNumId w:val="11"/>
  </w:num>
  <w:num w:numId="12">
    <w:abstractNumId w:val="28"/>
  </w:num>
  <w:num w:numId="13">
    <w:abstractNumId w:val="18"/>
  </w:num>
  <w:num w:numId="14">
    <w:abstractNumId w:val="8"/>
  </w:num>
  <w:num w:numId="15">
    <w:abstractNumId w:val="4"/>
  </w:num>
  <w:num w:numId="16">
    <w:abstractNumId w:val="14"/>
  </w:num>
  <w:num w:numId="17">
    <w:abstractNumId w:val="3"/>
  </w:num>
  <w:num w:numId="18">
    <w:abstractNumId w:val="19"/>
  </w:num>
  <w:num w:numId="19">
    <w:abstractNumId w:val="1"/>
  </w:num>
  <w:num w:numId="20">
    <w:abstractNumId w:val="9"/>
  </w:num>
  <w:num w:numId="21">
    <w:abstractNumId w:val="22"/>
  </w:num>
  <w:num w:numId="22">
    <w:abstractNumId w:val="0"/>
  </w:num>
  <w:num w:numId="23">
    <w:abstractNumId w:val="25"/>
  </w:num>
  <w:num w:numId="24">
    <w:abstractNumId w:val="7"/>
  </w:num>
  <w:num w:numId="25">
    <w:abstractNumId w:val="7"/>
  </w:num>
  <w:num w:numId="26">
    <w:abstractNumId w:val="7"/>
  </w:num>
  <w:num w:numId="27">
    <w:abstractNumId w:val="7"/>
  </w:num>
  <w:num w:numId="28">
    <w:abstractNumId w:val="7"/>
  </w:num>
  <w:num w:numId="29">
    <w:abstractNumId w:val="12"/>
  </w:num>
  <w:num w:numId="30">
    <w:abstractNumId w:val="16"/>
  </w:num>
  <w:num w:numId="31">
    <w:abstractNumId w:val="7"/>
  </w:num>
  <w:num w:numId="32">
    <w:abstractNumId w:val="7"/>
  </w:num>
  <w:num w:numId="33">
    <w:abstractNumId w:val="6"/>
  </w:num>
  <w:num w:numId="34">
    <w:abstractNumId w:val="7"/>
  </w:num>
  <w:num w:numId="35">
    <w:abstractNumId w:val="7"/>
  </w:num>
  <w:num w:numId="36">
    <w:abstractNumId w:val="7"/>
  </w:num>
  <w:num w:numId="37">
    <w:abstractNumId w:val="7"/>
  </w:num>
  <w:num w:numId="38">
    <w:abstractNumId w:val="7"/>
  </w:num>
  <w:num w:numId="39">
    <w:abstractNumId w:val="7"/>
  </w:num>
  <w:num w:numId="40">
    <w:abstractNumId w:val="7"/>
  </w:num>
  <w:num w:numId="41">
    <w:abstractNumId w:val="7"/>
  </w:num>
  <w:num w:numId="42">
    <w:abstractNumId w:val="7"/>
  </w:num>
  <w:num w:numId="43">
    <w:abstractNumId w:val="2"/>
  </w:num>
  <w:num w:numId="44">
    <w:abstractNumId w:val="26"/>
  </w:num>
  <w:num w:numId="45">
    <w:abstractNumId w:val="10"/>
  </w:num>
  <w:num w:numId="46">
    <w:abstractNumId w:val="17"/>
  </w:num>
  <w:num w:numId="47">
    <w:abstractNumId w:val="7"/>
  </w:num>
  <w:num w:numId="48">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080"/>
    <w:rsid w:val="000016F8"/>
    <w:rsid w:val="00001885"/>
    <w:rsid w:val="000019D5"/>
    <w:rsid w:val="00002190"/>
    <w:rsid w:val="00002714"/>
    <w:rsid w:val="00002A45"/>
    <w:rsid w:val="00002FBD"/>
    <w:rsid w:val="00002FF8"/>
    <w:rsid w:val="000036E4"/>
    <w:rsid w:val="00003CC7"/>
    <w:rsid w:val="00003F50"/>
    <w:rsid w:val="00004771"/>
    <w:rsid w:val="00004BDE"/>
    <w:rsid w:val="00004CF1"/>
    <w:rsid w:val="00005216"/>
    <w:rsid w:val="00005E72"/>
    <w:rsid w:val="00006427"/>
    <w:rsid w:val="000066DD"/>
    <w:rsid w:val="0000674B"/>
    <w:rsid w:val="000068C6"/>
    <w:rsid w:val="00006F93"/>
    <w:rsid w:val="000075A4"/>
    <w:rsid w:val="000077F4"/>
    <w:rsid w:val="000077FB"/>
    <w:rsid w:val="00007BF4"/>
    <w:rsid w:val="00010C6A"/>
    <w:rsid w:val="00010C82"/>
    <w:rsid w:val="00011132"/>
    <w:rsid w:val="00011503"/>
    <w:rsid w:val="00011DE6"/>
    <w:rsid w:val="00011DFB"/>
    <w:rsid w:val="000132E7"/>
    <w:rsid w:val="00013365"/>
    <w:rsid w:val="000136DB"/>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53F"/>
    <w:rsid w:val="00026699"/>
    <w:rsid w:val="0002690A"/>
    <w:rsid w:val="00026C83"/>
    <w:rsid w:val="00027465"/>
    <w:rsid w:val="000274D9"/>
    <w:rsid w:val="000305A6"/>
    <w:rsid w:val="00030C61"/>
    <w:rsid w:val="000310E3"/>
    <w:rsid w:val="00031A45"/>
    <w:rsid w:val="000321DE"/>
    <w:rsid w:val="00032CE4"/>
    <w:rsid w:val="000334AF"/>
    <w:rsid w:val="00033780"/>
    <w:rsid w:val="00033FF9"/>
    <w:rsid w:val="00035625"/>
    <w:rsid w:val="00035816"/>
    <w:rsid w:val="00035BE6"/>
    <w:rsid w:val="00036B67"/>
    <w:rsid w:val="00036D0E"/>
    <w:rsid w:val="00036DEE"/>
    <w:rsid w:val="000404EA"/>
    <w:rsid w:val="000409AC"/>
    <w:rsid w:val="00040AF0"/>
    <w:rsid w:val="00040D29"/>
    <w:rsid w:val="00041AE2"/>
    <w:rsid w:val="00041E46"/>
    <w:rsid w:val="00042417"/>
    <w:rsid w:val="00042B30"/>
    <w:rsid w:val="0004313F"/>
    <w:rsid w:val="00043932"/>
    <w:rsid w:val="00043B29"/>
    <w:rsid w:val="00043DE4"/>
    <w:rsid w:val="00044946"/>
    <w:rsid w:val="00045347"/>
    <w:rsid w:val="00045791"/>
    <w:rsid w:val="00045B75"/>
    <w:rsid w:val="00045F25"/>
    <w:rsid w:val="0004688D"/>
    <w:rsid w:val="00046E74"/>
    <w:rsid w:val="000478E8"/>
    <w:rsid w:val="00050612"/>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70C"/>
    <w:rsid w:val="00056D55"/>
    <w:rsid w:val="00056E64"/>
    <w:rsid w:val="00057829"/>
    <w:rsid w:val="00057D65"/>
    <w:rsid w:val="00060A32"/>
    <w:rsid w:val="0006118E"/>
    <w:rsid w:val="00061205"/>
    <w:rsid w:val="00061CC8"/>
    <w:rsid w:val="00062068"/>
    <w:rsid w:val="00062396"/>
    <w:rsid w:val="000624BC"/>
    <w:rsid w:val="000631A6"/>
    <w:rsid w:val="0006341F"/>
    <w:rsid w:val="00063772"/>
    <w:rsid w:val="0006433C"/>
    <w:rsid w:val="0006444C"/>
    <w:rsid w:val="00064579"/>
    <w:rsid w:val="00064799"/>
    <w:rsid w:val="00064B07"/>
    <w:rsid w:val="00064BA0"/>
    <w:rsid w:val="00065A5C"/>
    <w:rsid w:val="00065CCC"/>
    <w:rsid w:val="00066EC3"/>
    <w:rsid w:val="00067254"/>
    <w:rsid w:val="000678AF"/>
    <w:rsid w:val="00067A81"/>
    <w:rsid w:val="000702D1"/>
    <w:rsid w:val="00070A7B"/>
    <w:rsid w:val="00070FBE"/>
    <w:rsid w:val="000712C0"/>
    <w:rsid w:val="00071551"/>
    <w:rsid w:val="000721DB"/>
    <w:rsid w:val="00072E90"/>
    <w:rsid w:val="00072FA9"/>
    <w:rsid w:val="0007312E"/>
    <w:rsid w:val="000735D1"/>
    <w:rsid w:val="00075A81"/>
    <w:rsid w:val="00075F31"/>
    <w:rsid w:val="00076470"/>
    <w:rsid w:val="000765E0"/>
    <w:rsid w:val="00076B9D"/>
    <w:rsid w:val="00076DA3"/>
    <w:rsid w:val="0007719E"/>
    <w:rsid w:val="000772F3"/>
    <w:rsid w:val="00077A3C"/>
    <w:rsid w:val="000808F1"/>
    <w:rsid w:val="000809E2"/>
    <w:rsid w:val="00080BC4"/>
    <w:rsid w:val="00081438"/>
    <w:rsid w:val="000820C4"/>
    <w:rsid w:val="00082211"/>
    <w:rsid w:val="000831E8"/>
    <w:rsid w:val="0008490D"/>
    <w:rsid w:val="00085329"/>
    <w:rsid w:val="000854F1"/>
    <w:rsid w:val="00085502"/>
    <w:rsid w:val="00085695"/>
    <w:rsid w:val="000859C4"/>
    <w:rsid w:val="00085E90"/>
    <w:rsid w:val="00086618"/>
    <w:rsid w:val="00090345"/>
    <w:rsid w:val="00090502"/>
    <w:rsid w:val="000909B7"/>
    <w:rsid w:val="00090E5A"/>
    <w:rsid w:val="00092E83"/>
    <w:rsid w:val="00093473"/>
    <w:rsid w:val="00094535"/>
    <w:rsid w:val="00094552"/>
    <w:rsid w:val="000963A8"/>
    <w:rsid w:val="00096A96"/>
    <w:rsid w:val="000A0A07"/>
    <w:rsid w:val="000A0DF6"/>
    <w:rsid w:val="000A12FF"/>
    <w:rsid w:val="000A2539"/>
    <w:rsid w:val="000A2BFC"/>
    <w:rsid w:val="000A302A"/>
    <w:rsid w:val="000A3105"/>
    <w:rsid w:val="000A3A14"/>
    <w:rsid w:val="000A3AC6"/>
    <w:rsid w:val="000A41FB"/>
    <w:rsid w:val="000A459B"/>
    <w:rsid w:val="000A46FA"/>
    <w:rsid w:val="000A4E5F"/>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4AD"/>
    <w:rsid w:val="000B27DD"/>
    <w:rsid w:val="000B2B3C"/>
    <w:rsid w:val="000B2CF1"/>
    <w:rsid w:val="000B3878"/>
    <w:rsid w:val="000B38C1"/>
    <w:rsid w:val="000B3984"/>
    <w:rsid w:val="000B3C30"/>
    <w:rsid w:val="000B42AF"/>
    <w:rsid w:val="000B436D"/>
    <w:rsid w:val="000B57A5"/>
    <w:rsid w:val="000B5C13"/>
    <w:rsid w:val="000B5DA2"/>
    <w:rsid w:val="000B5E19"/>
    <w:rsid w:val="000B6312"/>
    <w:rsid w:val="000B6325"/>
    <w:rsid w:val="000B6E11"/>
    <w:rsid w:val="000B6FD8"/>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52F5"/>
    <w:rsid w:val="000C54B4"/>
    <w:rsid w:val="000C55D2"/>
    <w:rsid w:val="000C55D8"/>
    <w:rsid w:val="000C564F"/>
    <w:rsid w:val="000C5A77"/>
    <w:rsid w:val="000C5B2D"/>
    <w:rsid w:val="000C6419"/>
    <w:rsid w:val="000C6A39"/>
    <w:rsid w:val="000C6AA4"/>
    <w:rsid w:val="000C7A91"/>
    <w:rsid w:val="000D0605"/>
    <w:rsid w:val="000D0B75"/>
    <w:rsid w:val="000D0FF8"/>
    <w:rsid w:val="000D1586"/>
    <w:rsid w:val="000D19BC"/>
    <w:rsid w:val="000D1EAE"/>
    <w:rsid w:val="000D23BB"/>
    <w:rsid w:val="000D2639"/>
    <w:rsid w:val="000D267F"/>
    <w:rsid w:val="000D2D05"/>
    <w:rsid w:val="000D2D56"/>
    <w:rsid w:val="000D2E24"/>
    <w:rsid w:val="000D3738"/>
    <w:rsid w:val="000D3E02"/>
    <w:rsid w:val="000D40C6"/>
    <w:rsid w:val="000D40D2"/>
    <w:rsid w:val="000D48E0"/>
    <w:rsid w:val="000D4A6D"/>
    <w:rsid w:val="000D5A7D"/>
    <w:rsid w:val="000D670F"/>
    <w:rsid w:val="000D678B"/>
    <w:rsid w:val="000D7611"/>
    <w:rsid w:val="000D77ED"/>
    <w:rsid w:val="000D7EB9"/>
    <w:rsid w:val="000D7ED1"/>
    <w:rsid w:val="000E0842"/>
    <w:rsid w:val="000E09DA"/>
    <w:rsid w:val="000E2BF6"/>
    <w:rsid w:val="000E331E"/>
    <w:rsid w:val="000E3421"/>
    <w:rsid w:val="000E3473"/>
    <w:rsid w:val="000E34CF"/>
    <w:rsid w:val="000E6BA1"/>
    <w:rsid w:val="000E6D62"/>
    <w:rsid w:val="000F0225"/>
    <w:rsid w:val="000F05BF"/>
    <w:rsid w:val="000F2B4C"/>
    <w:rsid w:val="000F2D31"/>
    <w:rsid w:val="000F2F2F"/>
    <w:rsid w:val="000F3DA0"/>
    <w:rsid w:val="000F4E1D"/>
    <w:rsid w:val="000F51D3"/>
    <w:rsid w:val="000F5DA0"/>
    <w:rsid w:val="000F5F81"/>
    <w:rsid w:val="000F6CA6"/>
    <w:rsid w:val="000F6CE0"/>
    <w:rsid w:val="000F7187"/>
    <w:rsid w:val="000F749A"/>
    <w:rsid w:val="000F7749"/>
    <w:rsid w:val="000F7B79"/>
    <w:rsid w:val="000F7BEB"/>
    <w:rsid w:val="000F7CFA"/>
    <w:rsid w:val="000F7D4D"/>
    <w:rsid w:val="00100FE3"/>
    <w:rsid w:val="00102119"/>
    <w:rsid w:val="00103539"/>
    <w:rsid w:val="001040CC"/>
    <w:rsid w:val="00104B4B"/>
    <w:rsid w:val="00105271"/>
    <w:rsid w:val="0010593E"/>
    <w:rsid w:val="001063FA"/>
    <w:rsid w:val="0010663B"/>
    <w:rsid w:val="00106A8B"/>
    <w:rsid w:val="00106ABA"/>
    <w:rsid w:val="001076FD"/>
    <w:rsid w:val="00107A8E"/>
    <w:rsid w:val="00107AE5"/>
    <w:rsid w:val="001100B1"/>
    <w:rsid w:val="00110CE6"/>
    <w:rsid w:val="0011344A"/>
    <w:rsid w:val="001136D7"/>
    <w:rsid w:val="00113F64"/>
    <w:rsid w:val="0011472E"/>
    <w:rsid w:val="00114CBB"/>
    <w:rsid w:val="00115086"/>
    <w:rsid w:val="0011508E"/>
    <w:rsid w:val="00116025"/>
    <w:rsid w:val="00117A54"/>
    <w:rsid w:val="00117B70"/>
    <w:rsid w:val="00117F64"/>
    <w:rsid w:val="001210D3"/>
    <w:rsid w:val="00121FF0"/>
    <w:rsid w:val="00122213"/>
    <w:rsid w:val="001229B7"/>
    <w:rsid w:val="00122EFA"/>
    <w:rsid w:val="00123071"/>
    <w:rsid w:val="00123F9A"/>
    <w:rsid w:val="001242BB"/>
    <w:rsid w:val="0012442A"/>
    <w:rsid w:val="001245C4"/>
    <w:rsid w:val="00124718"/>
    <w:rsid w:val="00125F25"/>
    <w:rsid w:val="00126A27"/>
    <w:rsid w:val="00126B06"/>
    <w:rsid w:val="00126CA8"/>
    <w:rsid w:val="00127147"/>
    <w:rsid w:val="00127221"/>
    <w:rsid w:val="0012731B"/>
    <w:rsid w:val="001304BE"/>
    <w:rsid w:val="00130C99"/>
    <w:rsid w:val="001315C0"/>
    <w:rsid w:val="001317E4"/>
    <w:rsid w:val="00131C43"/>
    <w:rsid w:val="00131CF9"/>
    <w:rsid w:val="00131D1F"/>
    <w:rsid w:val="00132299"/>
    <w:rsid w:val="0013233D"/>
    <w:rsid w:val="001325D4"/>
    <w:rsid w:val="00132663"/>
    <w:rsid w:val="00132D1D"/>
    <w:rsid w:val="00132F18"/>
    <w:rsid w:val="00133732"/>
    <w:rsid w:val="001337B0"/>
    <w:rsid w:val="00133CD8"/>
    <w:rsid w:val="0013488E"/>
    <w:rsid w:val="00134BA2"/>
    <w:rsid w:val="00134BC4"/>
    <w:rsid w:val="00134C57"/>
    <w:rsid w:val="0013595C"/>
    <w:rsid w:val="00135A35"/>
    <w:rsid w:val="001361BF"/>
    <w:rsid w:val="0013737F"/>
    <w:rsid w:val="00140546"/>
    <w:rsid w:val="00140A02"/>
    <w:rsid w:val="00141424"/>
    <w:rsid w:val="001444C0"/>
    <w:rsid w:val="001444CA"/>
    <w:rsid w:val="0014467E"/>
    <w:rsid w:val="00144C91"/>
    <w:rsid w:val="00145B4F"/>
    <w:rsid w:val="00145F78"/>
    <w:rsid w:val="001467D3"/>
    <w:rsid w:val="00146BD7"/>
    <w:rsid w:val="00146D55"/>
    <w:rsid w:val="00146E1E"/>
    <w:rsid w:val="00147308"/>
    <w:rsid w:val="00150F41"/>
    <w:rsid w:val="0015102D"/>
    <w:rsid w:val="00151206"/>
    <w:rsid w:val="00151EF0"/>
    <w:rsid w:val="0015232C"/>
    <w:rsid w:val="001523C4"/>
    <w:rsid w:val="00152AE4"/>
    <w:rsid w:val="00152CDC"/>
    <w:rsid w:val="001532F8"/>
    <w:rsid w:val="00153401"/>
    <w:rsid w:val="00153578"/>
    <w:rsid w:val="00154133"/>
    <w:rsid w:val="00154D43"/>
    <w:rsid w:val="00155681"/>
    <w:rsid w:val="00155BBB"/>
    <w:rsid w:val="00156112"/>
    <w:rsid w:val="0015636A"/>
    <w:rsid w:val="0015636B"/>
    <w:rsid w:val="00156954"/>
    <w:rsid w:val="001571C5"/>
    <w:rsid w:val="001608B9"/>
    <w:rsid w:val="00160F11"/>
    <w:rsid w:val="0016184F"/>
    <w:rsid w:val="001625D9"/>
    <w:rsid w:val="00162C70"/>
    <w:rsid w:val="00163510"/>
    <w:rsid w:val="00164D84"/>
    <w:rsid w:val="0016509B"/>
    <w:rsid w:val="00166F0E"/>
    <w:rsid w:val="00167365"/>
    <w:rsid w:val="00167371"/>
    <w:rsid w:val="0017090A"/>
    <w:rsid w:val="001712D1"/>
    <w:rsid w:val="001715F0"/>
    <w:rsid w:val="0017174B"/>
    <w:rsid w:val="001731D1"/>
    <w:rsid w:val="00173FC8"/>
    <w:rsid w:val="00174E49"/>
    <w:rsid w:val="00175862"/>
    <w:rsid w:val="00176253"/>
    <w:rsid w:val="001765D2"/>
    <w:rsid w:val="00176D7B"/>
    <w:rsid w:val="00177634"/>
    <w:rsid w:val="00177BD5"/>
    <w:rsid w:val="001805B5"/>
    <w:rsid w:val="00180799"/>
    <w:rsid w:val="001809B8"/>
    <w:rsid w:val="00180B4C"/>
    <w:rsid w:val="001813E8"/>
    <w:rsid w:val="00182851"/>
    <w:rsid w:val="00182B20"/>
    <w:rsid w:val="00183FD1"/>
    <w:rsid w:val="00184100"/>
    <w:rsid w:val="0018469D"/>
    <w:rsid w:val="001851B3"/>
    <w:rsid w:val="001853B9"/>
    <w:rsid w:val="0018605B"/>
    <w:rsid w:val="001862B3"/>
    <w:rsid w:val="00186F56"/>
    <w:rsid w:val="00191185"/>
    <w:rsid w:val="0019156E"/>
    <w:rsid w:val="00191912"/>
    <w:rsid w:val="00192538"/>
    <w:rsid w:val="001936C3"/>
    <w:rsid w:val="00193BFF"/>
    <w:rsid w:val="00193EBC"/>
    <w:rsid w:val="00194535"/>
    <w:rsid w:val="00194A46"/>
    <w:rsid w:val="00194D69"/>
    <w:rsid w:val="00194F99"/>
    <w:rsid w:val="00195C74"/>
    <w:rsid w:val="001971D3"/>
    <w:rsid w:val="00197640"/>
    <w:rsid w:val="00197AEF"/>
    <w:rsid w:val="00197BFA"/>
    <w:rsid w:val="001A0872"/>
    <w:rsid w:val="001A1156"/>
    <w:rsid w:val="001A1DE5"/>
    <w:rsid w:val="001A2900"/>
    <w:rsid w:val="001A2AB3"/>
    <w:rsid w:val="001A2B1C"/>
    <w:rsid w:val="001A2D45"/>
    <w:rsid w:val="001A34DF"/>
    <w:rsid w:val="001A3C4E"/>
    <w:rsid w:val="001A4E5E"/>
    <w:rsid w:val="001A4F7C"/>
    <w:rsid w:val="001A5171"/>
    <w:rsid w:val="001A51BC"/>
    <w:rsid w:val="001A5591"/>
    <w:rsid w:val="001A5612"/>
    <w:rsid w:val="001A6162"/>
    <w:rsid w:val="001A6F39"/>
    <w:rsid w:val="001A7119"/>
    <w:rsid w:val="001A74DC"/>
    <w:rsid w:val="001A7BFE"/>
    <w:rsid w:val="001A7D6D"/>
    <w:rsid w:val="001A7FF1"/>
    <w:rsid w:val="001B0C28"/>
    <w:rsid w:val="001B0D5D"/>
    <w:rsid w:val="001B0FEC"/>
    <w:rsid w:val="001B105C"/>
    <w:rsid w:val="001B1119"/>
    <w:rsid w:val="001B142B"/>
    <w:rsid w:val="001B1722"/>
    <w:rsid w:val="001B1E26"/>
    <w:rsid w:val="001B2148"/>
    <w:rsid w:val="001B2C35"/>
    <w:rsid w:val="001B3020"/>
    <w:rsid w:val="001B319C"/>
    <w:rsid w:val="001B3C55"/>
    <w:rsid w:val="001B451F"/>
    <w:rsid w:val="001B4D94"/>
    <w:rsid w:val="001B5035"/>
    <w:rsid w:val="001B51B7"/>
    <w:rsid w:val="001B546F"/>
    <w:rsid w:val="001B5641"/>
    <w:rsid w:val="001B5D20"/>
    <w:rsid w:val="001B6937"/>
    <w:rsid w:val="001B6F0A"/>
    <w:rsid w:val="001B737A"/>
    <w:rsid w:val="001B7E6B"/>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394"/>
    <w:rsid w:val="001C74BF"/>
    <w:rsid w:val="001C7703"/>
    <w:rsid w:val="001C78E9"/>
    <w:rsid w:val="001C7A6D"/>
    <w:rsid w:val="001D009C"/>
    <w:rsid w:val="001D01CC"/>
    <w:rsid w:val="001D0EA8"/>
    <w:rsid w:val="001D12E6"/>
    <w:rsid w:val="001D21A6"/>
    <w:rsid w:val="001D242B"/>
    <w:rsid w:val="001D2803"/>
    <w:rsid w:val="001D297D"/>
    <w:rsid w:val="001D3FAD"/>
    <w:rsid w:val="001D4389"/>
    <w:rsid w:val="001D49C7"/>
    <w:rsid w:val="001D4A77"/>
    <w:rsid w:val="001D4B3F"/>
    <w:rsid w:val="001D4D11"/>
    <w:rsid w:val="001D5A51"/>
    <w:rsid w:val="001D6919"/>
    <w:rsid w:val="001D7C66"/>
    <w:rsid w:val="001D7C76"/>
    <w:rsid w:val="001E01B6"/>
    <w:rsid w:val="001E0412"/>
    <w:rsid w:val="001E10FE"/>
    <w:rsid w:val="001E1260"/>
    <w:rsid w:val="001E1859"/>
    <w:rsid w:val="001E1BB3"/>
    <w:rsid w:val="001E230F"/>
    <w:rsid w:val="001E2CF7"/>
    <w:rsid w:val="001E4027"/>
    <w:rsid w:val="001E560B"/>
    <w:rsid w:val="001E56C7"/>
    <w:rsid w:val="001E5ACC"/>
    <w:rsid w:val="001E5CCE"/>
    <w:rsid w:val="001E5F44"/>
    <w:rsid w:val="001E6083"/>
    <w:rsid w:val="001E61C7"/>
    <w:rsid w:val="001E61F9"/>
    <w:rsid w:val="001E641B"/>
    <w:rsid w:val="001E6DFD"/>
    <w:rsid w:val="001E7119"/>
    <w:rsid w:val="001E72EF"/>
    <w:rsid w:val="001E7ADE"/>
    <w:rsid w:val="001F02F2"/>
    <w:rsid w:val="001F05A4"/>
    <w:rsid w:val="001F0F0B"/>
    <w:rsid w:val="001F1140"/>
    <w:rsid w:val="001F14E0"/>
    <w:rsid w:val="001F15C4"/>
    <w:rsid w:val="001F163D"/>
    <w:rsid w:val="001F1F6A"/>
    <w:rsid w:val="001F2191"/>
    <w:rsid w:val="001F2C03"/>
    <w:rsid w:val="001F2D96"/>
    <w:rsid w:val="001F33BF"/>
    <w:rsid w:val="001F3CB9"/>
    <w:rsid w:val="001F3E31"/>
    <w:rsid w:val="001F3E3A"/>
    <w:rsid w:val="001F4241"/>
    <w:rsid w:val="001F4533"/>
    <w:rsid w:val="001F46D6"/>
    <w:rsid w:val="001F4E28"/>
    <w:rsid w:val="001F521A"/>
    <w:rsid w:val="001F5D3B"/>
    <w:rsid w:val="001F5FE9"/>
    <w:rsid w:val="001F6258"/>
    <w:rsid w:val="001F62F3"/>
    <w:rsid w:val="001F63E4"/>
    <w:rsid w:val="001F6AC2"/>
    <w:rsid w:val="001F7853"/>
    <w:rsid w:val="001F7A66"/>
    <w:rsid w:val="002002D4"/>
    <w:rsid w:val="00200829"/>
    <w:rsid w:val="002013BF"/>
    <w:rsid w:val="002017CF"/>
    <w:rsid w:val="00202279"/>
    <w:rsid w:val="002033C2"/>
    <w:rsid w:val="002035AD"/>
    <w:rsid w:val="0020392B"/>
    <w:rsid w:val="002040AD"/>
    <w:rsid w:val="00204504"/>
    <w:rsid w:val="00204A5F"/>
    <w:rsid w:val="00204B90"/>
    <w:rsid w:val="00205542"/>
    <w:rsid w:val="00205657"/>
    <w:rsid w:val="00205CFE"/>
    <w:rsid w:val="00205E8F"/>
    <w:rsid w:val="0020745E"/>
    <w:rsid w:val="00207B38"/>
    <w:rsid w:val="00207BAF"/>
    <w:rsid w:val="00207E91"/>
    <w:rsid w:val="00207EDC"/>
    <w:rsid w:val="00210A77"/>
    <w:rsid w:val="00210C5C"/>
    <w:rsid w:val="00210CA2"/>
    <w:rsid w:val="00210CB3"/>
    <w:rsid w:val="002114E7"/>
    <w:rsid w:val="00212BBD"/>
    <w:rsid w:val="00214C67"/>
    <w:rsid w:val="00215C07"/>
    <w:rsid w:val="00215D07"/>
    <w:rsid w:val="00216112"/>
    <w:rsid w:val="00216335"/>
    <w:rsid w:val="00216BA4"/>
    <w:rsid w:val="002170A7"/>
    <w:rsid w:val="0021726A"/>
    <w:rsid w:val="00217388"/>
    <w:rsid w:val="00217641"/>
    <w:rsid w:val="00220DF7"/>
    <w:rsid w:val="0022135F"/>
    <w:rsid w:val="002218B2"/>
    <w:rsid w:val="002236D4"/>
    <w:rsid w:val="00223D11"/>
    <w:rsid w:val="00223D1D"/>
    <w:rsid w:val="00223E75"/>
    <w:rsid w:val="0022503B"/>
    <w:rsid w:val="00225D49"/>
    <w:rsid w:val="00230475"/>
    <w:rsid w:val="00231B0C"/>
    <w:rsid w:val="00231C6E"/>
    <w:rsid w:val="00231F16"/>
    <w:rsid w:val="00231F1F"/>
    <w:rsid w:val="00234CF8"/>
    <w:rsid w:val="0023577A"/>
    <w:rsid w:val="00236A06"/>
    <w:rsid w:val="00236D40"/>
    <w:rsid w:val="00236F8F"/>
    <w:rsid w:val="00237CE7"/>
    <w:rsid w:val="00237D75"/>
    <w:rsid w:val="002402D5"/>
    <w:rsid w:val="00240D25"/>
    <w:rsid w:val="00241F7F"/>
    <w:rsid w:val="00242E7D"/>
    <w:rsid w:val="00242FDE"/>
    <w:rsid w:val="0024335A"/>
    <w:rsid w:val="00243570"/>
    <w:rsid w:val="00243577"/>
    <w:rsid w:val="00243666"/>
    <w:rsid w:val="00243CB8"/>
    <w:rsid w:val="00243CF8"/>
    <w:rsid w:val="00244704"/>
    <w:rsid w:val="00245232"/>
    <w:rsid w:val="002453AA"/>
    <w:rsid w:val="00245C51"/>
    <w:rsid w:val="0024614F"/>
    <w:rsid w:val="002467A3"/>
    <w:rsid w:val="00246A64"/>
    <w:rsid w:val="00246CBD"/>
    <w:rsid w:val="0024781F"/>
    <w:rsid w:val="002509CC"/>
    <w:rsid w:val="00251221"/>
    <w:rsid w:val="00251880"/>
    <w:rsid w:val="00251C9B"/>
    <w:rsid w:val="00251CAE"/>
    <w:rsid w:val="002533AE"/>
    <w:rsid w:val="002534DD"/>
    <w:rsid w:val="0025376E"/>
    <w:rsid w:val="0025465F"/>
    <w:rsid w:val="00254A81"/>
    <w:rsid w:val="00254C65"/>
    <w:rsid w:val="00254D9F"/>
    <w:rsid w:val="0025501E"/>
    <w:rsid w:val="00255917"/>
    <w:rsid w:val="00255ACA"/>
    <w:rsid w:val="00255CB6"/>
    <w:rsid w:val="00255D22"/>
    <w:rsid w:val="00256698"/>
    <w:rsid w:val="002569BF"/>
    <w:rsid w:val="00257940"/>
    <w:rsid w:val="00257B07"/>
    <w:rsid w:val="00260045"/>
    <w:rsid w:val="00260A9A"/>
    <w:rsid w:val="00260E29"/>
    <w:rsid w:val="00260F75"/>
    <w:rsid w:val="00260FED"/>
    <w:rsid w:val="00261041"/>
    <w:rsid w:val="0026111C"/>
    <w:rsid w:val="00261970"/>
    <w:rsid w:val="002619A1"/>
    <w:rsid w:val="0026208B"/>
    <w:rsid w:val="00262EAB"/>
    <w:rsid w:val="002631F1"/>
    <w:rsid w:val="002637F1"/>
    <w:rsid w:val="00263DE1"/>
    <w:rsid w:val="00263EA7"/>
    <w:rsid w:val="00264125"/>
    <w:rsid w:val="002644E7"/>
    <w:rsid w:val="002649A4"/>
    <w:rsid w:val="00264FDF"/>
    <w:rsid w:val="00265087"/>
    <w:rsid w:val="002659A3"/>
    <w:rsid w:val="00265A37"/>
    <w:rsid w:val="00266F76"/>
    <w:rsid w:val="00270102"/>
    <w:rsid w:val="0027037D"/>
    <w:rsid w:val="00270A32"/>
    <w:rsid w:val="0027124B"/>
    <w:rsid w:val="002718DA"/>
    <w:rsid w:val="002720A1"/>
    <w:rsid w:val="002724E7"/>
    <w:rsid w:val="002725F8"/>
    <w:rsid w:val="00272899"/>
    <w:rsid w:val="00272DC9"/>
    <w:rsid w:val="002732D3"/>
    <w:rsid w:val="00273662"/>
    <w:rsid w:val="00273817"/>
    <w:rsid w:val="0027399B"/>
    <w:rsid w:val="00273F33"/>
    <w:rsid w:val="00274206"/>
    <w:rsid w:val="00275EC1"/>
    <w:rsid w:val="002762BA"/>
    <w:rsid w:val="00276B38"/>
    <w:rsid w:val="00277056"/>
    <w:rsid w:val="00277067"/>
    <w:rsid w:val="0027739E"/>
    <w:rsid w:val="00277CC2"/>
    <w:rsid w:val="00280028"/>
    <w:rsid w:val="002818B3"/>
    <w:rsid w:val="00283671"/>
    <w:rsid w:val="002848DD"/>
    <w:rsid w:val="00284B47"/>
    <w:rsid w:val="00284E1D"/>
    <w:rsid w:val="00285612"/>
    <w:rsid w:val="00285646"/>
    <w:rsid w:val="002858DD"/>
    <w:rsid w:val="00285B6A"/>
    <w:rsid w:val="00285D32"/>
    <w:rsid w:val="002864BE"/>
    <w:rsid w:val="0028713F"/>
    <w:rsid w:val="00287617"/>
    <w:rsid w:val="00290098"/>
    <w:rsid w:val="002902A5"/>
    <w:rsid w:val="00290A5C"/>
    <w:rsid w:val="00290C1E"/>
    <w:rsid w:val="0029138C"/>
    <w:rsid w:val="00291889"/>
    <w:rsid w:val="00292F37"/>
    <w:rsid w:val="00293584"/>
    <w:rsid w:val="0029358D"/>
    <w:rsid w:val="00293FE8"/>
    <w:rsid w:val="00294366"/>
    <w:rsid w:val="002947F6"/>
    <w:rsid w:val="002949FD"/>
    <w:rsid w:val="00294B3D"/>
    <w:rsid w:val="00295333"/>
    <w:rsid w:val="0029571A"/>
    <w:rsid w:val="002957EF"/>
    <w:rsid w:val="00296AF3"/>
    <w:rsid w:val="00297A0A"/>
    <w:rsid w:val="00297A9C"/>
    <w:rsid w:val="002A011C"/>
    <w:rsid w:val="002A03BB"/>
    <w:rsid w:val="002A0F4D"/>
    <w:rsid w:val="002A1CBA"/>
    <w:rsid w:val="002A1EC6"/>
    <w:rsid w:val="002A2318"/>
    <w:rsid w:val="002A2319"/>
    <w:rsid w:val="002A2713"/>
    <w:rsid w:val="002A29C5"/>
    <w:rsid w:val="002A2B07"/>
    <w:rsid w:val="002A3010"/>
    <w:rsid w:val="002A339E"/>
    <w:rsid w:val="002A3DFA"/>
    <w:rsid w:val="002A4029"/>
    <w:rsid w:val="002A4390"/>
    <w:rsid w:val="002A46FC"/>
    <w:rsid w:val="002A48A3"/>
    <w:rsid w:val="002A505C"/>
    <w:rsid w:val="002A559C"/>
    <w:rsid w:val="002A5AEA"/>
    <w:rsid w:val="002A5FE0"/>
    <w:rsid w:val="002A6667"/>
    <w:rsid w:val="002A6D1B"/>
    <w:rsid w:val="002B0BCC"/>
    <w:rsid w:val="002B0CE4"/>
    <w:rsid w:val="002B1F52"/>
    <w:rsid w:val="002B25C1"/>
    <w:rsid w:val="002B3195"/>
    <w:rsid w:val="002B31DC"/>
    <w:rsid w:val="002B37B0"/>
    <w:rsid w:val="002B3B25"/>
    <w:rsid w:val="002B4C7B"/>
    <w:rsid w:val="002B539C"/>
    <w:rsid w:val="002B55E9"/>
    <w:rsid w:val="002B5B78"/>
    <w:rsid w:val="002B5DC1"/>
    <w:rsid w:val="002B63E3"/>
    <w:rsid w:val="002B6B18"/>
    <w:rsid w:val="002B6D68"/>
    <w:rsid w:val="002B78C9"/>
    <w:rsid w:val="002C06A5"/>
    <w:rsid w:val="002C0AE5"/>
    <w:rsid w:val="002C122E"/>
    <w:rsid w:val="002C1D96"/>
    <w:rsid w:val="002C21BF"/>
    <w:rsid w:val="002C2557"/>
    <w:rsid w:val="002C29CE"/>
    <w:rsid w:val="002C3B36"/>
    <w:rsid w:val="002C3C28"/>
    <w:rsid w:val="002C3F60"/>
    <w:rsid w:val="002C4B40"/>
    <w:rsid w:val="002C4B80"/>
    <w:rsid w:val="002C5535"/>
    <w:rsid w:val="002C58DF"/>
    <w:rsid w:val="002C618B"/>
    <w:rsid w:val="002C7200"/>
    <w:rsid w:val="002D0735"/>
    <w:rsid w:val="002D0AF5"/>
    <w:rsid w:val="002D11E0"/>
    <w:rsid w:val="002D1C0A"/>
    <w:rsid w:val="002D1D20"/>
    <w:rsid w:val="002D1D54"/>
    <w:rsid w:val="002D2402"/>
    <w:rsid w:val="002D24EB"/>
    <w:rsid w:val="002D30CD"/>
    <w:rsid w:val="002D4DB8"/>
    <w:rsid w:val="002D644D"/>
    <w:rsid w:val="002D6D2D"/>
    <w:rsid w:val="002D6DA3"/>
    <w:rsid w:val="002D7C8F"/>
    <w:rsid w:val="002E019B"/>
    <w:rsid w:val="002E0271"/>
    <w:rsid w:val="002E05E0"/>
    <w:rsid w:val="002E140C"/>
    <w:rsid w:val="002E1C53"/>
    <w:rsid w:val="002E1D1E"/>
    <w:rsid w:val="002E1E84"/>
    <w:rsid w:val="002E20B9"/>
    <w:rsid w:val="002E329F"/>
    <w:rsid w:val="002E4764"/>
    <w:rsid w:val="002E48DE"/>
    <w:rsid w:val="002E4983"/>
    <w:rsid w:val="002E4985"/>
    <w:rsid w:val="002E513E"/>
    <w:rsid w:val="002E55FD"/>
    <w:rsid w:val="002E56DF"/>
    <w:rsid w:val="002E5E03"/>
    <w:rsid w:val="002E6051"/>
    <w:rsid w:val="002E6BAC"/>
    <w:rsid w:val="002E76F5"/>
    <w:rsid w:val="002F01AB"/>
    <w:rsid w:val="002F033E"/>
    <w:rsid w:val="002F07E0"/>
    <w:rsid w:val="002F098D"/>
    <w:rsid w:val="002F0B2E"/>
    <w:rsid w:val="002F0DF4"/>
    <w:rsid w:val="002F156B"/>
    <w:rsid w:val="002F1633"/>
    <w:rsid w:val="002F16F2"/>
    <w:rsid w:val="002F173A"/>
    <w:rsid w:val="002F2E71"/>
    <w:rsid w:val="002F30F8"/>
    <w:rsid w:val="002F3877"/>
    <w:rsid w:val="002F3970"/>
    <w:rsid w:val="002F422D"/>
    <w:rsid w:val="002F4A3C"/>
    <w:rsid w:val="002F4E53"/>
    <w:rsid w:val="002F621D"/>
    <w:rsid w:val="002F69B2"/>
    <w:rsid w:val="002F6B5C"/>
    <w:rsid w:val="0030035F"/>
    <w:rsid w:val="00300539"/>
    <w:rsid w:val="00301410"/>
    <w:rsid w:val="003014CD"/>
    <w:rsid w:val="00301C31"/>
    <w:rsid w:val="00302256"/>
    <w:rsid w:val="00302C38"/>
    <w:rsid w:val="003047D8"/>
    <w:rsid w:val="00304D35"/>
    <w:rsid w:val="003055A8"/>
    <w:rsid w:val="00305C25"/>
    <w:rsid w:val="0030618A"/>
    <w:rsid w:val="0030618E"/>
    <w:rsid w:val="00306CBE"/>
    <w:rsid w:val="0030711B"/>
    <w:rsid w:val="00307CF1"/>
    <w:rsid w:val="00307D97"/>
    <w:rsid w:val="00307DEF"/>
    <w:rsid w:val="00307E50"/>
    <w:rsid w:val="00307E69"/>
    <w:rsid w:val="00307F28"/>
    <w:rsid w:val="003102DE"/>
    <w:rsid w:val="003104A2"/>
    <w:rsid w:val="00310586"/>
    <w:rsid w:val="00310667"/>
    <w:rsid w:val="003106F6"/>
    <w:rsid w:val="00310ADD"/>
    <w:rsid w:val="00310C17"/>
    <w:rsid w:val="00312029"/>
    <w:rsid w:val="00312B9D"/>
    <w:rsid w:val="0031360C"/>
    <w:rsid w:val="00314B49"/>
    <w:rsid w:val="00314CBD"/>
    <w:rsid w:val="00315018"/>
    <w:rsid w:val="003155EB"/>
    <w:rsid w:val="00315CD3"/>
    <w:rsid w:val="00316016"/>
    <w:rsid w:val="00316B04"/>
    <w:rsid w:val="00316FD4"/>
    <w:rsid w:val="00320C9A"/>
    <w:rsid w:val="0032184F"/>
    <w:rsid w:val="00321AF7"/>
    <w:rsid w:val="00321BE5"/>
    <w:rsid w:val="00322134"/>
    <w:rsid w:val="003224EE"/>
    <w:rsid w:val="00322AB6"/>
    <w:rsid w:val="00322F62"/>
    <w:rsid w:val="00322FEA"/>
    <w:rsid w:val="00323B5A"/>
    <w:rsid w:val="00323B6B"/>
    <w:rsid w:val="00324326"/>
    <w:rsid w:val="00324986"/>
    <w:rsid w:val="00324A02"/>
    <w:rsid w:val="00324A5B"/>
    <w:rsid w:val="00324BDC"/>
    <w:rsid w:val="00324F7E"/>
    <w:rsid w:val="00325E3F"/>
    <w:rsid w:val="003266CB"/>
    <w:rsid w:val="00326D32"/>
    <w:rsid w:val="00327671"/>
    <w:rsid w:val="003278C4"/>
    <w:rsid w:val="0032794F"/>
    <w:rsid w:val="00330EC6"/>
    <w:rsid w:val="00330FF2"/>
    <w:rsid w:val="00331490"/>
    <w:rsid w:val="0033241C"/>
    <w:rsid w:val="00332556"/>
    <w:rsid w:val="0033313F"/>
    <w:rsid w:val="00333238"/>
    <w:rsid w:val="00333998"/>
    <w:rsid w:val="00335062"/>
    <w:rsid w:val="00335187"/>
    <w:rsid w:val="0033588E"/>
    <w:rsid w:val="00335B75"/>
    <w:rsid w:val="00335F00"/>
    <w:rsid w:val="00336109"/>
    <w:rsid w:val="003363ED"/>
    <w:rsid w:val="00337B5B"/>
    <w:rsid w:val="00337C54"/>
    <w:rsid w:val="003401FD"/>
    <w:rsid w:val="0034069D"/>
    <w:rsid w:val="00340BC5"/>
    <w:rsid w:val="00340C70"/>
    <w:rsid w:val="00341424"/>
    <w:rsid w:val="003421D0"/>
    <w:rsid w:val="003428C3"/>
    <w:rsid w:val="003432B7"/>
    <w:rsid w:val="00343961"/>
    <w:rsid w:val="003449D2"/>
    <w:rsid w:val="00344C42"/>
    <w:rsid w:val="00345F2C"/>
    <w:rsid w:val="003464CB"/>
    <w:rsid w:val="00346641"/>
    <w:rsid w:val="00346B41"/>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472"/>
    <w:rsid w:val="003616E0"/>
    <w:rsid w:val="00361A3D"/>
    <w:rsid w:val="00361BD2"/>
    <w:rsid w:val="00361BFE"/>
    <w:rsid w:val="00361CFF"/>
    <w:rsid w:val="00362147"/>
    <w:rsid w:val="00362826"/>
    <w:rsid w:val="00363188"/>
    <w:rsid w:val="00363D81"/>
    <w:rsid w:val="00363EAF"/>
    <w:rsid w:val="003640DD"/>
    <w:rsid w:val="0036431A"/>
    <w:rsid w:val="0036480C"/>
    <w:rsid w:val="00364862"/>
    <w:rsid w:val="00364BC3"/>
    <w:rsid w:val="0036724A"/>
    <w:rsid w:val="003672DD"/>
    <w:rsid w:val="00367322"/>
    <w:rsid w:val="00367570"/>
    <w:rsid w:val="00367603"/>
    <w:rsid w:val="00367C38"/>
    <w:rsid w:val="00370153"/>
    <w:rsid w:val="0037015C"/>
    <w:rsid w:val="00370DF2"/>
    <w:rsid w:val="00371379"/>
    <w:rsid w:val="003713C8"/>
    <w:rsid w:val="003715DF"/>
    <w:rsid w:val="00371AC6"/>
    <w:rsid w:val="00371B19"/>
    <w:rsid w:val="00372C88"/>
    <w:rsid w:val="00372EAF"/>
    <w:rsid w:val="00372F18"/>
    <w:rsid w:val="0037346E"/>
    <w:rsid w:val="00373B1F"/>
    <w:rsid w:val="003743AF"/>
    <w:rsid w:val="00374422"/>
    <w:rsid w:val="00374B65"/>
    <w:rsid w:val="00375EA3"/>
    <w:rsid w:val="00375EBF"/>
    <w:rsid w:val="00376928"/>
    <w:rsid w:val="00377037"/>
    <w:rsid w:val="003774D5"/>
    <w:rsid w:val="003775CC"/>
    <w:rsid w:val="00377B09"/>
    <w:rsid w:val="003802E8"/>
    <w:rsid w:val="003807AE"/>
    <w:rsid w:val="00380B79"/>
    <w:rsid w:val="00381152"/>
    <w:rsid w:val="003817D8"/>
    <w:rsid w:val="00384798"/>
    <w:rsid w:val="00384883"/>
    <w:rsid w:val="00385E9D"/>
    <w:rsid w:val="00386EB9"/>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BE"/>
    <w:rsid w:val="00394693"/>
    <w:rsid w:val="00394982"/>
    <w:rsid w:val="00394B6B"/>
    <w:rsid w:val="003965C7"/>
    <w:rsid w:val="00396876"/>
    <w:rsid w:val="00396A88"/>
    <w:rsid w:val="00396ECE"/>
    <w:rsid w:val="00396F7E"/>
    <w:rsid w:val="00396FF3"/>
    <w:rsid w:val="003971A5"/>
    <w:rsid w:val="00397407"/>
    <w:rsid w:val="00397EEB"/>
    <w:rsid w:val="00397FE2"/>
    <w:rsid w:val="003A045E"/>
    <w:rsid w:val="003A0BE3"/>
    <w:rsid w:val="003A1BFF"/>
    <w:rsid w:val="003A1ED8"/>
    <w:rsid w:val="003A1F99"/>
    <w:rsid w:val="003A2C95"/>
    <w:rsid w:val="003A30FD"/>
    <w:rsid w:val="003A4249"/>
    <w:rsid w:val="003A4371"/>
    <w:rsid w:val="003A440C"/>
    <w:rsid w:val="003A47B1"/>
    <w:rsid w:val="003A493A"/>
    <w:rsid w:val="003A4F33"/>
    <w:rsid w:val="003A6D86"/>
    <w:rsid w:val="003A7280"/>
    <w:rsid w:val="003B0151"/>
    <w:rsid w:val="003B1190"/>
    <w:rsid w:val="003B132E"/>
    <w:rsid w:val="003B1451"/>
    <w:rsid w:val="003B1624"/>
    <w:rsid w:val="003B26FA"/>
    <w:rsid w:val="003B3AFE"/>
    <w:rsid w:val="003B3B34"/>
    <w:rsid w:val="003B4320"/>
    <w:rsid w:val="003B437B"/>
    <w:rsid w:val="003B50A6"/>
    <w:rsid w:val="003B5C5A"/>
    <w:rsid w:val="003B5E4C"/>
    <w:rsid w:val="003B5FAA"/>
    <w:rsid w:val="003B7A62"/>
    <w:rsid w:val="003C00C3"/>
    <w:rsid w:val="003C0D33"/>
    <w:rsid w:val="003C1743"/>
    <w:rsid w:val="003C24B7"/>
    <w:rsid w:val="003C27A3"/>
    <w:rsid w:val="003C280B"/>
    <w:rsid w:val="003C2A4C"/>
    <w:rsid w:val="003C370B"/>
    <w:rsid w:val="003C3F38"/>
    <w:rsid w:val="003C4414"/>
    <w:rsid w:val="003C4537"/>
    <w:rsid w:val="003C485B"/>
    <w:rsid w:val="003C4B9F"/>
    <w:rsid w:val="003C4FD4"/>
    <w:rsid w:val="003C5652"/>
    <w:rsid w:val="003C6A41"/>
    <w:rsid w:val="003C6D26"/>
    <w:rsid w:val="003C703C"/>
    <w:rsid w:val="003C78CC"/>
    <w:rsid w:val="003D0065"/>
    <w:rsid w:val="003D0239"/>
    <w:rsid w:val="003D07C3"/>
    <w:rsid w:val="003D0882"/>
    <w:rsid w:val="003D1599"/>
    <w:rsid w:val="003D1A48"/>
    <w:rsid w:val="003D2530"/>
    <w:rsid w:val="003D2666"/>
    <w:rsid w:val="003D39CD"/>
    <w:rsid w:val="003D403F"/>
    <w:rsid w:val="003D438B"/>
    <w:rsid w:val="003D4533"/>
    <w:rsid w:val="003D47AB"/>
    <w:rsid w:val="003D5902"/>
    <w:rsid w:val="003D5A29"/>
    <w:rsid w:val="003D7351"/>
    <w:rsid w:val="003D7AF6"/>
    <w:rsid w:val="003D7EFF"/>
    <w:rsid w:val="003E029F"/>
    <w:rsid w:val="003E03A2"/>
    <w:rsid w:val="003E0757"/>
    <w:rsid w:val="003E07FB"/>
    <w:rsid w:val="003E0A8B"/>
    <w:rsid w:val="003E1301"/>
    <w:rsid w:val="003E147A"/>
    <w:rsid w:val="003E1D49"/>
    <w:rsid w:val="003E1E0B"/>
    <w:rsid w:val="003E20B3"/>
    <w:rsid w:val="003E2542"/>
    <w:rsid w:val="003E25D8"/>
    <w:rsid w:val="003E2B36"/>
    <w:rsid w:val="003E2C15"/>
    <w:rsid w:val="003E2EFB"/>
    <w:rsid w:val="003E4854"/>
    <w:rsid w:val="003E489B"/>
    <w:rsid w:val="003E4C38"/>
    <w:rsid w:val="003E52F5"/>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3333"/>
    <w:rsid w:val="003F3442"/>
    <w:rsid w:val="003F36A6"/>
    <w:rsid w:val="003F38D1"/>
    <w:rsid w:val="003F3967"/>
    <w:rsid w:val="003F3975"/>
    <w:rsid w:val="003F3C11"/>
    <w:rsid w:val="003F452E"/>
    <w:rsid w:val="003F48B8"/>
    <w:rsid w:val="003F4C93"/>
    <w:rsid w:val="003F546E"/>
    <w:rsid w:val="003F5BAF"/>
    <w:rsid w:val="003F62C8"/>
    <w:rsid w:val="003F695C"/>
    <w:rsid w:val="003F6C4F"/>
    <w:rsid w:val="003F7189"/>
    <w:rsid w:val="003F7DD0"/>
    <w:rsid w:val="0040039E"/>
    <w:rsid w:val="00400777"/>
    <w:rsid w:val="00400E5D"/>
    <w:rsid w:val="004016F4"/>
    <w:rsid w:val="00401FC4"/>
    <w:rsid w:val="004028C3"/>
    <w:rsid w:val="00402B89"/>
    <w:rsid w:val="00402C37"/>
    <w:rsid w:val="004033FA"/>
    <w:rsid w:val="004036D2"/>
    <w:rsid w:val="00403C63"/>
    <w:rsid w:val="00403EF4"/>
    <w:rsid w:val="00404043"/>
    <w:rsid w:val="0040460A"/>
    <w:rsid w:val="00404E8B"/>
    <w:rsid w:val="0040512C"/>
    <w:rsid w:val="004059ED"/>
    <w:rsid w:val="00405CF0"/>
    <w:rsid w:val="00406367"/>
    <w:rsid w:val="004069DB"/>
    <w:rsid w:val="004075C3"/>
    <w:rsid w:val="00407832"/>
    <w:rsid w:val="00410273"/>
    <w:rsid w:val="0041097F"/>
    <w:rsid w:val="00411BA8"/>
    <w:rsid w:val="004125CB"/>
    <w:rsid w:val="00412AC9"/>
    <w:rsid w:val="004130EE"/>
    <w:rsid w:val="0041319B"/>
    <w:rsid w:val="004131D2"/>
    <w:rsid w:val="0041341B"/>
    <w:rsid w:val="00413842"/>
    <w:rsid w:val="004138E5"/>
    <w:rsid w:val="00414365"/>
    <w:rsid w:val="00414B7D"/>
    <w:rsid w:val="00414F73"/>
    <w:rsid w:val="00414F9A"/>
    <w:rsid w:val="00415347"/>
    <w:rsid w:val="0041547D"/>
    <w:rsid w:val="00416256"/>
    <w:rsid w:val="00416989"/>
    <w:rsid w:val="0041711D"/>
    <w:rsid w:val="00417608"/>
    <w:rsid w:val="00417D0D"/>
    <w:rsid w:val="00417D36"/>
    <w:rsid w:val="004202AA"/>
    <w:rsid w:val="00420EA6"/>
    <w:rsid w:val="00421664"/>
    <w:rsid w:val="004219B2"/>
    <w:rsid w:val="00422280"/>
    <w:rsid w:val="0042275F"/>
    <w:rsid w:val="0042356A"/>
    <w:rsid w:val="00423BAE"/>
    <w:rsid w:val="00423D6A"/>
    <w:rsid w:val="004243A0"/>
    <w:rsid w:val="00424702"/>
    <w:rsid w:val="00424B19"/>
    <w:rsid w:val="00425409"/>
    <w:rsid w:val="00425538"/>
    <w:rsid w:val="00425F26"/>
    <w:rsid w:val="00425F9A"/>
    <w:rsid w:val="0042612F"/>
    <w:rsid w:val="004276EE"/>
    <w:rsid w:val="004278D5"/>
    <w:rsid w:val="00427E10"/>
    <w:rsid w:val="0043022D"/>
    <w:rsid w:val="00430650"/>
    <w:rsid w:val="00430E96"/>
    <w:rsid w:val="00431485"/>
    <w:rsid w:val="0043153F"/>
    <w:rsid w:val="00431976"/>
    <w:rsid w:val="00431C5B"/>
    <w:rsid w:val="00431D85"/>
    <w:rsid w:val="00431F9C"/>
    <w:rsid w:val="004325F9"/>
    <w:rsid w:val="0043294C"/>
    <w:rsid w:val="0043355E"/>
    <w:rsid w:val="004335D7"/>
    <w:rsid w:val="00433EEF"/>
    <w:rsid w:val="00434F6A"/>
    <w:rsid w:val="0043610B"/>
    <w:rsid w:val="00436921"/>
    <w:rsid w:val="00436C97"/>
    <w:rsid w:val="00437140"/>
    <w:rsid w:val="004379A2"/>
    <w:rsid w:val="004405BF"/>
    <w:rsid w:val="0044085B"/>
    <w:rsid w:val="00441087"/>
    <w:rsid w:val="004418B3"/>
    <w:rsid w:val="004418FA"/>
    <w:rsid w:val="004422D7"/>
    <w:rsid w:val="004425B2"/>
    <w:rsid w:val="00442686"/>
    <w:rsid w:val="0044308B"/>
    <w:rsid w:val="00443D89"/>
    <w:rsid w:val="0044425E"/>
    <w:rsid w:val="00444B67"/>
    <w:rsid w:val="00444F14"/>
    <w:rsid w:val="00444F28"/>
    <w:rsid w:val="00444F5C"/>
    <w:rsid w:val="00444FA0"/>
    <w:rsid w:val="00445865"/>
    <w:rsid w:val="00445BDC"/>
    <w:rsid w:val="00446158"/>
    <w:rsid w:val="00446265"/>
    <w:rsid w:val="004464DA"/>
    <w:rsid w:val="00446CC1"/>
    <w:rsid w:val="004507E3"/>
    <w:rsid w:val="0045097F"/>
    <w:rsid w:val="00450C5E"/>
    <w:rsid w:val="0045134B"/>
    <w:rsid w:val="00451645"/>
    <w:rsid w:val="004524F5"/>
    <w:rsid w:val="00452E6B"/>
    <w:rsid w:val="004535A5"/>
    <w:rsid w:val="00453C18"/>
    <w:rsid w:val="00453E9A"/>
    <w:rsid w:val="00454666"/>
    <w:rsid w:val="0045568A"/>
    <w:rsid w:val="004559D7"/>
    <w:rsid w:val="00455B64"/>
    <w:rsid w:val="00455E54"/>
    <w:rsid w:val="0045798B"/>
    <w:rsid w:val="00457AD3"/>
    <w:rsid w:val="0046044A"/>
    <w:rsid w:val="004606D4"/>
    <w:rsid w:val="00460971"/>
    <w:rsid w:val="00460BC0"/>
    <w:rsid w:val="00460F9D"/>
    <w:rsid w:val="00461928"/>
    <w:rsid w:val="00461A33"/>
    <w:rsid w:val="00461C5F"/>
    <w:rsid w:val="00461E71"/>
    <w:rsid w:val="004630C0"/>
    <w:rsid w:val="004630D9"/>
    <w:rsid w:val="00463774"/>
    <w:rsid w:val="0046380E"/>
    <w:rsid w:val="00464112"/>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355"/>
    <w:rsid w:val="004805E9"/>
    <w:rsid w:val="004809DA"/>
    <w:rsid w:val="00480CFF"/>
    <w:rsid w:val="00480DAF"/>
    <w:rsid w:val="00481871"/>
    <w:rsid w:val="004822AA"/>
    <w:rsid w:val="00482B37"/>
    <w:rsid w:val="0048315D"/>
    <w:rsid w:val="00483780"/>
    <w:rsid w:val="00483982"/>
    <w:rsid w:val="00483B6A"/>
    <w:rsid w:val="00483D77"/>
    <w:rsid w:val="0048583C"/>
    <w:rsid w:val="004862B4"/>
    <w:rsid w:val="004866B9"/>
    <w:rsid w:val="004871C9"/>
    <w:rsid w:val="00487636"/>
    <w:rsid w:val="004878FE"/>
    <w:rsid w:val="00487A9E"/>
    <w:rsid w:val="00490837"/>
    <w:rsid w:val="00490E22"/>
    <w:rsid w:val="00490F3C"/>
    <w:rsid w:val="00491736"/>
    <w:rsid w:val="00491DA2"/>
    <w:rsid w:val="0049243A"/>
    <w:rsid w:val="00492548"/>
    <w:rsid w:val="004933F9"/>
    <w:rsid w:val="00493BE0"/>
    <w:rsid w:val="00494559"/>
    <w:rsid w:val="00494D7C"/>
    <w:rsid w:val="004967AB"/>
    <w:rsid w:val="00496BB8"/>
    <w:rsid w:val="0049702E"/>
    <w:rsid w:val="004978EF"/>
    <w:rsid w:val="004A0ECC"/>
    <w:rsid w:val="004A1E47"/>
    <w:rsid w:val="004A26B8"/>
    <w:rsid w:val="004A2943"/>
    <w:rsid w:val="004A3264"/>
    <w:rsid w:val="004A37AE"/>
    <w:rsid w:val="004A3820"/>
    <w:rsid w:val="004A39DA"/>
    <w:rsid w:val="004A3FCD"/>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42CC"/>
    <w:rsid w:val="004B4B26"/>
    <w:rsid w:val="004B52E1"/>
    <w:rsid w:val="004B603D"/>
    <w:rsid w:val="004B684D"/>
    <w:rsid w:val="004B7841"/>
    <w:rsid w:val="004B7C11"/>
    <w:rsid w:val="004B7E32"/>
    <w:rsid w:val="004B7E5C"/>
    <w:rsid w:val="004C0223"/>
    <w:rsid w:val="004C0F85"/>
    <w:rsid w:val="004C13CC"/>
    <w:rsid w:val="004C1899"/>
    <w:rsid w:val="004C1BA0"/>
    <w:rsid w:val="004C2456"/>
    <w:rsid w:val="004C279B"/>
    <w:rsid w:val="004C28A6"/>
    <w:rsid w:val="004C3988"/>
    <w:rsid w:val="004C3CDF"/>
    <w:rsid w:val="004C3FD7"/>
    <w:rsid w:val="004C53BE"/>
    <w:rsid w:val="004C5889"/>
    <w:rsid w:val="004C5A51"/>
    <w:rsid w:val="004C66EC"/>
    <w:rsid w:val="004C676D"/>
    <w:rsid w:val="004C67A4"/>
    <w:rsid w:val="004C681D"/>
    <w:rsid w:val="004C6E8D"/>
    <w:rsid w:val="004C78BE"/>
    <w:rsid w:val="004C7CF2"/>
    <w:rsid w:val="004C7F83"/>
    <w:rsid w:val="004D03B3"/>
    <w:rsid w:val="004D0808"/>
    <w:rsid w:val="004D08A2"/>
    <w:rsid w:val="004D0B90"/>
    <w:rsid w:val="004D168B"/>
    <w:rsid w:val="004D17DA"/>
    <w:rsid w:val="004D1CDA"/>
    <w:rsid w:val="004D2A5A"/>
    <w:rsid w:val="004D2E1F"/>
    <w:rsid w:val="004D337B"/>
    <w:rsid w:val="004D3562"/>
    <w:rsid w:val="004D3810"/>
    <w:rsid w:val="004D3F64"/>
    <w:rsid w:val="004D42D6"/>
    <w:rsid w:val="004D5124"/>
    <w:rsid w:val="004D5771"/>
    <w:rsid w:val="004D5ECE"/>
    <w:rsid w:val="004D6681"/>
    <w:rsid w:val="004D6881"/>
    <w:rsid w:val="004D697A"/>
    <w:rsid w:val="004D6BDF"/>
    <w:rsid w:val="004D7E5F"/>
    <w:rsid w:val="004E0D07"/>
    <w:rsid w:val="004E1AD0"/>
    <w:rsid w:val="004E1F5D"/>
    <w:rsid w:val="004E21E5"/>
    <w:rsid w:val="004E303D"/>
    <w:rsid w:val="004E3A9A"/>
    <w:rsid w:val="004E43A8"/>
    <w:rsid w:val="004E4790"/>
    <w:rsid w:val="004E4B6E"/>
    <w:rsid w:val="004E5346"/>
    <w:rsid w:val="004E5683"/>
    <w:rsid w:val="004E5CF0"/>
    <w:rsid w:val="004E65BD"/>
    <w:rsid w:val="004E6661"/>
    <w:rsid w:val="004E6904"/>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7BC"/>
    <w:rsid w:val="004F58BC"/>
    <w:rsid w:val="004F606A"/>
    <w:rsid w:val="004F6EBA"/>
    <w:rsid w:val="004F75CC"/>
    <w:rsid w:val="004F7B02"/>
    <w:rsid w:val="004F7C75"/>
    <w:rsid w:val="004F7F47"/>
    <w:rsid w:val="00500D22"/>
    <w:rsid w:val="00501044"/>
    <w:rsid w:val="00501169"/>
    <w:rsid w:val="005017BF"/>
    <w:rsid w:val="00502199"/>
    <w:rsid w:val="005025C1"/>
    <w:rsid w:val="0050339B"/>
    <w:rsid w:val="005042CA"/>
    <w:rsid w:val="00504A2D"/>
    <w:rsid w:val="00504C17"/>
    <w:rsid w:val="005054BF"/>
    <w:rsid w:val="005056B8"/>
    <w:rsid w:val="0050576F"/>
    <w:rsid w:val="00505942"/>
    <w:rsid w:val="00505B31"/>
    <w:rsid w:val="00505D2B"/>
    <w:rsid w:val="00506732"/>
    <w:rsid w:val="005069D1"/>
    <w:rsid w:val="00506E50"/>
    <w:rsid w:val="00507023"/>
    <w:rsid w:val="00507054"/>
    <w:rsid w:val="00507257"/>
    <w:rsid w:val="0051030A"/>
    <w:rsid w:val="005106B6"/>
    <w:rsid w:val="00510807"/>
    <w:rsid w:val="00511B21"/>
    <w:rsid w:val="00511D60"/>
    <w:rsid w:val="00511DFB"/>
    <w:rsid w:val="005127FD"/>
    <w:rsid w:val="00512879"/>
    <w:rsid w:val="00512A58"/>
    <w:rsid w:val="00512F4F"/>
    <w:rsid w:val="0051327E"/>
    <w:rsid w:val="005139AB"/>
    <w:rsid w:val="005143C2"/>
    <w:rsid w:val="0051461D"/>
    <w:rsid w:val="00514B46"/>
    <w:rsid w:val="00514F81"/>
    <w:rsid w:val="005151CD"/>
    <w:rsid w:val="00516459"/>
    <w:rsid w:val="00516A8E"/>
    <w:rsid w:val="0051759E"/>
    <w:rsid w:val="00517C9B"/>
    <w:rsid w:val="00520EF3"/>
    <w:rsid w:val="00521DE0"/>
    <w:rsid w:val="00522E99"/>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14AA"/>
    <w:rsid w:val="00532274"/>
    <w:rsid w:val="005343B2"/>
    <w:rsid w:val="0053459A"/>
    <w:rsid w:val="00536AC8"/>
    <w:rsid w:val="005379AE"/>
    <w:rsid w:val="005379E9"/>
    <w:rsid w:val="00537A6E"/>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787"/>
    <w:rsid w:val="0054690F"/>
    <w:rsid w:val="00547D88"/>
    <w:rsid w:val="00550764"/>
    <w:rsid w:val="0055085F"/>
    <w:rsid w:val="005509BE"/>
    <w:rsid w:val="005515CB"/>
    <w:rsid w:val="005516C9"/>
    <w:rsid w:val="00552187"/>
    <w:rsid w:val="00552307"/>
    <w:rsid w:val="0055243F"/>
    <w:rsid w:val="005527FA"/>
    <w:rsid w:val="00552858"/>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2067"/>
    <w:rsid w:val="00562D8D"/>
    <w:rsid w:val="00563046"/>
    <w:rsid w:val="0056374B"/>
    <w:rsid w:val="00563886"/>
    <w:rsid w:val="00564687"/>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DDA"/>
    <w:rsid w:val="005728C8"/>
    <w:rsid w:val="00573067"/>
    <w:rsid w:val="005730C8"/>
    <w:rsid w:val="00573CF5"/>
    <w:rsid w:val="00573E17"/>
    <w:rsid w:val="005740E1"/>
    <w:rsid w:val="0057433C"/>
    <w:rsid w:val="0057445C"/>
    <w:rsid w:val="0057566A"/>
    <w:rsid w:val="005769B4"/>
    <w:rsid w:val="00577158"/>
    <w:rsid w:val="005776DD"/>
    <w:rsid w:val="005804F8"/>
    <w:rsid w:val="005805D5"/>
    <w:rsid w:val="00580B76"/>
    <w:rsid w:val="0058127F"/>
    <w:rsid w:val="00581388"/>
    <w:rsid w:val="00581595"/>
    <w:rsid w:val="005819EE"/>
    <w:rsid w:val="00582140"/>
    <w:rsid w:val="00582679"/>
    <w:rsid w:val="005838B4"/>
    <w:rsid w:val="00583F45"/>
    <w:rsid w:val="00584497"/>
    <w:rsid w:val="00584A06"/>
    <w:rsid w:val="00584EBC"/>
    <w:rsid w:val="00585E3A"/>
    <w:rsid w:val="00586497"/>
    <w:rsid w:val="00586CB0"/>
    <w:rsid w:val="00587C41"/>
    <w:rsid w:val="00587F20"/>
    <w:rsid w:val="00590322"/>
    <w:rsid w:val="005907ED"/>
    <w:rsid w:val="005915C1"/>
    <w:rsid w:val="00591CA8"/>
    <w:rsid w:val="005921C8"/>
    <w:rsid w:val="00592B82"/>
    <w:rsid w:val="00592DCD"/>
    <w:rsid w:val="0059306E"/>
    <w:rsid w:val="005936EB"/>
    <w:rsid w:val="00594467"/>
    <w:rsid w:val="0059525E"/>
    <w:rsid w:val="0059571C"/>
    <w:rsid w:val="00595B0E"/>
    <w:rsid w:val="00595F1C"/>
    <w:rsid w:val="0059622D"/>
    <w:rsid w:val="00596A9F"/>
    <w:rsid w:val="00597D2B"/>
    <w:rsid w:val="00597EA4"/>
    <w:rsid w:val="005A0147"/>
    <w:rsid w:val="005A0D0C"/>
    <w:rsid w:val="005A0E44"/>
    <w:rsid w:val="005A1972"/>
    <w:rsid w:val="005A21CB"/>
    <w:rsid w:val="005A34B9"/>
    <w:rsid w:val="005A352C"/>
    <w:rsid w:val="005A52AF"/>
    <w:rsid w:val="005A54AE"/>
    <w:rsid w:val="005A58D4"/>
    <w:rsid w:val="005A616C"/>
    <w:rsid w:val="005A6215"/>
    <w:rsid w:val="005A6D41"/>
    <w:rsid w:val="005A6F01"/>
    <w:rsid w:val="005A6F3D"/>
    <w:rsid w:val="005A7084"/>
    <w:rsid w:val="005A717C"/>
    <w:rsid w:val="005A7738"/>
    <w:rsid w:val="005A7E52"/>
    <w:rsid w:val="005B08EC"/>
    <w:rsid w:val="005B1641"/>
    <w:rsid w:val="005B16B0"/>
    <w:rsid w:val="005B1E21"/>
    <w:rsid w:val="005B1EE7"/>
    <w:rsid w:val="005B2222"/>
    <w:rsid w:val="005B2D6B"/>
    <w:rsid w:val="005B2D6C"/>
    <w:rsid w:val="005B3892"/>
    <w:rsid w:val="005B3DAC"/>
    <w:rsid w:val="005B4A5A"/>
    <w:rsid w:val="005B556E"/>
    <w:rsid w:val="005B5BF0"/>
    <w:rsid w:val="005B6128"/>
    <w:rsid w:val="005B78F8"/>
    <w:rsid w:val="005B7B4C"/>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17C"/>
    <w:rsid w:val="005C5368"/>
    <w:rsid w:val="005C577F"/>
    <w:rsid w:val="005C5B5F"/>
    <w:rsid w:val="005C5D41"/>
    <w:rsid w:val="005C62F5"/>
    <w:rsid w:val="005C6924"/>
    <w:rsid w:val="005C6BB8"/>
    <w:rsid w:val="005C7128"/>
    <w:rsid w:val="005C71B1"/>
    <w:rsid w:val="005C760C"/>
    <w:rsid w:val="005C7718"/>
    <w:rsid w:val="005C7A42"/>
    <w:rsid w:val="005D0ABA"/>
    <w:rsid w:val="005D0F1B"/>
    <w:rsid w:val="005D1742"/>
    <w:rsid w:val="005D1906"/>
    <w:rsid w:val="005D1B4D"/>
    <w:rsid w:val="005D1CFF"/>
    <w:rsid w:val="005D1D02"/>
    <w:rsid w:val="005D2584"/>
    <w:rsid w:val="005D2E1F"/>
    <w:rsid w:val="005D2F2D"/>
    <w:rsid w:val="005D391D"/>
    <w:rsid w:val="005D393E"/>
    <w:rsid w:val="005D3E8B"/>
    <w:rsid w:val="005D4098"/>
    <w:rsid w:val="005D5A4C"/>
    <w:rsid w:val="005D5D47"/>
    <w:rsid w:val="005D6001"/>
    <w:rsid w:val="005D6052"/>
    <w:rsid w:val="005D624E"/>
    <w:rsid w:val="005D7E34"/>
    <w:rsid w:val="005E0254"/>
    <w:rsid w:val="005E06DA"/>
    <w:rsid w:val="005E07E7"/>
    <w:rsid w:val="005E0E19"/>
    <w:rsid w:val="005E1243"/>
    <w:rsid w:val="005E12C1"/>
    <w:rsid w:val="005E1BA0"/>
    <w:rsid w:val="005E22E9"/>
    <w:rsid w:val="005E237E"/>
    <w:rsid w:val="005E27CE"/>
    <w:rsid w:val="005E28C5"/>
    <w:rsid w:val="005E2F9D"/>
    <w:rsid w:val="005E3386"/>
    <w:rsid w:val="005E3D0B"/>
    <w:rsid w:val="005E4262"/>
    <w:rsid w:val="005E4333"/>
    <w:rsid w:val="005E4E0F"/>
    <w:rsid w:val="005E539A"/>
    <w:rsid w:val="005E54CD"/>
    <w:rsid w:val="005E6146"/>
    <w:rsid w:val="005E6C68"/>
    <w:rsid w:val="005F02A4"/>
    <w:rsid w:val="005F03B5"/>
    <w:rsid w:val="005F0DA4"/>
    <w:rsid w:val="005F1818"/>
    <w:rsid w:val="005F2087"/>
    <w:rsid w:val="005F242E"/>
    <w:rsid w:val="005F2758"/>
    <w:rsid w:val="005F290D"/>
    <w:rsid w:val="005F2ED4"/>
    <w:rsid w:val="005F34D0"/>
    <w:rsid w:val="005F362E"/>
    <w:rsid w:val="005F412E"/>
    <w:rsid w:val="005F4431"/>
    <w:rsid w:val="005F443A"/>
    <w:rsid w:val="005F4CD1"/>
    <w:rsid w:val="005F4DE6"/>
    <w:rsid w:val="005F52C4"/>
    <w:rsid w:val="005F6219"/>
    <w:rsid w:val="005F6273"/>
    <w:rsid w:val="005F6406"/>
    <w:rsid w:val="005F6746"/>
    <w:rsid w:val="005F6979"/>
    <w:rsid w:val="005F6E3C"/>
    <w:rsid w:val="005F72C1"/>
    <w:rsid w:val="005F767B"/>
    <w:rsid w:val="005F76A4"/>
    <w:rsid w:val="005F7C49"/>
    <w:rsid w:val="006003C1"/>
    <w:rsid w:val="00600541"/>
    <w:rsid w:val="006011FC"/>
    <w:rsid w:val="00601915"/>
    <w:rsid w:val="006037C3"/>
    <w:rsid w:val="00603BE2"/>
    <w:rsid w:val="00603EE2"/>
    <w:rsid w:val="006046F7"/>
    <w:rsid w:val="0060520D"/>
    <w:rsid w:val="00605491"/>
    <w:rsid w:val="006070CC"/>
    <w:rsid w:val="00607112"/>
    <w:rsid w:val="006076E7"/>
    <w:rsid w:val="00607C1E"/>
    <w:rsid w:val="0061002A"/>
    <w:rsid w:val="006102DF"/>
    <w:rsid w:val="00610339"/>
    <w:rsid w:val="00610455"/>
    <w:rsid w:val="00612247"/>
    <w:rsid w:val="00612754"/>
    <w:rsid w:val="00612A5E"/>
    <w:rsid w:val="00613535"/>
    <w:rsid w:val="0061490E"/>
    <w:rsid w:val="00614AC0"/>
    <w:rsid w:val="0061560B"/>
    <w:rsid w:val="0061707C"/>
    <w:rsid w:val="0061707D"/>
    <w:rsid w:val="006170C7"/>
    <w:rsid w:val="0061747A"/>
    <w:rsid w:val="00617F63"/>
    <w:rsid w:val="006204A1"/>
    <w:rsid w:val="0062055C"/>
    <w:rsid w:val="00620EFF"/>
    <w:rsid w:val="00621CEA"/>
    <w:rsid w:val="006226E8"/>
    <w:rsid w:val="00622E45"/>
    <w:rsid w:val="00624394"/>
    <w:rsid w:val="006246F6"/>
    <w:rsid w:val="00624B9B"/>
    <w:rsid w:val="006269A8"/>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09A"/>
    <w:rsid w:val="00637AA2"/>
    <w:rsid w:val="00637F6D"/>
    <w:rsid w:val="006402C3"/>
    <w:rsid w:val="00640A0C"/>
    <w:rsid w:val="00640B87"/>
    <w:rsid w:val="00640C92"/>
    <w:rsid w:val="00640F6E"/>
    <w:rsid w:val="00641143"/>
    <w:rsid w:val="00642168"/>
    <w:rsid w:val="00642382"/>
    <w:rsid w:val="00642443"/>
    <w:rsid w:val="00644409"/>
    <w:rsid w:val="0064560A"/>
    <w:rsid w:val="00645781"/>
    <w:rsid w:val="006457DE"/>
    <w:rsid w:val="00645ED5"/>
    <w:rsid w:val="00645FAD"/>
    <w:rsid w:val="006474AF"/>
    <w:rsid w:val="00647A9D"/>
    <w:rsid w:val="00647F85"/>
    <w:rsid w:val="00650217"/>
    <w:rsid w:val="006503A8"/>
    <w:rsid w:val="006526B2"/>
    <w:rsid w:val="00653434"/>
    <w:rsid w:val="0065394B"/>
    <w:rsid w:val="00653A3D"/>
    <w:rsid w:val="00653C8D"/>
    <w:rsid w:val="006543D7"/>
    <w:rsid w:val="00654496"/>
    <w:rsid w:val="00654765"/>
    <w:rsid w:val="00654CDC"/>
    <w:rsid w:val="00654D4D"/>
    <w:rsid w:val="006550EA"/>
    <w:rsid w:val="0065540F"/>
    <w:rsid w:val="006557BA"/>
    <w:rsid w:val="006559E6"/>
    <w:rsid w:val="00655BF8"/>
    <w:rsid w:val="00656A0C"/>
    <w:rsid w:val="00657136"/>
    <w:rsid w:val="00657C92"/>
    <w:rsid w:val="00657EE5"/>
    <w:rsid w:val="00660352"/>
    <w:rsid w:val="0066147B"/>
    <w:rsid w:val="006625C1"/>
    <w:rsid w:val="006638C8"/>
    <w:rsid w:val="00663EE1"/>
    <w:rsid w:val="00663F54"/>
    <w:rsid w:val="0066441F"/>
    <w:rsid w:val="00664832"/>
    <w:rsid w:val="00664D0E"/>
    <w:rsid w:val="00665165"/>
    <w:rsid w:val="00665461"/>
    <w:rsid w:val="00665920"/>
    <w:rsid w:val="006659ED"/>
    <w:rsid w:val="00665CE8"/>
    <w:rsid w:val="006664ED"/>
    <w:rsid w:val="00667495"/>
    <w:rsid w:val="00667C26"/>
    <w:rsid w:val="00667C5E"/>
    <w:rsid w:val="0067035B"/>
    <w:rsid w:val="00670C38"/>
    <w:rsid w:val="00670E1A"/>
    <w:rsid w:val="00671ADA"/>
    <w:rsid w:val="0067299F"/>
    <w:rsid w:val="00672BA7"/>
    <w:rsid w:val="00672D82"/>
    <w:rsid w:val="00673902"/>
    <w:rsid w:val="00673980"/>
    <w:rsid w:val="00673DD0"/>
    <w:rsid w:val="00674F7D"/>
    <w:rsid w:val="00675CC7"/>
    <w:rsid w:val="00680126"/>
    <w:rsid w:val="00680A15"/>
    <w:rsid w:val="006827BB"/>
    <w:rsid w:val="00682C42"/>
    <w:rsid w:val="00683AA8"/>
    <w:rsid w:val="00683AD1"/>
    <w:rsid w:val="00683CF4"/>
    <w:rsid w:val="00683FDE"/>
    <w:rsid w:val="00684A66"/>
    <w:rsid w:val="00684EA8"/>
    <w:rsid w:val="00685657"/>
    <w:rsid w:val="00685665"/>
    <w:rsid w:val="00685B22"/>
    <w:rsid w:val="00685DCC"/>
    <w:rsid w:val="00686C03"/>
    <w:rsid w:val="0068757B"/>
    <w:rsid w:val="006877B1"/>
    <w:rsid w:val="00687F18"/>
    <w:rsid w:val="0069155F"/>
    <w:rsid w:val="006916ED"/>
    <w:rsid w:val="00691C80"/>
    <w:rsid w:val="00691E9A"/>
    <w:rsid w:val="00691F9A"/>
    <w:rsid w:val="006921D2"/>
    <w:rsid w:val="00692DE1"/>
    <w:rsid w:val="00693352"/>
    <w:rsid w:val="006933A2"/>
    <w:rsid w:val="00693743"/>
    <w:rsid w:val="0069423B"/>
    <w:rsid w:val="00694ECB"/>
    <w:rsid w:val="00695313"/>
    <w:rsid w:val="0069549D"/>
    <w:rsid w:val="0069553A"/>
    <w:rsid w:val="0069576B"/>
    <w:rsid w:val="00696003"/>
    <w:rsid w:val="00696448"/>
    <w:rsid w:val="006965AD"/>
    <w:rsid w:val="00697438"/>
    <w:rsid w:val="00697A74"/>
    <w:rsid w:val="00697FCE"/>
    <w:rsid w:val="006A0915"/>
    <w:rsid w:val="006A11A5"/>
    <w:rsid w:val="006A18A2"/>
    <w:rsid w:val="006A1A9F"/>
    <w:rsid w:val="006A239A"/>
    <w:rsid w:val="006A3960"/>
    <w:rsid w:val="006A3ABB"/>
    <w:rsid w:val="006A3F36"/>
    <w:rsid w:val="006A4714"/>
    <w:rsid w:val="006A4F86"/>
    <w:rsid w:val="006A54FB"/>
    <w:rsid w:val="006A575F"/>
    <w:rsid w:val="006A57DD"/>
    <w:rsid w:val="006A5F19"/>
    <w:rsid w:val="006A6F85"/>
    <w:rsid w:val="006A74E0"/>
    <w:rsid w:val="006A7950"/>
    <w:rsid w:val="006A7B98"/>
    <w:rsid w:val="006A7F9D"/>
    <w:rsid w:val="006B0481"/>
    <w:rsid w:val="006B0868"/>
    <w:rsid w:val="006B0E01"/>
    <w:rsid w:val="006B1AFA"/>
    <w:rsid w:val="006B211A"/>
    <w:rsid w:val="006B2338"/>
    <w:rsid w:val="006B3B2E"/>
    <w:rsid w:val="006B404C"/>
    <w:rsid w:val="006B43F3"/>
    <w:rsid w:val="006B445D"/>
    <w:rsid w:val="006B45A7"/>
    <w:rsid w:val="006B46A1"/>
    <w:rsid w:val="006B479C"/>
    <w:rsid w:val="006B5BE9"/>
    <w:rsid w:val="006B5C85"/>
    <w:rsid w:val="006B5E57"/>
    <w:rsid w:val="006B6036"/>
    <w:rsid w:val="006B6501"/>
    <w:rsid w:val="006B675A"/>
    <w:rsid w:val="006B73E9"/>
    <w:rsid w:val="006B7CDC"/>
    <w:rsid w:val="006C0127"/>
    <w:rsid w:val="006C0414"/>
    <w:rsid w:val="006C1125"/>
    <w:rsid w:val="006C11F5"/>
    <w:rsid w:val="006C1CC9"/>
    <w:rsid w:val="006C2590"/>
    <w:rsid w:val="006C2A51"/>
    <w:rsid w:val="006C2B42"/>
    <w:rsid w:val="006C2F81"/>
    <w:rsid w:val="006C2F85"/>
    <w:rsid w:val="006C2F98"/>
    <w:rsid w:val="006C4092"/>
    <w:rsid w:val="006C4402"/>
    <w:rsid w:val="006C469B"/>
    <w:rsid w:val="006C5001"/>
    <w:rsid w:val="006C6C7F"/>
    <w:rsid w:val="006C7387"/>
    <w:rsid w:val="006C75CD"/>
    <w:rsid w:val="006C7B28"/>
    <w:rsid w:val="006C7EF8"/>
    <w:rsid w:val="006D00A9"/>
    <w:rsid w:val="006D21B3"/>
    <w:rsid w:val="006D22EA"/>
    <w:rsid w:val="006D2B47"/>
    <w:rsid w:val="006D2E20"/>
    <w:rsid w:val="006D2FF2"/>
    <w:rsid w:val="006D38C4"/>
    <w:rsid w:val="006D3CFB"/>
    <w:rsid w:val="006D457E"/>
    <w:rsid w:val="006D5174"/>
    <w:rsid w:val="006D598B"/>
    <w:rsid w:val="006D5C6E"/>
    <w:rsid w:val="006D5D01"/>
    <w:rsid w:val="006D66C3"/>
    <w:rsid w:val="006D692C"/>
    <w:rsid w:val="006D7BD9"/>
    <w:rsid w:val="006D7EDB"/>
    <w:rsid w:val="006E096A"/>
    <w:rsid w:val="006E0F32"/>
    <w:rsid w:val="006E10A5"/>
    <w:rsid w:val="006E1323"/>
    <w:rsid w:val="006E14D0"/>
    <w:rsid w:val="006E1764"/>
    <w:rsid w:val="006E1BA6"/>
    <w:rsid w:val="006E1C3D"/>
    <w:rsid w:val="006E1DEA"/>
    <w:rsid w:val="006E23DF"/>
    <w:rsid w:val="006E26D2"/>
    <w:rsid w:val="006E27FB"/>
    <w:rsid w:val="006E2D56"/>
    <w:rsid w:val="006E368B"/>
    <w:rsid w:val="006E36D1"/>
    <w:rsid w:val="006E37AC"/>
    <w:rsid w:val="006E4A0E"/>
    <w:rsid w:val="006E54E1"/>
    <w:rsid w:val="006E5F1E"/>
    <w:rsid w:val="006E60B3"/>
    <w:rsid w:val="006E6484"/>
    <w:rsid w:val="006E6E35"/>
    <w:rsid w:val="006E7652"/>
    <w:rsid w:val="006E78AF"/>
    <w:rsid w:val="006F0FF6"/>
    <w:rsid w:val="006F1072"/>
    <w:rsid w:val="006F1481"/>
    <w:rsid w:val="006F1485"/>
    <w:rsid w:val="006F363C"/>
    <w:rsid w:val="006F3E73"/>
    <w:rsid w:val="006F3FCD"/>
    <w:rsid w:val="006F436A"/>
    <w:rsid w:val="006F45AB"/>
    <w:rsid w:val="006F4A56"/>
    <w:rsid w:val="006F5DD1"/>
    <w:rsid w:val="006F5E72"/>
    <w:rsid w:val="006F6CA3"/>
    <w:rsid w:val="006F7739"/>
    <w:rsid w:val="006F7836"/>
    <w:rsid w:val="007005E6"/>
    <w:rsid w:val="00701631"/>
    <w:rsid w:val="007025B0"/>
    <w:rsid w:val="00703057"/>
    <w:rsid w:val="00703176"/>
    <w:rsid w:val="00703572"/>
    <w:rsid w:val="00703AAD"/>
    <w:rsid w:val="00703CBE"/>
    <w:rsid w:val="007047A4"/>
    <w:rsid w:val="00704D01"/>
    <w:rsid w:val="007053FA"/>
    <w:rsid w:val="00705962"/>
    <w:rsid w:val="007059B7"/>
    <w:rsid w:val="00706018"/>
    <w:rsid w:val="00706111"/>
    <w:rsid w:val="007062B2"/>
    <w:rsid w:val="00706651"/>
    <w:rsid w:val="00706F50"/>
    <w:rsid w:val="007078F8"/>
    <w:rsid w:val="00710FA2"/>
    <w:rsid w:val="00711C0B"/>
    <w:rsid w:val="00712062"/>
    <w:rsid w:val="00713310"/>
    <w:rsid w:val="00713C0E"/>
    <w:rsid w:val="00713C6B"/>
    <w:rsid w:val="00714384"/>
    <w:rsid w:val="0071571E"/>
    <w:rsid w:val="00715C6A"/>
    <w:rsid w:val="0071641E"/>
    <w:rsid w:val="00716880"/>
    <w:rsid w:val="007172C3"/>
    <w:rsid w:val="00717C36"/>
    <w:rsid w:val="00717CA0"/>
    <w:rsid w:val="00717CC6"/>
    <w:rsid w:val="00717F34"/>
    <w:rsid w:val="00717F77"/>
    <w:rsid w:val="00717FB4"/>
    <w:rsid w:val="007201F0"/>
    <w:rsid w:val="007202F8"/>
    <w:rsid w:val="00720329"/>
    <w:rsid w:val="00720555"/>
    <w:rsid w:val="0072056A"/>
    <w:rsid w:val="00720678"/>
    <w:rsid w:val="00720E0E"/>
    <w:rsid w:val="00721ADA"/>
    <w:rsid w:val="00721AE5"/>
    <w:rsid w:val="0072218C"/>
    <w:rsid w:val="007223CE"/>
    <w:rsid w:val="007236E1"/>
    <w:rsid w:val="00724F8A"/>
    <w:rsid w:val="007255F7"/>
    <w:rsid w:val="007262FD"/>
    <w:rsid w:val="00727B0A"/>
    <w:rsid w:val="00727C4B"/>
    <w:rsid w:val="007302B3"/>
    <w:rsid w:val="0073082B"/>
    <w:rsid w:val="00730D5A"/>
    <w:rsid w:val="00731695"/>
    <w:rsid w:val="007316DB"/>
    <w:rsid w:val="0073232B"/>
    <w:rsid w:val="00732854"/>
    <w:rsid w:val="00732D96"/>
    <w:rsid w:val="00733A87"/>
    <w:rsid w:val="0073436F"/>
    <w:rsid w:val="00734602"/>
    <w:rsid w:val="007347E7"/>
    <w:rsid w:val="007348BB"/>
    <w:rsid w:val="00734D24"/>
    <w:rsid w:val="00734DFC"/>
    <w:rsid w:val="00734E4B"/>
    <w:rsid w:val="00734E95"/>
    <w:rsid w:val="007353D2"/>
    <w:rsid w:val="0073544B"/>
    <w:rsid w:val="00735BE2"/>
    <w:rsid w:val="007363B7"/>
    <w:rsid w:val="007366D2"/>
    <w:rsid w:val="007368C6"/>
    <w:rsid w:val="007369E4"/>
    <w:rsid w:val="00737202"/>
    <w:rsid w:val="007378A7"/>
    <w:rsid w:val="00737FF5"/>
    <w:rsid w:val="0074004A"/>
    <w:rsid w:val="0074028C"/>
    <w:rsid w:val="00740413"/>
    <w:rsid w:val="0074113D"/>
    <w:rsid w:val="007413CA"/>
    <w:rsid w:val="0074298A"/>
    <w:rsid w:val="007429F3"/>
    <w:rsid w:val="00743ED6"/>
    <w:rsid w:val="007451D5"/>
    <w:rsid w:val="00745859"/>
    <w:rsid w:val="00745B0C"/>
    <w:rsid w:val="00746146"/>
    <w:rsid w:val="0074712E"/>
    <w:rsid w:val="007474B8"/>
    <w:rsid w:val="0075006D"/>
    <w:rsid w:val="00750526"/>
    <w:rsid w:val="007508DE"/>
    <w:rsid w:val="00751755"/>
    <w:rsid w:val="00752114"/>
    <w:rsid w:val="00753312"/>
    <w:rsid w:val="00753933"/>
    <w:rsid w:val="007548CF"/>
    <w:rsid w:val="00754D43"/>
    <w:rsid w:val="00755B17"/>
    <w:rsid w:val="007574D2"/>
    <w:rsid w:val="00757613"/>
    <w:rsid w:val="0075777D"/>
    <w:rsid w:val="00757D6C"/>
    <w:rsid w:val="007607E0"/>
    <w:rsid w:val="00761503"/>
    <w:rsid w:val="0076263A"/>
    <w:rsid w:val="00762900"/>
    <w:rsid w:val="00763524"/>
    <w:rsid w:val="00764446"/>
    <w:rsid w:val="00764A51"/>
    <w:rsid w:val="00765099"/>
    <w:rsid w:val="00765149"/>
    <w:rsid w:val="007654EA"/>
    <w:rsid w:val="00765CE0"/>
    <w:rsid w:val="00765EED"/>
    <w:rsid w:val="00765F1E"/>
    <w:rsid w:val="0076716A"/>
    <w:rsid w:val="0076745E"/>
    <w:rsid w:val="00767C40"/>
    <w:rsid w:val="00767E12"/>
    <w:rsid w:val="007709F7"/>
    <w:rsid w:val="00771365"/>
    <w:rsid w:val="00771E5A"/>
    <w:rsid w:val="007725FB"/>
    <w:rsid w:val="0077298E"/>
    <w:rsid w:val="00772A24"/>
    <w:rsid w:val="00773049"/>
    <w:rsid w:val="00773571"/>
    <w:rsid w:val="007739DF"/>
    <w:rsid w:val="00774353"/>
    <w:rsid w:val="00774506"/>
    <w:rsid w:val="00774A12"/>
    <w:rsid w:val="00774C32"/>
    <w:rsid w:val="00774E2D"/>
    <w:rsid w:val="00775588"/>
    <w:rsid w:val="00775F95"/>
    <w:rsid w:val="007766B1"/>
    <w:rsid w:val="0077671A"/>
    <w:rsid w:val="00776949"/>
    <w:rsid w:val="00776F91"/>
    <w:rsid w:val="00777765"/>
    <w:rsid w:val="00777809"/>
    <w:rsid w:val="00777D83"/>
    <w:rsid w:val="00780650"/>
    <w:rsid w:val="00780F2D"/>
    <w:rsid w:val="00781211"/>
    <w:rsid w:val="00781593"/>
    <w:rsid w:val="00781841"/>
    <w:rsid w:val="00781E47"/>
    <w:rsid w:val="0078250E"/>
    <w:rsid w:val="00783228"/>
    <w:rsid w:val="007832AA"/>
    <w:rsid w:val="0078384F"/>
    <w:rsid w:val="00783A2D"/>
    <w:rsid w:val="00784056"/>
    <w:rsid w:val="00784E74"/>
    <w:rsid w:val="007851C3"/>
    <w:rsid w:val="00785464"/>
    <w:rsid w:val="00785E01"/>
    <w:rsid w:val="00785FCF"/>
    <w:rsid w:val="00786046"/>
    <w:rsid w:val="00786A25"/>
    <w:rsid w:val="00786AA6"/>
    <w:rsid w:val="00786C16"/>
    <w:rsid w:val="00787332"/>
    <w:rsid w:val="007879BB"/>
    <w:rsid w:val="00790C05"/>
    <w:rsid w:val="00791319"/>
    <w:rsid w:val="0079170F"/>
    <w:rsid w:val="00791EFA"/>
    <w:rsid w:val="007923DD"/>
    <w:rsid w:val="00792A1A"/>
    <w:rsid w:val="007937C5"/>
    <w:rsid w:val="00793990"/>
    <w:rsid w:val="00793C31"/>
    <w:rsid w:val="00794161"/>
    <w:rsid w:val="00794A8F"/>
    <w:rsid w:val="00794C2D"/>
    <w:rsid w:val="00794EDE"/>
    <w:rsid w:val="00795737"/>
    <w:rsid w:val="00795E50"/>
    <w:rsid w:val="00796569"/>
    <w:rsid w:val="00796F59"/>
    <w:rsid w:val="007975E8"/>
    <w:rsid w:val="007A029D"/>
    <w:rsid w:val="007A09BF"/>
    <w:rsid w:val="007A1AAE"/>
    <w:rsid w:val="007A2195"/>
    <w:rsid w:val="007A2855"/>
    <w:rsid w:val="007A2AEB"/>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E77"/>
    <w:rsid w:val="007A7EE9"/>
    <w:rsid w:val="007A7FE8"/>
    <w:rsid w:val="007B0CB6"/>
    <w:rsid w:val="007B0CD8"/>
    <w:rsid w:val="007B16F0"/>
    <w:rsid w:val="007B1AFA"/>
    <w:rsid w:val="007B262C"/>
    <w:rsid w:val="007B277E"/>
    <w:rsid w:val="007B2882"/>
    <w:rsid w:val="007B2D68"/>
    <w:rsid w:val="007B3906"/>
    <w:rsid w:val="007B40E3"/>
    <w:rsid w:val="007B470F"/>
    <w:rsid w:val="007B4B14"/>
    <w:rsid w:val="007B4DEA"/>
    <w:rsid w:val="007B561D"/>
    <w:rsid w:val="007B63E5"/>
    <w:rsid w:val="007B6B47"/>
    <w:rsid w:val="007C0F76"/>
    <w:rsid w:val="007C12C8"/>
    <w:rsid w:val="007C20C0"/>
    <w:rsid w:val="007C218A"/>
    <w:rsid w:val="007C23E0"/>
    <w:rsid w:val="007C3184"/>
    <w:rsid w:val="007C32E8"/>
    <w:rsid w:val="007C3B83"/>
    <w:rsid w:val="007C6820"/>
    <w:rsid w:val="007C6A6C"/>
    <w:rsid w:val="007C7262"/>
    <w:rsid w:val="007C7DA9"/>
    <w:rsid w:val="007C7EF7"/>
    <w:rsid w:val="007D03F0"/>
    <w:rsid w:val="007D14E5"/>
    <w:rsid w:val="007D1505"/>
    <w:rsid w:val="007D26F8"/>
    <w:rsid w:val="007D2816"/>
    <w:rsid w:val="007D29B6"/>
    <w:rsid w:val="007D2E70"/>
    <w:rsid w:val="007D3789"/>
    <w:rsid w:val="007D39EB"/>
    <w:rsid w:val="007D3B33"/>
    <w:rsid w:val="007D40AD"/>
    <w:rsid w:val="007D40F5"/>
    <w:rsid w:val="007D42D9"/>
    <w:rsid w:val="007D4F1F"/>
    <w:rsid w:val="007D5B1E"/>
    <w:rsid w:val="007D621C"/>
    <w:rsid w:val="007D659F"/>
    <w:rsid w:val="007D7217"/>
    <w:rsid w:val="007D7C49"/>
    <w:rsid w:val="007E0073"/>
    <w:rsid w:val="007E0160"/>
    <w:rsid w:val="007E043F"/>
    <w:rsid w:val="007E0835"/>
    <w:rsid w:val="007E29D3"/>
    <w:rsid w:val="007E3645"/>
    <w:rsid w:val="007E3779"/>
    <w:rsid w:val="007E4AC4"/>
    <w:rsid w:val="007E4B3A"/>
    <w:rsid w:val="007E4CF3"/>
    <w:rsid w:val="007E5034"/>
    <w:rsid w:val="007E54F6"/>
    <w:rsid w:val="007E566B"/>
    <w:rsid w:val="007E5691"/>
    <w:rsid w:val="007E6D93"/>
    <w:rsid w:val="007E784D"/>
    <w:rsid w:val="007F0438"/>
    <w:rsid w:val="007F098D"/>
    <w:rsid w:val="007F2FBE"/>
    <w:rsid w:val="007F3B0A"/>
    <w:rsid w:val="007F3C17"/>
    <w:rsid w:val="007F3D8B"/>
    <w:rsid w:val="007F3E22"/>
    <w:rsid w:val="007F4432"/>
    <w:rsid w:val="007F51DF"/>
    <w:rsid w:val="007F56AB"/>
    <w:rsid w:val="007F646F"/>
    <w:rsid w:val="007F64FD"/>
    <w:rsid w:val="007F6B92"/>
    <w:rsid w:val="007F6E6C"/>
    <w:rsid w:val="007F73D7"/>
    <w:rsid w:val="007F77F7"/>
    <w:rsid w:val="00800165"/>
    <w:rsid w:val="00800770"/>
    <w:rsid w:val="00800C9B"/>
    <w:rsid w:val="00800D9C"/>
    <w:rsid w:val="008018D7"/>
    <w:rsid w:val="00801EB9"/>
    <w:rsid w:val="0080253E"/>
    <w:rsid w:val="0080336D"/>
    <w:rsid w:val="00803763"/>
    <w:rsid w:val="00803A7F"/>
    <w:rsid w:val="00804758"/>
    <w:rsid w:val="0080488E"/>
    <w:rsid w:val="008050B2"/>
    <w:rsid w:val="00805670"/>
    <w:rsid w:val="0080584C"/>
    <w:rsid w:val="00806480"/>
    <w:rsid w:val="00806DAF"/>
    <w:rsid w:val="008071C5"/>
    <w:rsid w:val="00807965"/>
    <w:rsid w:val="00810134"/>
    <w:rsid w:val="00810533"/>
    <w:rsid w:val="0081171A"/>
    <w:rsid w:val="00811796"/>
    <w:rsid w:val="00812FE7"/>
    <w:rsid w:val="008131CA"/>
    <w:rsid w:val="008132C6"/>
    <w:rsid w:val="008134B4"/>
    <w:rsid w:val="00814684"/>
    <w:rsid w:val="00814807"/>
    <w:rsid w:val="0081552C"/>
    <w:rsid w:val="00815FE1"/>
    <w:rsid w:val="0081625B"/>
    <w:rsid w:val="0081639D"/>
    <w:rsid w:val="0081659C"/>
    <w:rsid w:val="008165FE"/>
    <w:rsid w:val="008173A3"/>
    <w:rsid w:val="008177D6"/>
    <w:rsid w:val="008205BE"/>
    <w:rsid w:val="008210D5"/>
    <w:rsid w:val="00821BBE"/>
    <w:rsid w:val="008222FE"/>
    <w:rsid w:val="008225E7"/>
    <w:rsid w:val="00822682"/>
    <w:rsid w:val="00822B5C"/>
    <w:rsid w:val="00822D68"/>
    <w:rsid w:val="00823123"/>
    <w:rsid w:val="00823267"/>
    <w:rsid w:val="00823548"/>
    <w:rsid w:val="0082389E"/>
    <w:rsid w:val="00824635"/>
    <w:rsid w:val="008255D4"/>
    <w:rsid w:val="00825C86"/>
    <w:rsid w:val="00825CB4"/>
    <w:rsid w:val="0082640E"/>
    <w:rsid w:val="008267C9"/>
    <w:rsid w:val="00826BC1"/>
    <w:rsid w:val="00827027"/>
    <w:rsid w:val="00827ECE"/>
    <w:rsid w:val="00830BC1"/>
    <w:rsid w:val="008312E0"/>
    <w:rsid w:val="00831DB1"/>
    <w:rsid w:val="008333F3"/>
    <w:rsid w:val="00833611"/>
    <w:rsid w:val="008348B9"/>
    <w:rsid w:val="00834A3F"/>
    <w:rsid w:val="008367F1"/>
    <w:rsid w:val="00836D12"/>
    <w:rsid w:val="0083757D"/>
    <w:rsid w:val="008376D9"/>
    <w:rsid w:val="0084001B"/>
    <w:rsid w:val="008404C0"/>
    <w:rsid w:val="0084090E"/>
    <w:rsid w:val="00840A36"/>
    <w:rsid w:val="00840CD4"/>
    <w:rsid w:val="00840E6C"/>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6EB"/>
    <w:rsid w:val="008515E7"/>
    <w:rsid w:val="00853BB0"/>
    <w:rsid w:val="008544C5"/>
    <w:rsid w:val="00854BF5"/>
    <w:rsid w:val="00854F3A"/>
    <w:rsid w:val="00854FD0"/>
    <w:rsid w:val="0085559E"/>
    <w:rsid w:val="00855C67"/>
    <w:rsid w:val="00855D89"/>
    <w:rsid w:val="00855FB0"/>
    <w:rsid w:val="00856E6E"/>
    <w:rsid w:val="00857D89"/>
    <w:rsid w:val="00860D51"/>
    <w:rsid w:val="00861306"/>
    <w:rsid w:val="0086138F"/>
    <w:rsid w:val="00861435"/>
    <w:rsid w:val="00861973"/>
    <w:rsid w:val="00861988"/>
    <w:rsid w:val="00863497"/>
    <w:rsid w:val="00863BF1"/>
    <w:rsid w:val="00863C91"/>
    <w:rsid w:val="00863DD7"/>
    <w:rsid w:val="0086405C"/>
    <w:rsid w:val="008641C7"/>
    <w:rsid w:val="00864382"/>
    <w:rsid w:val="0086497A"/>
    <w:rsid w:val="00865A3E"/>
    <w:rsid w:val="00866056"/>
    <w:rsid w:val="00866AD0"/>
    <w:rsid w:val="00866FBC"/>
    <w:rsid w:val="0086706C"/>
    <w:rsid w:val="0086757F"/>
    <w:rsid w:val="00867928"/>
    <w:rsid w:val="00867DC3"/>
    <w:rsid w:val="0087023C"/>
    <w:rsid w:val="0087027B"/>
    <w:rsid w:val="0087094F"/>
    <w:rsid w:val="0087145C"/>
    <w:rsid w:val="00871701"/>
    <w:rsid w:val="00871E87"/>
    <w:rsid w:val="008721A7"/>
    <w:rsid w:val="0087240F"/>
    <w:rsid w:val="008725C1"/>
    <w:rsid w:val="008729B5"/>
    <w:rsid w:val="00873CAC"/>
    <w:rsid w:val="00873DDD"/>
    <w:rsid w:val="00874462"/>
    <w:rsid w:val="008744FE"/>
    <w:rsid w:val="00874626"/>
    <w:rsid w:val="00874908"/>
    <w:rsid w:val="008749FD"/>
    <w:rsid w:val="008754BE"/>
    <w:rsid w:val="00875D44"/>
    <w:rsid w:val="00876B3E"/>
    <w:rsid w:val="008770A5"/>
    <w:rsid w:val="00877219"/>
    <w:rsid w:val="008773E3"/>
    <w:rsid w:val="00877842"/>
    <w:rsid w:val="008778D0"/>
    <w:rsid w:val="00877B22"/>
    <w:rsid w:val="00877B99"/>
    <w:rsid w:val="00877BAF"/>
    <w:rsid w:val="00877C9D"/>
    <w:rsid w:val="00880195"/>
    <w:rsid w:val="00880239"/>
    <w:rsid w:val="0088027E"/>
    <w:rsid w:val="008805EB"/>
    <w:rsid w:val="008809D1"/>
    <w:rsid w:val="00882020"/>
    <w:rsid w:val="00882032"/>
    <w:rsid w:val="008825F2"/>
    <w:rsid w:val="008828DB"/>
    <w:rsid w:val="00882D3D"/>
    <w:rsid w:val="00883228"/>
    <w:rsid w:val="008835D2"/>
    <w:rsid w:val="00883680"/>
    <w:rsid w:val="00883C17"/>
    <w:rsid w:val="0088427B"/>
    <w:rsid w:val="008844A4"/>
    <w:rsid w:val="00884546"/>
    <w:rsid w:val="00884E9F"/>
    <w:rsid w:val="00884EE4"/>
    <w:rsid w:val="0088550E"/>
    <w:rsid w:val="00885F1F"/>
    <w:rsid w:val="00886876"/>
    <w:rsid w:val="00886AEC"/>
    <w:rsid w:val="00886E58"/>
    <w:rsid w:val="00886EE9"/>
    <w:rsid w:val="00886F2C"/>
    <w:rsid w:val="00887290"/>
    <w:rsid w:val="008876A9"/>
    <w:rsid w:val="0089012B"/>
    <w:rsid w:val="00890250"/>
    <w:rsid w:val="00891455"/>
    <w:rsid w:val="008917FE"/>
    <w:rsid w:val="00891A72"/>
    <w:rsid w:val="00891EDE"/>
    <w:rsid w:val="00892410"/>
    <w:rsid w:val="00893C0C"/>
    <w:rsid w:val="00893C15"/>
    <w:rsid w:val="008940B5"/>
    <w:rsid w:val="0089530D"/>
    <w:rsid w:val="00895D49"/>
    <w:rsid w:val="00896309"/>
    <w:rsid w:val="00896CAC"/>
    <w:rsid w:val="0089704B"/>
    <w:rsid w:val="00897442"/>
    <w:rsid w:val="008974AF"/>
    <w:rsid w:val="00897652"/>
    <w:rsid w:val="00897933"/>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2A2"/>
    <w:rsid w:val="008A6369"/>
    <w:rsid w:val="008A696E"/>
    <w:rsid w:val="008A6B89"/>
    <w:rsid w:val="008A6C76"/>
    <w:rsid w:val="008A701F"/>
    <w:rsid w:val="008A72CE"/>
    <w:rsid w:val="008A7335"/>
    <w:rsid w:val="008A73D7"/>
    <w:rsid w:val="008A792A"/>
    <w:rsid w:val="008B119E"/>
    <w:rsid w:val="008B1369"/>
    <w:rsid w:val="008B1F49"/>
    <w:rsid w:val="008B1FE0"/>
    <w:rsid w:val="008B22A9"/>
    <w:rsid w:val="008B2FF4"/>
    <w:rsid w:val="008B36D7"/>
    <w:rsid w:val="008B377C"/>
    <w:rsid w:val="008B3C2E"/>
    <w:rsid w:val="008B409A"/>
    <w:rsid w:val="008B428D"/>
    <w:rsid w:val="008B4EC6"/>
    <w:rsid w:val="008B5236"/>
    <w:rsid w:val="008B56FB"/>
    <w:rsid w:val="008B5D6B"/>
    <w:rsid w:val="008B5EF8"/>
    <w:rsid w:val="008B7E1C"/>
    <w:rsid w:val="008C025E"/>
    <w:rsid w:val="008C0751"/>
    <w:rsid w:val="008C1633"/>
    <w:rsid w:val="008C1BA9"/>
    <w:rsid w:val="008C1E66"/>
    <w:rsid w:val="008C26D8"/>
    <w:rsid w:val="008C3975"/>
    <w:rsid w:val="008C3F92"/>
    <w:rsid w:val="008C4378"/>
    <w:rsid w:val="008C4391"/>
    <w:rsid w:val="008C46BD"/>
    <w:rsid w:val="008C47F6"/>
    <w:rsid w:val="008C4F26"/>
    <w:rsid w:val="008C57C7"/>
    <w:rsid w:val="008C7FE7"/>
    <w:rsid w:val="008D042F"/>
    <w:rsid w:val="008D15F4"/>
    <w:rsid w:val="008D16E5"/>
    <w:rsid w:val="008D25BB"/>
    <w:rsid w:val="008D2E62"/>
    <w:rsid w:val="008D2FDD"/>
    <w:rsid w:val="008D3261"/>
    <w:rsid w:val="008D379A"/>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D7A6A"/>
    <w:rsid w:val="008E0471"/>
    <w:rsid w:val="008E136C"/>
    <w:rsid w:val="008E1BBD"/>
    <w:rsid w:val="008E1EAF"/>
    <w:rsid w:val="008E24A4"/>
    <w:rsid w:val="008E46C9"/>
    <w:rsid w:val="008E4873"/>
    <w:rsid w:val="008E4FF1"/>
    <w:rsid w:val="008E538B"/>
    <w:rsid w:val="008E5915"/>
    <w:rsid w:val="008E6408"/>
    <w:rsid w:val="008E6806"/>
    <w:rsid w:val="008E6855"/>
    <w:rsid w:val="008E6D77"/>
    <w:rsid w:val="008E7198"/>
    <w:rsid w:val="008E72D0"/>
    <w:rsid w:val="008E797E"/>
    <w:rsid w:val="008E7A19"/>
    <w:rsid w:val="008F060D"/>
    <w:rsid w:val="008F1076"/>
    <w:rsid w:val="008F1D30"/>
    <w:rsid w:val="008F2000"/>
    <w:rsid w:val="008F224A"/>
    <w:rsid w:val="008F298D"/>
    <w:rsid w:val="008F2C25"/>
    <w:rsid w:val="008F3161"/>
    <w:rsid w:val="008F31F0"/>
    <w:rsid w:val="008F353B"/>
    <w:rsid w:val="008F3633"/>
    <w:rsid w:val="008F3AAC"/>
    <w:rsid w:val="008F3FBE"/>
    <w:rsid w:val="008F435E"/>
    <w:rsid w:val="008F52B8"/>
    <w:rsid w:val="008F5709"/>
    <w:rsid w:val="008F583E"/>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2595"/>
    <w:rsid w:val="009129F9"/>
    <w:rsid w:val="00912DB5"/>
    <w:rsid w:val="00912F70"/>
    <w:rsid w:val="00913068"/>
    <w:rsid w:val="00913249"/>
    <w:rsid w:val="009136F9"/>
    <w:rsid w:val="009138A4"/>
    <w:rsid w:val="00914C51"/>
    <w:rsid w:val="00915380"/>
    <w:rsid w:val="0091565E"/>
    <w:rsid w:val="00915719"/>
    <w:rsid w:val="00915AA0"/>
    <w:rsid w:val="009161AB"/>
    <w:rsid w:val="009165D6"/>
    <w:rsid w:val="00917AE6"/>
    <w:rsid w:val="00920112"/>
    <w:rsid w:val="009205DE"/>
    <w:rsid w:val="00920C9E"/>
    <w:rsid w:val="00921083"/>
    <w:rsid w:val="00921647"/>
    <w:rsid w:val="00921783"/>
    <w:rsid w:val="00921B28"/>
    <w:rsid w:val="00922A4C"/>
    <w:rsid w:val="00923582"/>
    <w:rsid w:val="0092468E"/>
    <w:rsid w:val="00924ABF"/>
    <w:rsid w:val="00924B50"/>
    <w:rsid w:val="00925015"/>
    <w:rsid w:val="009260D0"/>
    <w:rsid w:val="00926C45"/>
    <w:rsid w:val="00926ED1"/>
    <w:rsid w:val="00927F6D"/>
    <w:rsid w:val="0093076A"/>
    <w:rsid w:val="00931964"/>
    <w:rsid w:val="00932400"/>
    <w:rsid w:val="00932439"/>
    <w:rsid w:val="00932964"/>
    <w:rsid w:val="0093445E"/>
    <w:rsid w:val="009346AC"/>
    <w:rsid w:val="00934C38"/>
    <w:rsid w:val="0093594A"/>
    <w:rsid w:val="00935F20"/>
    <w:rsid w:val="00935F23"/>
    <w:rsid w:val="00936506"/>
    <w:rsid w:val="009365D5"/>
    <w:rsid w:val="00937B8A"/>
    <w:rsid w:val="00937E93"/>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57D"/>
    <w:rsid w:val="00944BCA"/>
    <w:rsid w:val="00944CD4"/>
    <w:rsid w:val="00944D22"/>
    <w:rsid w:val="00946178"/>
    <w:rsid w:val="0094676A"/>
    <w:rsid w:val="009468B3"/>
    <w:rsid w:val="00946EDA"/>
    <w:rsid w:val="00950838"/>
    <w:rsid w:val="0095087D"/>
    <w:rsid w:val="009509CF"/>
    <w:rsid w:val="00950CAE"/>
    <w:rsid w:val="0095101B"/>
    <w:rsid w:val="0095128D"/>
    <w:rsid w:val="0095285B"/>
    <w:rsid w:val="00953040"/>
    <w:rsid w:val="0095338A"/>
    <w:rsid w:val="009533A9"/>
    <w:rsid w:val="00954526"/>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7B17"/>
    <w:rsid w:val="00967C6E"/>
    <w:rsid w:val="009700CA"/>
    <w:rsid w:val="00970FD3"/>
    <w:rsid w:val="00972C8F"/>
    <w:rsid w:val="009735AA"/>
    <w:rsid w:val="00974009"/>
    <w:rsid w:val="00974442"/>
    <w:rsid w:val="009748B0"/>
    <w:rsid w:val="0097633F"/>
    <w:rsid w:val="0097716B"/>
    <w:rsid w:val="0097738B"/>
    <w:rsid w:val="009775B0"/>
    <w:rsid w:val="0097789A"/>
    <w:rsid w:val="00980473"/>
    <w:rsid w:val="00980492"/>
    <w:rsid w:val="009809B1"/>
    <w:rsid w:val="00980E46"/>
    <w:rsid w:val="00980F6F"/>
    <w:rsid w:val="0098149C"/>
    <w:rsid w:val="0098188F"/>
    <w:rsid w:val="00982AF6"/>
    <w:rsid w:val="00982DE3"/>
    <w:rsid w:val="00982ED4"/>
    <w:rsid w:val="0098342E"/>
    <w:rsid w:val="00983FB6"/>
    <w:rsid w:val="0098410B"/>
    <w:rsid w:val="00985227"/>
    <w:rsid w:val="009856D7"/>
    <w:rsid w:val="00985772"/>
    <w:rsid w:val="00985A7E"/>
    <w:rsid w:val="00986987"/>
    <w:rsid w:val="00986A0C"/>
    <w:rsid w:val="00986E2C"/>
    <w:rsid w:val="00987CB7"/>
    <w:rsid w:val="00987FDB"/>
    <w:rsid w:val="009906F7"/>
    <w:rsid w:val="00990D70"/>
    <w:rsid w:val="00991A56"/>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DE"/>
    <w:rsid w:val="009A03F0"/>
    <w:rsid w:val="009A058E"/>
    <w:rsid w:val="009A1327"/>
    <w:rsid w:val="009A1582"/>
    <w:rsid w:val="009A1C95"/>
    <w:rsid w:val="009A1D31"/>
    <w:rsid w:val="009A1E1F"/>
    <w:rsid w:val="009A1EED"/>
    <w:rsid w:val="009A22B6"/>
    <w:rsid w:val="009A2AAD"/>
    <w:rsid w:val="009A2E93"/>
    <w:rsid w:val="009A30C2"/>
    <w:rsid w:val="009A3133"/>
    <w:rsid w:val="009A3507"/>
    <w:rsid w:val="009A3BCD"/>
    <w:rsid w:val="009A40F7"/>
    <w:rsid w:val="009A438E"/>
    <w:rsid w:val="009A483E"/>
    <w:rsid w:val="009A4FFB"/>
    <w:rsid w:val="009A5AA3"/>
    <w:rsid w:val="009A5E3E"/>
    <w:rsid w:val="009A7A69"/>
    <w:rsid w:val="009B0E85"/>
    <w:rsid w:val="009B0EDC"/>
    <w:rsid w:val="009B2A07"/>
    <w:rsid w:val="009B2EA6"/>
    <w:rsid w:val="009B2F6D"/>
    <w:rsid w:val="009B4419"/>
    <w:rsid w:val="009B46E2"/>
    <w:rsid w:val="009B5B98"/>
    <w:rsid w:val="009B5CC9"/>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2A17"/>
    <w:rsid w:val="009C2C3E"/>
    <w:rsid w:val="009C3A62"/>
    <w:rsid w:val="009C3B82"/>
    <w:rsid w:val="009C4082"/>
    <w:rsid w:val="009C408C"/>
    <w:rsid w:val="009C4347"/>
    <w:rsid w:val="009C4AAF"/>
    <w:rsid w:val="009C4E37"/>
    <w:rsid w:val="009C51B6"/>
    <w:rsid w:val="009C5327"/>
    <w:rsid w:val="009C67A2"/>
    <w:rsid w:val="009C6906"/>
    <w:rsid w:val="009C6EC2"/>
    <w:rsid w:val="009C72A8"/>
    <w:rsid w:val="009C77C3"/>
    <w:rsid w:val="009D011F"/>
    <w:rsid w:val="009D0A6F"/>
    <w:rsid w:val="009D0F89"/>
    <w:rsid w:val="009D0F94"/>
    <w:rsid w:val="009D206F"/>
    <w:rsid w:val="009D220C"/>
    <w:rsid w:val="009D2942"/>
    <w:rsid w:val="009D2BE7"/>
    <w:rsid w:val="009D2C33"/>
    <w:rsid w:val="009D2F98"/>
    <w:rsid w:val="009D2FC9"/>
    <w:rsid w:val="009D34EB"/>
    <w:rsid w:val="009D3CDB"/>
    <w:rsid w:val="009D3D83"/>
    <w:rsid w:val="009D45DD"/>
    <w:rsid w:val="009D4903"/>
    <w:rsid w:val="009D51C3"/>
    <w:rsid w:val="009D5470"/>
    <w:rsid w:val="009D5916"/>
    <w:rsid w:val="009D5EC7"/>
    <w:rsid w:val="009D5EE9"/>
    <w:rsid w:val="009D62D2"/>
    <w:rsid w:val="009D6535"/>
    <w:rsid w:val="009D6E39"/>
    <w:rsid w:val="009D6F23"/>
    <w:rsid w:val="009E059C"/>
    <w:rsid w:val="009E1472"/>
    <w:rsid w:val="009E1E50"/>
    <w:rsid w:val="009E2619"/>
    <w:rsid w:val="009E27CD"/>
    <w:rsid w:val="009E29B3"/>
    <w:rsid w:val="009E305B"/>
    <w:rsid w:val="009E3E27"/>
    <w:rsid w:val="009E5059"/>
    <w:rsid w:val="009E50B8"/>
    <w:rsid w:val="009E569D"/>
    <w:rsid w:val="009E579F"/>
    <w:rsid w:val="009E5E4D"/>
    <w:rsid w:val="009E5FED"/>
    <w:rsid w:val="009E648E"/>
    <w:rsid w:val="009E6834"/>
    <w:rsid w:val="009E6D75"/>
    <w:rsid w:val="009E737C"/>
    <w:rsid w:val="009F0003"/>
    <w:rsid w:val="009F049E"/>
    <w:rsid w:val="009F053F"/>
    <w:rsid w:val="009F0AE4"/>
    <w:rsid w:val="009F0EF9"/>
    <w:rsid w:val="009F1079"/>
    <w:rsid w:val="009F1586"/>
    <w:rsid w:val="009F227E"/>
    <w:rsid w:val="009F2FE7"/>
    <w:rsid w:val="009F3055"/>
    <w:rsid w:val="009F3182"/>
    <w:rsid w:val="009F37F3"/>
    <w:rsid w:val="009F37F4"/>
    <w:rsid w:val="009F58CA"/>
    <w:rsid w:val="009F5DF5"/>
    <w:rsid w:val="009F5E0E"/>
    <w:rsid w:val="009F5EC7"/>
    <w:rsid w:val="009F6CFD"/>
    <w:rsid w:val="009F7294"/>
    <w:rsid w:val="009F736D"/>
    <w:rsid w:val="009F7552"/>
    <w:rsid w:val="009F794D"/>
    <w:rsid w:val="009F7DFE"/>
    <w:rsid w:val="009F7F3B"/>
    <w:rsid w:val="00A003C6"/>
    <w:rsid w:val="00A00D83"/>
    <w:rsid w:val="00A01000"/>
    <w:rsid w:val="00A0251D"/>
    <w:rsid w:val="00A02A53"/>
    <w:rsid w:val="00A03697"/>
    <w:rsid w:val="00A04226"/>
    <w:rsid w:val="00A04FF7"/>
    <w:rsid w:val="00A053F4"/>
    <w:rsid w:val="00A05AB8"/>
    <w:rsid w:val="00A05B2B"/>
    <w:rsid w:val="00A06CB1"/>
    <w:rsid w:val="00A06D51"/>
    <w:rsid w:val="00A07BD1"/>
    <w:rsid w:val="00A10DF3"/>
    <w:rsid w:val="00A11229"/>
    <w:rsid w:val="00A116A4"/>
    <w:rsid w:val="00A12083"/>
    <w:rsid w:val="00A126C7"/>
    <w:rsid w:val="00A12BF6"/>
    <w:rsid w:val="00A14761"/>
    <w:rsid w:val="00A14A44"/>
    <w:rsid w:val="00A14B67"/>
    <w:rsid w:val="00A15281"/>
    <w:rsid w:val="00A1565A"/>
    <w:rsid w:val="00A1663D"/>
    <w:rsid w:val="00A1666D"/>
    <w:rsid w:val="00A1667D"/>
    <w:rsid w:val="00A170ED"/>
    <w:rsid w:val="00A178C2"/>
    <w:rsid w:val="00A17AE7"/>
    <w:rsid w:val="00A20009"/>
    <w:rsid w:val="00A20256"/>
    <w:rsid w:val="00A215B8"/>
    <w:rsid w:val="00A215FE"/>
    <w:rsid w:val="00A21669"/>
    <w:rsid w:val="00A22E2C"/>
    <w:rsid w:val="00A22F2F"/>
    <w:rsid w:val="00A233C0"/>
    <w:rsid w:val="00A23833"/>
    <w:rsid w:val="00A24CA1"/>
    <w:rsid w:val="00A24CC6"/>
    <w:rsid w:val="00A24D19"/>
    <w:rsid w:val="00A24D39"/>
    <w:rsid w:val="00A256A4"/>
    <w:rsid w:val="00A25AB1"/>
    <w:rsid w:val="00A25B5A"/>
    <w:rsid w:val="00A266D6"/>
    <w:rsid w:val="00A2700E"/>
    <w:rsid w:val="00A3018D"/>
    <w:rsid w:val="00A30667"/>
    <w:rsid w:val="00A31D7F"/>
    <w:rsid w:val="00A32727"/>
    <w:rsid w:val="00A33384"/>
    <w:rsid w:val="00A33D7D"/>
    <w:rsid w:val="00A3457F"/>
    <w:rsid w:val="00A34EEE"/>
    <w:rsid w:val="00A34EF1"/>
    <w:rsid w:val="00A350D0"/>
    <w:rsid w:val="00A35217"/>
    <w:rsid w:val="00A35B9D"/>
    <w:rsid w:val="00A363CA"/>
    <w:rsid w:val="00A376CF"/>
    <w:rsid w:val="00A37C66"/>
    <w:rsid w:val="00A37EAB"/>
    <w:rsid w:val="00A40A98"/>
    <w:rsid w:val="00A40FF5"/>
    <w:rsid w:val="00A410B1"/>
    <w:rsid w:val="00A418E7"/>
    <w:rsid w:val="00A41A0E"/>
    <w:rsid w:val="00A41C66"/>
    <w:rsid w:val="00A428C6"/>
    <w:rsid w:val="00A4305C"/>
    <w:rsid w:val="00A44944"/>
    <w:rsid w:val="00A44F41"/>
    <w:rsid w:val="00A4519B"/>
    <w:rsid w:val="00A45999"/>
    <w:rsid w:val="00A46821"/>
    <w:rsid w:val="00A47277"/>
    <w:rsid w:val="00A4748A"/>
    <w:rsid w:val="00A478B0"/>
    <w:rsid w:val="00A51626"/>
    <w:rsid w:val="00A51A63"/>
    <w:rsid w:val="00A5208F"/>
    <w:rsid w:val="00A525A9"/>
    <w:rsid w:val="00A52B70"/>
    <w:rsid w:val="00A52D99"/>
    <w:rsid w:val="00A53127"/>
    <w:rsid w:val="00A53473"/>
    <w:rsid w:val="00A538D1"/>
    <w:rsid w:val="00A5410C"/>
    <w:rsid w:val="00A54734"/>
    <w:rsid w:val="00A54B30"/>
    <w:rsid w:val="00A54C6B"/>
    <w:rsid w:val="00A54ED7"/>
    <w:rsid w:val="00A5532E"/>
    <w:rsid w:val="00A5543C"/>
    <w:rsid w:val="00A5564C"/>
    <w:rsid w:val="00A55D55"/>
    <w:rsid w:val="00A55EBD"/>
    <w:rsid w:val="00A56CE4"/>
    <w:rsid w:val="00A5715F"/>
    <w:rsid w:val="00A57C2E"/>
    <w:rsid w:val="00A60271"/>
    <w:rsid w:val="00A60E68"/>
    <w:rsid w:val="00A61854"/>
    <w:rsid w:val="00A61BA9"/>
    <w:rsid w:val="00A622BD"/>
    <w:rsid w:val="00A62660"/>
    <w:rsid w:val="00A62ACB"/>
    <w:rsid w:val="00A62EC2"/>
    <w:rsid w:val="00A6362F"/>
    <w:rsid w:val="00A638D1"/>
    <w:rsid w:val="00A63F63"/>
    <w:rsid w:val="00A643F1"/>
    <w:rsid w:val="00A6496A"/>
    <w:rsid w:val="00A65C5A"/>
    <w:rsid w:val="00A65CF5"/>
    <w:rsid w:val="00A66E64"/>
    <w:rsid w:val="00A672FE"/>
    <w:rsid w:val="00A700F3"/>
    <w:rsid w:val="00A711C6"/>
    <w:rsid w:val="00A71E2A"/>
    <w:rsid w:val="00A72052"/>
    <w:rsid w:val="00A725BD"/>
    <w:rsid w:val="00A72D7B"/>
    <w:rsid w:val="00A72E4B"/>
    <w:rsid w:val="00A739EE"/>
    <w:rsid w:val="00A73ABE"/>
    <w:rsid w:val="00A73DA8"/>
    <w:rsid w:val="00A750A2"/>
    <w:rsid w:val="00A75387"/>
    <w:rsid w:val="00A75B6D"/>
    <w:rsid w:val="00A76197"/>
    <w:rsid w:val="00A76A61"/>
    <w:rsid w:val="00A76E1A"/>
    <w:rsid w:val="00A77E36"/>
    <w:rsid w:val="00A80D80"/>
    <w:rsid w:val="00A81281"/>
    <w:rsid w:val="00A812EC"/>
    <w:rsid w:val="00A815D7"/>
    <w:rsid w:val="00A822D7"/>
    <w:rsid w:val="00A829A6"/>
    <w:rsid w:val="00A829E9"/>
    <w:rsid w:val="00A83073"/>
    <w:rsid w:val="00A83300"/>
    <w:rsid w:val="00A83575"/>
    <w:rsid w:val="00A83B67"/>
    <w:rsid w:val="00A844E2"/>
    <w:rsid w:val="00A8473F"/>
    <w:rsid w:val="00A84943"/>
    <w:rsid w:val="00A84A80"/>
    <w:rsid w:val="00A85517"/>
    <w:rsid w:val="00A85855"/>
    <w:rsid w:val="00A85D7A"/>
    <w:rsid w:val="00A861C8"/>
    <w:rsid w:val="00A86BEC"/>
    <w:rsid w:val="00A86BF1"/>
    <w:rsid w:val="00A879BA"/>
    <w:rsid w:val="00A87C26"/>
    <w:rsid w:val="00A90A9A"/>
    <w:rsid w:val="00A90F04"/>
    <w:rsid w:val="00A9152F"/>
    <w:rsid w:val="00A9190F"/>
    <w:rsid w:val="00A91934"/>
    <w:rsid w:val="00A919AD"/>
    <w:rsid w:val="00A91CD5"/>
    <w:rsid w:val="00A92D76"/>
    <w:rsid w:val="00A92E9D"/>
    <w:rsid w:val="00A93146"/>
    <w:rsid w:val="00A93A39"/>
    <w:rsid w:val="00A940C6"/>
    <w:rsid w:val="00A94118"/>
    <w:rsid w:val="00A94209"/>
    <w:rsid w:val="00A94790"/>
    <w:rsid w:val="00A94800"/>
    <w:rsid w:val="00A95257"/>
    <w:rsid w:val="00A956A0"/>
    <w:rsid w:val="00A95F5F"/>
    <w:rsid w:val="00A9619E"/>
    <w:rsid w:val="00A96C69"/>
    <w:rsid w:val="00A96E8B"/>
    <w:rsid w:val="00A97060"/>
    <w:rsid w:val="00AA0811"/>
    <w:rsid w:val="00AA0DC2"/>
    <w:rsid w:val="00AA248E"/>
    <w:rsid w:val="00AA2670"/>
    <w:rsid w:val="00AA333B"/>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8"/>
    <w:rsid w:val="00AB11CC"/>
    <w:rsid w:val="00AB121A"/>
    <w:rsid w:val="00AB16C5"/>
    <w:rsid w:val="00AB16E3"/>
    <w:rsid w:val="00AB1769"/>
    <w:rsid w:val="00AB18FA"/>
    <w:rsid w:val="00AB1CE4"/>
    <w:rsid w:val="00AB3340"/>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C002E"/>
    <w:rsid w:val="00AC0353"/>
    <w:rsid w:val="00AC0C49"/>
    <w:rsid w:val="00AC1C03"/>
    <w:rsid w:val="00AC24F4"/>
    <w:rsid w:val="00AC2886"/>
    <w:rsid w:val="00AC2EB4"/>
    <w:rsid w:val="00AC2ED0"/>
    <w:rsid w:val="00AC3078"/>
    <w:rsid w:val="00AC3674"/>
    <w:rsid w:val="00AC3D36"/>
    <w:rsid w:val="00AC476C"/>
    <w:rsid w:val="00AC4933"/>
    <w:rsid w:val="00AC495E"/>
    <w:rsid w:val="00AC4C46"/>
    <w:rsid w:val="00AC511E"/>
    <w:rsid w:val="00AC53EF"/>
    <w:rsid w:val="00AC56F2"/>
    <w:rsid w:val="00AC5C7E"/>
    <w:rsid w:val="00AC5DE6"/>
    <w:rsid w:val="00AC5FFC"/>
    <w:rsid w:val="00AC76CE"/>
    <w:rsid w:val="00AC79C4"/>
    <w:rsid w:val="00AC7CB5"/>
    <w:rsid w:val="00AC7D71"/>
    <w:rsid w:val="00AC7EB7"/>
    <w:rsid w:val="00AC7F95"/>
    <w:rsid w:val="00AD0157"/>
    <w:rsid w:val="00AD0B5F"/>
    <w:rsid w:val="00AD0D2F"/>
    <w:rsid w:val="00AD27D5"/>
    <w:rsid w:val="00AD28E4"/>
    <w:rsid w:val="00AD2C0F"/>
    <w:rsid w:val="00AD3536"/>
    <w:rsid w:val="00AD385F"/>
    <w:rsid w:val="00AD5AEA"/>
    <w:rsid w:val="00AD5DBD"/>
    <w:rsid w:val="00AD6B36"/>
    <w:rsid w:val="00AD6F1B"/>
    <w:rsid w:val="00AD7046"/>
    <w:rsid w:val="00AD71B1"/>
    <w:rsid w:val="00AD72BE"/>
    <w:rsid w:val="00AD767A"/>
    <w:rsid w:val="00AD7D18"/>
    <w:rsid w:val="00AD7D2D"/>
    <w:rsid w:val="00AE01A2"/>
    <w:rsid w:val="00AE069B"/>
    <w:rsid w:val="00AE0D56"/>
    <w:rsid w:val="00AE0F6D"/>
    <w:rsid w:val="00AE2347"/>
    <w:rsid w:val="00AE3402"/>
    <w:rsid w:val="00AE3CB5"/>
    <w:rsid w:val="00AE43F1"/>
    <w:rsid w:val="00AE46D7"/>
    <w:rsid w:val="00AE50A6"/>
    <w:rsid w:val="00AE5E2B"/>
    <w:rsid w:val="00AE6649"/>
    <w:rsid w:val="00AE6961"/>
    <w:rsid w:val="00AE6CFA"/>
    <w:rsid w:val="00AE7681"/>
    <w:rsid w:val="00AE7700"/>
    <w:rsid w:val="00AE7897"/>
    <w:rsid w:val="00AE78D2"/>
    <w:rsid w:val="00AE7FDE"/>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62D"/>
    <w:rsid w:val="00AF57F3"/>
    <w:rsid w:val="00AF5C05"/>
    <w:rsid w:val="00AF6D44"/>
    <w:rsid w:val="00AF72D6"/>
    <w:rsid w:val="00AF7497"/>
    <w:rsid w:val="00AF7A05"/>
    <w:rsid w:val="00AF7F62"/>
    <w:rsid w:val="00B001B9"/>
    <w:rsid w:val="00B003B9"/>
    <w:rsid w:val="00B0046E"/>
    <w:rsid w:val="00B0052E"/>
    <w:rsid w:val="00B00567"/>
    <w:rsid w:val="00B013AF"/>
    <w:rsid w:val="00B0208D"/>
    <w:rsid w:val="00B0236C"/>
    <w:rsid w:val="00B02A8D"/>
    <w:rsid w:val="00B02B94"/>
    <w:rsid w:val="00B02F6D"/>
    <w:rsid w:val="00B037C3"/>
    <w:rsid w:val="00B03FD2"/>
    <w:rsid w:val="00B049BC"/>
    <w:rsid w:val="00B04CB7"/>
    <w:rsid w:val="00B07461"/>
    <w:rsid w:val="00B101FE"/>
    <w:rsid w:val="00B10660"/>
    <w:rsid w:val="00B10950"/>
    <w:rsid w:val="00B10A63"/>
    <w:rsid w:val="00B11A0A"/>
    <w:rsid w:val="00B11A4D"/>
    <w:rsid w:val="00B12FC4"/>
    <w:rsid w:val="00B137A5"/>
    <w:rsid w:val="00B139F7"/>
    <w:rsid w:val="00B13BFE"/>
    <w:rsid w:val="00B141DA"/>
    <w:rsid w:val="00B15780"/>
    <w:rsid w:val="00B16F74"/>
    <w:rsid w:val="00B176B1"/>
    <w:rsid w:val="00B20F7F"/>
    <w:rsid w:val="00B2125C"/>
    <w:rsid w:val="00B21655"/>
    <w:rsid w:val="00B22354"/>
    <w:rsid w:val="00B22783"/>
    <w:rsid w:val="00B23EFF"/>
    <w:rsid w:val="00B23FEA"/>
    <w:rsid w:val="00B24148"/>
    <w:rsid w:val="00B2427B"/>
    <w:rsid w:val="00B243EF"/>
    <w:rsid w:val="00B244BB"/>
    <w:rsid w:val="00B24E5F"/>
    <w:rsid w:val="00B25A13"/>
    <w:rsid w:val="00B25D3E"/>
    <w:rsid w:val="00B25D5A"/>
    <w:rsid w:val="00B262F9"/>
    <w:rsid w:val="00B2666B"/>
    <w:rsid w:val="00B26732"/>
    <w:rsid w:val="00B26C9E"/>
    <w:rsid w:val="00B26E51"/>
    <w:rsid w:val="00B27ED3"/>
    <w:rsid w:val="00B3072B"/>
    <w:rsid w:val="00B308CA"/>
    <w:rsid w:val="00B30E75"/>
    <w:rsid w:val="00B311F5"/>
    <w:rsid w:val="00B3172F"/>
    <w:rsid w:val="00B32290"/>
    <w:rsid w:val="00B32356"/>
    <w:rsid w:val="00B3277A"/>
    <w:rsid w:val="00B33429"/>
    <w:rsid w:val="00B33A0D"/>
    <w:rsid w:val="00B341E6"/>
    <w:rsid w:val="00B35151"/>
    <w:rsid w:val="00B35477"/>
    <w:rsid w:val="00B365D1"/>
    <w:rsid w:val="00B370AF"/>
    <w:rsid w:val="00B37371"/>
    <w:rsid w:val="00B37C0D"/>
    <w:rsid w:val="00B40710"/>
    <w:rsid w:val="00B40D81"/>
    <w:rsid w:val="00B40F0A"/>
    <w:rsid w:val="00B40F26"/>
    <w:rsid w:val="00B418BE"/>
    <w:rsid w:val="00B42086"/>
    <w:rsid w:val="00B429F8"/>
    <w:rsid w:val="00B42DF9"/>
    <w:rsid w:val="00B43885"/>
    <w:rsid w:val="00B44A06"/>
    <w:rsid w:val="00B44ADB"/>
    <w:rsid w:val="00B44AEC"/>
    <w:rsid w:val="00B45399"/>
    <w:rsid w:val="00B45ABB"/>
    <w:rsid w:val="00B45B3E"/>
    <w:rsid w:val="00B461CF"/>
    <w:rsid w:val="00B46232"/>
    <w:rsid w:val="00B4678B"/>
    <w:rsid w:val="00B46895"/>
    <w:rsid w:val="00B468B3"/>
    <w:rsid w:val="00B46E00"/>
    <w:rsid w:val="00B46F32"/>
    <w:rsid w:val="00B4779B"/>
    <w:rsid w:val="00B506EB"/>
    <w:rsid w:val="00B50C4C"/>
    <w:rsid w:val="00B50C6C"/>
    <w:rsid w:val="00B50D11"/>
    <w:rsid w:val="00B518C5"/>
    <w:rsid w:val="00B51C2A"/>
    <w:rsid w:val="00B525DF"/>
    <w:rsid w:val="00B52A0A"/>
    <w:rsid w:val="00B530F6"/>
    <w:rsid w:val="00B53105"/>
    <w:rsid w:val="00B54AC5"/>
    <w:rsid w:val="00B54BF5"/>
    <w:rsid w:val="00B555E6"/>
    <w:rsid w:val="00B6011E"/>
    <w:rsid w:val="00B612D8"/>
    <w:rsid w:val="00B61D7C"/>
    <w:rsid w:val="00B61FC8"/>
    <w:rsid w:val="00B632D9"/>
    <w:rsid w:val="00B634C0"/>
    <w:rsid w:val="00B6398F"/>
    <w:rsid w:val="00B63BA1"/>
    <w:rsid w:val="00B64769"/>
    <w:rsid w:val="00B6533E"/>
    <w:rsid w:val="00B65902"/>
    <w:rsid w:val="00B6734F"/>
    <w:rsid w:val="00B67B1D"/>
    <w:rsid w:val="00B7007E"/>
    <w:rsid w:val="00B70959"/>
    <w:rsid w:val="00B70B2D"/>
    <w:rsid w:val="00B71926"/>
    <w:rsid w:val="00B71F15"/>
    <w:rsid w:val="00B72682"/>
    <w:rsid w:val="00B72750"/>
    <w:rsid w:val="00B73357"/>
    <w:rsid w:val="00B73DB9"/>
    <w:rsid w:val="00B74BF9"/>
    <w:rsid w:val="00B75714"/>
    <w:rsid w:val="00B76DA7"/>
    <w:rsid w:val="00B7748B"/>
    <w:rsid w:val="00B77BD6"/>
    <w:rsid w:val="00B77D4E"/>
    <w:rsid w:val="00B803D0"/>
    <w:rsid w:val="00B80580"/>
    <w:rsid w:val="00B8065E"/>
    <w:rsid w:val="00B806A2"/>
    <w:rsid w:val="00B8079B"/>
    <w:rsid w:val="00B80F6C"/>
    <w:rsid w:val="00B817BC"/>
    <w:rsid w:val="00B81A7D"/>
    <w:rsid w:val="00B82158"/>
    <w:rsid w:val="00B82DAD"/>
    <w:rsid w:val="00B82E43"/>
    <w:rsid w:val="00B832DA"/>
    <w:rsid w:val="00B83B2B"/>
    <w:rsid w:val="00B83BC5"/>
    <w:rsid w:val="00B83C29"/>
    <w:rsid w:val="00B83C51"/>
    <w:rsid w:val="00B8405D"/>
    <w:rsid w:val="00B840C5"/>
    <w:rsid w:val="00B85170"/>
    <w:rsid w:val="00B866EC"/>
    <w:rsid w:val="00B86915"/>
    <w:rsid w:val="00B86D2F"/>
    <w:rsid w:val="00B87337"/>
    <w:rsid w:val="00B87D80"/>
    <w:rsid w:val="00B90611"/>
    <w:rsid w:val="00B90A35"/>
    <w:rsid w:val="00B90BE8"/>
    <w:rsid w:val="00B912AA"/>
    <w:rsid w:val="00B91342"/>
    <w:rsid w:val="00B918F7"/>
    <w:rsid w:val="00B91A7B"/>
    <w:rsid w:val="00B91CEF"/>
    <w:rsid w:val="00B92A86"/>
    <w:rsid w:val="00B93374"/>
    <w:rsid w:val="00B94D46"/>
    <w:rsid w:val="00B94F1E"/>
    <w:rsid w:val="00B955A5"/>
    <w:rsid w:val="00B957E2"/>
    <w:rsid w:val="00B96343"/>
    <w:rsid w:val="00B96A58"/>
    <w:rsid w:val="00B96A98"/>
    <w:rsid w:val="00B96AB7"/>
    <w:rsid w:val="00B96D9E"/>
    <w:rsid w:val="00B96E5C"/>
    <w:rsid w:val="00B97BC7"/>
    <w:rsid w:val="00BA00B3"/>
    <w:rsid w:val="00BA184B"/>
    <w:rsid w:val="00BA18AD"/>
    <w:rsid w:val="00BA18C3"/>
    <w:rsid w:val="00BA224E"/>
    <w:rsid w:val="00BA22EA"/>
    <w:rsid w:val="00BA2437"/>
    <w:rsid w:val="00BA3368"/>
    <w:rsid w:val="00BA34CC"/>
    <w:rsid w:val="00BA4773"/>
    <w:rsid w:val="00BA554B"/>
    <w:rsid w:val="00BA586D"/>
    <w:rsid w:val="00BA5A0B"/>
    <w:rsid w:val="00BA5A99"/>
    <w:rsid w:val="00BA5AED"/>
    <w:rsid w:val="00BA5D25"/>
    <w:rsid w:val="00BA5F32"/>
    <w:rsid w:val="00BA7577"/>
    <w:rsid w:val="00BA7E9B"/>
    <w:rsid w:val="00BA7EA0"/>
    <w:rsid w:val="00BB04F3"/>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4ED"/>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D21"/>
    <w:rsid w:val="00BD4AAB"/>
    <w:rsid w:val="00BD66CF"/>
    <w:rsid w:val="00BD6A12"/>
    <w:rsid w:val="00BD6CD7"/>
    <w:rsid w:val="00BD6E6E"/>
    <w:rsid w:val="00BD7665"/>
    <w:rsid w:val="00BD767E"/>
    <w:rsid w:val="00BE03D1"/>
    <w:rsid w:val="00BE069D"/>
    <w:rsid w:val="00BE0944"/>
    <w:rsid w:val="00BE0BB5"/>
    <w:rsid w:val="00BE0C20"/>
    <w:rsid w:val="00BE1375"/>
    <w:rsid w:val="00BE1E1A"/>
    <w:rsid w:val="00BE27A5"/>
    <w:rsid w:val="00BE37FA"/>
    <w:rsid w:val="00BE3D56"/>
    <w:rsid w:val="00BE3FB0"/>
    <w:rsid w:val="00BE4B2B"/>
    <w:rsid w:val="00BE617D"/>
    <w:rsid w:val="00BE61E2"/>
    <w:rsid w:val="00BE6DCA"/>
    <w:rsid w:val="00BE7C2C"/>
    <w:rsid w:val="00BE7EE4"/>
    <w:rsid w:val="00BF0669"/>
    <w:rsid w:val="00BF0E08"/>
    <w:rsid w:val="00BF21DB"/>
    <w:rsid w:val="00BF2387"/>
    <w:rsid w:val="00BF28C1"/>
    <w:rsid w:val="00BF2FA6"/>
    <w:rsid w:val="00BF4789"/>
    <w:rsid w:val="00BF6F23"/>
    <w:rsid w:val="00BF7AD4"/>
    <w:rsid w:val="00BF7C97"/>
    <w:rsid w:val="00C00BCF"/>
    <w:rsid w:val="00C00D7D"/>
    <w:rsid w:val="00C01943"/>
    <w:rsid w:val="00C02403"/>
    <w:rsid w:val="00C02B78"/>
    <w:rsid w:val="00C039AD"/>
    <w:rsid w:val="00C03D62"/>
    <w:rsid w:val="00C03F0B"/>
    <w:rsid w:val="00C04006"/>
    <w:rsid w:val="00C04414"/>
    <w:rsid w:val="00C04A46"/>
    <w:rsid w:val="00C04D21"/>
    <w:rsid w:val="00C05043"/>
    <w:rsid w:val="00C0525E"/>
    <w:rsid w:val="00C05639"/>
    <w:rsid w:val="00C05B5F"/>
    <w:rsid w:val="00C05FB4"/>
    <w:rsid w:val="00C065BF"/>
    <w:rsid w:val="00C066AE"/>
    <w:rsid w:val="00C06EC6"/>
    <w:rsid w:val="00C07088"/>
    <w:rsid w:val="00C074F8"/>
    <w:rsid w:val="00C07C63"/>
    <w:rsid w:val="00C07E06"/>
    <w:rsid w:val="00C07FBD"/>
    <w:rsid w:val="00C10D03"/>
    <w:rsid w:val="00C10E74"/>
    <w:rsid w:val="00C11534"/>
    <w:rsid w:val="00C11A14"/>
    <w:rsid w:val="00C11C78"/>
    <w:rsid w:val="00C126E4"/>
    <w:rsid w:val="00C13B2E"/>
    <w:rsid w:val="00C13D1B"/>
    <w:rsid w:val="00C13D95"/>
    <w:rsid w:val="00C140EE"/>
    <w:rsid w:val="00C14293"/>
    <w:rsid w:val="00C151B8"/>
    <w:rsid w:val="00C1527A"/>
    <w:rsid w:val="00C1564C"/>
    <w:rsid w:val="00C16EBA"/>
    <w:rsid w:val="00C1700E"/>
    <w:rsid w:val="00C171D6"/>
    <w:rsid w:val="00C2000B"/>
    <w:rsid w:val="00C21804"/>
    <w:rsid w:val="00C2191A"/>
    <w:rsid w:val="00C21D1B"/>
    <w:rsid w:val="00C22208"/>
    <w:rsid w:val="00C227A8"/>
    <w:rsid w:val="00C22956"/>
    <w:rsid w:val="00C22ABE"/>
    <w:rsid w:val="00C22CC7"/>
    <w:rsid w:val="00C23FE1"/>
    <w:rsid w:val="00C2467D"/>
    <w:rsid w:val="00C251CC"/>
    <w:rsid w:val="00C25228"/>
    <w:rsid w:val="00C25BD7"/>
    <w:rsid w:val="00C25F29"/>
    <w:rsid w:val="00C26160"/>
    <w:rsid w:val="00C26437"/>
    <w:rsid w:val="00C26CD1"/>
    <w:rsid w:val="00C274E0"/>
    <w:rsid w:val="00C27896"/>
    <w:rsid w:val="00C27D71"/>
    <w:rsid w:val="00C30C7C"/>
    <w:rsid w:val="00C30DCF"/>
    <w:rsid w:val="00C31133"/>
    <w:rsid w:val="00C31390"/>
    <w:rsid w:val="00C314C7"/>
    <w:rsid w:val="00C31B5D"/>
    <w:rsid w:val="00C324D0"/>
    <w:rsid w:val="00C32787"/>
    <w:rsid w:val="00C327CD"/>
    <w:rsid w:val="00C32818"/>
    <w:rsid w:val="00C3377E"/>
    <w:rsid w:val="00C34060"/>
    <w:rsid w:val="00C34371"/>
    <w:rsid w:val="00C34F1F"/>
    <w:rsid w:val="00C352AB"/>
    <w:rsid w:val="00C35999"/>
    <w:rsid w:val="00C3612E"/>
    <w:rsid w:val="00C36448"/>
    <w:rsid w:val="00C36865"/>
    <w:rsid w:val="00C368FA"/>
    <w:rsid w:val="00C36C23"/>
    <w:rsid w:val="00C36CA4"/>
    <w:rsid w:val="00C3746C"/>
    <w:rsid w:val="00C37AF2"/>
    <w:rsid w:val="00C37E51"/>
    <w:rsid w:val="00C40733"/>
    <w:rsid w:val="00C40F06"/>
    <w:rsid w:val="00C416EB"/>
    <w:rsid w:val="00C41904"/>
    <w:rsid w:val="00C4286E"/>
    <w:rsid w:val="00C432F9"/>
    <w:rsid w:val="00C435CF"/>
    <w:rsid w:val="00C44AC4"/>
    <w:rsid w:val="00C457E1"/>
    <w:rsid w:val="00C45DF9"/>
    <w:rsid w:val="00C45FA3"/>
    <w:rsid w:val="00C4645D"/>
    <w:rsid w:val="00C46D4C"/>
    <w:rsid w:val="00C47B3E"/>
    <w:rsid w:val="00C47E66"/>
    <w:rsid w:val="00C51110"/>
    <w:rsid w:val="00C514CC"/>
    <w:rsid w:val="00C5174D"/>
    <w:rsid w:val="00C53669"/>
    <w:rsid w:val="00C53AF9"/>
    <w:rsid w:val="00C53FEF"/>
    <w:rsid w:val="00C540F3"/>
    <w:rsid w:val="00C5425E"/>
    <w:rsid w:val="00C545ED"/>
    <w:rsid w:val="00C54C3C"/>
    <w:rsid w:val="00C54D0B"/>
    <w:rsid w:val="00C54F1E"/>
    <w:rsid w:val="00C554E9"/>
    <w:rsid w:val="00C55541"/>
    <w:rsid w:val="00C5631F"/>
    <w:rsid w:val="00C56802"/>
    <w:rsid w:val="00C56BF4"/>
    <w:rsid w:val="00C57026"/>
    <w:rsid w:val="00C57E47"/>
    <w:rsid w:val="00C61951"/>
    <w:rsid w:val="00C61A3D"/>
    <w:rsid w:val="00C61B59"/>
    <w:rsid w:val="00C62987"/>
    <w:rsid w:val="00C62B59"/>
    <w:rsid w:val="00C62FF6"/>
    <w:rsid w:val="00C63D52"/>
    <w:rsid w:val="00C64485"/>
    <w:rsid w:val="00C644BD"/>
    <w:rsid w:val="00C6554A"/>
    <w:rsid w:val="00C65A61"/>
    <w:rsid w:val="00C66790"/>
    <w:rsid w:val="00C6734C"/>
    <w:rsid w:val="00C678C4"/>
    <w:rsid w:val="00C70188"/>
    <w:rsid w:val="00C70AD5"/>
    <w:rsid w:val="00C72DD4"/>
    <w:rsid w:val="00C73293"/>
    <w:rsid w:val="00C73453"/>
    <w:rsid w:val="00C73996"/>
    <w:rsid w:val="00C73F2B"/>
    <w:rsid w:val="00C74181"/>
    <w:rsid w:val="00C752DF"/>
    <w:rsid w:val="00C75CDA"/>
    <w:rsid w:val="00C75F62"/>
    <w:rsid w:val="00C76275"/>
    <w:rsid w:val="00C76C89"/>
    <w:rsid w:val="00C76D50"/>
    <w:rsid w:val="00C7710E"/>
    <w:rsid w:val="00C77484"/>
    <w:rsid w:val="00C813A4"/>
    <w:rsid w:val="00C8161A"/>
    <w:rsid w:val="00C82FDA"/>
    <w:rsid w:val="00C830D7"/>
    <w:rsid w:val="00C831BB"/>
    <w:rsid w:val="00C83A9A"/>
    <w:rsid w:val="00C83AD3"/>
    <w:rsid w:val="00C83D8E"/>
    <w:rsid w:val="00C83FD4"/>
    <w:rsid w:val="00C846AA"/>
    <w:rsid w:val="00C84C3F"/>
    <w:rsid w:val="00C8543C"/>
    <w:rsid w:val="00C86302"/>
    <w:rsid w:val="00C8651B"/>
    <w:rsid w:val="00C86A28"/>
    <w:rsid w:val="00C86BB2"/>
    <w:rsid w:val="00C87013"/>
    <w:rsid w:val="00C87B5C"/>
    <w:rsid w:val="00C903B9"/>
    <w:rsid w:val="00C90D56"/>
    <w:rsid w:val="00C9113C"/>
    <w:rsid w:val="00C91E20"/>
    <w:rsid w:val="00C92196"/>
    <w:rsid w:val="00C92C71"/>
    <w:rsid w:val="00C935C2"/>
    <w:rsid w:val="00C9434E"/>
    <w:rsid w:val="00C946F4"/>
    <w:rsid w:val="00C94D9A"/>
    <w:rsid w:val="00C9548B"/>
    <w:rsid w:val="00C957DE"/>
    <w:rsid w:val="00C9580A"/>
    <w:rsid w:val="00C95AF3"/>
    <w:rsid w:val="00C95CC9"/>
    <w:rsid w:val="00C95DA4"/>
    <w:rsid w:val="00C95DF6"/>
    <w:rsid w:val="00C95FC9"/>
    <w:rsid w:val="00C96498"/>
    <w:rsid w:val="00C96A72"/>
    <w:rsid w:val="00C96FF0"/>
    <w:rsid w:val="00C973C2"/>
    <w:rsid w:val="00C979B8"/>
    <w:rsid w:val="00C97A5A"/>
    <w:rsid w:val="00CA110C"/>
    <w:rsid w:val="00CA2433"/>
    <w:rsid w:val="00CA2FB7"/>
    <w:rsid w:val="00CA3121"/>
    <w:rsid w:val="00CA3CE8"/>
    <w:rsid w:val="00CA4D8B"/>
    <w:rsid w:val="00CA5684"/>
    <w:rsid w:val="00CA6338"/>
    <w:rsid w:val="00CA6386"/>
    <w:rsid w:val="00CA65BD"/>
    <w:rsid w:val="00CA682B"/>
    <w:rsid w:val="00CA6C6C"/>
    <w:rsid w:val="00CB0221"/>
    <w:rsid w:val="00CB0D34"/>
    <w:rsid w:val="00CB0EF5"/>
    <w:rsid w:val="00CB1259"/>
    <w:rsid w:val="00CB1392"/>
    <w:rsid w:val="00CB2281"/>
    <w:rsid w:val="00CB2B76"/>
    <w:rsid w:val="00CB3856"/>
    <w:rsid w:val="00CB3D29"/>
    <w:rsid w:val="00CB4CF5"/>
    <w:rsid w:val="00CB6039"/>
    <w:rsid w:val="00CB6481"/>
    <w:rsid w:val="00CB66F9"/>
    <w:rsid w:val="00CB6978"/>
    <w:rsid w:val="00CB6DD3"/>
    <w:rsid w:val="00CB70CC"/>
    <w:rsid w:val="00CB738C"/>
    <w:rsid w:val="00CB7D2C"/>
    <w:rsid w:val="00CC02BE"/>
    <w:rsid w:val="00CC05F0"/>
    <w:rsid w:val="00CC09AD"/>
    <w:rsid w:val="00CC113F"/>
    <w:rsid w:val="00CC1A59"/>
    <w:rsid w:val="00CC1CE8"/>
    <w:rsid w:val="00CC21A9"/>
    <w:rsid w:val="00CC22F8"/>
    <w:rsid w:val="00CC2A5D"/>
    <w:rsid w:val="00CC2E0A"/>
    <w:rsid w:val="00CC3736"/>
    <w:rsid w:val="00CC49BC"/>
    <w:rsid w:val="00CC5593"/>
    <w:rsid w:val="00CC59C9"/>
    <w:rsid w:val="00CC5CE5"/>
    <w:rsid w:val="00CC5FB4"/>
    <w:rsid w:val="00CC6B6B"/>
    <w:rsid w:val="00CC73F9"/>
    <w:rsid w:val="00CD0468"/>
    <w:rsid w:val="00CD2AE7"/>
    <w:rsid w:val="00CD2C9C"/>
    <w:rsid w:val="00CD310C"/>
    <w:rsid w:val="00CD3C43"/>
    <w:rsid w:val="00CD4426"/>
    <w:rsid w:val="00CD4ACF"/>
    <w:rsid w:val="00CD557F"/>
    <w:rsid w:val="00CD69B3"/>
    <w:rsid w:val="00CD6B85"/>
    <w:rsid w:val="00CD78E5"/>
    <w:rsid w:val="00CD79D9"/>
    <w:rsid w:val="00CE12CB"/>
    <w:rsid w:val="00CE1517"/>
    <w:rsid w:val="00CE1A60"/>
    <w:rsid w:val="00CE1A8A"/>
    <w:rsid w:val="00CE2996"/>
    <w:rsid w:val="00CE52E0"/>
    <w:rsid w:val="00CE681C"/>
    <w:rsid w:val="00CE701D"/>
    <w:rsid w:val="00CE79D2"/>
    <w:rsid w:val="00CE7C1D"/>
    <w:rsid w:val="00CE7EF2"/>
    <w:rsid w:val="00CE7F92"/>
    <w:rsid w:val="00CF01B7"/>
    <w:rsid w:val="00CF1726"/>
    <w:rsid w:val="00CF19A4"/>
    <w:rsid w:val="00CF1E74"/>
    <w:rsid w:val="00CF1F59"/>
    <w:rsid w:val="00CF2384"/>
    <w:rsid w:val="00CF25B6"/>
    <w:rsid w:val="00CF31A8"/>
    <w:rsid w:val="00CF322A"/>
    <w:rsid w:val="00CF36D1"/>
    <w:rsid w:val="00CF3B00"/>
    <w:rsid w:val="00CF3DEB"/>
    <w:rsid w:val="00CF3FEE"/>
    <w:rsid w:val="00CF4069"/>
    <w:rsid w:val="00CF4DFA"/>
    <w:rsid w:val="00CF51F0"/>
    <w:rsid w:val="00CF5A66"/>
    <w:rsid w:val="00CF5D0D"/>
    <w:rsid w:val="00CF5E06"/>
    <w:rsid w:val="00CF67F3"/>
    <w:rsid w:val="00CF7A12"/>
    <w:rsid w:val="00CF7A2A"/>
    <w:rsid w:val="00D00170"/>
    <w:rsid w:val="00D015B3"/>
    <w:rsid w:val="00D01E4B"/>
    <w:rsid w:val="00D01EBF"/>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07F43"/>
    <w:rsid w:val="00D11242"/>
    <w:rsid w:val="00D11534"/>
    <w:rsid w:val="00D11A2A"/>
    <w:rsid w:val="00D11BAE"/>
    <w:rsid w:val="00D122A2"/>
    <w:rsid w:val="00D13916"/>
    <w:rsid w:val="00D14182"/>
    <w:rsid w:val="00D14865"/>
    <w:rsid w:val="00D14EA8"/>
    <w:rsid w:val="00D15829"/>
    <w:rsid w:val="00D15BC8"/>
    <w:rsid w:val="00D15D90"/>
    <w:rsid w:val="00D16820"/>
    <w:rsid w:val="00D16D1A"/>
    <w:rsid w:val="00D172D3"/>
    <w:rsid w:val="00D17C87"/>
    <w:rsid w:val="00D202B5"/>
    <w:rsid w:val="00D2042C"/>
    <w:rsid w:val="00D20ABA"/>
    <w:rsid w:val="00D20B65"/>
    <w:rsid w:val="00D211A6"/>
    <w:rsid w:val="00D2188C"/>
    <w:rsid w:val="00D21FC1"/>
    <w:rsid w:val="00D22358"/>
    <w:rsid w:val="00D229FF"/>
    <w:rsid w:val="00D23896"/>
    <w:rsid w:val="00D240AF"/>
    <w:rsid w:val="00D256DB"/>
    <w:rsid w:val="00D25D45"/>
    <w:rsid w:val="00D26A8C"/>
    <w:rsid w:val="00D26E0A"/>
    <w:rsid w:val="00D27049"/>
    <w:rsid w:val="00D2740E"/>
    <w:rsid w:val="00D27BAA"/>
    <w:rsid w:val="00D30063"/>
    <w:rsid w:val="00D30857"/>
    <w:rsid w:val="00D30B79"/>
    <w:rsid w:val="00D31115"/>
    <w:rsid w:val="00D315CC"/>
    <w:rsid w:val="00D315E5"/>
    <w:rsid w:val="00D31CC2"/>
    <w:rsid w:val="00D31CF8"/>
    <w:rsid w:val="00D31DEB"/>
    <w:rsid w:val="00D3329C"/>
    <w:rsid w:val="00D33A63"/>
    <w:rsid w:val="00D33FF8"/>
    <w:rsid w:val="00D3420D"/>
    <w:rsid w:val="00D34708"/>
    <w:rsid w:val="00D35104"/>
    <w:rsid w:val="00D35AFD"/>
    <w:rsid w:val="00D35DFA"/>
    <w:rsid w:val="00D36180"/>
    <w:rsid w:val="00D3640E"/>
    <w:rsid w:val="00D36A00"/>
    <w:rsid w:val="00D36DC9"/>
    <w:rsid w:val="00D37180"/>
    <w:rsid w:val="00D37419"/>
    <w:rsid w:val="00D37D76"/>
    <w:rsid w:val="00D37FE5"/>
    <w:rsid w:val="00D4024D"/>
    <w:rsid w:val="00D403E7"/>
    <w:rsid w:val="00D40A7C"/>
    <w:rsid w:val="00D40BC7"/>
    <w:rsid w:val="00D40BD6"/>
    <w:rsid w:val="00D40CA0"/>
    <w:rsid w:val="00D42350"/>
    <w:rsid w:val="00D42BA7"/>
    <w:rsid w:val="00D43493"/>
    <w:rsid w:val="00D43F19"/>
    <w:rsid w:val="00D44E4C"/>
    <w:rsid w:val="00D4526E"/>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CBE"/>
    <w:rsid w:val="00D56521"/>
    <w:rsid w:val="00D56662"/>
    <w:rsid w:val="00D5685F"/>
    <w:rsid w:val="00D569F6"/>
    <w:rsid w:val="00D56B28"/>
    <w:rsid w:val="00D605F6"/>
    <w:rsid w:val="00D60DCE"/>
    <w:rsid w:val="00D60FBB"/>
    <w:rsid w:val="00D613E2"/>
    <w:rsid w:val="00D6149C"/>
    <w:rsid w:val="00D61F35"/>
    <w:rsid w:val="00D62763"/>
    <w:rsid w:val="00D6296F"/>
    <w:rsid w:val="00D62A43"/>
    <w:rsid w:val="00D62B4C"/>
    <w:rsid w:val="00D62DA9"/>
    <w:rsid w:val="00D63435"/>
    <w:rsid w:val="00D635E5"/>
    <w:rsid w:val="00D640EA"/>
    <w:rsid w:val="00D647BD"/>
    <w:rsid w:val="00D6593B"/>
    <w:rsid w:val="00D6611D"/>
    <w:rsid w:val="00D66A04"/>
    <w:rsid w:val="00D66E8D"/>
    <w:rsid w:val="00D67C50"/>
    <w:rsid w:val="00D70158"/>
    <w:rsid w:val="00D70E5C"/>
    <w:rsid w:val="00D71213"/>
    <w:rsid w:val="00D717B3"/>
    <w:rsid w:val="00D71DD8"/>
    <w:rsid w:val="00D72080"/>
    <w:rsid w:val="00D7209E"/>
    <w:rsid w:val="00D729C5"/>
    <w:rsid w:val="00D72CAF"/>
    <w:rsid w:val="00D72DBF"/>
    <w:rsid w:val="00D7369E"/>
    <w:rsid w:val="00D738BA"/>
    <w:rsid w:val="00D73D50"/>
    <w:rsid w:val="00D74ABA"/>
    <w:rsid w:val="00D761E4"/>
    <w:rsid w:val="00D76A77"/>
    <w:rsid w:val="00D770C8"/>
    <w:rsid w:val="00D772C6"/>
    <w:rsid w:val="00D776DA"/>
    <w:rsid w:val="00D77E35"/>
    <w:rsid w:val="00D80790"/>
    <w:rsid w:val="00D80B5D"/>
    <w:rsid w:val="00D80C0E"/>
    <w:rsid w:val="00D810C0"/>
    <w:rsid w:val="00D81A9D"/>
    <w:rsid w:val="00D81AE4"/>
    <w:rsid w:val="00D822B0"/>
    <w:rsid w:val="00D83393"/>
    <w:rsid w:val="00D84819"/>
    <w:rsid w:val="00D85014"/>
    <w:rsid w:val="00D85038"/>
    <w:rsid w:val="00D857AF"/>
    <w:rsid w:val="00D85901"/>
    <w:rsid w:val="00D85BED"/>
    <w:rsid w:val="00D85FCB"/>
    <w:rsid w:val="00D867B4"/>
    <w:rsid w:val="00D868D6"/>
    <w:rsid w:val="00D8696A"/>
    <w:rsid w:val="00D8699B"/>
    <w:rsid w:val="00D86AA0"/>
    <w:rsid w:val="00D86B8A"/>
    <w:rsid w:val="00D8738E"/>
    <w:rsid w:val="00D87BDE"/>
    <w:rsid w:val="00D903AE"/>
    <w:rsid w:val="00D90DB9"/>
    <w:rsid w:val="00D91A6E"/>
    <w:rsid w:val="00D92BFE"/>
    <w:rsid w:val="00D92C6C"/>
    <w:rsid w:val="00D92C6F"/>
    <w:rsid w:val="00D93B7A"/>
    <w:rsid w:val="00D93FB3"/>
    <w:rsid w:val="00D944AF"/>
    <w:rsid w:val="00D9455F"/>
    <w:rsid w:val="00D948A6"/>
    <w:rsid w:val="00D949F4"/>
    <w:rsid w:val="00D94F47"/>
    <w:rsid w:val="00D95133"/>
    <w:rsid w:val="00D9569F"/>
    <w:rsid w:val="00D95A44"/>
    <w:rsid w:val="00D95CF3"/>
    <w:rsid w:val="00D95F9A"/>
    <w:rsid w:val="00D960BD"/>
    <w:rsid w:val="00D96C9D"/>
    <w:rsid w:val="00D96DE1"/>
    <w:rsid w:val="00D97129"/>
    <w:rsid w:val="00DA0BC0"/>
    <w:rsid w:val="00DA103D"/>
    <w:rsid w:val="00DA1F47"/>
    <w:rsid w:val="00DA2189"/>
    <w:rsid w:val="00DA29CB"/>
    <w:rsid w:val="00DA2D41"/>
    <w:rsid w:val="00DA3239"/>
    <w:rsid w:val="00DA3B2B"/>
    <w:rsid w:val="00DA447C"/>
    <w:rsid w:val="00DA589A"/>
    <w:rsid w:val="00DA5FF6"/>
    <w:rsid w:val="00DA6B77"/>
    <w:rsid w:val="00DA6D5F"/>
    <w:rsid w:val="00DA7478"/>
    <w:rsid w:val="00DA7F60"/>
    <w:rsid w:val="00DB049F"/>
    <w:rsid w:val="00DB07AA"/>
    <w:rsid w:val="00DB07D3"/>
    <w:rsid w:val="00DB095F"/>
    <w:rsid w:val="00DB1139"/>
    <w:rsid w:val="00DB1697"/>
    <w:rsid w:val="00DB17BC"/>
    <w:rsid w:val="00DB2543"/>
    <w:rsid w:val="00DB35B9"/>
    <w:rsid w:val="00DB35C8"/>
    <w:rsid w:val="00DB36BC"/>
    <w:rsid w:val="00DB4C5D"/>
    <w:rsid w:val="00DB50B8"/>
    <w:rsid w:val="00DB5175"/>
    <w:rsid w:val="00DB58E1"/>
    <w:rsid w:val="00DB5ECB"/>
    <w:rsid w:val="00DB6812"/>
    <w:rsid w:val="00DB6BB8"/>
    <w:rsid w:val="00DB74EB"/>
    <w:rsid w:val="00DB7DCB"/>
    <w:rsid w:val="00DC01B8"/>
    <w:rsid w:val="00DC0247"/>
    <w:rsid w:val="00DC0EBB"/>
    <w:rsid w:val="00DC17C4"/>
    <w:rsid w:val="00DC260F"/>
    <w:rsid w:val="00DC28DE"/>
    <w:rsid w:val="00DC2A4C"/>
    <w:rsid w:val="00DC38B4"/>
    <w:rsid w:val="00DC42AA"/>
    <w:rsid w:val="00DC460F"/>
    <w:rsid w:val="00DC471E"/>
    <w:rsid w:val="00DC49DD"/>
    <w:rsid w:val="00DC557D"/>
    <w:rsid w:val="00DC60FE"/>
    <w:rsid w:val="00DC681A"/>
    <w:rsid w:val="00DC6DDC"/>
    <w:rsid w:val="00DC73DF"/>
    <w:rsid w:val="00DC777B"/>
    <w:rsid w:val="00DC794C"/>
    <w:rsid w:val="00DC7E8E"/>
    <w:rsid w:val="00DD02FF"/>
    <w:rsid w:val="00DD0516"/>
    <w:rsid w:val="00DD0833"/>
    <w:rsid w:val="00DD0DA6"/>
    <w:rsid w:val="00DD1088"/>
    <w:rsid w:val="00DD1AD1"/>
    <w:rsid w:val="00DD25F3"/>
    <w:rsid w:val="00DD2619"/>
    <w:rsid w:val="00DD2FCB"/>
    <w:rsid w:val="00DD36B9"/>
    <w:rsid w:val="00DD3B59"/>
    <w:rsid w:val="00DD3BBA"/>
    <w:rsid w:val="00DD3EA4"/>
    <w:rsid w:val="00DD47D2"/>
    <w:rsid w:val="00DD63B9"/>
    <w:rsid w:val="00DD63E3"/>
    <w:rsid w:val="00DD7110"/>
    <w:rsid w:val="00DD7948"/>
    <w:rsid w:val="00DD7C0B"/>
    <w:rsid w:val="00DD7C0E"/>
    <w:rsid w:val="00DD7DE2"/>
    <w:rsid w:val="00DE0021"/>
    <w:rsid w:val="00DE0E07"/>
    <w:rsid w:val="00DE1FB7"/>
    <w:rsid w:val="00DE242A"/>
    <w:rsid w:val="00DE24D5"/>
    <w:rsid w:val="00DE2A97"/>
    <w:rsid w:val="00DE306F"/>
    <w:rsid w:val="00DE3081"/>
    <w:rsid w:val="00DE32EA"/>
    <w:rsid w:val="00DE3FC6"/>
    <w:rsid w:val="00DE4D19"/>
    <w:rsid w:val="00DE5850"/>
    <w:rsid w:val="00DE62DC"/>
    <w:rsid w:val="00DE76FE"/>
    <w:rsid w:val="00DE774C"/>
    <w:rsid w:val="00DE7984"/>
    <w:rsid w:val="00DF0718"/>
    <w:rsid w:val="00DF0CB1"/>
    <w:rsid w:val="00DF1265"/>
    <w:rsid w:val="00DF1348"/>
    <w:rsid w:val="00DF14E1"/>
    <w:rsid w:val="00DF1C34"/>
    <w:rsid w:val="00DF23CA"/>
    <w:rsid w:val="00DF2527"/>
    <w:rsid w:val="00DF34F0"/>
    <w:rsid w:val="00DF36E4"/>
    <w:rsid w:val="00DF3AF9"/>
    <w:rsid w:val="00DF3B73"/>
    <w:rsid w:val="00DF3D57"/>
    <w:rsid w:val="00DF3D8B"/>
    <w:rsid w:val="00DF3E06"/>
    <w:rsid w:val="00DF434B"/>
    <w:rsid w:val="00DF43D7"/>
    <w:rsid w:val="00DF46AF"/>
    <w:rsid w:val="00DF4ABD"/>
    <w:rsid w:val="00DF597F"/>
    <w:rsid w:val="00DF641E"/>
    <w:rsid w:val="00DF78F8"/>
    <w:rsid w:val="00E003C0"/>
    <w:rsid w:val="00E0094E"/>
    <w:rsid w:val="00E013E9"/>
    <w:rsid w:val="00E01DD6"/>
    <w:rsid w:val="00E01E01"/>
    <w:rsid w:val="00E02848"/>
    <w:rsid w:val="00E02CD7"/>
    <w:rsid w:val="00E02F1A"/>
    <w:rsid w:val="00E02FF4"/>
    <w:rsid w:val="00E033F6"/>
    <w:rsid w:val="00E041B6"/>
    <w:rsid w:val="00E04489"/>
    <w:rsid w:val="00E04A71"/>
    <w:rsid w:val="00E053BB"/>
    <w:rsid w:val="00E057D4"/>
    <w:rsid w:val="00E05DCE"/>
    <w:rsid w:val="00E06708"/>
    <w:rsid w:val="00E06772"/>
    <w:rsid w:val="00E06B7B"/>
    <w:rsid w:val="00E0709B"/>
    <w:rsid w:val="00E07DC1"/>
    <w:rsid w:val="00E1035F"/>
    <w:rsid w:val="00E10403"/>
    <w:rsid w:val="00E10E6E"/>
    <w:rsid w:val="00E112DF"/>
    <w:rsid w:val="00E12199"/>
    <w:rsid w:val="00E12812"/>
    <w:rsid w:val="00E138A3"/>
    <w:rsid w:val="00E13E63"/>
    <w:rsid w:val="00E1451C"/>
    <w:rsid w:val="00E147D6"/>
    <w:rsid w:val="00E150B5"/>
    <w:rsid w:val="00E15107"/>
    <w:rsid w:val="00E152D2"/>
    <w:rsid w:val="00E153A3"/>
    <w:rsid w:val="00E16155"/>
    <w:rsid w:val="00E161EA"/>
    <w:rsid w:val="00E202C6"/>
    <w:rsid w:val="00E204D4"/>
    <w:rsid w:val="00E2051D"/>
    <w:rsid w:val="00E20774"/>
    <w:rsid w:val="00E20B18"/>
    <w:rsid w:val="00E20B98"/>
    <w:rsid w:val="00E21490"/>
    <w:rsid w:val="00E21511"/>
    <w:rsid w:val="00E21BAF"/>
    <w:rsid w:val="00E22402"/>
    <w:rsid w:val="00E23D36"/>
    <w:rsid w:val="00E23DBE"/>
    <w:rsid w:val="00E247DB"/>
    <w:rsid w:val="00E249CA"/>
    <w:rsid w:val="00E24B05"/>
    <w:rsid w:val="00E24D8A"/>
    <w:rsid w:val="00E25020"/>
    <w:rsid w:val="00E2525F"/>
    <w:rsid w:val="00E2588F"/>
    <w:rsid w:val="00E2607D"/>
    <w:rsid w:val="00E26349"/>
    <w:rsid w:val="00E2785F"/>
    <w:rsid w:val="00E27D02"/>
    <w:rsid w:val="00E27E12"/>
    <w:rsid w:val="00E31848"/>
    <w:rsid w:val="00E318FF"/>
    <w:rsid w:val="00E31C12"/>
    <w:rsid w:val="00E3242B"/>
    <w:rsid w:val="00E324D8"/>
    <w:rsid w:val="00E32DA6"/>
    <w:rsid w:val="00E337DD"/>
    <w:rsid w:val="00E33D21"/>
    <w:rsid w:val="00E340DD"/>
    <w:rsid w:val="00E345E7"/>
    <w:rsid w:val="00E34A23"/>
    <w:rsid w:val="00E34DFC"/>
    <w:rsid w:val="00E364DD"/>
    <w:rsid w:val="00E3654D"/>
    <w:rsid w:val="00E36589"/>
    <w:rsid w:val="00E366B1"/>
    <w:rsid w:val="00E36D41"/>
    <w:rsid w:val="00E406CC"/>
    <w:rsid w:val="00E406DB"/>
    <w:rsid w:val="00E40F4F"/>
    <w:rsid w:val="00E412E1"/>
    <w:rsid w:val="00E41527"/>
    <w:rsid w:val="00E41D07"/>
    <w:rsid w:val="00E42149"/>
    <w:rsid w:val="00E424D2"/>
    <w:rsid w:val="00E42B2F"/>
    <w:rsid w:val="00E43151"/>
    <w:rsid w:val="00E43F4C"/>
    <w:rsid w:val="00E44656"/>
    <w:rsid w:val="00E44D47"/>
    <w:rsid w:val="00E450B2"/>
    <w:rsid w:val="00E45EA3"/>
    <w:rsid w:val="00E472C7"/>
    <w:rsid w:val="00E472E1"/>
    <w:rsid w:val="00E474C8"/>
    <w:rsid w:val="00E47D33"/>
    <w:rsid w:val="00E500CE"/>
    <w:rsid w:val="00E50621"/>
    <w:rsid w:val="00E50E65"/>
    <w:rsid w:val="00E50F20"/>
    <w:rsid w:val="00E51F41"/>
    <w:rsid w:val="00E52A72"/>
    <w:rsid w:val="00E52D40"/>
    <w:rsid w:val="00E52E85"/>
    <w:rsid w:val="00E535BB"/>
    <w:rsid w:val="00E54D36"/>
    <w:rsid w:val="00E55F24"/>
    <w:rsid w:val="00E5663B"/>
    <w:rsid w:val="00E56838"/>
    <w:rsid w:val="00E569A5"/>
    <w:rsid w:val="00E56A34"/>
    <w:rsid w:val="00E56DFD"/>
    <w:rsid w:val="00E57ADF"/>
    <w:rsid w:val="00E57E56"/>
    <w:rsid w:val="00E57E7B"/>
    <w:rsid w:val="00E57F01"/>
    <w:rsid w:val="00E608F6"/>
    <w:rsid w:val="00E6179E"/>
    <w:rsid w:val="00E61EFE"/>
    <w:rsid w:val="00E6203A"/>
    <w:rsid w:val="00E6378F"/>
    <w:rsid w:val="00E638CB"/>
    <w:rsid w:val="00E639DB"/>
    <w:rsid w:val="00E640E6"/>
    <w:rsid w:val="00E6494E"/>
    <w:rsid w:val="00E6499F"/>
    <w:rsid w:val="00E649C4"/>
    <w:rsid w:val="00E64A90"/>
    <w:rsid w:val="00E64B7F"/>
    <w:rsid w:val="00E65F93"/>
    <w:rsid w:val="00E65FE6"/>
    <w:rsid w:val="00E66808"/>
    <w:rsid w:val="00E7155D"/>
    <w:rsid w:val="00E716ED"/>
    <w:rsid w:val="00E71739"/>
    <w:rsid w:val="00E71B5D"/>
    <w:rsid w:val="00E72476"/>
    <w:rsid w:val="00E72504"/>
    <w:rsid w:val="00E7287A"/>
    <w:rsid w:val="00E729C3"/>
    <w:rsid w:val="00E72AD8"/>
    <w:rsid w:val="00E72C7B"/>
    <w:rsid w:val="00E731EF"/>
    <w:rsid w:val="00E73299"/>
    <w:rsid w:val="00E73698"/>
    <w:rsid w:val="00E737CB"/>
    <w:rsid w:val="00E754B8"/>
    <w:rsid w:val="00E7581A"/>
    <w:rsid w:val="00E75CF0"/>
    <w:rsid w:val="00E75E00"/>
    <w:rsid w:val="00E76268"/>
    <w:rsid w:val="00E762D6"/>
    <w:rsid w:val="00E76582"/>
    <w:rsid w:val="00E774E3"/>
    <w:rsid w:val="00E807F1"/>
    <w:rsid w:val="00E80CB9"/>
    <w:rsid w:val="00E8116B"/>
    <w:rsid w:val="00E81653"/>
    <w:rsid w:val="00E8198A"/>
    <w:rsid w:val="00E81F61"/>
    <w:rsid w:val="00E826B5"/>
    <w:rsid w:val="00E82B5E"/>
    <w:rsid w:val="00E830D9"/>
    <w:rsid w:val="00E83C30"/>
    <w:rsid w:val="00E83F53"/>
    <w:rsid w:val="00E841E8"/>
    <w:rsid w:val="00E84636"/>
    <w:rsid w:val="00E85318"/>
    <w:rsid w:val="00E85839"/>
    <w:rsid w:val="00E85CB2"/>
    <w:rsid w:val="00E86D56"/>
    <w:rsid w:val="00E87096"/>
    <w:rsid w:val="00E8712F"/>
    <w:rsid w:val="00E87AE8"/>
    <w:rsid w:val="00E9062C"/>
    <w:rsid w:val="00E9093A"/>
    <w:rsid w:val="00E90D68"/>
    <w:rsid w:val="00E90EE7"/>
    <w:rsid w:val="00E921B6"/>
    <w:rsid w:val="00E9249A"/>
    <w:rsid w:val="00E924C8"/>
    <w:rsid w:val="00E92B66"/>
    <w:rsid w:val="00E92BDF"/>
    <w:rsid w:val="00E92F62"/>
    <w:rsid w:val="00E930BD"/>
    <w:rsid w:val="00E93362"/>
    <w:rsid w:val="00E9339E"/>
    <w:rsid w:val="00E93912"/>
    <w:rsid w:val="00E94363"/>
    <w:rsid w:val="00E946D6"/>
    <w:rsid w:val="00E952EF"/>
    <w:rsid w:val="00E95A19"/>
    <w:rsid w:val="00E95BD8"/>
    <w:rsid w:val="00E95F99"/>
    <w:rsid w:val="00E96479"/>
    <w:rsid w:val="00E96835"/>
    <w:rsid w:val="00E9717C"/>
    <w:rsid w:val="00E9761D"/>
    <w:rsid w:val="00E97C5B"/>
    <w:rsid w:val="00E97D8F"/>
    <w:rsid w:val="00EA0079"/>
    <w:rsid w:val="00EA0225"/>
    <w:rsid w:val="00EA024D"/>
    <w:rsid w:val="00EA0E31"/>
    <w:rsid w:val="00EA2A65"/>
    <w:rsid w:val="00EA30BC"/>
    <w:rsid w:val="00EA4D7F"/>
    <w:rsid w:val="00EA4F7B"/>
    <w:rsid w:val="00EA5394"/>
    <w:rsid w:val="00EA5B27"/>
    <w:rsid w:val="00EA6D5D"/>
    <w:rsid w:val="00EA6F5F"/>
    <w:rsid w:val="00EA7C33"/>
    <w:rsid w:val="00EB0338"/>
    <w:rsid w:val="00EB0E52"/>
    <w:rsid w:val="00EB0E62"/>
    <w:rsid w:val="00EB29C9"/>
    <w:rsid w:val="00EB317A"/>
    <w:rsid w:val="00EB33E2"/>
    <w:rsid w:val="00EB4647"/>
    <w:rsid w:val="00EB4928"/>
    <w:rsid w:val="00EB4A13"/>
    <w:rsid w:val="00EB525B"/>
    <w:rsid w:val="00EB55CD"/>
    <w:rsid w:val="00EB5E8A"/>
    <w:rsid w:val="00EB6238"/>
    <w:rsid w:val="00EB6592"/>
    <w:rsid w:val="00EB6944"/>
    <w:rsid w:val="00EB6E06"/>
    <w:rsid w:val="00EB733B"/>
    <w:rsid w:val="00EB7B45"/>
    <w:rsid w:val="00EC092F"/>
    <w:rsid w:val="00EC0D8A"/>
    <w:rsid w:val="00EC1EBA"/>
    <w:rsid w:val="00EC2750"/>
    <w:rsid w:val="00EC3451"/>
    <w:rsid w:val="00EC37FA"/>
    <w:rsid w:val="00EC3D0C"/>
    <w:rsid w:val="00EC3E9A"/>
    <w:rsid w:val="00EC4196"/>
    <w:rsid w:val="00EC4587"/>
    <w:rsid w:val="00EC4723"/>
    <w:rsid w:val="00EC4AE0"/>
    <w:rsid w:val="00EC4EF9"/>
    <w:rsid w:val="00EC556B"/>
    <w:rsid w:val="00EC5BC9"/>
    <w:rsid w:val="00EC618D"/>
    <w:rsid w:val="00EC61AE"/>
    <w:rsid w:val="00EC7646"/>
    <w:rsid w:val="00EC7C13"/>
    <w:rsid w:val="00ED01CB"/>
    <w:rsid w:val="00ED06F4"/>
    <w:rsid w:val="00ED08CF"/>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A38"/>
    <w:rsid w:val="00ED5FF9"/>
    <w:rsid w:val="00ED6025"/>
    <w:rsid w:val="00ED665B"/>
    <w:rsid w:val="00ED669C"/>
    <w:rsid w:val="00ED7199"/>
    <w:rsid w:val="00ED7580"/>
    <w:rsid w:val="00ED7B2C"/>
    <w:rsid w:val="00EE01E9"/>
    <w:rsid w:val="00EE2788"/>
    <w:rsid w:val="00EE3812"/>
    <w:rsid w:val="00EE44F4"/>
    <w:rsid w:val="00EE4DEE"/>
    <w:rsid w:val="00EE5464"/>
    <w:rsid w:val="00EE6001"/>
    <w:rsid w:val="00EE6173"/>
    <w:rsid w:val="00EE6BE0"/>
    <w:rsid w:val="00EE749C"/>
    <w:rsid w:val="00EE757A"/>
    <w:rsid w:val="00EE767D"/>
    <w:rsid w:val="00EF0841"/>
    <w:rsid w:val="00EF10BF"/>
    <w:rsid w:val="00EF16C7"/>
    <w:rsid w:val="00EF16CF"/>
    <w:rsid w:val="00EF354C"/>
    <w:rsid w:val="00EF41E5"/>
    <w:rsid w:val="00EF4311"/>
    <w:rsid w:val="00EF4764"/>
    <w:rsid w:val="00EF4791"/>
    <w:rsid w:val="00EF4C6F"/>
    <w:rsid w:val="00EF4F3D"/>
    <w:rsid w:val="00EF549C"/>
    <w:rsid w:val="00EF5DF9"/>
    <w:rsid w:val="00EF682C"/>
    <w:rsid w:val="00EF7CE4"/>
    <w:rsid w:val="00F002CB"/>
    <w:rsid w:val="00F005FA"/>
    <w:rsid w:val="00F00759"/>
    <w:rsid w:val="00F02114"/>
    <w:rsid w:val="00F024C2"/>
    <w:rsid w:val="00F03286"/>
    <w:rsid w:val="00F03338"/>
    <w:rsid w:val="00F03D7E"/>
    <w:rsid w:val="00F04636"/>
    <w:rsid w:val="00F05735"/>
    <w:rsid w:val="00F0599A"/>
    <w:rsid w:val="00F06E5B"/>
    <w:rsid w:val="00F0747E"/>
    <w:rsid w:val="00F074B0"/>
    <w:rsid w:val="00F078A7"/>
    <w:rsid w:val="00F10B50"/>
    <w:rsid w:val="00F1150F"/>
    <w:rsid w:val="00F123BF"/>
    <w:rsid w:val="00F12615"/>
    <w:rsid w:val="00F127F1"/>
    <w:rsid w:val="00F1373F"/>
    <w:rsid w:val="00F13998"/>
    <w:rsid w:val="00F13BE2"/>
    <w:rsid w:val="00F15A46"/>
    <w:rsid w:val="00F1608E"/>
    <w:rsid w:val="00F16370"/>
    <w:rsid w:val="00F16D37"/>
    <w:rsid w:val="00F17687"/>
    <w:rsid w:val="00F17C84"/>
    <w:rsid w:val="00F17DAC"/>
    <w:rsid w:val="00F17F6B"/>
    <w:rsid w:val="00F17FE7"/>
    <w:rsid w:val="00F2035C"/>
    <w:rsid w:val="00F20447"/>
    <w:rsid w:val="00F20BC4"/>
    <w:rsid w:val="00F2174F"/>
    <w:rsid w:val="00F21FA7"/>
    <w:rsid w:val="00F22713"/>
    <w:rsid w:val="00F22748"/>
    <w:rsid w:val="00F22968"/>
    <w:rsid w:val="00F23B7C"/>
    <w:rsid w:val="00F23EEF"/>
    <w:rsid w:val="00F242ED"/>
    <w:rsid w:val="00F24B08"/>
    <w:rsid w:val="00F25E67"/>
    <w:rsid w:val="00F26E89"/>
    <w:rsid w:val="00F27ACD"/>
    <w:rsid w:val="00F27CA6"/>
    <w:rsid w:val="00F304C2"/>
    <w:rsid w:val="00F30F31"/>
    <w:rsid w:val="00F319E8"/>
    <w:rsid w:val="00F31E00"/>
    <w:rsid w:val="00F3220D"/>
    <w:rsid w:val="00F32804"/>
    <w:rsid w:val="00F32D1B"/>
    <w:rsid w:val="00F3362F"/>
    <w:rsid w:val="00F33A6F"/>
    <w:rsid w:val="00F35180"/>
    <w:rsid w:val="00F351CE"/>
    <w:rsid w:val="00F3545F"/>
    <w:rsid w:val="00F35B52"/>
    <w:rsid w:val="00F36BB1"/>
    <w:rsid w:val="00F37028"/>
    <w:rsid w:val="00F4044B"/>
    <w:rsid w:val="00F40DCB"/>
    <w:rsid w:val="00F41577"/>
    <w:rsid w:val="00F4252E"/>
    <w:rsid w:val="00F429B0"/>
    <w:rsid w:val="00F42D99"/>
    <w:rsid w:val="00F4307A"/>
    <w:rsid w:val="00F442FA"/>
    <w:rsid w:val="00F44558"/>
    <w:rsid w:val="00F445F9"/>
    <w:rsid w:val="00F45309"/>
    <w:rsid w:val="00F45CF1"/>
    <w:rsid w:val="00F4628A"/>
    <w:rsid w:val="00F4649C"/>
    <w:rsid w:val="00F46954"/>
    <w:rsid w:val="00F469DB"/>
    <w:rsid w:val="00F470B0"/>
    <w:rsid w:val="00F47320"/>
    <w:rsid w:val="00F47E76"/>
    <w:rsid w:val="00F502FA"/>
    <w:rsid w:val="00F50716"/>
    <w:rsid w:val="00F50829"/>
    <w:rsid w:val="00F51BC1"/>
    <w:rsid w:val="00F5215A"/>
    <w:rsid w:val="00F52248"/>
    <w:rsid w:val="00F523B9"/>
    <w:rsid w:val="00F52AC3"/>
    <w:rsid w:val="00F53369"/>
    <w:rsid w:val="00F53643"/>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FF"/>
    <w:rsid w:val="00F658EF"/>
    <w:rsid w:val="00F65E34"/>
    <w:rsid w:val="00F67207"/>
    <w:rsid w:val="00F67FA0"/>
    <w:rsid w:val="00F702C8"/>
    <w:rsid w:val="00F708F7"/>
    <w:rsid w:val="00F71050"/>
    <w:rsid w:val="00F7147B"/>
    <w:rsid w:val="00F71AAB"/>
    <w:rsid w:val="00F722C5"/>
    <w:rsid w:val="00F72636"/>
    <w:rsid w:val="00F7267B"/>
    <w:rsid w:val="00F7290F"/>
    <w:rsid w:val="00F734A5"/>
    <w:rsid w:val="00F73B8F"/>
    <w:rsid w:val="00F73DFE"/>
    <w:rsid w:val="00F75750"/>
    <w:rsid w:val="00F75A0F"/>
    <w:rsid w:val="00F75EE9"/>
    <w:rsid w:val="00F761CA"/>
    <w:rsid w:val="00F76BFF"/>
    <w:rsid w:val="00F76CD2"/>
    <w:rsid w:val="00F76F7B"/>
    <w:rsid w:val="00F77CAB"/>
    <w:rsid w:val="00F80626"/>
    <w:rsid w:val="00F809A2"/>
    <w:rsid w:val="00F80DB5"/>
    <w:rsid w:val="00F826CA"/>
    <w:rsid w:val="00F831E1"/>
    <w:rsid w:val="00F833B4"/>
    <w:rsid w:val="00F83452"/>
    <w:rsid w:val="00F83AB8"/>
    <w:rsid w:val="00F83D8D"/>
    <w:rsid w:val="00F84142"/>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2A8A"/>
    <w:rsid w:val="00F937FD"/>
    <w:rsid w:val="00F940E1"/>
    <w:rsid w:val="00F941F8"/>
    <w:rsid w:val="00F94E73"/>
    <w:rsid w:val="00F954FA"/>
    <w:rsid w:val="00F958BB"/>
    <w:rsid w:val="00F96528"/>
    <w:rsid w:val="00F96A7D"/>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B4A"/>
    <w:rsid w:val="00FB1CF9"/>
    <w:rsid w:val="00FB290F"/>
    <w:rsid w:val="00FB33E9"/>
    <w:rsid w:val="00FB4A75"/>
    <w:rsid w:val="00FB5D3E"/>
    <w:rsid w:val="00FB6038"/>
    <w:rsid w:val="00FB6C45"/>
    <w:rsid w:val="00FB6EA1"/>
    <w:rsid w:val="00FB6F51"/>
    <w:rsid w:val="00FB78FB"/>
    <w:rsid w:val="00FB7D4A"/>
    <w:rsid w:val="00FC01D0"/>
    <w:rsid w:val="00FC084D"/>
    <w:rsid w:val="00FC0D9A"/>
    <w:rsid w:val="00FC0DF4"/>
    <w:rsid w:val="00FC17BD"/>
    <w:rsid w:val="00FC1A8B"/>
    <w:rsid w:val="00FC1B61"/>
    <w:rsid w:val="00FC1D8E"/>
    <w:rsid w:val="00FC2F0B"/>
    <w:rsid w:val="00FC3A07"/>
    <w:rsid w:val="00FC3E88"/>
    <w:rsid w:val="00FC5CFE"/>
    <w:rsid w:val="00FC6250"/>
    <w:rsid w:val="00FC6E65"/>
    <w:rsid w:val="00FC6F73"/>
    <w:rsid w:val="00FC7C32"/>
    <w:rsid w:val="00FD071E"/>
    <w:rsid w:val="00FD090E"/>
    <w:rsid w:val="00FD1878"/>
    <w:rsid w:val="00FD1DD4"/>
    <w:rsid w:val="00FD2682"/>
    <w:rsid w:val="00FD28E4"/>
    <w:rsid w:val="00FD35C9"/>
    <w:rsid w:val="00FD49A3"/>
    <w:rsid w:val="00FD516D"/>
    <w:rsid w:val="00FD5487"/>
    <w:rsid w:val="00FD5752"/>
    <w:rsid w:val="00FD62AF"/>
    <w:rsid w:val="00FD6549"/>
    <w:rsid w:val="00FD6707"/>
    <w:rsid w:val="00FD78A6"/>
    <w:rsid w:val="00FD7E11"/>
    <w:rsid w:val="00FE0504"/>
    <w:rsid w:val="00FE0980"/>
    <w:rsid w:val="00FE0A34"/>
    <w:rsid w:val="00FE121F"/>
    <w:rsid w:val="00FE172D"/>
    <w:rsid w:val="00FE19BB"/>
    <w:rsid w:val="00FE1AE4"/>
    <w:rsid w:val="00FE212E"/>
    <w:rsid w:val="00FE22B8"/>
    <w:rsid w:val="00FE242B"/>
    <w:rsid w:val="00FE2739"/>
    <w:rsid w:val="00FE2A3A"/>
    <w:rsid w:val="00FE2FE6"/>
    <w:rsid w:val="00FE340A"/>
    <w:rsid w:val="00FE352D"/>
    <w:rsid w:val="00FE35EC"/>
    <w:rsid w:val="00FE3737"/>
    <w:rsid w:val="00FE379F"/>
    <w:rsid w:val="00FE4226"/>
    <w:rsid w:val="00FE442F"/>
    <w:rsid w:val="00FE4A2E"/>
    <w:rsid w:val="00FE547C"/>
    <w:rsid w:val="00FE5EC7"/>
    <w:rsid w:val="00FE6477"/>
    <w:rsid w:val="00FE67AB"/>
    <w:rsid w:val="00FE6913"/>
    <w:rsid w:val="00FE6AB8"/>
    <w:rsid w:val="00FE6ACA"/>
    <w:rsid w:val="00FE6ED6"/>
    <w:rsid w:val="00FE7F98"/>
    <w:rsid w:val="00FF08E7"/>
    <w:rsid w:val="00FF0D55"/>
    <w:rsid w:val="00FF11EA"/>
    <w:rsid w:val="00FF1D7D"/>
    <w:rsid w:val="00FF2AD4"/>
    <w:rsid w:val="00FF2C4B"/>
    <w:rsid w:val="00FF3308"/>
    <w:rsid w:val="00FF3CA7"/>
    <w:rsid w:val="00FF3D58"/>
    <w:rsid w:val="00FF41D5"/>
    <w:rsid w:val="00FF42D0"/>
    <w:rsid w:val="00FF478A"/>
    <w:rsid w:val="00FF4D38"/>
    <w:rsid w:val="00FF59D6"/>
    <w:rsid w:val="00FF5D9C"/>
    <w:rsid w:val="00FF62B6"/>
    <w:rsid w:val="00FF665F"/>
    <w:rsid w:val="00FF7D8F"/>
    <w:rsid w:val="00FF7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Code" w:uiPriority="99"/>
    <w:lsdException w:name="HTML Preformatted"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D07F43"/>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44"/>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Code" w:uiPriority="99"/>
    <w:lsdException w:name="HTML Preformatted"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D07F43"/>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44"/>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43205481">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69650053">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01025281">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18889580">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04017154">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31633119">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488478429">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21724608">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image" Target="media/image47.png"/><Relationship Id="rId64" Type="http://schemas.openxmlformats.org/officeDocument/2006/relationships/header" Target="header7.xml"/><Relationship Id="rId65" Type="http://schemas.openxmlformats.org/officeDocument/2006/relationships/hyperlink" Target="http://www.amazon.cn/s/ref=dp_byline_sr_book_1?ie=UTF8&amp;field-author=%E5%88%98%E6%98%8E%E7%9A%93&amp;search-alias=books" TargetMode="External"/><Relationship Id="rId66" Type="http://schemas.openxmlformats.org/officeDocument/2006/relationships/header" Target="header8.xml"/><Relationship Id="rId67" Type="http://schemas.openxmlformats.org/officeDocument/2006/relationships/header" Target="header9.xml"/><Relationship Id="rId68" Type="http://schemas.openxmlformats.org/officeDocument/2006/relationships/header" Target="header10.xml"/><Relationship Id="rId69" Type="http://schemas.openxmlformats.org/officeDocument/2006/relationships/header" Target="header1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header" Target="header6.xml"/><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jpe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hyperlink" Target="http://dev.virtualearth.net/REST/v1/Imagery/Metadata/imagerySet?key=BingMapsKey" TargetMode="External"/><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7D7712-6BAF-854C-BBF4-7E0DCA742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3927</TotalTime>
  <Pages>98</Pages>
  <Words>8826</Words>
  <Characters>50310</Characters>
  <Application>Microsoft Macintosh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59018</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779</cp:revision>
  <cp:lastPrinted>2010-06-12T01:28:00Z</cp:lastPrinted>
  <dcterms:created xsi:type="dcterms:W3CDTF">2015-02-21T08:30:00Z</dcterms:created>
  <dcterms:modified xsi:type="dcterms:W3CDTF">2015-03-08T18:09:00Z</dcterms:modified>
</cp:coreProperties>
</file>