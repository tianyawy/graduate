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AB6C5A"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bookmarkStart w:id="10" w:name="_Toc286877837"/>
      <w:r>
        <w:softHyphen/>
      </w:r>
      <w:r>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6877838"/>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23EEEA16" w14:textId="77777777" w:rsidR="00996FA5"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6877839"/>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1F970511"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_Toc286877837 \h </w:instrText>
      </w:r>
      <w:r>
        <w:fldChar w:fldCharType="separate"/>
      </w:r>
      <w:r>
        <w:t>I</w:t>
      </w:r>
      <w:r>
        <w:fldChar w:fldCharType="end"/>
      </w:r>
    </w:p>
    <w:p w14:paraId="7FAA240E" w14:textId="77777777" w:rsidR="00996FA5" w:rsidRDefault="00996FA5">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_Toc286877838 \h </w:instrText>
      </w:r>
      <w:r>
        <w:fldChar w:fldCharType="separate"/>
      </w:r>
      <w:r>
        <w:t>II</w:t>
      </w:r>
      <w:r>
        <w:fldChar w:fldCharType="end"/>
      </w:r>
    </w:p>
    <w:p w14:paraId="3D3626D8"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_Toc286877839 \h </w:instrText>
      </w:r>
      <w:r>
        <w:fldChar w:fldCharType="separate"/>
      </w:r>
      <w:r>
        <w:t>III</w:t>
      </w:r>
      <w:r>
        <w:fldChar w:fldCharType="end"/>
      </w:r>
    </w:p>
    <w:p w14:paraId="617D0CC0"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_Toc286877840 \h </w:instrText>
      </w:r>
      <w:r>
        <w:fldChar w:fldCharType="separate"/>
      </w:r>
      <w:r>
        <w:t>1</w:t>
      </w:r>
      <w:r>
        <w:fldChar w:fldCharType="end"/>
      </w:r>
    </w:p>
    <w:p w14:paraId="155F0B41"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1.1</w:t>
      </w:r>
      <w:r>
        <w:rPr>
          <w:rFonts w:hint="eastAsia"/>
          <w:noProof/>
        </w:rPr>
        <w:t xml:space="preserve"> </w:t>
      </w:r>
      <w:r>
        <w:rPr>
          <w:rFonts w:hint="eastAsia"/>
          <w:noProof/>
        </w:rPr>
        <w:t>研究意义</w:t>
      </w:r>
      <w:r>
        <w:rPr>
          <w:noProof/>
        </w:rPr>
        <w:tab/>
      </w:r>
      <w:r>
        <w:rPr>
          <w:noProof/>
        </w:rPr>
        <w:fldChar w:fldCharType="begin"/>
      </w:r>
      <w:r>
        <w:rPr>
          <w:noProof/>
        </w:rPr>
        <w:instrText xml:space="preserve"> PAGEREF _Toc286877841 \h </w:instrText>
      </w:r>
      <w:r>
        <w:rPr>
          <w:noProof/>
        </w:rPr>
      </w:r>
      <w:r>
        <w:rPr>
          <w:noProof/>
        </w:rPr>
        <w:fldChar w:fldCharType="separate"/>
      </w:r>
      <w:r>
        <w:rPr>
          <w:noProof/>
        </w:rPr>
        <w:t>1</w:t>
      </w:r>
      <w:r>
        <w:rPr>
          <w:noProof/>
        </w:rPr>
        <w:fldChar w:fldCharType="end"/>
      </w:r>
    </w:p>
    <w:p w14:paraId="7A3F667F"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_Toc286877842 \h </w:instrText>
      </w:r>
      <w:r>
        <w:rPr>
          <w:noProof/>
        </w:rPr>
      </w:r>
      <w:r>
        <w:rPr>
          <w:noProof/>
        </w:rPr>
        <w:fldChar w:fldCharType="separate"/>
      </w:r>
      <w:r>
        <w:rPr>
          <w:noProof/>
        </w:rPr>
        <w:t>2</w:t>
      </w:r>
      <w:r>
        <w:rPr>
          <w:noProof/>
        </w:rPr>
        <w:fldChar w:fldCharType="end"/>
      </w:r>
    </w:p>
    <w:p w14:paraId="6D4C0494"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_Toc286877843 \h </w:instrText>
      </w:r>
      <w:r>
        <w:rPr>
          <w:noProof/>
        </w:rPr>
      </w:r>
      <w:r>
        <w:rPr>
          <w:noProof/>
        </w:rPr>
        <w:fldChar w:fldCharType="separate"/>
      </w:r>
      <w:r>
        <w:rPr>
          <w:noProof/>
        </w:rPr>
        <w:t>5</w:t>
      </w:r>
      <w:r>
        <w:rPr>
          <w:noProof/>
        </w:rPr>
        <w:fldChar w:fldCharType="end"/>
      </w:r>
    </w:p>
    <w:p w14:paraId="18589815"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_Toc286877844 \h </w:instrText>
      </w:r>
      <w:r>
        <w:rPr>
          <w:noProof/>
        </w:rPr>
      </w:r>
      <w:r>
        <w:rPr>
          <w:noProof/>
        </w:rPr>
        <w:fldChar w:fldCharType="separate"/>
      </w:r>
      <w:r>
        <w:rPr>
          <w:noProof/>
        </w:rPr>
        <w:t>5</w:t>
      </w:r>
      <w:r>
        <w:rPr>
          <w:noProof/>
        </w:rPr>
        <w:fldChar w:fldCharType="end"/>
      </w:r>
    </w:p>
    <w:p w14:paraId="19CF09EA"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第2章</w:t>
      </w:r>
      <w:r w:rsidRPr="00BA2743">
        <w:rPr>
          <w:rFonts w:ascii="宋体" w:hAnsi="宋体" w:cs="宋体"/>
        </w:rPr>
        <w:t xml:space="preserve"> </w:t>
      </w:r>
      <w:r w:rsidRPr="00BA2743">
        <w:rPr>
          <w:rFonts w:ascii="宋体" w:hAnsi="宋体" w:cs="宋体" w:hint="eastAsia"/>
        </w:rPr>
        <w:t>移动</w:t>
      </w:r>
      <w:r>
        <w:t>GIS</w:t>
      </w:r>
      <w:r>
        <w:rPr>
          <w:rFonts w:hint="eastAsia"/>
        </w:rPr>
        <w:t>应用概述</w:t>
      </w:r>
      <w:r>
        <w:tab/>
      </w:r>
      <w:r>
        <w:fldChar w:fldCharType="begin"/>
      </w:r>
      <w:r>
        <w:instrText xml:space="preserve"> PAGEREF _Toc286877845 \h </w:instrText>
      </w:r>
      <w:r>
        <w:fldChar w:fldCharType="separate"/>
      </w:r>
      <w:r>
        <w:t>6</w:t>
      </w:r>
      <w:r>
        <w:fldChar w:fldCharType="end"/>
      </w:r>
    </w:p>
    <w:p w14:paraId="36BC16E6"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_Toc286877846 \h </w:instrText>
      </w:r>
      <w:r>
        <w:rPr>
          <w:noProof/>
        </w:rPr>
      </w:r>
      <w:r>
        <w:rPr>
          <w:noProof/>
        </w:rPr>
        <w:fldChar w:fldCharType="separate"/>
      </w:r>
      <w:r>
        <w:rPr>
          <w:noProof/>
        </w:rPr>
        <w:t>6</w:t>
      </w:r>
      <w:r>
        <w:rPr>
          <w:noProof/>
        </w:rPr>
        <w:fldChar w:fldCharType="end"/>
      </w:r>
    </w:p>
    <w:p w14:paraId="68C73491"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_Toc286877847 \h </w:instrText>
      </w:r>
      <w:r>
        <w:rPr>
          <w:noProof/>
        </w:rPr>
      </w:r>
      <w:r>
        <w:rPr>
          <w:noProof/>
        </w:rPr>
        <w:fldChar w:fldCharType="separate"/>
      </w:r>
      <w:r>
        <w:rPr>
          <w:noProof/>
        </w:rPr>
        <w:t>8</w:t>
      </w:r>
      <w:r>
        <w:rPr>
          <w:noProof/>
        </w:rPr>
        <w:fldChar w:fldCharType="end"/>
      </w:r>
    </w:p>
    <w:p w14:paraId="3D3895AA"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sidRPr="00BA2743">
        <w:rPr>
          <w:rFonts w:ascii="宋体" w:hAnsi="宋体" w:cs="宋体"/>
          <w:noProof/>
        </w:rPr>
        <w:t>2.2.1</w:t>
      </w:r>
      <w:r>
        <w:rPr>
          <w:noProof/>
        </w:rPr>
        <w:t xml:space="preserve"> </w:t>
      </w:r>
      <w:r>
        <w:rPr>
          <w:rFonts w:hint="eastAsia"/>
          <w:noProof/>
        </w:rPr>
        <w:t>栅格数据</w:t>
      </w:r>
      <w:r>
        <w:rPr>
          <w:noProof/>
        </w:rPr>
        <w:tab/>
      </w:r>
      <w:r>
        <w:rPr>
          <w:noProof/>
        </w:rPr>
        <w:fldChar w:fldCharType="begin"/>
      </w:r>
      <w:r>
        <w:rPr>
          <w:noProof/>
        </w:rPr>
        <w:instrText xml:space="preserve"> PAGEREF _Toc286877848 \h </w:instrText>
      </w:r>
      <w:r>
        <w:rPr>
          <w:noProof/>
        </w:rPr>
      </w:r>
      <w:r>
        <w:rPr>
          <w:noProof/>
        </w:rPr>
        <w:fldChar w:fldCharType="separate"/>
      </w:r>
      <w:r>
        <w:rPr>
          <w:noProof/>
        </w:rPr>
        <w:t>8</w:t>
      </w:r>
      <w:r>
        <w:rPr>
          <w:noProof/>
        </w:rPr>
        <w:fldChar w:fldCharType="end"/>
      </w:r>
    </w:p>
    <w:p w14:paraId="3ED25F51"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2.2.2</w:t>
      </w:r>
      <w:r>
        <w:rPr>
          <w:rFonts w:hint="eastAsia"/>
          <w:noProof/>
        </w:rPr>
        <w:t xml:space="preserve"> </w:t>
      </w:r>
      <w:r>
        <w:rPr>
          <w:rFonts w:hint="eastAsia"/>
          <w:noProof/>
        </w:rPr>
        <w:t>矢量数据</w:t>
      </w:r>
      <w:r>
        <w:rPr>
          <w:noProof/>
        </w:rPr>
        <w:tab/>
      </w:r>
      <w:r>
        <w:rPr>
          <w:noProof/>
        </w:rPr>
        <w:fldChar w:fldCharType="begin"/>
      </w:r>
      <w:r>
        <w:rPr>
          <w:noProof/>
        </w:rPr>
        <w:instrText xml:space="preserve"> PAGEREF _Toc286877849 \h </w:instrText>
      </w:r>
      <w:r>
        <w:rPr>
          <w:noProof/>
        </w:rPr>
      </w:r>
      <w:r>
        <w:rPr>
          <w:noProof/>
        </w:rPr>
        <w:fldChar w:fldCharType="separate"/>
      </w:r>
      <w:r>
        <w:rPr>
          <w:noProof/>
        </w:rPr>
        <w:t>8</w:t>
      </w:r>
      <w:r>
        <w:rPr>
          <w:noProof/>
        </w:rPr>
        <w:fldChar w:fldCharType="end"/>
      </w:r>
    </w:p>
    <w:p w14:paraId="279F87FC"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2.3</w:t>
      </w:r>
      <w:r w:rsidRPr="00BA2743">
        <w:rPr>
          <w:rFonts w:ascii="宋体" w:hAnsi="宋体" w:cs="宋体"/>
          <w:noProof/>
        </w:rPr>
        <w:t xml:space="preserve"> </w:t>
      </w:r>
      <w:r w:rsidRPr="00BA2743">
        <w:rPr>
          <w:rFonts w:ascii="宋体" w:hAnsi="宋体" w:cs="宋体" w:hint="eastAsia"/>
          <w:noProof/>
        </w:rPr>
        <w:t>地理信息可视化</w:t>
      </w:r>
      <w:r>
        <w:rPr>
          <w:noProof/>
        </w:rPr>
        <w:tab/>
      </w:r>
      <w:r>
        <w:rPr>
          <w:noProof/>
        </w:rPr>
        <w:fldChar w:fldCharType="begin"/>
      </w:r>
      <w:r>
        <w:rPr>
          <w:noProof/>
        </w:rPr>
        <w:instrText xml:space="preserve"> PAGEREF _Toc286877850 \h </w:instrText>
      </w:r>
      <w:r>
        <w:rPr>
          <w:noProof/>
        </w:rPr>
      </w:r>
      <w:r>
        <w:rPr>
          <w:noProof/>
        </w:rPr>
        <w:fldChar w:fldCharType="separate"/>
      </w:r>
      <w:r>
        <w:rPr>
          <w:noProof/>
        </w:rPr>
        <w:t>9</w:t>
      </w:r>
      <w:r>
        <w:rPr>
          <w:noProof/>
        </w:rPr>
        <w:fldChar w:fldCharType="end"/>
      </w:r>
    </w:p>
    <w:p w14:paraId="2E30950E"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sidRPr="00BA2743">
        <w:rPr>
          <w:rFonts w:ascii="宋体" w:hAnsi="宋体" w:cs="宋体"/>
          <w:noProof/>
        </w:rPr>
        <w:t xml:space="preserve">2.3.1 </w:t>
      </w:r>
      <w:r w:rsidRPr="00BA2743">
        <w:rPr>
          <w:rFonts w:ascii="宋体" w:hAnsi="宋体" w:cs="宋体" w:hint="eastAsia"/>
          <w:noProof/>
        </w:rPr>
        <w:t>地理信息可视化的目的</w:t>
      </w:r>
      <w:r>
        <w:rPr>
          <w:noProof/>
        </w:rPr>
        <w:tab/>
      </w:r>
      <w:r>
        <w:rPr>
          <w:noProof/>
        </w:rPr>
        <w:fldChar w:fldCharType="begin"/>
      </w:r>
      <w:r>
        <w:rPr>
          <w:noProof/>
        </w:rPr>
        <w:instrText xml:space="preserve"> PAGEREF _Toc286877851 \h </w:instrText>
      </w:r>
      <w:r>
        <w:rPr>
          <w:noProof/>
        </w:rPr>
      </w:r>
      <w:r>
        <w:rPr>
          <w:noProof/>
        </w:rPr>
        <w:fldChar w:fldCharType="separate"/>
      </w:r>
      <w:r>
        <w:rPr>
          <w:noProof/>
        </w:rPr>
        <w:t>9</w:t>
      </w:r>
      <w:r>
        <w:rPr>
          <w:noProof/>
        </w:rPr>
        <w:fldChar w:fldCharType="end"/>
      </w:r>
    </w:p>
    <w:p w14:paraId="18D31101"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sidRPr="00BA2743">
        <w:rPr>
          <w:rFonts w:ascii="黑体" w:hAnsi="黑体" w:cs="黑体"/>
          <w:noProof/>
        </w:rPr>
        <w:t xml:space="preserve">2.3.2 </w:t>
      </w:r>
      <w:r w:rsidRPr="00BA2743">
        <w:rPr>
          <w:rFonts w:ascii="黑体" w:hAnsi="黑体" w:cs="黑体" w:hint="eastAsia"/>
          <w:noProof/>
        </w:rPr>
        <w:t>地理信息可视化的方式方法</w:t>
      </w:r>
      <w:r>
        <w:rPr>
          <w:noProof/>
        </w:rPr>
        <w:tab/>
      </w:r>
      <w:r>
        <w:rPr>
          <w:noProof/>
        </w:rPr>
        <w:fldChar w:fldCharType="begin"/>
      </w:r>
      <w:r>
        <w:rPr>
          <w:noProof/>
        </w:rPr>
        <w:instrText xml:space="preserve"> PAGEREF _Toc286877852 \h </w:instrText>
      </w:r>
      <w:r>
        <w:rPr>
          <w:noProof/>
        </w:rPr>
      </w:r>
      <w:r>
        <w:rPr>
          <w:noProof/>
        </w:rPr>
        <w:fldChar w:fldCharType="separate"/>
      </w:r>
      <w:r>
        <w:rPr>
          <w:noProof/>
        </w:rPr>
        <w:t>9</w:t>
      </w:r>
      <w:r>
        <w:rPr>
          <w:noProof/>
        </w:rPr>
        <w:fldChar w:fldCharType="end"/>
      </w:r>
    </w:p>
    <w:p w14:paraId="744021CF"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BA2743">
        <w:rPr>
          <w:rFonts w:ascii="宋体" w:hAnsi="宋体" w:cs="宋体"/>
          <w:noProof/>
        </w:rPr>
        <w:t xml:space="preserve"> </w:t>
      </w:r>
      <w:r w:rsidRPr="00BA2743">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_Toc286877853 \h </w:instrText>
      </w:r>
      <w:r>
        <w:rPr>
          <w:noProof/>
        </w:rPr>
      </w:r>
      <w:r>
        <w:rPr>
          <w:noProof/>
        </w:rPr>
        <w:fldChar w:fldCharType="separate"/>
      </w:r>
      <w:r>
        <w:rPr>
          <w:noProof/>
        </w:rPr>
        <w:t>9</w:t>
      </w:r>
      <w:r>
        <w:rPr>
          <w:noProof/>
        </w:rPr>
        <w:fldChar w:fldCharType="end"/>
      </w:r>
    </w:p>
    <w:p w14:paraId="5B5E0938"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_Toc286877854 \h </w:instrText>
      </w:r>
      <w:r>
        <w:rPr>
          <w:noProof/>
        </w:rPr>
      </w:r>
      <w:r>
        <w:rPr>
          <w:noProof/>
        </w:rPr>
        <w:fldChar w:fldCharType="separate"/>
      </w:r>
      <w:r>
        <w:rPr>
          <w:noProof/>
        </w:rPr>
        <w:t>10</w:t>
      </w:r>
      <w:r>
        <w:rPr>
          <w:noProof/>
        </w:rPr>
        <w:fldChar w:fldCharType="end"/>
      </w:r>
    </w:p>
    <w:p w14:paraId="41948F79"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sidRPr="00BA2743">
        <w:rPr>
          <w:rFonts w:ascii="黑体" w:hAnsi="黑体" w:cs="黑体"/>
          <w:noProof/>
        </w:rPr>
        <w:t xml:space="preserve">2.4.1 </w:t>
      </w:r>
      <w:r w:rsidRPr="00BA2743">
        <w:rPr>
          <w:rFonts w:ascii="黑体" w:hAnsi="黑体" w:cs="黑体" w:hint="eastAsia"/>
          <w:noProof/>
        </w:rPr>
        <w:t>空间数据结构定义</w:t>
      </w:r>
      <w:r>
        <w:rPr>
          <w:noProof/>
        </w:rPr>
        <w:tab/>
      </w:r>
      <w:r>
        <w:rPr>
          <w:noProof/>
        </w:rPr>
        <w:fldChar w:fldCharType="begin"/>
      </w:r>
      <w:r>
        <w:rPr>
          <w:noProof/>
        </w:rPr>
        <w:instrText xml:space="preserve"> PAGEREF _Toc286877855 \h </w:instrText>
      </w:r>
      <w:r>
        <w:rPr>
          <w:noProof/>
        </w:rPr>
      </w:r>
      <w:r>
        <w:rPr>
          <w:noProof/>
        </w:rPr>
        <w:fldChar w:fldCharType="separate"/>
      </w:r>
      <w:r>
        <w:rPr>
          <w:noProof/>
        </w:rPr>
        <w:t>10</w:t>
      </w:r>
      <w:r>
        <w:rPr>
          <w:noProof/>
        </w:rPr>
        <w:fldChar w:fldCharType="end"/>
      </w:r>
    </w:p>
    <w:p w14:paraId="7B50DE89"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sidRPr="00BA2743">
        <w:rPr>
          <w:rFonts w:ascii="黑体" w:hAnsi="黑体" w:cs="黑体"/>
          <w:noProof/>
        </w:rPr>
        <w:t xml:space="preserve">2.4.2 </w:t>
      </w:r>
      <w:r w:rsidRPr="00BA2743">
        <w:rPr>
          <w:rFonts w:ascii="黑体" w:hAnsi="黑体" w:cs="黑体" w:hint="eastAsia"/>
          <w:noProof/>
        </w:rPr>
        <w:t>空间数据处理</w:t>
      </w:r>
      <w:r>
        <w:rPr>
          <w:noProof/>
        </w:rPr>
        <w:tab/>
      </w:r>
      <w:r>
        <w:rPr>
          <w:noProof/>
        </w:rPr>
        <w:fldChar w:fldCharType="begin"/>
      </w:r>
      <w:r>
        <w:rPr>
          <w:noProof/>
        </w:rPr>
        <w:instrText xml:space="preserve"> PAGEREF _Toc286877856 \h </w:instrText>
      </w:r>
      <w:r>
        <w:rPr>
          <w:noProof/>
        </w:rPr>
      </w:r>
      <w:r>
        <w:rPr>
          <w:noProof/>
        </w:rPr>
        <w:fldChar w:fldCharType="separate"/>
      </w:r>
      <w:r>
        <w:rPr>
          <w:noProof/>
        </w:rPr>
        <w:t>10</w:t>
      </w:r>
      <w:r>
        <w:rPr>
          <w:noProof/>
        </w:rPr>
        <w:fldChar w:fldCharType="end"/>
      </w:r>
    </w:p>
    <w:p w14:paraId="687615D8"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sidRPr="00BA2743">
        <w:rPr>
          <w:rFonts w:ascii="黑体" w:hAnsi="黑体" w:cs="黑体"/>
          <w:noProof/>
        </w:rPr>
        <w:t xml:space="preserve">2.4.3 </w:t>
      </w:r>
      <w:r w:rsidRPr="00BA2743">
        <w:rPr>
          <w:rFonts w:ascii="黑体" w:hAnsi="黑体" w:cs="黑体" w:hint="eastAsia"/>
          <w:noProof/>
        </w:rPr>
        <w:t>地理数据可视化</w:t>
      </w:r>
      <w:r>
        <w:rPr>
          <w:noProof/>
        </w:rPr>
        <w:tab/>
      </w:r>
      <w:r>
        <w:rPr>
          <w:noProof/>
        </w:rPr>
        <w:fldChar w:fldCharType="begin"/>
      </w:r>
      <w:r>
        <w:rPr>
          <w:noProof/>
        </w:rPr>
        <w:instrText xml:space="preserve"> PAGEREF _Toc286877857 \h </w:instrText>
      </w:r>
      <w:r>
        <w:rPr>
          <w:noProof/>
        </w:rPr>
      </w:r>
      <w:r>
        <w:rPr>
          <w:noProof/>
        </w:rPr>
        <w:fldChar w:fldCharType="separate"/>
      </w:r>
      <w:r>
        <w:rPr>
          <w:noProof/>
        </w:rPr>
        <w:t>11</w:t>
      </w:r>
      <w:r>
        <w:rPr>
          <w:noProof/>
        </w:rPr>
        <w:fldChar w:fldCharType="end"/>
      </w:r>
    </w:p>
    <w:p w14:paraId="1530E4DA"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BA2743">
        <w:rPr>
          <w:rFonts w:ascii="黑体" w:hAnsi="黑体" w:cs="黑体"/>
          <w:noProof/>
        </w:rPr>
        <w:t xml:space="preserve"> </w:t>
      </w:r>
      <w:r w:rsidRPr="00BA2743">
        <w:rPr>
          <w:rFonts w:ascii="黑体" w:hAnsi="黑体" w:cs="黑体" w:hint="eastAsia"/>
          <w:noProof/>
        </w:rPr>
        <w:t>图层管理</w:t>
      </w:r>
      <w:r>
        <w:rPr>
          <w:noProof/>
        </w:rPr>
        <w:tab/>
      </w:r>
      <w:r>
        <w:rPr>
          <w:noProof/>
        </w:rPr>
        <w:fldChar w:fldCharType="begin"/>
      </w:r>
      <w:r>
        <w:rPr>
          <w:noProof/>
        </w:rPr>
        <w:instrText xml:space="preserve"> PAGEREF _Toc286877858 \h </w:instrText>
      </w:r>
      <w:r>
        <w:rPr>
          <w:noProof/>
        </w:rPr>
      </w:r>
      <w:r>
        <w:rPr>
          <w:noProof/>
        </w:rPr>
        <w:fldChar w:fldCharType="separate"/>
      </w:r>
      <w:r>
        <w:rPr>
          <w:noProof/>
        </w:rPr>
        <w:t>11</w:t>
      </w:r>
      <w:r>
        <w:rPr>
          <w:noProof/>
        </w:rPr>
        <w:fldChar w:fldCharType="end"/>
      </w:r>
    </w:p>
    <w:p w14:paraId="0FC82975"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_Toc286877859 \h </w:instrText>
      </w:r>
      <w:r>
        <w:rPr>
          <w:noProof/>
        </w:rPr>
      </w:r>
      <w:r>
        <w:rPr>
          <w:noProof/>
        </w:rPr>
        <w:fldChar w:fldCharType="separate"/>
      </w:r>
      <w:r>
        <w:rPr>
          <w:noProof/>
        </w:rPr>
        <w:t>11</w:t>
      </w:r>
      <w:r>
        <w:rPr>
          <w:noProof/>
        </w:rPr>
        <w:fldChar w:fldCharType="end"/>
      </w:r>
    </w:p>
    <w:p w14:paraId="0CEB3211" w14:textId="77777777" w:rsidR="00996FA5" w:rsidRDefault="00996FA5">
      <w:pPr>
        <w:pStyle w:val="TOC1"/>
        <w:rPr>
          <w:rFonts w:asciiTheme="minorHAnsi" w:eastAsiaTheme="minorEastAsia" w:hAnsiTheme="minorHAnsi" w:cstheme="minorBidi"/>
          <w:caps w:val="0"/>
          <w:kern w:val="0"/>
          <w:sz w:val="24"/>
          <w:szCs w:val="24"/>
          <w:lang w:eastAsia="ja-JP"/>
        </w:rPr>
      </w:pPr>
      <w:r w:rsidRPr="00BA2743">
        <w:rPr>
          <w:rFonts w:ascii="宋体" w:hAnsi="宋体" w:cs="宋体" w:hint="eastAsia"/>
        </w:rPr>
        <w:t>第</w:t>
      </w:r>
      <w:r w:rsidRPr="00BA2743">
        <w:rPr>
          <w:rFonts w:ascii="宋体" w:hAnsi="宋体" w:cs="宋体" w:hint="eastAsia"/>
        </w:rPr>
        <w:t>3</w:t>
      </w:r>
      <w:r w:rsidRPr="00BA2743">
        <w:rPr>
          <w:rFonts w:ascii="宋体" w:hAnsi="宋体" w:cs="宋体" w:hint="eastAsia"/>
        </w:rPr>
        <w:t>章</w:t>
      </w:r>
      <w:r w:rsidRPr="00BA2743">
        <w:rPr>
          <w:rFonts w:ascii="宋体" w:hAnsi="宋体" w:cs="宋体"/>
        </w:rPr>
        <w:t xml:space="preserve"> IOS.GIS.Common.Tool </w:t>
      </w:r>
      <w:r w:rsidRPr="00BA2743">
        <w:rPr>
          <w:rFonts w:ascii="宋体" w:hAnsi="宋体" w:cs="宋体" w:hint="eastAsia"/>
        </w:rPr>
        <w:t>功能包概要设计</w:t>
      </w:r>
      <w:r>
        <w:tab/>
      </w:r>
      <w:r>
        <w:fldChar w:fldCharType="begin"/>
      </w:r>
      <w:r>
        <w:instrText xml:space="preserve"> PAGEREF _Toc286877860 \h </w:instrText>
      </w:r>
      <w:r>
        <w:fldChar w:fldCharType="separate"/>
      </w:r>
      <w:r>
        <w:t>12</w:t>
      </w:r>
      <w:r>
        <w:fldChar w:fldCharType="end"/>
      </w:r>
    </w:p>
    <w:p w14:paraId="35EC715F"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_Toc286877861 \h </w:instrText>
      </w:r>
      <w:r>
        <w:rPr>
          <w:noProof/>
        </w:rPr>
      </w:r>
      <w:r>
        <w:rPr>
          <w:noProof/>
        </w:rPr>
        <w:fldChar w:fldCharType="separate"/>
      </w:r>
      <w:r>
        <w:rPr>
          <w:noProof/>
        </w:rPr>
        <w:t>12</w:t>
      </w:r>
      <w:r>
        <w:rPr>
          <w:noProof/>
        </w:rPr>
        <w:fldChar w:fldCharType="end"/>
      </w:r>
    </w:p>
    <w:p w14:paraId="4AC61005"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_Toc286877862 \h </w:instrText>
      </w:r>
      <w:r>
        <w:rPr>
          <w:noProof/>
        </w:rPr>
      </w:r>
      <w:r>
        <w:rPr>
          <w:noProof/>
        </w:rPr>
        <w:fldChar w:fldCharType="separate"/>
      </w:r>
      <w:r>
        <w:rPr>
          <w:noProof/>
        </w:rPr>
        <w:t>12</w:t>
      </w:r>
      <w:r>
        <w:rPr>
          <w:noProof/>
        </w:rPr>
        <w:fldChar w:fldCharType="end"/>
      </w:r>
    </w:p>
    <w:p w14:paraId="2B6166BC"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sidRPr="00BA2743">
        <w:rPr>
          <w:rFonts w:ascii="宋体" w:hAnsi="宋体" w:cs="宋体"/>
          <w:noProof/>
        </w:rPr>
        <w:t xml:space="preserve">3.1.2 </w:t>
      </w:r>
      <w:r w:rsidRPr="00BA2743">
        <w:rPr>
          <w:rFonts w:ascii="宋体" w:hAnsi="宋体" w:cs="宋体" w:hint="eastAsia"/>
          <w:noProof/>
        </w:rPr>
        <w:t>现有</w:t>
      </w:r>
      <w:r>
        <w:rPr>
          <w:rFonts w:hint="eastAsia"/>
          <w:noProof/>
        </w:rPr>
        <w:t>移动</w:t>
      </w:r>
      <w:r>
        <w:rPr>
          <w:noProof/>
        </w:rPr>
        <w:t>GIS</w:t>
      </w:r>
      <w:r w:rsidRPr="00BA2743">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_Toc286877863 \h </w:instrText>
      </w:r>
      <w:r>
        <w:rPr>
          <w:noProof/>
        </w:rPr>
      </w:r>
      <w:r>
        <w:rPr>
          <w:noProof/>
        </w:rPr>
        <w:fldChar w:fldCharType="separate"/>
      </w:r>
      <w:r>
        <w:rPr>
          <w:noProof/>
        </w:rPr>
        <w:t>13</w:t>
      </w:r>
      <w:r>
        <w:rPr>
          <w:noProof/>
        </w:rPr>
        <w:fldChar w:fldCharType="end"/>
      </w:r>
    </w:p>
    <w:p w14:paraId="52AF08BF"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_Toc286877864 \h </w:instrText>
      </w:r>
      <w:r>
        <w:rPr>
          <w:noProof/>
        </w:rPr>
      </w:r>
      <w:r>
        <w:rPr>
          <w:noProof/>
        </w:rPr>
        <w:fldChar w:fldCharType="separate"/>
      </w:r>
      <w:r>
        <w:rPr>
          <w:noProof/>
        </w:rPr>
        <w:t>14</w:t>
      </w:r>
      <w:r>
        <w:rPr>
          <w:noProof/>
        </w:rPr>
        <w:fldChar w:fldCharType="end"/>
      </w:r>
    </w:p>
    <w:p w14:paraId="1FEF680C"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_Toc286877865 \h </w:instrText>
      </w:r>
      <w:r>
        <w:rPr>
          <w:noProof/>
        </w:rPr>
      </w:r>
      <w:r>
        <w:rPr>
          <w:noProof/>
        </w:rPr>
        <w:fldChar w:fldCharType="separate"/>
      </w:r>
      <w:r>
        <w:rPr>
          <w:noProof/>
        </w:rPr>
        <w:t>14</w:t>
      </w:r>
      <w:r>
        <w:rPr>
          <w:noProof/>
        </w:rPr>
        <w:fldChar w:fldCharType="end"/>
      </w:r>
    </w:p>
    <w:p w14:paraId="3E7753F9"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sidRPr="00BA2743">
        <w:rPr>
          <w:rFonts w:ascii="黑体" w:hAnsi="黑体" w:cs="黑体"/>
          <w:noProof/>
        </w:rPr>
        <w:t xml:space="preserve">3.2.2 </w:t>
      </w:r>
      <w:r w:rsidRPr="00BA2743">
        <w:rPr>
          <w:rFonts w:ascii="黑体" w:hAnsi="黑体" w:cs="黑体" w:hint="eastAsia"/>
          <w:noProof/>
        </w:rPr>
        <w:t>位置服务子系统</w:t>
      </w:r>
      <w:r>
        <w:rPr>
          <w:noProof/>
        </w:rPr>
        <w:tab/>
      </w:r>
      <w:r>
        <w:rPr>
          <w:noProof/>
        </w:rPr>
        <w:fldChar w:fldCharType="begin"/>
      </w:r>
      <w:r>
        <w:rPr>
          <w:noProof/>
        </w:rPr>
        <w:instrText xml:space="preserve"> PAGEREF _Toc286877866 \h </w:instrText>
      </w:r>
      <w:r>
        <w:rPr>
          <w:noProof/>
        </w:rPr>
      </w:r>
      <w:r>
        <w:rPr>
          <w:noProof/>
        </w:rPr>
        <w:fldChar w:fldCharType="separate"/>
      </w:r>
      <w:r>
        <w:rPr>
          <w:noProof/>
        </w:rPr>
        <w:t>15</w:t>
      </w:r>
      <w:r>
        <w:rPr>
          <w:noProof/>
        </w:rPr>
        <w:fldChar w:fldCharType="end"/>
      </w:r>
    </w:p>
    <w:p w14:paraId="02DD5978"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_Toc286877867 \h </w:instrText>
      </w:r>
      <w:r>
        <w:rPr>
          <w:noProof/>
        </w:rPr>
      </w:r>
      <w:r>
        <w:rPr>
          <w:noProof/>
        </w:rPr>
        <w:fldChar w:fldCharType="separate"/>
      </w:r>
      <w:r>
        <w:rPr>
          <w:noProof/>
        </w:rPr>
        <w:t>15</w:t>
      </w:r>
      <w:r>
        <w:rPr>
          <w:noProof/>
        </w:rPr>
        <w:fldChar w:fldCharType="end"/>
      </w:r>
    </w:p>
    <w:p w14:paraId="00BDF430"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sidRPr="00BA2743">
        <w:rPr>
          <w:rFonts w:ascii="宋体" w:hAnsi="宋体" w:cs="宋体"/>
          <w:noProof/>
        </w:rPr>
        <w:t xml:space="preserve">3.2.2.2 </w:t>
      </w:r>
      <w:r w:rsidRPr="00BA2743">
        <w:rPr>
          <w:rFonts w:ascii="宋体" w:hAnsi="宋体" w:cs="宋体" w:hint="eastAsia"/>
          <w:noProof/>
        </w:rPr>
        <w:t>移动定位服务模块</w:t>
      </w:r>
      <w:r>
        <w:rPr>
          <w:noProof/>
        </w:rPr>
        <w:tab/>
      </w:r>
      <w:r>
        <w:rPr>
          <w:noProof/>
        </w:rPr>
        <w:fldChar w:fldCharType="begin"/>
      </w:r>
      <w:r>
        <w:rPr>
          <w:noProof/>
        </w:rPr>
        <w:instrText xml:space="preserve"> PAGEREF _Toc286877868 \h </w:instrText>
      </w:r>
      <w:r>
        <w:rPr>
          <w:noProof/>
        </w:rPr>
      </w:r>
      <w:r>
        <w:rPr>
          <w:noProof/>
        </w:rPr>
        <w:fldChar w:fldCharType="separate"/>
      </w:r>
      <w:r>
        <w:rPr>
          <w:noProof/>
        </w:rPr>
        <w:t>15</w:t>
      </w:r>
      <w:r>
        <w:rPr>
          <w:noProof/>
        </w:rPr>
        <w:fldChar w:fldCharType="end"/>
      </w:r>
    </w:p>
    <w:p w14:paraId="124D93A2"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sidRPr="00BA2743">
        <w:rPr>
          <w:rFonts w:ascii="黑体" w:hAnsi="黑体" w:cs="黑体"/>
          <w:noProof/>
        </w:rPr>
        <w:t xml:space="preserve">3.2.3 </w:t>
      </w:r>
      <w:r w:rsidRPr="00BA2743">
        <w:rPr>
          <w:rFonts w:ascii="黑体" w:hAnsi="黑体" w:cs="黑体" w:hint="eastAsia"/>
          <w:noProof/>
        </w:rPr>
        <w:t>矢量数据子系统</w:t>
      </w:r>
      <w:r>
        <w:rPr>
          <w:noProof/>
        </w:rPr>
        <w:tab/>
      </w:r>
      <w:r>
        <w:rPr>
          <w:noProof/>
        </w:rPr>
        <w:fldChar w:fldCharType="begin"/>
      </w:r>
      <w:r>
        <w:rPr>
          <w:noProof/>
        </w:rPr>
        <w:instrText xml:space="preserve"> PAGEREF _Toc286877869 \h </w:instrText>
      </w:r>
      <w:r>
        <w:rPr>
          <w:noProof/>
        </w:rPr>
      </w:r>
      <w:r>
        <w:rPr>
          <w:noProof/>
        </w:rPr>
        <w:fldChar w:fldCharType="separate"/>
      </w:r>
      <w:r>
        <w:rPr>
          <w:noProof/>
        </w:rPr>
        <w:t>16</w:t>
      </w:r>
      <w:r>
        <w:rPr>
          <w:noProof/>
        </w:rPr>
        <w:fldChar w:fldCharType="end"/>
      </w:r>
    </w:p>
    <w:p w14:paraId="45256F2F"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_Toc286877870 \h </w:instrText>
      </w:r>
      <w:r>
        <w:rPr>
          <w:noProof/>
        </w:rPr>
      </w:r>
      <w:r>
        <w:rPr>
          <w:noProof/>
        </w:rPr>
        <w:fldChar w:fldCharType="separate"/>
      </w:r>
      <w:r>
        <w:rPr>
          <w:noProof/>
        </w:rPr>
        <w:t>16</w:t>
      </w:r>
      <w:r>
        <w:rPr>
          <w:noProof/>
        </w:rPr>
        <w:fldChar w:fldCharType="end"/>
      </w:r>
    </w:p>
    <w:p w14:paraId="482733C6"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3.2.3.2 </w:t>
      </w:r>
      <w:r>
        <w:rPr>
          <w:rFonts w:hint="eastAsia"/>
          <w:noProof/>
        </w:rPr>
        <w:t>矢量数据持久化模块</w:t>
      </w:r>
      <w:r>
        <w:rPr>
          <w:noProof/>
        </w:rPr>
        <w:tab/>
      </w:r>
      <w:r>
        <w:rPr>
          <w:noProof/>
        </w:rPr>
        <w:fldChar w:fldCharType="begin"/>
      </w:r>
      <w:r>
        <w:rPr>
          <w:noProof/>
        </w:rPr>
        <w:instrText xml:space="preserve"> PAGEREF _Toc286877871 \h </w:instrText>
      </w:r>
      <w:r>
        <w:rPr>
          <w:noProof/>
        </w:rPr>
      </w:r>
      <w:r>
        <w:rPr>
          <w:noProof/>
        </w:rPr>
        <w:fldChar w:fldCharType="separate"/>
      </w:r>
      <w:r>
        <w:rPr>
          <w:noProof/>
        </w:rPr>
        <w:t>16</w:t>
      </w:r>
      <w:r>
        <w:rPr>
          <w:noProof/>
        </w:rPr>
        <w:fldChar w:fldCharType="end"/>
      </w:r>
    </w:p>
    <w:p w14:paraId="22FA0CD9"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_Toc286877872 \h </w:instrText>
      </w:r>
      <w:r>
        <w:rPr>
          <w:noProof/>
        </w:rPr>
      </w:r>
      <w:r>
        <w:rPr>
          <w:noProof/>
        </w:rPr>
        <w:fldChar w:fldCharType="separate"/>
      </w:r>
      <w:r>
        <w:rPr>
          <w:noProof/>
        </w:rPr>
        <w:t>17</w:t>
      </w:r>
      <w:r>
        <w:rPr>
          <w:noProof/>
        </w:rPr>
        <w:fldChar w:fldCharType="end"/>
      </w:r>
    </w:p>
    <w:p w14:paraId="6DCB931B"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_Toc286877873 \h </w:instrText>
      </w:r>
      <w:r>
        <w:rPr>
          <w:noProof/>
        </w:rPr>
      </w:r>
      <w:r>
        <w:rPr>
          <w:noProof/>
        </w:rPr>
        <w:fldChar w:fldCharType="separate"/>
      </w:r>
      <w:r>
        <w:rPr>
          <w:noProof/>
        </w:rPr>
        <w:t>18</w:t>
      </w:r>
      <w:r>
        <w:rPr>
          <w:noProof/>
        </w:rPr>
        <w:fldChar w:fldCharType="end"/>
      </w:r>
    </w:p>
    <w:p w14:paraId="35D76E71"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_Toc286877874 \h </w:instrText>
      </w:r>
      <w:r>
        <w:rPr>
          <w:noProof/>
        </w:rPr>
      </w:r>
      <w:r>
        <w:rPr>
          <w:noProof/>
        </w:rPr>
        <w:fldChar w:fldCharType="separate"/>
      </w:r>
      <w:r>
        <w:rPr>
          <w:noProof/>
        </w:rPr>
        <w:t>18</w:t>
      </w:r>
      <w:r>
        <w:rPr>
          <w:noProof/>
        </w:rPr>
        <w:fldChar w:fldCharType="end"/>
      </w:r>
    </w:p>
    <w:p w14:paraId="24B4B3CD"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_Toc286877875 \h </w:instrText>
      </w:r>
      <w:r>
        <w:rPr>
          <w:noProof/>
        </w:rPr>
      </w:r>
      <w:r>
        <w:rPr>
          <w:noProof/>
        </w:rPr>
        <w:fldChar w:fldCharType="separate"/>
      </w:r>
      <w:r>
        <w:rPr>
          <w:noProof/>
        </w:rPr>
        <w:t>18</w:t>
      </w:r>
      <w:r>
        <w:rPr>
          <w:noProof/>
        </w:rPr>
        <w:fldChar w:fldCharType="end"/>
      </w:r>
    </w:p>
    <w:p w14:paraId="436295A4"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_Toc286877876 \h </w:instrText>
      </w:r>
      <w:r>
        <w:rPr>
          <w:noProof/>
        </w:rPr>
      </w:r>
      <w:r>
        <w:rPr>
          <w:noProof/>
        </w:rPr>
        <w:fldChar w:fldCharType="separate"/>
      </w:r>
      <w:r>
        <w:rPr>
          <w:noProof/>
        </w:rPr>
        <w:t>18</w:t>
      </w:r>
      <w:r>
        <w:rPr>
          <w:noProof/>
        </w:rPr>
        <w:fldChar w:fldCharType="end"/>
      </w:r>
    </w:p>
    <w:p w14:paraId="38138A12"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sidRPr="00BA2743">
        <w:rPr>
          <w:rFonts w:ascii="黑体" w:hAnsi="黑体" w:cs="黑体"/>
          <w:noProof/>
        </w:rPr>
        <w:t>3.2.5</w:t>
      </w:r>
      <w:r>
        <w:rPr>
          <w:noProof/>
        </w:rPr>
        <w:t xml:space="preserve"> </w:t>
      </w:r>
      <w:r>
        <w:rPr>
          <w:rFonts w:hint="eastAsia"/>
          <w:noProof/>
        </w:rPr>
        <w:t>地图</w:t>
      </w:r>
      <w:r>
        <w:rPr>
          <w:noProof/>
        </w:rPr>
        <w:t>UI</w:t>
      </w:r>
      <w:r w:rsidRPr="00BA2743">
        <w:rPr>
          <w:rFonts w:ascii="黑体" w:hAnsi="黑体" w:cs="黑体" w:hint="eastAsia"/>
          <w:noProof/>
        </w:rPr>
        <w:t>子系统</w:t>
      </w:r>
      <w:r>
        <w:rPr>
          <w:noProof/>
        </w:rPr>
        <w:tab/>
      </w:r>
      <w:r>
        <w:rPr>
          <w:noProof/>
        </w:rPr>
        <w:fldChar w:fldCharType="begin"/>
      </w:r>
      <w:r>
        <w:rPr>
          <w:noProof/>
        </w:rPr>
        <w:instrText xml:space="preserve"> PAGEREF _Toc286877877 \h </w:instrText>
      </w:r>
      <w:r>
        <w:rPr>
          <w:noProof/>
        </w:rPr>
      </w:r>
      <w:r>
        <w:rPr>
          <w:noProof/>
        </w:rPr>
        <w:fldChar w:fldCharType="separate"/>
      </w:r>
      <w:r>
        <w:rPr>
          <w:noProof/>
        </w:rPr>
        <w:t>20</w:t>
      </w:r>
      <w:r>
        <w:rPr>
          <w:noProof/>
        </w:rPr>
        <w:fldChar w:fldCharType="end"/>
      </w:r>
    </w:p>
    <w:p w14:paraId="60A4B80B"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sidRPr="00BA2743">
        <w:rPr>
          <w:rFonts w:ascii="黑体" w:hAnsi="黑体" w:cs="黑体"/>
          <w:noProof/>
        </w:rPr>
        <w:t xml:space="preserve">3.2.5.1 </w:t>
      </w:r>
      <w:r w:rsidRPr="00BA2743">
        <w:rPr>
          <w:rFonts w:ascii="黑体" w:hAnsi="黑体" w:cs="黑体" w:hint="eastAsia"/>
          <w:noProof/>
        </w:rPr>
        <w:t>地图浏览模块</w:t>
      </w:r>
      <w:r>
        <w:rPr>
          <w:noProof/>
        </w:rPr>
        <w:tab/>
      </w:r>
      <w:r>
        <w:rPr>
          <w:noProof/>
        </w:rPr>
        <w:fldChar w:fldCharType="begin"/>
      </w:r>
      <w:r>
        <w:rPr>
          <w:noProof/>
        </w:rPr>
        <w:instrText xml:space="preserve"> PAGEREF _Toc286877878 \h </w:instrText>
      </w:r>
      <w:r>
        <w:rPr>
          <w:noProof/>
        </w:rPr>
      </w:r>
      <w:r>
        <w:rPr>
          <w:noProof/>
        </w:rPr>
        <w:fldChar w:fldCharType="separate"/>
      </w:r>
      <w:r>
        <w:rPr>
          <w:noProof/>
        </w:rPr>
        <w:t>20</w:t>
      </w:r>
      <w:r>
        <w:rPr>
          <w:noProof/>
        </w:rPr>
        <w:fldChar w:fldCharType="end"/>
      </w:r>
    </w:p>
    <w:p w14:paraId="2A35603B"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BA2743">
        <w:rPr>
          <w:rFonts w:ascii="黑体" w:hAnsi="黑体" w:cs="黑体"/>
          <w:noProof/>
        </w:rPr>
        <w:t xml:space="preserve"> </w:t>
      </w:r>
      <w:r w:rsidRPr="00BA2743">
        <w:rPr>
          <w:rFonts w:ascii="黑体" w:hAnsi="黑体" w:cs="黑体" w:hint="eastAsia"/>
          <w:noProof/>
        </w:rPr>
        <w:t>图层定义模块</w:t>
      </w:r>
      <w:r>
        <w:rPr>
          <w:noProof/>
        </w:rPr>
        <w:tab/>
      </w:r>
      <w:r>
        <w:rPr>
          <w:noProof/>
        </w:rPr>
        <w:fldChar w:fldCharType="begin"/>
      </w:r>
      <w:r>
        <w:rPr>
          <w:noProof/>
        </w:rPr>
        <w:instrText xml:space="preserve"> PAGEREF _Toc286877879 \h </w:instrText>
      </w:r>
      <w:r>
        <w:rPr>
          <w:noProof/>
        </w:rPr>
      </w:r>
      <w:r>
        <w:rPr>
          <w:noProof/>
        </w:rPr>
        <w:fldChar w:fldCharType="separate"/>
      </w:r>
      <w:r>
        <w:rPr>
          <w:noProof/>
        </w:rPr>
        <w:t>20</w:t>
      </w:r>
      <w:r>
        <w:rPr>
          <w:noProof/>
        </w:rPr>
        <w:fldChar w:fldCharType="end"/>
      </w:r>
    </w:p>
    <w:p w14:paraId="5CB96FEE"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3.2.6</w:t>
      </w:r>
      <w:r w:rsidRPr="00BA2743">
        <w:rPr>
          <w:rFonts w:ascii="黑体" w:hAnsi="黑体" w:cs="黑体"/>
          <w:noProof/>
        </w:rPr>
        <w:t xml:space="preserve"> </w:t>
      </w:r>
      <w:r w:rsidRPr="00BA2743">
        <w:rPr>
          <w:rFonts w:ascii="黑体" w:hAnsi="黑体" w:cs="黑体" w:hint="eastAsia"/>
          <w:noProof/>
        </w:rPr>
        <w:t>设计的可裁剪性</w:t>
      </w:r>
      <w:r>
        <w:rPr>
          <w:noProof/>
        </w:rPr>
        <w:tab/>
      </w:r>
      <w:r>
        <w:rPr>
          <w:noProof/>
        </w:rPr>
        <w:fldChar w:fldCharType="begin"/>
      </w:r>
      <w:r>
        <w:rPr>
          <w:noProof/>
        </w:rPr>
        <w:instrText xml:space="preserve"> PAGEREF _Toc286877880 \h </w:instrText>
      </w:r>
      <w:r>
        <w:rPr>
          <w:noProof/>
        </w:rPr>
      </w:r>
      <w:r>
        <w:rPr>
          <w:noProof/>
        </w:rPr>
        <w:fldChar w:fldCharType="separate"/>
      </w:r>
      <w:r>
        <w:rPr>
          <w:noProof/>
        </w:rPr>
        <w:t>21</w:t>
      </w:r>
      <w:r>
        <w:rPr>
          <w:noProof/>
        </w:rPr>
        <w:fldChar w:fldCharType="end"/>
      </w:r>
    </w:p>
    <w:p w14:paraId="5107D5A7"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sidRPr="00BA2743">
        <w:rPr>
          <w:rFonts w:ascii="黑体" w:hAnsi="黑体" w:cs="黑体"/>
          <w:noProof/>
        </w:rPr>
        <w:t xml:space="preserve">3.2.6.1 </w:t>
      </w:r>
      <w:r w:rsidRPr="00BA2743">
        <w:rPr>
          <w:rFonts w:ascii="黑体" w:hAnsi="黑体" w:cs="黑体" w:hint="eastAsia"/>
          <w:noProof/>
        </w:rPr>
        <w:t>位置服务子系统的裁剪</w:t>
      </w:r>
      <w:r>
        <w:rPr>
          <w:noProof/>
        </w:rPr>
        <w:tab/>
      </w:r>
      <w:r>
        <w:rPr>
          <w:noProof/>
        </w:rPr>
        <w:fldChar w:fldCharType="begin"/>
      </w:r>
      <w:r>
        <w:rPr>
          <w:noProof/>
        </w:rPr>
        <w:instrText xml:space="preserve"> PAGEREF _Toc286877881 \h </w:instrText>
      </w:r>
      <w:r>
        <w:rPr>
          <w:noProof/>
        </w:rPr>
      </w:r>
      <w:r>
        <w:rPr>
          <w:noProof/>
        </w:rPr>
        <w:fldChar w:fldCharType="separate"/>
      </w:r>
      <w:r>
        <w:rPr>
          <w:noProof/>
        </w:rPr>
        <w:t>22</w:t>
      </w:r>
      <w:r>
        <w:rPr>
          <w:noProof/>
        </w:rPr>
        <w:fldChar w:fldCharType="end"/>
      </w:r>
    </w:p>
    <w:p w14:paraId="349C397E"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sidRPr="00BA2743">
        <w:rPr>
          <w:rFonts w:ascii="黑体" w:hAnsi="黑体" w:cs="黑体"/>
          <w:noProof/>
        </w:rPr>
        <w:t xml:space="preserve">3.2.6.2 </w:t>
      </w:r>
      <w:r w:rsidRPr="00BA2743">
        <w:rPr>
          <w:rFonts w:ascii="黑体" w:hAnsi="黑体" w:cs="黑体" w:hint="eastAsia"/>
          <w:noProof/>
        </w:rPr>
        <w:t>矢量数据相关</w:t>
      </w:r>
      <w:r w:rsidRPr="00BA2743">
        <w:rPr>
          <w:rFonts w:ascii="黑体" w:hAnsi="黑体" w:cs="黑体"/>
          <w:noProof/>
        </w:rPr>
        <w:t>GIS</w:t>
      </w:r>
      <w:r w:rsidRPr="00BA2743">
        <w:rPr>
          <w:rFonts w:ascii="黑体" w:hAnsi="黑体" w:cs="黑体" w:hint="eastAsia"/>
          <w:noProof/>
        </w:rPr>
        <w:t>模块的裁剪</w:t>
      </w:r>
      <w:r>
        <w:rPr>
          <w:noProof/>
        </w:rPr>
        <w:tab/>
      </w:r>
      <w:r>
        <w:rPr>
          <w:noProof/>
        </w:rPr>
        <w:fldChar w:fldCharType="begin"/>
      </w:r>
      <w:r>
        <w:rPr>
          <w:noProof/>
        </w:rPr>
        <w:instrText xml:space="preserve"> PAGEREF _Toc286877882 \h </w:instrText>
      </w:r>
      <w:r>
        <w:rPr>
          <w:noProof/>
        </w:rPr>
      </w:r>
      <w:r>
        <w:rPr>
          <w:noProof/>
        </w:rPr>
        <w:fldChar w:fldCharType="separate"/>
      </w:r>
      <w:r>
        <w:rPr>
          <w:noProof/>
        </w:rPr>
        <w:t>23</w:t>
      </w:r>
      <w:r>
        <w:rPr>
          <w:noProof/>
        </w:rPr>
        <w:fldChar w:fldCharType="end"/>
      </w:r>
    </w:p>
    <w:p w14:paraId="685657BC"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_Toc286877883 \h </w:instrText>
      </w:r>
      <w:r>
        <w:rPr>
          <w:noProof/>
        </w:rPr>
      </w:r>
      <w:r>
        <w:rPr>
          <w:noProof/>
        </w:rPr>
        <w:fldChar w:fldCharType="separate"/>
      </w:r>
      <w:r>
        <w:rPr>
          <w:noProof/>
        </w:rPr>
        <w:t>24</w:t>
      </w:r>
      <w:r>
        <w:rPr>
          <w:noProof/>
        </w:rPr>
        <w:fldChar w:fldCharType="end"/>
      </w:r>
    </w:p>
    <w:p w14:paraId="5370B3A4"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sidRPr="00BA2743">
        <w:rPr>
          <w:rFonts w:ascii="黑体" w:hAnsi="黑体" w:cs="黑体"/>
          <w:noProof/>
        </w:rPr>
        <w:t xml:space="preserve">3.2.7.1 </w:t>
      </w:r>
      <w:r w:rsidRPr="00BA2743">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_Toc286877884 \h </w:instrText>
      </w:r>
      <w:r>
        <w:rPr>
          <w:noProof/>
        </w:rPr>
      </w:r>
      <w:r>
        <w:rPr>
          <w:noProof/>
        </w:rPr>
        <w:fldChar w:fldCharType="separate"/>
      </w:r>
      <w:r>
        <w:rPr>
          <w:noProof/>
        </w:rPr>
        <w:t>24</w:t>
      </w:r>
      <w:r>
        <w:rPr>
          <w:noProof/>
        </w:rPr>
        <w:fldChar w:fldCharType="end"/>
      </w:r>
    </w:p>
    <w:p w14:paraId="25A88D72"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_Toc286877885 \h </w:instrText>
      </w:r>
      <w:r>
        <w:rPr>
          <w:noProof/>
        </w:rPr>
      </w:r>
      <w:r>
        <w:rPr>
          <w:noProof/>
        </w:rPr>
        <w:fldChar w:fldCharType="separate"/>
      </w:r>
      <w:r>
        <w:rPr>
          <w:noProof/>
        </w:rPr>
        <w:t>24</w:t>
      </w:r>
      <w:r>
        <w:rPr>
          <w:noProof/>
        </w:rPr>
        <w:fldChar w:fldCharType="end"/>
      </w:r>
    </w:p>
    <w:p w14:paraId="4E471359"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第4章</w:t>
      </w:r>
      <w:r w:rsidRPr="00BA2743">
        <w:rPr>
          <w:rFonts w:ascii="宋体" w:hAnsi="宋体" w:cs="宋体"/>
        </w:rPr>
        <w:t xml:space="preserve"> </w:t>
      </w:r>
      <w:r w:rsidRPr="00BA2743">
        <w:rPr>
          <w:rFonts w:ascii="宋体" w:hAnsi="宋体" w:cs="宋体" w:hint="eastAsia"/>
        </w:rPr>
        <w:t>地理坐标模块详细设计</w:t>
      </w:r>
      <w:r>
        <w:tab/>
      </w:r>
      <w:r>
        <w:fldChar w:fldCharType="begin"/>
      </w:r>
      <w:r>
        <w:instrText xml:space="preserve"> PAGEREF _Toc286877886 \h </w:instrText>
      </w:r>
      <w:r>
        <w:fldChar w:fldCharType="separate"/>
      </w:r>
      <w:r>
        <w:t>25</w:t>
      </w:r>
      <w:r>
        <w:fldChar w:fldCharType="end"/>
      </w:r>
    </w:p>
    <w:p w14:paraId="17BE1B5F"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第5章</w:t>
      </w:r>
      <w:r w:rsidRPr="00BA2743">
        <w:rPr>
          <w:rFonts w:ascii="宋体" w:hAnsi="宋体" w:cs="宋体"/>
        </w:rPr>
        <w:t xml:space="preserve"> </w:t>
      </w:r>
      <w:r w:rsidRPr="00BA2743">
        <w:rPr>
          <w:rFonts w:ascii="宋体" w:hAnsi="宋体" w:cs="宋体" w:hint="eastAsia"/>
        </w:rPr>
        <w:t>移动定位服务模块详细设计</w:t>
      </w:r>
      <w:r>
        <w:tab/>
      </w:r>
      <w:r>
        <w:fldChar w:fldCharType="begin"/>
      </w:r>
      <w:r>
        <w:instrText xml:space="preserve"> PAGEREF _Toc286877887 \h </w:instrText>
      </w:r>
      <w:r>
        <w:fldChar w:fldCharType="separate"/>
      </w:r>
      <w:r>
        <w:t>26</w:t>
      </w:r>
      <w:r>
        <w:fldChar w:fldCharType="end"/>
      </w:r>
    </w:p>
    <w:p w14:paraId="732CBD69"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第6章</w:t>
      </w:r>
      <w:r w:rsidRPr="00BA2743">
        <w:rPr>
          <w:rFonts w:ascii="宋体" w:hAnsi="宋体" w:cs="宋体"/>
        </w:rPr>
        <w:t xml:space="preserve"> </w:t>
      </w:r>
      <w:r w:rsidRPr="00BA2743">
        <w:rPr>
          <w:rFonts w:ascii="宋体" w:hAnsi="宋体" w:cs="宋体" w:hint="eastAsia"/>
        </w:rPr>
        <w:t>栅格数据结构模块详细设计</w:t>
      </w:r>
      <w:r>
        <w:tab/>
      </w:r>
      <w:r>
        <w:fldChar w:fldCharType="begin"/>
      </w:r>
      <w:r>
        <w:instrText xml:space="preserve"> PAGEREF _Toc286877888 \h </w:instrText>
      </w:r>
      <w:r>
        <w:fldChar w:fldCharType="separate"/>
      </w:r>
      <w:r>
        <w:t>27</w:t>
      </w:r>
      <w:r>
        <w:fldChar w:fldCharType="end"/>
      </w:r>
    </w:p>
    <w:p w14:paraId="166B644D"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6.1 </w:t>
      </w:r>
      <w:r>
        <w:rPr>
          <w:rFonts w:hint="eastAsia"/>
          <w:noProof/>
        </w:rPr>
        <w:t>瓦片地图技术</w:t>
      </w:r>
      <w:r>
        <w:rPr>
          <w:noProof/>
        </w:rPr>
        <w:tab/>
      </w:r>
      <w:r>
        <w:rPr>
          <w:noProof/>
        </w:rPr>
        <w:fldChar w:fldCharType="begin"/>
      </w:r>
      <w:r>
        <w:rPr>
          <w:noProof/>
        </w:rPr>
        <w:instrText xml:space="preserve"> PAGEREF _Toc286877889 \h </w:instrText>
      </w:r>
      <w:r>
        <w:rPr>
          <w:noProof/>
        </w:rPr>
      </w:r>
      <w:r>
        <w:rPr>
          <w:noProof/>
        </w:rPr>
        <w:fldChar w:fldCharType="separate"/>
      </w:r>
      <w:r>
        <w:rPr>
          <w:noProof/>
        </w:rPr>
        <w:t>27</w:t>
      </w:r>
      <w:r>
        <w:rPr>
          <w:noProof/>
        </w:rPr>
        <w:fldChar w:fldCharType="end"/>
      </w:r>
    </w:p>
    <w:p w14:paraId="30F39AE4"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6.1.1 </w:t>
      </w:r>
      <w:r>
        <w:rPr>
          <w:rFonts w:hint="eastAsia"/>
          <w:noProof/>
        </w:rPr>
        <w:t>瓦片地图技术应用场景</w:t>
      </w:r>
      <w:r>
        <w:rPr>
          <w:noProof/>
        </w:rPr>
        <w:tab/>
      </w:r>
      <w:r>
        <w:rPr>
          <w:noProof/>
        </w:rPr>
        <w:fldChar w:fldCharType="begin"/>
      </w:r>
      <w:r>
        <w:rPr>
          <w:noProof/>
        </w:rPr>
        <w:instrText xml:space="preserve"> PAGEREF _Toc286877890 \h </w:instrText>
      </w:r>
      <w:r>
        <w:rPr>
          <w:noProof/>
        </w:rPr>
      </w:r>
      <w:r>
        <w:rPr>
          <w:noProof/>
        </w:rPr>
        <w:fldChar w:fldCharType="separate"/>
      </w:r>
      <w:r>
        <w:rPr>
          <w:noProof/>
        </w:rPr>
        <w:t>27</w:t>
      </w:r>
      <w:r>
        <w:rPr>
          <w:noProof/>
        </w:rPr>
        <w:fldChar w:fldCharType="end"/>
      </w:r>
    </w:p>
    <w:p w14:paraId="0C89EA28"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6.1.2 </w:t>
      </w:r>
      <w:r>
        <w:rPr>
          <w:rFonts w:hint="eastAsia"/>
          <w:noProof/>
        </w:rPr>
        <w:t>瓦片地图技术原理概述</w:t>
      </w:r>
      <w:r>
        <w:rPr>
          <w:noProof/>
        </w:rPr>
        <w:tab/>
      </w:r>
      <w:r>
        <w:rPr>
          <w:noProof/>
        </w:rPr>
        <w:fldChar w:fldCharType="begin"/>
      </w:r>
      <w:r>
        <w:rPr>
          <w:noProof/>
        </w:rPr>
        <w:instrText xml:space="preserve"> PAGEREF _Toc286877891 \h </w:instrText>
      </w:r>
      <w:r>
        <w:rPr>
          <w:noProof/>
        </w:rPr>
      </w:r>
      <w:r>
        <w:rPr>
          <w:noProof/>
        </w:rPr>
        <w:fldChar w:fldCharType="separate"/>
      </w:r>
      <w:r>
        <w:rPr>
          <w:noProof/>
        </w:rPr>
        <w:t>27</w:t>
      </w:r>
      <w:r>
        <w:rPr>
          <w:noProof/>
        </w:rPr>
        <w:fldChar w:fldCharType="end"/>
      </w:r>
    </w:p>
    <w:p w14:paraId="21E8C564"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6.2</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_Toc286877892 \h </w:instrText>
      </w:r>
      <w:r>
        <w:rPr>
          <w:noProof/>
        </w:rPr>
      </w:r>
      <w:r>
        <w:rPr>
          <w:noProof/>
        </w:rPr>
        <w:fldChar w:fldCharType="separate"/>
      </w:r>
      <w:r>
        <w:rPr>
          <w:noProof/>
        </w:rPr>
        <w:t>27</w:t>
      </w:r>
      <w:r>
        <w:rPr>
          <w:noProof/>
        </w:rPr>
        <w:fldChar w:fldCharType="end"/>
      </w:r>
    </w:p>
    <w:p w14:paraId="79E96464"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6.2.1</w:t>
      </w:r>
      <w:r>
        <w:rPr>
          <w:rFonts w:hint="eastAsia"/>
          <w:noProof/>
        </w:rPr>
        <w:t xml:space="preserve"> </w:t>
      </w:r>
      <w:r>
        <w:rPr>
          <w:rFonts w:hint="eastAsia"/>
          <w:noProof/>
        </w:rPr>
        <w:t>瓦片金字塔的分辨率</w:t>
      </w:r>
      <w:r>
        <w:rPr>
          <w:noProof/>
        </w:rPr>
        <w:tab/>
      </w:r>
      <w:r>
        <w:rPr>
          <w:noProof/>
        </w:rPr>
        <w:fldChar w:fldCharType="begin"/>
      </w:r>
      <w:r>
        <w:rPr>
          <w:noProof/>
        </w:rPr>
        <w:instrText xml:space="preserve"> PAGEREF _Toc286877893 \h </w:instrText>
      </w:r>
      <w:r>
        <w:rPr>
          <w:noProof/>
        </w:rPr>
      </w:r>
      <w:r>
        <w:rPr>
          <w:noProof/>
        </w:rPr>
        <w:fldChar w:fldCharType="separate"/>
      </w:r>
      <w:r>
        <w:rPr>
          <w:noProof/>
        </w:rPr>
        <w:t>27</w:t>
      </w:r>
      <w:r>
        <w:rPr>
          <w:noProof/>
        </w:rPr>
        <w:fldChar w:fldCharType="end"/>
      </w:r>
    </w:p>
    <w:p w14:paraId="09BD5315"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瓦片金字塔的构建</w:t>
      </w:r>
      <w:r>
        <w:rPr>
          <w:noProof/>
        </w:rPr>
        <w:tab/>
      </w:r>
      <w:r>
        <w:rPr>
          <w:noProof/>
        </w:rPr>
        <w:fldChar w:fldCharType="begin"/>
      </w:r>
      <w:r>
        <w:rPr>
          <w:noProof/>
        </w:rPr>
        <w:instrText xml:space="preserve"> PAGEREF _Toc286877894 \h </w:instrText>
      </w:r>
      <w:r>
        <w:rPr>
          <w:noProof/>
        </w:rPr>
      </w:r>
      <w:r>
        <w:rPr>
          <w:noProof/>
        </w:rPr>
        <w:fldChar w:fldCharType="separate"/>
      </w:r>
      <w:r>
        <w:rPr>
          <w:noProof/>
        </w:rPr>
        <w:t>28</w:t>
      </w:r>
      <w:r>
        <w:rPr>
          <w:noProof/>
        </w:rPr>
        <w:fldChar w:fldCharType="end"/>
      </w:r>
    </w:p>
    <w:p w14:paraId="3F28FEC2"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sidRPr="00BA2743">
        <w:rPr>
          <w:rFonts w:ascii="宋体" w:hAnsi="宋体" w:cs="宋体"/>
          <w:noProof/>
        </w:rPr>
        <w:t xml:space="preserve">6.3 </w:t>
      </w:r>
      <w:r w:rsidRPr="00BA2743">
        <w:rPr>
          <w:rFonts w:ascii="宋体" w:hAnsi="宋体" w:cs="宋体" w:hint="eastAsia"/>
          <w:noProof/>
        </w:rPr>
        <w:t>瓦片地图的定义</w:t>
      </w:r>
      <w:r>
        <w:rPr>
          <w:noProof/>
        </w:rPr>
        <w:tab/>
      </w:r>
      <w:r>
        <w:rPr>
          <w:noProof/>
        </w:rPr>
        <w:fldChar w:fldCharType="begin"/>
      </w:r>
      <w:r>
        <w:rPr>
          <w:noProof/>
        </w:rPr>
        <w:instrText xml:space="preserve"> PAGEREF _Toc286877895 \h </w:instrText>
      </w:r>
      <w:r>
        <w:rPr>
          <w:noProof/>
        </w:rPr>
      </w:r>
      <w:r>
        <w:rPr>
          <w:noProof/>
        </w:rPr>
        <w:fldChar w:fldCharType="separate"/>
      </w:r>
      <w:r>
        <w:rPr>
          <w:noProof/>
        </w:rPr>
        <w:t>29</w:t>
      </w:r>
      <w:r>
        <w:rPr>
          <w:noProof/>
        </w:rPr>
        <w:fldChar w:fldCharType="end"/>
      </w:r>
    </w:p>
    <w:p w14:paraId="22C21FCF"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6.3.1 </w:t>
      </w:r>
      <w:r>
        <w:rPr>
          <w:rFonts w:hint="eastAsia"/>
          <w:noProof/>
        </w:rPr>
        <w:t>瓦片地图参数</w:t>
      </w:r>
      <w:r>
        <w:rPr>
          <w:noProof/>
        </w:rPr>
        <w:tab/>
      </w:r>
      <w:r>
        <w:rPr>
          <w:noProof/>
        </w:rPr>
        <w:fldChar w:fldCharType="begin"/>
      </w:r>
      <w:r>
        <w:rPr>
          <w:noProof/>
        </w:rPr>
        <w:instrText xml:space="preserve"> PAGEREF _Toc286877896 \h </w:instrText>
      </w:r>
      <w:r>
        <w:rPr>
          <w:noProof/>
        </w:rPr>
      </w:r>
      <w:r>
        <w:rPr>
          <w:noProof/>
        </w:rPr>
        <w:fldChar w:fldCharType="separate"/>
      </w:r>
      <w:r>
        <w:rPr>
          <w:noProof/>
        </w:rPr>
        <w:t>29</w:t>
      </w:r>
      <w:r>
        <w:rPr>
          <w:noProof/>
        </w:rPr>
        <w:fldChar w:fldCharType="end"/>
      </w:r>
    </w:p>
    <w:p w14:paraId="0C4B1F0B"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sidRPr="00BA2743">
        <w:rPr>
          <w:rFonts w:ascii="黑体" w:hAnsi="黑体" w:cs="黑体"/>
          <w:noProof/>
        </w:rPr>
        <w:t xml:space="preserve">6.3.1.1 </w:t>
      </w:r>
      <w:r w:rsidRPr="00BA2743">
        <w:rPr>
          <w:rFonts w:ascii="黑体" w:hAnsi="黑体" w:cs="黑体" w:hint="eastAsia"/>
          <w:noProof/>
        </w:rPr>
        <w:t>缩放级数</w:t>
      </w:r>
      <w:r>
        <w:rPr>
          <w:noProof/>
        </w:rPr>
        <w:tab/>
      </w:r>
      <w:r>
        <w:rPr>
          <w:noProof/>
        </w:rPr>
        <w:fldChar w:fldCharType="begin"/>
      </w:r>
      <w:r>
        <w:rPr>
          <w:noProof/>
        </w:rPr>
        <w:instrText xml:space="preserve"> PAGEREF _Toc286877897 \h </w:instrText>
      </w:r>
      <w:r>
        <w:rPr>
          <w:noProof/>
        </w:rPr>
      </w:r>
      <w:r>
        <w:rPr>
          <w:noProof/>
        </w:rPr>
        <w:fldChar w:fldCharType="separate"/>
      </w:r>
      <w:r>
        <w:rPr>
          <w:noProof/>
        </w:rPr>
        <w:t>29</w:t>
      </w:r>
      <w:r>
        <w:rPr>
          <w:noProof/>
        </w:rPr>
        <w:fldChar w:fldCharType="end"/>
      </w:r>
    </w:p>
    <w:p w14:paraId="38F2B07A"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6.3.1.2 </w:t>
      </w:r>
      <w:r>
        <w:rPr>
          <w:rFonts w:hint="eastAsia"/>
          <w:noProof/>
        </w:rPr>
        <w:t>地图分辨率</w:t>
      </w:r>
      <w:r>
        <w:rPr>
          <w:noProof/>
        </w:rPr>
        <w:tab/>
      </w:r>
      <w:r>
        <w:rPr>
          <w:noProof/>
        </w:rPr>
        <w:fldChar w:fldCharType="begin"/>
      </w:r>
      <w:r>
        <w:rPr>
          <w:noProof/>
        </w:rPr>
        <w:instrText xml:space="preserve"> PAGEREF _Toc286877898 \h </w:instrText>
      </w:r>
      <w:r>
        <w:rPr>
          <w:noProof/>
        </w:rPr>
      </w:r>
      <w:r>
        <w:rPr>
          <w:noProof/>
        </w:rPr>
        <w:fldChar w:fldCharType="separate"/>
      </w:r>
      <w:r>
        <w:rPr>
          <w:noProof/>
        </w:rPr>
        <w:t>30</w:t>
      </w:r>
      <w:r>
        <w:rPr>
          <w:noProof/>
        </w:rPr>
        <w:fldChar w:fldCharType="end"/>
      </w:r>
    </w:p>
    <w:p w14:paraId="51691D19"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6.3.1.3</w:t>
      </w:r>
      <w:r w:rsidRPr="00BA2743">
        <w:rPr>
          <w:rFonts w:ascii="黑体" w:hAnsi="黑体" w:cs="黑体" w:hint="eastAsia"/>
          <w:noProof/>
        </w:rPr>
        <w:t xml:space="preserve"> </w:t>
      </w:r>
      <w:r w:rsidRPr="00BA2743">
        <w:rPr>
          <w:rFonts w:ascii="黑体" w:hAnsi="黑体" w:cs="黑体" w:hint="eastAsia"/>
          <w:noProof/>
        </w:rPr>
        <w:t>比例尺</w:t>
      </w:r>
      <w:r>
        <w:rPr>
          <w:noProof/>
        </w:rPr>
        <w:tab/>
      </w:r>
      <w:r>
        <w:rPr>
          <w:noProof/>
        </w:rPr>
        <w:fldChar w:fldCharType="begin"/>
      </w:r>
      <w:r>
        <w:rPr>
          <w:noProof/>
        </w:rPr>
        <w:instrText xml:space="preserve"> PAGEREF _Toc286877899 \h </w:instrText>
      </w:r>
      <w:r>
        <w:rPr>
          <w:noProof/>
        </w:rPr>
      </w:r>
      <w:r>
        <w:rPr>
          <w:noProof/>
        </w:rPr>
        <w:fldChar w:fldCharType="separate"/>
      </w:r>
      <w:r>
        <w:rPr>
          <w:noProof/>
        </w:rPr>
        <w:t>30</w:t>
      </w:r>
      <w:r>
        <w:rPr>
          <w:noProof/>
        </w:rPr>
        <w:fldChar w:fldCharType="end"/>
      </w:r>
    </w:p>
    <w:p w14:paraId="488E2DAF"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6.3.1.4 </w:t>
      </w:r>
      <w:r>
        <w:rPr>
          <w:rFonts w:hint="eastAsia"/>
          <w:noProof/>
        </w:rPr>
        <w:t>瓦片的尺寸规格</w:t>
      </w:r>
      <w:r>
        <w:rPr>
          <w:noProof/>
        </w:rPr>
        <w:tab/>
      </w:r>
      <w:r>
        <w:rPr>
          <w:noProof/>
        </w:rPr>
        <w:fldChar w:fldCharType="begin"/>
      </w:r>
      <w:r>
        <w:rPr>
          <w:noProof/>
        </w:rPr>
        <w:instrText xml:space="preserve"> PAGEREF _Toc286877900 \h </w:instrText>
      </w:r>
      <w:r>
        <w:rPr>
          <w:noProof/>
        </w:rPr>
      </w:r>
      <w:r>
        <w:rPr>
          <w:noProof/>
        </w:rPr>
        <w:fldChar w:fldCharType="separate"/>
      </w:r>
      <w:r>
        <w:rPr>
          <w:noProof/>
        </w:rPr>
        <w:t>30</w:t>
      </w:r>
      <w:r>
        <w:rPr>
          <w:noProof/>
        </w:rPr>
        <w:fldChar w:fldCharType="end"/>
      </w:r>
    </w:p>
    <w:p w14:paraId="117B781B"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6.3.1.5 </w:t>
      </w:r>
      <w:r>
        <w:rPr>
          <w:rFonts w:hint="eastAsia"/>
          <w:noProof/>
        </w:rPr>
        <w:t>瓦片的矩阵范围</w:t>
      </w:r>
      <w:r>
        <w:rPr>
          <w:noProof/>
        </w:rPr>
        <w:tab/>
      </w:r>
      <w:r>
        <w:rPr>
          <w:noProof/>
        </w:rPr>
        <w:fldChar w:fldCharType="begin"/>
      </w:r>
      <w:r>
        <w:rPr>
          <w:noProof/>
        </w:rPr>
        <w:instrText xml:space="preserve"> PAGEREF _Toc286877901 \h </w:instrText>
      </w:r>
      <w:r>
        <w:rPr>
          <w:noProof/>
        </w:rPr>
      </w:r>
      <w:r>
        <w:rPr>
          <w:noProof/>
        </w:rPr>
        <w:fldChar w:fldCharType="separate"/>
      </w:r>
      <w:r>
        <w:rPr>
          <w:noProof/>
        </w:rPr>
        <w:t>31</w:t>
      </w:r>
      <w:r>
        <w:rPr>
          <w:noProof/>
        </w:rPr>
        <w:fldChar w:fldCharType="end"/>
      </w:r>
    </w:p>
    <w:p w14:paraId="48BB5C01"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6.3.2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_Toc286877902 \h </w:instrText>
      </w:r>
      <w:r>
        <w:rPr>
          <w:noProof/>
        </w:rPr>
      </w:r>
      <w:r>
        <w:rPr>
          <w:noProof/>
        </w:rPr>
        <w:fldChar w:fldCharType="separate"/>
      </w:r>
      <w:r>
        <w:rPr>
          <w:noProof/>
        </w:rPr>
        <w:t>32</w:t>
      </w:r>
      <w:r>
        <w:rPr>
          <w:noProof/>
        </w:rPr>
        <w:fldChar w:fldCharType="end"/>
      </w:r>
    </w:p>
    <w:p w14:paraId="56C5750B"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sidRPr="00BA2743">
        <w:rPr>
          <w:rFonts w:ascii="宋体" w:hAnsi="宋体" w:cs="宋体"/>
          <w:noProof/>
        </w:rPr>
        <w:t xml:space="preserve">6.4 </w:t>
      </w:r>
      <w:r w:rsidRPr="00BA2743">
        <w:rPr>
          <w:rFonts w:ascii="宋体" w:hAnsi="宋体" w:cs="宋体" w:hint="eastAsia"/>
          <w:noProof/>
        </w:rPr>
        <w:t>瓦片地图的数据结构</w:t>
      </w:r>
      <w:r>
        <w:rPr>
          <w:noProof/>
        </w:rPr>
        <w:tab/>
      </w:r>
      <w:r>
        <w:rPr>
          <w:noProof/>
        </w:rPr>
        <w:fldChar w:fldCharType="begin"/>
      </w:r>
      <w:r>
        <w:rPr>
          <w:noProof/>
        </w:rPr>
        <w:instrText xml:space="preserve"> PAGEREF _Toc286877903 \h </w:instrText>
      </w:r>
      <w:r>
        <w:rPr>
          <w:noProof/>
        </w:rPr>
      </w:r>
      <w:r>
        <w:rPr>
          <w:noProof/>
        </w:rPr>
        <w:fldChar w:fldCharType="separate"/>
      </w:r>
      <w:r>
        <w:rPr>
          <w:noProof/>
        </w:rPr>
        <w:t>33</w:t>
      </w:r>
      <w:r>
        <w:rPr>
          <w:noProof/>
        </w:rPr>
        <w:fldChar w:fldCharType="end"/>
      </w:r>
    </w:p>
    <w:p w14:paraId="7028094D"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瓦片的数据结构</w:t>
      </w:r>
      <w:r>
        <w:rPr>
          <w:noProof/>
        </w:rPr>
        <w:tab/>
      </w:r>
      <w:r>
        <w:rPr>
          <w:noProof/>
        </w:rPr>
        <w:fldChar w:fldCharType="begin"/>
      </w:r>
      <w:r>
        <w:rPr>
          <w:noProof/>
        </w:rPr>
        <w:instrText xml:space="preserve"> PAGEREF _Toc286877904 \h </w:instrText>
      </w:r>
      <w:r>
        <w:rPr>
          <w:noProof/>
        </w:rPr>
      </w:r>
      <w:r>
        <w:rPr>
          <w:noProof/>
        </w:rPr>
        <w:fldChar w:fldCharType="separate"/>
      </w:r>
      <w:r>
        <w:rPr>
          <w:noProof/>
        </w:rPr>
        <w:t>33</w:t>
      </w:r>
      <w:r>
        <w:rPr>
          <w:noProof/>
        </w:rPr>
        <w:fldChar w:fldCharType="end"/>
      </w:r>
    </w:p>
    <w:p w14:paraId="4AF9B4CD"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6.4.2 </w:t>
      </w:r>
      <w:r>
        <w:rPr>
          <w:rFonts w:hint="eastAsia"/>
          <w:noProof/>
        </w:rPr>
        <w:t>瓦片矩阵的数据结构</w:t>
      </w:r>
      <w:r>
        <w:rPr>
          <w:noProof/>
        </w:rPr>
        <w:tab/>
      </w:r>
      <w:r>
        <w:rPr>
          <w:noProof/>
        </w:rPr>
        <w:fldChar w:fldCharType="begin"/>
      </w:r>
      <w:r>
        <w:rPr>
          <w:noProof/>
        </w:rPr>
        <w:instrText xml:space="preserve"> PAGEREF _Toc286877905 \h </w:instrText>
      </w:r>
      <w:r>
        <w:rPr>
          <w:noProof/>
        </w:rPr>
      </w:r>
      <w:r>
        <w:rPr>
          <w:noProof/>
        </w:rPr>
        <w:fldChar w:fldCharType="separate"/>
      </w:r>
      <w:r>
        <w:rPr>
          <w:noProof/>
        </w:rPr>
        <w:t>34</w:t>
      </w:r>
      <w:r>
        <w:rPr>
          <w:noProof/>
        </w:rPr>
        <w:fldChar w:fldCharType="end"/>
      </w:r>
    </w:p>
    <w:p w14:paraId="6899F09D"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_Toc286877906 \h </w:instrText>
      </w:r>
      <w:r>
        <w:rPr>
          <w:noProof/>
        </w:rPr>
      </w:r>
      <w:r>
        <w:rPr>
          <w:noProof/>
        </w:rPr>
        <w:fldChar w:fldCharType="separate"/>
      </w:r>
      <w:r>
        <w:rPr>
          <w:noProof/>
        </w:rPr>
        <w:t>36</w:t>
      </w:r>
      <w:r>
        <w:rPr>
          <w:noProof/>
        </w:rPr>
        <w:fldChar w:fldCharType="end"/>
      </w:r>
    </w:p>
    <w:p w14:paraId="74B0B68F"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sidRPr="00BA2743">
        <w:rPr>
          <w:rFonts w:ascii="宋体" w:hAnsi="宋体" w:cs="宋体"/>
          <w:noProof/>
        </w:rPr>
        <w:t xml:space="preserve">6.5 </w:t>
      </w:r>
      <w:r w:rsidRPr="00BA2743">
        <w:rPr>
          <w:rFonts w:ascii="宋体" w:hAnsi="宋体" w:cs="宋体" w:hint="eastAsia"/>
          <w:noProof/>
        </w:rPr>
        <w:t>栅格数据源模块详细设计</w:t>
      </w:r>
      <w:r>
        <w:rPr>
          <w:noProof/>
        </w:rPr>
        <w:tab/>
      </w:r>
      <w:r>
        <w:rPr>
          <w:noProof/>
        </w:rPr>
        <w:fldChar w:fldCharType="begin"/>
      </w:r>
      <w:r>
        <w:rPr>
          <w:noProof/>
        </w:rPr>
        <w:instrText xml:space="preserve"> PAGEREF _Toc286877907 \h </w:instrText>
      </w:r>
      <w:r>
        <w:rPr>
          <w:noProof/>
        </w:rPr>
      </w:r>
      <w:r>
        <w:rPr>
          <w:noProof/>
        </w:rPr>
        <w:fldChar w:fldCharType="separate"/>
      </w:r>
      <w:r>
        <w:rPr>
          <w:noProof/>
        </w:rPr>
        <w:t>37</w:t>
      </w:r>
      <w:r>
        <w:rPr>
          <w:noProof/>
        </w:rPr>
        <w:fldChar w:fldCharType="end"/>
      </w:r>
    </w:p>
    <w:p w14:paraId="3A5891FF"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6.5.1</w:t>
      </w:r>
      <w:r>
        <w:rPr>
          <w:rFonts w:hint="eastAsia"/>
          <w:noProof/>
        </w:rPr>
        <w:t xml:space="preserve"> </w:t>
      </w:r>
      <w:r>
        <w:rPr>
          <w:rFonts w:hint="eastAsia"/>
          <w:noProof/>
        </w:rPr>
        <w:t>基于</w:t>
      </w:r>
      <w:r>
        <w:rPr>
          <w:noProof/>
        </w:rPr>
        <w:t>WMTS</w:t>
      </w:r>
      <w:r>
        <w:rPr>
          <w:rFonts w:hint="eastAsia"/>
          <w:noProof/>
        </w:rPr>
        <w:t>接口的地图源</w:t>
      </w:r>
      <w:r>
        <w:rPr>
          <w:noProof/>
        </w:rPr>
        <w:tab/>
      </w:r>
      <w:r>
        <w:rPr>
          <w:noProof/>
        </w:rPr>
        <w:fldChar w:fldCharType="begin"/>
      </w:r>
      <w:r>
        <w:rPr>
          <w:noProof/>
        </w:rPr>
        <w:instrText xml:space="preserve"> PAGEREF _Toc286877908 \h </w:instrText>
      </w:r>
      <w:r>
        <w:rPr>
          <w:noProof/>
        </w:rPr>
      </w:r>
      <w:r>
        <w:rPr>
          <w:noProof/>
        </w:rPr>
        <w:fldChar w:fldCharType="separate"/>
      </w:r>
      <w:r>
        <w:rPr>
          <w:noProof/>
        </w:rPr>
        <w:t>38</w:t>
      </w:r>
      <w:r>
        <w:rPr>
          <w:noProof/>
        </w:rPr>
        <w:fldChar w:fldCharType="end"/>
      </w:r>
    </w:p>
    <w:p w14:paraId="72E5BBD3"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6.5.1.1 WMTS</w:t>
      </w:r>
      <w:r>
        <w:rPr>
          <w:rFonts w:hint="eastAsia"/>
          <w:noProof/>
        </w:rPr>
        <w:t>标准介绍及实现</w:t>
      </w:r>
      <w:r>
        <w:rPr>
          <w:noProof/>
        </w:rPr>
        <w:tab/>
      </w:r>
      <w:r>
        <w:rPr>
          <w:noProof/>
        </w:rPr>
        <w:fldChar w:fldCharType="begin"/>
      </w:r>
      <w:r>
        <w:rPr>
          <w:noProof/>
        </w:rPr>
        <w:instrText xml:space="preserve"> PAGEREF _Toc286877909 \h </w:instrText>
      </w:r>
      <w:r>
        <w:rPr>
          <w:noProof/>
        </w:rPr>
      </w:r>
      <w:r>
        <w:rPr>
          <w:noProof/>
        </w:rPr>
        <w:fldChar w:fldCharType="separate"/>
      </w:r>
      <w:r>
        <w:rPr>
          <w:noProof/>
        </w:rPr>
        <w:t>38</w:t>
      </w:r>
      <w:r>
        <w:rPr>
          <w:noProof/>
        </w:rPr>
        <w:fldChar w:fldCharType="end"/>
      </w:r>
    </w:p>
    <w:p w14:paraId="726385D6" w14:textId="77777777" w:rsidR="00996FA5" w:rsidRDefault="00996FA5">
      <w:pPr>
        <w:pStyle w:val="TOC5"/>
        <w:tabs>
          <w:tab w:val="right" w:leader="dot" w:pos="8302"/>
        </w:tabs>
        <w:rPr>
          <w:rFonts w:asciiTheme="minorHAnsi" w:eastAsiaTheme="minorEastAsia" w:hAnsiTheme="minorHAnsi" w:cstheme="minorBidi"/>
          <w:noProof/>
          <w:kern w:val="0"/>
          <w:sz w:val="24"/>
          <w:szCs w:val="24"/>
          <w:lang w:eastAsia="ja-JP"/>
        </w:rPr>
      </w:pPr>
      <w:r>
        <w:rPr>
          <w:noProof/>
        </w:rPr>
        <w:t>ServiceMetadata</w:t>
      </w:r>
      <w:r>
        <w:rPr>
          <w:noProof/>
        </w:rPr>
        <w:tab/>
      </w:r>
      <w:r>
        <w:rPr>
          <w:noProof/>
        </w:rPr>
        <w:fldChar w:fldCharType="begin"/>
      </w:r>
      <w:r>
        <w:rPr>
          <w:noProof/>
        </w:rPr>
        <w:instrText xml:space="preserve"> PAGEREF _Toc286877910 \h </w:instrText>
      </w:r>
      <w:r>
        <w:rPr>
          <w:noProof/>
        </w:rPr>
      </w:r>
      <w:r>
        <w:rPr>
          <w:noProof/>
        </w:rPr>
        <w:fldChar w:fldCharType="separate"/>
      </w:r>
      <w:r>
        <w:rPr>
          <w:noProof/>
        </w:rPr>
        <w:t>38</w:t>
      </w:r>
      <w:r>
        <w:rPr>
          <w:noProof/>
        </w:rPr>
        <w:fldChar w:fldCharType="end"/>
      </w:r>
    </w:p>
    <w:p w14:paraId="6F124A11" w14:textId="77777777" w:rsidR="00996FA5" w:rsidRDefault="00996FA5">
      <w:pPr>
        <w:pStyle w:val="TOC5"/>
        <w:tabs>
          <w:tab w:val="right" w:leader="dot" w:pos="8302"/>
        </w:tabs>
        <w:rPr>
          <w:rFonts w:asciiTheme="minorHAnsi" w:eastAsiaTheme="minorEastAsia" w:hAnsiTheme="minorHAnsi" w:cstheme="minorBidi"/>
          <w:noProof/>
          <w:kern w:val="0"/>
          <w:sz w:val="24"/>
          <w:szCs w:val="24"/>
          <w:lang w:eastAsia="ja-JP"/>
        </w:rPr>
      </w:pPr>
      <w:r>
        <w:rPr>
          <w:noProof/>
        </w:rPr>
        <w:t>Tile</w:t>
      </w:r>
      <w:r>
        <w:rPr>
          <w:noProof/>
        </w:rPr>
        <w:tab/>
      </w:r>
      <w:r>
        <w:rPr>
          <w:noProof/>
        </w:rPr>
        <w:fldChar w:fldCharType="begin"/>
      </w:r>
      <w:r>
        <w:rPr>
          <w:noProof/>
        </w:rPr>
        <w:instrText xml:space="preserve"> PAGEREF _Toc286877911 \h </w:instrText>
      </w:r>
      <w:r>
        <w:rPr>
          <w:noProof/>
        </w:rPr>
      </w:r>
      <w:r>
        <w:rPr>
          <w:noProof/>
        </w:rPr>
        <w:fldChar w:fldCharType="separate"/>
      </w:r>
      <w:r>
        <w:rPr>
          <w:noProof/>
        </w:rPr>
        <w:t>40</w:t>
      </w:r>
      <w:r>
        <w:rPr>
          <w:noProof/>
        </w:rPr>
        <w:fldChar w:fldCharType="end"/>
      </w:r>
    </w:p>
    <w:p w14:paraId="2BB05A99" w14:textId="77777777" w:rsidR="00996FA5" w:rsidRDefault="00996FA5">
      <w:pPr>
        <w:pStyle w:val="TOC4"/>
        <w:tabs>
          <w:tab w:val="right" w:leader="dot" w:pos="8302"/>
        </w:tabs>
        <w:rPr>
          <w:rFonts w:asciiTheme="minorHAnsi" w:eastAsiaTheme="minorEastAsia" w:hAnsiTheme="minorHAnsi" w:cstheme="minorBidi"/>
          <w:noProof/>
          <w:kern w:val="0"/>
          <w:sz w:val="24"/>
          <w:szCs w:val="24"/>
          <w:lang w:eastAsia="ja-JP"/>
        </w:rPr>
      </w:pPr>
      <w:r>
        <w:rPr>
          <w:noProof/>
        </w:rPr>
        <w:t>6.5.1.2</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_Toc286877912 \h </w:instrText>
      </w:r>
      <w:r>
        <w:rPr>
          <w:noProof/>
        </w:rPr>
      </w:r>
      <w:r>
        <w:rPr>
          <w:noProof/>
        </w:rPr>
        <w:fldChar w:fldCharType="separate"/>
      </w:r>
      <w:r>
        <w:rPr>
          <w:noProof/>
        </w:rPr>
        <w:t>41</w:t>
      </w:r>
      <w:r>
        <w:rPr>
          <w:noProof/>
        </w:rPr>
        <w:fldChar w:fldCharType="end"/>
      </w:r>
    </w:p>
    <w:p w14:paraId="27907321" w14:textId="77777777" w:rsidR="00996FA5" w:rsidRDefault="00996FA5">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_Toc286877913 \h </w:instrText>
      </w:r>
      <w:r>
        <w:rPr>
          <w:noProof/>
        </w:rPr>
      </w:r>
      <w:r>
        <w:rPr>
          <w:noProof/>
        </w:rPr>
        <w:fldChar w:fldCharType="separate"/>
      </w:r>
      <w:r>
        <w:rPr>
          <w:noProof/>
        </w:rPr>
        <w:t>41</w:t>
      </w:r>
      <w:r>
        <w:rPr>
          <w:noProof/>
        </w:rPr>
        <w:fldChar w:fldCharType="end"/>
      </w:r>
    </w:p>
    <w:p w14:paraId="6B9D80C4" w14:textId="77777777" w:rsidR="00996FA5" w:rsidRDefault="00996FA5">
      <w:pPr>
        <w:pStyle w:val="TOC6"/>
        <w:tabs>
          <w:tab w:val="right" w:leader="dot" w:pos="8302"/>
        </w:tabs>
        <w:rPr>
          <w:rFonts w:asciiTheme="minorHAnsi" w:eastAsiaTheme="minorEastAsia" w:hAnsiTheme="minorHAnsi" w:cstheme="minorBidi"/>
          <w:noProof/>
          <w:kern w:val="0"/>
          <w:sz w:val="24"/>
          <w:szCs w:val="24"/>
          <w:lang w:eastAsia="ja-JP"/>
        </w:rPr>
      </w:pPr>
      <w:r w:rsidRPr="00BA2743">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_Toc286877914 \h </w:instrText>
      </w:r>
      <w:r>
        <w:rPr>
          <w:noProof/>
        </w:rPr>
      </w:r>
      <w:r>
        <w:rPr>
          <w:noProof/>
        </w:rPr>
        <w:fldChar w:fldCharType="separate"/>
      </w:r>
      <w:r>
        <w:rPr>
          <w:noProof/>
        </w:rPr>
        <w:t>41</w:t>
      </w:r>
      <w:r>
        <w:rPr>
          <w:noProof/>
        </w:rPr>
        <w:fldChar w:fldCharType="end"/>
      </w:r>
    </w:p>
    <w:p w14:paraId="1461DFDC" w14:textId="77777777" w:rsidR="00996FA5" w:rsidRDefault="00996FA5">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sidRPr="00BA2743">
        <w:rPr>
          <w:rFonts w:ascii="宋体" w:hAnsi="宋体" w:cs="宋体" w:hint="eastAsia"/>
          <w:noProof/>
        </w:rPr>
        <w:t>地图比例尺和缩放等级</w:t>
      </w:r>
      <w:r>
        <w:rPr>
          <w:noProof/>
        </w:rPr>
        <w:tab/>
      </w:r>
      <w:r>
        <w:rPr>
          <w:noProof/>
        </w:rPr>
        <w:fldChar w:fldCharType="begin"/>
      </w:r>
      <w:r>
        <w:rPr>
          <w:noProof/>
        </w:rPr>
        <w:instrText xml:space="preserve"> PAGEREF _Toc286877915 \h </w:instrText>
      </w:r>
      <w:r>
        <w:rPr>
          <w:noProof/>
        </w:rPr>
      </w:r>
      <w:r>
        <w:rPr>
          <w:noProof/>
        </w:rPr>
        <w:fldChar w:fldCharType="separate"/>
      </w:r>
      <w:r>
        <w:rPr>
          <w:noProof/>
        </w:rPr>
        <w:t>42</w:t>
      </w:r>
      <w:r>
        <w:rPr>
          <w:noProof/>
        </w:rPr>
        <w:fldChar w:fldCharType="end"/>
      </w:r>
    </w:p>
    <w:p w14:paraId="09D5A9C1" w14:textId="77777777" w:rsidR="00996FA5" w:rsidRDefault="00996FA5">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瓦片像素坐标系</w:t>
      </w:r>
      <w:r>
        <w:rPr>
          <w:noProof/>
        </w:rPr>
        <w:tab/>
      </w:r>
      <w:r>
        <w:rPr>
          <w:noProof/>
        </w:rPr>
        <w:fldChar w:fldCharType="begin"/>
      </w:r>
      <w:r>
        <w:rPr>
          <w:noProof/>
        </w:rPr>
        <w:instrText xml:space="preserve"> PAGEREF _Toc286877916 \h </w:instrText>
      </w:r>
      <w:r>
        <w:rPr>
          <w:noProof/>
        </w:rPr>
      </w:r>
      <w:r>
        <w:rPr>
          <w:noProof/>
        </w:rPr>
        <w:fldChar w:fldCharType="separate"/>
      </w:r>
      <w:r>
        <w:rPr>
          <w:noProof/>
        </w:rPr>
        <w:t>43</w:t>
      </w:r>
      <w:r>
        <w:rPr>
          <w:noProof/>
        </w:rPr>
        <w:fldChar w:fldCharType="end"/>
      </w:r>
    </w:p>
    <w:p w14:paraId="64DE18BE" w14:textId="77777777" w:rsidR="00996FA5" w:rsidRDefault="00996FA5">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_Toc286877917 \h </w:instrText>
      </w:r>
      <w:r>
        <w:rPr>
          <w:noProof/>
        </w:rPr>
      </w:r>
      <w:r>
        <w:rPr>
          <w:noProof/>
        </w:rPr>
        <w:fldChar w:fldCharType="separate"/>
      </w:r>
      <w:r>
        <w:rPr>
          <w:noProof/>
        </w:rPr>
        <w:t>43</w:t>
      </w:r>
      <w:r>
        <w:rPr>
          <w:noProof/>
        </w:rPr>
        <w:fldChar w:fldCharType="end"/>
      </w:r>
    </w:p>
    <w:p w14:paraId="376823BD" w14:textId="77777777" w:rsidR="00996FA5" w:rsidRDefault="00996FA5">
      <w:pPr>
        <w:pStyle w:val="TOC6"/>
        <w:tabs>
          <w:tab w:val="right" w:leader="dot" w:pos="8302"/>
        </w:tabs>
        <w:rPr>
          <w:rFonts w:asciiTheme="minorHAnsi" w:eastAsiaTheme="minorEastAsia" w:hAnsiTheme="minorHAnsi" w:cstheme="minorBidi"/>
          <w:noProof/>
          <w:kern w:val="0"/>
          <w:sz w:val="24"/>
          <w:szCs w:val="24"/>
          <w:lang w:eastAsia="ja-JP"/>
        </w:rPr>
      </w:pPr>
      <w:r>
        <w:rPr>
          <w:noProof/>
        </w:rPr>
        <w:t>B</w:t>
      </w:r>
      <w:r w:rsidRPr="00BA2743">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_Toc286877918 \h </w:instrText>
      </w:r>
      <w:r>
        <w:rPr>
          <w:noProof/>
        </w:rPr>
      </w:r>
      <w:r>
        <w:rPr>
          <w:noProof/>
        </w:rPr>
        <w:fldChar w:fldCharType="separate"/>
      </w:r>
      <w:r>
        <w:rPr>
          <w:noProof/>
        </w:rPr>
        <w:t>44</w:t>
      </w:r>
      <w:r>
        <w:rPr>
          <w:noProof/>
        </w:rPr>
        <w:fldChar w:fldCharType="end"/>
      </w:r>
    </w:p>
    <w:p w14:paraId="312FE706" w14:textId="77777777" w:rsidR="00996FA5" w:rsidRDefault="00996FA5">
      <w:pPr>
        <w:pStyle w:val="TOC8"/>
        <w:tabs>
          <w:tab w:val="right" w:leader="dot" w:pos="8302"/>
        </w:tabs>
        <w:rPr>
          <w:rFonts w:asciiTheme="minorHAnsi" w:eastAsiaTheme="minorEastAsia" w:hAnsiTheme="minorHAnsi" w:cstheme="minorBidi"/>
          <w:noProof/>
          <w:kern w:val="0"/>
          <w:sz w:val="24"/>
          <w:szCs w:val="24"/>
          <w:lang w:eastAsia="ja-JP"/>
        </w:rPr>
      </w:pPr>
      <w:r w:rsidRPr="00BA2743">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_Toc286877919 \h </w:instrText>
      </w:r>
      <w:r>
        <w:rPr>
          <w:noProof/>
        </w:rPr>
      </w:r>
      <w:r>
        <w:rPr>
          <w:noProof/>
        </w:rPr>
        <w:fldChar w:fldCharType="separate"/>
      </w:r>
      <w:r>
        <w:rPr>
          <w:noProof/>
        </w:rPr>
        <w:t>44</w:t>
      </w:r>
      <w:r>
        <w:rPr>
          <w:noProof/>
        </w:rPr>
        <w:fldChar w:fldCharType="end"/>
      </w:r>
    </w:p>
    <w:p w14:paraId="15BE9119" w14:textId="77777777" w:rsidR="00996FA5" w:rsidRDefault="00996FA5">
      <w:pPr>
        <w:pStyle w:val="TOC8"/>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_Toc286877920 \h </w:instrText>
      </w:r>
      <w:r>
        <w:rPr>
          <w:noProof/>
        </w:rPr>
      </w:r>
      <w:r>
        <w:rPr>
          <w:noProof/>
        </w:rPr>
        <w:fldChar w:fldCharType="separate"/>
      </w:r>
      <w:r>
        <w:rPr>
          <w:noProof/>
        </w:rPr>
        <w:t>44</w:t>
      </w:r>
      <w:r>
        <w:rPr>
          <w:noProof/>
        </w:rPr>
        <w:fldChar w:fldCharType="end"/>
      </w:r>
    </w:p>
    <w:p w14:paraId="4AD11D3C" w14:textId="77777777" w:rsidR="00996FA5" w:rsidRDefault="00996FA5">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初始化</w:t>
      </w:r>
      <w:r>
        <w:rPr>
          <w:noProof/>
        </w:rPr>
        <w:t>Bing</w:t>
      </w:r>
      <w:r>
        <w:rPr>
          <w:rFonts w:hint="eastAsia"/>
          <w:noProof/>
        </w:rPr>
        <w:t>地图</w:t>
      </w:r>
      <w:r w:rsidRPr="00BA2743">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_Toc286877921 \h </w:instrText>
      </w:r>
      <w:r>
        <w:rPr>
          <w:noProof/>
        </w:rPr>
      </w:r>
      <w:r>
        <w:rPr>
          <w:noProof/>
        </w:rPr>
        <w:fldChar w:fldCharType="separate"/>
      </w:r>
      <w:r>
        <w:rPr>
          <w:noProof/>
        </w:rPr>
        <w:t>45</w:t>
      </w:r>
      <w:r>
        <w:rPr>
          <w:noProof/>
        </w:rPr>
        <w:fldChar w:fldCharType="end"/>
      </w:r>
    </w:p>
    <w:p w14:paraId="535B66A1"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基于静态图片的地图源</w:t>
      </w:r>
      <w:r>
        <w:rPr>
          <w:noProof/>
        </w:rPr>
        <w:tab/>
      </w:r>
      <w:r>
        <w:rPr>
          <w:noProof/>
        </w:rPr>
        <w:fldChar w:fldCharType="begin"/>
      </w:r>
      <w:r>
        <w:rPr>
          <w:noProof/>
        </w:rPr>
        <w:instrText xml:space="preserve"> PAGEREF _Toc286877922 \h </w:instrText>
      </w:r>
      <w:r>
        <w:rPr>
          <w:noProof/>
        </w:rPr>
      </w:r>
      <w:r>
        <w:rPr>
          <w:noProof/>
        </w:rPr>
        <w:fldChar w:fldCharType="separate"/>
      </w:r>
      <w:r>
        <w:rPr>
          <w:noProof/>
        </w:rPr>
        <w:t>46</w:t>
      </w:r>
      <w:r>
        <w:rPr>
          <w:noProof/>
        </w:rPr>
        <w:fldChar w:fldCharType="end"/>
      </w:r>
    </w:p>
    <w:p w14:paraId="747D148A"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第7章</w:t>
      </w:r>
      <w:r w:rsidRPr="00BA2743">
        <w:rPr>
          <w:rFonts w:ascii="宋体" w:hAnsi="宋体" w:cs="宋体"/>
        </w:rPr>
        <w:t xml:space="preserve"> </w:t>
      </w:r>
      <w:r w:rsidRPr="00BA2743">
        <w:rPr>
          <w:rFonts w:ascii="宋体" w:hAnsi="宋体" w:cs="宋体" w:hint="eastAsia"/>
        </w:rPr>
        <w:t>栅格可视化模块详细设计</w:t>
      </w:r>
      <w:r>
        <w:tab/>
      </w:r>
      <w:r>
        <w:fldChar w:fldCharType="begin"/>
      </w:r>
      <w:r>
        <w:instrText xml:space="preserve"> PAGEREF _Toc286877923 \h </w:instrText>
      </w:r>
      <w:r>
        <w:fldChar w:fldCharType="separate"/>
      </w:r>
      <w:r>
        <w:t>47</w:t>
      </w:r>
      <w:r>
        <w:fldChar w:fldCharType="end"/>
      </w:r>
    </w:p>
    <w:p w14:paraId="7D89DB1B"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第8章</w:t>
      </w:r>
      <w:r w:rsidRPr="00BA2743">
        <w:rPr>
          <w:rFonts w:ascii="宋体" w:hAnsi="宋体" w:cs="宋体"/>
        </w:rPr>
        <w:t xml:space="preserve"> </w:t>
      </w:r>
      <w:r w:rsidRPr="00BA2743">
        <w:rPr>
          <w:rFonts w:ascii="宋体" w:hAnsi="宋体" w:cs="宋体" w:hint="eastAsia"/>
        </w:rPr>
        <w:t>地理图形操作模块详细设计</w:t>
      </w:r>
      <w:r>
        <w:tab/>
      </w:r>
      <w:r>
        <w:fldChar w:fldCharType="begin"/>
      </w:r>
      <w:r>
        <w:instrText xml:space="preserve"> PAGEREF _Toc286877924 \h </w:instrText>
      </w:r>
      <w:r>
        <w:fldChar w:fldCharType="separate"/>
      </w:r>
      <w:r>
        <w:t>48</w:t>
      </w:r>
      <w:r>
        <w:fldChar w:fldCharType="end"/>
      </w:r>
    </w:p>
    <w:p w14:paraId="2CA78715"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8.1 </w:t>
      </w:r>
      <w:r>
        <w:rPr>
          <w:rFonts w:hint="eastAsia"/>
          <w:noProof/>
        </w:rPr>
        <w:t>栅格地图图层</w:t>
      </w:r>
      <w:r>
        <w:rPr>
          <w:noProof/>
        </w:rPr>
        <w:tab/>
      </w:r>
      <w:r>
        <w:rPr>
          <w:noProof/>
        </w:rPr>
        <w:fldChar w:fldCharType="begin"/>
      </w:r>
      <w:r>
        <w:rPr>
          <w:noProof/>
        </w:rPr>
        <w:instrText xml:space="preserve"> PAGEREF _Toc286877925 \h </w:instrText>
      </w:r>
      <w:r>
        <w:rPr>
          <w:noProof/>
        </w:rPr>
      </w:r>
      <w:r>
        <w:rPr>
          <w:noProof/>
        </w:rPr>
        <w:fldChar w:fldCharType="separate"/>
      </w:r>
      <w:r>
        <w:rPr>
          <w:noProof/>
        </w:rPr>
        <w:t>48</w:t>
      </w:r>
      <w:r>
        <w:rPr>
          <w:noProof/>
        </w:rPr>
        <w:fldChar w:fldCharType="end"/>
      </w:r>
    </w:p>
    <w:p w14:paraId="31F5F63D"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8.1.1 </w:t>
      </w:r>
      <w:r>
        <w:rPr>
          <w:rFonts w:hint="eastAsia"/>
          <w:noProof/>
        </w:rPr>
        <w:t>网络地图的加载</w:t>
      </w:r>
      <w:r>
        <w:rPr>
          <w:noProof/>
        </w:rPr>
        <w:tab/>
      </w:r>
      <w:r>
        <w:rPr>
          <w:noProof/>
        </w:rPr>
        <w:fldChar w:fldCharType="begin"/>
      </w:r>
      <w:r>
        <w:rPr>
          <w:noProof/>
        </w:rPr>
        <w:instrText xml:space="preserve"> PAGEREF _Toc286877926 \h </w:instrText>
      </w:r>
      <w:r>
        <w:rPr>
          <w:noProof/>
        </w:rPr>
      </w:r>
      <w:r>
        <w:rPr>
          <w:noProof/>
        </w:rPr>
        <w:fldChar w:fldCharType="separate"/>
      </w:r>
      <w:r>
        <w:rPr>
          <w:noProof/>
        </w:rPr>
        <w:t>48</w:t>
      </w:r>
      <w:r>
        <w:rPr>
          <w:noProof/>
        </w:rPr>
        <w:fldChar w:fldCharType="end"/>
      </w:r>
    </w:p>
    <w:p w14:paraId="43F4522F"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8.1.2</w:t>
      </w:r>
      <w:r>
        <w:rPr>
          <w:rFonts w:hint="eastAsia"/>
          <w:noProof/>
        </w:rPr>
        <w:t xml:space="preserve"> </w:t>
      </w:r>
      <w:r>
        <w:rPr>
          <w:rFonts w:hint="eastAsia"/>
          <w:noProof/>
        </w:rPr>
        <w:t>基于</w:t>
      </w:r>
      <w:r>
        <w:rPr>
          <w:noProof/>
        </w:rPr>
        <w:t>WMS</w:t>
      </w:r>
      <w:r>
        <w:rPr>
          <w:rFonts w:hint="eastAsia"/>
          <w:noProof/>
        </w:rPr>
        <w:t>格式的栅格地图的加载</w:t>
      </w:r>
      <w:r>
        <w:rPr>
          <w:noProof/>
        </w:rPr>
        <w:tab/>
      </w:r>
      <w:r>
        <w:rPr>
          <w:noProof/>
        </w:rPr>
        <w:fldChar w:fldCharType="begin"/>
      </w:r>
      <w:r>
        <w:rPr>
          <w:noProof/>
        </w:rPr>
        <w:instrText xml:space="preserve"> PAGEREF _Toc286877927 \h </w:instrText>
      </w:r>
      <w:r>
        <w:rPr>
          <w:noProof/>
        </w:rPr>
      </w:r>
      <w:r>
        <w:rPr>
          <w:noProof/>
        </w:rPr>
        <w:fldChar w:fldCharType="separate"/>
      </w:r>
      <w:r>
        <w:rPr>
          <w:noProof/>
        </w:rPr>
        <w:t>52</w:t>
      </w:r>
      <w:r>
        <w:rPr>
          <w:noProof/>
        </w:rPr>
        <w:fldChar w:fldCharType="end"/>
      </w:r>
    </w:p>
    <w:p w14:paraId="0F01AE9E"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8.2 </w:t>
      </w:r>
      <w:r>
        <w:rPr>
          <w:rFonts w:hint="eastAsia"/>
          <w:noProof/>
        </w:rPr>
        <w:t>矢量元素图层</w:t>
      </w:r>
      <w:r>
        <w:rPr>
          <w:noProof/>
        </w:rPr>
        <w:tab/>
      </w:r>
      <w:r>
        <w:rPr>
          <w:noProof/>
        </w:rPr>
        <w:fldChar w:fldCharType="begin"/>
      </w:r>
      <w:r>
        <w:rPr>
          <w:noProof/>
        </w:rPr>
        <w:instrText xml:space="preserve"> PAGEREF _Toc286877928 \h </w:instrText>
      </w:r>
      <w:r>
        <w:rPr>
          <w:noProof/>
        </w:rPr>
      </w:r>
      <w:r>
        <w:rPr>
          <w:noProof/>
        </w:rPr>
        <w:fldChar w:fldCharType="separate"/>
      </w:r>
      <w:r>
        <w:rPr>
          <w:noProof/>
        </w:rPr>
        <w:t>55</w:t>
      </w:r>
      <w:r>
        <w:rPr>
          <w:noProof/>
        </w:rPr>
        <w:fldChar w:fldCharType="end"/>
      </w:r>
    </w:p>
    <w:p w14:paraId="4E949932"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8.2.1 </w:t>
      </w:r>
      <w:r>
        <w:rPr>
          <w:rFonts w:hint="eastAsia"/>
          <w:noProof/>
        </w:rPr>
        <w:t>矢量图层基本元素</w:t>
      </w:r>
      <w:r>
        <w:rPr>
          <w:noProof/>
        </w:rPr>
        <w:tab/>
      </w:r>
      <w:r>
        <w:rPr>
          <w:noProof/>
        </w:rPr>
        <w:fldChar w:fldCharType="begin"/>
      </w:r>
      <w:r>
        <w:rPr>
          <w:noProof/>
        </w:rPr>
        <w:instrText xml:space="preserve"> PAGEREF _Toc286877929 \h </w:instrText>
      </w:r>
      <w:r>
        <w:rPr>
          <w:noProof/>
        </w:rPr>
      </w:r>
      <w:r>
        <w:rPr>
          <w:noProof/>
        </w:rPr>
        <w:fldChar w:fldCharType="separate"/>
      </w:r>
      <w:r>
        <w:rPr>
          <w:noProof/>
        </w:rPr>
        <w:t>55</w:t>
      </w:r>
      <w:r>
        <w:rPr>
          <w:noProof/>
        </w:rPr>
        <w:fldChar w:fldCharType="end"/>
      </w:r>
    </w:p>
    <w:p w14:paraId="35C5FD0A"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8.2.2 </w:t>
      </w:r>
      <w:r>
        <w:rPr>
          <w:rFonts w:hint="eastAsia"/>
          <w:noProof/>
        </w:rPr>
        <w:t>矢量图层类关系</w:t>
      </w:r>
      <w:r>
        <w:rPr>
          <w:noProof/>
        </w:rPr>
        <w:tab/>
      </w:r>
      <w:r>
        <w:rPr>
          <w:noProof/>
        </w:rPr>
        <w:fldChar w:fldCharType="begin"/>
      </w:r>
      <w:r>
        <w:rPr>
          <w:noProof/>
        </w:rPr>
        <w:instrText xml:space="preserve"> PAGEREF _Toc286877930 \h </w:instrText>
      </w:r>
      <w:r>
        <w:rPr>
          <w:noProof/>
        </w:rPr>
      </w:r>
      <w:r>
        <w:rPr>
          <w:noProof/>
        </w:rPr>
        <w:fldChar w:fldCharType="separate"/>
      </w:r>
      <w:r>
        <w:rPr>
          <w:noProof/>
        </w:rPr>
        <w:t>55</w:t>
      </w:r>
      <w:r>
        <w:rPr>
          <w:noProof/>
        </w:rPr>
        <w:fldChar w:fldCharType="end"/>
      </w:r>
    </w:p>
    <w:p w14:paraId="0789355D"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8.2.3 </w:t>
      </w:r>
      <w:r>
        <w:rPr>
          <w:rFonts w:hint="eastAsia"/>
          <w:noProof/>
        </w:rPr>
        <w:t>矢量图层绘制流程</w:t>
      </w:r>
      <w:r>
        <w:rPr>
          <w:noProof/>
        </w:rPr>
        <w:tab/>
      </w:r>
      <w:r>
        <w:rPr>
          <w:noProof/>
        </w:rPr>
        <w:fldChar w:fldCharType="begin"/>
      </w:r>
      <w:r>
        <w:rPr>
          <w:noProof/>
        </w:rPr>
        <w:instrText xml:space="preserve"> PAGEREF _Toc286877931 \h </w:instrText>
      </w:r>
      <w:r>
        <w:rPr>
          <w:noProof/>
        </w:rPr>
      </w:r>
      <w:r>
        <w:rPr>
          <w:noProof/>
        </w:rPr>
        <w:fldChar w:fldCharType="separate"/>
      </w:r>
      <w:r>
        <w:rPr>
          <w:noProof/>
        </w:rPr>
        <w:t>56</w:t>
      </w:r>
      <w:r>
        <w:rPr>
          <w:noProof/>
        </w:rPr>
        <w:fldChar w:fldCharType="end"/>
      </w:r>
    </w:p>
    <w:p w14:paraId="35D0E443" w14:textId="77777777" w:rsidR="00996FA5" w:rsidRDefault="00996FA5">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8.2.4 </w:t>
      </w:r>
      <w:r>
        <w:rPr>
          <w:rFonts w:hint="eastAsia"/>
          <w:noProof/>
        </w:rPr>
        <w:t>矢量图层绘制算法</w:t>
      </w:r>
      <w:r>
        <w:rPr>
          <w:noProof/>
        </w:rPr>
        <w:tab/>
      </w:r>
      <w:r>
        <w:rPr>
          <w:noProof/>
        </w:rPr>
        <w:fldChar w:fldCharType="begin"/>
      </w:r>
      <w:r>
        <w:rPr>
          <w:noProof/>
        </w:rPr>
        <w:instrText xml:space="preserve"> PAGEREF _Toc286877932 \h </w:instrText>
      </w:r>
      <w:r>
        <w:rPr>
          <w:noProof/>
        </w:rPr>
      </w:r>
      <w:r>
        <w:rPr>
          <w:noProof/>
        </w:rPr>
        <w:fldChar w:fldCharType="separate"/>
      </w:r>
      <w:r>
        <w:rPr>
          <w:noProof/>
        </w:rPr>
        <w:t>57</w:t>
      </w:r>
      <w:r>
        <w:rPr>
          <w:noProof/>
        </w:rPr>
        <w:fldChar w:fldCharType="end"/>
      </w:r>
    </w:p>
    <w:p w14:paraId="29D1B003"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地图浏览接口</w:t>
      </w:r>
      <w:r>
        <w:rPr>
          <w:noProof/>
        </w:rPr>
        <w:tab/>
      </w:r>
      <w:r>
        <w:rPr>
          <w:noProof/>
        </w:rPr>
        <w:fldChar w:fldCharType="begin"/>
      </w:r>
      <w:r>
        <w:rPr>
          <w:noProof/>
        </w:rPr>
        <w:instrText xml:space="preserve"> PAGEREF _Toc286877933 \h </w:instrText>
      </w:r>
      <w:r>
        <w:rPr>
          <w:noProof/>
        </w:rPr>
      </w:r>
      <w:r>
        <w:rPr>
          <w:noProof/>
        </w:rPr>
        <w:fldChar w:fldCharType="separate"/>
      </w:r>
      <w:r>
        <w:rPr>
          <w:noProof/>
        </w:rPr>
        <w:t>57</w:t>
      </w:r>
      <w:r>
        <w:rPr>
          <w:noProof/>
        </w:rPr>
        <w:fldChar w:fldCharType="end"/>
      </w:r>
    </w:p>
    <w:p w14:paraId="6C5A3C7A"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8.4 </w:t>
      </w:r>
      <w:r>
        <w:rPr>
          <w:rFonts w:hint="eastAsia"/>
          <w:noProof/>
        </w:rPr>
        <w:t>坐标转变换接口</w:t>
      </w:r>
      <w:r>
        <w:rPr>
          <w:noProof/>
        </w:rPr>
        <w:tab/>
      </w:r>
      <w:r>
        <w:rPr>
          <w:noProof/>
        </w:rPr>
        <w:fldChar w:fldCharType="begin"/>
      </w:r>
      <w:r>
        <w:rPr>
          <w:noProof/>
        </w:rPr>
        <w:instrText xml:space="preserve"> PAGEREF _Toc286877934 \h </w:instrText>
      </w:r>
      <w:r>
        <w:rPr>
          <w:noProof/>
        </w:rPr>
      </w:r>
      <w:r>
        <w:rPr>
          <w:noProof/>
        </w:rPr>
        <w:fldChar w:fldCharType="separate"/>
      </w:r>
      <w:r>
        <w:rPr>
          <w:noProof/>
        </w:rPr>
        <w:t>57</w:t>
      </w:r>
      <w:r>
        <w:rPr>
          <w:noProof/>
        </w:rPr>
        <w:fldChar w:fldCharType="end"/>
      </w:r>
    </w:p>
    <w:p w14:paraId="5CCF08E8" w14:textId="77777777" w:rsidR="00996FA5" w:rsidRDefault="00996FA5">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8.5 </w:t>
      </w:r>
      <w:r>
        <w:rPr>
          <w:rFonts w:hint="eastAsia"/>
          <w:noProof/>
        </w:rPr>
        <w:t>图层管理</w:t>
      </w:r>
      <w:r>
        <w:rPr>
          <w:noProof/>
        </w:rPr>
        <w:tab/>
      </w:r>
      <w:r>
        <w:rPr>
          <w:noProof/>
        </w:rPr>
        <w:fldChar w:fldCharType="begin"/>
      </w:r>
      <w:r>
        <w:rPr>
          <w:noProof/>
        </w:rPr>
        <w:instrText xml:space="preserve"> PAGEREF _Toc286877935 \h </w:instrText>
      </w:r>
      <w:r>
        <w:rPr>
          <w:noProof/>
        </w:rPr>
      </w:r>
      <w:r>
        <w:rPr>
          <w:noProof/>
        </w:rPr>
        <w:fldChar w:fldCharType="separate"/>
      </w:r>
      <w:r>
        <w:rPr>
          <w:noProof/>
        </w:rPr>
        <w:t>57</w:t>
      </w:r>
      <w:r>
        <w:rPr>
          <w:noProof/>
        </w:rPr>
        <w:fldChar w:fldCharType="end"/>
      </w:r>
    </w:p>
    <w:p w14:paraId="0D959E67"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第9章</w:t>
      </w:r>
      <w:r w:rsidRPr="00BA2743">
        <w:rPr>
          <w:rFonts w:ascii="宋体" w:hAnsi="宋体" w:cs="宋体"/>
        </w:rPr>
        <w:t xml:space="preserve"> </w:t>
      </w:r>
      <w:r w:rsidRPr="00BA2743">
        <w:rPr>
          <w:rFonts w:ascii="宋体" w:hAnsi="宋体" w:cs="宋体" w:hint="eastAsia"/>
        </w:rPr>
        <w:t>矢量标绘模块</w:t>
      </w:r>
      <w:r>
        <w:tab/>
      </w:r>
      <w:r>
        <w:fldChar w:fldCharType="begin"/>
      </w:r>
      <w:r>
        <w:instrText xml:space="preserve"> PAGEREF _Toc286877936 \h </w:instrText>
      </w:r>
      <w:r>
        <w:fldChar w:fldCharType="separate"/>
      </w:r>
      <w:r>
        <w:t>58</w:t>
      </w:r>
      <w:r>
        <w:fldChar w:fldCharType="end"/>
      </w:r>
    </w:p>
    <w:p w14:paraId="3FEA7B08"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第10章</w:t>
      </w:r>
      <w:r w:rsidRPr="00BA2743">
        <w:rPr>
          <w:rFonts w:ascii="宋体" w:hAnsi="宋体" w:cs="宋体"/>
        </w:rPr>
        <w:t xml:space="preserve"> </w:t>
      </w:r>
      <w:r w:rsidRPr="00BA2743">
        <w:rPr>
          <w:rFonts w:ascii="宋体" w:hAnsi="宋体" w:cs="宋体" w:hint="eastAsia"/>
        </w:rPr>
        <w:t>数据管理模块</w:t>
      </w:r>
      <w:r>
        <w:tab/>
      </w:r>
      <w:r>
        <w:fldChar w:fldCharType="begin"/>
      </w:r>
      <w:r>
        <w:instrText xml:space="preserve"> PAGEREF _Toc286877937 \h </w:instrText>
      </w:r>
      <w:r>
        <w:fldChar w:fldCharType="separate"/>
      </w:r>
      <w:r>
        <w:t>59</w:t>
      </w:r>
      <w:r>
        <w:fldChar w:fldCharType="end"/>
      </w:r>
    </w:p>
    <w:p w14:paraId="217EC2CA"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第11章</w:t>
      </w:r>
      <w:r w:rsidRPr="00BA2743">
        <w:rPr>
          <w:rFonts w:ascii="宋体" w:hAnsi="宋体" w:cs="宋体"/>
        </w:rPr>
        <w:t xml:space="preserve"> </w:t>
      </w:r>
      <w:r w:rsidRPr="00BA2743">
        <w:rPr>
          <w:rFonts w:ascii="宋体" w:hAnsi="宋体" w:cs="宋体" w:hint="eastAsia"/>
        </w:rPr>
        <w:t>位置服务模块</w:t>
      </w:r>
      <w:r>
        <w:tab/>
      </w:r>
      <w:r>
        <w:fldChar w:fldCharType="begin"/>
      </w:r>
      <w:r>
        <w:instrText xml:space="preserve"> PAGEREF _Toc286877938 \h </w:instrText>
      </w:r>
      <w:r>
        <w:fldChar w:fldCharType="separate"/>
      </w:r>
      <w:r>
        <w:t>60</w:t>
      </w:r>
      <w:r>
        <w:fldChar w:fldCharType="end"/>
      </w:r>
    </w:p>
    <w:p w14:paraId="170393E8"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第12章</w:t>
      </w:r>
      <w:r w:rsidRPr="00BA2743">
        <w:rPr>
          <w:rFonts w:ascii="宋体" w:hAnsi="宋体" w:cs="宋体"/>
        </w:rPr>
        <w:t xml:space="preserve"> </w:t>
      </w:r>
      <w:r w:rsidRPr="00BA2743">
        <w:rPr>
          <w:rFonts w:ascii="宋体" w:hAnsi="宋体" w:cs="宋体" w:hint="eastAsia"/>
        </w:rPr>
        <w:t>案例验证</w:t>
      </w:r>
      <w:r>
        <w:tab/>
      </w:r>
      <w:r>
        <w:fldChar w:fldCharType="begin"/>
      </w:r>
      <w:r>
        <w:instrText xml:space="preserve"> PAGEREF _Toc286877939 \h </w:instrText>
      </w:r>
      <w:r>
        <w:fldChar w:fldCharType="separate"/>
      </w:r>
      <w:r>
        <w:t>61</w:t>
      </w:r>
      <w:r>
        <w:fldChar w:fldCharType="end"/>
      </w:r>
    </w:p>
    <w:p w14:paraId="7F4DDA8F"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第13章</w:t>
      </w:r>
      <w:r>
        <w:t xml:space="preserve"> </w:t>
      </w:r>
      <w:r>
        <w:rPr>
          <w:rFonts w:hint="eastAsia"/>
        </w:rPr>
        <w:t>结</w:t>
      </w:r>
      <w:r>
        <w:t xml:space="preserve"> </w:t>
      </w:r>
      <w:r>
        <w:rPr>
          <w:rFonts w:hint="eastAsia"/>
        </w:rPr>
        <w:t>论</w:t>
      </w:r>
      <w:r>
        <w:tab/>
      </w:r>
      <w:r>
        <w:fldChar w:fldCharType="begin"/>
      </w:r>
      <w:r>
        <w:instrText xml:space="preserve"> PAGEREF _Toc286877940 \h </w:instrText>
      </w:r>
      <w:r>
        <w:fldChar w:fldCharType="separate"/>
      </w:r>
      <w:r>
        <w:t>62</w:t>
      </w:r>
      <w:r>
        <w:fldChar w:fldCharType="end"/>
      </w:r>
    </w:p>
    <w:p w14:paraId="68C69163"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第14章 参考文献</w:t>
      </w:r>
      <w:r>
        <w:tab/>
      </w:r>
      <w:r>
        <w:fldChar w:fldCharType="begin"/>
      </w:r>
      <w:r>
        <w:instrText xml:space="preserve"> PAGEREF _Toc286877941 \h </w:instrText>
      </w:r>
      <w:r>
        <w:fldChar w:fldCharType="separate"/>
      </w:r>
      <w:r>
        <w:t>63</w:t>
      </w:r>
      <w:r>
        <w:fldChar w:fldCharType="end"/>
      </w:r>
    </w:p>
    <w:p w14:paraId="24C48378" w14:textId="77777777" w:rsidR="00996FA5" w:rsidRDefault="00996FA5">
      <w:pPr>
        <w:pStyle w:val="TOC1"/>
        <w:rPr>
          <w:rFonts w:asciiTheme="minorHAnsi" w:eastAsiaTheme="minorEastAsia" w:hAnsiTheme="minorHAnsi" w:cstheme="minorBidi"/>
          <w:caps w:val="0"/>
          <w:kern w:val="0"/>
          <w:sz w:val="24"/>
          <w:szCs w:val="24"/>
          <w:lang w:eastAsia="ja-JP"/>
        </w:rPr>
      </w:pPr>
      <w:r>
        <w:rPr>
          <w:rFonts w:hint="eastAsia"/>
        </w:rPr>
        <w:t>第15章 致</w:t>
      </w:r>
      <w:r>
        <w:t xml:space="preserve">  </w:t>
      </w:r>
      <w:r>
        <w:rPr>
          <w:rFonts w:hint="eastAsia"/>
        </w:rPr>
        <w:t>谢</w:t>
      </w:r>
      <w:r>
        <w:tab/>
      </w:r>
      <w:r>
        <w:fldChar w:fldCharType="begin"/>
      </w:r>
      <w:r>
        <w:instrText xml:space="preserve"> PAGEREF _Toc286877942 \h </w:instrText>
      </w:r>
      <w:r>
        <w:fldChar w:fldCharType="separate"/>
      </w:r>
      <w:r>
        <w:t>66</w:t>
      </w:r>
      <w:r>
        <w:fldChar w:fldCharType="end"/>
      </w:r>
    </w:p>
    <w:p w14:paraId="6E5D7066" w14:textId="77777777" w:rsidR="00A256A4" w:rsidRDefault="00177634">
      <w:r>
        <w:rPr>
          <w:rFonts w:ascii="黑体" w:eastAsia="黑体" w:hAnsi="黑体"/>
          <w:b/>
          <w:szCs w:val="24"/>
        </w:rPr>
        <w:fldChar w:fldCharType="end"/>
      </w:r>
    </w:p>
    <w:p w14:paraId="11ADED0C" w14:textId="77777777" w:rsidR="00A256A4" w:rsidRDefault="00A256A4"/>
    <w:p w14:paraId="586B9FBA" w14:textId="77777777" w:rsidR="00A256A4" w:rsidRPr="00A256A4" w:rsidRDefault="00A256A4" w:rsidP="00A256A4">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6877840"/>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8D6711">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Toc286877841"/>
      <w:r w:rsidRPr="00A65CF5">
        <w:t>研究意义</w:t>
      </w:r>
      <w:bookmarkEnd w:id="47"/>
      <w:bookmarkEnd w:id="48"/>
      <w:bookmarkEnd w:id="49"/>
      <w:bookmarkEnd w:id="50"/>
      <w:bookmarkEnd w:id="51"/>
      <w:bookmarkEnd w:id="52"/>
      <w:bookmarkEnd w:id="53"/>
      <w:bookmarkEnd w:id="54"/>
      <w:bookmarkEnd w:id="55"/>
      <w:bookmarkEnd w:id="56"/>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57"/>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57"/>
      <w:r>
        <w:rPr>
          <w:rStyle w:val="CommentReference"/>
        </w:rPr>
        <w:commentReference w:id="57"/>
      </w:r>
      <w:r>
        <w:rPr>
          <w:rFonts w:ascii="宋体" w:hAnsi="宋体" w:cs="宋体" w:hint="eastAsia"/>
          <w:u w:color="000000"/>
        </w:rPr>
        <w:t>之上的</w:t>
      </w:r>
      <w:commentRangeStart w:id="58"/>
      <w:r w:rsidR="005F6406">
        <w:rPr>
          <w:rFonts w:ascii="宋体" w:hAnsi="宋体" w:cs="宋体" w:hint="eastAsia"/>
          <w:u w:color="000000"/>
        </w:rPr>
        <w:t>路由选择、设施查询以及数据采集等服务消费领域</w:t>
      </w:r>
      <w:commentRangeEnd w:id="58"/>
      <w:r w:rsidR="005F6406">
        <w:rPr>
          <w:rStyle w:val="CommentReference"/>
        </w:rPr>
        <w:commentReference w:id="58"/>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59"/>
      <w:r>
        <w:rPr>
          <w:rFonts w:ascii="宋体" w:hAnsi="宋体" w:cs="宋体" w:hint="eastAsia"/>
          <w:u w:color="000000"/>
        </w:rPr>
        <w:t>成本</w:t>
      </w:r>
      <w:commentRangeEnd w:id="59"/>
      <w:r>
        <w:rPr>
          <w:rStyle w:val="CommentReference"/>
        </w:rPr>
        <w:commentReference w:id="59"/>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0"/>
      <w:r w:rsidRPr="008222FE">
        <w:t>成本</w:t>
      </w:r>
      <w:commentRangeEnd w:id="60"/>
      <w:r w:rsidR="00391AF2">
        <w:rPr>
          <w:rStyle w:val="CommentReference"/>
        </w:rPr>
        <w:commentReference w:id="60"/>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1"/>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1"/>
      <w:r w:rsidR="00335187">
        <w:rPr>
          <w:rStyle w:val="CommentReference"/>
        </w:rPr>
        <w:commentReference w:id="61"/>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2" w:name="_Toc261894158"/>
      <w:bookmarkStart w:id="63" w:name="_Toc261894287"/>
      <w:bookmarkStart w:id="64" w:name="_Toc263751454"/>
      <w:bookmarkStart w:id="65" w:name="_Toc265025000"/>
      <w:bookmarkStart w:id="66" w:name="_Toc265025051"/>
      <w:bookmarkStart w:id="67" w:name="_Toc265025102"/>
      <w:bookmarkStart w:id="68" w:name="_Toc265025153"/>
      <w:bookmarkStart w:id="69" w:name="_Toc265025204"/>
      <w:bookmarkStart w:id="70" w:name="_Toc265025717"/>
      <w:r w:rsidR="00ED38A8">
        <w:br w:type="page"/>
      </w:r>
    </w:p>
    <w:p w14:paraId="798FE5F5" w14:textId="5D949799" w:rsidR="008222FE" w:rsidRPr="008222FE" w:rsidRDefault="00ED38A8" w:rsidP="008D6711">
      <w:pPr>
        <w:pStyle w:val="Heading2"/>
      </w:pPr>
      <w:r>
        <w:rPr>
          <w:rFonts w:hint="eastAsia"/>
        </w:rPr>
        <w:t xml:space="preserve"> </w:t>
      </w:r>
      <w:bookmarkStart w:id="71" w:name="_Toc286877842"/>
      <w:r w:rsidR="008222FE" w:rsidRPr="008222FE">
        <w:t>研究背景</w:t>
      </w:r>
      <w:bookmarkEnd w:id="62"/>
      <w:bookmarkEnd w:id="63"/>
      <w:bookmarkEnd w:id="64"/>
      <w:bookmarkEnd w:id="65"/>
      <w:bookmarkEnd w:id="66"/>
      <w:bookmarkEnd w:id="67"/>
      <w:bookmarkEnd w:id="68"/>
      <w:bookmarkEnd w:id="69"/>
      <w:bookmarkEnd w:id="70"/>
      <w:bookmarkEnd w:id="71"/>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2"/>
      <w:r w:rsidRPr="008222FE">
        <w:t>能的空间型数据管理系统</w:t>
      </w:r>
      <w:commentRangeEnd w:id="72"/>
      <w:r w:rsidR="00391AF2">
        <w:rPr>
          <w:rStyle w:val="CommentReference"/>
        </w:rPr>
        <w:commentReference w:id="72"/>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3"/>
      <w:r>
        <w:rPr>
          <w:rFonts w:ascii="宋体" w:hAnsi="宋体" w:cs="宋体" w:hint="eastAsia"/>
        </w:rPr>
        <w:t>5类</w:t>
      </w:r>
      <w:commentRangeEnd w:id="73"/>
      <w:r w:rsidR="00391AF2">
        <w:rPr>
          <w:rStyle w:val="CommentReference"/>
        </w:rPr>
        <w:commentReference w:id="73"/>
      </w:r>
      <w:r>
        <w:rPr>
          <w:rFonts w:ascii="宋体" w:hAnsi="宋体" w:cs="宋体" w:hint="eastAsia"/>
        </w:rPr>
        <w:t>：</w:t>
      </w:r>
    </w:p>
    <w:p w14:paraId="11D4D060" w14:textId="1B4C318A" w:rsidR="00893C0C" w:rsidRPr="009E5E4D" w:rsidRDefault="00893C0C" w:rsidP="0011508E">
      <w:pPr>
        <w:pStyle w:val="NormalFirstTitle"/>
        <w:numPr>
          <w:ilvl w:val="0"/>
          <w:numId w:val="7"/>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11508E">
      <w:pPr>
        <w:pStyle w:val="NormalFirstTitle"/>
        <w:numPr>
          <w:ilvl w:val="0"/>
          <w:numId w:val="7"/>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11508E">
      <w:pPr>
        <w:pStyle w:val="NormalFirstTitle"/>
        <w:numPr>
          <w:ilvl w:val="0"/>
          <w:numId w:val="7"/>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11508E">
      <w:pPr>
        <w:pStyle w:val="NormalFirstTitle"/>
        <w:numPr>
          <w:ilvl w:val="0"/>
          <w:numId w:val="7"/>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11508E">
      <w:pPr>
        <w:pStyle w:val="NormalFirstTitle"/>
        <w:numPr>
          <w:ilvl w:val="0"/>
          <w:numId w:val="7"/>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4"/>
      <w:r w:rsidR="00391AF2">
        <w:rPr>
          <w:rFonts w:ascii="宋体" w:hAnsi="宋体" w:cs="宋体" w:hint="eastAsia"/>
        </w:rPr>
        <w:t>软件</w:t>
      </w:r>
      <w:commentRangeEnd w:id="74"/>
      <w:r w:rsidR="00391AF2">
        <w:rPr>
          <w:rStyle w:val="CommentReference"/>
        </w:rPr>
        <w:commentReference w:id="74"/>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5"/>
      <w:r>
        <w:rPr>
          <w:rFonts w:ascii="宋体" w:hAnsi="宋体" w:cs="宋体" w:hint="eastAsia"/>
        </w:rPr>
        <w:t>发展</w:t>
      </w:r>
      <w:commentRangeEnd w:id="75"/>
      <w:r w:rsidR="00B94D46">
        <w:rPr>
          <w:rStyle w:val="CommentReference"/>
        </w:rPr>
        <w:commentReference w:id="75"/>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6"/>
      <w:r w:rsidRPr="008222FE">
        <w:t>方面</w:t>
      </w:r>
      <w:commentRangeEnd w:id="76"/>
      <w:r>
        <w:rPr>
          <w:rStyle w:val="CommentReference"/>
        </w:rPr>
        <w:commentReference w:id="76"/>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77"/>
      <w:r w:rsidRPr="008222FE">
        <w:t>地址查询</w:t>
      </w:r>
      <w:commentRangeEnd w:id="77"/>
      <w:r w:rsidR="00644409">
        <w:rPr>
          <w:rStyle w:val="CommentReference"/>
        </w:rPr>
        <w:commentReference w:id="77"/>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78"/>
      <w:r w:rsidRPr="00E9062C">
        <w:rPr>
          <w:rFonts w:ascii="宋体" w:hAnsi="宋体" w:cs="宋体"/>
        </w:rPr>
        <w:t>的</w:t>
      </w:r>
      <w:commentRangeEnd w:id="78"/>
      <w:r w:rsidR="00C5174D">
        <w:rPr>
          <w:rStyle w:val="CommentReference"/>
        </w:rPr>
        <w:commentReference w:id="78"/>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79"/>
      <w:r w:rsidRPr="00E9062C">
        <w:rPr>
          <w:rFonts w:ascii="宋体" w:hAnsi="宋体" w:cs="宋体"/>
        </w:rPr>
        <w:t>大</w:t>
      </w:r>
      <w:commentRangeEnd w:id="79"/>
      <w:r w:rsidR="00C5174D">
        <w:rPr>
          <w:rStyle w:val="CommentReference"/>
        </w:rPr>
        <w:commentReference w:id="79"/>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0"/>
      <w:r w:rsidRPr="00E9062C">
        <w:rPr>
          <w:rFonts w:ascii="宋体" w:hAnsi="宋体" w:cs="宋体"/>
        </w:rPr>
        <w:t>成本</w:t>
      </w:r>
      <w:commentRangeEnd w:id="80"/>
      <w:r w:rsidR="009C1DF4">
        <w:rPr>
          <w:rStyle w:val="CommentReference"/>
        </w:rPr>
        <w:commentReference w:id="80"/>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1"/>
      <w:r w:rsidRPr="009C1DF4">
        <w:rPr>
          <w:rFonts w:ascii="宋体" w:hAnsi="宋体" w:cs="宋体" w:hint="eastAsia"/>
        </w:rPr>
        <w:t>更为有效</w:t>
      </w:r>
      <w:commentRangeEnd w:id="81"/>
      <w:r w:rsidR="00C5174D">
        <w:rPr>
          <w:rStyle w:val="CommentReference"/>
        </w:rPr>
        <w:commentReference w:id="81"/>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jc w:val="left"/>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jc w:val="left"/>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2"/>
      <w:r w:rsidRPr="00C16EBA">
        <w:rPr>
          <w:rFonts w:ascii="宋体" w:hAnsi="宋体" w:cs="宋体" w:hint="eastAsia"/>
        </w:rPr>
        <w:t>空间</w:t>
      </w:r>
      <w:commentRangeEnd w:id="82"/>
      <w:r w:rsidR="00273817">
        <w:rPr>
          <w:rStyle w:val="CommentReference"/>
        </w:rPr>
        <w:commentReference w:id="82"/>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jc w:val="left"/>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3"/>
      <w:r w:rsidRPr="00273817">
        <w:rPr>
          <w:rFonts w:ascii="宋体" w:hAnsi="宋体" w:cs="宋体" w:hint="eastAsia"/>
        </w:rPr>
        <w:t>是给应用开发增色不少</w:t>
      </w:r>
      <w:commentRangeEnd w:id="83"/>
      <w:r>
        <w:rPr>
          <w:rStyle w:val="CommentReference"/>
        </w:rPr>
        <w:commentReference w:id="83"/>
      </w:r>
      <w:r w:rsidRPr="00273817">
        <w:rPr>
          <w:rFonts w:ascii="宋体" w:hAnsi="宋体" w:cs="宋体" w:hint="eastAsia"/>
        </w:rPr>
        <w:t>。</w:t>
      </w:r>
      <w:r w:rsidR="00FE7F98">
        <w:br w:type="page"/>
      </w:r>
    </w:p>
    <w:p w14:paraId="697491B5" w14:textId="7DA225A1" w:rsidR="008222FE" w:rsidRDefault="00794EDE" w:rsidP="008D6711">
      <w:pPr>
        <w:pStyle w:val="Heading2"/>
      </w:pPr>
      <w:bookmarkStart w:id="84" w:name="_Toc261894159"/>
      <w:bookmarkStart w:id="85" w:name="_Toc261894288"/>
      <w:bookmarkStart w:id="86" w:name="_Toc263751455"/>
      <w:bookmarkStart w:id="87" w:name="_Toc265025001"/>
      <w:bookmarkStart w:id="88" w:name="_Toc265025052"/>
      <w:bookmarkStart w:id="89" w:name="_Toc265025103"/>
      <w:bookmarkStart w:id="90" w:name="_Toc265025154"/>
      <w:bookmarkStart w:id="91" w:name="_Toc265025205"/>
      <w:bookmarkStart w:id="92" w:name="_Toc265025718"/>
      <w:r>
        <w:tab/>
        <w:t xml:space="preserve"> </w:t>
      </w:r>
      <w:bookmarkStart w:id="93" w:name="_Toc286877843"/>
      <w:r w:rsidR="008222FE" w:rsidRPr="008222FE">
        <w:t>研究内容</w:t>
      </w:r>
      <w:bookmarkEnd w:id="84"/>
      <w:bookmarkEnd w:id="85"/>
      <w:bookmarkEnd w:id="86"/>
      <w:bookmarkEnd w:id="87"/>
      <w:bookmarkEnd w:id="88"/>
      <w:bookmarkEnd w:id="89"/>
      <w:bookmarkEnd w:id="90"/>
      <w:bookmarkEnd w:id="91"/>
      <w:bookmarkEnd w:id="92"/>
      <w:bookmarkEnd w:id="93"/>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8D6711">
      <w:pPr>
        <w:pStyle w:val="Heading2"/>
      </w:pPr>
      <w:bookmarkStart w:id="94" w:name="_Toc261894160"/>
      <w:bookmarkStart w:id="95" w:name="_Toc261894289"/>
      <w:bookmarkStart w:id="96" w:name="_Toc263751456"/>
      <w:bookmarkStart w:id="97" w:name="_Toc265025002"/>
      <w:bookmarkStart w:id="98" w:name="_Toc265025053"/>
      <w:bookmarkStart w:id="99" w:name="_Toc265025104"/>
      <w:bookmarkStart w:id="100" w:name="_Toc265025155"/>
      <w:bookmarkStart w:id="101" w:name="_Toc265025206"/>
      <w:bookmarkStart w:id="102" w:name="_Toc265025719"/>
      <w:r>
        <w:rPr>
          <w:rFonts w:hint="eastAsia"/>
        </w:rPr>
        <w:t xml:space="preserve"> </w:t>
      </w:r>
      <w:bookmarkStart w:id="103" w:name="_Toc286877844"/>
      <w:r w:rsidR="008222FE" w:rsidRPr="008222FE">
        <w:t>论文结构</w:t>
      </w:r>
      <w:bookmarkEnd w:id="94"/>
      <w:bookmarkEnd w:id="95"/>
      <w:bookmarkEnd w:id="96"/>
      <w:bookmarkEnd w:id="97"/>
      <w:bookmarkEnd w:id="98"/>
      <w:bookmarkEnd w:id="99"/>
      <w:bookmarkEnd w:id="100"/>
      <w:bookmarkEnd w:id="101"/>
      <w:bookmarkEnd w:id="102"/>
      <w:bookmarkEnd w:id="103"/>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4" w:name="_Toc286877845"/>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4"/>
    </w:p>
    <w:p w14:paraId="77AD3802" w14:textId="644B61B6" w:rsidR="00243570" w:rsidRDefault="00243570" w:rsidP="008D6711">
      <w:pPr>
        <w:pStyle w:val="Heading2"/>
      </w:pPr>
      <w:r>
        <w:t xml:space="preserve"> </w:t>
      </w:r>
      <w:bookmarkStart w:id="105" w:name="_Toc286877846"/>
      <w:r>
        <w:t>GIS</w:t>
      </w:r>
      <w:r>
        <w:rPr>
          <w:rFonts w:hint="eastAsia"/>
        </w:rPr>
        <w:t>及移动</w:t>
      </w:r>
      <w:r>
        <w:rPr>
          <w:rFonts w:hint="eastAsia"/>
        </w:rPr>
        <w:t>GIS</w:t>
      </w:r>
      <w:r w:rsidR="0052626A">
        <w:rPr>
          <w:rFonts w:hint="eastAsia"/>
        </w:rPr>
        <w:t>功能分析。</w:t>
      </w:r>
      <w:bookmarkEnd w:id="105"/>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6"/>
      <w:r w:rsidRPr="0052626A">
        <w:rPr>
          <w:rFonts w:ascii="宋体" w:hAnsi="宋体" w:cs="宋体"/>
        </w:rPr>
        <w:t>应用</w:t>
      </w:r>
      <w:commentRangeEnd w:id="106"/>
      <w:r w:rsidR="00EF354C">
        <w:rPr>
          <w:rStyle w:val="CommentReference"/>
        </w:rPr>
        <w:commentReference w:id="106"/>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07"/>
      <w:commentRangeStart w:id="108"/>
      <w:r w:rsidR="00B76DA7">
        <w:rPr>
          <w:rFonts w:ascii="宋体" w:hAnsi="宋体" w:cs="宋体" w:hint="eastAsia"/>
        </w:rPr>
        <w:t>瓦片地图</w:t>
      </w:r>
      <w:commentRangeEnd w:id="107"/>
      <w:r w:rsidR="00B76DA7">
        <w:rPr>
          <w:rStyle w:val="CommentReference"/>
        </w:rPr>
        <w:commentReference w:id="107"/>
      </w:r>
      <w:commentRangeEnd w:id="108"/>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09"/>
      <w:r>
        <w:rPr>
          <w:rFonts w:ascii="宋体" w:hAnsi="宋体" w:cs="宋体" w:hint="eastAsia"/>
        </w:rPr>
        <w:t>求问题</w:t>
      </w:r>
      <w:commentRangeEnd w:id="109"/>
      <w:r w:rsidR="00A24D19">
        <w:rPr>
          <w:rStyle w:val="CommentReference"/>
        </w:rPr>
        <w:commentReference w:id="109"/>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11508E">
      <w:pPr>
        <w:pStyle w:val="ListParagraph"/>
        <w:numPr>
          <w:ilvl w:val="0"/>
          <w:numId w:val="8"/>
        </w:numPr>
        <w:rPr>
          <w:rFonts w:ascii="宋体" w:hAnsi="宋体" w:cs="宋体"/>
        </w:rPr>
      </w:pPr>
      <w:r w:rsidRPr="00B6734F">
        <w:rPr>
          <w:rFonts w:ascii="宋体" w:hAnsi="宋体" w:cs="宋体"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11508E">
      <w:pPr>
        <w:pStyle w:val="ListParagraph"/>
        <w:numPr>
          <w:ilvl w:val="0"/>
          <w:numId w:val="8"/>
        </w:numPr>
        <w:rPr>
          <w:rFonts w:ascii="宋体" w:hAnsi="宋体" w:cs="宋体"/>
        </w:rPr>
      </w:pPr>
      <w:r>
        <w:rPr>
          <w:rFonts w:ascii="宋体" w:hAnsi="宋体" w:cs="宋体"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11508E">
      <w:pPr>
        <w:pStyle w:val="ListParagraph"/>
        <w:numPr>
          <w:ilvl w:val="0"/>
          <w:numId w:val="8"/>
        </w:numPr>
        <w:rPr>
          <w:rFonts w:ascii="宋体" w:hAnsi="宋体" w:cs="宋体"/>
        </w:rPr>
      </w:pPr>
      <w:r>
        <w:rPr>
          <w:rFonts w:ascii="宋体" w:hAnsi="宋体" w:cs="宋体"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0"/>
      <w:r w:rsidRPr="009D220C">
        <w:t>基本数据内容</w:t>
      </w:r>
      <w:commentRangeEnd w:id="110"/>
      <w:r>
        <w:rPr>
          <w:rStyle w:val="CommentReference"/>
        </w:rPr>
        <w:commentReference w:id="110"/>
      </w:r>
      <w:r w:rsidRPr="009D220C">
        <w:t>。</w:t>
      </w:r>
      <w:r w:rsidR="00B76DA7">
        <w:rPr>
          <w:rStyle w:val="CommentReference"/>
        </w:rPr>
        <w:commentReference w:id="108"/>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11508E">
      <w:pPr>
        <w:pStyle w:val="ListParagraph"/>
        <w:numPr>
          <w:ilvl w:val="0"/>
          <w:numId w:val="9"/>
        </w:numPr>
        <w:rPr>
          <w:rFonts w:ascii="宋体" w:hAnsi="宋体" w:cs="宋体"/>
        </w:rPr>
      </w:pPr>
      <w:r w:rsidRPr="009A483E">
        <w:rPr>
          <w:rFonts w:ascii="宋体" w:hAnsi="宋体" w:cs="宋体"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11508E">
      <w:pPr>
        <w:pStyle w:val="ListParagraph"/>
        <w:numPr>
          <w:ilvl w:val="0"/>
          <w:numId w:val="9"/>
        </w:numPr>
        <w:rPr>
          <w:rFonts w:ascii="宋体" w:hAnsi="宋体" w:cs="宋体"/>
        </w:rPr>
      </w:pPr>
      <w:r w:rsidRPr="009A483E">
        <w:rPr>
          <w:rFonts w:ascii="宋体" w:hAnsi="宋体" w:cs="宋体"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1"/>
      <w:r w:rsidRPr="00324A02">
        <w:rPr>
          <w:rFonts w:ascii="宋体" w:hAnsi="宋体" w:cs="宋体" w:hint="eastAsia"/>
        </w:rPr>
        <w:t>理。</w:t>
      </w:r>
      <w:commentRangeEnd w:id="111"/>
      <w:r w:rsidR="00962E35">
        <w:rPr>
          <w:rStyle w:val="CommentReference"/>
        </w:rPr>
        <w:commentReference w:id="111"/>
      </w:r>
    </w:p>
    <w:p w14:paraId="3C192DE2" w14:textId="54A4CC2C" w:rsidR="00243570" w:rsidRDefault="00243570" w:rsidP="008D6711">
      <w:pPr>
        <w:pStyle w:val="Heading2"/>
      </w:pPr>
      <w:r>
        <w:rPr>
          <w:rFonts w:hint="eastAsia"/>
        </w:rPr>
        <w:t xml:space="preserve"> </w:t>
      </w:r>
      <w:bookmarkStart w:id="112" w:name="_Toc286877847"/>
      <w:r>
        <w:rPr>
          <w:rFonts w:hint="eastAsia"/>
        </w:rPr>
        <w:t>空间数据结构</w:t>
      </w:r>
      <w:bookmarkEnd w:id="112"/>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3"/>
      <w:r>
        <w:rPr>
          <w:rFonts w:hint="eastAsia"/>
        </w:rPr>
        <w:t>空间数据</w:t>
      </w:r>
      <w:commentRangeEnd w:id="113"/>
      <w:r>
        <w:rPr>
          <w:rStyle w:val="CommentReference"/>
        </w:rPr>
        <w:commentReference w:id="113"/>
      </w:r>
      <w:r>
        <w:rPr>
          <w:rFonts w:hint="eastAsia"/>
        </w:rPr>
        <w:t>。</w:t>
      </w:r>
    </w:p>
    <w:p w14:paraId="6B464220" w14:textId="08DA2801" w:rsidR="00DD0DA6" w:rsidRDefault="00721AE5" w:rsidP="00517C9B">
      <w:r>
        <w:rPr>
          <w:rFonts w:hint="eastAsia"/>
        </w:rPr>
        <w:t>在地理信息系统中，</w:t>
      </w:r>
      <w:r w:rsidR="00F06E5B">
        <w:rPr>
          <w:rFonts w:hint="eastAsia"/>
        </w:rPr>
        <w:t>描述地理位置及其空间关系的空间特征数据是地理信息系统所特有的数据类型，主要以矢量数据结果和栅格数据结构</w:t>
      </w:r>
      <w:commentRangeStart w:id="114"/>
      <w:r w:rsidR="00F06E5B">
        <w:rPr>
          <w:rFonts w:hint="eastAsia"/>
        </w:rPr>
        <w:t>两种形式存储</w:t>
      </w:r>
      <w:commentRangeEnd w:id="114"/>
      <w:r w:rsidR="00AB7777">
        <w:rPr>
          <w:rStyle w:val="CommentReference"/>
        </w:rPr>
        <w:commentReference w:id="114"/>
      </w:r>
      <w:r w:rsidR="00F06E5B">
        <w:rPr>
          <w:rFonts w:hint="eastAsia"/>
        </w:rPr>
        <w:t>。</w:t>
      </w:r>
    </w:p>
    <w:p w14:paraId="27D0F9A2" w14:textId="3604FD86" w:rsidR="000D670F" w:rsidRPr="000D670F" w:rsidRDefault="004131D2" w:rsidP="000D670F">
      <w:pPr>
        <w:pStyle w:val="Heading3"/>
        <w:rPr>
          <w:rFonts w:ascii="宋体" w:hAnsi="宋体" w:cs="宋体"/>
        </w:rPr>
      </w:pPr>
      <w:r>
        <w:rPr>
          <w:rFonts w:hint="eastAsia"/>
        </w:rPr>
        <w:t xml:space="preserve"> </w:t>
      </w:r>
      <w:bookmarkStart w:id="115" w:name="_Toc286877848"/>
      <w:r w:rsidR="000D670F" w:rsidRPr="000D670F">
        <w:rPr>
          <w:rFonts w:hint="eastAsia"/>
        </w:rPr>
        <w:t>栅格数据</w:t>
      </w:r>
      <w:bookmarkEnd w:id="115"/>
    </w:p>
    <w:p w14:paraId="2C152474" w14:textId="7C461643" w:rsidR="000D670F" w:rsidRP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54CDB514"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主要是利用四叉树算法，将栅格图按照地理关系组织成为一个具有空间索引关系的以影响金字塔方式存储的栅格数据集。</w:t>
      </w:r>
    </w:p>
    <w:p w14:paraId="0D4B765E" w14:textId="537EAFE6" w:rsidR="000D670F" w:rsidRPr="00517C9B" w:rsidRDefault="000D670F" w:rsidP="000D670F">
      <w:pPr>
        <w:pStyle w:val="Heading3"/>
      </w:pPr>
      <w:r>
        <w:rPr>
          <w:rFonts w:hint="eastAsia"/>
        </w:rPr>
        <w:t xml:space="preserve"> </w:t>
      </w:r>
      <w:bookmarkStart w:id="116" w:name="_Toc286877849"/>
      <w:r>
        <w:rPr>
          <w:rFonts w:hint="eastAsia"/>
        </w:rPr>
        <w:t>矢量数据</w:t>
      </w:r>
      <w:bookmarkEnd w:id="116"/>
    </w:p>
    <w:p w14:paraId="55D672F7" w14:textId="41ACA7F4" w:rsidR="009A3507" w:rsidRDefault="009A3507" w:rsidP="009A3507">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Pr>
          <w:rFonts w:hint="eastAsia"/>
        </w:rPr>
        <w:t>理实体的空间位置表现的准确无误，显示的图形一般分为矢量图和位图</w:t>
      </w:r>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p>
    <w:p w14:paraId="671602B3" w14:textId="07EF348D" w:rsidR="00546157" w:rsidRDefault="009A3507" w:rsidP="009A3507">
      <w:r w:rsidRPr="009A3507">
        <w:t>矢量图也称为</w:t>
      </w:r>
      <w:r w:rsidRPr="009A3507">
        <w:fldChar w:fldCharType="begin"/>
      </w:r>
      <w:r w:rsidRPr="009A3507">
        <w:instrText xml:space="preserve"> HYPERLINK "http://baike.baidu.com/view/125370.htm" \t "_blank" </w:instrText>
      </w:r>
      <w:r w:rsidRPr="009A3507">
        <w:fldChar w:fldCharType="separate"/>
      </w:r>
      <w:r w:rsidRPr="009A3507">
        <w:t>面向对象</w:t>
      </w:r>
      <w:r w:rsidRPr="009A3507">
        <w:fldChar w:fldCharType="end"/>
      </w:r>
      <w:r w:rsidRPr="009A3507">
        <w:t>的图像或绘图图像，是计算机图形学中用点、</w:t>
      </w:r>
      <w:r w:rsidRPr="009A3507">
        <w:fldChar w:fldCharType="begin"/>
      </w:r>
      <w:r w:rsidRPr="009A3507">
        <w:instrText xml:space="preserve"> HYPERLINK "http://baike.baidu.com/view/15102.htm" \t "_blank" </w:instrText>
      </w:r>
      <w:r w:rsidRPr="009A3507">
        <w:fldChar w:fldCharType="separate"/>
      </w:r>
      <w:r w:rsidRPr="009A3507">
        <w:t>直线</w:t>
      </w:r>
      <w:r w:rsidRPr="009A3507">
        <w:fldChar w:fldCharType="end"/>
      </w:r>
      <w:r w:rsidRPr="009A3507">
        <w:t>或者多边形等基于</w:t>
      </w:r>
      <w:r w:rsidRPr="009A3507">
        <w:fldChar w:fldCharType="begin"/>
      </w:r>
      <w:r w:rsidRPr="009A3507">
        <w:instrText xml:space="preserve"> HYPERLINK "http://baike.baidu.com/view/1284.htm" \t "_blank" </w:instrText>
      </w:r>
      <w:r w:rsidRPr="009A3507">
        <w:fldChar w:fldCharType="separate"/>
      </w:r>
      <w:r w:rsidRPr="009A3507">
        <w:t>数学</w:t>
      </w:r>
      <w:r w:rsidRPr="009A3507">
        <w:fldChar w:fldCharType="end"/>
      </w:r>
      <w:r w:rsidRPr="009A3507">
        <w:t>方程的几何图元表示图像。</w:t>
      </w:r>
      <w:r w:rsidRPr="009A3507">
        <w:fldChar w:fldCharType="begin"/>
      </w:r>
      <w:r w:rsidRPr="009A3507">
        <w:instrText xml:space="preserve"> HYPERLINK "http://baike.baidu.com/view/138039.htm" \t "_blank" </w:instrText>
      </w:r>
      <w:r w:rsidRPr="009A3507">
        <w:fldChar w:fldCharType="separate"/>
      </w:r>
      <w:r w:rsidRPr="009A3507">
        <w:t>矢量图</w:t>
      </w:r>
      <w:r w:rsidRPr="009A3507">
        <w:fldChar w:fldCharType="end"/>
      </w:r>
      <w:r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8D6711">
      <w:pPr>
        <w:pStyle w:val="Heading2"/>
      </w:pPr>
      <w:r>
        <w:t xml:space="preserve"> </w:t>
      </w:r>
      <w:bookmarkStart w:id="117" w:name="_Toc286877850"/>
      <w:r>
        <w:rPr>
          <w:rFonts w:ascii="宋体" w:hAnsi="宋体" w:cs="宋体" w:hint="eastAsia"/>
        </w:rPr>
        <w:t>地理信息可视化</w:t>
      </w:r>
      <w:bookmarkEnd w:id="117"/>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18" w:name="_Toc286877851"/>
      <w:r>
        <w:rPr>
          <w:rFonts w:ascii="宋体" w:hAnsi="宋体" w:cs="宋体" w:hint="eastAsia"/>
        </w:rPr>
        <w:t>地理信息可视化的目的</w:t>
      </w:r>
      <w:bookmarkEnd w:id="118"/>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19" w:name="_Toc286877852"/>
      <w:r w:rsidR="00B87D80">
        <w:rPr>
          <w:rFonts w:ascii="黑体" w:hAnsi="黑体" w:cs="黑体" w:hint="eastAsia"/>
        </w:rPr>
        <w:t>地理信息可视化的方式方法</w:t>
      </w:r>
      <w:bookmarkEnd w:id="119"/>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20"/>
      <w:r>
        <w:rPr>
          <w:rFonts w:ascii="宋体" w:hAnsi="宋体" w:cs="宋体" w:hint="eastAsia"/>
        </w:rPr>
        <w:t>息的可视化处理</w:t>
      </w:r>
      <w:commentRangeEnd w:id="120"/>
      <w:r>
        <w:rPr>
          <w:rStyle w:val="CommentReference"/>
        </w:rPr>
        <w:commentReference w:id="120"/>
      </w:r>
      <w:r>
        <w:rPr>
          <w:rFonts w:ascii="宋体" w:hAnsi="宋体" w:cs="宋体" w:hint="eastAsia"/>
        </w:rPr>
        <w:t>。</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6F1FA71B" w14:textId="77777777" w:rsidR="00CD310C" w:rsidRDefault="00CD310C" w:rsidP="00CD310C">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77777777" w:rsidR="00CD310C" w:rsidRDefault="00CD310C" w:rsidP="00CD310C">
      <w:pPr>
        <w:rPr>
          <w:rFonts w:ascii="宋体" w:hAnsi="宋体" w:cs="宋体"/>
        </w:rPr>
      </w:pPr>
      <w:commentRangeStart w:id="121"/>
      <w:r w:rsidRPr="005448D7">
        <w:rPr>
          <w:rFonts w:ascii="宋体" w:hAnsi="宋体" w:cs="宋体" w:hint="eastAsia"/>
        </w:rPr>
        <w:t>矢量数据可视化是一种符号化方法</w:t>
      </w:r>
      <w:commentRangeEnd w:id="121"/>
      <w:r>
        <w:rPr>
          <w:rStyle w:val="CommentReference"/>
        </w:rPr>
        <w:commentReference w:id="121"/>
      </w:r>
      <w:r w:rsidRPr="005448D7">
        <w:rPr>
          <w:rFonts w:ascii="宋体" w:hAnsi="宋体" w:cs="宋体" w:hint="eastAsia"/>
        </w:rPr>
        <w:t>，应使用基本图形元素（如点、线、面）工具及符号库中的视觉变量。</w:t>
      </w:r>
      <w:r>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22" w:name="_Toc286877853"/>
      <w:r w:rsidR="004C3CDF">
        <w:rPr>
          <w:rFonts w:ascii="宋体" w:hAnsi="宋体" w:cs="宋体" w:hint="eastAsia"/>
        </w:rPr>
        <w:t>地图</w:t>
      </w:r>
      <w:r w:rsidR="00243570">
        <w:rPr>
          <w:rFonts w:hint="eastAsia"/>
        </w:rPr>
        <w:t>数据来源分析</w:t>
      </w:r>
      <w:bookmarkEnd w:id="122"/>
    </w:p>
    <w:p w14:paraId="40A539FF" w14:textId="2E64EDCF" w:rsidR="008018D7" w:rsidRDefault="008018D7" w:rsidP="005936EB">
      <w:pPr>
        <w:ind w:firstLine="450"/>
        <w:rPr>
          <w:rFonts w:ascii="宋体" w:hAnsi="宋体" w:cs="宋体"/>
        </w:rPr>
      </w:pPr>
      <w:r>
        <w:rPr>
          <w:rFonts w:ascii="宋体" w:hAnsi="宋体" w:cs="宋体" w:hint="eastAsia"/>
        </w:rPr>
        <w:t>移动GIS的地图数据来源分为三种：离线地图、互联网地图和OGC服务。</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8D6711">
      <w:pPr>
        <w:pStyle w:val="Heading2"/>
      </w:pPr>
      <w:r>
        <w:rPr>
          <w:rFonts w:hint="eastAsia"/>
        </w:rPr>
        <w:t xml:space="preserve"> </w:t>
      </w:r>
      <w:bookmarkStart w:id="123" w:name="_Toc286877854"/>
      <w:r w:rsidR="00243570">
        <w:rPr>
          <w:rFonts w:hint="eastAsia"/>
        </w:rPr>
        <w:t>课题</w:t>
      </w:r>
      <w:r w:rsidR="00243570">
        <w:rPr>
          <w:rFonts w:hint="eastAsia"/>
        </w:rPr>
        <w:t>GIS</w:t>
      </w:r>
      <w:r w:rsidR="00243570">
        <w:rPr>
          <w:rFonts w:hint="eastAsia"/>
        </w:rPr>
        <w:t>功能需求</w:t>
      </w:r>
      <w:bookmarkEnd w:id="123"/>
    </w:p>
    <w:p w14:paraId="46B68DC6" w14:textId="517195D2"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综上所述，本课题希望在IOS平台提供一个能够具备一定的数据解析能力、电子地图基本操作功能，以及相对易于使用的标绘功能的GIS组件。</w:t>
      </w:r>
    </w:p>
    <w:p w14:paraId="7933E0E9" w14:textId="13184EB6" w:rsidR="00C545ED" w:rsidRDefault="00C545ED" w:rsidP="00910036">
      <w:pPr>
        <w:pStyle w:val="Heading3"/>
        <w:rPr>
          <w:rFonts w:ascii="黑体" w:hAnsi="黑体" w:cs="黑体"/>
        </w:rPr>
      </w:pPr>
      <w:r>
        <w:t xml:space="preserve"> </w:t>
      </w:r>
      <w:bookmarkStart w:id="124" w:name="_Toc286877855"/>
      <w:r w:rsidR="00010C82">
        <w:rPr>
          <w:rFonts w:ascii="黑体" w:hAnsi="黑体" w:cs="黑体" w:hint="eastAsia"/>
        </w:rPr>
        <w:t>空间数据结构</w:t>
      </w:r>
      <w:r w:rsidR="00A1663D">
        <w:rPr>
          <w:rFonts w:ascii="黑体" w:hAnsi="黑体" w:cs="黑体" w:hint="eastAsia"/>
        </w:rPr>
        <w:t>定义</w:t>
      </w:r>
      <w:bookmarkEnd w:id="124"/>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1</w:t>
      </w:r>
      <w:r w:rsidR="00855C67">
        <w:rPr>
          <w:rFonts w:hint="eastAsia"/>
        </w:rPr>
        <w:t xml:space="preserve"> GIS</w:t>
      </w:r>
      <w:r w:rsidR="00855C67">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047B3B71" w:rsidR="00844991" w:rsidRDefault="00844991" w:rsidP="00844991">
      <w:pPr>
        <w:pStyle w:val="Caption"/>
        <w:keepNext/>
      </w:pPr>
      <w:bookmarkStart w:id="125" w:name="_Ref286147588"/>
      <w:r>
        <w:rPr>
          <w:rFonts w:hint="eastAsia"/>
        </w:rPr>
        <w:t>表</w:t>
      </w:r>
      <w:r>
        <w:rPr>
          <w:rFonts w:hint="eastAsia"/>
        </w:rPr>
        <w:t xml:space="preserve"> </w:t>
      </w:r>
      <w:fldSimple w:instr=" STYLEREF 2 \s ">
        <w:r w:rsidR="001F4E28">
          <w:rPr>
            <w:noProof/>
          </w:rPr>
          <w:t>2.4</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1</w:t>
      </w:r>
      <w:r w:rsidR="001F4E28">
        <w:fldChar w:fldCharType="end"/>
      </w:r>
      <w:r>
        <w:rPr>
          <w:rFonts w:hint="eastAsia"/>
        </w:rPr>
        <w:t xml:space="preserve"> GIS</w:t>
      </w:r>
      <w:r>
        <w:rPr>
          <w:rFonts w:hint="eastAsia"/>
        </w:rPr>
        <w:t>数据结构定义能力要求</w:t>
      </w:r>
      <w:bookmarkEnd w:id="125"/>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jc w:val="left"/>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jc w:val="left"/>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26" w:name="_Toc286877856"/>
      <w:r w:rsidR="00C545ED">
        <w:rPr>
          <w:rFonts w:ascii="黑体" w:hAnsi="黑体" w:cs="黑体" w:hint="eastAsia"/>
        </w:rPr>
        <w:t>空间数据处理</w:t>
      </w:r>
      <w:bookmarkEnd w:id="126"/>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27"/>
      <w:r w:rsidR="00BB0B93">
        <w:rPr>
          <w:rFonts w:hint="eastAsia"/>
        </w:rPr>
        <w:t>LBS</w:t>
      </w:r>
      <w:r w:rsidR="00BB0B93">
        <w:rPr>
          <w:rFonts w:hint="eastAsia"/>
        </w:rPr>
        <w:t>服务</w:t>
      </w:r>
      <w:commentRangeEnd w:id="127"/>
      <w:r w:rsidR="00461A33">
        <w:rPr>
          <w:rStyle w:val="CommentReference"/>
        </w:rPr>
        <w:commentReference w:id="127"/>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2</w:t>
      </w:r>
      <w:r w:rsidR="00855C67">
        <w:rPr>
          <w:rFonts w:hint="eastAsia"/>
        </w:rPr>
        <w:t xml:space="preserve"> GIS</w:t>
      </w:r>
      <w:r w:rsidR="00855C67">
        <w:rPr>
          <w:rFonts w:hint="eastAsia"/>
        </w:rPr>
        <w:t>空间数据处理能力要求</w:t>
      </w:r>
      <w:r>
        <w:rPr>
          <w:rFonts w:ascii="宋体" w:hAnsi="宋体" w:cs="宋体"/>
        </w:rPr>
        <w:fldChar w:fldCharType="end"/>
      </w:r>
    </w:p>
    <w:p w14:paraId="5E2DE7C0" w14:textId="2A4EE21A" w:rsidR="00BB0B93" w:rsidRDefault="00BB0B93" w:rsidP="00BB0B93">
      <w:pPr>
        <w:pStyle w:val="Caption"/>
        <w:keepNext/>
      </w:pPr>
      <w:bookmarkStart w:id="128" w:name="_Ref286149950"/>
      <w:r>
        <w:rPr>
          <w:rFonts w:hint="eastAsia"/>
        </w:rPr>
        <w:t>表</w:t>
      </w:r>
      <w:r>
        <w:rPr>
          <w:rFonts w:hint="eastAsia"/>
        </w:rPr>
        <w:t xml:space="preserve"> </w:t>
      </w:r>
      <w:fldSimple w:instr=" STYLEREF 2 \s ">
        <w:r w:rsidR="001F4E28">
          <w:rPr>
            <w:noProof/>
          </w:rPr>
          <w:t>2.4</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2</w:t>
      </w:r>
      <w:r w:rsidR="001F4E28">
        <w:fldChar w:fldCharType="end"/>
      </w:r>
      <w:r>
        <w:rPr>
          <w:rFonts w:hint="eastAsia"/>
        </w:rPr>
        <w:t xml:space="preserve"> GIS</w:t>
      </w:r>
      <w:r>
        <w:rPr>
          <w:rFonts w:hint="eastAsia"/>
        </w:rPr>
        <w:t>空间数据处理能力要求</w:t>
      </w:r>
      <w:bookmarkEnd w:id="128"/>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jc w:val="left"/>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jc w:val="left"/>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jc w:val="left"/>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jc w:val="left"/>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29" w:name="_Toc286877857"/>
      <w:r w:rsidR="00A5715F">
        <w:rPr>
          <w:rFonts w:ascii="黑体" w:hAnsi="黑体" w:cs="黑体" w:hint="eastAsia"/>
        </w:rPr>
        <w:t>地理数据可视化</w:t>
      </w:r>
      <w:bookmarkEnd w:id="129"/>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30"/>
      <w:r w:rsidR="00555E9B">
        <w:rPr>
          <w:rFonts w:ascii="宋体" w:hAnsi="宋体" w:cs="宋体" w:hint="eastAsia"/>
        </w:rPr>
        <w:t>息的可视化处理</w:t>
      </w:r>
      <w:commentRangeEnd w:id="130"/>
      <w:r w:rsidR="00555E9B">
        <w:rPr>
          <w:rStyle w:val="CommentReference"/>
        </w:rPr>
        <w:commentReference w:id="130"/>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3</w:t>
      </w:r>
      <w:r w:rsidR="00855C67">
        <w:rPr>
          <w:rFonts w:hint="eastAsia"/>
        </w:rPr>
        <w:t xml:space="preserve"> GIS</w:t>
      </w:r>
      <w:r w:rsidR="00855C67">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4ECC87D8" w:rsidR="00A5715F" w:rsidRDefault="00A5715F" w:rsidP="00A5715F">
      <w:pPr>
        <w:pStyle w:val="Caption"/>
        <w:keepNext/>
      </w:pPr>
      <w:bookmarkStart w:id="131" w:name="_Ref286154086"/>
      <w:r>
        <w:rPr>
          <w:rFonts w:hint="eastAsia"/>
        </w:rPr>
        <w:t>表</w:t>
      </w:r>
      <w:r>
        <w:rPr>
          <w:rFonts w:hint="eastAsia"/>
        </w:rPr>
        <w:t xml:space="preserve"> </w:t>
      </w:r>
      <w:fldSimple w:instr=" STYLEREF 2 \s ">
        <w:r w:rsidR="001F4E28">
          <w:rPr>
            <w:noProof/>
          </w:rPr>
          <w:t>2.4</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3</w:t>
      </w:r>
      <w:r w:rsidR="001F4E28">
        <w:fldChar w:fldCharType="end"/>
      </w:r>
      <w:r>
        <w:rPr>
          <w:rFonts w:hint="eastAsia"/>
        </w:rPr>
        <w:t xml:space="preserve"> GIS</w:t>
      </w:r>
      <w:r w:rsidR="001C2C07">
        <w:rPr>
          <w:rFonts w:ascii="黑体" w:hAnsi="黑体" w:cs="黑体" w:hint="eastAsia"/>
        </w:rPr>
        <w:t>地图数据可视化的能力要求</w:t>
      </w:r>
      <w:bookmarkEnd w:id="131"/>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jc w:val="left"/>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jc w:val="left"/>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jc w:val="left"/>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jc w:val="left"/>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32" w:name="_Toc286877858"/>
      <w:r w:rsidR="00A1663D">
        <w:rPr>
          <w:rFonts w:ascii="黑体" w:hAnsi="黑体" w:cs="黑体" w:hint="eastAsia"/>
        </w:rPr>
        <w:t>图层管理</w:t>
      </w:r>
      <w:bookmarkEnd w:id="132"/>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4</w:t>
      </w:r>
      <w:r w:rsidR="00855C67">
        <w:rPr>
          <w:rFonts w:hint="eastAsia"/>
        </w:rPr>
        <w:t xml:space="preserve"> GIS</w:t>
      </w:r>
      <w:r w:rsidR="00855C67">
        <w:rPr>
          <w:rFonts w:hint="eastAsia"/>
        </w:rPr>
        <w:t>图层管理能力需求</w:t>
      </w:r>
      <w:r w:rsidR="00B00567">
        <w:rPr>
          <w:rFonts w:ascii="宋体" w:hAnsi="宋体" w:cs="宋体"/>
        </w:rPr>
        <w:fldChar w:fldCharType="end"/>
      </w:r>
    </w:p>
    <w:p w14:paraId="7A609E58" w14:textId="78F40D8F" w:rsidR="00B00567" w:rsidRDefault="00B00567" w:rsidP="00B00567">
      <w:pPr>
        <w:pStyle w:val="Caption"/>
        <w:keepNext/>
      </w:pPr>
      <w:bookmarkStart w:id="133" w:name="_Ref286156761"/>
      <w:r>
        <w:rPr>
          <w:rFonts w:hint="eastAsia"/>
        </w:rPr>
        <w:t>表</w:t>
      </w:r>
      <w:r>
        <w:rPr>
          <w:rFonts w:hint="eastAsia"/>
        </w:rPr>
        <w:t xml:space="preserve"> </w:t>
      </w:r>
      <w:fldSimple w:instr=" STYLEREF 2 \s ">
        <w:r w:rsidR="001F4E28">
          <w:rPr>
            <w:noProof/>
          </w:rPr>
          <w:t>2.4</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4</w:t>
      </w:r>
      <w:r w:rsidR="001F4E28">
        <w:fldChar w:fldCharType="end"/>
      </w:r>
      <w:r>
        <w:rPr>
          <w:rFonts w:hint="eastAsia"/>
        </w:rPr>
        <w:t xml:space="preserve"> GIS</w:t>
      </w:r>
      <w:r>
        <w:rPr>
          <w:rFonts w:hint="eastAsia"/>
        </w:rPr>
        <w:t>图层管理能力需求</w:t>
      </w:r>
      <w:bookmarkEnd w:id="13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jc w:val="left"/>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jc w:val="left"/>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jc w:val="left"/>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8D6711">
      <w:pPr>
        <w:pStyle w:val="Heading2"/>
      </w:pPr>
      <w:r>
        <w:rPr>
          <w:rFonts w:hint="eastAsia"/>
        </w:rPr>
        <w:t xml:space="preserve"> </w:t>
      </w:r>
      <w:bookmarkStart w:id="134" w:name="_Toc286877859"/>
      <w:r w:rsidR="00DD7110" w:rsidRPr="00DD7110">
        <w:rPr>
          <w:rFonts w:hint="eastAsia"/>
        </w:rPr>
        <w:t>本章小结</w:t>
      </w:r>
      <w:bookmarkEnd w:id="134"/>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35" w:name="_Toc286877860"/>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35"/>
      <w:r w:rsidR="00793C31">
        <w:rPr>
          <w:rFonts w:ascii="宋体" w:hAnsi="宋体" w:cs="宋体" w:hint="eastAsia"/>
        </w:rPr>
        <w:t xml:space="preserve"> </w:t>
      </w:r>
    </w:p>
    <w:p w14:paraId="3FE7D4DF" w14:textId="4FB97FA7" w:rsidR="00DA3239" w:rsidRPr="00DA3239" w:rsidRDefault="00905823" w:rsidP="00DA3239">
      <w:pPr>
        <w:pStyle w:val="Heading2"/>
      </w:pPr>
      <w:r>
        <w:rPr>
          <w:rFonts w:hint="eastAsia"/>
        </w:rPr>
        <w:t xml:space="preserve"> </w:t>
      </w:r>
      <w:bookmarkStart w:id="136" w:name="_Toc286877861"/>
      <w:r>
        <w:rPr>
          <w:rFonts w:hint="eastAsia"/>
        </w:rPr>
        <w:t>当今</w:t>
      </w:r>
      <w:r>
        <w:rPr>
          <w:rFonts w:hint="eastAsia"/>
        </w:rPr>
        <w:t>GIS</w:t>
      </w:r>
      <w:r>
        <w:rPr>
          <w:rFonts w:hint="eastAsia"/>
        </w:rPr>
        <w:t>系统应用的架构设计</w:t>
      </w:r>
      <w:bookmarkEnd w:id="136"/>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37"/>
      <w:r w:rsidRPr="001D0EA8">
        <w:t>的适用性</w:t>
      </w:r>
      <w:commentRangeEnd w:id="137"/>
      <w:r>
        <w:rPr>
          <w:rStyle w:val="CommentReference"/>
        </w:rPr>
        <w:commentReference w:id="137"/>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38" w:name="_Toc286877862"/>
      <w:r w:rsidRPr="00DA3239">
        <w:rPr>
          <w:rFonts w:hint="eastAsia"/>
        </w:rPr>
        <w:t>GIS</w:t>
      </w:r>
      <w:r w:rsidRPr="00DA3239">
        <w:rPr>
          <w:rFonts w:hint="eastAsia"/>
        </w:rPr>
        <w:t>解决方案</w:t>
      </w:r>
      <w:bookmarkEnd w:id="138"/>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5294B60A" w:rsidR="008D6711" w:rsidRDefault="00697438" w:rsidP="00697438">
      <w:pPr>
        <w:pStyle w:val="Caption"/>
      </w:pPr>
      <w:r>
        <w:rPr>
          <w:rFonts w:hint="eastAsia"/>
        </w:rPr>
        <w:t>图</w:t>
      </w:r>
      <w:r>
        <w:rPr>
          <w:rFonts w:hint="eastAsia"/>
        </w:rPr>
        <w:t xml:space="preserve"> </w:t>
      </w:r>
      <w:fldSimple w:instr=" STYLEREF 2 \s ">
        <w:r w:rsidR="00AA403C">
          <w:rPr>
            <w:noProof/>
          </w:rPr>
          <w:t>3.1</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1</w:t>
      </w:r>
      <w:r w:rsidR="00AA403C">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026A7313" w:rsidR="009468B3" w:rsidRDefault="009468B3" w:rsidP="009468B3">
      <w:pPr>
        <w:pStyle w:val="Caption"/>
        <w:keepNext/>
      </w:pPr>
      <w:r>
        <w:rPr>
          <w:rFonts w:hint="eastAsia"/>
        </w:rPr>
        <w:t>表</w:t>
      </w:r>
      <w:r>
        <w:rPr>
          <w:rFonts w:hint="eastAsia"/>
        </w:rPr>
        <w:t xml:space="preserve"> </w:t>
      </w:r>
      <w:fldSimple w:instr=" STYLEREF 2 \s ">
        <w:r w:rsidR="001F4E28">
          <w:rPr>
            <w:noProof/>
          </w:rPr>
          <w:t>3.1</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1</w:t>
      </w:r>
      <w:r w:rsidR="001F4E28">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39"/>
      <w:r w:rsidR="008B5D6B" w:rsidRPr="001D0EA8">
        <w:t>需求</w:t>
      </w:r>
      <w:commentRangeEnd w:id="139"/>
      <w:r w:rsidR="008B5D6B">
        <w:rPr>
          <w:rStyle w:val="CommentReference"/>
        </w:rPr>
        <w:commentReference w:id="139"/>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jc w:val="left"/>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40" w:name="_Toc286877863"/>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40"/>
    </w:p>
    <w:p w14:paraId="1821BFEC" w14:textId="282E1B78" w:rsidR="00050B0A" w:rsidRDefault="00050B0A" w:rsidP="00460BC0">
      <w:pPr>
        <w:jc w:val="left"/>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7395FCCC" w14:textId="03EE94B5" w:rsidR="004B0790" w:rsidRDefault="005A58D4" w:rsidP="00460BC0">
      <w:pPr>
        <w:jc w:val="left"/>
        <w:rPr>
          <w:rFonts w:ascii="宋体" w:hAnsi="宋体" w:cs="宋体"/>
        </w:rPr>
      </w:pPr>
      <w:r>
        <w:rPr>
          <w:rFonts w:ascii="宋体" w:hAnsi="宋体" w:cs="宋体" w:hint="eastAsia"/>
          <w:noProof/>
          <w:lang w:eastAsia="en-US"/>
        </w:rPr>
        <w:drawing>
          <wp:anchor distT="0" distB="0" distL="114300" distR="114300" simplePos="0" relativeHeight="251658240" behindDoc="0" locked="0" layoutInCell="1" allowOverlap="1" wp14:anchorId="6F9AB62F" wp14:editId="32B9797C">
            <wp:simplePos x="0" y="0"/>
            <wp:positionH relativeFrom="column">
              <wp:posOffset>685800</wp:posOffset>
            </wp:positionH>
            <wp:positionV relativeFrom="paragraph">
              <wp:posOffset>561340</wp:posOffset>
            </wp:positionV>
            <wp:extent cx="4015740" cy="2873375"/>
            <wp:effectExtent l="0" t="0" r="0" b="0"/>
            <wp:wrapTopAndBottom/>
            <wp:docPr id="4" name="Picture 4" descr="Macintosh HD:Users:twer:Downloads:移动GIS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wer:Downloads:移动GIS组件图.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015740" cy="287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B28">
        <w:rPr>
          <w:noProof/>
          <w:lang w:eastAsia="en-US"/>
        </w:rPr>
        <mc:AlternateContent>
          <mc:Choice Requires="wps">
            <w:drawing>
              <wp:anchor distT="0" distB="0" distL="114300" distR="114300" simplePos="0" relativeHeight="251660288" behindDoc="0" locked="0" layoutInCell="1" allowOverlap="1" wp14:anchorId="71E7D105" wp14:editId="72CBA3BD">
                <wp:simplePos x="0" y="0"/>
                <wp:positionH relativeFrom="column">
                  <wp:posOffset>685800</wp:posOffset>
                </wp:positionH>
                <wp:positionV relativeFrom="paragraph">
                  <wp:posOffset>3491865</wp:posOffset>
                </wp:positionV>
                <wp:extent cx="4023360" cy="19812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023360" cy="1981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E68098" w14:textId="6ADBB4E7" w:rsidR="0069553A" w:rsidRPr="00451E7D" w:rsidRDefault="0069553A"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54pt;margin-top:274.95pt;width:316.8pt;height:15.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" stroked="f">
                <v:textbox style="mso-fit-shape-to-text:t" inset="0,0,0,0">
                  <w:txbxContent>
                    <w:p w14:paraId="65E68098" w14:textId="6ADBB4E7" w:rsidR="0069553A" w:rsidRPr="00451E7D" w:rsidRDefault="0069553A"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v:textbox>
                <w10:wrap type="through"/>
              </v:shape>
            </w:pict>
          </mc:Fallback>
        </mc:AlternateContent>
      </w:r>
      <w:r w:rsidR="00610455">
        <w:rPr>
          <w:rFonts w:ascii="宋体" w:hAnsi="宋体" w:cs="宋体" w:hint="eastAsia"/>
        </w:rPr>
        <w:t>相比较后，可以发现移动GIS提供的地理信息绘制功能很简单，标绘和地图加载两个基本功能点不足以支持复杂的商业开发。</w:t>
      </w:r>
      <w:r w:rsidR="004B0790">
        <w:rPr>
          <w:rFonts w:ascii="宋体" w:hAnsi="宋体" w:cs="宋体"/>
        </w:rPr>
        <w:br w:type="page"/>
      </w:r>
    </w:p>
    <w:p w14:paraId="20073F02" w14:textId="4229DE76" w:rsidR="00512A58" w:rsidRDefault="00D53F73" w:rsidP="008D6711">
      <w:pPr>
        <w:pStyle w:val="Heading2"/>
      </w:pPr>
      <w:r>
        <w:t xml:space="preserve"> </w:t>
      </w:r>
      <w:bookmarkStart w:id="141" w:name="_Toc286877864"/>
      <w:r w:rsidR="00DD7110">
        <w:rPr>
          <w:rFonts w:hint="eastAsia"/>
        </w:rPr>
        <w:t>IOS.GIS.Common.Tool</w:t>
      </w:r>
      <w:r w:rsidR="003A493A">
        <w:rPr>
          <w:rFonts w:hint="eastAsia"/>
        </w:rPr>
        <w:t>功能包</w:t>
      </w:r>
      <w:bookmarkEnd w:id="141"/>
    </w:p>
    <w:p w14:paraId="2DAA26ED" w14:textId="1E280E3A" w:rsidR="00D073E5" w:rsidRDefault="007236E1" w:rsidP="00D073E5">
      <w:pPr>
        <w:pStyle w:val="Heading3"/>
      </w:pPr>
      <w:r>
        <w:rPr>
          <w:rFonts w:hint="eastAsia"/>
        </w:rPr>
        <w:t xml:space="preserve"> </w:t>
      </w:r>
      <w:bookmarkStart w:id="142" w:name="_Toc286877865"/>
      <w:r w:rsidR="00D073E5">
        <w:rPr>
          <w:rFonts w:hint="eastAsia"/>
        </w:rPr>
        <w:t>总体设计</w:t>
      </w:r>
      <w:bookmarkEnd w:id="142"/>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43"/>
      <w:r>
        <w:rPr>
          <w:rFonts w:ascii="宋体" w:hAnsi="宋体" w:cs="宋体" w:hint="eastAsia"/>
        </w:rPr>
        <w:t>原则</w:t>
      </w:r>
      <w:commentRangeEnd w:id="143"/>
      <w:r>
        <w:rPr>
          <w:rStyle w:val="CommentReference"/>
        </w:rPr>
        <w:commentReference w:id="143"/>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44"/>
      <w:r>
        <w:rPr>
          <w:rFonts w:ascii="宋体" w:hAnsi="宋体" w:cs="宋体" w:hint="eastAsia"/>
        </w:rPr>
        <w:t>完成</w:t>
      </w:r>
      <w:commentRangeEnd w:id="144"/>
      <w:r>
        <w:rPr>
          <w:rStyle w:val="CommentReference"/>
        </w:rPr>
        <w:commentReference w:id="144"/>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1</w:t>
      </w:r>
      <w:r w:rsidR="00855C67">
        <w:t xml:space="preserve"> IOS.GIS.Common.Tools </w:t>
      </w:r>
      <w:r w:rsidR="00855C67">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0B54F568" w:rsidR="00090502" w:rsidRDefault="00372F18" w:rsidP="00372F18">
      <w:pPr>
        <w:pStyle w:val="Caption"/>
      </w:pPr>
      <w:bookmarkStart w:id="145" w:name="_Ref286260939"/>
      <w:r>
        <w:rPr>
          <w:rFonts w:hint="eastAsia"/>
        </w:rPr>
        <w:t>图</w:t>
      </w:r>
      <w:r>
        <w:rPr>
          <w:rFonts w:hint="eastAsia"/>
        </w:rPr>
        <w:t xml:space="preserve"> </w:t>
      </w:r>
      <w:fldSimple w:instr=" STYLEREF 2 \s ">
        <w:r w:rsidR="00AA403C">
          <w:rPr>
            <w:noProof/>
          </w:rPr>
          <w:t>3.2</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1</w:t>
      </w:r>
      <w:r w:rsidR="00AA403C">
        <w:fldChar w:fldCharType="end"/>
      </w:r>
      <w:r>
        <w:t xml:space="preserve"> IOS.GIS.Common.Tools </w:t>
      </w:r>
      <w:r>
        <w:rPr>
          <w:rFonts w:hint="eastAsia"/>
        </w:rPr>
        <w:t>子系统关系图</w:t>
      </w:r>
      <w:bookmarkEnd w:id="145"/>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46" w:name="_Toc286877866"/>
      <w:r w:rsidR="00827ECE">
        <w:rPr>
          <w:rFonts w:ascii="黑体" w:hAnsi="黑体" w:cs="黑体" w:hint="eastAsia"/>
        </w:rPr>
        <w:t>位置服务子系统</w:t>
      </w:r>
      <w:bookmarkEnd w:id="146"/>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47" w:name="_Toc286877867"/>
      <w:r w:rsidR="00C3612E" w:rsidRPr="00C3612E">
        <w:rPr>
          <w:rFonts w:hint="eastAsia"/>
        </w:rPr>
        <w:t>地理坐标模块</w:t>
      </w:r>
      <w:bookmarkEnd w:id="147"/>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w:t>
      </w:r>
      <w:r w:rsidR="00855C67">
        <w:rPr>
          <w:rFonts w:hint="eastAsia"/>
        </w:rPr>
        <w:t xml:space="preserve"> </w:t>
      </w:r>
      <w:r w:rsidR="00855C67">
        <w:rPr>
          <w:rFonts w:hint="eastAsia"/>
        </w:rPr>
        <w:t>地理坐标模块</w:t>
      </w:r>
      <w:r w:rsidR="00855C67">
        <w:rPr>
          <w:rFonts w:ascii="黑体" w:hAnsi="黑体" w:cs="黑体" w:hint="eastAsia"/>
        </w:rPr>
        <w:t>功能列表</w:t>
      </w:r>
      <w:r w:rsidR="00B7007E">
        <w:rPr>
          <w:rFonts w:ascii="宋体" w:hAnsi="宋体" w:cs="宋体"/>
        </w:rPr>
        <w:fldChar w:fldCharType="end"/>
      </w:r>
    </w:p>
    <w:p w14:paraId="3DD57133" w14:textId="719C0259" w:rsidR="00E033F6" w:rsidRDefault="00E033F6" w:rsidP="00E033F6">
      <w:pPr>
        <w:pStyle w:val="Caption"/>
        <w:keepNext/>
      </w:pPr>
      <w:bookmarkStart w:id="148" w:name="_Ref286262576"/>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1</w:t>
      </w:r>
      <w:r w:rsidR="001F4E28">
        <w:fldChar w:fldCharType="end"/>
      </w:r>
      <w:r>
        <w:rPr>
          <w:rFonts w:hint="eastAsia"/>
        </w:rPr>
        <w:t xml:space="preserve"> </w:t>
      </w:r>
      <w:r>
        <w:rPr>
          <w:rFonts w:hint="eastAsia"/>
        </w:rPr>
        <w:t>地理坐标模块</w:t>
      </w:r>
      <w:r>
        <w:rPr>
          <w:rFonts w:ascii="黑体" w:hAnsi="黑体" w:cs="黑体" w:hint="eastAsia"/>
        </w:rPr>
        <w:t>功能列表</w:t>
      </w:r>
      <w:bookmarkEnd w:id="14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49" w:name="_Toc286877868"/>
      <w:r w:rsidR="008404C0">
        <w:rPr>
          <w:rFonts w:ascii="宋体" w:hAnsi="宋体" w:cs="宋体" w:hint="eastAsia"/>
        </w:rPr>
        <w:t>移动定位服务模块</w:t>
      </w:r>
      <w:bookmarkEnd w:id="149"/>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移动定位服务模块功能列表</w:t>
      </w:r>
      <w:r w:rsidR="006550EA">
        <w:rPr>
          <w:rFonts w:ascii="宋体" w:hAnsi="宋体" w:cs="宋体"/>
        </w:rPr>
        <w:fldChar w:fldCharType="end"/>
      </w:r>
    </w:p>
    <w:p w14:paraId="7B7E3CFF" w14:textId="7AFB1BCF" w:rsidR="006550EA" w:rsidRDefault="006550EA" w:rsidP="006550EA">
      <w:pPr>
        <w:pStyle w:val="Caption"/>
        <w:keepNext/>
      </w:pPr>
      <w:bookmarkStart w:id="150" w:name="_Ref286265109"/>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2</w:t>
      </w:r>
      <w:r w:rsidR="001F4E28">
        <w:fldChar w:fldCharType="end"/>
      </w:r>
      <w:r>
        <w:rPr>
          <w:rFonts w:hint="eastAsia"/>
        </w:rPr>
        <w:t xml:space="preserve"> </w:t>
      </w:r>
      <w:r>
        <w:rPr>
          <w:rFonts w:hint="eastAsia"/>
        </w:rPr>
        <w:t>移动定位服务模块功能列表</w:t>
      </w:r>
      <w:bookmarkEnd w:id="15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51" w:name="_Toc286877869"/>
      <w:r w:rsidR="00DA7478">
        <w:rPr>
          <w:rFonts w:ascii="黑体" w:hAnsi="黑体" w:cs="黑体" w:hint="eastAsia"/>
        </w:rPr>
        <w:t>矢量数据子系统</w:t>
      </w:r>
      <w:bookmarkEnd w:id="151"/>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52" w:name="_Toc286877870"/>
      <w:r w:rsidR="00695313" w:rsidRPr="00695313">
        <w:rPr>
          <w:rFonts w:hint="eastAsia"/>
        </w:rPr>
        <w:t>矢量数据结构模块</w:t>
      </w:r>
      <w:bookmarkEnd w:id="152"/>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53"/>
      <w:r w:rsidRPr="008F3AAC">
        <w:rPr>
          <w:rFonts w:ascii="宋体" w:hAnsi="宋体" w:cs="宋体" w:hint="eastAsia"/>
        </w:rPr>
        <w:t>坐标</w:t>
      </w:r>
      <w:commentRangeEnd w:id="153"/>
      <w:r>
        <w:rPr>
          <w:rStyle w:val="CommentReference"/>
        </w:rPr>
        <w:commentReference w:id="153"/>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3</w:t>
      </w:r>
      <w:r w:rsidR="00855C67">
        <w:t xml:space="preserve"> </w:t>
      </w:r>
      <w:r w:rsidR="00855C67">
        <w:rPr>
          <w:rFonts w:hint="eastAsia"/>
        </w:rPr>
        <w:t>矢量数据模块功能列表</w:t>
      </w:r>
      <w:r w:rsidR="006E10A5">
        <w:fldChar w:fldCharType="end"/>
      </w:r>
      <w:r w:rsidR="008C57C7">
        <w:rPr>
          <w:rFonts w:hint="eastAsia"/>
        </w:rPr>
        <w:t>：</w:t>
      </w:r>
    </w:p>
    <w:p w14:paraId="31C661DE" w14:textId="6EC1527E" w:rsidR="00E44656" w:rsidRDefault="00E44656" w:rsidP="00E44656">
      <w:pPr>
        <w:pStyle w:val="Caption"/>
        <w:keepNext/>
      </w:pPr>
      <w:bookmarkStart w:id="154" w:name="_Ref286270534"/>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3</w:t>
      </w:r>
      <w:r w:rsidR="001F4E28">
        <w:fldChar w:fldCharType="end"/>
      </w:r>
      <w:r>
        <w:t xml:space="preserve"> </w:t>
      </w:r>
      <w:r>
        <w:rPr>
          <w:rFonts w:hint="eastAsia"/>
        </w:rPr>
        <w:t>矢量数据模块功能列表</w:t>
      </w:r>
      <w:bookmarkEnd w:id="154"/>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55" w:name="_Toc286877871"/>
      <w:r w:rsidR="00695313">
        <w:rPr>
          <w:rFonts w:hint="eastAsia"/>
        </w:rPr>
        <w:t>矢量数据持久化模块</w:t>
      </w:r>
      <w:bookmarkEnd w:id="155"/>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4</w:t>
      </w:r>
      <w:r w:rsidR="00855C67">
        <w:t xml:space="preserve"> </w:t>
      </w:r>
      <w:r w:rsidR="00855C67">
        <w:rPr>
          <w:rFonts w:hint="eastAsia"/>
        </w:rPr>
        <w:t>矢量数据</w:t>
      </w:r>
      <w:r w:rsidR="00855C67">
        <w:rPr>
          <w:rFonts w:ascii="黑体" w:hAnsi="黑体" w:cs="黑体" w:hint="eastAsia"/>
        </w:rPr>
        <w:t>持久化模块</w:t>
      </w:r>
      <w:r w:rsidR="00855C67">
        <w:rPr>
          <w:rFonts w:hint="eastAsia"/>
        </w:rPr>
        <w:t>功能列表</w:t>
      </w:r>
      <w:r>
        <w:rPr>
          <w:rFonts w:ascii="宋体" w:hAnsi="宋体" w:cs="宋体"/>
        </w:rPr>
        <w:fldChar w:fldCharType="end"/>
      </w:r>
    </w:p>
    <w:p w14:paraId="19577EAB" w14:textId="1C2CB344" w:rsidR="00F16370" w:rsidRDefault="00F16370" w:rsidP="00F16370">
      <w:pPr>
        <w:pStyle w:val="Caption"/>
        <w:keepNext/>
      </w:pPr>
      <w:bookmarkStart w:id="156" w:name="_Ref286273033"/>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4</w:t>
      </w:r>
      <w:r w:rsidR="001F4E28">
        <w:fldChar w:fldCharType="end"/>
      </w:r>
      <w:r>
        <w:t xml:space="preserve"> </w:t>
      </w:r>
      <w:r>
        <w:rPr>
          <w:rFonts w:hint="eastAsia"/>
        </w:rPr>
        <w:t>矢量数据</w:t>
      </w:r>
      <w:r>
        <w:rPr>
          <w:rFonts w:ascii="黑体" w:hAnsi="黑体" w:cs="黑体" w:hint="eastAsia"/>
        </w:rPr>
        <w:t>持久化模块</w:t>
      </w:r>
      <w:r>
        <w:rPr>
          <w:rFonts w:hint="eastAsia"/>
        </w:rPr>
        <w:t>功能列表</w:t>
      </w:r>
      <w:bookmarkEnd w:id="15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57" w:name="_Toc286877872"/>
      <w:r w:rsidR="00695313">
        <w:rPr>
          <w:rFonts w:hint="eastAsia"/>
        </w:rPr>
        <w:t>矢量数据可视化模块</w:t>
      </w:r>
      <w:bookmarkEnd w:id="157"/>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5</w:t>
      </w:r>
      <w:r w:rsidR="00855C67">
        <w:rPr>
          <w:rFonts w:hint="eastAsia"/>
        </w:rPr>
        <w:t xml:space="preserve"> </w:t>
      </w:r>
      <w:r w:rsidR="00855C67">
        <w:rPr>
          <w:rFonts w:hint="eastAsia"/>
        </w:rPr>
        <w:t>矢量数据可视化模块</w:t>
      </w:r>
      <w:r w:rsidR="00866FBC">
        <w:fldChar w:fldCharType="end"/>
      </w:r>
    </w:p>
    <w:p w14:paraId="00A97C9D" w14:textId="3B932929" w:rsidR="00166F0E" w:rsidRDefault="00166F0E" w:rsidP="00166F0E">
      <w:pPr>
        <w:pStyle w:val="Caption"/>
        <w:keepNext/>
      </w:pPr>
      <w:bookmarkStart w:id="158" w:name="_Ref286338825"/>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5</w:t>
      </w:r>
      <w:r w:rsidR="001F4E28">
        <w:fldChar w:fldCharType="end"/>
      </w:r>
      <w:r>
        <w:rPr>
          <w:rFonts w:hint="eastAsia"/>
        </w:rPr>
        <w:t xml:space="preserve"> </w:t>
      </w:r>
      <w:r>
        <w:rPr>
          <w:rFonts w:hint="eastAsia"/>
        </w:rPr>
        <w:t>矢量数据可视化模块</w:t>
      </w:r>
      <w:bookmarkEnd w:id="15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330A99D8" w14:textId="77777777" w:rsidR="009F049E" w:rsidRDefault="009F049E" w:rsidP="004E5346">
      <w:pPr>
        <w:pStyle w:val="NormalFirstTitle"/>
      </w:pPr>
      <w:r>
        <w:br w:type="page"/>
      </w:r>
    </w:p>
    <w:p w14:paraId="607D17FF" w14:textId="3F3114F5" w:rsidR="00393EB5" w:rsidRDefault="009F049E" w:rsidP="003E5D35">
      <w:pPr>
        <w:pStyle w:val="Heading3"/>
      </w:pPr>
      <w:r>
        <w:t xml:space="preserve"> </w:t>
      </w:r>
      <w:bookmarkStart w:id="159" w:name="_Toc286877873"/>
      <w:r w:rsidR="00527932">
        <w:rPr>
          <w:rFonts w:hint="eastAsia"/>
        </w:rPr>
        <w:t>栅格数据子系统</w:t>
      </w:r>
      <w:bookmarkEnd w:id="159"/>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60" w:name="_Toc286877874"/>
      <w:r w:rsidR="00F905F0" w:rsidRPr="00F905F0">
        <w:rPr>
          <w:rFonts w:hint="eastAsia"/>
        </w:rPr>
        <w:t>栅格数据结构模块</w:t>
      </w:r>
      <w:bookmarkEnd w:id="160"/>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6</w:t>
      </w:r>
      <w:r w:rsidR="00855C67">
        <w:rPr>
          <w:rFonts w:hint="eastAsia"/>
        </w:rPr>
        <w:t xml:space="preserve"> </w:t>
      </w:r>
      <w:r w:rsidR="00855C67">
        <w:rPr>
          <w:rFonts w:hint="eastAsia"/>
        </w:rPr>
        <w:t>栅格</w:t>
      </w:r>
      <w:r w:rsidR="00855C67">
        <w:rPr>
          <w:rFonts w:ascii="黑体" w:hAnsi="黑体" w:cs="黑体" w:hint="eastAsia"/>
        </w:rPr>
        <w:t>数据</w:t>
      </w:r>
      <w:r w:rsidR="00855C67">
        <w:rPr>
          <w:rFonts w:hint="eastAsia"/>
        </w:rPr>
        <w:t>结构功能列表</w:t>
      </w:r>
      <w:r>
        <w:rPr>
          <w:rFonts w:ascii="宋体" w:hAnsi="宋体" w:cs="宋体"/>
        </w:rPr>
        <w:fldChar w:fldCharType="end"/>
      </w:r>
    </w:p>
    <w:p w14:paraId="6CD887DD" w14:textId="73FE0157" w:rsidR="00042417" w:rsidRDefault="00042417" w:rsidP="00042417">
      <w:pPr>
        <w:pStyle w:val="Caption"/>
        <w:keepNext/>
      </w:pPr>
      <w:bookmarkStart w:id="161" w:name="_Ref286339945"/>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6</w:t>
      </w:r>
      <w:r w:rsidR="001F4E28">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6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4BDE9AE6" w:rsidR="00866FBC" w:rsidRDefault="00433EEF" w:rsidP="005D1742">
            <w:pPr>
              <w:ind w:firstLine="0"/>
              <w:jc w:val="center"/>
              <w:rPr>
                <w:rFonts w:ascii="宋体" w:hAnsi="宋体" w:cs="宋体"/>
              </w:rPr>
            </w:pPr>
            <w:r>
              <w:rPr>
                <w:rFonts w:ascii="宋体" w:hAnsi="宋体" w:cs="宋体" w:hint="eastAsia"/>
              </w:rPr>
              <w:t>邻接瓦片数组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112B7971" w:rsidR="00866FBC" w:rsidRDefault="00D33A63" w:rsidP="005D1742">
            <w:pPr>
              <w:ind w:firstLine="0"/>
              <w:jc w:val="center"/>
              <w:rPr>
                <w:rFonts w:ascii="宋体" w:hAnsi="宋体" w:cs="宋体"/>
              </w:rPr>
            </w:pPr>
            <w:r>
              <w:rPr>
                <w:rFonts w:ascii="宋体" w:hAnsi="宋体" w:cs="宋体" w:hint="eastAsia"/>
              </w:rPr>
              <w:t>四叉树接口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62" w:name="_Toc286877875"/>
      <w:r w:rsidR="00F905F0">
        <w:rPr>
          <w:rFonts w:hint="eastAsia"/>
        </w:rPr>
        <w:t>栅格数据源模块</w:t>
      </w:r>
      <w:bookmarkEnd w:id="162"/>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7</w:t>
      </w:r>
      <w:r w:rsidR="00855C67">
        <w:rPr>
          <w:rFonts w:hint="eastAsia"/>
        </w:rPr>
        <w:t xml:space="preserve"> </w:t>
      </w:r>
      <w:r w:rsidR="00855C67">
        <w:rPr>
          <w:rFonts w:hint="eastAsia"/>
        </w:rPr>
        <w:t>栅格数据源</w:t>
      </w:r>
      <w:r w:rsidR="00855C67">
        <w:rPr>
          <w:rFonts w:ascii="黑体" w:hAnsi="黑体" w:cs="黑体" w:hint="eastAsia"/>
        </w:rPr>
        <w:t>功能列表</w:t>
      </w:r>
      <w:r>
        <w:rPr>
          <w:rFonts w:ascii="宋体" w:hAnsi="宋体" w:cs="宋体"/>
        </w:rPr>
        <w:fldChar w:fldCharType="end"/>
      </w:r>
    </w:p>
    <w:p w14:paraId="5C58764C" w14:textId="1696C00E" w:rsidR="00E23DBE" w:rsidRPr="00E23DBE" w:rsidRDefault="00E23DBE" w:rsidP="00E23DBE">
      <w:pPr>
        <w:pStyle w:val="Caption"/>
        <w:keepNext/>
        <w:rPr>
          <w:rFonts w:ascii="黑体" w:hAnsi="黑体" w:cs="黑体"/>
        </w:rPr>
      </w:pPr>
      <w:bookmarkStart w:id="163" w:name="_Ref286340734"/>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7</w:t>
      </w:r>
      <w:r w:rsidR="001F4E28">
        <w:fldChar w:fldCharType="end"/>
      </w:r>
      <w:r>
        <w:rPr>
          <w:rFonts w:hint="eastAsia"/>
        </w:rPr>
        <w:t xml:space="preserve"> </w:t>
      </w:r>
      <w:r>
        <w:rPr>
          <w:rFonts w:hint="eastAsia"/>
        </w:rPr>
        <w:t>栅格数据源</w:t>
      </w:r>
      <w:r>
        <w:rPr>
          <w:rFonts w:ascii="黑体" w:hAnsi="黑体" w:cs="黑体" w:hint="eastAsia"/>
        </w:rPr>
        <w:t>功能列表</w:t>
      </w:r>
      <w:bookmarkEnd w:id="1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64" w:name="_Toc286877876"/>
      <w:r w:rsidR="00F905F0">
        <w:rPr>
          <w:rFonts w:hint="eastAsia"/>
        </w:rPr>
        <w:t>栅格数据可视化模块</w:t>
      </w:r>
      <w:bookmarkEnd w:id="164"/>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8</w:t>
      </w:r>
      <w:r w:rsidR="00855C67">
        <w:rPr>
          <w:rFonts w:hint="eastAsia"/>
        </w:rPr>
        <w:t xml:space="preserve"> </w:t>
      </w:r>
      <w:r w:rsidR="00855C67">
        <w:rPr>
          <w:rFonts w:hint="eastAsia"/>
        </w:rPr>
        <w:t>栅格数据</w:t>
      </w:r>
      <w:r w:rsidR="00855C67">
        <w:rPr>
          <w:rFonts w:ascii="黑体" w:hAnsi="黑体" w:cs="黑体" w:hint="eastAsia"/>
        </w:rPr>
        <w:t>可视化功能列表</w:t>
      </w:r>
      <w:r w:rsidR="00360DBC">
        <w:rPr>
          <w:rFonts w:ascii="宋体" w:hAnsi="宋体" w:cs="宋体"/>
        </w:rPr>
        <w:fldChar w:fldCharType="end"/>
      </w:r>
    </w:p>
    <w:p w14:paraId="3E83CE8E" w14:textId="1961C0A4" w:rsidR="00350399" w:rsidRPr="00360DBC" w:rsidRDefault="00350399" w:rsidP="00350399">
      <w:pPr>
        <w:pStyle w:val="Caption"/>
        <w:keepNext/>
        <w:rPr>
          <w:rFonts w:ascii="黑体" w:hAnsi="黑体" w:cs="黑体"/>
        </w:rPr>
      </w:pPr>
      <w:bookmarkStart w:id="165" w:name="_Ref286342100"/>
      <w:bookmarkStart w:id="166" w:name="_Ref286342134"/>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8</w:t>
      </w:r>
      <w:r w:rsidR="001F4E28">
        <w:fldChar w:fldCharType="end"/>
      </w:r>
      <w:r>
        <w:rPr>
          <w:rFonts w:hint="eastAsia"/>
        </w:rPr>
        <w:t xml:space="preserve"> </w:t>
      </w:r>
      <w:r>
        <w:rPr>
          <w:rFonts w:hint="eastAsia"/>
        </w:rPr>
        <w:t>栅格数据</w:t>
      </w:r>
      <w:bookmarkEnd w:id="165"/>
      <w:r w:rsidR="00360DBC">
        <w:rPr>
          <w:rFonts w:ascii="黑体" w:hAnsi="黑体" w:cs="黑体" w:hint="eastAsia"/>
        </w:rPr>
        <w:t>可视化功能列表</w:t>
      </w:r>
      <w:bookmarkEnd w:id="16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63E5A26E" w:rsidR="00350399" w:rsidRDefault="00FA3884" w:rsidP="00350399">
            <w:pPr>
              <w:ind w:firstLine="0"/>
              <w:jc w:val="center"/>
              <w:rPr>
                <w:rFonts w:ascii="宋体" w:hAnsi="宋体" w:cs="宋体"/>
              </w:rPr>
            </w:pPr>
            <w:r>
              <w:rPr>
                <w:rFonts w:ascii="宋体" w:hAnsi="宋体" w:cs="宋体" w:hint="eastAsia"/>
              </w:rPr>
              <w:t>瓦片地图图层接口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132CF370" w14:textId="77777777" w:rsidR="00350399" w:rsidRDefault="00350399" w:rsidP="00350399">
      <w:pPr>
        <w:rPr>
          <w:rFonts w:ascii="宋体" w:hAnsi="宋体" w:cs="宋体"/>
        </w:rPr>
      </w:pPr>
    </w:p>
    <w:p w14:paraId="2A4BA65C" w14:textId="77777777" w:rsidR="00350399" w:rsidRPr="00350399" w:rsidRDefault="00350399" w:rsidP="00350399"/>
    <w:p w14:paraId="3749BFCA" w14:textId="7BA55452" w:rsidR="00AE7700" w:rsidRDefault="00AE7700" w:rsidP="00350399">
      <w:r>
        <w:br w:type="page"/>
      </w:r>
    </w:p>
    <w:p w14:paraId="2CE42826" w14:textId="3BFA768A" w:rsidR="001E560B" w:rsidRDefault="00F22713" w:rsidP="003E5D35">
      <w:pPr>
        <w:pStyle w:val="Heading3"/>
        <w:rPr>
          <w:rFonts w:ascii="黑体" w:hAnsi="黑体" w:cs="黑体"/>
        </w:rPr>
      </w:pPr>
      <w:r>
        <w:rPr>
          <w:rFonts w:hint="eastAsia"/>
        </w:rPr>
        <w:t xml:space="preserve"> </w:t>
      </w:r>
      <w:bookmarkStart w:id="167" w:name="_Toc286877877"/>
      <w:r w:rsidR="004738C1">
        <w:rPr>
          <w:rFonts w:hint="eastAsia"/>
        </w:rPr>
        <w:t>地图</w:t>
      </w:r>
      <w:r w:rsidR="004738C1">
        <w:rPr>
          <w:rFonts w:hint="eastAsia"/>
        </w:rPr>
        <w:t>UI</w:t>
      </w:r>
      <w:r w:rsidR="004738C1">
        <w:rPr>
          <w:rFonts w:ascii="黑体" w:hAnsi="黑体" w:cs="黑体" w:hint="eastAsia"/>
        </w:rPr>
        <w:t>子系统</w:t>
      </w:r>
      <w:bookmarkEnd w:id="167"/>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68" w:name="_Toc286877878"/>
      <w:r w:rsidR="00056D55">
        <w:rPr>
          <w:rFonts w:ascii="黑体" w:hAnsi="黑体" w:cs="黑体" w:hint="eastAsia"/>
        </w:rPr>
        <w:t>地图浏览模块</w:t>
      </w:r>
      <w:bookmarkEnd w:id="168"/>
      <w:r w:rsidR="00255CB6" w:rsidRPr="00255CB6">
        <w:rPr>
          <w:rFonts w:ascii="宋体" w:hAnsi="宋体" w:cs="宋体"/>
        </w:rPr>
        <w:t xml:space="preserve"> </w:t>
      </w:r>
    </w:p>
    <w:p w14:paraId="7445223F" w14:textId="50C678A8" w:rsidR="003A4249" w:rsidRDefault="003A4249" w:rsidP="003A4249">
      <w:pPr>
        <w:pStyle w:val="Caption"/>
        <w:keepNext/>
      </w:pPr>
      <w:bookmarkStart w:id="169" w:name="_Ref286344971"/>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9</w:t>
      </w:r>
      <w:r w:rsidR="001F4E28">
        <w:fldChar w:fldCharType="end"/>
      </w:r>
      <w:r>
        <w:rPr>
          <w:rFonts w:hint="eastAsia"/>
        </w:rPr>
        <w:t xml:space="preserve"> </w:t>
      </w:r>
      <w:r>
        <w:rPr>
          <w:rFonts w:hint="eastAsia"/>
        </w:rPr>
        <w:t>地图浏览模块功能列表</w:t>
      </w:r>
      <w:bookmarkEnd w:id="16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70" w:name="_Toc286877879"/>
      <w:r w:rsidR="00DB6812">
        <w:rPr>
          <w:rFonts w:ascii="黑体" w:hAnsi="黑体" w:cs="黑体" w:hint="eastAsia"/>
        </w:rPr>
        <w:t>图层定义</w:t>
      </w:r>
      <w:r w:rsidR="001F02F2">
        <w:rPr>
          <w:rFonts w:ascii="黑体" w:hAnsi="黑体" w:cs="黑体" w:hint="eastAsia"/>
        </w:rPr>
        <w:t>模块</w:t>
      </w:r>
      <w:bookmarkEnd w:id="170"/>
      <w:r w:rsidR="007D39EB" w:rsidRPr="00DB6812">
        <w:rPr>
          <w:rFonts w:ascii="宋体" w:hAnsi="宋体" w:cs="宋体" w:hint="eastAsia"/>
        </w:rPr>
        <w:t xml:space="preserve"> </w:t>
      </w:r>
    </w:p>
    <w:p w14:paraId="178D64FA" w14:textId="15B7E44E" w:rsidR="008773E3" w:rsidRPr="00360DBC" w:rsidRDefault="008773E3" w:rsidP="008773E3">
      <w:pPr>
        <w:pStyle w:val="Caption"/>
        <w:keepNext/>
        <w:rPr>
          <w:rFonts w:ascii="黑体" w:hAnsi="黑体" w:cs="黑体"/>
        </w:rPr>
      </w:pPr>
      <w:bookmarkStart w:id="171" w:name="_Ref286344770"/>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10</w:t>
      </w:r>
      <w:r w:rsidR="001F4E28">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7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1C91B0A3" w14:textId="4C6736D3" w:rsidR="008D4112" w:rsidRDefault="008D4112" w:rsidP="008D4112">
      <w:r>
        <w:br w:type="page"/>
      </w:r>
    </w:p>
    <w:p w14:paraId="20F7986A" w14:textId="6255862D" w:rsidR="004C7F83" w:rsidRDefault="008D4112" w:rsidP="00D073E5">
      <w:pPr>
        <w:pStyle w:val="Heading3"/>
      </w:pPr>
      <w:r>
        <w:rPr>
          <w:rFonts w:ascii="黑体" w:hAnsi="黑体" w:cs="黑体" w:hint="eastAsia"/>
        </w:rPr>
        <w:t xml:space="preserve"> </w:t>
      </w:r>
      <w:bookmarkStart w:id="172" w:name="_Toc286877880"/>
      <w:r w:rsidR="00AE3402">
        <w:rPr>
          <w:rFonts w:ascii="黑体" w:hAnsi="黑体" w:cs="黑体" w:hint="eastAsia"/>
        </w:rPr>
        <w:t>设计的可裁剪</w:t>
      </w:r>
      <w:r w:rsidR="002A339E">
        <w:rPr>
          <w:rFonts w:ascii="黑体" w:hAnsi="黑体" w:cs="黑体" w:hint="eastAsia"/>
        </w:rPr>
        <w:t>性</w:t>
      </w:r>
      <w:bookmarkEnd w:id="172"/>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73"/>
      <w:r>
        <w:rPr>
          <w:rFonts w:ascii="宋体" w:hAnsi="宋体" w:cs="宋体" w:hint="eastAsia"/>
        </w:rPr>
        <w:t>IOS静态链接库(.a)</w:t>
      </w:r>
      <w:commentRangeEnd w:id="173"/>
      <w:r>
        <w:rPr>
          <w:rStyle w:val="CommentReference"/>
        </w:rPr>
        <w:commentReference w:id="173"/>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74"/>
      <w:r w:rsidR="000A5765">
        <w:rPr>
          <w:rFonts w:ascii="宋体" w:hAnsi="宋体" w:cs="宋体" w:hint="eastAsia"/>
        </w:rPr>
        <w:t>的可裁剪</w:t>
      </w:r>
      <w:r>
        <w:rPr>
          <w:rFonts w:ascii="宋体" w:hAnsi="宋体" w:cs="宋体" w:hint="eastAsia"/>
        </w:rPr>
        <w:t>性</w:t>
      </w:r>
      <w:commentRangeEnd w:id="174"/>
      <w:r w:rsidR="00293FE8">
        <w:rPr>
          <w:rStyle w:val="CommentReference"/>
        </w:rPr>
        <w:commentReference w:id="174"/>
      </w:r>
      <w:r>
        <w:rPr>
          <w:rFonts w:ascii="宋体" w:hAnsi="宋体" w:cs="宋体" w:hint="eastAsia"/>
        </w:rPr>
        <w:t>。</w:t>
      </w:r>
    </w:p>
    <w:p w14:paraId="1BE9A594" w14:textId="2D08D10B" w:rsidR="000B3C30" w:rsidRDefault="000B3C30" w:rsidP="0004688D">
      <w:pPr>
        <w:rPr>
          <w:rFonts w:ascii="宋体" w:hAnsi="宋体" w:cs="宋体"/>
        </w:rPr>
      </w:pPr>
      <w:r>
        <w:rPr>
          <w:rFonts w:ascii="宋体" w:hAnsi="宋体" w:cs="宋体"/>
        </w:rPr>
        <w:br w:type="page"/>
      </w:r>
    </w:p>
    <w:p w14:paraId="7246CFD4" w14:textId="7536A7C9" w:rsidR="00293FE8" w:rsidRDefault="00293FE8" w:rsidP="00293FE8">
      <w:pPr>
        <w:pStyle w:val="Heading4"/>
        <w:rPr>
          <w:rFonts w:ascii="黑体" w:hAnsi="黑体" w:cs="黑体"/>
        </w:rPr>
      </w:pPr>
      <w:r>
        <w:rPr>
          <w:rFonts w:ascii="黑体" w:hAnsi="黑体" w:cs="黑体" w:hint="eastAsia"/>
        </w:rPr>
        <w:t xml:space="preserve"> </w:t>
      </w:r>
      <w:bookmarkStart w:id="175" w:name="_Toc286877881"/>
      <w:r>
        <w:rPr>
          <w:rFonts w:ascii="黑体" w:hAnsi="黑体" w:cs="黑体" w:hint="eastAsia"/>
        </w:rPr>
        <w:t>位置服务子系统的裁剪</w:t>
      </w:r>
      <w:bookmarkEnd w:id="175"/>
    </w:p>
    <w:p w14:paraId="204BCB03" w14:textId="664BFAEB" w:rsidR="005D0ABA" w:rsidRDefault="00F859A3" w:rsidP="005D0ABA">
      <w:pPr>
        <w:rPr>
          <w:rFonts w:ascii="宋体" w:hAnsi="宋体" w:cs="宋体"/>
        </w:rPr>
      </w:pPr>
      <w:r>
        <w:rPr>
          <w:rFonts w:ascii="宋体" w:hAnsi="宋体" w:cs="宋体" w:hint="eastAsia"/>
        </w:rPr>
        <w:t>根据具体需求将地理坐标</w:t>
      </w:r>
      <w:r w:rsidR="005D0ABA">
        <w:rPr>
          <w:rFonts w:ascii="宋体" w:hAnsi="宋体" w:cs="宋体" w:hint="eastAsia"/>
        </w:rPr>
        <w:t>模块单独裁剪出来，功能及调用方式如</w:t>
      </w:r>
      <w:r w:rsidR="005D0ABA">
        <w:rPr>
          <w:rFonts w:ascii="宋体" w:hAnsi="宋体" w:cs="宋体"/>
        </w:rPr>
        <w:fldChar w:fldCharType="begin"/>
      </w:r>
      <w:r w:rsidR="005D0ABA">
        <w:rPr>
          <w:rFonts w:ascii="宋体" w:hAnsi="宋体" w:cs="宋体"/>
        </w:rPr>
        <w:instrText xml:space="preserve"> REF </w:instrText>
      </w:r>
      <w:r w:rsidR="005D0ABA">
        <w:rPr>
          <w:rFonts w:ascii="宋体" w:hAnsi="宋体" w:cs="宋体" w:hint="eastAsia"/>
        </w:rPr>
        <w:instrText>_Ref286348665 \h</w:instrText>
      </w:r>
      <w:r w:rsidR="005D0ABA">
        <w:rPr>
          <w:rFonts w:ascii="宋体" w:hAnsi="宋体" w:cs="宋体"/>
        </w:rPr>
        <w:instrText xml:space="preserve"> </w:instrText>
      </w:r>
      <w:r w:rsidR="005D0ABA">
        <w:rPr>
          <w:rFonts w:ascii="宋体" w:hAnsi="宋体" w:cs="宋体"/>
        </w:rPr>
      </w:r>
      <w:r w:rsidR="005D0AB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11</w:t>
      </w:r>
      <w:r w:rsidR="00855C67">
        <w:rPr>
          <w:rFonts w:hint="eastAsia"/>
        </w:rPr>
        <w:t xml:space="preserve"> </w:t>
      </w:r>
      <w:r w:rsidR="00855C67">
        <w:rPr>
          <w:rFonts w:hint="eastAsia"/>
        </w:rPr>
        <w:t>地理坐标模块单独裁剪</w:t>
      </w:r>
      <w:r w:rsidR="005D0ABA">
        <w:rPr>
          <w:rFonts w:ascii="宋体" w:hAnsi="宋体" w:cs="宋体"/>
        </w:rPr>
        <w:fldChar w:fldCharType="end"/>
      </w:r>
    </w:p>
    <w:p w14:paraId="6C228CDC" w14:textId="77777777" w:rsidR="005D0ABA" w:rsidRDefault="005D0ABA" w:rsidP="005D0ABA">
      <w:pPr>
        <w:rPr>
          <w:rFonts w:ascii="宋体" w:hAnsi="宋体" w:cs="宋体"/>
        </w:rPr>
      </w:pPr>
    </w:p>
    <w:p w14:paraId="615EB777" w14:textId="6A6F6705" w:rsidR="005D0ABA" w:rsidRDefault="005D0ABA" w:rsidP="005D0ABA">
      <w:pPr>
        <w:pStyle w:val="Caption"/>
        <w:keepNext/>
      </w:pPr>
      <w:bookmarkStart w:id="176" w:name="_Ref286348665"/>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11</w:t>
      </w:r>
      <w:r w:rsidR="001F4E28">
        <w:fldChar w:fldCharType="end"/>
      </w:r>
      <w:r>
        <w:rPr>
          <w:rFonts w:hint="eastAsia"/>
        </w:rPr>
        <w:t xml:space="preserve"> </w:t>
      </w:r>
      <w:r w:rsidR="00F859A3">
        <w:rPr>
          <w:rFonts w:hint="eastAsia"/>
        </w:rPr>
        <w:t>地理坐标</w:t>
      </w:r>
      <w:r>
        <w:rPr>
          <w:rFonts w:hint="eastAsia"/>
        </w:rPr>
        <w:t>模块单独裁剪</w:t>
      </w:r>
      <w:bookmarkEnd w:id="17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D0ABA" w:rsidRPr="001D0EA8" w14:paraId="76A53022" w14:textId="77777777" w:rsidTr="005D0ABA">
        <w:tc>
          <w:tcPr>
            <w:tcW w:w="2318" w:type="dxa"/>
            <w:shd w:val="clear" w:color="auto" w:fill="auto"/>
          </w:tcPr>
          <w:p w14:paraId="1D2521D2" w14:textId="77777777" w:rsidR="005D0ABA" w:rsidRPr="001D0EA8" w:rsidRDefault="005D0ABA" w:rsidP="005D0ABA">
            <w:pPr>
              <w:jc w:val="center"/>
              <w:rPr>
                <w:b/>
              </w:rPr>
            </w:pPr>
            <w:r>
              <w:rPr>
                <w:rFonts w:hint="eastAsia"/>
                <w:b/>
              </w:rPr>
              <w:t>二次开发</w:t>
            </w:r>
          </w:p>
        </w:tc>
        <w:tc>
          <w:tcPr>
            <w:tcW w:w="5937" w:type="dxa"/>
            <w:shd w:val="clear" w:color="auto" w:fill="auto"/>
          </w:tcPr>
          <w:p w14:paraId="348F405E" w14:textId="77777777" w:rsidR="005D0ABA" w:rsidRPr="001D0EA8" w:rsidRDefault="005D0ABA" w:rsidP="005D0ABA">
            <w:pPr>
              <w:jc w:val="center"/>
              <w:rPr>
                <w:b/>
              </w:rPr>
            </w:pPr>
            <w:r>
              <w:rPr>
                <w:rFonts w:hint="eastAsia"/>
                <w:b/>
              </w:rPr>
              <w:t>具体说明</w:t>
            </w:r>
          </w:p>
        </w:tc>
      </w:tr>
      <w:tr w:rsidR="005D0ABA" w:rsidRPr="001D0EA8" w14:paraId="250473F3" w14:textId="77777777" w:rsidTr="005D0ABA">
        <w:tc>
          <w:tcPr>
            <w:tcW w:w="2318" w:type="dxa"/>
          </w:tcPr>
          <w:p w14:paraId="3A348E53" w14:textId="77777777" w:rsidR="005D0ABA" w:rsidRPr="00200829" w:rsidRDefault="005D0ABA" w:rsidP="005D0ABA">
            <w:pPr>
              <w:ind w:firstLine="0"/>
              <w:jc w:val="center"/>
              <w:rPr>
                <w:rFonts w:ascii="宋体" w:hAnsi="宋体" w:cs="宋体"/>
              </w:rPr>
            </w:pPr>
            <w:r>
              <w:rPr>
                <w:rFonts w:ascii="宋体" w:hAnsi="宋体" w:cs="宋体" w:hint="eastAsia"/>
              </w:rPr>
              <w:t>功能描述</w:t>
            </w:r>
          </w:p>
        </w:tc>
        <w:tc>
          <w:tcPr>
            <w:tcW w:w="5937" w:type="dxa"/>
          </w:tcPr>
          <w:p w14:paraId="0D44D74E" w14:textId="1FBE19E9" w:rsidR="005D0ABA" w:rsidRPr="004559D7" w:rsidRDefault="005D0ABA" w:rsidP="005D0ABA">
            <w:pPr>
              <w:rPr>
                <w:rFonts w:ascii="宋体" w:hAnsi="宋体" w:cs="宋体"/>
              </w:rPr>
            </w:pPr>
            <w:r>
              <w:rPr>
                <w:rFonts w:ascii="宋体" w:hAnsi="宋体" w:cs="宋体" w:hint="eastAsia"/>
              </w:rPr>
              <w:t>提供给二次开发人员对GIS地理坐标转换的功能</w:t>
            </w:r>
          </w:p>
        </w:tc>
      </w:tr>
      <w:tr w:rsidR="005D0ABA" w:rsidRPr="001D0EA8" w14:paraId="798CC842" w14:textId="77777777" w:rsidTr="005D0ABA">
        <w:tc>
          <w:tcPr>
            <w:tcW w:w="2318" w:type="dxa"/>
          </w:tcPr>
          <w:p w14:paraId="36E0F5FD" w14:textId="77777777" w:rsidR="005D0ABA" w:rsidRDefault="005D0ABA" w:rsidP="005D0AB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6F49B40A" w14:textId="7372A36A" w:rsidR="005D0ABA" w:rsidRDefault="005D0ABA" w:rsidP="005D0ABA">
            <w:pPr>
              <w:rPr>
                <w:rFonts w:ascii="宋体" w:hAnsi="宋体" w:cs="宋体"/>
              </w:rPr>
            </w:pPr>
            <w:r>
              <w:rPr>
                <w:rFonts w:ascii="宋体" w:hAnsi="宋体" w:cs="宋体" w:hint="eastAsia"/>
              </w:rPr>
              <w:t>地理坐标模块以</w:t>
            </w:r>
            <w:r>
              <w:rPr>
                <w:rFonts w:ascii="宋体" w:hAnsi="宋体" w:cs="宋体"/>
              </w:rPr>
              <w:t>IOS</w:t>
            </w:r>
            <w:r>
              <w:rPr>
                <w:rFonts w:ascii="宋体" w:hAnsi="宋体" w:cs="宋体" w:hint="eastAsia"/>
              </w:rPr>
              <w:t>静态链接</w:t>
            </w:r>
            <w:r>
              <w:rPr>
                <w:rFonts w:ascii="宋体" w:hAnsi="宋体" w:cs="宋体"/>
              </w:rPr>
              <w:t>(.a)</w:t>
            </w:r>
            <w:r>
              <w:rPr>
                <w:rFonts w:ascii="宋体" w:hAnsi="宋体" w:cs="宋体" w:hint="eastAsia"/>
              </w:rPr>
              <w:t>的形式发布。</w:t>
            </w:r>
          </w:p>
        </w:tc>
      </w:tr>
      <w:tr w:rsidR="005D0ABA" w:rsidRPr="001D0EA8" w14:paraId="49E4DDEC" w14:textId="77777777" w:rsidTr="005D0ABA">
        <w:tc>
          <w:tcPr>
            <w:tcW w:w="2318" w:type="dxa"/>
          </w:tcPr>
          <w:p w14:paraId="28EB8A15" w14:textId="77777777" w:rsidR="005D0ABA" w:rsidRPr="00200829" w:rsidRDefault="005D0ABA" w:rsidP="005D0ABA">
            <w:pPr>
              <w:tabs>
                <w:tab w:val="center" w:pos="1051"/>
              </w:tabs>
              <w:ind w:firstLine="0"/>
              <w:jc w:val="left"/>
              <w:rPr>
                <w:rFonts w:ascii="宋体" w:hAnsi="宋体" w:cs="宋体"/>
              </w:rPr>
            </w:pPr>
            <w:r>
              <w:rPr>
                <w:rFonts w:ascii="宋体" w:hAnsi="宋体" w:cs="宋体"/>
              </w:rPr>
              <w:tab/>
            </w:r>
            <w:r>
              <w:rPr>
                <w:rFonts w:ascii="宋体" w:hAnsi="宋体" w:cs="宋体" w:hint="eastAsia"/>
              </w:rPr>
              <w:t>调用形式</w:t>
            </w:r>
          </w:p>
        </w:tc>
        <w:tc>
          <w:tcPr>
            <w:tcW w:w="5937" w:type="dxa"/>
          </w:tcPr>
          <w:p w14:paraId="6F1D1614" w14:textId="1570A897" w:rsidR="005D0ABA" w:rsidRPr="0061707D" w:rsidRDefault="005D0ABA" w:rsidP="005D0ABA">
            <w:pPr>
              <w:rPr>
                <w:rFonts w:ascii="宋体" w:hAnsi="宋体" w:cs="宋体"/>
              </w:rPr>
            </w:pPr>
            <w:r>
              <w:rPr>
                <w:rFonts w:ascii="宋体" w:hAnsi="宋体" w:cs="宋体" w:hint="eastAsia"/>
              </w:rPr>
              <w:t>通过引用该静态链接库的方式，获得对于对于</w:t>
            </w:r>
          </w:p>
        </w:tc>
      </w:tr>
    </w:tbl>
    <w:p w14:paraId="46E85F94" w14:textId="77777777" w:rsidR="005D0ABA" w:rsidRPr="005D0ABA" w:rsidRDefault="005D0ABA" w:rsidP="005D0ABA">
      <w:pPr>
        <w:rPr>
          <w:rFonts w:ascii="宋体" w:hAnsi="宋体" w:cs="宋体"/>
        </w:rPr>
      </w:pPr>
    </w:p>
    <w:p w14:paraId="642E42B6" w14:textId="4E73A4E1" w:rsidR="00293FE8" w:rsidRDefault="00F6128A" w:rsidP="0004688D">
      <w:pPr>
        <w:rPr>
          <w:rFonts w:ascii="宋体" w:hAnsi="宋体" w:cs="宋体"/>
        </w:rPr>
      </w:pPr>
      <w:r>
        <w:rPr>
          <w:rFonts w:ascii="宋体" w:hAnsi="宋体" w:cs="宋体" w:hint="eastAsia"/>
        </w:rPr>
        <w:t>此模块属于底层服务模块，可以供不熟悉GIS地理换算的二次开发人员调用，来实现不同地理坐标系统间的转换，或者对于两地位置的相对判定。</w:t>
      </w:r>
    </w:p>
    <w:p w14:paraId="45892FEB" w14:textId="7E05E18D" w:rsidR="00F6128A" w:rsidRDefault="00F6128A" w:rsidP="0004688D">
      <w:pPr>
        <w:rPr>
          <w:rFonts w:ascii="宋体" w:hAnsi="宋体" w:cs="宋体"/>
        </w:rPr>
      </w:pPr>
      <w:r>
        <w:rPr>
          <w:rFonts w:ascii="宋体" w:hAnsi="宋体" w:cs="宋体" w:hint="eastAsia"/>
        </w:rPr>
        <w:t>应用设计图如图</w:t>
      </w:r>
      <w:r w:rsidR="000B3C30">
        <w:rPr>
          <w:rFonts w:ascii="宋体" w:hAnsi="宋体" w:cs="宋体"/>
        </w:rPr>
        <w:fldChar w:fldCharType="begin"/>
      </w:r>
      <w:r w:rsidR="000B3C30">
        <w:rPr>
          <w:rFonts w:ascii="宋体" w:hAnsi="宋体" w:cs="宋体"/>
        </w:rPr>
        <w:instrText xml:space="preserve"> REF </w:instrText>
      </w:r>
      <w:r w:rsidR="000B3C30">
        <w:rPr>
          <w:rFonts w:ascii="宋体" w:hAnsi="宋体" w:cs="宋体" w:hint="eastAsia"/>
        </w:rPr>
        <w:instrText>_Ref286350277 \h</w:instrText>
      </w:r>
      <w:r w:rsidR="000B3C30">
        <w:rPr>
          <w:rFonts w:ascii="宋体" w:hAnsi="宋体" w:cs="宋体"/>
        </w:rPr>
        <w:instrText xml:space="preserve"> </w:instrText>
      </w:r>
      <w:r w:rsidR="000B3C30">
        <w:rPr>
          <w:rFonts w:ascii="宋体" w:hAnsi="宋体" w:cs="宋体"/>
        </w:rPr>
      </w:r>
      <w:r w:rsidR="000B3C30">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地理坐标模块裁剪应用设计图</w:t>
      </w:r>
      <w:r w:rsidR="000B3C30">
        <w:rPr>
          <w:rFonts w:ascii="宋体" w:hAnsi="宋体" w:cs="宋体"/>
        </w:rPr>
        <w:fldChar w:fldCharType="end"/>
      </w:r>
    </w:p>
    <w:p w14:paraId="67F4694F" w14:textId="77777777" w:rsidR="000B3C30" w:rsidRDefault="000B3C30" w:rsidP="000B3C30">
      <w:pPr>
        <w:keepNext/>
        <w:ind w:firstLine="0"/>
      </w:pPr>
      <w:r>
        <w:rPr>
          <w:rFonts w:ascii="宋体" w:hAnsi="宋体" w:cs="宋体" w:hint="eastAsia"/>
          <w:noProof/>
          <w:lang w:eastAsia="en-US"/>
        </w:rPr>
        <w:drawing>
          <wp:inline distT="0" distB="0" distL="0" distR="0" wp14:anchorId="6F6FB730" wp14:editId="31B87232">
            <wp:extent cx="4766734" cy="3471333"/>
            <wp:effectExtent l="0" t="0" r="8890" b="8890"/>
            <wp:docPr id="5" name="Picture 5" descr="Macintosh HD:Users:twer:myfiles:graduation:地理坐标转换模块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wer:myfiles:graduation:地理坐标转换模块裁剪.pn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r="737" b="5389"/>
                    <a:stretch/>
                  </pic:blipFill>
                  <pic:spPr bwMode="auto">
                    <a:xfrm>
                      <a:off x="0" y="0"/>
                      <a:ext cx="4767342" cy="3471776"/>
                    </a:xfrm>
                    <a:prstGeom prst="rect">
                      <a:avLst/>
                    </a:prstGeom>
                    <a:noFill/>
                    <a:ln>
                      <a:noFill/>
                    </a:ln>
                    <a:extLst>
                      <a:ext uri="{53640926-AAD7-44d8-BBD7-CCE9431645EC}">
                        <a14:shadowObscured xmlns:a14="http://schemas.microsoft.com/office/drawing/2010/main"/>
                      </a:ext>
                    </a:extLst>
                  </pic:spPr>
                </pic:pic>
              </a:graphicData>
            </a:graphic>
          </wp:inline>
        </w:drawing>
      </w:r>
    </w:p>
    <w:p w14:paraId="33D38904" w14:textId="25CF58D3" w:rsidR="00F6128A" w:rsidRDefault="000B3C30" w:rsidP="000B3C30">
      <w:pPr>
        <w:pStyle w:val="Caption"/>
        <w:rPr>
          <w:rFonts w:ascii="宋体" w:hAnsi="宋体" w:cs="宋体"/>
        </w:rPr>
      </w:pPr>
      <w:bookmarkStart w:id="177" w:name="_Ref286350277"/>
      <w:r>
        <w:rPr>
          <w:rFonts w:hint="eastAsia"/>
        </w:rPr>
        <w:t>图</w:t>
      </w:r>
      <w:r>
        <w:rPr>
          <w:rFonts w:hint="eastAsia"/>
        </w:rPr>
        <w:t xml:space="preserve"> </w:t>
      </w:r>
      <w:fldSimple w:instr=" STYLEREF 2 \s ">
        <w:r w:rsidR="00AA403C">
          <w:rPr>
            <w:noProof/>
          </w:rPr>
          <w:t>3.2</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2</w:t>
      </w:r>
      <w:r w:rsidR="00AA403C">
        <w:fldChar w:fldCharType="end"/>
      </w:r>
      <w:r>
        <w:rPr>
          <w:rFonts w:hint="eastAsia"/>
        </w:rPr>
        <w:t xml:space="preserve"> </w:t>
      </w:r>
      <w:r>
        <w:rPr>
          <w:rFonts w:hint="eastAsia"/>
        </w:rPr>
        <w:t>地理坐标模块裁剪应用设计图</w:t>
      </w:r>
      <w:bookmarkEnd w:id="177"/>
    </w:p>
    <w:p w14:paraId="42AAD103" w14:textId="4D4A9F07" w:rsidR="000B3C30" w:rsidRDefault="000B3C30" w:rsidP="000B3C30">
      <w:pPr>
        <w:pStyle w:val="ListParagraph"/>
        <w:ind w:left="1145" w:firstLine="0"/>
        <w:rPr>
          <w:rFonts w:ascii="宋体" w:hAnsi="宋体" w:cs="宋体"/>
        </w:rPr>
      </w:pPr>
      <w:r>
        <w:rPr>
          <w:rFonts w:ascii="宋体" w:hAnsi="宋体" w:cs="宋体"/>
        </w:rPr>
        <w:br w:type="page"/>
      </w:r>
    </w:p>
    <w:p w14:paraId="42C3A76F" w14:textId="25E58F5A" w:rsidR="000B3C30" w:rsidRPr="00A0251D" w:rsidRDefault="000B3C30" w:rsidP="00A0251D">
      <w:pPr>
        <w:pStyle w:val="Heading4"/>
        <w:rPr>
          <w:rFonts w:ascii="黑体" w:hAnsi="黑体" w:cs="黑体"/>
        </w:rPr>
      </w:pPr>
      <w:r>
        <w:rPr>
          <w:rFonts w:ascii="黑体" w:hAnsi="黑体" w:cs="黑体" w:hint="eastAsia"/>
        </w:rPr>
        <w:t xml:space="preserve"> </w:t>
      </w:r>
      <w:bookmarkStart w:id="178" w:name="_Toc286877882"/>
      <w:r w:rsidR="00141424">
        <w:rPr>
          <w:rFonts w:ascii="黑体" w:hAnsi="黑体" w:cs="黑体" w:hint="eastAsia"/>
        </w:rPr>
        <w:t>矢量数据相关</w:t>
      </w:r>
      <w:r w:rsidR="00B35151">
        <w:rPr>
          <w:rFonts w:ascii="黑体" w:hAnsi="黑体" w:cs="黑体" w:hint="eastAsia"/>
        </w:rPr>
        <w:t>GIS模块</w:t>
      </w:r>
      <w:r>
        <w:rPr>
          <w:rFonts w:ascii="黑体" w:hAnsi="黑体" w:cs="黑体" w:hint="eastAsia"/>
        </w:rPr>
        <w:t>的裁剪</w:t>
      </w:r>
      <w:bookmarkEnd w:id="178"/>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448A0FD1" w:rsidR="00785E01" w:rsidRDefault="00785E01" w:rsidP="00785E01">
      <w:pPr>
        <w:pStyle w:val="Caption"/>
        <w:keepNext/>
      </w:pPr>
      <w:r>
        <w:rPr>
          <w:rFonts w:hint="eastAsia"/>
        </w:rPr>
        <w:t>表</w:t>
      </w:r>
      <w:r>
        <w:rPr>
          <w:rFonts w:hint="eastAsia"/>
        </w:rPr>
        <w:t xml:space="preserve"> </w:t>
      </w:r>
      <w:fldSimple w:instr=" STYLEREF 2 \s ">
        <w:r w:rsidR="001F4E28">
          <w:rPr>
            <w:noProof/>
          </w:rPr>
          <w:t>3.2</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12</w:t>
      </w:r>
      <w:r w:rsidR="001F4E28">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jc w:val="left"/>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11508E">
            <w:pPr>
              <w:pStyle w:val="ListParagraph"/>
              <w:numPr>
                <w:ilvl w:val="0"/>
                <w:numId w:val="10"/>
              </w:numPr>
              <w:ind w:left="742"/>
              <w:rPr>
                <w:rFonts w:ascii="宋体" w:hAnsi="宋体" w:cs="宋体"/>
              </w:rPr>
            </w:pPr>
            <w:r w:rsidRPr="007C7262">
              <w:rPr>
                <w:rFonts w:ascii="宋体" w:hAnsi="宋体" w:cs="宋体" w:hint="eastAsia"/>
              </w:rPr>
              <w:t>初始化地图控件：设计地图数据源、初始位置和默认比例尺。</w:t>
            </w:r>
          </w:p>
          <w:p w14:paraId="61C6F7C8" w14:textId="77777777" w:rsidR="00425F9A" w:rsidRPr="007C7262" w:rsidRDefault="007C7262" w:rsidP="0011508E">
            <w:pPr>
              <w:pStyle w:val="ListParagraph"/>
              <w:numPr>
                <w:ilvl w:val="0"/>
                <w:numId w:val="10"/>
              </w:numPr>
              <w:ind w:left="742"/>
              <w:rPr>
                <w:rFonts w:ascii="宋体" w:hAnsi="宋体" w:cs="宋体"/>
              </w:rPr>
            </w:pPr>
            <w:r w:rsidRPr="007C7262">
              <w:rPr>
                <w:rFonts w:ascii="宋体" w:hAnsi="宋体" w:cs="宋体" w:hint="eastAsia"/>
              </w:rPr>
              <w:t>新建矢量标绘图层到地图控件上，共享地图的平移、缩放等功能。</w:t>
            </w:r>
          </w:p>
          <w:p w14:paraId="665A33CE" w14:textId="6F7E6EAC" w:rsidR="007C7262" w:rsidRPr="007C7262" w:rsidRDefault="007C7262" w:rsidP="0011508E">
            <w:pPr>
              <w:pStyle w:val="ListParagraph"/>
              <w:numPr>
                <w:ilvl w:val="0"/>
                <w:numId w:val="10"/>
              </w:numPr>
              <w:ind w:left="742"/>
              <w:rPr>
                <w:rFonts w:ascii="宋体" w:hAnsi="宋体" w:cs="宋体"/>
              </w:rPr>
            </w:pPr>
            <w:r w:rsidRPr="007C7262">
              <w:rPr>
                <w:rFonts w:ascii="宋体" w:hAnsi="宋体" w:cs="宋体" w:hint="eastAsia"/>
              </w:rPr>
              <w:t>将数据管理模块解析的数据源制定给图层，绘制矢量图形</w:t>
            </w:r>
          </w:p>
        </w:tc>
      </w:tr>
    </w:tbl>
    <w:p w14:paraId="398C5CF9" w14:textId="2134813E" w:rsidR="00F51BC1" w:rsidRPr="001E1260" w:rsidRDefault="00B35151" w:rsidP="001E1260">
      <w:pPr>
        <w:ind w:left="415" w:firstLine="370"/>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3</w:t>
      </w:r>
      <w:r w:rsidR="00855C67">
        <w:rPr>
          <w:rFonts w:hint="eastAsia"/>
        </w:rPr>
        <w:t xml:space="preserve"> </w:t>
      </w:r>
      <w:r w:rsidR="00855C67">
        <w:rPr>
          <w:rFonts w:hint="eastAsia"/>
        </w:rPr>
        <w:t>矢量数据相关</w:t>
      </w:r>
      <w:r w:rsidR="00855C67">
        <w:rPr>
          <w:rFonts w:hint="eastAsia"/>
        </w:rPr>
        <w:t>GIS</w:t>
      </w:r>
      <w:r w:rsidR="00855C67">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3593EAD3" w:rsidR="00E3654D" w:rsidRDefault="00B35151" w:rsidP="00B35151">
      <w:pPr>
        <w:pStyle w:val="Caption"/>
      </w:pPr>
      <w:bookmarkStart w:id="179" w:name="_Ref286357538"/>
      <w:r>
        <w:rPr>
          <w:rFonts w:hint="eastAsia"/>
        </w:rPr>
        <w:t>图</w:t>
      </w:r>
      <w:r>
        <w:rPr>
          <w:rFonts w:hint="eastAsia"/>
        </w:rPr>
        <w:t xml:space="preserve"> </w:t>
      </w:r>
      <w:fldSimple w:instr=" STYLEREF 2 \s ">
        <w:r w:rsidR="00AA403C">
          <w:rPr>
            <w:noProof/>
          </w:rPr>
          <w:t>3.2</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3</w:t>
      </w:r>
      <w:r w:rsidR="00AA403C">
        <w:fldChar w:fldCharType="end"/>
      </w:r>
      <w:r>
        <w:rPr>
          <w:rFonts w:hint="eastAsia"/>
        </w:rPr>
        <w:t xml:space="preserve"> </w:t>
      </w:r>
      <w:r>
        <w:rPr>
          <w:rFonts w:hint="eastAsia"/>
        </w:rPr>
        <w:t>矢量数据相关</w:t>
      </w:r>
      <w:r>
        <w:rPr>
          <w:rFonts w:hint="eastAsia"/>
        </w:rPr>
        <w:t>GIS</w:t>
      </w:r>
      <w:r>
        <w:rPr>
          <w:rFonts w:hint="eastAsia"/>
        </w:rPr>
        <w:t>模块裁剪使用</w:t>
      </w:r>
      <w:bookmarkEnd w:id="179"/>
      <w:r w:rsidR="00E3654D">
        <w:br w:type="page"/>
      </w:r>
    </w:p>
    <w:p w14:paraId="6D0A28E5" w14:textId="6A05C35E" w:rsidR="00D073E5" w:rsidRDefault="004C7F83" w:rsidP="00D073E5">
      <w:pPr>
        <w:pStyle w:val="Heading3"/>
      </w:pPr>
      <w:r>
        <w:rPr>
          <w:rFonts w:hint="eastAsia"/>
        </w:rPr>
        <w:t xml:space="preserve"> </w:t>
      </w:r>
      <w:bookmarkStart w:id="180" w:name="_Toc286877883"/>
      <w:r w:rsidR="00D073E5">
        <w:rPr>
          <w:rFonts w:hint="eastAsia"/>
        </w:rPr>
        <w:t>设计的扩展性</w:t>
      </w:r>
      <w:bookmarkEnd w:id="180"/>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81" w:name="_Toc286877884"/>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81"/>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2FAD2A5E" w:rsidR="00362826" w:rsidRPr="00362826" w:rsidRDefault="00362826" w:rsidP="00362826">
      <w:pPr>
        <w:pStyle w:val="Caption"/>
      </w:pPr>
      <w:r>
        <w:rPr>
          <w:rFonts w:hint="eastAsia"/>
        </w:rPr>
        <w:t>图</w:t>
      </w:r>
      <w:r>
        <w:rPr>
          <w:rFonts w:hint="eastAsia"/>
        </w:rPr>
        <w:t xml:space="preserve"> </w:t>
      </w:r>
      <w:fldSimple w:instr=" STYLEREF 2 \s ">
        <w:r w:rsidR="00AA403C">
          <w:rPr>
            <w:noProof/>
          </w:rPr>
          <w:t>3.2</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4</w:t>
      </w:r>
      <w:r w:rsidR="00AA403C">
        <w:fldChar w:fldCharType="end"/>
      </w:r>
      <w:r>
        <w:rPr>
          <w:rFonts w:hint="eastAsia"/>
        </w:rPr>
        <w:t xml:space="preserve"> </w:t>
      </w:r>
      <w:r>
        <w:rPr>
          <w:rFonts w:hint="eastAsia"/>
        </w:rPr>
        <w:t>符号构造器及符号扩展</w:t>
      </w:r>
    </w:p>
    <w:p w14:paraId="5787F832" w14:textId="17530B33" w:rsidR="00512A58" w:rsidRDefault="00512A58" w:rsidP="008D6711">
      <w:pPr>
        <w:pStyle w:val="Heading2"/>
      </w:pPr>
      <w:bookmarkStart w:id="182" w:name="_Toc286877885"/>
      <w:r>
        <w:rPr>
          <w:rFonts w:hint="eastAsia"/>
        </w:rPr>
        <w:t>本章小结</w:t>
      </w:r>
      <w:bookmarkEnd w:id="182"/>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83"/>
      <w:r>
        <w:rPr>
          <w:rFonts w:ascii="宋体" w:hAnsi="宋体" w:cs="宋体" w:hint="eastAsia"/>
        </w:rPr>
        <w:t>设计</w:t>
      </w:r>
      <w:commentRangeEnd w:id="183"/>
      <w:r>
        <w:rPr>
          <w:rStyle w:val="CommentReference"/>
        </w:rPr>
        <w:commentReference w:id="183"/>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EAD5CE7" w:rsidR="00243666" w:rsidRPr="00243666" w:rsidRDefault="003E6D76" w:rsidP="00D37419">
      <w:pPr>
        <w:pStyle w:val="Heading1Back"/>
      </w:pPr>
      <w:bookmarkStart w:id="184" w:name="_Toc261894192"/>
      <w:bookmarkStart w:id="185" w:name="_Toc261894321"/>
      <w:bookmarkStart w:id="186" w:name="_Toc263751488"/>
      <w:bookmarkStart w:id="187" w:name="_Toc265025034"/>
      <w:bookmarkStart w:id="188" w:name="_Toc265025085"/>
      <w:bookmarkStart w:id="189" w:name="_Toc265025136"/>
      <w:bookmarkStart w:id="190" w:name="_Toc265025187"/>
      <w:bookmarkStart w:id="191" w:name="_Toc265025238"/>
      <w:bookmarkStart w:id="192" w:name="_Toc265025751"/>
      <w:r>
        <w:rPr>
          <w:rFonts w:ascii="宋体" w:hAnsi="宋体" w:cs="宋体" w:hint="eastAsia"/>
        </w:rPr>
        <w:t xml:space="preserve"> </w:t>
      </w:r>
      <w:bookmarkStart w:id="193" w:name="_Toc286877886"/>
      <w:bookmarkStart w:id="194" w:name="_Ref286933420"/>
      <w:r w:rsidR="00243666">
        <w:rPr>
          <w:rFonts w:ascii="宋体" w:hAnsi="宋体" w:cs="宋体" w:hint="eastAsia"/>
        </w:rPr>
        <w:t>地理坐标模块详细设计</w:t>
      </w:r>
      <w:bookmarkEnd w:id="193"/>
      <w:bookmarkEnd w:id="194"/>
    </w:p>
    <w:p w14:paraId="1BD1CD35" w14:textId="19026878" w:rsidR="00243666" w:rsidRPr="00243666" w:rsidRDefault="00243666" w:rsidP="00D37419">
      <w:pPr>
        <w:pStyle w:val="Heading1Back"/>
      </w:pPr>
      <w:r>
        <w:rPr>
          <w:rFonts w:ascii="宋体" w:hAnsi="宋体" w:cs="宋体" w:hint="eastAsia"/>
        </w:rPr>
        <w:t xml:space="preserve"> </w:t>
      </w:r>
      <w:bookmarkStart w:id="195" w:name="_Toc286877887"/>
      <w:r>
        <w:rPr>
          <w:rFonts w:ascii="宋体" w:hAnsi="宋体" w:cs="宋体" w:hint="eastAsia"/>
        </w:rPr>
        <w:t>移动定位服务模块详细设计</w:t>
      </w:r>
      <w:bookmarkEnd w:id="195"/>
    </w:p>
    <w:p w14:paraId="0C6E804A" w14:textId="195DD82A" w:rsidR="00243666" w:rsidRPr="00B20F7F" w:rsidRDefault="008D25BB" w:rsidP="00D37419">
      <w:pPr>
        <w:pStyle w:val="Heading1Back"/>
      </w:pPr>
      <w:r>
        <w:rPr>
          <w:rFonts w:ascii="宋体" w:hAnsi="宋体" w:cs="宋体" w:hint="eastAsia"/>
        </w:rPr>
        <w:t xml:space="preserve"> </w:t>
      </w:r>
      <w:bookmarkStart w:id="196" w:name="_Toc286877888"/>
      <w:r w:rsidR="00243666">
        <w:rPr>
          <w:rFonts w:ascii="宋体" w:hAnsi="宋体" w:cs="宋体" w:hint="eastAsia"/>
        </w:rPr>
        <w:t>栅格数据结构模块详细设计</w:t>
      </w:r>
      <w:bookmarkEnd w:id="196"/>
    </w:p>
    <w:p w14:paraId="75E7C55F" w14:textId="1036A8E5" w:rsidR="00B20F7F" w:rsidRDefault="00B20F7F" w:rsidP="00B20F7F">
      <w:pPr>
        <w:pStyle w:val="Heading2"/>
      </w:pPr>
      <w:r>
        <w:rPr>
          <w:rFonts w:hint="eastAsia"/>
        </w:rPr>
        <w:t xml:space="preserve"> </w:t>
      </w:r>
      <w:bookmarkStart w:id="197" w:name="_Toc286877889"/>
      <w:r w:rsidRPr="00B20F7F">
        <w:rPr>
          <w:rFonts w:hint="eastAsia"/>
        </w:rPr>
        <w:t>瓦片地图技术</w:t>
      </w:r>
      <w:bookmarkEnd w:id="197"/>
    </w:p>
    <w:p w14:paraId="45C99AF5" w14:textId="7B30F807" w:rsidR="00540426" w:rsidRDefault="00903421" w:rsidP="00903421">
      <w:pPr>
        <w:pStyle w:val="Heading3"/>
      </w:pPr>
      <w:r>
        <w:rPr>
          <w:rFonts w:hint="eastAsia"/>
        </w:rPr>
        <w:t xml:space="preserve"> </w:t>
      </w:r>
      <w:bookmarkStart w:id="198" w:name="_Toc286877890"/>
      <w:r w:rsidR="00540426" w:rsidRPr="00903421">
        <w:rPr>
          <w:rFonts w:hint="eastAsia"/>
        </w:rPr>
        <w:t>瓦片地图技术应用场景</w:t>
      </w:r>
      <w:bookmarkEnd w:id="198"/>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199"/>
      <w:r>
        <w:rPr>
          <w:rFonts w:ascii="宋体" w:hAnsi="宋体" w:cs="宋体" w:hint="eastAsia"/>
        </w:rPr>
        <w:t>大规模分布式存储系统</w:t>
      </w:r>
      <w:commentRangeEnd w:id="199"/>
      <w:r>
        <w:rPr>
          <w:rStyle w:val="CommentReference"/>
        </w:rPr>
        <w:commentReference w:id="199"/>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00" w:name="_Toc286877891"/>
      <w:r w:rsidR="00540426" w:rsidRPr="00903421">
        <w:rPr>
          <w:rFonts w:hint="eastAsia"/>
        </w:rPr>
        <w:t>瓦片地图技术</w:t>
      </w:r>
      <w:r w:rsidR="0097789A">
        <w:rPr>
          <w:rFonts w:hint="eastAsia"/>
        </w:rPr>
        <w:t>原理</w:t>
      </w:r>
      <w:r w:rsidR="00903421" w:rsidRPr="00903421">
        <w:rPr>
          <w:rFonts w:hint="eastAsia"/>
        </w:rPr>
        <w:t>概述</w:t>
      </w:r>
      <w:bookmarkEnd w:id="200"/>
    </w:p>
    <w:p w14:paraId="56325DE5" w14:textId="436DCE20" w:rsidR="00994001" w:rsidRPr="00C74181" w:rsidRDefault="00DA2189" w:rsidP="00F21FA7">
      <w:pPr>
        <w:rPr>
          <w:rFonts w:ascii="宋体" w:hAnsi="宋体" w:cs="宋体"/>
        </w:rPr>
      </w:pPr>
      <w:commentRangeStart w:id="201"/>
      <w:r>
        <w:rPr>
          <w:rFonts w:ascii="宋体" w:hAnsi="宋体" w:cs="宋体" w:hint="eastAsia"/>
        </w:rPr>
        <w:t>瓦片地图</w:t>
      </w:r>
      <w:commentRangeEnd w:id="201"/>
      <w:r>
        <w:rPr>
          <w:rStyle w:val="CommentReference"/>
        </w:rPr>
        <w:commentReference w:id="201"/>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2B0BCC">
      <w:pPr>
        <w:pStyle w:val="Heading2"/>
      </w:pPr>
      <w:r>
        <w:rPr>
          <w:rFonts w:hint="eastAsia"/>
        </w:rPr>
        <w:t xml:space="preserve"> </w:t>
      </w:r>
      <w:bookmarkStart w:id="202" w:name="_Toc286877892"/>
      <w:bookmarkStart w:id="203" w:name="_Ref286923054"/>
      <w:bookmarkStart w:id="204" w:name="_Ref286923061"/>
      <w:bookmarkStart w:id="205" w:name="_Ref286923070"/>
      <w:bookmarkStart w:id="206" w:name="_Ref286923109"/>
      <w:bookmarkStart w:id="207" w:name="_Ref286923112"/>
      <w:r w:rsidR="0011508E" w:rsidRPr="0011508E">
        <w:rPr>
          <w:rFonts w:hint="eastAsia"/>
        </w:rPr>
        <w:t>瓦片金字塔模型研究</w:t>
      </w:r>
      <w:bookmarkEnd w:id="202"/>
      <w:bookmarkEnd w:id="203"/>
      <w:bookmarkEnd w:id="204"/>
      <w:bookmarkEnd w:id="205"/>
      <w:bookmarkEnd w:id="206"/>
      <w:bookmarkEnd w:id="207"/>
    </w:p>
    <w:p w14:paraId="18065598" w14:textId="482135A2" w:rsidR="006F7739" w:rsidRPr="006F7739" w:rsidRDefault="006F7739" w:rsidP="006F7739">
      <w:r>
        <w:rPr>
          <w:rFonts w:ascii="宋体" w:hAnsi="宋体" w:cs="宋体" w:hint="eastAsia"/>
        </w:rPr>
        <w:t>影像金字塔是一种栅格数据的组织方式，指在统一的空间参考下，分层表示不同的</w:t>
      </w:r>
      <w:commentRangeStart w:id="208"/>
      <w:r>
        <w:rPr>
          <w:rFonts w:ascii="宋体" w:hAnsi="宋体" w:cs="宋体" w:hint="eastAsia"/>
        </w:rPr>
        <w:t>分辨率</w:t>
      </w:r>
      <w:commentRangeEnd w:id="208"/>
      <w:r>
        <w:rPr>
          <w:rStyle w:val="CommentReference"/>
        </w:rPr>
        <w:commentReference w:id="208"/>
      </w:r>
      <w:r>
        <w:rPr>
          <w:rFonts w:ascii="宋体" w:hAnsi="宋体" w:cs="宋体" w:hint="eastAsia"/>
        </w:rPr>
        <w:t>的栅格数据。</w:t>
      </w:r>
    </w:p>
    <w:p w14:paraId="31829E18" w14:textId="7C2D984F" w:rsidR="006F7739" w:rsidRPr="006F7739" w:rsidRDefault="00494559" w:rsidP="002B0BCC">
      <w:pPr>
        <w:pStyle w:val="Heading3"/>
      </w:pPr>
      <w:r>
        <w:rPr>
          <w:rFonts w:hint="eastAsia"/>
        </w:rPr>
        <w:t xml:space="preserve"> </w:t>
      </w:r>
      <w:bookmarkStart w:id="209" w:name="_Toc286877893"/>
      <w:r w:rsidR="001C4D2F">
        <w:rPr>
          <w:rFonts w:hint="eastAsia"/>
        </w:rPr>
        <w:t>瓦片金字塔</w:t>
      </w:r>
      <w:r w:rsidR="006F7739" w:rsidRPr="006F7739">
        <w:rPr>
          <w:rFonts w:hint="eastAsia"/>
        </w:rPr>
        <w:t>的分辨率</w:t>
      </w:r>
      <w:bookmarkEnd w:id="209"/>
    </w:p>
    <w:p w14:paraId="59EDBF65" w14:textId="52082A84" w:rsidR="006B2338" w:rsidRDefault="006F7739" w:rsidP="006B2338">
      <w:pPr>
        <w:rPr>
          <w:rFonts w:ascii="宋体" w:hAnsi="宋体" w:cs="宋体"/>
        </w:rPr>
      </w:pPr>
      <w:r>
        <w:rPr>
          <w:rFonts w:ascii="宋体" w:hAnsi="宋体" w:cs="宋体" w:hint="eastAsia"/>
        </w:rPr>
        <w:t>地图的分辨率是指在一定的比例尺下显示地图时，屏幕的一个像素点所代表的空间长度。</w:t>
      </w:r>
    </w:p>
    <w:p w14:paraId="7BA7FB50" w14:textId="48E44A5B" w:rsidR="00717C36" w:rsidRDefault="00E72C7B" w:rsidP="00932400">
      <w:pPr>
        <w:rPr>
          <w:rFonts w:ascii="宋体" w:hAnsi="宋体" w:cs="宋体"/>
        </w:rPr>
      </w:pPr>
      <w:r>
        <w:rPr>
          <w:rFonts w:ascii="宋体" w:hAnsi="宋体" w:cs="宋体" w:hint="eastAsia"/>
        </w:rPr>
        <w:t>每一层分辨率相同，不同层的分辨率按照从上到下，以几何关系缩小，</w:t>
      </w:r>
      <w:r w:rsidR="00683AD1">
        <w:rPr>
          <w:rFonts w:ascii="宋体" w:hAnsi="宋体" w:cs="宋体" w:hint="eastAsia"/>
        </w:rPr>
        <w:t>所对应的比例尺成等倍数依次放大，</w:t>
      </w:r>
      <w:r>
        <w:rPr>
          <w:rFonts w:ascii="宋体" w:hAnsi="宋体" w:cs="宋体" w:hint="eastAsia"/>
        </w:rPr>
        <w:t>通常采用</w:t>
      </w:r>
      <w:r w:rsidR="006B2338">
        <w:rPr>
          <w:rFonts w:ascii="宋体" w:hAnsi="宋体" w:cs="宋体" w:hint="eastAsia"/>
        </w:rPr>
        <w:t>4的</w:t>
      </w:r>
      <w:r>
        <w:rPr>
          <w:rFonts w:ascii="宋体" w:hAnsi="宋体" w:cs="宋体" w:hint="eastAsia"/>
        </w:rPr>
        <w:t>倍数</w:t>
      </w:r>
      <w:r w:rsidR="00C96498">
        <w:rPr>
          <w:rFonts w:ascii="宋体" w:hAnsi="宋体" w:cs="宋体" w:hint="eastAsia"/>
        </w:rPr>
        <w:t>缩小，这种倍数关系被称为缩放级别。</w:t>
      </w:r>
      <w:r w:rsidR="00683AD1">
        <w:rPr>
          <w:rFonts w:ascii="宋体" w:hAnsi="宋体" w:cs="宋体" w:hint="eastAsia"/>
        </w:rPr>
        <w:t xml:space="preserve"> </w:t>
      </w:r>
    </w:p>
    <w:p w14:paraId="5A3CEFDC" w14:textId="697BA86D" w:rsidR="006B2338" w:rsidRDefault="00897933" w:rsidP="00932400">
      <w:pPr>
        <w:rPr>
          <w:rFonts w:ascii="宋体" w:hAnsi="宋体" w:cs="宋体"/>
        </w:rPr>
      </w:pPr>
      <w:r>
        <w:rPr>
          <w:rFonts w:ascii="宋体" w:hAnsi="宋体" w:cs="宋体" w:hint="eastAsia"/>
        </w:rPr>
        <w:t>本文中为了论述方便，先约定金字塔模型的最顶</w:t>
      </w:r>
      <w:r w:rsidR="006B2338">
        <w:rPr>
          <w:rFonts w:ascii="宋体" w:hAnsi="宋体" w:cs="宋体" w:hint="eastAsia"/>
        </w:rPr>
        <w:t>层为第</w:t>
      </w:r>
      <w:r>
        <w:rPr>
          <w:rFonts w:ascii="宋体" w:hAnsi="宋体" w:cs="宋体" w:hint="eastAsia"/>
        </w:rPr>
        <w:t>1层，最下</w:t>
      </w:r>
      <w:r w:rsidR="006B2338">
        <w:rPr>
          <w:rFonts w:ascii="宋体" w:hAnsi="宋体" w:cs="宋体" w:hint="eastAsia"/>
        </w:rPr>
        <w:t>层为第</w:t>
      </w:r>
      <w:r>
        <w:rPr>
          <w:rFonts w:ascii="宋体" w:hAnsi="宋体" w:cs="宋体" w:hint="eastAsia"/>
        </w:rPr>
        <w:t>N</w:t>
      </w:r>
      <w:r w:rsidR="006B2338">
        <w:rPr>
          <w:rFonts w:ascii="宋体" w:hAnsi="宋体" w:cs="宋体" w:hint="eastAsia"/>
        </w:rPr>
        <w:t>层</w:t>
      </w:r>
      <w:r>
        <w:rPr>
          <w:rFonts w:ascii="宋体" w:hAnsi="宋体" w:cs="宋体" w:hint="eastAsia"/>
        </w:rPr>
        <w:t>。</w:t>
      </w:r>
    </w:p>
    <w:p w14:paraId="290E5995" w14:textId="35968D0B" w:rsidR="006B2338" w:rsidRDefault="006B2338" w:rsidP="00002A45">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sidR="00002A45">
        <w:rPr>
          <w:rFonts w:ascii="宋体" w:hAnsi="宋体" w:cs="宋体" w:hint="eastAsia"/>
        </w:rPr>
        <w:t>；</w:t>
      </w:r>
      <w:r>
        <w:rPr>
          <w:rFonts w:ascii="宋体" w:hAnsi="宋体" w:cs="宋体" w:hint="eastAsia"/>
        </w:rPr>
        <w:t>不同层的切片个数从上到下按照几何关系增加，如果缩放倍数为4的话，假设第一层瓦片数量为1，则第N层瓦片数量为</w:t>
      </w:r>
      <w:r w:rsidR="00897933">
        <w:rPr>
          <w:rFonts w:ascii="宋体" w:hAnsi="宋体" w:cs="宋体" w:hint="eastAsia"/>
        </w:rPr>
        <w:t>4</w:t>
      </w:r>
      <w:r w:rsidRPr="00683AD1">
        <w:rPr>
          <w:rFonts w:ascii="宋体" w:hAnsi="宋体" w:cs="宋体" w:hint="eastAsia"/>
          <w:szCs w:val="24"/>
          <w:vertAlign w:val="superscript"/>
        </w:rPr>
        <w:t>（N-1）</w:t>
      </w:r>
      <w:r w:rsidR="00897933">
        <w:rPr>
          <w:rFonts w:ascii="宋体" w:hAnsi="宋体" w:cs="宋体" w:hint="eastAsia"/>
        </w:rPr>
        <w:t>。</w:t>
      </w:r>
    </w:p>
    <w:p w14:paraId="6BADBD7A" w14:textId="3D1E0FDE" w:rsidR="00002A45" w:rsidRDefault="00002A45" w:rsidP="00002A45">
      <w:pPr>
        <w:rPr>
          <w:rFonts w:ascii="宋体" w:hAnsi="宋体" w:cs="宋体"/>
        </w:rPr>
      </w:pPr>
      <w:r>
        <w:rPr>
          <w:rFonts w:ascii="宋体" w:hAnsi="宋体" w:cs="宋体" w:hint="eastAsia"/>
        </w:rPr>
        <w:t>即第1层只有一个覆盖整个地图范围的瓦片；在第2层时，每一个瓦片只能显示第1层单个瓦片1/4的地图范围了；在第3层时，每一个瓦片只能显示第1层瓦片1/16的地图</w:t>
      </w:r>
      <w:r w:rsidR="00803A7F">
        <w:rPr>
          <w:rFonts w:ascii="宋体" w:hAnsi="宋体" w:cs="宋体" w:hint="eastAsia"/>
        </w:rPr>
        <w:t>范围了。单个瓦片显示的地图范围从顶层到底层逐渐变小，而每一层</w:t>
      </w:r>
      <w:r>
        <w:rPr>
          <w:rFonts w:ascii="宋体" w:hAnsi="宋体" w:cs="宋体" w:hint="eastAsia"/>
        </w:rPr>
        <w:t>的瓦片</w:t>
      </w:r>
      <w:r w:rsidR="00803A7F">
        <w:rPr>
          <w:rFonts w:ascii="宋体" w:hAnsi="宋体" w:cs="宋体" w:hint="eastAsia"/>
        </w:rPr>
        <w:t>集合涵盖的地理</w:t>
      </w:r>
      <w:r>
        <w:rPr>
          <w:rFonts w:ascii="宋体" w:hAnsi="宋体" w:cs="宋体" w:hint="eastAsia"/>
        </w:rPr>
        <w:t>范围不变。如</w:t>
      </w:r>
      <w:r w:rsidR="00212BBD">
        <w:rPr>
          <w:rFonts w:ascii="宋体" w:hAnsi="宋体" w:cs="宋体"/>
        </w:rPr>
        <w:fldChar w:fldCharType="begin"/>
      </w:r>
      <w:r w:rsidR="00212BBD">
        <w:rPr>
          <w:rFonts w:ascii="宋体" w:hAnsi="宋体" w:cs="宋体"/>
        </w:rPr>
        <w:instrText xml:space="preserve"> REF </w:instrText>
      </w:r>
      <w:r w:rsidR="00212BBD">
        <w:rPr>
          <w:rFonts w:ascii="宋体" w:hAnsi="宋体" w:cs="宋体" w:hint="eastAsia"/>
        </w:rPr>
        <w:instrText>_Ref286400972 \h</w:instrText>
      </w:r>
      <w:r w:rsidR="00212BBD">
        <w:rPr>
          <w:rFonts w:ascii="宋体" w:hAnsi="宋体" w:cs="宋体"/>
        </w:rPr>
        <w:instrText xml:space="preserve"> </w:instrText>
      </w:r>
      <w:r w:rsidR="00212BBD">
        <w:rPr>
          <w:rFonts w:ascii="宋体" w:hAnsi="宋体" w:cs="宋体"/>
        </w:rPr>
      </w:r>
      <w:r w:rsidR="00212BBD">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1</w:t>
      </w:r>
      <w:r w:rsidR="00855C67">
        <w:rPr>
          <w:rFonts w:hint="eastAsia"/>
        </w:rPr>
        <w:t xml:space="preserve"> </w:t>
      </w:r>
      <w:r w:rsidR="00855C67">
        <w:rPr>
          <w:rFonts w:hint="eastAsia"/>
        </w:rPr>
        <w:t>瓦片地图分辨率</w:t>
      </w:r>
      <w:r w:rsidR="00212BBD">
        <w:rPr>
          <w:rFonts w:ascii="宋体" w:hAnsi="宋体" w:cs="宋体"/>
        </w:rPr>
        <w:fldChar w:fldCharType="end"/>
      </w:r>
      <w:r w:rsidR="00212BBD">
        <w:rPr>
          <w:rFonts w:ascii="宋体" w:hAnsi="宋体" w:cs="宋体" w:hint="eastAsia"/>
        </w:rPr>
        <w:t>所示</w:t>
      </w:r>
    </w:p>
    <w:p w14:paraId="197E5E5E" w14:textId="77777777" w:rsidR="00212BBD" w:rsidRDefault="00212BBD" w:rsidP="00212BBD">
      <w:pPr>
        <w:keepNext/>
        <w:autoSpaceDE w:val="0"/>
        <w:autoSpaceDN w:val="0"/>
        <w:adjustRightInd w:val="0"/>
        <w:ind w:firstLine="0"/>
        <w:jc w:val="center"/>
      </w:pPr>
      <w:r>
        <w:rPr>
          <w:rFonts w:ascii="Times" w:hAnsi="Times" w:cs="Times"/>
          <w:noProof/>
          <w:kern w:val="0"/>
          <w:szCs w:val="24"/>
          <w:lang w:eastAsia="en-US"/>
        </w:rPr>
        <w:drawing>
          <wp:inline distT="0" distB="0" distL="0" distR="0" wp14:anchorId="3DD2B6C3" wp14:editId="6CFFA7D8">
            <wp:extent cx="2908032" cy="1389380"/>
            <wp:effectExtent l="0" t="0" r="0" b="762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0855" cy="1390729"/>
                    </a:xfrm>
                    <a:prstGeom prst="rect">
                      <a:avLst/>
                    </a:prstGeom>
                    <a:noFill/>
                    <a:ln>
                      <a:noFill/>
                    </a:ln>
                  </pic:spPr>
                </pic:pic>
              </a:graphicData>
            </a:graphic>
          </wp:inline>
        </w:drawing>
      </w:r>
    </w:p>
    <w:p w14:paraId="1FF70DD3" w14:textId="35F77AFD" w:rsidR="00212BBD" w:rsidRDefault="00212BBD" w:rsidP="00212BBD">
      <w:pPr>
        <w:pStyle w:val="Caption"/>
      </w:pPr>
      <w:bookmarkStart w:id="210" w:name="_Ref286400972"/>
      <w:r>
        <w:rPr>
          <w:rFonts w:hint="eastAsia"/>
        </w:rPr>
        <w:t>图</w:t>
      </w:r>
      <w:r>
        <w:rPr>
          <w:rFonts w:hint="eastAsia"/>
        </w:rPr>
        <w:t xml:space="preserve"> </w:t>
      </w:r>
      <w:fldSimple w:instr=" STYLEREF 2 \s ">
        <w:r w:rsidR="00AA403C">
          <w:rPr>
            <w:noProof/>
          </w:rPr>
          <w:t>6.2</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1</w:t>
      </w:r>
      <w:r w:rsidR="00AA403C">
        <w:fldChar w:fldCharType="end"/>
      </w:r>
      <w:r>
        <w:rPr>
          <w:rFonts w:hint="eastAsia"/>
        </w:rPr>
        <w:t xml:space="preserve"> </w:t>
      </w:r>
      <w:r>
        <w:rPr>
          <w:rFonts w:hint="eastAsia"/>
        </w:rPr>
        <w:t>瓦片地图分辨率</w:t>
      </w:r>
      <w:bookmarkEnd w:id="210"/>
    </w:p>
    <w:p w14:paraId="474F6937" w14:textId="1E6B5035" w:rsidR="006B2338" w:rsidRDefault="00212BBD" w:rsidP="006F7739">
      <w:pPr>
        <w:autoSpaceDE w:val="0"/>
        <w:autoSpaceDN w:val="0"/>
        <w:adjustRightInd w:val="0"/>
        <w:ind w:firstLine="0"/>
        <w:jc w:val="left"/>
        <w:rPr>
          <w:rFonts w:ascii="Times" w:hAnsi="Times" w:cs="Times"/>
          <w:kern w:val="0"/>
          <w:szCs w:val="24"/>
          <w:lang w:eastAsia="en-US"/>
        </w:rPr>
      </w:pPr>
      <w:r>
        <w:rPr>
          <w:rFonts w:ascii="Times" w:hAnsi="Times" w:cs="Times"/>
          <w:kern w:val="0"/>
          <w:szCs w:val="24"/>
          <w:lang w:eastAsia="en-US"/>
        </w:rPr>
        <w:t xml:space="preserve"> </w:t>
      </w:r>
    </w:p>
    <w:p w14:paraId="3A4ED090" w14:textId="3BC2172E" w:rsidR="006F7739" w:rsidRDefault="001C4D2F" w:rsidP="002B0BCC">
      <w:pPr>
        <w:pStyle w:val="Heading3"/>
      </w:pPr>
      <w:r>
        <w:rPr>
          <w:rFonts w:hint="eastAsia"/>
        </w:rPr>
        <w:t xml:space="preserve"> </w:t>
      </w:r>
      <w:bookmarkStart w:id="211" w:name="_Toc286877894"/>
      <w:r w:rsidRPr="001C4D2F">
        <w:rPr>
          <w:rFonts w:hint="eastAsia"/>
        </w:rPr>
        <w:t>瓦片金字塔的构建</w:t>
      </w:r>
      <w:bookmarkEnd w:id="211"/>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2</w:t>
      </w:r>
      <w:r w:rsidR="00855C67">
        <w:rPr>
          <w:rFonts w:hint="eastAsia"/>
        </w:rPr>
        <w:t xml:space="preserve"> </w:t>
      </w:r>
      <w:r w:rsidR="00855C67">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0946B68B">
            <wp:extent cx="3371182" cy="2581487"/>
            <wp:effectExtent l="0" t="0" r="7620" b="952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2852" cy="2582766"/>
                    </a:xfrm>
                    <a:prstGeom prst="rect">
                      <a:avLst/>
                    </a:prstGeom>
                    <a:noFill/>
                    <a:ln>
                      <a:noFill/>
                    </a:ln>
                  </pic:spPr>
                </pic:pic>
              </a:graphicData>
            </a:graphic>
          </wp:inline>
        </w:drawing>
      </w:r>
    </w:p>
    <w:p w14:paraId="46850E4D" w14:textId="6BCCA0EC" w:rsidR="000B7F77" w:rsidRDefault="000B7F77" w:rsidP="000B7F77">
      <w:pPr>
        <w:pStyle w:val="Caption"/>
      </w:pPr>
      <w:bookmarkStart w:id="212" w:name="_Ref286402005"/>
      <w:r>
        <w:rPr>
          <w:rFonts w:hint="eastAsia"/>
        </w:rPr>
        <w:t>图</w:t>
      </w:r>
      <w:r>
        <w:rPr>
          <w:rFonts w:hint="eastAsia"/>
        </w:rPr>
        <w:t xml:space="preserve"> </w:t>
      </w:r>
      <w:fldSimple w:instr=" STYLEREF 2 \s ">
        <w:r w:rsidR="00AA403C">
          <w:rPr>
            <w:noProof/>
          </w:rPr>
          <w:t>6.2</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2</w:t>
      </w:r>
      <w:r w:rsidR="00AA403C">
        <w:fldChar w:fldCharType="end"/>
      </w:r>
      <w:r>
        <w:rPr>
          <w:rFonts w:hint="eastAsia"/>
        </w:rPr>
        <w:t xml:space="preserve"> </w:t>
      </w:r>
      <w:r>
        <w:rPr>
          <w:rFonts w:hint="eastAsia"/>
        </w:rPr>
        <w:t>瓦片地图的编号顺序</w:t>
      </w:r>
      <w:bookmarkEnd w:id="212"/>
    </w:p>
    <w:p w14:paraId="4B840CE9" w14:textId="54968D9B" w:rsidR="000B7F77" w:rsidRDefault="008E6408" w:rsidP="008E6408">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w:t>
      </w:r>
    </w:p>
    <w:p w14:paraId="4668812C" w14:textId="7EFB9D8D" w:rsidR="008E6408" w:rsidRPr="008E6408" w:rsidRDefault="008E6408" w:rsidP="008E6408">
      <w:pPr>
        <w:rPr>
          <w:rFonts w:ascii="宋体" w:hAnsi="宋体" w:cs="宋体"/>
        </w:rPr>
      </w:pPr>
      <w:r>
        <w:rPr>
          <w:rFonts w:ascii="宋体" w:hAnsi="宋体" w:cs="宋体" w:hint="eastAsia"/>
        </w:rPr>
        <w:t>这样就生成了全部需要的瓦片集合，如图</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3CAC5D0E" w14:textId="77777777" w:rsidR="000B7F77" w:rsidRPr="003B5FAA" w:rsidRDefault="000B7F77" w:rsidP="003B5FAA">
      <w:pPr>
        <w:rPr>
          <w:rFonts w:ascii="宋体" w:hAnsi="宋体" w:cs="宋体"/>
        </w:rPr>
      </w:pP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441DBB51">
            <wp:extent cx="3312583" cy="2278072"/>
            <wp:effectExtent l="0" t="0" r="0" b="82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3313705" cy="2278844"/>
                    </a:xfrm>
                    <a:prstGeom prst="rect">
                      <a:avLst/>
                    </a:prstGeom>
                    <a:noFill/>
                    <a:ln>
                      <a:noFill/>
                    </a:ln>
                  </pic:spPr>
                </pic:pic>
              </a:graphicData>
            </a:graphic>
          </wp:inline>
        </w:drawing>
      </w:r>
    </w:p>
    <w:p w14:paraId="682212F7" w14:textId="59554070" w:rsidR="0011508E" w:rsidRDefault="00AA53A0" w:rsidP="00AA53A0">
      <w:pPr>
        <w:pStyle w:val="Caption"/>
      </w:pPr>
      <w:bookmarkStart w:id="213" w:name="_Ref286402697"/>
      <w:r>
        <w:rPr>
          <w:rFonts w:hint="eastAsia"/>
        </w:rPr>
        <w:t>图</w:t>
      </w:r>
      <w:r>
        <w:rPr>
          <w:rFonts w:hint="eastAsia"/>
        </w:rPr>
        <w:t xml:space="preserve"> </w:t>
      </w:r>
      <w:fldSimple w:instr=" STYLEREF 2 \s ">
        <w:r w:rsidR="00AA403C">
          <w:rPr>
            <w:noProof/>
          </w:rPr>
          <w:t>6.2</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3</w:t>
      </w:r>
      <w:r w:rsidR="00AA403C">
        <w:fldChar w:fldCharType="end"/>
      </w:r>
      <w:r>
        <w:rPr>
          <w:rFonts w:hint="eastAsia"/>
        </w:rPr>
        <w:t xml:space="preserve"> </w:t>
      </w:r>
      <w:r>
        <w:rPr>
          <w:rFonts w:hint="eastAsia"/>
        </w:rPr>
        <w:t>金字塔模型图</w:t>
      </w:r>
      <w:bookmarkEnd w:id="213"/>
    </w:p>
    <w:p w14:paraId="1D276545" w14:textId="36CFFC8F" w:rsidR="0011508E" w:rsidRDefault="007D659F" w:rsidP="00683AD1">
      <w:pPr>
        <w:pStyle w:val="Heading2"/>
        <w:rPr>
          <w:rFonts w:ascii="宋体" w:hAnsi="宋体" w:cs="宋体"/>
        </w:rPr>
      </w:pPr>
      <w:r>
        <w:rPr>
          <w:rFonts w:ascii="宋体" w:hAnsi="宋体" w:cs="宋体" w:hint="eastAsia"/>
        </w:rPr>
        <w:t xml:space="preserve"> </w:t>
      </w:r>
      <w:bookmarkStart w:id="214" w:name="_Toc286877895"/>
      <w:r w:rsidR="0011508E">
        <w:rPr>
          <w:rFonts w:ascii="宋体" w:hAnsi="宋体" w:cs="宋体" w:hint="eastAsia"/>
        </w:rPr>
        <w:t>瓦片地图的</w:t>
      </w:r>
      <w:r w:rsidR="005608EC">
        <w:rPr>
          <w:rFonts w:ascii="宋体" w:hAnsi="宋体" w:cs="宋体" w:hint="eastAsia"/>
        </w:rPr>
        <w:t>定义</w:t>
      </w:r>
      <w:bookmarkEnd w:id="214"/>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15" w:name="_Toc286877896"/>
      <w:r w:rsidR="008177D6">
        <w:rPr>
          <w:rFonts w:hint="eastAsia"/>
        </w:rPr>
        <w:t>瓦片地图参数</w:t>
      </w:r>
      <w:bookmarkEnd w:id="215"/>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16" w:name="_Toc286877897"/>
      <w:r w:rsidR="00D51104">
        <w:rPr>
          <w:rFonts w:ascii="黑体" w:hAnsi="黑体" w:cs="黑体" w:hint="eastAsia"/>
        </w:rPr>
        <w:t>缩放级数</w:t>
      </w:r>
      <w:bookmarkEnd w:id="216"/>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17" w:name="_Toc286877898"/>
      <w:r w:rsidR="002C2557" w:rsidRPr="002C2557">
        <w:rPr>
          <w:rFonts w:hint="eastAsia"/>
        </w:rPr>
        <w:t>地图分辨率</w:t>
      </w:r>
      <w:bookmarkEnd w:id="217"/>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pPr>
        <w:rPr>
          <w:rFonts w:hint="eastAsia"/>
        </w:rPr>
      </w:pPr>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18"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p w14:paraId="5AC3A4DC" w14:textId="6F5BC0DE" w:rsidR="00812FE7" w:rsidRDefault="000D77ED" w:rsidP="00E92BDF">
      <w:pPr>
        <w:pStyle w:val="Caption"/>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1</w:t>
      </w:r>
      <w:r w:rsidR="00DF1C34">
        <w:fldChar w:fldCharType="end"/>
      </w:r>
      <w:bookmarkEnd w:id="218"/>
    </w:p>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19" w:name="_Toc286877899"/>
      <w:r w:rsidR="00072FA9">
        <w:rPr>
          <w:rFonts w:ascii="黑体" w:hAnsi="黑体" w:cs="黑体" w:hint="eastAsia"/>
        </w:rPr>
        <w:t>比例尺</w:t>
      </w:r>
      <w:bookmarkEnd w:id="219"/>
      <w:r w:rsidR="00567116">
        <w:rPr>
          <w:rFonts w:hint="eastAsia"/>
        </w:rPr>
        <w:t xml:space="preserve"> </w:t>
      </w:r>
    </w:p>
    <w:p w14:paraId="2A7ED7A9" w14:textId="4E207B63" w:rsidR="000D19BC" w:rsidRPr="000D19BC" w:rsidRDefault="000D19BC" w:rsidP="000D19BC">
      <w:pPr>
        <w:widowControl/>
        <w:ind w:firstLine="446"/>
        <w:jc w:val="left"/>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20"/>
      <w:r>
        <w:rPr>
          <w:rFonts w:ascii="宋体" w:hAnsi="宋体" w:cs="宋体" w:hint="eastAsia"/>
        </w:rPr>
        <w:t>DPI</w:t>
      </w:r>
      <w:commentRangeEnd w:id="220"/>
      <w:r>
        <w:rPr>
          <w:rStyle w:val="CommentReference"/>
        </w:rPr>
        <w:commentReference w:id="220"/>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48504E20" w14:textId="2980AB1F" w:rsidR="00A178C2" w:rsidRPr="00E32DA6" w:rsidRDefault="00A178C2" w:rsidP="00A178C2">
      <w:pPr>
        <w:pStyle w:val="Caption"/>
        <w:rPr>
          <w:rFonts w:ascii="宋体" w:hAnsi="宋体" w:cs="宋体"/>
        </w:rPr>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2</w:t>
      </w:r>
      <w:r w:rsidR="00DF1C34">
        <w:fldChar w:fldCharType="end"/>
      </w:r>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21" w:name="_Toc286877900"/>
      <w:r w:rsidR="00567116" w:rsidRPr="00567116">
        <w:rPr>
          <w:rFonts w:hint="eastAsia"/>
        </w:rPr>
        <w:t>瓦片的尺寸规格</w:t>
      </w:r>
      <w:bookmarkEnd w:id="221"/>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600541"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4029A57D" w14:textId="1A2397CC" w:rsidR="00370153" w:rsidRDefault="00370153" w:rsidP="00370153">
      <w:pPr>
        <w:keepNext/>
      </w:pPr>
    </w:p>
    <w:p w14:paraId="3CBC15F3" w14:textId="6D0B994D" w:rsidR="007223CE" w:rsidRPr="00D67C50" w:rsidRDefault="00842AAB" w:rsidP="00842AAB">
      <w:pPr>
        <w:pStyle w:val="Caption"/>
        <w:rPr>
          <w:rFonts w:ascii="宋体" w:hAnsi="宋体" w:cs="宋体"/>
        </w:rPr>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3</w:t>
      </w:r>
      <w:r w:rsidR="00DF1C34">
        <w:fldChar w:fldCharType="end"/>
      </w:r>
    </w:p>
    <w:p w14:paraId="3FB292DC" w14:textId="77777777" w:rsidR="00FE2FE6" w:rsidRPr="00FE2FE6" w:rsidRDefault="00FE2FE6" w:rsidP="00FE2FE6"/>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22" w:name="_Toc286877901"/>
      <w:r w:rsidRPr="00842AAB">
        <w:rPr>
          <w:rFonts w:hint="eastAsia"/>
        </w:rPr>
        <w:t>瓦片的矩阵范围</w:t>
      </w:r>
      <w:bookmarkEnd w:id="222"/>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1</w:t>
      </w:r>
      <w:r w:rsidR="00855C67">
        <w:rPr>
          <w:rFonts w:hint="eastAsia"/>
        </w:rPr>
        <w:t xml:space="preserve"> </w:t>
      </w:r>
      <w:r w:rsidR="00855C67">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1D1FE19">
            <wp:extent cx="5104765" cy="307594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4765" cy="3075940"/>
                    </a:xfrm>
                    <a:prstGeom prst="rect">
                      <a:avLst/>
                    </a:prstGeom>
                    <a:noFill/>
                    <a:ln>
                      <a:noFill/>
                    </a:ln>
                  </pic:spPr>
                </pic:pic>
              </a:graphicData>
            </a:graphic>
          </wp:inline>
        </w:drawing>
      </w:r>
    </w:p>
    <w:p w14:paraId="4043A5D8" w14:textId="3E8D7E1D" w:rsidR="004C78BE" w:rsidRDefault="004C78BE" w:rsidP="004C78BE">
      <w:pPr>
        <w:pStyle w:val="Caption"/>
        <w:rPr>
          <w:rFonts w:ascii="宋体" w:hAnsi="宋体" w:cs="宋体"/>
        </w:rPr>
      </w:pPr>
      <w:bookmarkStart w:id="223" w:name="_Ref286516811"/>
      <w:r>
        <w:rPr>
          <w:rFonts w:hint="eastAsia"/>
        </w:rPr>
        <w:t>图</w:t>
      </w:r>
      <w:r>
        <w:rPr>
          <w:rFonts w:hint="eastAsia"/>
        </w:rPr>
        <w:t xml:space="preserve"> </w:t>
      </w:r>
      <w:fldSimple w:instr=" STYLEREF 2 \s ">
        <w:r w:rsidR="00AA403C">
          <w:rPr>
            <w:noProof/>
          </w:rPr>
          <w:t>6.3</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1</w:t>
      </w:r>
      <w:r w:rsidR="00AA403C">
        <w:fldChar w:fldCharType="end"/>
      </w:r>
      <w:r>
        <w:rPr>
          <w:rFonts w:hint="eastAsia"/>
        </w:rPr>
        <w:t xml:space="preserve"> </w:t>
      </w:r>
      <w:r w:rsidR="00F23B7C">
        <w:rPr>
          <w:rFonts w:hint="eastAsia"/>
        </w:rPr>
        <w:t>瓦片地图的空间</w:t>
      </w:r>
      <w:r>
        <w:rPr>
          <w:rFonts w:hint="eastAsia"/>
        </w:rPr>
        <w:t>阵范围</w:t>
      </w:r>
      <w:bookmarkEnd w:id="223"/>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600541"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m:t>
                  </m:r>
                  <m:r>
                    <w:rPr>
                      <w:rFonts w:ascii="Cambria Math" w:hAnsi="Cambria Math"/>
                      <w:color w:val="000000"/>
                      <w:kern w:val="0"/>
                      <w:sz w:val="22"/>
                      <w:szCs w:val="22"/>
                      <w:lang w:eastAsia="en-US"/>
                    </w:rPr>
                    <m:t>ixHeight</m:t>
                  </m:r>
                </m:e>
              </m:eqArr>
            </m:e>
          </m:d>
        </m:oMath>
      </m:oMathPara>
    </w:p>
    <w:p w14:paraId="3F807944" w14:textId="450FFA96" w:rsidR="005665A5" w:rsidRPr="005665A5" w:rsidRDefault="00DF1C34" w:rsidP="005665A5">
      <w:pPr>
        <w:pStyle w:val="Caption"/>
      </w:pPr>
      <w:r>
        <w:rPr>
          <w:rFonts w:hint="eastAsia"/>
        </w:rPr>
        <w:t>式</w:t>
      </w:r>
      <w:r>
        <w:rPr>
          <w:rFonts w:hint="eastAsia"/>
        </w:rPr>
        <w:t xml:space="preserve"> </w:t>
      </w:r>
      <w:fldSimple w:instr=" STYLEREF 2 \s ">
        <w:r w:rsidR="00855C67">
          <w:rPr>
            <w:noProof/>
          </w:rPr>
          <w:t>6.3</w:t>
        </w:r>
      </w:fldSimple>
      <w:r>
        <w:noBreakHyphen/>
      </w:r>
      <w:r>
        <w:fldChar w:fldCharType="begin"/>
      </w:r>
      <w:r>
        <w:instrText xml:space="preserve"> SEQ </w:instrText>
      </w:r>
      <w:r>
        <w:rPr>
          <w:rFonts w:hint="eastAsia"/>
        </w:rPr>
        <w:instrText>式</w:instrText>
      </w:r>
      <w:r>
        <w:rPr>
          <w:rFonts w:hint="eastAsia"/>
        </w:rPr>
        <w:instrText xml:space="preserve"> \* ARABIC \s 2</w:instrText>
      </w:r>
      <w:r>
        <w:instrText xml:space="preserve"> </w:instrText>
      </w:r>
      <w:r>
        <w:fldChar w:fldCharType="separate"/>
      </w:r>
      <w:r w:rsidR="00855C67">
        <w:rPr>
          <w:noProof/>
        </w:rPr>
        <w:t>4</w:t>
      </w:r>
      <w:r>
        <w:fldChar w:fldCharType="end"/>
      </w:r>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24" w:name="_Toc286877902"/>
      <w:r w:rsidR="005665A5">
        <w:rPr>
          <w:rFonts w:hint="eastAsia"/>
        </w:rPr>
        <w:t>瓦片地</w:t>
      </w:r>
      <w:r w:rsidR="008177D6" w:rsidRPr="00F941F8">
        <w:rPr>
          <w:rFonts w:hint="eastAsia"/>
        </w:rPr>
        <w:t>图的拓扑关系</w:t>
      </w:r>
      <w:bookmarkEnd w:id="224"/>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2</w:t>
      </w:r>
      <w:r w:rsidR="00855C67">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F5C68F0">
            <wp:extent cx="5104765" cy="1836123"/>
            <wp:effectExtent l="0" t="0" r="63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4765" cy="1836123"/>
                    </a:xfrm>
                    <a:prstGeom prst="rect">
                      <a:avLst/>
                    </a:prstGeom>
                    <a:noFill/>
                    <a:ln>
                      <a:noFill/>
                    </a:ln>
                  </pic:spPr>
                </pic:pic>
              </a:graphicData>
            </a:graphic>
          </wp:inline>
        </w:drawing>
      </w:r>
    </w:p>
    <w:p w14:paraId="2866CE36" w14:textId="4E87FD6F" w:rsidR="003B0151" w:rsidRDefault="003B0151" w:rsidP="003B0151">
      <w:pPr>
        <w:pStyle w:val="Caption"/>
      </w:pPr>
      <w:bookmarkStart w:id="225" w:name="_Ref286530518"/>
      <w:r>
        <w:rPr>
          <w:rFonts w:hint="eastAsia"/>
        </w:rPr>
        <w:t>图</w:t>
      </w:r>
      <w:r>
        <w:rPr>
          <w:rFonts w:hint="eastAsia"/>
        </w:rPr>
        <w:t xml:space="preserve"> </w:t>
      </w:r>
      <w:fldSimple w:instr=" STYLEREF 2 \s ">
        <w:r w:rsidR="00AA403C">
          <w:rPr>
            <w:noProof/>
          </w:rPr>
          <w:t>6.3</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2</w:t>
      </w:r>
      <w:r w:rsidR="00AA403C">
        <w:fldChar w:fldCharType="end"/>
      </w:r>
      <w:r>
        <w:rPr>
          <w:rFonts w:hint="eastAsia"/>
        </w:rPr>
        <w:t>瓦片地图的四叉树结构图</w:t>
      </w:r>
      <w:bookmarkEnd w:id="225"/>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3</w:t>
      </w:r>
      <w:r w:rsidR="00855C67">
        <w:rPr>
          <w:rFonts w:hint="eastAsia"/>
        </w:rPr>
        <w:t xml:space="preserve"> </w:t>
      </w:r>
      <w:r w:rsidR="00855C67">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8725C1">
      <w:pPr>
        <w:pStyle w:val="ListParagraph"/>
        <w:numPr>
          <w:ilvl w:val="0"/>
          <w:numId w:val="18"/>
        </w:numPr>
        <w:rPr>
          <w:rFonts w:ascii="宋体" w:hAnsi="宋体" w:cs="宋体"/>
        </w:rPr>
      </w:pPr>
      <w:r w:rsidRPr="00C54C3C">
        <w:rPr>
          <w:rFonts w:ascii="宋体" w:hAnsi="宋体" w:cs="宋体" w:hint="eastAsia"/>
        </w:rPr>
        <w:t>该瓦片相交于瓦片4边的瓦片1、3、4、6所对应的座位依次为（</w:t>
      </w:r>
      <w:r w:rsidR="00AF2A85" w:rsidRPr="00C54C3C">
        <w:rPr>
          <w:rFonts w:ascii="宋体" w:hAnsi="宋体" w:cs="宋体" w:hint="eastAsia"/>
        </w:rPr>
        <w:t>TileC</w:t>
      </w:r>
      <w:r w:rsidRPr="00C54C3C">
        <w:rPr>
          <w:rFonts w:ascii="宋体" w:hAnsi="宋体" w:cs="宋体" w:hint="eastAsia"/>
        </w:rPr>
        <w:t>+1，</w:t>
      </w:r>
      <w:r w:rsidR="00AF2A85" w:rsidRPr="00C54C3C">
        <w:rPr>
          <w:rFonts w:ascii="宋体" w:hAnsi="宋体" w:cs="宋体" w:hint="eastAsia"/>
        </w:rPr>
        <w:t>TileR</w:t>
      </w:r>
      <w:r w:rsidRPr="00C54C3C">
        <w:rPr>
          <w:rFonts w:ascii="宋体" w:hAnsi="宋体" w:cs="宋体" w:hint="eastAsia"/>
        </w:rPr>
        <w:t>，N）、（</w:t>
      </w:r>
      <w:r w:rsidR="00AF2A85" w:rsidRPr="00C54C3C">
        <w:rPr>
          <w:rFonts w:ascii="宋体" w:hAnsi="宋体" w:cs="宋体" w:hint="eastAsia"/>
        </w:rPr>
        <w:t>TileC</w:t>
      </w:r>
      <w:r w:rsidRPr="00C54C3C">
        <w:rPr>
          <w:rFonts w:ascii="宋体" w:hAnsi="宋体" w:cs="宋体" w:hint="eastAsia"/>
        </w:rPr>
        <w:t>，</w:t>
      </w:r>
      <w:r w:rsidR="00AF2A85" w:rsidRPr="00C54C3C">
        <w:rPr>
          <w:rFonts w:ascii="宋体" w:hAnsi="宋体" w:cs="宋体" w:hint="eastAsia"/>
        </w:rPr>
        <w:t>TileR</w:t>
      </w:r>
      <w:r w:rsidRPr="00C54C3C">
        <w:rPr>
          <w:rFonts w:ascii="宋体" w:hAnsi="宋体" w:cs="宋体" w:hint="eastAsia"/>
        </w:rPr>
        <w:t>-1，N）、（</w:t>
      </w:r>
      <w:r w:rsidR="00AF2A85" w:rsidRPr="00C54C3C">
        <w:rPr>
          <w:rFonts w:ascii="宋体" w:hAnsi="宋体" w:cs="宋体" w:hint="eastAsia"/>
        </w:rPr>
        <w:t>TileC</w:t>
      </w:r>
      <w:r w:rsidRPr="00C54C3C">
        <w:rPr>
          <w:rFonts w:ascii="宋体" w:hAnsi="宋体" w:cs="宋体" w:hint="eastAsia"/>
        </w:rPr>
        <w:t>，</w:t>
      </w:r>
      <w:r w:rsidR="00AF2A85" w:rsidRPr="00C54C3C">
        <w:rPr>
          <w:rFonts w:ascii="宋体" w:hAnsi="宋体" w:cs="宋体" w:hint="eastAsia"/>
        </w:rPr>
        <w:t>TileR</w:t>
      </w:r>
      <w:r w:rsidRPr="00C54C3C">
        <w:rPr>
          <w:rFonts w:ascii="宋体" w:hAnsi="宋体" w:cs="宋体" w:hint="eastAsia"/>
        </w:rPr>
        <w:t>+1，N），（T</w:t>
      </w:r>
      <w:r w:rsidR="00AF2A85" w:rsidRPr="00C54C3C">
        <w:rPr>
          <w:rFonts w:ascii="宋体" w:hAnsi="宋体" w:cs="宋体" w:hint="eastAsia"/>
        </w:rPr>
        <w:t>ileC</w:t>
      </w:r>
      <w:r w:rsidRPr="00C54C3C">
        <w:rPr>
          <w:rFonts w:ascii="宋体" w:hAnsi="宋体" w:cs="宋体" w:hint="eastAsia"/>
        </w:rPr>
        <w:t>-1，</w:t>
      </w:r>
      <w:r w:rsidR="00AF2A85" w:rsidRPr="00C54C3C">
        <w:rPr>
          <w:rFonts w:ascii="宋体" w:hAnsi="宋体" w:cs="宋体" w:hint="eastAsia"/>
        </w:rPr>
        <w:t>TileR</w:t>
      </w:r>
      <w:r w:rsidRPr="00C54C3C">
        <w:rPr>
          <w:rFonts w:ascii="宋体" w:hAnsi="宋体" w:cs="宋体" w:hint="eastAsia"/>
        </w:rPr>
        <w:t>，N），仅相交于</w:t>
      </w:r>
      <w:r w:rsidR="00511D60" w:rsidRPr="00C54C3C">
        <w:rPr>
          <w:rFonts w:ascii="宋体" w:hAnsi="宋体" w:cs="宋体" w:hint="eastAsia"/>
        </w:rPr>
        <w:t>该瓦片4个顶点的0、2、5、7分别为（</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p>
    <w:p w14:paraId="33AFFD47" w14:textId="65092483" w:rsidR="00511D60" w:rsidRPr="00C54C3C" w:rsidRDefault="00511D60" w:rsidP="008725C1">
      <w:pPr>
        <w:pStyle w:val="ListParagraph"/>
        <w:numPr>
          <w:ilvl w:val="0"/>
          <w:numId w:val="18"/>
        </w:numPr>
        <w:rPr>
          <w:rFonts w:ascii="宋体" w:hAnsi="宋体" w:cs="宋体"/>
        </w:rPr>
      </w:pPr>
      <w:r w:rsidRPr="00C54C3C">
        <w:rPr>
          <w:rFonts w:ascii="宋体" w:hAnsi="宋体" w:cs="宋体" w:hint="eastAsia"/>
        </w:rPr>
        <w:t>四个子瓦片0、1、2、3的坐标分别为（</w:t>
      </w:r>
      <w:r w:rsidR="00AF2A85" w:rsidRPr="00C54C3C">
        <w:rPr>
          <w:rFonts w:ascii="宋体" w:hAnsi="宋体" w:cs="宋体" w:hint="eastAsia"/>
        </w:rPr>
        <w:t>2*TileC</w:t>
      </w:r>
      <w:r w:rsidRPr="00C54C3C">
        <w:rPr>
          <w:rFonts w:ascii="宋体" w:hAnsi="宋体" w:cs="宋体" w:hint="eastAsia"/>
        </w:rPr>
        <w:t>，</w:t>
      </w:r>
      <w:r w:rsidR="00AF2A85" w:rsidRPr="00C54C3C">
        <w:rPr>
          <w:rFonts w:ascii="宋体" w:hAnsi="宋体" w:cs="宋体" w:hint="eastAsia"/>
        </w:rPr>
        <w:t>2*TileR</w:t>
      </w:r>
      <w:r w:rsidRPr="00C54C3C">
        <w:rPr>
          <w:rFonts w:ascii="宋体" w:hAnsi="宋体" w:cs="宋体" w:hint="eastAsia"/>
        </w:rPr>
        <w:t>，N-1），（</w:t>
      </w:r>
      <w:r w:rsidR="00AF2A85" w:rsidRPr="00C54C3C">
        <w:rPr>
          <w:rFonts w:ascii="宋体" w:hAnsi="宋体" w:cs="宋体" w:hint="eastAsia"/>
        </w:rPr>
        <w:t>2*TileC</w:t>
      </w:r>
      <w:r w:rsidRPr="00C54C3C">
        <w:rPr>
          <w:rFonts w:ascii="宋体" w:hAnsi="宋体" w:cs="宋体" w:hint="eastAsia"/>
        </w:rPr>
        <w:t>+1，</w:t>
      </w:r>
      <w:r w:rsidR="00AF2A85" w:rsidRPr="00C54C3C">
        <w:rPr>
          <w:rFonts w:ascii="宋体" w:hAnsi="宋体" w:cs="宋体" w:hint="eastAsia"/>
        </w:rPr>
        <w:t>2*TileR</w:t>
      </w:r>
      <w:r w:rsidRPr="00C54C3C">
        <w:rPr>
          <w:rFonts w:ascii="宋体" w:hAnsi="宋体" w:cs="宋体" w:hint="eastAsia"/>
        </w:rPr>
        <w:t>，N-1）</w:t>
      </w:r>
      <w:r w:rsidR="00AF2A85" w:rsidRPr="00C54C3C">
        <w:rPr>
          <w:rFonts w:ascii="宋体" w:hAnsi="宋体" w:cs="宋体" w:hint="eastAsia"/>
        </w:rPr>
        <w:t>，（2*TileC，2*TileR+1，N-1），（2*TileC+1，2*TileR+1，N-1）</w:t>
      </w:r>
      <w:r w:rsidR="00C54C3C" w:rsidRPr="00C54C3C">
        <w:rPr>
          <w:rFonts w:ascii="宋体" w:hAnsi="宋体" w:cs="宋体" w:hint="eastAsia"/>
        </w:rPr>
        <w:t>。</w:t>
      </w:r>
    </w:p>
    <w:p w14:paraId="6FBD6BA1" w14:textId="7BFD429C" w:rsidR="00C54C3C" w:rsidRPr="00C54C3C" w:rsidRDefault="00C54C3C" w:rsidP="008725C1">
      <w:pPr>
        <w:pStyle w:val="ListParagraph"/>
        <w:numPr>
          <w:ilvl w:val="0"/>
          <w:numId w:val="18"/>
        </w:numPr>
        <w:rPr>
          <w:rFonts w:ascii="宋体" w:hAnsi="宋体" w:cs="宋体"/>
        </w:rPr>
      </w:pPr>
      <w:r w:rsidRPr="00C54C3C">
        <w:rPr>
          <w:rFonts w:ascii="宋体" w:hAnsi="宋体" w:cs="宋体"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32D9A49A">
            <wp:extent cx="5104765" cy="2437832"/>
            <wp:effectExtent l="0" t="0" r="635" b="6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4765" cy="2437832"/>
                    </a:xfrm>
                    <a:prstGeom prst="rect">
                      <a:avLst/>
                    </a:prstGeom>
                    <a:noFill/>
                    <a:ln>
                      <a:noFill/>
                    </a:ln>
                  </pic:spPr>
                </pic:pic>
              </a:graphicData>
            </a:graphic>
          </wp:inline>
        </w:drawing>
      </w:r>
    </w:p>
    <w:p w14:paraId="395D4CE6" w14:textId="47B59324" w:rsidR="001C4D40" w:rsidRPr="00906422" w:rsidRDefault="001C4D40" w:rsidP="001C4D40">
      <w:pPr>
        <w:pStyle w:val="Caption"/>
        <w:rPr>
          <w:rFonts w:ascii="宋体" w:hAnsi="宋体" w:cs="宋体"/>
        </w:rPr>
      </w:pPr>
      <w:bookmarkStart w:id="226" w:name="_Ref286531963"/>
      <w:r>
        <w:rPr>
          <w:rFonts w:hint="eastAsia"/>
        </w:rPr>
        <w:t>图</w:t>
      </w:r>
      <w:r>
        <w:rPr>
          <w:rFonts w:hint="eastAsia"/>
        </w:rPr>
        <w:t xml:space="preserve"> </w:t>
      </w:r>
      <w:fldSimple w:instr=" STYLEREF 2 \s ">
        <w:r w:rsidR="00AA403C">
          <w:rPr>
            <w:noProof/>
          </w:rPr>
          <w:t>6.3</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3</w:t>
      </w:r>
      <w:r w:rsidR="00AA403C">
        <w:fldChar w:fldCharType="end"/>
      </w:r>
      <w:r>
        <w:rPr>
          <w:rFonts w:hint="eastAsia"/>
        </w:rPr>
        <w:t xml:space="preserve"> </w:t>
      </w:r>
      <w:r>
        <w:rPr>
          <w:rFonts w:hint="eastAsia"/>
        </w:rPr>
        <w:t>金字塔模型的瓦片拓扑关系例图</w:t>
      </w:r>
      <w:bookmarkEnd w:id="226"/>
    </w:p>
    <w:p w14:paraId="07A4E369" w14:textId="095E82C9" w:rsidR="005608EC" w:rsidRDefault="00591CA8" w:rsidP="005608EC">
      <w:pPr>
        <w:pStyle w:val="Heading2"/>
        <w:rPr>
          <w:rFonts w:ascii="宋体" w:hAnsi="宋体" w:cs="宋体"/>
        </w:rPr>
      </w:pPr>
      <w:r>
        <w:rPr>
          <w:rFonts w:ascii="宋体" w:hAnsi="宋体" w:cs="宋体" w:hint="eastAsia"/>
        </w:rPr>
        <w:t xml:space="preserve"> </w:t>
      </w:r>
      <w:bookmarkStart w:id="227" w:name="_Toc286877903"/>
      <w:r w:rsidR="005608EC" w:rsidRPr="005608EC">
        <w:rPr>
          <w:rFonts w:ascii="宋体" w:hAnsi="宋体" w:cs="宋体" w:hint="eastAsia"/>
        </w:rPr>
        <w:t>瓦片地图的数据结构</w:t>
      </w:r>
      <w:bookmarkEnd w:id="227"/>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28" w:name="_Toc286877904"/>
      <w:r>
        <w:rPr>
          <w:rFonts w:hint="eastAsia"/>
        </w:rPr>
        <w:t>瓦片的数据结构</w:t>
      </w:r>
      <w:bookmarkEnd w:id="228"/>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1</w:t>
      </w:r>
      <w:r w:rsidR="00855C67">
        <w:rPr>
          <w:rFonts w:hint="eastAsia"/>
        </w:rPr>
        <w:t xml:space="preserve"> </w:t>
      </w:r>
      <w:r w:rsidR="00855C67">
        <w:rPr>
          <w:rFonts w:hint="eastAsia"/>
        </w:rPr>
        <w:t>瓦片的数据结构（</w:t>
      </w:r>
      <w:r w:rsidR="00855C67">
        <w:rPr>
          <w:rFonts w:hint="eastAsia"/>
        </w:rPr>
        <w:t>Tile</w:t>
      </w:r>
      <w:r w:rsidR="00855C67">
        <w:rPr>
          <w:rFonts w:hint="eastAsia"/>
        </w:rPr>
        <w:t>）字段</w:t>
      </w:r>
      <w:r>
        <w:rPr>
          <w:rFonts w:ascii="宋体" w:hAnsi="宋体" w:cs="宋体"/>
        </w:rPr>
        <w:fldChar w:fldCharType="end"/>
      </w:r>
    </w:p>
    <w:p w14:paraId="7D13AB8D" w14:textId="5F9C268E" w:rsidR="00C13D95" w:rsidRDefault="00C13D95" w:rsidP="00C13D95">
      <w:pPr>
        <w:pStyle w:val="Caption"/>
        <w:keepNext/>
      </w:pPr>
      <w:bookmarkStart w:id="229" w:name="_Ref286537913"/>
      <w:r>
        <w:rPr>
          <w:rFonts w:hint="eastAsia"/>
        </w:rPr>
        <w:t>表</w:t>
      </w:r>
      <w:r>
        <w:rPr>
          <w:rFonts w:hint="eastAsia"/>
        </w:rPr>
        <w:t xml:space="preserve"> </w:t>
      </w:r>
      <w:fldSimple w:instr=" STYLEREF 2 \s ">
        <w:r w:rsidR="001F4E28">
          <w:rPr>
            <w:noProof/>
          </w:rPr>
          <w:t>6.4</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1</w:t>
      </w:r>
      <w:r w:rsidR="001F4E28">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2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2</w:t>
      </w:r>
      <w:r w:rsidR="00855C67">
        <w:rPr>
          <w:rFonts w:hint="eastAsia"/>
        </w:rPr>
        <w:t xml:space="preserve"> </w:t>
      </w:r>
      <w:r w:rsidR="00855C67">
        <w:rPr>
          <w:rFonts w:hint="eastAsia"/>
        </w:rPr>
        <w:t>瓦片的数据结构（</w:t>
      </w:r>
      <w:r w:rsidR="00855C67">
        <w:rPr>
          <w:rFonts w:hint="eastAsia"/>
        </w:rPr>
        <w:t>Tile</w:t>
      </w:r>
      <w:r w:rsidR="00855C67">
        <w:rPr>
          <w:rFonts w:hint="eastAsia"/>
        </w:rPr>
        <w:t>）功能</w:t>
      </w:r>
      <w:r w:rsidR="00BE03D1">
        <w:rPr>
          <w:rFonts w:ascii="宋体" w:eastAsia="宋体" w:hAnsi="宋体" w:cs="宋体"/>
          <w:sz w:val="24"/>
          <w:szCs w:val="21"/>
        </w:rPr>
        <w:fldChar w:fldCharType="end"/>
      </w:r>
    </w:p>
    <w:p w14:paraId="6ABB1132" w14:textId="67D2719A" w:rsidR="00C9580A" w:rsidRDefault="00C9580A" w:rsidP="00C9580A">
      <w:pPr>
        <w:pStyle w:val="Caption"/>
        <w:keepNext/>
      </w:pPr>
      <w:bookmarkStart w:id="230" w:name="_Ref286538528"/>
      <w:r>
        <w:rPr>
          <w:rFonts w:hint="eastAsia"/>
        </w:rPr>
        <w:t>表</w:t>
      </w:r>
      <w:r>
        <w:rPr>
          <w:rFonts w:hint="eastAsia"/>
        </w:rPr>
        <w:t xml:space="preserve"> </w:t>
      </w:r>
      <w:fldSimple w:instr=" STYLEREF 2 \s ">
        <w:r w:rsidR="001F4E28">
          <w:rPr>
            <w:noProof/>
          </w:rPr>
          <w:t>6.4</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2</w:t>
      </w:r>
      <w:r w:rsidR="001F4E28">
        <w:fldChar w:fldCharType="end"/>
      </w:r>
      <w:r>
        <w:rPr>
          <w:rFonts w:hint="eastAsia"/>
        </w:rPr>
        <w:t xml:space="preserve"> </w:t>
      </w:r>
      <w:r>
        <w:rPr>
          <w:rFonts w:hint="eastAsia"/>
        </w:rPr>
        <w:t>瓦片的数据结构（</w:t>
      </w:r>
      <w:r>
        <w:rPr>
          <w:rFonts w:hint="eastAsia"/>
        </w:rPr>
        <w:t>Tile</w:t>
      </w:r>
      <w:r>
        <w:rPr>
          <w:rFonts w:hint="eastAsia"/>
        </w:rPr>
        <w:t>）功能</w:t>
      </w:r>
      <w:bookmarkEnd w:id="23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1</w:t>
      </w:r>
      <w:r w:rsidR="00855C67">
        <w:rPr>
          <w:rFonts w:hint="eastAsia"/>
        </w:rPr>
        <w:t xml:space="preserve"> </w:t>
      </w:r>
      <w:r w:rsidR="00855C67">
        <w:rPr>
          <w:rFonts w:hint="eastAsia"/>
        </w:rPr>
        <w:t>瓦片数据</w:t>
      </w:r>
      <w:r w:rsidR="00855C67">
        <w:rPr>
          <w:rFonts w:ascii="黑体" w:hAnsi="黑体" w:cs="黑体" w:hint="eastAsia"/>
        </w:rPr>
        <w:t>结构（</w:t>
      </w:r>
      <w:r w:rsidR="00855C67">
        <w:rPr>
          <w:rFonts w:ascii="黑体" w:hAnsi="黑体" w:cs="黑体" w:hint="eastAsia"/>
        </w:rPr>
        <w:t>Tile</w:t>
      </w:r>
      <w:r w:rsidR="00855C67">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7CC4F364" w:rsidR="00814807" w:rsidRPr="00814807" w:rsidRDefault="00814807" w:rsidP="00814807">
      <w:pPr>
        <w:pStyle w:val="Caption"/>
      </w:pPr>
      <w:bookmarkStart w:id="231" w:name="_Ref286537730"/>
      <w:r>
        <w:rPr>
          <w:rFonts w:hint="eastAsia"/>
        </w:rPr>
        <w:t>图</w:t>
      </w:r>
      <w:r>
        <w:rPr>
          <w:rFonts w:hint="eastAsia"/>
        </w:rPr>
        <w:t xml:space="preserve"> </w:t>
      </w:r>
      <w:fldSimple w:instr=" STYLEREF 2 \s ">
        <w:r w:rsidR="00AA403C">
          <w:rPr>
            <w:noProof/>
          </w:rPr>
          <w:t>6.4</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1</w:t>
      </w:r>
      <w:r w:rsidR="00AA403C">
        <w:fldChar w:fldCharType="end"/>
      </w:r>
      <w:r>
        <w:rPr>
          <w:rFonts w:hint="eastAsia"/>
        </w:rPr>
        <w:t xml:space="preserve"> </w:t>
      </w:r>
      <w:r>
        <w:rPr>
          <w:rFonts w:hint="eastAsia"/>
        </w:rPr>
        <w:t>瓦片数据</w:t>
      </w:r>
      <w:r w:rsidR="00F351CE">
        <w:rPr>
          <w:rFonts w:ascii="黑体" w:hAnsi="黑体" w:cs="黑体" w:hint="eastAsia"/>
        </w:rPr>
        <w:t>结构（Tile）</w:t>
      </w:r>
      <w:bookmarkEnd w:id="231"/>
    </w:p>
    <w:p w14:paraId="06CA88FB" w14:textId="11885371" w:rsidR="00925015" w:rsidRDefault="00925015" w:rsidP="00417D0D">
      <w:pPr>
        <w:pStyle w:val="Heading3"/>
      </w:pPr>
      <w:r>
        <w:rPr>
          <w:rFonts w:hint="eastAsia"/>
        </w:rPr>
        <w:t xml:space="preserve"> </w:t>
      </w:r>
      <w:bookmarkStart w:id="232" w:name="_Toc286877905"/>
      <w:r>
        <w:rPr>
          <w:rFonts w:hint="eastAsia"/>
        </w:rPr>
        <w:t>瓦片矩阵的数据结构</w:t>
      </w:r>
      <w:bookmarkEnd w:id="232"/>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3</w:t>
      </w:r>
      <w:r w:rsidR="00855C67">
        <w:rPr>
          <w:rFonts w:hint="eastAsia"/>
        </w:rPr>
        <w:t xml:space="preserve"> </w:t>
      </w:r>
      <w:r w:rsidR="00855C67">
        <w:rPr>
          <w:rFonts w:hint="eastAsia"/>
        </w:rPr>
        <w:t>瓦片矩阵的数据结构（</w:t>
      </w:r>
      <w:r w:rsidR="00855C67">
        <w:rPr>
          <w:rFonts w:hint="eastAsia"/>
        </w:rPr>
        <w:t>Tile</w:t>
      </w:r>
      <w:r w:rsidR="00855C67">
        <w:t>Matrix</w:t>
      </w:r>
      <w:r w:rsidR="00855C67">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27032E56" w:rsidR="00417D0D" w:rsidRDefault="00417D0D" w:rsidP="00417D0D">
      <w:pPr>
        <w:pStyle w:val="Caption"/>
        <w:keepNext/>
      </w:pPr>
      <w:bookmarkStart w:id="233" w:name="_Ref286540646"/>
      <w:r>
        <w:rPr>
          <w:rFonts w:hint="eastAsia"/>
        </w:rPr>
        <w:t>表</w:t>
      </w:r>
      <w:r>
        <w:rPr>
          <w:rFonts w:hint="eastAsia"/>
        </w:rPr>
        <w:t xml:space="preserve"> </w:t>
      </w:r>
      <w:fldSimple w:instr=" STYLEREF 2 \s ">
        <w:r w:rsidR="001F4E28">
          <w:rPr>
            <w:noProof/>
          </w:rPr>
          <w:t>6.4</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3</w:t>
      </w:r>
      <w:r w:rsidR="001F4E28">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3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4</w:t>
      </w:r>
      <w:r w:rsidR="00855C67">
        <w:rPr>
          <w:rFonts w:hint="eastAsia"/>
        </w:rPr>
        <w:t xml:space="preserve"> </w:t>
      </w:r>
      <w:r w:rsidR="00855C67">
        <w:rPr>
          <w:rFonts w:hint="eastAsia"/>
        </w:rPr>
        <w:t>瓦片矩阵的数据结构（</w:t>
      </w:r>
      <w:r w:rsidR="00855C67">
        <w:rPr>
          <w:rFonts w:hint="eastAsia"/>
        </w:rPr>
        <w:t>Tile</w:t>
      </w:r>
      <w:r w:rsidR="00855C67">
        <w:t>Matrix</w:t>
      </w:r>
      <w:r w:rsidR="00855C67">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161BF9E4" w:rsidR="00417D0D" w:rsidRDefault="00417D0D" w:rsidP="0055472C">
      <w:pPr>
        <w:pStyle w:val="Caption"/>
        <w:keepNext/>
      </w:pPr>
      <w:bookmarkStart w:id="234" w:name="_Ref286540660"/>
      <w:r>
        <w:rPr>
          <w:rFonts w:hint="eastAsia"/>
        </w:rPr>
        <w:t>表</w:t>
      </w:r>
      <w:r>
        <w:rPr>
          <w:rFonts w:hint="eastAsia"/>
        </w:rPr>
        <w:t xml:space="preserve"> </w:t>
      </w:r>
      <w:fldSimple w:instr=" STYLEREF 2 \s ">
        <w:r w:rsidR="001F4E28">
          <w:rPr>
            <w:noProof/>
          </w:rPr>
          <w:t>6.4</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4</w:t>
      </w:r>
      <w:r w:rsidR="001F4E28">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34"/>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proofErr w:type="gramStart"/>
            <w:r>
              <w:rPr>
                <w:rFonts w:ascii="宋体" w:hAnsi="宋体" w:cs="宋体" w:hint="eastAsia"/>
              </w:rPr>
              <w:t>Tile[</w:t>
            </w:r>
            <w:proofErr w:type="gramEnd"/>
            <w:r>
              <w:rPr>
                <w:rFonts w:ascii="宋体" w:hAnsi="宋体" w:cs="宋体" w:hint="eastAsia"/>
              </w:rPr>
              <w:t>]</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2</w:t>
      </w:r>
      <w:r w:rsidR="00855C67">
        <w:t xml:space="preserve"> </w:t>
      </w:r>
      <w:r w:rsidR="00855C67">
        <w:rPr>
          <w:rFonts w:hint="eastAsia"/>
        </w:rPr>
        <w:t>瓦片矩阵的数据结构</w:t>
      </w:r>
      <w:r w:rsidR="00855C67">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35A62A59" w:rsidR="00D96DE1" w:rsidRDefault="00F351CE" w:rsidP="00F351CE">
      <w:pPr>
        <w:pStyle w:val="Caption"/>
      </w:pPr>
      <w:bookmarkStart w:id="235" w:name="_Ref286540737"/>
      <w:r>
        <w:rPr>
          <w:rFonts w:hint="eastAsia"/>
        </w:rPr>
        <w:t>图</w:t>
      </w:r>
      <w:r>
        <w:rPr>
          <w:rFonts w:hint="eastAsia"/>
        </w:rPr>
        <w:t xml:space="preserve"> </w:t>
      </w:r>
      <w:fldSimple w:instr=" STYLEREF 2 \s ">
        <w:r w:rsidR="00AA403C">
          <w:rPr>
            <w:noProof/>
          </w:rPr>
          <w:t>6.4</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2</w:t>
      </w:r>
      <w:r w:rsidR="00AA403C">
        <w:fldChar w:fldCharType="end"/>
      </w:r>
      <w:r>
        <w:t xml:space="preserve"> </w:t>
      </w:r>
      <w:r>
        <w:rPr>
          <w:rFonts w:hint="eastAsia"/>
        </w:rPr>
        <w:t>瓦片矩阵的数据结构</w:t>
      </w:r>
      <w:r>
        <w:rPr>
          <w:rFonts w:hint="eastAsia"/>
        </w:rPr>
        <w:t>(TileMatrix)</w:t>
      </w:r>
      <w:bookmarkEnd w:id="235"/>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36" w:name="_Toc286877906"/>
      <w:r w:rsidR="005601CB">
        <w:rPr>
          <w:rFonts w:hint="eastAsia"/>
        </w:rPr>
        <w:t>瓦片金字塔</w:t>
      </w:r>
      <w:r w:rsidRPr="007353D2">
        <w:rPr>
          <w:rFonts w:hint="eastAsia"/>
        </w:rPr>
        <w:t>的数据结构</w:t>
      </w:r>
      <w:bookmarkEnd w:id="236"/>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5</w:t>
      </w:r>
      <w:r w:rsidR="00855C67">
        <w:rPr>
          <w:rFonts w:hint="eastAsia"/>
        </w:rPr>
        <w:t xml:space="preserve"> </w:t>
      </w:r>
      <w:r w:rsidR="00855C67">
        <w:rPr>
          <w:rFonts w:hint="eastAsia"/>
        </w:rPr>
        <w:t>瓦片金字塔</w:t>
      </w:r>
      <w:r w:rsidR="00855C67">
        <w:rPr>
          <w:rFonts w:ascii="黑体" w:hAnsi="黑体" w:cs="黑体" w:hint="eastAsia"/>
        </w:rPr>
        <w:t>的数据结构</w:t>
      </w:r>
      <w:r w:rsidR="00855C67">
        <w:rPr>
          <w:rFonts w:ascii="黑体" w:hAnsi="黑体" w:cs="黑体" w:hint="eastAsia"/>
        </w:rPr>
        <w:t>(TilePyamid)</w:t>
      </w:r>
      <w:r w:rsidR="00855C67">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16BDEFAC" w:rsidR="007851C3" w:rsidRDefault="007851C3" w:rsidP="007851C3">
      <w:pPr>
        <w:pStyle w:val="Caption"/>
        <w:keepNext/>
      </w:pPr>
      <w:bookmarkStart w:id="237" w:name="_Ref286541776"/>
      <w:r>
        <w:rPr>
          <w:rFonts w:hint="eastAsia"/>
        </w:rPr>
        <w:t>表</w:t>
      </w:r>
      <w:r>
        <w:rPr>
          <w:rFonts w:hint="eastAsia"/>
        </w:rPr>
        <w:t xml:space="preserve"> </w:t>
      </w:r>
      <w:fldSimple w:instr=" STYLEREF 2 \s ">
        <w:r w:rsidR="001F4E28">
          <w:rPr>
            <w:noProof/>
          </w:rPr>
          <w:t>6.4</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5</w:t>
      </w:r>
      <w:r w:rsidR="001F4E28">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3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6</w:t>
      </w:r>
      <w:r w:rsidR="00855C67">
        <w:rPr>
          <w:rFonts w:hint="eastAsia"/>
        </w:rPr>
        <w:t xml:space="preserve"> </w:t>
      </w:r>
      <w:r w:rsidR="00855C67">
        <w:rPr>
          <w:rFonts w:hint="eastAsia"/>
        </w:rPr>
        <w:t>瓦片</w:t>
      </w:r>
      <w:r w:rsidR="00855C67">
        <w:rPr>
          <w:rFonts w:ascii="黑体" w:hAnsi="黑体" w:cs="黑体" w:hint="eastAsia"/>
        </w:rPr>
        <w:t>金字塔数据结构(TilePyamid)</w:t>
      </w:r>
      <w:r w:rsidR="00855C67">
        <w:rPr>
          <w:rFonts w:hint="eastAsia"/>
        </w:rPr>
        <w:t xml:space="preserve"> </w:t>
      </w:r>
      <w:r w:rsidR="00855C67">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1E3E3EC2" w:rsidR="007851C3" w:rsidRDefault="007851C3" w:rsidP="007851C3">
      <w:pPr>
        <w:pStyle w:val="Caption"/>
        <w:keepNext/>
      </w:pPr>
      <w:bookmarkStart w:id="238" w:name="_Ref286541812"/>
      <w:r>
        <w:rPr>
          <w:rFonts w:hint="eastAsia"/>
        </w:rPr>
        <w:t>表</w:t>
      </w:r>
      <w:r>
        <w:rPr>
          <w:rFonts w:hint="eastAsia"/>
        </w:rPr>
        <w:t xml:space="preserve"> </w:t>
      </w:r>
      <w:fldSimple w:instr=" STYLEREF 2 \s ">
        <w:r w:rsidR="001F4E28">
          <w:rPr>
            <w:noProof/>
          </w:rPr>
          <w:t>6.4</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6</w:t>
      </w:r>
      <w:r w:rsidR="001F4E28">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3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3</w:t>
      </w:r>
      <w:r w:rsidR="00855C67">
        <w:t xml:space="preserve"> </w:t>
      </w:r>
      <w:r w:rsidR="00855C67">
        <w:rPr>
          <w:rFonts w:hint="eastAsia"/>
        </w:rPr>
        <w:t>瓦片金字塔的数据结构（</w:t>
      </w:r>
      <w:r w:rsidR="00855C67" w:rsidRPr="0087235C">
        <w:t>TilePyramid</w:t>
      </w:r>
      <w:r w:rsidR="00855C67">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54A116EC" w:rsidR="0044425E" w:rsidRPr="00394323" w:rsidRDefault="007851C3" w:rsidP="007851C3">
      <w:pPr>
        <w:pStyle w:val="Caption"/>
      </w:pPr>
      <w:bookmarkStart w:id="239" w:name="_Ref286541712"/>
      <w:r>
        <w:rPr>
          <w:rFonts w:hint="eastAsia"/>
        </w:rPr>
        <w:t>图</w:t>
      </w:r>
      <w:r>
        <w:rPr>
          <w:rFonts w:hint="eastAsia"/>
        </w:rPr>
        <w:t xml:space="preserve"> </w:t>
      </w:r>
      <w:fldSimple w:instr=" STYLEREF 2 \s ">
        <w:r w:rsidR="00AA403C">
          <w:rPr>
            <w:noProof/>
          </w:rPr>
          <w:t>6.4</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3</w:t>
      </w:r>
      <w:r w:rsidR="00AA403C">
        <w:fldChar w:fldCharType="end"/>
      </w:r>
      <w:r>
        <w:t xml:space="preserve"> </w:t>
      </w:r>
      <w:r>
        <w:rPr>
          <w:rFonts w:hint="eastAsia"/>
        </w:rPr>
        <w:t>瓦片金字塔的数据结构（</w:t>
      </w:r>
      <w:r w:rsidRPr="0087235C">
        <w:t>TilePyramid</w:t>
      </w:r>
      <w:r>
        <w:rPr>
          <w:rFonts w:hint="eastAsia"/>
        </w:rPr>
        <w:t>）</w:t>
      </w:r>
      <w:bookmarkEnd w:id="239"/>
    </w:p>
    <w:p w14:paraId="0560949A" w14:textId="65317850" w:rsidR="0011508E" w:rsidRPr="0011508E" w:rsidRDefault="00C77484" w:rsidP="00C77484">
      <w:pPr>
        <w:widowControl/>
        <w:ind w:firstLine="0"/>
        <w:jc w:val="left"/>
        <w:rPr>
          <w:rFonts w:ascii="Times" w:hAnsi="Times" w:cs="Times"/>
          <w:kern w:val="0"/>
          <w:szCs w:val="24"/>
          <w:lang w:eastAsia="en-US"/>
        </w:rPr>
      </w:pPr>
      <w:r>
        <w:rPr>
          <w:rFonts w:ascii="Times" w:hAnsi="Times" w:cs="Times"/>
          <w:kern w:val="0"/>
          <w:szCs w:val="24"/>
          <w:lang w:eastAsia="en-US"/>
        </w:rPr>
        <w:br w:type="page"/>
      </w:r>
    </w:p>
    <w:p w14:paraId="33F5B792" w14:textId="13C94E66" w:rsidR="00C77484" w:rsidRDefault="00243666" w:rsidP="00C77484">
      <w:pPr>
        <w:pStyle w:val="Heading2"/>
        <w:rPr>
          <w:rFonts w:ascii="宋体" w:hAnsi="宋体" w:cs="宋体"/>
        </w:rPr>
      </w:pPr>
      <w:r w:rsidRPr="00C77484">
        <w:rPr>
          <w:rFonts w:ascii="宋体" w:hAnsi="宋体" w:cs="宋体" w:hint="eastAsia"/>
        </w:rPr>
        <w:t xml:space="preserve"> </w:t>
      </w:r>
      <w:bookmarkStart w:id="240" w:name="_Toc286877907"/>
      <w:r w:rsidRPr="00C77484">
        <w:rPr>
          <w:rFonts w:ascii="宋体" w:hAnsi="宋体" w:cs="宋体" w:hint="eastAsia"/>
        </w:rPr>
        <w:t>栅格数据源模块详细设计</w:t>
      </w:r>
      <w:bookmarkEnd w:id="240"/>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2CC0BF26" w14:textId="26B3B059" w:rsidR="007B1AFA" w:rsidRDefault="007B1AFA" w:rsidP="009A3BCD">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0B878718" w14:textId="69566355" w:rsidR="000808F1" w:rsidRDefault="000808F1" w:rsidP="000808F1">
      <w:pPr>
        <w:rPr>
          <w:rFonts w:ascii="宋体" w:hAnsi="宋体" w:cs="宋体"/>
        </w:rPr>
      </w:pPr>
      <w:r>
        <w:rPr>
          <w:rFonts w:ascii="宋体" w:hAnsi="宋体" w:cs="宋体"/>
        </w:rPr>
        <w:br w:type="page"/>
      </w:r>
    </w:p>
    <w:p w14:paraId="56810798" w14:textId="42871B1C" w:rsidR="008173A3" w:rsidRDefault="00657136" w:rsidP="00657136">
      <w:pPr>
        <w:pStyle w:val="Heading3"/>
      </w:pPr>
      <w:r>
        <w:rPr>
          <w:rFonts w:hint="eastAsia"/>
        </w:rPr>
        <w:t xml:space="preserve"> </w:t>
      </w:r>
      <w:bookmarkStart w:id="241" w:name="_Toc286877908"/>
      <w:r>
        <w:rPr>
          <w:rFonts w:hint="eastAsia"/>
        </w:rPr>
        <w:t>基于</w:t>
      </w:r>
      <w:r>
        <w:rPr>
          <w:rFonts w:hint="eastAsia"/>
        </w:rPr>
        <w:t>WMTS</w:t>
      </w:r>
      <w:r>
        <w:rPr>
          <w:rFonts w:hint="eastAsia"/>
        </w:rPr>
        <w:t>接口的地图源</w:t>
      </w:r>
      <w:bookmarkEnd w:id="241"/>
    </w:p>
    <w:p w14:paraId="59DB91CD" w14:textId="0F642285" w:rsidR="004036D2" w:rsidRDefault="004036D2" w:rsidP="004036D2">
      <w:r>
        <w:rPr>
          <w:rFonts w:hint="eastAsia"/>
        </w:rPr>
        <w:t>OGC</w:t>
      </w:r>
      <w:r>
        <w:rPr>
          <w:rFonts w:hint="eastAsia"/>
        </w:rPr>
        <w:t>推出</w:t>
      </w:r>
      <w:r>
        <w:rPr>
          <w:rFonts w:ascii="宋体" w:hAnsi="宋体" w:cs="宋体" w:hint="eastAsia"/>
        </w:rPr>
        <w:t>的</w:t>
      </w:r>
      <w:r w:rsidRPr="004036D2">
        <w:rPr>
          <w:rFonts w:hint="eastAsia"/>
        </w:rPr>
        <w:t xml:space="preserve">WMTS </w:t>
      </w:r>
      <w:r w:rsidRPr="004036D2">
        <w:rPr>
          <w:rFonts w:hint="eastAsia"/>
        </w:rPr>
        <w:t>标准</w:t>
      </w:r>
      <w:r>
        <w:rPr>
          <w:rFonts w:hint="eastAsia"/>
        </w:rPr>
        <w:t>通过</w:t>
      </w:r>
      <w:r w:rsidRPr="004036D2">
        <w:rPr>
          <w:rFonts w:hint="eastAsia"/>
        </w:rPr>
        <w:t>定义了系统平台中的各种资源、用户请求的资源</w:t>
      </w:r>
      <w:r>
        <w:rPr>
          <w:rFonts w:hint="eastAsia"/>
        </w:rPr>
        <w:t>、服务元数据文档、瓦片和</w:t>
      </w:r>
      <w:r w:rsidRPr="004036D2">
        <w:rPr>
          <w:rFonts w:hint="eastAsia"/>
        </w:rPr>
        <w:t>要素</w:t>
      </w:r>
      <w:r>
        <w:rPr>
          <w:rFonts w:hint="eastAsia"/>
        </w:rPr>
        <w:t>文档的语义</w:t>
      </w:r>
      <w:r w:rsidRPr="004036D2">
        <w:rPr>
          <w:rFonts w:hint="eastAsia"/>
        </w:rPr>
        <w:t>,</w:t>
      </w:r>
      <w:r w:rsidRPr="004036D2">
        <w:rPr>
          <w:rFonts w:hint="eastAsia"/>
        </w:rPr>
        <w:t>同时还定义了不同类型架构的客户端与服务器间的交互机制。</w:t>
      </w:r>
    </w:p>
    <w:p w14:paraId="0F8D03BD" w14:textId="01D27807" w:rsidR="004036D2" w:rsidRPr="00672D82" w:rsidRDefault="00672D82" w:rsidP="004036D2">
      <w:pPr>
        <w:rPr>
          <w:rFonts w:ascii="宋体" w:hAnsi="宋体" w:cs="宋体"/>
        </w:rPr>
      </w:pPr>
      <w:r>
        <w:rPr>
          <w:rFonts w:hint="eastAsia"/>
        </w:rPr>
        <w:t>在本文中使用基于</w:t>
      </w:r>
      <w:commentRangeStart w:id="242"/>
      <w:r>
        <w:rPr>
          <w:rFonts w:hint="eastAsia"/>
        </w:rPr>
        <w:t>R</w:t>
      </w:r>
      <w:r>
        <w:rPr>
          <w:rFonts w:ascii="宋体" w:hAnsi="宋体" w:cs="宋体" w:hint="eastAsia"/>
        </w:rPr>
        <w:t>estful</w:t>
      </w:r>
      <w:commentRangeEnd w:id="242"/>
      <w:r w:rsidR="00683CF4">
        <w:rPr>
          <w:rStyle w:val="CommentReference"/>
        </w:rPr>
        <w:commentReference w:id="242"/>
      </w:r>
      <w:r>
        <w:rPr>
          <w:rFonts w:ascii="宋体" w:hAnsi="宋体" w:cs="宋体" w:hint="eastAsia"/>
        </w:rPr>
        <w:t>风格设计的服务器客户端交互方式。</w:t>
      </w:r>
    </w:p>
    <w:p w14:paraId="46CB2964" w14:textId="620554CE" w:rsidR="00B26C9E" w:rsidRDefault="00B26C9E" w:rsidP="00B26C9E">
      <w:pPr>
        <w:pStyle w:val="Heading4"/>
      </w:pPr>
      <w:r>
        <w:t xml:space="preserve"> </w:t>
      </w:r>
      <w:bookmarkStart w:id="243" w:name="_Toc286877909"/>
      <w:r w:rsidRPr="00B26C9E">
        <w:rPr>
          <w:rFonts w:hint="eastAsia"/>
        </w:rPr>
        <w:t>WMTS</w:t>
      </w:r>
      <w:r w:rsidRPr="00B26C9E">
        <w:rPr>
          <w:rFonts w:hint="eastAsia"/>
        </w:rPr>
        <w:t>标准介绍及实现</w:t>
      </w:r>
      <w:bookmarkEnd w:id="243"/>
    </w:p>
    <w:p w14:paraId="4A7A00BF" w14:textId="427D6CB9" w:rsidR="001809B8" w:rsidRDefault="001809B8" w:rsidP="001809B8">
      <w:pPr>
        <w:rPr>
          <w:rFonts w:ascii="宋体" w:hAnsi="宋体" w:cs="宋体"/>
        </w:rPr>
      </w:pPr>
      <w:r>
        <w:t>ServiceM</w:t>
      </w:r>
      <w:r w:rsidR="00C66790" w:rsidRPr="00C66790">
        <w:t>etadata</w:t>
      </w:r>
      <w:r>
        <w:rPr>
          <w:rFonts w:ascii="宋体" w:hAnsi="宋体" w:cs="宋体" w:hint="eastAsia"/>
        </w:rPr>
        <w:t>、Tile、</w:t>
      </w:r>
      <w:r w:rsidRPr="001809B8">
        <w:rPr>
          <w:rFonts w:ascii="宋体" w:hAnsi="宋体" w:cs="宋体"/>
        </w:rPr>
        <w:t>FeatureInfo</w:t>
      </w:r>
      <w:r>
        <w:rPr>
          <w:rFonts w:ascii="宋体" w:hAnsi="宋体" w:cs="宋体" w:hint="eastAsia"/>
        </w:rPr>
        <w:t>三种元素构成了WMTS</w:t>
      </w:r>
      <w:r w:rsidR="00573067">
        <w:rPr>
          <w:rFonts w:ascii="宋体" w:hAnsi="宋体" w:cs="宋体" w:hint="eastAsia"/>
        </w:rPr>
        <w:t>标准的基本数据定义，实现了对于基于WMTS地图服务提供的资源以及资源所依赖的信息的描述。</w:t>
      </w:r>
    </w:p>
    <w:p w14:paraId="25A5F46D" w14:textId="6A9EB52A" w:rsidR="0021726A" w:rsidRDefault="0021726A" w:rsidP="00FE3737">
      <w:pPr>
        <w:pStyle w:val="Heading5"/>
        <w:rPr>
          <w:rFonts w:ascii="宋体" w:hAnsi="宋体" w:cs="宋体"/>
        </w:rPr>
      </w:pPr>
      <w:bookmarkStart w:id="244" w:name="_Toc286877910"/>
      <w:r>
        <w:t>ServiceM</w:t>
      </w:r>
      <w:r w:rsidRPr="00C66790">
        <w:t>etadata</w:t>
      </w:r>
      <w:bookmarkEnd w:id="244"/>
    </w:p>
    <w:p w14:paraId="60C0D291" w14:textId="5BE349ED" w:rsidR="00573067" w:rsidRDefault="00573067" w:rsidP="001809B8">
      <w:pPr>
        <w:rPr>
          <w:rFonts w:ascii="宋体" w:hAnsi="宋体" w:cs="宋体"/>
        </w:rPr>
      </w:pPr>
      <w:r>
        <w:t>ServiceM</w:t>
      </w:r>
      <w:r w:rsidRPr="00C66790">
        <w:t>etadata</w:t>
      </w:r>
      <w:r>
        <w:rPr>
          <w:rFonts w:ascii="宋体" w:hAnsi="宋体" w:cs="宋体" w:hint="eastAsia"/>
        </w:rPr>
        <w:t>描述了服务中可用的资源以及消费该服务的必备条件，是</w:t>
      </w:r>
      <w:r w:rsidR="00C1527A">
        <w:rPr>
          <w:rFonts w:ascii="宋体" w:hAnsi="宋体" w:cs="宋体" w:hint="eastAsia"/>
        </w:rPr>
        <w:t>对WMTS在SOA架构下的</w:t>
      </w:r>
      <w:r w:rsidR="00C1527A" w:rsidRPr="00C1527A">
        <w:rPr>
          <w:rFonts w:ascii="宋体" w:hAnsi="宋体" w:cs="宋体"/>
        </w:rPr>
        <w:t>GetCapabilities</w:t>
      </w:r>
      <w:r w:rsidR="00C1527A">
        <w:rPr>
          <w:rFonts w:ascii="宋体" w:hAnsi="宋体" w:cs="宋体" w:hint="eastAsia"/>
        </w:rPr>
        <w:t>请求的返回值，同时也是WMTS在Restful架构风格下的消费地图服务的起始路径的返回值。</w:t>
      </w:r>
    </w:p>
    <w:p w14:paraId="6EAADD01" w14:textId="2E75B903" w:rsidR="0021726A" w:rsidRDefault="0057433C" w:rsidP="0057433C">
      <w:pPr>
        <w:jc w:val="left"/>
        <w:rPr>
          <w:rFonts w:ascii="宋体" w:hAnsi="宋体" w:cs="宋体"/>
        </w:rPr>
      </w:pPr>
      <w:r>
        <w:rPr>
          <w:rFonts w:ascii="宋体" w:hAnsi="宋体" w:cs="宋体" w:hint="eastAsia"/>
        </w:rPr>
        <w:t>ServiceMetadata由对于特定的地图服务器的元数据</w:t>
      </w:r>
      <w:r w:rsidRPr="0057433C">
        <w:rPr>
          <w:rFonts w:ascii="宋体" w:hAnsi="宋体" w:cs="宋体"/>
        </w:rPr>
        <w:t>ServiceIdentification</w:t>
      </w:r>
      <w:r>
        <w:rPr>
          <w:rFonts w:ascii="宋体" w:hAnsi="宋体" w:cs="宋体" w:hint="eastAsia"/>
        </w:rPr>
        <w:t>和关于服务提供商的信息的</w:t>
      </w:r>
      <w:r w:rsidRPr="0057433C">
        <w:rPr>
          <w:rFonts w:ascii="宋体" w:hAnsi="宋体" w:cs="宋体"/>
        </w:rPr>
        <w:t>ServiceProvider</w:t>
      </w:r>
      <w:r>
        <w:rPr>
          <w:rFonts w:ascii="宋体" w:hAnsi="宋体" w:cs="宋体" w:hint="eastAsia"/>
        </w:rPr>
        <w:t>，用于描述在SOA架构下提供的服务操作功能的</w:t>
      </w:r>
      <w:r w:rsidRPr="0057433C">
        <w:rPr>
          <w:rFonts w:ascii="宋体" w:hAnsi="宋体" w:cs="宋体"/>
        </w:rPr>
        <w:t>OperationsMetadata</w:t>
      </w:r>
      <w:r>
        <w:rPr>
          <w:rFonts w:ascii="宋体" w:hAnsi="宋体" w:cs="宋体" w:hint="eastAsia"/>
        </w:rPr>
        <w:t>，提供了瓦片地图数据元数据的Contents以及对于各地图图层对应的专题信息描述的Themes</w:t>
      </w:r>
      <w:r w:rsidR="000808F1">
        <w:rPr>
          <w:rFonts w:ascii="宋体" w:hAnsi="宋体" w:cs="宋体" w:hint="eastAsia"/>
        </w:rPr>
        <w:t>共</w:t>
      </w:r>
      <w:r>
        <w:rPr>
          <w:rFonts w:ascii="宋体" w:hAnsi="宋体" w:cs="宋体" w:hint="eastAsia"/>
        </w:rPr>
        <w:t>5部分组成。</w:t>
      </w:r>
    </w:p>
    <w:p w14:paraId="73CADEF5" w14:textId="77777777" w:rsidR="000808F1" w:rsidRDefault="000808F1" w:rsidP="000808F1">
      <w:pPr>
        <w:keepNext/>
        <w:ind w:firstLine="0"/>
        <w:jc w:val="left"/>
      </w:pPr>
      <w:r>
        <w:rPr>
          <w:rFonts w:ascii="宋体" w:hAnsi="宋体" w:cs="宋体"/>
          <w:noProof/>
          <w:lang w:eastAsia="en-US"/>
        </w:rPr>
        <w:drawing>
          <wp:inline distT="0" distB="0" distL="0" distR="0" wp14:anchorId="7E541A77" wp14:editId="52E030B8">
            <wp:extent cx="5104765" cy="2624295"/>
            <wp:effectExtent l="0" t="0" r="63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4765" cy="2624295"/>
                    </a:xfrm>
                    <a:prstGeom prst="rect">
                      <a:avLst/>
                    </a:prstGeom>
                    <a:noFill/>
                    <a:ln>
                      <a:noFill/>
                    </a:ln>
                  </pic:spPr>
                </pic:pic>
              </a:graphicData>
            </a:graphic>
          </wp:inline>
        </w:drawing>
      </w:r>
    </w:p>
    <w:p w14:paraId="5ADB52EA" w14:textId="7A0B6DA4" w:rsidR="0057433C" w:rsidRDefault="000808F1" w:rsidP="000808F1">
      <w:pPr>
        <w:pStyle w:val="Caption"/>
        <w:rPr>
          <w:rFonts w:ascii="宋体" w:hAnsi="宋体" w:cs="宋体"/>
        </w:rPr>
      </w:pPr>
      <w:r>
        <w:rPr>
          <w:rFonts w:hint="eastAsia"/>
        </w:rPr>
        <w:t>图</w:t>
      </w:r>
      <w:r>
        <w:rPr>
          <w:rFonts w:hint="eastAsia"/>
        </w:rPr>
        <w:t xml:space="preserve"> </w:t>
      </w:r>
      <w:fldSimple w:instr=" STYLEREF 2 \s ">
        <w:r w:rsidR="00AA403C">
          <w:rPr>
            <w:noProof/>
          </w:rPr>
          <w:t>6.5</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1</w:t>
      </w:r>
      <w:r w:rsidR="00AA403C">
        <w:fldChar w:fldCharType="end"/>
      </w:r>
      <w:r>
        <w:rPr>
          <w:rFonts w:hint="eastAsia"/>
        </w:rPr>
        <w:t xml:space="preserve"> ServiceMetadata</w:t>
      </w:r>
      <w:r>
        <w:rPr>
          <w:rFonts w:hint="eastAsia"/>
        </w:rPr>
        <w:t>数据结构</w:t>
      </w:r>
    </w:p>
    <w:p w14:paraId="6710FEC5" w14:textId="77777777" w:rsidR="0021726A" w:rsidRDefault="00C1527A" w:rsidP="001809B8">
      <w:pPr>
        <w:rPr>
          <w:rFonts w:ascii="宋体" w:hAnsi="宋体" w:cs="宋体"/>
        </w:rPr>
      </w:pPr>
      <w:r>
        <w:rPr>
          <w:rFonts w:ascii="宋体" w:hAnsi="宋体" w:cs="宋体" w:hint="eastAsia"/>
        </w:rPr>
        <w:t>这里简要介绍下ServiceMetadata</w:t>
      </w:r>
      <w:r w:rsidR="0021726A">
        <w:rPr>
          <w:rFonts w:ascii="宋体" w:hAnsi="宋体" w:cs="宋体" w:hint="eastAsia"/>
        </w:rPr>
        <w:t>的Contents子集。</w:t>
      </w:r>
    </w:p>
    <w:p w14:paraId="5F356D88" w14:textId="32EA5EFD" w:rsidR="004036D2" w:rsidRDefault="006C5001" w:rsidP="005A708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_Ref286750344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6.5</w:t>
      </w:r>
      <w:r w:rsidR="00855C67">
        <w:noBreakHyphen/>
      </w:r>
      <w:r w:rsidR="00855C67">
        <w:rPr>
          <w:noProof/>
        </w:rPr>
        <w:t>2</w:t>
      </w:r>
      <w:r w:rsidR="00855C67">
        <w:rPr>
          <w:rFonts w:hint="eastAsia"/>
        </w:rPr>
        <w:t xml:space="preserve"> Layer</w:t>
      </w:r>
      <w:r w:rsidR="00855C67">
        <w:rPr>
          <w:rFonts w:hint="eastAsia"/>
        </w:rPr>
        <w:t>结构摘要</w:t>
      </w:r>
      <w:r>
        <w:rPr>
          <w:rFonts w:ascii="宋体" w:hAnsi="宋体" w:cs="宋体"/>
        </w:rPr>
        <w:fldChar w:fldCharType="end"/>
      </w:r>
      <w:r>
        <w:rPr>
          <w:rFonts w:ascii="宋体" w:hAnsi="宋体" w:cs="宋体" w:hint="eastAsia"/>
        </w:rPr>
        <w:t>，</w:t>
      </w:r>
      <w:r w:rsidR="0021726A">
        <w:rPr>
          <w:rFonts w:ascii="宋体" w:hAnsi="宋体" w:cs="宋体" w:hint="eastAsia"/>
        </w:rPr>
        <w:t>Contents中提供了对于可访问的地图图层的一般性描述和附属的维度、符号、图片格式以及每图层的瓦片矩阵说明。</w:t>
      </w:r>
    </w:p>
    <w:p w14:paraId="71302D53" w14:textId="77777777" w:rsidR="00AB6712" w:rsidRDefault="00AB6712" w:rsidP="00AB6712">
      <w:pPr>
        <w:keepNext/>
        <w:tabs>
          <w:tab w:val="left" w:pos="0"/>
        </w:tabs>
        <w:ind w:firstLine="0"/>
      </w:pPr>
      <w:r>
        <w:rPr>
          <w:rFonts w:ascii="宋体" w:hAnsi="宋体" w:cs="宋体"/>
          <w:noProof/>
          <w:lang w:eastAsia="en-US"/>
        </w:rPr>
        <w:drawing>
          <wp:inline distT="0" distB="0" distL="0" distR="0" wp14:anchorId="7A15AA4E" wp14:editId="2F25FC7A">
            <wp:extent cx="5104765" cy="3936726"/>
            <wp:effectExtent l="0" t="0" r="635"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765" cy="3936726"/>
                    </a:xfrm>
                    <a:prstGeom prst="rect">
                      <a:avLst/>
                    </a:prstGeom>
                    <a:noFill/>
                    <a:ln>
                      <a:noFill/>
                    </a:ln>
                  </pic:spPr>
                </pic:pic>
              </a:graphicData>
            </a:graphic>
          </wp:inline>
        </w:drawing>
      </w:r>
    </w:p>
    <w:p w14:paraId="7BDA4A20" w14:textId="4546D497" w:rsidR="00AB6712" w:rsidRDefault="00AB6712" w:rsidP="00AB6712">
      <w:pPr>
        <w:pStyle w:val="Caption"/>
        <w:rPr>
          <w:rFonts w:ascii="宋体" w:hAnsi="宋体" w:cs="宋体"/>
        </w:rPr>
      </w:pPr>
      <w:bookmarkStart w:id="245" w:name="_Ref286750344"/>
      <w:r>
        <w:rPr>
          <w:rFonts w:hint="eastAsia"/>
        </w:rPr>
        <w:t>图</w:t>
      </w:r>
      <w:r>
        <w:rPr>
          <w:rFonts w:hint="eastAsia"/>
        </w:rPr>
        <w:t xml:space="preserve"> </w:t>
      </w:r>
      <w:fldSimple w:instr=" STYLEREF 2 \s ">
        <w:r w:rsidR="00AA403C">
          <w:rPr>
            <w:noProof/>
          </w:rPr>
          <w:t>6.5</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2</w:t>
      </w:r>
      <w:r w:rsidR="00AA403C">
        <w:fldChar w:fldCharType="end"/>
      </w:r>
      <w:r>
        <w:rPr>
          <w:rFonts w:hint="eastAsia"/>
        </w:rPr>
        <w:t xml:space="preserve"> Layer</w:t>
      </w:r>
      <w:r>
        <w:rPr>
          <w:rFonts w:hint="eastAsia"/>
        </w:rPr>
        <w:t>结构摘要</w:t>
      </w:r>
      <w:bookmarkEnd w:id="245"/>
    </w:p>
    <w:p w14:paraId="60461707" w14:textId="424A7E8D" w:rsidR="00D7369E" w:rsidRPr="003C0D33" w:rsidRDefault="00D7369E" w:rsidP="00D7369E">
      <w:pPr>
        <w:autoSpaceDE w:val="0"/>
        <w:autoSpaceDN w:val="0"/>
        <w:adjustRightInd w:val="0"/>
        <w:ind w:firstLine="0"/>
        <w:jc w:val="left"/>
        <w:rPr>
          <w:rFonts w:ascii="宋体" w:hAnsi="宋体" w:cs="宋体"/>
          <w:kern w:val="0"/>
          <w:szCs w:val="24"/>
        </w:rPr>
      </w:pPr>
      <w:r>
        <w:rPr>
          <w:rFonts w:ascii="Times" w:hAnsi="Times" w:cs="Times"/>
          <w:kern w:val="0"/>
          <w:szCs w:val="24"/>
          <w:lang w:eastAsia="en-US"/>
        </w:rPr>
        <w:t xml:space="preserve"> </w:t>
      </w:r>
      <w:r w:rsidR="003C0D33">
        <w:rPr>
          <w:rFonts w:ascii="宋体" w:hAnsi="宋体" w:cs="宋体" w:hint="eastAsia"/>
          <w:kern w:val="0"/>
          <w:szCs w:val="24"/>
        </w:rPr>
        <w:t>具体描述见表</w:t>
      </w:r>
    </w:p>
    <w:p w14:paraId="2D28CAC9" w14:textId="41257678" w:rsidR="003C0D33" w:rsidRDefault="003C0D33" w:rsidP="003C0D33">
      <w:pPr>
        <w:pStyle w:val="Caption"/>
        <w:keepNext/>
      </w:pPr>
      <w:r>
        <w:rPr>
          <w:rFonts w:hint="eastAsia"/>
        </w:rPr>
        <w:t>表</w:t>
      </w:r>
      <w:r>
        <w:rPr>
          <w:rFonts w:hint="eastAsia"/>
        </w:rPr>
        <w:t xml:space="preserve"> </w:t>
      </w:r>
      <w:fldSimple w:instr=" STYLEREF 2 \s ">
        <w:r w:rsidR="001F4E28">
          <w:rPr>
            <w:noProof/>
          </w:rPr>
          <w:t>6.5</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1</w:t>
      </w:r>
      <w:r w:rsidR="001F4E28">
        <w:fldChar w:fldCharType="end"/>
      </w:r>
      <w:r>
        <w:rPr>
          <w:rFonts w:hint="eastAsia"/>
        </w:rPr>
        <w:t xml:space="preserve"> Contents</w:t>
      </w:r>
      <w:r>
        <w:rPr>
          <w:rFonts w:hint="eastAsia"/>
        </w:rPr>
        <w:t>类结构描述</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3C0D33" w:rsidRPr="001D0EA8" w14:paraId="32717C13" w14:textId="77777777" w:rsidTr="003C0D33">
        <w:tc>
          <w:tcPr>
            <w:tcW w:w="1998" w:type="dxa"/>
            <w:shd w:val="clear" w:color="auto" w:fill="auto"/>
          </w:tcPr>
          <w:p w14:paraId="2E58508E"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0D17213E"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4B631034" w14:textId="77777777" w:rsidR="003C0D33" w:rsidRPr="001D0EA8" w:rsidRDefault="003C0D33" w:rsidP="003C0D33">
            <w:pPr>
              <w:ind w:left="72" w:firstLine="0"/>
              <w:jc w:val="center"/>
              <w:rPr>
                <w:b/>
              </w:rPr>
            </w:pPr>
            <w:r w:rsidRPr="001D0EA8">
              <w:rPr>
                <w:b/>
              </w:rPr>
              <w:t>说明</w:t>
            </w:r>
          </w:p>
        </w:tc>
      </w:tr>
      <w:tr w:rsidR="003C0D33" w:rsidRPr="004559D7" w14:paraId="7B5E4A86" w14:textId="77777777" w:rsidTr="003C0D33">
        <w:tc>
          <w:tcPr>
            <w:tcW w:w="1998" w:type="dxa"/>
          </w:tcPr>
          <w:p w14:paraId="46B1AEEE" w14:textId="35095DB9" w:rsidR="003C0D33" w:rsidRPr="00200829" w:rsidRDefault="003C0D33" w:rsidP="003C0D33">
            <w:pPr>
              <w:ind w:firstLine="0"/>
              <w:jc w:val="center"/>
              <w:rPr>
                <w:rFonts w:ascii="宋体" w:hAnsi="宋体" w:cs="宋体"/>
              </w:rPr>
            </w:pPr>
            <w:proofErr w:type="gramStart"/>
            <w:r>
              <w:rPr>
                <w:rFonts w:ascii="宋体" w:hAnsi="宋体" w:cs="宋体" w:hint="eastAsia"/>
              </w:rPr>
              <w:t>layer</w:t>
            </w:r>
            <w:proofErr w:type="gramEnd"/>
          </w:p>
        </w:tc>
        <w:tc>
          <w:tcPr>
            <w:tcW w:w="1710" w:type="dxa"/>
            <w:tcBorders>
              <w:right w:val="single" w:sz="4" w:space="0" w:color="auto"/>
            </w:tcBorders>
          </w:tcPr>
          <w:p w14:paraId="2990CBFC" w14:textId="025E6C4E" w:rsidR="003C0D33" w:rsidRPr="004559D7" w:rsidRDefault="003C0D33" w:rsidP="003C0D33">
            <w:pPr>
              <w:ind w:firstLine="0"/>
              <w:jc w:val="center"/>
              <w:rPr>
                <w:rFonts w:ascii="宋体" w:hAnsi="宋体" w:cs="宋体"/>
              </w:rPr>
            </w:pPr>
            <w:r>
              <w:rPr>
                <w:rFonts w:ascii="宋体" w:hAnsi="宋体" w:cs="宋体" w:hint="eastAsia"/>
              </w:rPr>
              <w:t>Layer</w:t>
            </w:r>
          </w:p>
        </w:tc>
        <w:tc>
          <w:tcPr>
            <w:tcW w:w="4547" w:type="dxa"/>
            <w:tcBorders>
              <w:left w:val="single" w:sz="4" w:space="0" w:color="auto"/>
            </w:tcBorders>
          </w:tcPr>
          <w:p w14:paraId="32EE4F20" w14:textId="6FCED528" w:rsidR="003C0D33" w:rsidRPr="004559D7" w:rsidRDefault="003C0D33" w:rsidP="003C0D33">
            <w:pPr>
              <w:ind w:firstLine="0"/>
              <w:rPr>
                <w:rFonts w:ascii="宋体" w:hAnsi="宋体" w:cs="宋体"/>
              </w:rPr>
            </w:pPr>
            <w:r>
              <w:rPr>
                <w:rFonts w:ascii="宋体" w:hAnsi="宋体" w:cs="宋体" w:hint="eastAsia"/>
              </w:rPr>
              <w:t>瓦片金字塔的元数据，具体见</w:t>
            </w:r>
            <w:r w:rsidR="009B0E85">
              <w:rPr>
                <w:rFonts w:ascii="宋体" w:hAnsi="宋体" w:cs="宋体"/>
              </w:rPr>
              <w:fldChar w:fldCharType="begin"/>
            </w:r>
            <w:r w:rsidR="009B0E85">
              <w:rPr>
                <w:rFonts w:ascii="宋体" w:hAnsi="宋体" w:cs="宋体"/>
              </w:rPr>
              <w:instrText xml:space="preserve"> REF </w:instrText>
            </w:r>
            <w:r w:rsidR="009B0E85">
              <w:rPr>
                <w:rFonts w:ascii="宋体" w:hAnsi="宋体" w:cs="宋体" w:hint="eastAsia"/>
              </w:rPr>
              <w:instrText>_Ref286750618 \h</w:instrText>
            </w:r>
            <w:r w:rsidR="009B0E85">
              <w:rPr>
                <w:rFonts w:ascii="宋体" w:hAnsi="宋体" w:cs="宋体"/>
              </w:rPr>
              <w:instrText xml:space="preserve"> </w:instrText>
            </w:r>
            <w:r w:rsidR="009B0E85">
              <w:rPr>
                <w:rFonts w:ascii="宋体" w:hAnsi="宋体" w:cs="宋体"/>
              </w:rPr>
            </w:r>
            <w:r w:rsidR="009B0E85">
              <w:rPr>
                <w:rFonts w:ascii="宋体" w:hAnsi="宋体" w:cs="宋体"/>
              </w:rPr>
              <w:fldChar w:fldCharType="separate"/>
            </w:r>
            <w:r w:rsidR="00855C67">
              <w:rPr>
                <w:rFonts w:hint="eastAsia"/>
              </w:rPr>
              <w:t>表</w:t>
            </w:r>
            <w:r w:rsidR="00855C67">
              <w:rPr>
                <w:rFonts w:hint="eastAsia"/>
              </w:rPr>
              <w:t xml:space="preserve"> </w:t>
            </w:r>
            <w:r w:rsidR="00855C67">
              <w:rPr>
                <w:noProof/>
              </w:rPr>
              <w:t>6.5</w:t>
            </w:r>
            <w:r w:rsidR="00855C67">
              <w:noBreakHyphen/>
            </w:r>
            <w:r w:rsidR="00855C67">
              <w:rPr>
                <w:noProof/>
              </w:rPr>
              <w:t>2</w:t>
            </w:r>
            <w:r w:rsidR="00855C67">
              <w:rPr>
                <w:rFonts w:hint="eastAsia"/>
              </w:rPr>
              <w:t xml:space="preserve"> Layer</w:t>
            </w:r>
            <w:r w:rsidR="00855C67">
              <w:rPr>
                <w:rFonts w:hint="eastAsia"/>
              </w:rPr>
              <w:t>类结构描述</w:t>
            </w:r>
            <w:r w:rsidR="009B0E85">
              <w:rPr>
                <w:rFonts w:ascii="宋体" w:hAnsi="宋体" w:cs="宋体"/>
              </w:rPr>
              <w:fldChar w:fldCharType="end"/>
            </w:r>
          </w:p>
        </w:tc>
      </w:tr>
      <w:tr w:rsidR="003C0D33" w14:paraId="6F78CE16" w14:textId="77777777" w:rsidTr="003C0D33">
        <w:tc>
          <w:tcPr>
            <w:tcW w:w="1998" w:type="dxa"/>
          </w:tcPr>
          <w:p w14:paraId="6B5DF6F4" w14:textId="696CD1DB" w:rsidR="003C0D33" w:rsidRDefault="003C0D33" w:rsidP="003C0D33">
            <w:pPr>
              <w:ind w:firstLine="0"/>
              <w:jc w:val="center"/>
              <w:rPr>
                <w:rFonts w:ascii="宋体" w:hAnsi="宋体" w:cs="宋体"/>
              </w:rPr>
            </w:pPr>
            <w:proofErr w:type="gramStart"/>
            <w:r w:rsidRPr="003C0D33">
              <w:rPr>
                <w:rFonts w:ascii="宋体" w:hAnsi="宋体" w:cs="宋体"/>
              </w:rPr>
              <w:t>tileMatrixSet</w:t>
            </w:r>
            <w:proofErr w:type="gramEnd"/>
          </w:p>
        </w:tc>
        <w:tc>
          <w:tcPr>
            <w:tcW w:w="1710" w:type="dxa"/>
            <w:tcBorders>
              <w:right w:val="single" w:sz="4" w:space="0" w:color="auto"/>
            </w:tcBorders>
          </w:tcPr>
          <w:p w14:paraId="0ED7EDA6" w14:textId="54788F70" w:rsidR="003C0D33" w:rsidRDefault="003C0D33" w:rsidP="003C0D33">
            <w:pPr>
              <w:ind w:firstLine="0"/>
              <w:jc w:val="center"/>
              <w:rPr>
                <w:rFonts w:ascii="宋体" w:hAnsi="宋体" w:cs="宋体"/>
              </w:rPr>
            </w:pPr>
            <w:r>
              <w:rPr>
                <w:rFonts w:ascii="宋体" w:hAnsi="宋体" w:cs="宋体"/>
              </w:rPr>
              <w:t>T</w:t>
            </w:r>
            <w:r w:rsidRPr="003C0D33">
              <w:rPr>
                <w:rFonts w:ascii="宋体" w:hAnsi="宋体" w:cs="宋体"/>
              </w:rPr>
              <w:t>ileMatrixSet</w:t>
            </w:r>
          </w:p>
        </w:tc>
        <w:tc>
          <w:tcPr>
            <w:tcW w:w="4547" w:type="dxa"/>
            <w:tcBorders>
              <w:left w:val="single" w:sz="4" w:space="0" w:color="auto"/>
            </w:tcBorders>
          </w:tcPr>
          <w:p w14:paraId="0CC4A84A" w14:textId="6CEC6111" w:rsidR="003C0D33" w:rsidRDefault="003C0D33" w:rsidP="003C0D33">
            <w:pPr>
              <w:ind w:firstLine="0"/>
              <w:rPr>
                <w:rFonts w:ascii="宋体" w:hAnsi="宋体" w:cs="宋体"/>
              </w:rPr>
            </w:pPr>
            <w:r>
              <w:rPr>
                <w:rFonts w:ascii="宋体" w:hAnsi="宋体" w:cs="宋体" w:hint="eastAsia"/>
              </w:rPr>
              <w:t>每个layer下所有的瓦片矩阵集合，具体见</w:t>
            </w:r>
            <w:r w:rsidR="00263EA7">
              <w:rPr>
                <w:rFonts w:ascii="宋体" w:hAnsi="宋体" w:cs="宋体"/>
              </w:rPr>
              <w:fldChar w:fldCharType="begin"/>
            </w:r>
            <w:r w:rsidR="00263EA7">
              <w:rPr>
                <w:rFonts w:ascii="宋体" w:hAnsi="宋体" w:cs="宋体"/>
              </w:rPr>
              <w:instrText xml:space="preserve"> REF </w:instrText>
            </w:r>
            <w:r w:rsidR="00263EA7">
              <w:rPr>
                <w:rFonts w:ascii="宋体" w:hAnsi="宋体" w:cs="宋体" w:hint="eastAsia"/>
              </w:rPr>
              <w:instrText>_Ref286750995 \h</w:instrText>
            </w:r>
            <w:r w:rsidR="00263EA7">
              <w:rPr>
                <w:rFonts w:ascii="宋体" w:hAnsi="宋体" w:cs="宋体"/>
              </w:rPr>
              <w:instrText xml:space="preserve"> </w:instrText>
            </w:r>
            <w:r w:rsidR="00263EA7">
              <w:rPr>
                <w:rFonts w:ascii="宋体" w:hAnsi="宋体" w:cs="宋体"/>
              </w:rPr>
            </w:r>
            <w:r w:rsidR="00263EA7">
              <w:rPr>
                <w:rFonts w:ascii="宋体" w:hAnsi="宋体" w:cs="宋体"/>
              </w:rPr>
              <w:fldChar w:fldCharType="separate"/>
            </w:r>
            <w:r w:rsidR="00855C67">
              <w:rPr>
                <w:rFonts w:hint="eastAsia"/>
              </w:rPr>
              <w:t>表</w:t>
            </w:r>
            <w:r w:rsidR="00855C67">
              <w:rPr>
                <w:rFonts w:hint="eastAsia"/>
              </w:rPr>
              <w:t xml:space="preserve"> </w:t>
            </w:r>
            <w:r w:rsidR="00855C67">
              <w:rPr>
                <w:noProof/>
              </w:rPr>
              <w:t>6.5</w:t>
            </w:r>
            <w:r w:rsidR="00855C67">
              <w:noBreakHyphen/>
            </w:r>
            <w:r w:rsidR="00855C67">
              <w:rPr>
                <w:noProof/>
              </w:rPr>
              <w:t>3</w:t>
            </w:r>
            <w:r w:rsidR="00855C67">
              <w:rPr>
                <w:rFonts w:hint="eastAsia"/>
              </w:rPr>
              <w:t xml:space="preserve"> TileMatrixSet </w:t>
            </w:r>
            <w:r w:rsidR="00855C67">
              <w:rPr>
                <w:rFonts w:hint="eastAsia"/>
              </w:rPr>
              <w:t>类结构描述</w:t>
            </w:r>
            <w:r w:rsidR="00263EA7">
              <w:rPr>
                <w:rFonts w:ascii="宋体" w:hAnsi="宋体" w:cs="宋体"/>
              </w:rPr>
              <w:fldChar w:fldCharType="end"/>
            </w:r>
          </w:p>
        </w:tc>
      </w:tr>
    </w:tbl>
    <w:p w14:paraId="12ACCA41" w14:textId="77777777" w:rsidR="006D3CFB" w:rsidRDefault="006D3CFB" w:rsidP="005A7084">
      <w:pPr>
        <w:rPr>
          <w:rFonts w:ascii="宋体" w:hAnsi="宋体" w:cs="宋体"/>
        </w:rPr>
      </w:pPr>
    </w:p>
    <w:p w14:paraId="41B21BBB" w14:textId="31D3C494" w:rsidR="003C0D33" w:rsidRDefault="003C0D33" w:rsidP="003C0D33">
      <w:pPr>
        <w:pStyle w:val="Caption"/>
        <w:keepNext/>
      </w:pPr>
      <w:bookmarkStart w:id="246" w:name="_Ref286750618"/>
      <w:r>
        <w:rPr>
          <w:rFonts w:hint="eastAsia"/>
        </w:rPr>
        <w:t>表</w:t>
      </w:r>
      <w:r>
        <w:rPr>
          <w:rFonts w:hint="eastAsia"/>
        </w:rPr>
        <w:t xml:space="preserve"> </w:t>
      </w:r>
      <w:fldSimple w:instr=" STYLEREF 2 \s ">
        <w:r w:rsidR="001F4E28">
          <w:rPr>
            <w:noProof/>
          </w:rPr>
          <w:t>6.5</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2</w:t>
      </w:r>
      <w:r w:rsidR="001F4E28">
        <w:fldChar w:fldCharType="end"/>
      </w:r>
      <w:r>
        <w:rPr>
          <w:rFonts w:hint="eastAsia"/>
        </w:rPr>
        <w:t xml:space="preserve"> Layer</w:t>
      </w:r>
      <w:r>
        <w:rPr>
          <w:rFonts w:hint="eastAsia"/>
        </w:rPr>
        <w:t>类结构描述</w:t>
      </w:r>
      <w:bookmarkEnd w:id="24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3C0D33" w:rsidRPr="001D0EA8" w14:paraId="646112A9" w14:textId="77777777" w:rsidTr="003C0D33">
        <w:tc>
          <w:tcPr>
            <w:tcW w:w="1998" w:type="dxa"/>
            <w:shd w:val="clear" w:color="auto" w:fill="auto"/>
          </w:tcPr>
          <w:p w14:paraId="2B3051FC"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7C609B5"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36F6ACE" w14:textId="77777777" w:rsidR="003C0D33" w:rsidRPr="001D0EA8" w:rsidRDefault="003C0D33" w:rsidP="003C0D33">
            <w:pPr>
              <w:ind w:left="72" w:firstLine="0"/>
              <w:jc w:val="center"/>
              <w:rPr>
                <w:b/>
              </w:rPr>
            </w:pPr>
            <w:r w:rsidRPr="001D0EA8">
              <w:rPr>
                <w:b/>
              </w:rPr>
              <w:t>说明</w:t>
            </w:r>
          </w:p>
        </w:tc>
      </w:tr>
      <w:tr w:rsidR="003C0D33" w:rsidRPr="004559D7" w14:paraId="42F271C3" w14:textId="77777777" w:rsidTr="003C0D33">
        <w:tc>
          <w:tcPr>
            <w:tcW w:w="1998" w:type="dxa"/>
          </w:tcPr>
          <w:p w14:paraId="7B15D594" w14:textId="0F84920C" w:rsidR="003C0D33" w:rsidRPr="00200829" w:rsidRDefault="009B0E85" w:rsidP="003C0D33">
            <w:pPr>
              <w:ind w:firstLine="0"/>
              <w:jc w:val="center"/>
              <w:rPr>
                <w:rFonts w:ascii="宋体" w:hAnsi="宋体" w:cs="宋体"/>
              </w:rPr>
            </w:pPr>
            <w:r w:rsidRPr="009B0E85">
              <w:rPr>
                <w:rFonts w:ascii="宋体" w:hAnsi="宋体" w:cs="宋体"/>
              </w:rPr>
              <w:t>Identifier</w:t>
            </w:r>
          </w:p>
        </w:tc>
        <w:tc>
          <w:tcPr>
            <w:tcW w:w="1710" w:type="dxa"/>
            <w:tcBorders>
              <w:right w:val="single" w:sz="4" w:space="0" w:color="auto"/>
            </w:tcBorders>
          </w:tcPr>
          <w:p w14:paraId="0FAF7618" w14:textId="175CF082" w:rsidR="003C0D33" w:rsidRPr="004559D7" w:rsidRDefault="009B0E85" w:rsidP="003C0D33">
            <w:pPr>
              <w:ind w:firstLine="0"/>
              <w:jc w:val="center"/>
              <w:rPr>
                <w:rFonts w:ascii="宋体" w:hAnsi="宋体" w:cs="宋体"/>
              </w:rPr>
            </w:pPr>
            <w:r>
              <w:rPr>
                <w:rFonts w:ascii="宋体" w:hAnsi="宋体" w:cs="宋体"/>
              </w:rPr>
              <w:t>String</w:t>
            </w:r>
          </w:p>
        </w:tc>
        <w:tc>
          <w:tcPr>
            <w:tcW w:w="4547" w:type="dxa"/>
            <w:tcBorders>
              <w:left w:val="single" w:sz="4" w:space="0" w:color="auto"/>
            </w:tcBorders>
          </w:tcPr>
          <w:p w14:paraId="59523CC7" w14:textId="63D0D252" w:rsidR="003C0D33" w:rsidRPr="004559D7" w:rsidRDefault="009B0E85" w:rsidP="003C0D33">
            <w:pPr>
              <w:ind w:firstLine="0"/>
              <w:rPr>
                <w:rFonts w:ascii="宋体" w:hAnsi="宋体" w:cs="宋体"/>
              </w:rPr>
            </w:pPr>
            <w:r>
              <w:rPr>
                <w:rFonts w:ascii="宋体" w:hAnsi="宋体" w:cs="宋体" w:hint="eastAsia"/>
              </w:rPr>
              <w:t>瓦片金字塔的唯一标示</w:t>
            </w:r>
          </w:p>
        </w:tc>
      </w:tr>
      <w:tr w:rsidR="009F6CFD" w14:paraId="306D3C0E" w14:textId="77777777" w:rsidTr="003C0D33">
        <w:tc>
          <w:tcPr>
            <w:tcW w:w="1998" w:type="dxa"/>
          </w:tcPr>
          <w:p w14:paraId="70AAD66D" w14:textId="32F9DEAF" w:rsidR="009F6CFD" w:rsidRDefault="009F6CFD" w:rsidP="003C0D33">
            <w:pPr>
              <w:ind w:firstLine="0"/>
              <w:jc w:val="center"/>
              <w:rPr>
                <w:rFonts w:ascii="宋体" w:hAnsi="宋体" w:cs="宋体"/>
              </w:rPr>
            </w:pPr>
            <w:proofErr w:type="gramStart"/>
            <w:r>
              <w:rPr>
                <w:rFonts w:ascii="宋体" w:hAnsi="宋体" w:cs="宋体" w:hint="eastAsia"/>
              </w:rPr>
              <w:t>tileMatrixSetLink</w:t>
            </w:r>
            <w:proofErr w:type="gramEnd"/>
          </w:p>
        </w:tc>
        <w:tc>
          <w:tcPr>
            <w:tcW w:w="1710" w:type="dxa"/>
            <w:tcBorders>
              <w:right w:val="single" w:sz="4" w:space="0" w:color="auto"/>
            </w:tcBorders>
          </w:tcPr>
          <w:p w14:paraId="64F110BA" w14:textId="66ABC3E0" w:rsidR="009F6CFD" w:rsidRDefault="009F6CFD" w:rsidP="003C0D33">
            <w:pPr>
              <w:ind w:firstLine="0"/>
              <w:jc w:val="center"/>
              <w:rPr>
                <w:rFonts w:ascii="宋体" w:hAnsi="宋体" w:cs="宋体"/>
              </w:rPr>
            </w:pPr>
            <w:r>
              <w:rPr>
                <w:rFonts w:ascii="宋体" w:hAnsi="宋体" w:cs="宋体" w:hint="eastAsia"/>
              </w:rPr>
              <w:t>TileMatrixSetLink</w:t>
            </w:r>
          </w:p>
        </w:tc>
        <w:tc>
          <w:tcPr>
            <w:tcW w:w="4547" w:type="dxa"/>
            <w:tcBorders>
              <w:left w:val="single" w:sz="4" w:space="0" w:color="auto"/>
            </w:tcBorders>
          </w:tcPr>
          <w:p w14:paraId="0F1B969A" w14:textId="515A0A8F" w:rsidR="009F6CFD" w:rsidRDefault="009F6CFD" w:rsidP="003C0D33">
            <w:pPr>
              <w:ind w:firstLine="0"/>
              <w:rPr>
                <w:rFonts w:ascii="宋体" w:hAnsi="宋体" w:cs="宋体"/>
              </w:rPr>
            </w:pPr>
            <w:r>
              <w:rPr>
                <w:rFonts w:ascii="宋体" w:hAnsi="宋体" w:cs="宋体" w:hint="eastAsia"/>
              </w:rPr>
              <w:t>该瓦片金字塔所有瓦片矩阵的引用</w:t>
            </w:r>
            <w:r w:rsidR="00293584">
              <w:rPr>
                <w:rFonts w:ascii="宋体" w:hAnsi="宋体" w:cs="宋体" w:hint="eastAsia"/>
              </w:rPr>
              <w:t>，以及该瓦片矩阵的行列号范围</w:t>
            </w:r>
            <w:r w:rsidR="004F28AF">
              <w:rPr>
                <w:rFonts w:ascii="宋体" w:hAnsi="宋体" w:cs="宋体" w:hint="eastAsia"/>
              </w:rPr>
              <w:t>（可选）</w:t>
            </w:r>
          </w:p>
        </w:tc>
      </w:tr>
      <w:tr w:rsidR="009F6CFD" w14:paraId="1BFC14A1" w14:textId="77777777" w:rsidTr="003C0D33">
        <w:tc>
          <w:tcPr>
            <w:tcW w:w="1998" w:type="dxa"/>
          </w:tcPr>
          <w:p w14:paraId="6C546B06" w14:textId="2EAC6E91" w:rsidR="009F6CFD" w:rsidRDefault="009F6CFD" w:rsidP="003C0D33">
            <w:pPr>
              <w:ind w:firstLine="0"/>
              <w:jc w:val="center"/>
              <w:rPr>
                <w:rFonts w:ascii="宋体" w:hAnsi="宋体" w:cs="宋体"/>
              </w:rPr>
            </w:pPr>
            <w:proofErr w:type="gramStart"/>
            <w:r>
              <w:rPr>
                <w:rFonts w:ascii="宋体" w:hAnsi="宋体" w:cs="宋体" w:hint="eastAsia"/>
              </w:rPr>
              <w:t>wGS84BoundingBox</w:t>
            </w:r>
            <w:proofErr w:type="gramEnd"/>
          </w:p>
        </w:tc>
        <w:tc>
          <w:tcPr>
            <w:tcW w:w="1710" w:type="dxa"/>
            <w:tcBorders>
              <w:right w:val="single" w:sz="4" w:space="0" w:color="auto"/>
            </w:tcBorders>
          </w:tcPr>
          <w:p w14:paraId="7D9AACCD" w14:textId="16ADD9F4" w:rsidR="009F6CFD" w:rsidRDefault="009F6CFD" w:rsidP="003C0D33">
            <w:pPr>
              <w:ind w:firstLine="0"/>
              <w:jc w:val="center"/>
              <w:rPr>
                <w:rFonts w:ascii="宋体" w:hAnsi="宋体" w:cs="宋体"/>
              </w:rPr>
            </w:pPr>
            <w:r>
              <w:rPr>
                <w:rFonts w:ascii="宋体" w:hAnsi="宋体" w:cs="宋体" w:hint="eastAsia"/>
              </w:rPr>
              <w:t>WGS84BoundingBox</w:t>
            </w:r>
          </w:p>
        </w:tc>
        <w:tc>
          <w:tcPr>
            <w:tcW w:w="4547" w:type="dxa"/>
            <w:tcBorders>
              <w:left w:val="single" w:sz="4" w:space="0" w:color="auto"/>
            </w:tcBorders>
          </w:tcPr>
          <w:p w14:paraId="31E43CC5" w14:textId="59EE648D" w:rsidR="009F6CFD" w:rsidRDefault="009F6CFD" w:rsidP="003C0D33">
            <w:pPr>
              <w:ind w:firstLine="0"/>
              <w:rPr>
                <w:rFonts w:ascii="宋体" w:hAnsi="宋体" w:cs="宋体"/>
              </w:rPr>
            </w:pPr>
            <w:r>
              <w:rPr>
                <w:rFonts w:ascii="宋体" w:hAnsi="宋体" w:cs="宋体" w:hint="eastAsia"/>
              </w:rPr>
              <w:t>该</w:t>
            </w:r>
            <w:r w:rsidR="00F73B8F">
              <w:rPr>
                <w:rFonts w:ascii="宋体" w:hAnsi="宋体" w:cs="宋体" w:hint="eastAsia"/>
              </w:rPr>
              <w:t>瓦片金字塔</w:t>
            </w:r>
            <w:r>
              <w:rPr>
                <w:rFonts w:ascii="宋体" w:hAnsi="宋体" w:cs="宋体" w:hint="eastAsia"/>
              </w:rPr>
              <w:t>对应的地理范围</w:t>
            </w:r>
          </w:p>
        </w:tc>
      </w:tr>
      <w:tr w:rsidR="003C0D33" w14:paraId="68768E17" w14:textId="77777777" w:rsidTr="003C0D33">
        <w:tc>
          <w:tcPr>
            <w:tcW w:w="1998" w:type="dxa"/>
          </w:tcPr>
          <w:p w14:paraId="6A032D04" w14:textId="5309EDBC" w:rsidR="003C0D33" w:rsidRDefault="009F6CFD" w:rsidP="003C0D33">
            <w:pPr>
              <w:ind w:firstLine="0"/>
              <w:jc w:val="center"/>
              <w:rPr>
                <w:rFonts w:ascii="宋体" w:hAnsi="宋体" w:cs="宋体"/>
              </w:rPr>
            </w:pPr>
            <w:r>
              <w:rPr>
                <w:rFonts w:ascii="宋体" w:hAnsi="宋体" w:cs="宋体" w:hint="eastAsia"/>
              </w:rPr>
              <w:t>Format</w:t>
            </w:r>
          </w:p>
        </w:tc>
        <w:tc>
          <w:tcPr>
            <w:tcW w:w="1710" w:type="dxa"/>
            <w:tcBorders>
              <w:right w:val="single" w:sz="4" w:space="0" w:color="auto"/>
            </w:tcBorders>
          </w:tcPr>
          <w:p w14:paraId="16E2D0DE" w14:textId="3E854AD3" w:rsidR="003C0D33" w:rsidRDefault="009F6CFD" w:rsidP="003C0D33">
            <w:pPr>
              <w:ind w:firstLine="0"/>
              <w:jc w:val="center"/>
              <w:rPr>
                <w:rFonts w:ascii="宋体" w:hAnsi="宋体" w:cs="宋体"/>
              </w:rPr>
            </w:pPr>
            <w:r>
              <w:rPr>
                <w:rFonts w:ascii="宋体" w:hAnsi="宋体" w:cs="宋体"/>
              </w:rPr>
              <w:t>S</w:t>
            </w:r>
            <w:r>
              <w:rPr>
                <w:rFonts w:ascii="宋体" w:hAnsi="宋体" w:cs="宋体" w:hint="eastAsia"/>
              </w:rPr>
              <w:t>tring</w:t>
            </w:r>
          </w:p>
        </w:tc>
        <w:tc>
          <w:tcPr>
            <w:tcW w:w="4547" w:type="dxa"/>
            <w:tcBorders>
              <w:left w:val="single" w:sz="4" w:space="0" w:color="auto"/>
            </w:tcBorders>
          </w:tcPr>
          <w:p w14:paraId="16738308" w14:textId="56583A07" w:rsidR="003C0D33" w:rsidRDefault="009F6CFD" w:rsidP="003C0D33">
            <w:pPr>
              <w:ind w:firstLine="0"/>
              <w:rPr>
                <w:rFonts w:ascii="宋体" w:hAnsi="宋体" w:cs="宋体"/>
              </w:rPr>
            </w:pPr>
            <w:r>
              <w:rPr>
                <w:rFonts w:ascii="宋体" w:hAnsi="宋体" w:cs="宋体" w:hint="eastAsia"/>
              </w:rPr>
              <w:t>瓦片对应的图片格式</w:t>
            </w:r>
          </w:p>
        </w:tc>
      </w:tr>
    </w:tbl>
    <w:p w14:paraId="1D223584" w14:textId="77777777" w:rsidR="003C0D33" w:rsidRDefault="003C0D33" w:rsidP="005A7084">
      <w:pPr>
        <w:rPr>
          <w:rFonts w:ascii="宋体" w:hAnsi="宋体" w:cs="宋体"/>
        </w:rPr>
      </w:pPr>
    </w:p>
    <w:p w14:paraId="60E55B07" w14:textId="50FA83D5" w:rsidR="00263EA7" w:rsidRDefault="00263EA7" w:rsidP="00263EA7">
      <w:pPr>
        <w:pStyle w:val="Caption"/>
        <w:keepNext/>
      </w:pPr>
      <w:bookmarkStart w:id="247" w:name="_Ref286750995"/>
      <w:r>
        <w:rPr>
          <w:rFonts w:hint="eastAsia"/>
        </w:rPr>
        <w:t>表</w:t>
      </w:r>
      <w:r>
        <w:rPr>
          <w:rFonts w:hint="eastAsia"/>
        </w:rPr>
        <w:t xml:space="preserve"> </w:t>
      </w:r>
      <w:fldSimple w:instr=" STYLEREF 2 \s ">
        <w:r w:rsidR="001F4E28">
          <w:rPr>
            <w:noProof/>
          </w:rPr>
          <w:t>6.5</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3</w:t>
      </w:r>
      <w:r w:rsidR="001F4E28">
        <w:fldChar w:fldCharType="end"/>
      </w:r>
      <w:r>
        <w:rPr>
          <w:rFonts w:hint="eastAsia"/>
        </w:rPr>
        <w:t xml:space="preserve"> TileMatrixSet </w:t>
      </w:r>
      <w:r>
        <w:rPr>
          <w:rFonts w:hint="eastAsia"/>
        </w:rPr>
        <w:t>类结构描述</w:t>
      </w:r>
      <w:bookmarkEnd w:id="247"/>
    </w:p>
    <w:tbl>
      <w:tblPr>
        <w:tblpPr w:leftFromText="180" w:rightFromText="180" w:vertAnchor="text"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263EA7" w:rsidRPr="001D0EA8" w14:paraId="45AF67D3" w14:textId="77777777" w:rsidTr="003913E1">
        <w:tc>
          <w:tcPr>
            <w:tcW w:w="2283" w:type="dxa"/>
            <w:shd w:val="clear" w:color="auto" w:fill="auto"/>
          </w:tcPr>
          <w:p w14:paraId="295B3AB8" w14:textId="77777777" w:rsidR="00263EA7" w:rsidRPr="00C13D95" w:rsidRDefault="00263EA7" w:rsidP="003913E1">
            <w:pPr>
              <w:jc w:val="center"/>
              <w:rPr>
                <w:rFonts w:ascii="宋体" w:hAnsi="宋体" w:cs="宋体"/>
                <w:b/>
              </w:rPr>
            </w:pPr>
            <w:r>
              <w:rPr>
                <w:rFonts w:ascii="宋体" w:hAnsi="宋体" w:cs="宋体" w:hint="eastAsia"/>
                <w:b/>
              </w:rPr>
              <w:t>名称</w:t>
            </w:r>
          </w:p>
        </w:tc>
        <w:tc>
          <w:tcPr>
            <w:tcW w:w="2337" w:type="dxa"/>
            <w:tcBorders>
              <w:right w:val="single" w:sz="4" w:space="0" w:color="auto"/>
            </w:tcBorders>
            <w:shd w:val="clear" w:color="auto" w:fill="auto"/>
          </w:tcPr>
          <w:p w14:paraId="2BE8692E" w14:textId="77777777" w:rsidR="00263EA7" w:rsidRPr="00C13D95" w:rsidRDefault="00263EA7" w:rsidP="003913E1">
            <w:pPr>
              <w:ind w:firstLine="0"/>
              <w:jc w:val="center"/>
              <w:rPr>
                <w:rFonts w:ascii="宋体" w:hAnsi="宋体" w:cs="宋体"/>
                <w:b/>
              </w:rPr>
            </w:pPr>
            <w:r>
              <w:rPr>
                <w:rFonts w:ascii="宋体" w:hAnsi="宋体" w:cs="宋体" w:hint="eastAsia"/>
                <w:b/>
              </w:rPr>
              <w:t>类型</w:t>
            </w:r>
          </w:p>
        </w:tc>
        <w:tc>
          <w:tcPr>
            <w:tcW w:w="3635" w:type="dxa"/>
            <w:tcBorders>
              <w:left w:val="single" w:sz="4" w:space="0" w:color="auto"/>
            </w:tcBorders>
            <w:shd w:val="clear" w:color="auto" w:fill="auto"/>
          </w:tcPr>
          <w:p w14:paraId="0E17E4C1" w14:textId="77777777" w:rsidR="00263EA7" w:rsidRPr="001D0EA8" w:rsidRDefault="00263EA7" w:rsidP="003913E1">
            <w:pPr>
              <w:ind w:left="72" w:firstLine="0"/>
              <w:jc w:val="center"/>
              <w:rPr>
                <w:b/>
              </w:rPr>
            </w:pPr>
            <w:r w:rsidRPr="001D0EA8">
              <w:rPr>
                <w:b/>
              </w:rPr>
              <w:t>说明</w:t>
            </w:r>
          </w:p>
        </w:tc>
      </w:tr>
      <w:tr w:rsidR="00263EA7" w:rsidRPr="004559D7" w14:paraId="71CF590A" w14:textId="77777777" w:rsidTr="003913E1">
        <w:tc>
          <w:tcPr>
            <w:tcW w:w="2283" w:type="dxa"/>
          </w:tcPr>
          <w:p w14:paraId="752EEDD4" w14:textId="77777777" w:rsidR="00263EA7" w:rsidRPr="00200829" w:rsidRDefault="00263EA7" w:rsidP="003913E1">
            <w:pPr>
              <w:ind w:firstLine="0"/>
              <w:jc w:val="center"/>
              <w:rPr>
                <w:rFonts w:ascii="宋体" w:hAnsi="宋体" w:cs="宋体"/>
              </w:rPr>
            </w:pPr>
            <w:r w:rsidRPr="009B0E85">
              <w:rPr>
                <w:rFonts w:ascii="宋体" w:hAnsi="宋体" w:cs="宋体"/>
              </w:rPr>
              <w:t>Identifier</w:t>
            </w:r>
          </w:p>
        </w:tc>
        <w:tc>
          <w:tcPr>
            <w:tcW w:w="2337" w:type="dxa"/>
            <w:tcBorders>
              <w:right w:val="single" w:sz="4" w:space="0" w:color="auto"/>
            </w:tcBorders>
          </w:tcPr>
          <w:p w14:paraId="2466D89A" w14:textId="77777777" w:rsidR="00263EA7" w:rsidRPr="004559D7" w:rsidRDefault="00263EA7" w:rsidP="003913E1">
            <w:pPr>
              <w:ind w:firstLine="0"/>
              <w:jc w:val="center"/>
              <w:rPr>
                <w:rFonts w:ascii="宋体" w:hAnsi="宋体" w:cs="宋体"/>
              </w:rPr>
            </w:pPr>
            <w:r>
              <w:rPr>
                <w:rFonts w:ascii="宋体" w:hAnsi="宋体" w:cs="宋体"/>
              </w:rPr>
              <w:t>String</w:t>
            </w:r>
          </w:p>
        </w:tc>
        <w:tc>
          <w:tcPr>
            <w:tcW w:w="3635" w:type="dxa"/>
            <w:tcBorders>
              <w:left w:val="single" w:sz="4" w:space="0" w:color="auto"/>
            </w:tcBorders>
          </w:tcPr>
          <w:p w14:paraId="189045B8" w14:textId="77777777" w:rsidR="00263EA7" w:rsidRPr="004559D7" w:rsidRDefault="00263EA7" w:rsidP="003913E1">
            <w:pPr>
              <w:ind w:firstLine="0"/>
              <w:rPr>
                <w:rFonts w:ascii="宋体" w:hAnsi="宋体" w:cs="宋体"/>
              </w:rPr>
            </w:pPr>
            <w:r>
              <w:rPr>
                <w:rFonts w:ascii="宋体" w:hAnsi="宋体" w:cs="宋体" w:hint="eastAsia"/>
              </w:rPr>
              <w:t>瓦片金字塔的唯一标示</w:t>
            </w:r>
          </w:p>
        </w:tc>
      </w:tr>
      <w:tr w:rsidR="00263EA7" w14:paraId="40B65A05" w14:textId="77777777" w:rsidTr="003913E1">
        <w:tc>
          <w:tcPr>
            <w:tcW w:w="2283" w:type="dxa"/>
          </w:tcPr>
          <w:p w14:paraId="11816482" w14:textId="77777777" w:rsidR="00DC681A" w:rsidRPr="00DC681A" w:rsidRDefault="00DC681A" w:rsidP="003913E1">
            <w:pPr>
              <w:ind w:firstLine="0"/>
              <w:jc w:val="center"/>
              <w:rPr>
                <w:rFonts w:ascii="宋体" w:hAnsi="宋体" w:cs="宋体"/>
              </w:rPr>
            </w:pPr>
            <w:proofErr w:type="gramStart"/>
            <w:r w:rsidRPr="00DC681A">
              <w:rPr>
                <w:rFonts w:ascii="宋体" w:hAnsi="宋体" w:cs="宋体"/>
              </w:rPr>
              <w:t>scaleDenominator</w:t>
            </w:r>
            <w:proofErr w:type="gramEnd"/>
            <w:r w:rsidRPr="00DC681A">
              <w:rPr>
                <w:rFonts w:ascii="宋体" w:hAnsi="宋体" w:cs="宋体"/>
              </w:rPr>
              <w:t xml:space="preserve"> </w:t>
            </w:r>
          </w:p>
          <w:p w14:paraId="3A97D37D" w14:textId="2D6EDF83" w:rsidR="00263EA7" w:rsidRDefault="00263EA7" w:rsidP="003913E1">
            <w:pPr>
              <w:ind w:firstLine="0"/>
              <w:jc w:val="center"/>
              <w:rPr>
                <w:rFonts w:ascii="宋体" w:hAnsi="宋体" w:cs="宋体"/>
              </w:rPr>
            </w:pPr>
          </w:p>
        </w:tc>
        <w:tc>
          <w:tcPr>
            <w:tcW w:w="2337" w:type="dxa"/>
            <w:tcBorders>
              <w:right w:val="single" w:sz="4" w:space="0" w:color="auto"/>
            </w:tcBorders>
          </w:tcPr>
          <w:p w14:paraId="6D9929D0" w14:textId="2DAC43D5" w:rsidR="00263EA7" w:rsidRDefault="00DC681A" w:rsidP="003913E1">
            <w:pPr>
              <w:ind w:firstLine="0"/>
              <w:jc w:val="center"/>
              <w:rPr>
                <w:rFonts w:ascii="宋体" w:hAnsi="宋体" w:cs="宋体"/>
              </w:rPr>
            </w:pPr>
            <w:r>
              <w:rPr>
                <w:rFonts w:ascii="宋体" w:hAnsi="宋体" w:cs="宋体"/>
              </w:rPr>
              <w:t>Double</w:t>
            </w:r>
          </w:p>
        </w:tc>
        <w:tc>
          <w:tcPr>
            <w:tcW w:w="3635" w:type="dxa"/>
            <w:tcBorders>
              <w:left w:val="single" w:sz="4" w:space="0" w:color="auto"/>
            </w:tcBorders>
          </w:tcPr>
          <w:p w14:paraId="27E614BD" w14:textId="6C7C161E" w:rsidR="00263EA7" w:rsidRDefault="00DC681A" w:rsidP="003913E1">
            <w:pPr>
              <w:ind w:firstLine="0"/>
              <w:rPr>
                <w:rFonts w:ascii="宋体" w:hAnsi="宋体" w:cs="宋体"/>
              </w:rPr>
            </w:pPr>
            <w:r>
              <w:rPr>
                <w:rFonts w:ascii="宋体" w:hAnsi="宋体" w:cs="宋体" w:hint="eastAsia"/>
              </w:rPr>
              <w:t>该瓦片图层的比例尺分母</w:t>
            </w:r>
          </w:p>
        </w:tc>
      </w:tr>
      <w:tr w:rsidR="00263EA7" w14:paraId="680D447F" w14:textId="77777777" w:rsidTr="003913E1">
        <w:tc>
          <w:tcPr>
            <w:tcW w:w="2283" w:type="dxa"/>
          </w:tcPr>
          <w:p w14:paraId="2EA856F9" w14:textId="4934C60F" w:rsidR="00263EA7" w:rsidRDefault="003913E1" w:rsidP="003913E1">
            <w:pPr>
              <w:ind w:firstLine="0"/>
              <w:jc w:val="center"/>
              <w:rPr>
                <w:rFonts w:ascii="宋体" w:hAnsi="宋体" w:cs="宋体"/>
              </w:rPr>
            </w:pPr>
            <w:proofErr w:type="gramStart"/>
            <w:r w:rsidRPr="003913E1">
              <w:rPr>
                <w:rFonts w:ascii="宋体" w:hAnsi="宋体" w:cs="宋体"/>
              </w:rPr>
              <w:t>topLeftCorner</w:t>
            </w:r>
            <w:proofErr w:type="gramEnd"/>
          </w:p>
        </w:tc>
        <w:tc>
          <w:tcPr>
            <w:tcW w:w="2337" w:type="dxa"/>
            <w:tcBorders>
              <w:right w:val="single" w:sz="4" w:space="0" w:color="auto"/>
            </w:tcBorders>
          </w:tcPr>
          <w:p w14:paraId="0B1D4A2E" w14:textId="78420E23" w:rsidR="00263EA7" w:rsidRDefault="003913E1" w:rsidP="003913E1">
            <w:pPr>
              <w:ind w:firstLine="0"/>
              <w:jc w:val="center"/>
              <w:rPr>
                <w:rFonts w:ascii="宋体" w:hAnsi="宋体" w:cs="宋体"/>
              </w:rPr>
            </w:pPr>
            <w:proofErr w:type="gramStart"/>
            <w:r>
              <w:rPr>
                <w:rFonts w:ascii="宋体" w:hAnsi="宋体" w:cs="宋体"/>
              </w:rPr>
              <w:t>D</w:t>
            </w:r>
            <w:r>
              <w:rPr>
                <w:rFonts w:ascii="宋体" w:hAnsi="宋体" w:cs="宋体" w:hint="eastAsia"/>
              </w:rPr>
              <w:t>ouble[</w:t>
            </w:r>
            <w:proofErr w:type="gramEnd"/>
            <w:r>
              <w:rPr>
                <w:rFonts w:ascii="宋体" w:hAnsi="宋体" w:cs="宋体" w:hint="eastAsia"/>
              </w:rPr>
              <w:t>2]</w:t>
            </w:r>
          </w:p>
        </w:tc>
        <w:tc>
          <w:tcPr>
            <w:tcW w:w="3635" w:type="dxa"/>
            <w:tcBorders>
              <w:left w:val="single" w:sz="4" w:space="0" w:color="auto"/>
            </w:tcBorders>
          </w:tcPr>
          <w:p w14:paraId="7DB37144" w14:textId="7483BA38" w:rsidR="00263EA7" w:rsidRDefault="003913E1" w:rsidP="003913E1">
            <w:pPr>
              <w:ind w:firstLine="0"/>
              <w:rPr>
                <w:rFonts w:ascii="宋体" w:hAnsi="宋体" w:cs="宋体"/>
              </w:rPr>
            </w:pPr>
            <w:r>
              <w:rPr>
                <w:rFonts w:ascii="宋体" w:hAnsi="宋体" w:cs="宋体" w:hint="eastAsia"/>
              </w:rPr>
              <w:t>该瓦片矩阵在CRS下的坐标</w:t>
            </w:r>
          </w:p>
        </w:tc>
      </w:tr>
      <w:tr w:rsidR="003913E1" w14:paraId="7E5C6424" w14:textId="77777777" w:rsidTr="003913E1">
        <w:tc>
          <w:tcPr>
            <w:tcW w:w="2283" w:type="dxa"/>
          </w:tcPr>
          <w:p w14:paraId="2BB6658C" w14:textId="2FB55910" w:rsidR="003913E1" w:rsidRDefault="003913E1" w:rsidP="003913E1">
            <w:pPr>
              <w:ind w:firstLine="0"/>
              <w:jc w:val="center"/>
              <w:rPr>
                <w:rFonts w:ascii="宋体" w:hAnsi="宋体" w:cs="宋体"/>
              </w:rPr>
            </w:pPr>
            <w:r>
              <w:rPr>
                <w:rFonts w:ascii="宋体" w:hAnsi="宋体" w:cs="宋体"/>
              </w:rPr>
              <w:t>T</w:t>
            </w:r>
            <w:r>
              <w:rPr>
                <w:rFonts w:ascii="宋体" w:hAnsi="宋体" w:cs="宋体" w:hint="eastAsia"/>
              </w:rPr>
              <w:t>ileWidth</w:t>
            </w:r>
          </w:p>
        </w:tc>
        <w:tc>
          <w:tcPr>
            <w:tcW w:w="2337" w:type="dxa"/>
            <w:tcBorders>
              <w:right w:val="single" w:sz="4" w:space="0" w:color="auto"/>
            </w:tcBorders>
          </w:tcPr>
          <w:p w14:paraId="0F627A3D" w14:textId="67E740DA" w:rsidR="003913E1" w:rsidRDefault="003913E1" w:rsidP="003913E1">
            <w:pPr>
              <w:ind w:firstLine="0"/>
              <w:jc w:val="center"/>
              <w:rPr>
                <w:rFonts w:ascii="宋体" w:hAnsi="宋体" w:cs="宋体"/>
              </w:rPr>
            </w:pPr>
            <w:r>
              <w:rPr>
                <w:rFonts w:ascii="宋体" w:hAnsi="宋体" w:cs="宋体"/>
              </w:rPr>
              <w:t>D</w:t>
            </w:r>
            <w:r>
              <w:rPr>
                <w:rFonts w:ascii="宋体" w:hAnsi="宋体" w:cs="宋体" w:hint="eastAsia"/>
              </w:rPr>
              <w:t>ouble</w:t>
            </w:r>
          </w:p>
        </w:tc>
        <w:tc>
          <w:tcPr>
            <w:tcW w:w="3635" w:type="dxa"/>
            <w:tcBorders>
              <w:left w:val="single" w:sz="4" w:space="0" w:color="auto"/>
            </w:tcBorders>
          </w:tcPr>
          <w:p w14:paraId="4FF8297C" w14:textId="7CA5D33D" w:rsidR="003913E1" w:rsidRDefault="003913E1" w:rsidP="003913E1">
            <w:pPr>
              <w:ind w:firstLine="0"/>
              <w:rPr>
                <w:rFonts w:ascii="宋体" w:hAnsi="宋体" w:cs="宋体"/>
              </w:rPr>
            </w:pPr>
            <w:r>
              <w:rPr>
                <w:rFonts w:ascii="宋体" w:hAnsi="宋体" w:cs="宋体" w:hint="eastAsia"/>
              </w:rPr>
              <w:t>一个瓦片的像素宽度</w:t>
            </w:r>
          </w:p>
        </w:tc>
      </w:tr>
      <w:tr w:rsidR="003913E1" w14:paraId="68BFFBD6" w14:textId="77777777" w:rsidTr="003913E1">
        <w:tc>
          <w:tcPr>
            <w:tcW w:w="2283" w:type="dxa"/>
          </w:tcPr>
          <w:p w14:paraId="3D510138" w14:textId="494CF915" w:rsidR="003913E1" w:rsidRDefault="003913E1" w:rsidP="003913E1">
            <w:pPr>
              <w:ind w:firstLine="0"/>
              <w:jc w:val="center"/>
              <w:rPr>
                <w:rFonts w:ascii="宋体" w:hAnsi="宋体" w:cs="宋体"/>
              </w:rPr>
            </w:pPr>
            <w:r>
              <w:rPr>
                <w:rFonts w:ascii="宋体" w:hAnsi="宋体" w:cs="宋体" w:hint="eastAsia"/>
              </w:rPr>
              <w:t>TileHeight</w:t>
            </w:r>
          </w:p>
        </w:tc>
        <w:tc>
          <w:tcPr>
            <w:tcW w:w="2337" w:type="dxa"/>
            <w:tcBorders>
              <w:right w:val="single" w:sz="4" w:space="0" w:color="auto"/>
            </w:tcBorders>
          </w:tcPr>
          <w:p w14:paraId="67A89DE1" w14:textId="7AE150AC"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ABDA717" w14:textId="192D5F18" w:rsidR="003913E1" w:rsidRDefault="003913E1" w:rsidP="003913E1">
            <w:pPr>
              <w:ind w:firstLine="0"/>
              <w:rPr>
                <w:rFonts w:ascii="宋体" w:hAnsi="宋体" w:cs="宋体"/>
              </w:rPr>
            </w:pPr>
            <w:r>
              <w:rPr>
                <w:rFonts w:ascii="宋体" w:hAnsi="宋体" w:cs="宋体" w:hint="eastAsia"/>
              </w:rPr>
              <w:t>一个瓦片的像素高度</w:t>
            </w:r>
          </w:p>
        </w:tc>
      </w:tr>
      <w:tr w:rsidR="003913E1" w14:paraId="47ED4C1A" w14:textId="77777777" w:rsidTr="003913E1">
        <w:tc>
          <w:tcPr>
            <w:tcW w:w="2283" w:type="dxa"/>
          </w:tcPr>
          <w:p w14:paraId="298DACAF" w14:textId="75C9AFAC" w:rsidR="003913E1" w:rsidRDefault="003913E1" w:rsidP="003913E1">
            <w:pPr>
              <w:ind w:firstLine="0"/>
              <w:jc w:val="center"/>
              <w:rPr>
                <w:rFonts w:ascii="宋体" w:hAnsi="宋体" w:cs="宋体"/>
              </w:rPr>
            </w:pPr>
            <w:r>
              <w:rPr>
                <w:rFonts w:ascii="宋体" w:hAnsi="宋体" w:cs="宋体" w:hint="eastAsia"/>
              </w:rPr>
              <w:t>MatrixHeight</w:t>
            </w:r>
          </w:p>
        </w:tc>
        <w:tc>
          <w:tcPr>
            <w:tcW w:w="2337" w:type="dxa"/>
            <w:tcBorders>
              <w:right w:val="single" w:sz="4" w:space="0" w:color="auto"/>
            </w:tcBorders>
          </w:tcPr>
          <w:p w14:paraId="3B267351" w14:textId="2C11C7FB"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D22B7AD" w14:textId="2D9E8BDF" w:rsidR="003913E1" w:rsidRDefault="003913E1" w:rsidP="003913E1">
            <w:pPr>
              <w:ind w:firstLine="0"/>
              <w:rPr>
                <w:rFonts w:ascii="宋体" w:hAnsi="宋体" w:cs="宋体"/>
              </w:rPr>
            </w:pPr>
            <w:r>
              <w:rPr>
                <w:rFonts w:ascii="宋体" w:hAnsi="宋体" w:cs="宋体" w:hint="eastAsia"/>
              </w:rPr>
              <w:t>瓦片图层的像素高度</w:t>
            </w:r>
          </w:p>
        </w:tc>
      </w:tr>
      <w:tr w:rsidR="00263EA7" w14:paraId="22A289DB" w14:textId="77777777" w:rsidTr="003913E1">
        <w:tc>
          <w:tcPr>
            <w:tcW w:w="2283" w:type="dxa"/>
          </w:tcPr>
          <w:p w14:paraId="6009B3A5" w14:textId="5A131FA1" w:rsidR="00263EA7" w:rsidRDefault="003913E1" w:rsidP="003913E1">
            <w:pPr>
              <w:ind w:firstLine="0"/>
              <w:jc w:val="center"/>
              <w:rPr>
                <w:rFonts w:ascii="宋体" w:hAnsi="宋体" w:cs="宋体"/>
              </w:rPr>
            </w:pPr>
            <w:r>
              <w:rPr>
                <w:rFonts w:ascii="宋体" w:hAnsi="宋体" w:cs="宋体"/>
              </w:rPr>
              <w:t>M</w:t>
            </w:r>
            <w:r>
              <w:rPr>
                <w:rFonts w:ascii="宋体" w:hAnsi="宋体" w:cs="宋体" w:hint="eastAsia"/>
              </w:rPr>
              <w:t>atrixWidth</w:t>
            </w:r>
          </w:p>
        </w:tc>
        <w:tc>
          <w:tcPr>
            <w:tcW w:w="2337" w:type="dxa"/>
            <w:tcBorders>
              <w:right w:val="single" w:sz="4" w:space="0" w:color="auto"/>
            </w:tcBorders>
          </w:tcPr>
          <w:p w14:paraId="6F3DB647" w14:textId="73521A9C" w:rsidR="00263EA7"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2D86ACDE" w14:textId="361D6ECF" w:rsidR="00263EA7" w:rsidRDefault="003913E1" w:rsidP="003913E1">
            <w:pPr>
              <w:ind w:firstLine="0"/>
              <w:rPr>
                <w:rFonts w:ascii="宋体" w:hAnsi="宋体" w:cs="宋体"/>
              </w:rPr>
            </w:pPr>
            <w:r>
              <w:rPr>
                <w:rFonts w:ascii="宋体" w:hAnsi="宋体" w:cs="宋体" w:hint="eastAsia"/>
              </w:rPr>
              <w:t>瓦片图层的像素宽度</w:t>
            </w:r>
          </w:p>
        </w:tc>
      </w:tr>
    </w:tbl>
    <w:p w14:paraId="003C6E2C" w14:textId="1B0B1B47" w:rsidR="00263EA7" w:rsidRDefault="00263EA7" w:rsidP="00FE3737">
      <w:pPr>
        <w:pStyle w:val="Heading5"/>
      </w:pPr>
      <w:bookmarkStart w:id="248" w:name="_Toc286877911"/>
      <w:r w:rsidRPr="00263EA7">
        <w:rPr>
          <w:rFonts w:hint="eastAsia"/>
        </w:rPr>
        <w:t>Tile</w:t>
      </w:r>
      <w:bookmarkEnd w:id="248"/>
    </w:p>
    <w:p w14:paraId="71D40651" w14:textId="738BB887" w:rsidR="003A30FD" w:rsidRDefault="00884546" w:rsidP="003A30FD">
      <w:pPr>
        <w:rPr>
          <w:rFonts w:ascii="宋体" w:hAnsi="宋体" w:cs="宋体"/>
        </w:rPr>
      </w:pPr>
      <w:r>
        <w:rPr>
          <w:rFonts w:ascii="宋体" w:hAnsi="宋体" w:cs="宋体" w:hint="eastAsia"/>
        </w:rPr>
        <w:t>本论文主要论述基于Restful架构风格提供的接口。</w:t>
      </w:r>
    </w:p>
    <w:p w14:paraId="52330469" w14:textId="6EDC1C24" w:rsidR="003A30FD" w:rsidRDefault="003A30FD" w:rsidP="003A30FD">
      <w:pPr>
        <w:rPr>
          <w:rFonts w:ascii="宋体" w:hAnsi="宋体" w:cs="宋体"/>
        </w:rPr>
      </w:pPr>
      <w:r>
        <w:rPr>
          <w:rFonts w:ascii="宋体" w:hAnsi="宋体" w:cs="宋体" w:hint="eastAsia"/>
        </w:rPr>
        <w:t>客户通过URL想服务器发出</w:t>
      </w:r>
      <w:r w:rsidR="004E5CF0">
        <w:rPr>
          <w:rFonts w:ascii="宋体" w:hAnsi="宋体" w:cs="宋体" w:hint="eastAsia"/>
        </w:rPr>
        <w:t>请求来获得对应瓦片，请求Url格式如下：</w:t>
      </w:r>
    </w:p>
    <w:p w14:paraId="308FA0B8" w14:textId="64178A68" w:rsidR="004E5CF0" w:rsidRPr="004E5CF0" w:rsidRDefault="004E5CF0" w:rsidP="004E5CF0">
      <w:pPr>
        <w:pStyle w:val="Reference"/>
        <w:rPr>
          <w:rStyle w:val="IntenseEmphasis"/>
        </w:rPr>
      </w:pPr>
      <w:r w:rsidRPr="004E5CF0">
        <w:rPr>
          <w:rStyle w:val="IntenseEmphasis"/>
        </w:rPr>
        <w:t>http://</w:t>
      </w:r>
      <w:r w:rsidRPr="004E5CF0">
        <w:rPr>
          <w:rStyle w:val="IntenseEmphasis"/>
          <w:rFonts w:hint="eastAsia"/>
        </w:rPr>
        <w:t>host</w:t>
      </w:r>
      <w:r w:rsidRPr="004E5CF0">
        <w:rPr>
          <w:rStyle w:val="IntenseEmphasis"/>
        </w:rPr>
        <w:t>/</w:t>
      </w:r>
      <w:r w:rsidRPr="004E5CF0">
        <w:rPr>
          <w:rStyle w:val="IntenseEmphasis"/>
          <w:rFonts w:hint="eastAsia"/>
        </w:rPr>
        <w:t>{layer}</w:t>
      </w:r>
      <w:r w:rsidRPr="004E5CF0">
        <w:rPr>
          <w:rStyle w:val="IntenseEmphasis"/>
        </w:rPr>
        <w:t>/</w:t>
      </w:r>
      <w:r w:rsidRPr="004E5CF0">
        <w:rPr>
          <w:rStyle w:val="IntenseEmphasis"/>
          <w:rFonts w:hint="eastAsia"/>
        </w:rPr>
        <w:t>{CRS}</w:t>
      </w:r>
      <w:r w:rsidRPr="004E5CF0">
        <w:rPr>
          <w:rStyle w:val="IntenseEmphasis"/>
        </w:rPr>
        <w:t xml:space="preserve"> /{Til</w:t>
      </w:r>
      <w:r>
        <w:rPr>
          <w:rStyle w:val="IntenseEmphasis"/>
        </w:rPr>
        <w:t>eMatrix}/{TileRow}/{TileCol}</w:t>
      </w:r>
      <w:proofErr w:type="gramStart"/>
      <w:r>
        <w:rPr>
          <w:rStyle w:val="IntenseEmphasis"/>
        </w:rPr>
        <w:t>.{</w:t>
      </w:r>
      <w:proofErr w:type="gramEnd"/>
      <w:r>
        <w:rPr>
          <w:rStyle w:val="IntenseEmphasis"/>
        </w:rPr>
        <w:t>format}</w:t>
      </w:r>
    </w:p>
    <w:p w14:paraId="2548151D" w14:textId="486D6730" w:rsidR="00C10E74" w:rsidRDefault="00884546" w:rsidP="00E57E7B">
      <w:pPr>
        <w:rPr>
          <w:rFonts w:ascii="宋体" w:hAnsi="宋体" w:cs="宋体"/>
        </w:rPr>
      </w:pPr>
      <w:r w:rsidRPr="004E5CF0">
        <w:rPr>
          <w:rFonts w:ascii="宋体" w:hAnsi="宋体" w:cs="宋体" w:hint="eastAsia"/>
        </w:rPr>
        <w:t>返回值：</w:t>
      </w:r>
      <w:r w:rsidR="00A05B2B">
        <w:rPr>
          <w:rFonts w:ascii="宋体" w:hAnsi="宋体" w:cs="宋体" w:hint="eastAsia"/>
        </w:rPr>
        <w:t>对应格式的图片。</w:t>
      </w:r>
      <w:r w:rsidR="00C10E74">
        <w:rPr>
          <w:rFonts w:ascii="宋体" w:hAnsi="宋体" w:cs="宋体"/>
        </w:rPr>
        <w:br w:type="page"/>
      </w:r>
    </w:p>
    <w:p w14:paraId="6749A629" w14:textId="6D3388BE" w:rsidR="00B26C9E" w:rsidRPr="00B26C9E" w:rsidRDefault="00B26C9E" w:rsidP="00B26C9E">
      <w:pPr>
        <w:pStyle w:val="Heading4"/>
      </w:pPr>
      <w:r>
        <w:rPr>
          <w:rFonts w:hint="eastAsia"/>
        </w:rPr>
        <w:t xml:space="preserve"> </w:t>
      </w:r>
      <w:bookmarkStart w:id="249" w:name="_Toc286877912"/>
      <w:r w:rsidRPr="00B26C9E">
        <w:rPr>
          <w:rFonts w:hint="eastAsia"/>
        </w:rPr>
        <w:t>以</w:t>
      </w:r>
      <w:r w:rsidR="00260F75">
        <w:rPr>
          <w:rFonts w:hint="eastAsia"/>
        </w:rPr>
        <w:t>Bing</w:t>
      </w:r>
      <w:r w:rsidRPr="00B26C9E">
        <w:rPr>
          <w:rFonts w:hint="eastAsia"/>
        </w:rPr>
        <w:t>地图为例说明</w:t>
      </w:r>
      <w:r w:rsidRPr="00B26C9E">
        <w:rPr>
          <w:rFonts w:hint="eastAsia"/>
        </w:rPr>
        <w:t>WMTS</w:t>
      </w:r>
      <w:r w:rsidRPr="00B26C9E">
        <w:rPr>
          <w:rFonts w:hint="eastAsia"/>
        </w:rPr>
        <w:t>数据源的消费方式</w:t>
      </w:r>
      <w:bookmarkEnd w:id="249"/>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50"/>
      <w:r w:rsidR="00B866EC">
        <w:rPr>
          <w:rFonts w:ascii="宋体" w:hAnsi="宋体" w:cs="宋体" w:hint="eastAsia"/>
        </w:rPr>
        <w:t>JSON</w:t>
      </w:r>
      <w:commentRangeEnd w:id="250"/>
      <w:r w:rsidR="00937B8A">
        <w:rPr>
          <w:rStyle w:val="CommentReference"/>
        </w:rPr>
        <w:commentReference w:id="250"/>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C10E74">
        <w:rPr>
          <w:rFonts w:hint="eastAsia"/>
        </w:rPr>
        <w:t>图</w:t>
      </w:r>
      <w:r w:rsidR="00C10E74">
        <w:rPr>
          <w:rFonts w:hint="eastAsia"/>
        </w:rPr>
        <w:t xml:space="preserve"> </w:t>
      </w:r>
      <w:r w:rsidR="00C10E74">
        <w:rPr>
          <w:noProof/>
        </w:rPr>
        <w:t>6.5</w:t>
      </w:r>
      <w:r w:rsidR="00C10E74">
        <w:noBreakHyphen/>
      </w:r>
      <w:r w:rsidR="00C10E74">
        <w:rPr>
          <w:noProof/>
        </w:rPr>
        <w:t>3</w:t>
      </w:r>
      <w:r w:rsidR="00C10E74">
        <w:rPr>
          <w:rFonts w:hint="eastAsia"/>
        </w:rPr>
        <w:t xml:space="preserve"> IOS.GIS.Common.Tool</w:t>
      </w:r>
      <w:r w:rsidR="00C10E74">
        <w:rPr>
          <w:rFonts w:hint="eastAsia"/>
        </w:rPr>
        <w:t>加载</w:t>
      </w:r>
      <w:r w:rsidR="00C10E74">
        <w:rPr>
          <w:rFonts w:hint="eastAsia"/>
        </w:rPr>
        <w:t>Bing</w:t>
      </w:r>
      <w:r w:rsidR="00C10E74">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6EC29D01" w14:textId="42733C0C" w:rsidR="00757D6C" w:rsidRDefault="00C10E74" w:rsidP="00FF42D0">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FF42D0">
        <w:rPr>
          <w:rFonts w:ascii="宋体" w:hAnsi="宋体" w:cs="宋体"/>
          <w:noProof/>
          <w:lang w:eastAsia="en-US"/>
        </w:rPr>
        <w:drawing>
          <wp:inline distT="0" distB="0" distL="0" distR="0" wp14:anchorId="134EC5B0" wp14:editId="2F568616">
            <wp:extent cx="5104765" cy="3142791"/>
            <wp:effectExtent l="0" t="0" r="635" b="698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4765" cy="3142791"/>
                    </a:xfrm>
                    <a:prstGeom prst="rect">
                      <a:avLst/>
                    </a:prstGeom>
                    <a:noFill/>
                    <a:ln>
                      <a:noFill/>
                    </a:ln>
                  </pic:spPr>
                </pic:pic>
              </a:graphicData>
            </a:graphic>
          </wp:inline>
        </w:drawing>
      </w:r>
      <w:r>
        <w:rPr>
          <w:rFonts w:ascii="宋体" w:hAnsi="宋体" w:cs="宋体"/>
        </w:rPr>
        <w:fldChar w:fldCharType="end"/>
      </w:r>
      <w:r>
        <w:rPr>
          <w:rFonts w:ascii="宋体" w:hAnsi="宋体" w:cs="宋体" w:hint="eastAsia"/>
        </w:rPr>
        <w:t xml:space="preserve"> </w:t>
      </w:r>
      <w:bookmarkStart w:id="251" w:name="_Ref286849480"/>
      <w:r w:rsidR="00F17DAC">
        <w:rPr>
          <w:rFonts w:hint="eastAsia"/>
        </w:rPr>
        <w:t>图</w:t>
      </w:r>
      <w:r w:rsidR="00F17DAC">
        <w:rPr>
          <w:rFonts w:hint="eastAsia"/>
        </w:rPr>
        <w:t xml:space="preserve"> </w:t>
      </w:r>
      <w:fldSimple w:instr=" STYLEREF 2 \s ">
        <w:r w:rsidR="00AA403C">
          <w:rPr>
            <w:noProof/>
          </w:rPr>
          <w:t>6.5</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3</w:t>
      </w:r>
      <w:r w:rsidR="00AA403C">
        <w:fldChar w:fldCharType="end"/>
      </w:r>
      <w:r w:rsidR="00F17DAC">
        <w:rPr>
          <w:rFonts w:hint="eastAsia"/>
        </w:rPr>
        <w:t xml:space="preserve"> IOS.GIS.Common.Tool</w:t>
      </w:r>
      <w:r w:rsidR="00F17DAC">
        <w:rPr>
          <w:rFonts w:hint="eastAsia"/>
        </w:rPr>
        <w:t>加载</w:t>
      </w:r>
      <w:r w:rsidR="00F17DAC">
        <w:rPr>
          <w:rFonts w:hint="eastAsia"/>
        </w:rPr>
        <w:t>Bing</w:t>
      </w:r>
      <w:r w:rsidR="00F17DAC">
        <w:rPr>
          <w:rFonts w:hint="eastAsia"/>
        </w:rPr>
        <w:t>地图过程</w:t>
      </w:r>
      <w:bookmarkEnd w:id="251"/>
    </w:p>
    <w:p w14:paraId="101D124E" w14:textId="05D15F92" w:rsidR="00757D6C" w:rsidRDefault="00757D6C" w:rsidP="00FE3737">
      <w:pPr>
        <w:pStyle w:val="Heading5"/>
      </w:pPr>
      <w:bookmarkStart w:id="252" w:name="_Toc286877913"/>
      <w:r w:rsidRPr="00757D6C">
        <w:rPr>
          <w:rFonts w:hint="eastAsia"/>
        </w:rPr>
        <w:t>加载</w:t>
      </w:r>
      <w:r w:rsidRPr="00757D6C">
        <w:rPr>
          <w:rFonts w:hint="eastAsia"/>
        </w:rPr>
        <w:t>Bing</w:t>
      </w:r>
      <w:r w:rsidRPr="00757D6C">
        <w:rPr>
          <w:rFonts w:hint="eastAsia"/>
        </w:rPr>
        <w:t>地图</w:t>
      </w:r>
      <w:r w:rsidR="00DB2543">
        <w:rPr>
          <w:rFonts w:hint="eastAsia"/>
        </w:rPr>
        <w:t>的实现</w:t>
      </w:r>
      <w:bookmarkEnd w:id="252"/>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0593E">
      <w:pPr>
        <w:pStyle w:val="Heading6"/>
      </w:pPr>
      <w:bookmarkStart w:id="253" w:name="_Toc286877914"/>
      <w:r>
        <w:rPr>
          <w:rFonts w:ascii="黑体" w:hAnsi="黑体" w:cs="黑体" w:hint="eastAsia"/>
        </w:rPr>
        <w:t>Bing</w:t>
      </w:r>
      <w:r w:rsidR="00FE3737">
        <w:rPr>
          <w:rFonts w:hint="eastAsia"/>
        </w:rPr>
        <w:t>地图常量</w:t>
      </w:r>
      <w:bookmarkEnd w:id="253"/>
    </w:p>
    <w:p w14:paraId="390E1BA4" w14:textId="66AEA27C"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比例尺、像素坐标系、瓦片坐标系和</w:t>
      </w:r>
      <w:r w:rsidR="0014467E">
        <w:rPr>
          <w:rFonts w:ascii="宋体" w:hAnsi="宋体" w:cs="宋体" w:hint="eastAsia"/>
        </w:rPr>
        <w:t>，具体如下表：</w:t>
      </w:r>
    </w:p>
    <w:p w14:paraId="130D9C2F" w14:textId="6EA18EA6" w:rsidR="004219B2" w:rsidRDefault="004219B2" w:rsidP="004219B2">
      <w:pPr>
        <w:pStyle w:val="Caption"/>
        <w:keepNext/>
      </w:pPr>
      <w:r>
        <w:rPr>
          <w:rFonts w:hint="eastAsia"/>
        </w:rPr>
        <w:t>表</w:t>
      </w:r>
      <w:r>
        <w:rPr>
          <w:rFonts w:hint="eastAsia"/>
        </w:rPr>
        <w:t xml:space="preserve"> </w:t>
      </w:r>
      <w:fldSimple w:instr=" STYLEREF 2 \s ">
        <w:r w:rsidR="001F4E28">
          <w:rPr>
            <w:noProof/>
          </w:rPr>
          <w:t>6.5</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4</w:t>
      </w:r>
      <w:r w:rsidR="001F4E28">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3FFE8554" w:rsidR="004219B2" w:rsidRDefault="007D29B6" w:rsidP="005379AE">
            <w:pPr>
              <w:tabs>
                <w:tab w:val="center" w:pos="1051"/>
              </w:tabs>
              <w:ind w:firstLine="0"/>
              <w:jc w:val="center"/>
              <w:rPr>
                <w:rFonts w:ascii="宋体" w:hAnsi="宋体" w:cs="宋体"/>
              </w:rPr>
            </w:pPr>
            <w:r>
              <w:rPr>
                <w:rFonts w:ascii="宋体" w:hAnsi="宋体" w:cs="宋体" w:hint="eastAsia"/>
              </w:rPr>
              <w:t>像素坐标系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Bing</w:t>
            </w:r>
            <w:r>
              <w:rPr>
                <w:rFonts w:hint="eastAsia"/>
              </w:rPr>
              <w:t>瓦片坐标系和</w:t>
            </w:r>
            <w:r w:rsidRPr="00DB2543">
              <w:rPr>
                <w:rFonts w:hint="eastAsia"/>
              </w:rPr>
              <w:t>四叉树键值</w:t>
            </w:r>
            <w:r>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289A8A63" w14:textId="23EDBB00" w:rsidR="00EC618D" w:rsidRDefault="00EC618D" w:rsidP="00DB2543">
      <w:pPr>
        <w:pStyle w:val="Heading7"/>
        <w:rPr>
          <w:rFonts w:ascii="宋体" w:hAnsi="宋体" w:cs="宋体"/>
        </w:rPr>
      </w:pPr>
      <w:bookmarkStart w:id="254" w:name="_Ref286866386"/>
      <w:bookmarkStart w:id="255" w:name="_Toc286877915"/>
      <w:r>
        <w:t>Bing</w:t>
      </w:r>
      <w:r>
        <w:rPr>
          <w:rFonts w:ascii="宋体" w:hAnsi="宋体" w:cs="宋体" w:hint="eastAsia"/>
        </w:rPr>
        <w:t>地图比例尺和缩放等级</w:t>
      </w:r>
      <w:bookmarkEnd w:id="254"/>
      <w:bookmarkEnd w:id="255"/>
    </w:p>
    <w:p w14:paraId="338184E5" w14:textId="77777777" w:rsidR="0024335A" w:rsidRPr="0024335A" w:rsidRDefault="0024335A" w:rsidP="0024335A"/>
    <w:p w14:paraId="67CD135F" w14:textId="77777777" w:rsidR="0024335A" w:rsidRDefault="0024335A" w:rsidP="0024335A">
      <w:pPr>
        <w:keepNext/>
        <w:ind w:hanging="90"/>
        <w:jc w:val="center"/>
      </w:pPr>
      <w:r>
        <w:rPr>
          <w:noProof/>
          <w:lang w:eastAsia="en-US"/>
        </w:rPr>
        <w:drawing>
          <wp:inline distT="0" distB="0" distL="0" distR="0" wp14:anchorId="6A92CC9D" wp14:editId="469BEB54">
            <wp:extent cx="5104765" cy="3094792"/>
            <wp:effectExtent l="0" t="0" r="635" b="444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4765" cy="3094792"/>
                    </a:xfrm>
                    <a:prstGeom prst="rect">
                      <a:avLst/>
                    </a:prstGeom>
                    <a:noFill/>
                    <a:ln>
                      <a:noFill/>
                    </a:ln>
                  </pic:spPr>
                </pic:pic>
              </a:graphicData>
            </a:graphic>
          </wp:inline>
        </w:drawing>
      </w:r>
    </w:p>
    <w:p w14:paraId="3083DA71" w14:textId="5D310880" w:rsidR="0024335A" w:rsidRDefault="0024335A" w:rsidP="009F736D">
      <w:pPr>
        <w:pStyle w:val="Caption"/>
      </w:pPr>
      <w:r>
        <w:rPr>
          <w:rFonts w:hint="eastAsia"/>
        </w:rPr>
        <w:t>图</w:t>
      </w:r>
      <w:r>
        <w:rPr>
          <w:rFonts w:hint="eastAsia"/>
        </w:rPr>
        <w:t xml:space="preserve"> </w:t>
      </w:r>
      <w:fldSimple w:instr=" STYLEREF 2 \s ">
        <w:r w:rsidR="00AA403C">
          <w:rPr>
            <w:noProof/>
          </w:rPr>
          <w:t>6.5</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4</w:t>
      </w:r>
      <w:r w:rsidR="00AA403C">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2A65274E" w:rsidR="00E7155D" w:rsidRDefault="00EC618D" w:rsidP="00DB2543">
      <w:pPr>
        <w:pStyle w:val="Heading7"/>
      </w:pPr>
      <w:bookmarkStart w:id="256" w:name="_Toc286877916"/>
      <w:bookmarkStart w:id="257" w:name="_Ref286932928"/>
      <w:r>
        <w:rPr>
          <w:rFonts w:hint="eastAsia"/>
        </w:rPr>
        <w:t>Bing</w:t>
      </w:r>
      <w:r w:rsidR="004677F6">
        <w:rPr>
          <w:rFonts w:hint="eastAsia"/>
        </w:rPr>
        <w:t>瓦片像素</w:t>
      </w:r>
      <w:r w:rsidR="004967AB">
        <w:rPr>
          <w:rFonts w:hint="eastAsia"/>
        </w:rPr>
        <w:t>坐标系</w:t>
      </w:r>
      <w:bookmarkEnd w:id="256"/>
      <w:bookmarkEnd w:id="257"/>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8725C1">
      <w:pPr>
        <w:pStyle w:val="ListParagraph"/>
        <w:numPr>
          <w:ilvl w:val="0"/>
          <w:numId w:val="19"/>
        </w:numPr>
        <w:rPr>
          <w:rFonts w:ascii="宋体" w:hAnsi="宋体" w:cs="宋体"/>
        </w:rPr>
      </w:pPr>
      <w:r w:rsidRPr="00154133">
        <w:rPr>
          <w:rFonts w:ascii="宋体" w:hAnsi="宋体" w:cs="宋体" w:hint="eastAsia"/>
        </w:rPr>
        <w:t>原点在地图的左上角，向右向下为正方向；</w:t>
      </w:r>
    </w:p>
    <w:p w14:paraId="5AA170D5" w14:textId="003F416B" w:rsidR="004125CB" w:rsidRPr="00154133" w:rsidRDefault="004125CB" w:rsidP="008725C1">
      <w:pPr>
        <w:pStyle w:val="ListParagraph"/>
        <w:numPr>
          <w:ilvl w:val="0"/>
          <w:numId w:val="19"/>
        </w:numPr>
        <w:rPr>
          <w:rFonts w:ascii="宋体" w:hAnsi="宋体" w:cs="宋体"/>
        </w:rPr>
      </w:pPr>
      <w:r w:rsidRPr="00154133">
        <w:rPr>
          <w:rFonts w:ascii="宋体" w:hAnsi="宋体" w:cs="宋体" w:hint="eastAsia"/>
        </w:rPr>
        <w:t>每一集的坐标系最大值为(地图宽度 - 1, 地图高度 - 1)</w:t>
      </w:r>
    </w:p>
    <w:p w14:paraId="3BE5203B" w14:textId="3981E70E" w:rsidR="004125CB" w:rsidRPr="00154133" w:rsidRDefault="004125CB" w:rsidP="008725C1">
      <w:pPr>
        <w:pStyle w:val="ListParagraph"/>
        <w:numPr>
          <w:ilvl w:val="0"/>
          <w:numId w:val="19"/>
        </w:numPr>
        <w:rPr>
          <w:rFonts w:ascii="Cambria Math" w:hAnsi="Cambria Math" w:cs="宋体"/>
          <w:i/>
        </w:rPr>
      </w:pPr>
      <w:r w:rsidRPr="00154133">
        <w:rPr>
          <w:rFonts w:ascii="宋体" w:hAnsi="宋体" w:cs="宋体" w:hint="eastAsia"/>
        </w:rPr>
        <w:t xml:space="preserve">地图宽度 = 地图高度 =  </w:t>
      </w:r>
      <m:oMath>
        <m:r>
          <w:rPr>
            <w:rFonts w:ascii="Cambria Math" w:hAnsi="Cambria Math" w:cs="宋体"/>
          </w:rPr>
          <m:t xml:space="preserve">256 ×2 ∧ </m:t>
        </m:r>
        <m:r>
          <w:rPr>
            <w:rFonts w:ascii="Cambria Math" w:hAnsi="Cambria Math" w:cs="宋体"/>
          </w:rPr>
          <m:t>缩放等级</m:t>
        </m:r>
      </m:oMath>
      <w:r w:rsidR="00414365">
        <w:rPr>
          <w:rFonts w:ascii="宋体" w:hAnsi="宋体" w:cs="宋体" w:hint="eastAsia"/>
        </w:rPr>
        <w:t>（以像素为单位）</w:t>
      </w:r>
    </w:p>
    <w:p w14:paraId="0579DA86" w14:textId="0FFAB295" w:rsidR="00400777" w:rsidRDefault="00400777" w:rsidP="008725C1">
      <w:pPr>
        <w:pStyle w:val="ListParagraph"/>
        <w:numPr>
          <w:ilvl w:val="0"/>
          <w:numId w:val="19"/>
        </w:numPr>
        <w:rPr>
          <w:rFonts w:ascii="宋体" w:hAnsi="宋体" w:cs="宋体"/>
        </w:rPr>
      </w:pPr>
      <w:r w:rsidRPr="00400777">
        <w:rPr>
          <w:rFonts w:ascii="宋体" w:hAnsi="宋体" w:cs="宋体" w:hint="eastAsia"/>
        </w:rPr>
        <w:t xml:space="preserve"> </w:t>
      </w:r>
      <m:oMath>
        <m:d>
          <m:dPr>
            <m:begChr m:val="{"/>
            <m:endChr m:val=""/>
            <m:ctrlPr>
              <w:rPr>
                <w:rFonts w:ascii="Cambria Math" w:hAnsi="Cambria Math" w:cs="宋体"/>
              </w:rPr>
            </m:ctrlPr>
          </m:dPr>
          <m:e>
            <m:eqArr>
              <m:eqArrPr>
                <m:ctrlPr>
                  <w:rPr>
                    <w:rFonts w:ascii="Cambria Math" w:hAnsi="Cambria Math" w:cs="宋体"/>
                  </w:rPr>
                </m:ctrlPr>
              </m:eqArrPr>
              <m:e>
                <m:r>
                  <m:rPr>
                    <m:sty m:val="p"/>
                  </m:rP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d>
                  <m:dPr>
                    <m:begChr m:val="（"/>
                    <m:endChr m:val="）"/>
                    <m:ctrlPr>
                      <w:rPr>
                        <w:rFonts w:ascii="Cambria Math" w:hAnsi="Cambria Math" w:cs="宋体"/>
                      </w:rPr>
                    </m:ctrlPr>
                  </m:dPr>
                  <m:e>
                    <m:r>
                      <m:rPr>
                        <m:sty m:val="p"/>
                      </m:rPr>
                      <w:rPr>
                        <w:rFonts w:ascii="Cambria Math" w:hAnsi="Cambria Math" w:cs="宋体" w:hint="eastAsia"/>
                      </w:rPr>
                      <m:t>经度</m:t>
                    </m:r>
                    <m:r>
                      <m:rPr>
                        <m:sty m:val="p"/>
                      </m:rPr>
                      <w:rPr>
                        <w:rFonts w:ascii="Cambria Math" w:hAnsi="Cambria Math" w:cs="宋体" w:hint="eastAsia"/>
                      </w:rPr>
                      <m:t xml:space="preserve"> + 180</m:t>
                    </m:r>
                  </m:e>
                </m:d>
                <m:r>
                  <m:rPr>
                    <m:sty m:val="p"/>
                  </m:rPr>
                  <w:rPr>
                    <w:rFonts w:ascii="Cambria Math" w:hAnsi="Cambria Math" w:cs="宋体"/>
                  </w:rPr>
                  <m:t xml:space="preserve">÷360 × 256 × 2∧ </m:t>
                </m:r>
                <m:r>
                  <m:rPr>
                    <m:sty m:val="p"/>
                  </m:rPr>
                  <w:rPr>
                    <w:rFonts w:ascii="Cambria Math" w:hAnsi="Cambria Math" w:cs="宋体"/>
                  </w:rPr>
                  <m:t>缩放等级</m:t>
                </m:r>
              </m:e>
              <m:e>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m:t>
                </m:r>
                <m:d>
                  <m:dPr>
                    <m:ctrlPr>
                      <w:rPr>
                        <w:rFonts w:ascii="Cambria Math" w:hAnsi="Cambria Math" w:cs="宋体"/>
                      </w:rPr>
                    </m:ctrlPr>
                  </m:dPr>
                  <m:e>
                    <m:r>
                      <m:rPr>
                        <m:sty m:val="p"/>
                      </m:rPr>
                      <w:rPr>
                        <w:rFonts w:ascii="Cambria Math" w:hAnsi="Cambria Math" w:cs="宋体"/>
                      </w:rPr>
                      <m:t xml:space="preserve">0.5 – </m:t>
                    </m:r>
                    <m:r>
                      <w:rPr>
                        <w:rFonts w:ascii="Cambria Math" w:hAnsi="Cambria Math" w:cs="Cambria Math"/>
                      </w:rPr>
                      <m:t>log</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cs="宋体"/>
                              </w:rPr>
                              <m:t>纬度</m:t>
                            </m:r>
                          </m:e>
                        </m:func>
                      </m:num>
                      <m:den>
                        <m:r>
                          <m:rPr>
                            <m:sty m:val="p"/>
                          </m:rPr>
                          <w:rPr>
                            <w:rFonts w:ascii="Cambria Math" w:hAnsi="Cambria Math" w:cs="宋体"/>
                          </w:rPr>
                          <m:t xml:space="preserve">1- </m:t>
                        </m:r>
                        <m:func>
                          <m:funcPr>
                            <m:ctrlPr>
                              <w:rPr>
                                <w:rFonts w:ascii="Cambria Math" w:hAnsi="Cambria Math" w:cs="宋体"/>
                              </w:rPr>
                            </m:ctrlPr>
                          </m:funcPr>
                          <m:fName>
                            <m:r>
                              <m:rPr>
                                <m:sty m:val="p"/>
                              </m:rPr>
                              <w:rPr>
                                <w:rFonts w:ascii="Cambria Math" w:hAnsi="Cambria Math" w:cs="宋体"/>
                              </w:rPr>
                              <m:t>sin</m:t>
                            </m:r>
                          </m:fName>
                          <m:e>
                            <m:r>
                              <m:rPr>
                                <m:sty m:val="p"/>
                              </m:rPr>
                              <w:rPr>
                                <w:rFonts w:ascii="Cambria Math" w:hAnsi="Cambria Math" w:cs="宋体"/>
                              </w:rPr>
                              <m:t>纬度</m:t>
                            </m:r>
                          </m:e>
                        </m:func>
                      </m:den>
                    </m:f>
                    <m:r>
                      <m:rPr>
                        <m:sty m:val="p"/>
                      </m:rPr>
                      <w:rPr>
                        <w:rFonts w:ascii="Cambria Math" w:hAnsi="Cambria Math" w:cs="Cambria Math"/>
                      </w:rPr>
                      <m:t xml:space="preserve"> ÷4÷</m:t>
                    </m:r>
                    <m:r>
                      <w:rPr>
                        <w:rFonts w:ascii="Cambria Math" w:hAnsi="Cambria Math" w:cs="Cambria Math"/>
                      </w:rPr>
                      <m:t>π</m:t>
                    </m:r>
                  </m:e>
                </m:d>
                <m:r>
                  <m:rPr>
                    <m:sty m:val="p"/>
                  </m:rPr>
                  <w:rPr>
                    <w:rFonts w:ascii="Cambria Math" w:hAnsi="Cambria Math" w:cs="宋体"/>
                  </w:rPr>
                  <m:t xml:space="preserve"> × 256 ×2 ∧ </m:t>
                </m:r>
                <m:r>
                  <m:rPr>
                    <m:sty m:val="p"/>
                  </m:rPr>
                  <w:rPr>
                    <w:rFonts w:ascii="Cambria Math" w:hAnsi="Cambria Math" w:cs="宋体"/>
                  </w:rPr>
                  <m:t>缩放等级</m:t>
                </m:r>
              </m:e>
            </m:eqArr>
          </m:e>
        </m:d>
      </m:oMath>
    </w:p>
    <w:p w14:paraId="5A66AE2A" w14:textId="3B599F39"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B90A35">
        <w:rPr>
          <w:rFonts w:hint="eastAsia"/>
        </w:rPr>
        <w:t>图</w:t>
      </w:r>
      <w:r w:rsidR="00B90A35">
        <w:rPr>
          <w:rFonts w:hint="eastAsia"/>
        </w:rPr>
        <w:t xml:space="preserve"> </w:t>
      </w:r>
      <w:r w:rsidR="00B90A35">
        <w:rPr>
          <w:noProof/>
        </w:rPr>
        <w:t>6.5</w:t>
      </w:r>
      <w:r w:rsidR="00B90A35">
        <w:noBreakHyphen/>
      </w:r>
      <w:r w:rsidR="00B90A35">
        <w:rPr>
          <w:noProof/>
        </w:rPr>
        <w:t>5</w:t>
      </w:r>
      <w:r w:rsidR="00B90A35">
        <w:rPr>
          <w:rFonts w:hint="eastAsia"/>
        </w:rPr>
        <w:t xml:space="preserve"> </w:t>
      </w:r>
      <w:r w:rsidR="00B90A35">
        <w:rPr>
          <w:rFonts w:hint="eastAsia"/>
        </w:rPr>
        <w:t>像素坐标系示例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242520CE">
            <wp:extent cx="2206256" cy="1895052"/>
            <wp:effectExtent l="0" t="0" r="3810" b="101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noFill/>
                    <a:ln>
                      <a:noFill/>
                    </a:ln>
                  </pic:spPr>
                </pic:pic>
              </a:graphicData>
            </a:graphic>
          </wp:inline>
        </w:drawing>
      </w:r>
    </w:p>
    <w:p w14:paraId="73466D13" w14:textId="0A745718" w:rsidR="00683AA8" w:rsidRPr="00683AA8" w:rsidRDefault="00683AA8" w:rsidP="00683AA8">
      <w:pPr>
        <w:pStyle w:val="Caption"/>
        <w:rPr>
          <w:rFonts w:ascii="宋体" w:hAnsi="宋体" w:cs="宋体"/>
        </w:rPr>
      </w:pPr>
      <w:bookmarkStart w:id="258" w:name="_Ref286874228"/>
      <w:r>
        <w:rPr>
          <w:rFonts w:hint="eastAsia"/>
        </w:rPr>
        <w:t>图</w:t>
      </w:r>
      <w:r>
        <w:rPr>
          <w:rFonts w:hint="eastAsia"/>
        </w:rPr>
        <w:t xml:space="preserve"> </w:t>
      </w:r>
      <w:fldSimple w:instr=" STYLEREF 2 \s ">
        <w:r w:rsidR="00AA403C">
          <w:rPr>
            <w:noProof/>
          </w:rPr>
          <w:t>6.5</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5</w:t>
      </w:r>
      <w:r w:rsidR="00AA403C">
        <w:fldChar w:fldCharType="end"/>
      </w:r>
      <w:r>
        <w:rPr>
          <w:rFonts w:hint="eastAsia"/>
        </w:rPr>
        <w:t xml:space="preserve"> </w:t>
      </w:r>
      <w:r>
        <w:rPr>
          <w:rFonts w:hint="eastAsia"/>
        </w:rPr>
        <w:t>像素坐标系示例</w:t>
      </w:r>
      <w:bookmarkEnd w:id="258"/>
    </w:p>
    <w:p w14:paraId="0DAEDCF2" w14:textId="5C5FD685" w:rsidR="00706651" w:rsidRDefault="00EC618D" w:rsidP="00DB2543">
      <w:pPr>
        <w:pStyle w:val="Heading7"/>
      </w:pPr>
      <w:bookmarkStart w:id="259" w:name="_Ref286866441"/>
      <w:bookmarkStart w:id="260" w:name="_Toc286877917"/>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59"/>
      <w:bookmarkEnd w:id="260"/>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8725C1">
      <w:pPr>
        <w:pStyle w:val="ListParagraph"/>
        <w:numPr>
          <w:ilvl w:val="0"/>
          <w:numId w:val="20"/>
        </w:numPr>
        <w:rPr>
          <w:rFonts w:ascii="宋体" w:hAnsi="宋体" w:cs="宋体"/>
        </w:rPr>
      </w:pPr>
      <w:r w:rsidRPr="008725C1">
        <w:rPr>
          <w:rFonts w:ascii="宋体" w:hAnsi="宋体" w:cs="宋体" w:hint="eastAsia"/>
        </w:rPr>
        <w:t>原点在左上角</w:t>
      </w:r>
      <w:r w:rsidR="008725C1" w:rsidRPr="008725C1">
        <w:rPr>
          <w:rFonts w:ascii="宋体" w:hAnsi="宋体" w:cs="宋体" w:hint="eastAsia"/>
        </w:rPr>
        <w:t>，向右向下为正方向</w:t>
      </w:r>
    </w:p>
    <w:p w14:paraId="793EA583" w14:textId="623C9E4E" w:rsidR="008725C1" w:rsidRPr="008725C1" w:rsidRDefault="008725C1" w:rsidP="008725C1">
      <w:pPr>
        <w:pStyle w:val="ListParagraph"/>
        <w:numPr>
          <w:ilvl w:val="0"/>
          <w:numId w:val="20"/>
        </w:numPr>
        <w:rPr>
          <w:rFonts w:ascii="宋体" w:hAnsi="宋体" w:cs="宋体"/>
        </w:rPr>
      </w:pPr>
      <w:r w:rsidRPr="008725C1">
        <w:rPr>
          <w:rFonts w:ascii="宋体" w:hAnsi="宋体" w:cs="宋体" w:hint="eastAsia"/>
        </w:rPr>
        <w:t>坐标系范围为（0，0）~（</w:t>
      </w:r>
      <m:oMath>
        <m:r>
          <m:rPr>
            <m:sty m:val="p"/>
          </m:rPr>
          <w:rPr>
            <w:rFonts w:ascii="Cambria Math" w:hAnsi="Cambria Math" w:cs="宋体"/>
          </w:rPr>
          <m:t xml:space="preserve">2∧ </m:t>
        </m:r>
        <m:r>
          <m:rPr>
            <m:sty m:val="p"/>
          </m:rPr>
          <w:rPr>
            <w:rFonts w:ascii="Cambria Math" w:hAnsi="Cambria Math" w:cs="宋体"/>
          </w:rPr>
          <m:t>缩放等级</m:t>
        </m:r>
        <m:r>
          <m:rPr>
            <m:sty m:val="p"/>
          </m:rPr>
          <w:rPr>
            <w:rFonts w:ascii="Cambria Math" w:hAnsi="Cambria Math" w:cs="宋体"/>
          </w:rPr>
          <m:t>-1</m:t>
        </m:r>
        <m:r>
          <m:rPr>
            <m:sty m:val="p"/>
          </m:rPr>
          <w:rPr>
            <w:rFonts w:ascii="Cambria Math" w:hAnsi="Cambria Math" w:cs="宋体"/>
          </w:rPr>
          <m:t>，</m:t>
        </m:r>
        <m:r>
          <m:rPr>
            <m:sty m:val="p"/>
          </m:rPr>
          <w:rPr>
            <w:rFonts w:ascii="Cambria Math" w:hAnsi="Cambria Math" w:cs="宋体"/>
          </w:rPr>
          <m:t xml:space="preserve">2∧ </m:t>
        </m:r>
        <m:r>
          <m:rPr>
            <m:sty m:val="p"/>
          </m:rPr>
          <w:rPr>
            <w:rFonts w:ascii="Cambria Math" w:hAnsi="Cambria Math" w:cs="宋体"/>
          </w:rPr>
          <m:t>缩放等级</m:t>
        </m:r>
        <m:r>
          <m:rPr>
            <m:sty m:val="p"/>
          </m:rPr>
          <w:rPr>
            <w:rFonts w:ascii="Cambria Math" w:hAnsi="Cambria Math" w:cs="宋体"/>
          </w:rPr>
          <m:t>-1</m:t>
        </m:r>
      </m:oMath>
      <w:r w:rsidRPr="008725C1">
        <w:rPr>
          <w:rFonts w:ascii="宋体" w:hAnsi="宋体" w:cs="宋体" w:hint="eastAsia"/>
        </w:rPr>
        <w:t>）</w:t>
      </w:r>
    </w:p>
    <w:p w14:paraId="3FA00265" w14:textId="5426DA28" w:rsidR="00106ABA" w:rsidRDefault="00106ABA" w:rsidP="008725C1">
      <w:pPr>
        <w:pStyle w:val="ListParagraph"/>
        <w:numPr>
          <w:ilvl w:val="0"/>
          <w:numId w:val="20"/>
        </w:numPr>
        <w:rPr>
          <w:rFonts w:ascii="宋体" w:hAnsi="宋体" w:cs="宋体"/>
        </w:rPr>
      </w:pPr>
      <w:r w:rsidRPr="008725C1">
        <w:rPr>
          <w:rFonts w:ascii="宋体" w:hAnsi="宋体" w:cs="宋体" w:hint="eastAsia"/>
        </w:rPr>
        <w:t xml:space="preserve">每个放缩级别各边瓦片 = </w:t>
      </w:r>
      <m:oMath>
        <m:r>
          <w:rPr>
            <w:rFonts w:ascii="Cambria Math" w:hAnsi="Cambria Math" w:cs="宋体"/>
          </w:rPr>
          <m:t xml:space="preserve">2 ∧ </m:t>
        </m:r>
        <m:r>
          <w:rPr>
            <w:rFonts w:ascii="Cambria Math" w:hAnsi="Cambria Math" w:cs="宋体"/>
          </w:rPr>
          <m:t>缩放等级</m:t>
        </m:r>
      </m:oMath>
    </w:p>
    <w:p w14:paraId="642E8DB1" w14:textId="538CECDD" w:rsidR="008725C1" w:rsidRDefault="00600541" w:rsidP="008725C1">
      <w:pPr>
        <w:pStyle w:val="ListParagraph"/>
        <w:numPr>
          <w:ilvl w:val="0"/>
          <w:numId w:val="20"/>
        </w:numPr>
        <w:rPr>
          <w:rFonts w:ascii="宋体" w:hAnsi="宋体" w:cs="宋体"/>
        </w:rPr>
      </w:pPr>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确定瓦片所在放缩级别；</w:t>
      </w:r>
    </w:p>
    <w:p w14:paraId="4832ABC6" w14:textId="0C335B30"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计算瓦片X坐标，计算瓦片Y坐标</w:t>
      </w:r>
    </w:p>
    <w:p w14:paraId="293DE694" w14:textId="778215C4"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将瓦片坐标Y和X的2进制值进行交错组合，并转换为4进制</w:t>
      </w:r>
    </w:p>
    <w:p w14:paraId="548A02F4" w14:textId="4FD05748"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600541"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F01B7">
      <w:pPr>
        <w:pStyle w:val="Heading6"/>
        <w:numPr>
          <w:ilvl w:val="0"/>
          <w:numId w:val="0"/>
        </w:numPr>
      </w:pPr>
      <w:bookmarkStart w:id="261" w:name="_Toc286877918"/>
      <w:r>
        <w:rPr>
          <w:rFonts w:hint="eastAsia"/>
        </w:rPr>
        <w:t>B</w:t>
      </w:r>
      <w:r>
        <w:rPr>
          <w:rFonts w:ascii="黑体" w:hAnsi="黑体" w:cs="黑体" w:hint="eastAsia"/>
        </w:rPr>
        <w:t>ing</w:t>
      </w:r>
      <w:r w:rsidR="0010593E" w:rsidRPr="0010593E">
        <w:rPr>
          <w:rFonts w:hint="eastAsia"/>
        </w:rPr>
        <w:t>地图图像元数据</w:t>
      </w:r>
      <w:bookmarkEnd w:id="261"/>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585E3A">
      <w:pPr>
        <w:pStyle w:val="Heading8"/>
      </w:pPr>
      <w:bookmarkStart w:id="262" w:name="_Toc286877919"/>
      <w:r>
        <w:rPr>
          <w:rFonts w:ascii="宋体" w:eastAsia="宋体" w:hAnsi="宋体" w:cs="宋体" w:hint="eastAsia"/>
        </w:rPr>
        <w:t>请</w:t>
      </w:r>
      <w:r>
        <w:rPr>
          <w:rFonts w:hint="eastAsia"/>
        </w:rPr>
        <w:t>求元数据</w:t>
      </w:r>
      <w:bookmarkEnd w:id="262"/>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600541" w:rsidP="00683AA8">
      <w:pPr>
        <w:rPr>
          <w:rFonts w:ascii="宋体" w:hAnsi="宋体" w:cs="宋体"/>
        </w:rPr>
      </w:pPr>
      <w:hyperlink r:id="rId35"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13EE105B" w:rsidR="005B2D6C" w:rsidRDefault="005B2D6C" w:rsidP="005B2D6C">
      <w:pPr>
        <w:pStyle w:val="Caption"/>
        <w:keepNext/>
      </w:pPr>
      <w:r>
        <w:rPr>
          <w:rFonts w:hint="eastAsia"/>
        </w:rPr>
        <w:t>表</w:t>
      </w:r>
      <w:r>
        <w:rPr>
          <w:rFonts w:hint="eastAsia"/>
        </w:rPr>
        <w:t xml:space="preserve"> </w:t>
      </w:r>
      <w:fldSimple w:instr=" STYLEREF 2 \s ">
        <w:r w:rsidR="001F4E28">
          <w:rPr>
            <w:noProof/>
          </w:rPr>
          <w:t>6.5</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5</w:t>
      </w:r>
      <w:r w:rsidR="001F4E28">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proofErr w:type="gramStart"/>
            <w:r>
              <w:rPr>
                <w:rFonts w:ascii="宋体" w:hAnsi="宋体" w:cs="宋体" w:hint="eastAsia"/>
              </w:rPr>
              <w:t>imagerySet</w:t>
            </w:r>
            <w:proofErr w:type="gramEnd"/>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69D4039B" w14:textId="2303FA82" w:rsidR="00585E3A" w:rsidRPr="00F02114" w:rsidRDefault="005B2D6C" w:rsidP="00F02114">
      <w:pPr>
        <w:pStyle w:val="Heading8"/>
      </w:pPr>
      <w:bookmarkStart w:id="263" w:name="_Toc286877920"/>
      <w:r w:rsidRPr="00F02114">
        <w:rPr>
          <w:rFonts w:hint="eastAsia"/>
        </w:rPr>
        <w:t>元数据响应信息</w:t>
      </w:r>
      <w:r w:rsidR="00F02114" w:rsidRPr="00F02114">
        <w:rPr>
          <w:rFonts w:hint="eastAsia"/>
        </w:rPr>
        <w:t>：</w:t>
      </w:r>
      <w:bookmarkEnd w:id="263"/>
    </w:p>
    <w:p w14:paraId="3EC95ECE" w14:textId="35C1ED17" w:rsidR="005B2D6C" w:rsidRDefault="005B2D6C" w:rsidP="005B2D6C">
      <w:pPr>
        <w:rPr>
          <w:rFonts w:ascii="宋体" w:hAnsi="宋体" w:cs="宋体"/>
        </w:rPr>
      </w:pPr>
      <w:r>
        <w:rPr>
          <w:rFonts w:ascii="宋体" w:hAnsi="宋体" w:cs="宋体" w:hint="eastAsia"/>
        </w:rPr>
        <w:t>对于元数据的请求，Bing地图服务提供了5种响应状态</w:t>
      </w:r>
      <w:r w:rsidR="00076B9D">
        <w:rPr>
          <w:rFonts w:ascii="宋体" w:hAnsi="宋体" w:cs="宋体" w:hint="eastAsia"/>
        </w:rPr>
        <w:t>：</w:t>
      </w:r>
    </w:p>
    <w:p w14:paraId="6164476E" w14:textId="43930333" w:rsidR="00023797" w:rsidRDefault="00023797" w:rsidP="00023797">
      <w:pPr>
        <w:pStyle w:val="Caption"/>
        <w:keepNext/>
      </w:pPr>
      <w:r>
        <w:rPr>
          <w:rFonts w:hint="eastAsia"/>
        </w:rPr>
        <w:t>表</w:t>
      </w:r>
      <w:r>
        <w:rPr>
          <w:rFonts w:hint="eastAsia"/>
        </w:rPr>
        <w:t xml:space="preserve"> </w:t>
      </w:r>
      <w:fldSimple w:instr=" STYLEREF 2 \s ">
        <w:r w:rsidR="001F4E28">
          <w:rPr>
            <w:noProof/>
          </w:rPr>
          <w:t>6.5</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6</w:t>
      </w:r>
      <w:r w:rsidR="001F4E28">
        <w:fldChar w:fldCharType="end"/>
      </w:r>
      <w:r>
        <w:rPr>
          <w:rFonts w:hint="eastAsia"/>
        </w:rPr>
        <w:t xml:space="preserve"> </w:t>
      </w:r>
      <w:r>
        <w:rPr>
          <w:rFonts w:hint="eastAsia"/>
        </w:rPr>
        <w:t>响应状态</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83AA8" w:rsidRPr="001D0EA8" w14:paraId="6689BA01" w14:textId="77777777" w:rsidTr="005A58D4">
        <w:tc>
          <w:tcPr>
            <w:tcW w:w="2318" w:type="dxa"/>
            <w:shd w:val="clear" w:color="auto" w:fill="auto"/>
          </w:tcPr>
          <w:p w14:paraId="5C31C199" w14:textId="4488B5C0" w:rsidR="00683AA8" w:rsidRPr="004219B2" w:rsidRDefault="00013365" w:rsidP="005A58D4">
            <w:pPr>
              <w:jc w:val="center"/>
              <w:rPr>
                <w:rFonts w:ascii="宋体" w:hAnsi="宋体" w:cs="宋体"/>
                <w:b/>
              </w:rPr>
            </w:pPr>
            <w:r>
              <w:rPr>
                <w:rFonts w:ascii="宋体" w:hAnsi="宋体" w:cs="宋体" w:hint="eastAsia"/>
                <w:b/>
              </w:rPr>
              <w:t>响应状态</w:t>
            </w:r>
          </w:p>
        </w:tc>
        <w:tc>
          <w:tcPr>
            <w:tcW w:w="5937" w:type="dxa"/>
            <w:shd w:val="clear" w:color="auto" w:fill="auto"/>
          </w:tcPr>
          <w:p w14:paraId="7BDCF401" w14:textId="77777777" w:rsidR="00683AA8" w:rsidRPr="001D0EA8" w:rsidRDefault="00683AA8" w:rsidP="005A58D4">
            <w:pPr>
              <w:jc w:val="center"/>
              <w:rPr>
                <w:b/>
              </w:rPr>
            </w:pPr>
            <w:r>
              <w:rPr>
                <w:rFonts w:hint="eastAsia"/>
                <w:b/>
              </w:rPr>
              <w:t>具体说明</w:t>
            </w:r>
          </w:p>
        </w:tc>
      </w:tr>
      <w:tr w:rsidR="00683AA8" w14:paraId="3D154416" w14:textId="77777777" w:rsidTr="005A58D4">
        <w:tc>
          <w:tcPr>
            <w:tcW w:w="2318" w:type="dxa"/>
          </w:tcPr>
          <w:p w14:paraId="4CB1AB14" w14:textId="6702EBC4" w:rsidR="00683AA8" w:rsidRDefault="00013365" w:rsidP="005A58D4">
            <w:pPr>
              <w:ind w:firstLine="0"/>
              <w:jc w:val="center"/>
              <w:rPr>
                <w:rFonts w:ascii="宋体" w:hAnsi="宋体" w:cs="宋体"/>
              </w:rPr>
            </w:pPr>
            <w:r>
              <w:rPr>
                <w:rFonts w:ascii="宋体" w:hAnsi="宋体" w:cs="宋体" w:hint="eastAsia"/>
              </w:rPr>
              <w:t>200</w:t>
            </w:r>
          </w:p>
        </w:tc>
        <w:tc>
          <w:tcPr>
            <w:tcW w:w="5937" w:type="dxa"/>
          </w:tcPr>
          <w:p w14:paraId="0836E5A9" w14:textId="1FACACB5" w:rsidR="00683AA8" w:rsidRDefault="00013365" w:rsidP="005A58D4">
            <w:pPr>
              <w:tabs>
                <w:tab w:val="left" w:pos="4747"/>
              </w:tabs>
              <w:ind w:firstLine="0"/>
              <w:rPr>
                <w:rFonts w:ascii="宋体" w:hAnsi="宋体" w:cs="宋体"/>
              </w:rPr>
            </w:pPr>
            <w:r>
              <w:rPr>
                <w:rFonts w:ascii="宋体" w:hAnsi="宋体" w:cs="宋体" w:hint="eastAsia"/>
              </w:rPr>
              <w:t>成功</w:t>
            </w:r>
          </w:p>
        </w:tc>
      </w:tr>
      <w:tr w:rsidR="003D39CD" w:rsidRPr="004559D7" w14:paraId="5EE47ACB" w14:textId="77777777" w:rsidTr="00E41D07">
        <w:tc>
          <w:tcPr>
            <w:tcW w:w="2318" w:type="dxa"/>
          </w:tcPr>
          <w:p w14:paraId="38AB0066" w14:textId="77777777" w:rsidR="003D39CD" w:rsidRPr="00200829" w:rsidRDefault="003D39CD" w:rsidP="00E41D07">
            <w:pPr>
              <w:ind w:firstLine="0"/>
              <w:jc w:val="center"/>
              <w:rPr>
                <w:rFonts w:ascii="宋体" w:hAnsi="宋体" w:cs="宋体"/>
              </w:rPr>
            </w:pPr>
            <w:r>
              <w:rPr>
                <w:rFonts w:ascii="宋体" w:hAnsi="宋体" w:cs="宋体" w:hint="eastAsia"/>
              </w:rPr>
              <w:t>400</w:t>
            </w:r>
          </w:p>
        </w:tc>
        <w:tc>
          <w:tcPr>
            <w:tcW w:w="5937" w:type="dxa"/>
          </w:tcPr>
          <w:p w14:paraId="133B2418" w14:textId="77777777" w:rsidR="003D39CD" w:rsidRPr="004559D7" w:rsidRDefault="003D39CD" w:rsidP="00E41D07">
            <w:pPr>
              <w:ind w:firstLine="0"/>
              <w:rPr>
                <w:rFonts w:ascii="宋体" w:hAnsi="宋体" w:cs="宋体"/>
              </w:rPr>
            </w:pPr>
            <w:r>
              <w:rPr>
                <w:rFonts w:ascii="宋体" w:hAnsi="宋体" w:cs="宋体" w:hint="eastAsia"/>
              </w:rPr>
              <w:t>无效的请求。</w:t>
            </w:r>
            <w:r w:rsidRPr="004559D7">
              <w:rPr>
                <w:rFonts w:ascii="宋体" w:hAnsi="宋体" w:cs="宋体"/>
              </w:rPr>
              <w:t xml:space="preserve"> </w:t>
            </w:r>
          </w:p>
        </w:tc>
      </w:tr>
      <w:tr w:rsidR="003D39CD" w:rsidRPr="004559D7" w14:paraId="0FD073A3" w14:textId="77777777" w:rsidTr="005A58D4">
        <w:tc>
          <w:tcPr>
            <w:tcW w:w="2318" w:type="dxa"/>
          </w:tcPr>
          <w:p w14:paraId="2AFDA810" w14:textId="4FD3648F" w:rsidR="003D39CD" w:rsidRDefault="003D39CD" w:rsidP="005A58D4">
            <w:pPr>
              <w:ind w:firstLine="0"/>
              <w:jc w:val="center"/>
              <w:rPr>
                <w:rFonts w:ascii="宋体" w:hAnsi="宋体" w:cs="宋体"/>
              </w:rPr>
            </w:pPr>
            <w:r>
              <w:rPr>
                <w:rFonts w:ascii="宋体" w:hAnsi="宋体" w:cs="宋体" w:hint="eastAsia"/>
              </w:rPr>
              <w:t>401</w:t>
            </w:r>
          </w:p>
        </w:tc>
        <w:tc>
          <w:tcPr>
            <w:tcW w:w="5937" w:type="dxa"/>
          </w:tcPr>
          <w:p w14:paraId="60253E35" w14:textId="7E098408" w:rsidR="003D39CD" w:rsidRDefault="003D39CD" w:rsidP="005A58D4">
            <w:pPr>
              <w:ind w:firstLine="0"/>
              <w:rPr>
                <w:rFonts w:ascii="宋体" w:hAnsi="宋体" w:cs="宋体"/>
              </w:rPr>
            </w:pPr>
            <w:r>
              <w:rPr>
                <w:rFonts w:ascii="宋体" w:hAnsi="宋体" w:cs="宋体" w:hint="eastAsia"/>
              </w:rPr>
              <w:t>请求未得到授权</w:t>
            </w:r>
          </w:p>
        </w:tc>
      </w:tr>
      <w:tr w:rsidR="003D39CD" w:rsidRPr="004559D7" w14:paraId="23616298" w14:textId="77777777" w:rsidTr="005A58D4">
        <w:tc>
          <w:tcPr>
            <w:tcW w:w="2318" w:type="dxa"/>
          </w:tcPr>
          <w:p w14:paraId="04A36535" w14:textId="437DDA10" w:rsidR="003D39CD" w:rsidRDefault="003D39CD" w:rsidP="005A58D4">
            <w:pPr>
              <w:ind w:firstLine="0"/>
              <w:jc w:val="center"/>
              <w:rPr>
                <w:rFonts w:ascii="宋体" w:hAnsi="宋体" w:cs="宋体"/>
              </w:rPr>
            </w:pPr>
            <w:r>
              <w:rPr>
                <w:rFonts w:ascii="宋体" w:hAnsi="宋体" w:cs="宋体" w:hint="eastAsia"/>
              </w:rPr>
              <w:t>500</w:t>
            </w:r>
          </w:p>
        </w:tc>
        <w:tc>
          <w:tcPr>
            <w:tcW w:w="5937" w:type="dxa"/>
          </w:tcPr>
          <w:p w14:paraId="0B6E5938" w14:textId="42082E1E" w:rsidR="003D39CD" w:rsidRDefault="003D39CD" w:rsidP="005A58D4">
            <w:pPr>
              <w:ind w:firstLine="0"/>
              <w:rPr>
                <w:rFonts w:ascii="宋体" w:hAnsi="宋体" w:cs="宋体"/>
              </w:rPr>
            </w:pPr>
            <w:r>
              <w:rPr>
                <w:rFonts w:ascii="宋体" w:hAnsi="宋体" w:cs="宋体" w:hint="eastAsia"/>
              </w:rPr>
              <w:t>服务器错误</w:t>
            </w:r>
          </w:p>
        </w:tc>
      </w:tr>
      <w:tr w:rsidR="003D39CD" w:rsidRPr="004559D7" w14:paraId="09F11854" w14:textId="77777777" w:rsidTr="005A58D4">
        <w:tc>
          <w:tcPr>
            <w:tcW w:w="2318" w:type="dxa"/>
          </w:tcPr>
          <w:p w14:paraId="27E39F63" w14:textId="2BFF01E1" w:rsidR="003D39CD" w:rsidRDefault="003D39CD" w:rsidP="005A58D4">
            <w:pPr>
              <w:ind w:firstLine="0"/>
              <w:jc w:val="center"/>
              <w:rPr>
                <w:rFonts w:ascii="宋体" w:hAnsi="宋体" w:cs="宋体"/>
              </w:rPr>
            </w:pPr>
            <w:r>
              <w:rPr>
                <w:rFonts w:ascii="宋体" w:hAnsi="宋体" w:cs="宋体" w:hint="eastAsia"/>
              </w:rPr>
              <w:t>503</w:t>
            </w:r>
          </w:p>
        </w:tc>
        <w:tc>
          <w:tcPr>
            <w:tcW w:w="5937" w:type="dxa"/>
          </w:tcPr>
          <w:p w14:paraId="62664EFD" w14:textId="62BBA155" w:rsidR="003D39CD" w:rsidRDefault="003D39CD" w:rsidP="005A58D4">
            <w:pPr>
              <w:ind w:firstLine="0"/>
              <w:rPr>
                <w:rFonts w:ascii="宋体" w:hAnsi="宋体" w:cs="宋体"/>
              </w:rPr>
            </w:pPr>
            <w:r>
              <w:rPr>
                <w:rFonts w:ascii="宋体" w:hAnsi="宋体" w:cs="宋体" w:hint="eastAsia"/>
              </w:rPr>
              <w:t>服务不可用</w:t>
            </w:r>
          </w:p>
        </w:tc>
      </w:tr>
    </w:tbl>
    <w:p w14:paraId="7B9A610F" w14:textId="4E9BF6FE" w:rsidR="00585E3A" w:rsidRDefault="00585E3A" w:rsidP="005B2D6C">
      <w:pPr>
        <w:ind w:firstLine="0"/>
        <w:rPr>
          <w:rFonts w:ascii="宋体" w:hAnsi="宋体" w:cs="宋体"/>
        </w:rPr>
      </w:pPr>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4553D78A" w:rsidR="00023797" w:rsidRDefault="00023797" w:rsidP="00023797">
      <w:pPr>
        <w:pStyle w:val="Caption"/>
        <w:keepNext/>
      </w:pPr>
      <w:r>
        <w:rPr>
          <w:rFonts w:hint="eastAsia"/>
        </w:rPr>
        <w:t>表</w:t>
      </w:r>
      <w:r>
        <w:rPr>
          <w:rFonts w:hint="eastAsia"/>
        </w:rPr>
        <w:t xml:space="preserve"> </w:t>
      </w:r>
      <w:fldSimple w:instr=" STYLEREF 2 \s ">
        <w:r w:rsidR="001F4E28">
          <w:rPr>
            <w:noProof/>
          </w:rPr>
          <w:t>6.5</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7</w:t>
      </w:r>
      <w:r w:rsidR="001F4E28">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proofErr w:type="gramStart"/>
            <w:r w:rsidRPr="00E41D07">
              <w:rPr>
                <w:rFonts w:ascii="宋体" w:hAnsi="宋体" w:cs="宋体"/>
              </w:rPr>
              <w:t>imageUrlSubdomains</w:t>
            </w:r>
            <w:proofErr w:type="gramEnd"/>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proofErr w:type="gramStart"/>
            <w:r w:rsidRPr="00E41D07">
              <w:rPr>
                <w:rFonts w:ascii="宋体" w:hAnsi="宋体" w:cs="宋体"/>
              </w:rPr>
              <w:t>imageWidth</w:t>
            </w:r>
            <w:proofErr w:type="gramEnd"/>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proofErr w:type="gramStart"/>
            <w:r w:rsidRPr="00E41D07">
              <w:rPr>
                <w:rFonts w:ascii="宋体" w:hAnsi="宋体" w:cs="宋体"/>
              </w:rPr>
              <w:t>imageHeight</w:t>
            </w:r>
            <w:proofErr w:type="gramEnd"/>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proofErr w:type="gramStart"/>
            <w:r w:rsidRPr="00E41D07">
              <w:rPr>
                <w:rFonts w:ascii="宋体" w:hAnsi="宋体" w:cs="宋体"/>
              </w:rPr>
              <w:t>zoomMin</w:t>
            </w:r>
            <w:proofErr w:type="gramEnd"/>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proofErr w:type="gramStart"/>
            <w:r w:rsidRPr="00E41D07">
              <w:rPr>
                <w:rFonts w:ascii="宋体" w:hAnsi="宋体" w:cs="宋体"/>
              </w:rPr>
              <w:t>zoomMax</w:t>
            </w:r>
            <w:proofErr w:type="gramEnd"/>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proofErr w:type="gramStart"/>
            <w:r>
              <w:rPr>
                <w:rFonts w:ascii="宋体" w:hAnsi="宋体" w:cs="宋体"/>
              </w:rPr>
              <w:t>int</w:t>
            </w:r>
            <w:proofErr w:type="gramEnd"/>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0DEBB9ED"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AA403C">
          <w:rPr>
            <w:noProof/>
          </w:rPr>
          <w:t>6.5</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6</w:t>
      </w:r>
      <w:r w:rsidR="00AA403C">
        <w:fldChar w:fldCharType="end"/>
      </w:r>
      <w:r>
        <w:rPr>
          <w:rFonts w:hint="eastAsia"/>
        </w:rPr>
        <w:t xml:space="preserve"> Bing</w:t>
      </w:r>
      <w:r>
        <w:rPr>
          <w:rFonts w:hint="eastAsia"/>
        </w:rPr>
        <w:t>地图元数据</w:t>
      </w:r>
    </w:p>
    <w:p w14:paraId="1D5054C6" w14:textId="04AD0D9A" w:rsidR="006B3B2E" w:rsidRDefault="00DB5175" w:rsidP="00DB5175">
      <w:pPr>
        <w:ind w:firstLine="0"/>
        <w:jc w:val="left"/>
        <w:rPr>
          <w:rFonts w:ascii="宋体" w:hAnsi="宋体" w:cs="宋体"/>
        </w:rPr>
      </w:pPr>
      <w:r>
        <w:rPr>
          <w:rFonts w:ascii="宋体" w:hAnsi="宋体" w:cs="宋体" w:hint="eastAsia"/>
        </w:rPr>
        <w:t>其中imageUrl对应的值为</w:t>
      </w:r>
    </w:p>
    <w:p w14:paraId="77B27E53" w14:textId="1FFCEF15" w:rsidR="00996FA5" w:rsidRDefault="00996FA5" w:rsidP="00996FA5">
      <w:pPr>
        <w:pStyle w:val="Caption"/>
        <w:keepNext/>
      </w:pPr>
      <w:r>
        <w:rPr>
          <w:rFonts w:hint="eastAsia"/>
        </w:rPr>
        <w:t>表</w:t>
      </w:r>
      <w:r>
        <w:rPr>
          <w:rFonts w:hint="eastAsia"/>
        </w:rPr>
        <w:t xml:space="preserve"> </w:t>
      </w:r>
      <w:fldSimple w:instr=" STYLEREF 2 \s ">
        <w:r w:rsidR="001F4E28">
          <w:rPr>
            <w:noProof/>
          </w:rPr>
          <w:t>6.5</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8</w:t>
      </w:r>
      <w:r w:rsidR="001F4E28">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jc w:val="left"/>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proofErr w:type="gramStart"/>
            <w:r w:rsidRPr="00E41D07">
              <w:rPr>
                <w:rFonts w:ascii="宋体" w:hAnsi="宋体" w:cs="宋体"/>
              </w:rPr>
              <w:t>imageUrlSubdomains</w:t>
            </w:r>
            <w:proofErr w:type="gramEnd"/>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proofErr w:type="gramStart"/>
            <w:r>
              <w:rPr>
                <w:rFonts w:ascii="宋体" w:hAnsi="宋体" w:cs="宋体" w:hint="eastAsia"/>
              </w:rPr>
              <w:t>t0</w:t>
            </w:r>
            <w:proofErr w:type="gramEnd"/>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jc w:val="left"/>
        <w:rPr>
          <w:rFonts w:ascii="宋体" w:hAnsi="宋体" w:cs="宋体"/>
        </w:rPr>
      </w:pPr>
    </w:p>
    <w:p w14:paraId="0F19EC10" w14:textId="10840C7A" w:rsidR="002E55FD" w:rsidRDefault="002E55FD" w:rsidP="00DB5175">
      <w:pPr>
        <w:ind w:firstLine="0"/>
        <w:jc w:val="left"/>
        <w:rPr>
          <w:rFonts w:ascii="宋体" w:hAnsi="宋体" w:cs="宋体"/>
        </w:rPr>
      </w:pPr>
      <w:r>
        <w:rPr>
          <w:rFonts w:ascii="宋体" w:hAnsi="宋体" w:cs="宋体" w:hint="eastAsia"/>
        </w:rPr>
        <w:t>ImageUrl模板中的占位符：</w:t>
      </w:r>
    </w:p>
    <w:p w14:paraId="3FA78CB9" w14:textId="2B7E5EDE" w:rsidR="00996FA5" w:rsidRDefault="00996FA5" w:rsidP="00996FA5">
      <w:pPr>
        <w:pStyle w:val="Caption"/>
        <w:keepNext/>
      </w:pPr>
      <w:r>
        <w:rPr>
          <w:rFonts w:hint="eastAsia"/>
        </w:rPr>
        <w:t>表</w:t>
      </w:r>
      <w:r>
        <w:rPr>
          <w:rFonts w:hint="eastAsia"/>
        </w:rPr>
        <w:t xml:space="preserve"> </w:t>
      </w:r>
      <w:fldSimple w:instr=" STYLEREF 2 \s ">
        <w:r w:rsidR="001F4E28">
          <w:rPr>
            <w:noProof/>
          </w:rPr>
          <w:t>6.5</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9</w:t>
      </w:r>
      <w:r w:rsidR="001F4E28">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proofErr w:type="gramStart"/>
            <w:r w:rsidRPr="002E55FD">
              <w:rPr>
                <w:rFonts w:ascii="宋体" w:hAnsi="宋体" w:cs="宋体"/>
              </w:rPr>
              <w:t>subdomain</w:t>
            </w:r>
            <w:proofErr w:type="gramEnd"/>
          </w:p>
        </w:tc>
        <w:tc>
          <w:tcPr>
            <w:tcW w:w="6660" w:type="dxa"/>
          </w:tcPr>
          <w:p w14:paraId="7D3567F9" w14:textId="41AFAF39" w:rsidR="002E55FD" w:rsidRDefault="002E55FD" w:rsidP="002E55FD">
            <w:pPr>
              <w:spacing w:before="40" w:after="40"/>
              <w:ind w:right="2508" w:firstLine="0"/>
              <w:jc w:val="left"/>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proofErr w:type="gramStart"/>
            <w:r w:rsidRPr="002E55FD">
              <w:rPr>
                <w:rFonts w:ascii="宋体" w:hAnsi="宋体" w:cs="宋体"/>
              </w:rPr>
              <w:t>quadkey</w:t>
            </w:r>
            <w:proofErr w:type="gramEnd"/>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proofErr w:type="gramStart"/>
            <w:r w:rsidRPr="002E55FD">
              <w:rPr>
                <w:rFonts w:ascii="宋体" w:hAnsi="宋体" w:cs="宋体"/>
              </w:rPr>
              <w:t>culture</w:t>
            </w:r>
            <w:proofErr w:type="gramEnd"/>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DB2543">
      <w:pPr>
        <w:pStyle w:val="Heading6"/>
        <w:rPr>
          <w:rFonts w:hint="eastAsia"/>
        </w:rPr>
      </w:pPr>
      <w:bookmarkStart w:id="264" w:name="_Toc286877921"/>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64"/>
    </w:p>
    <w:p w14:paraId="38E23501" w14:textId="0C31F3EE" w:rsidR="00600541" w:rsidRDefault="0097716B" w:rsidP="00597EA4">
      <w:pPr>
        <w:jc w:val="left"/>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7</w:t>
      </w:r>
      <w:r>
        <w:rPr>
          <w:rFonts w:hint="eastAsia"/>
        </w:rPr>
        <w:t xml:space="preserve"> BingDataSource</w:t>
      </w:r>
      <w:r>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B70959">
        <w:rPr>
          <w:rFonts w:hint="eastAsia"/>
        </w:rPr>
        <w:t>表</w:t>
      </w:r>
      <w:r w:rsidR="00B70959">
        <w:rPr>
          <w:rFonts w:hint="eastAsia"/>
        </w:rPr>
        <w:t xml:space="preserve"> </w:t>
      </w:r>
      <w:r w:rsidR="00B70959">
        <w:rPr>
          <w:noProof/>
        </w:rPr>
        <w:t>6.5</w:t>
      </w:r>
      <w:r w:rsidR="00B70959">
        <w:noBreakHyphen/>
      </w:r>
      <w:r w:rsidR="00B70959">
        <w:rPr>
          <w:noProof/>
        </w:rPr>
        <w:t>10</w:t>
      </w:r>
      <w:r w:rsidR="00B70959">
        <w:rPr>
          <w:rFonts w:hint="eastAsia"/>
        </w:rPr>
        <w:t xml:space="preserve"> Bing</w:t>
      </w:r>
      <w:r w:rsidR="00B70959">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06D21DD5" w:rsidR="00B70959" w:rsidRDefault="00B70959" w:rsidP="00B70959">
      <w:pPr>
        <w:pStyle w:val="Caption"/>
        <w:keepNext/>
      </w:pPr>
      <w:bookmarkStart w:id="265" w:name="_Ref286892068"/>
      <w:r>
        <w:rPr>
          <w:rFonts w:hint="eastAsia"/>
        </w:rPr>
        <w:t>表</w:t>
      </w:r>
      <w:r>
        <w:rPr>
          <w:rFonts w:hint="eastAsia"/>
        </w:rPr>
        <w:t xml:space="preserve"> </w:t>
      </w:r>
      <w:fldSimple w:instr=" STYLEREF 2 \s ">
        <w:r w:rsidR="001F4E28">
          <w:rPr>
            <w:noProof/>
          </w:rPr>
          <w:t>6.5</w:t>
        </w:r>
      </w:fldSimple>
      <w:r w:rsidR="001F4E28">
        <w:noBreakHyphen/>
      </w:r>
      <w:r w:rsidR="001F4E28">
        <w:fldChar w:fldCharType="begin"/>
      </w:r>
      <w:r w:rsidR="001F4E28">
        <w:instrText xml:space="preserve"> SEQ </w:instrText>
      </w:r>
      <w:r w:rsidR="001F4E28">
        <w:rPr>
          <w:rFonts w:hint="eastAsia"/>
        </w:rPr>
        <w:instrText>表</w:instrText>
      </w:r>
      <w:r w:rsidR="001F4E28">
        <w:rPr>
          <w:rFonts w:hint="eastAsia"/>
        </w:rPr>
        <w:instrText xml:space="preserve"> \* ARABIC \s 2</w:instrText>
      </w:r>
      <w:r w:rsidR="001F4E28">
        <w:instrText xml:space="preserve"> </w:instrText>
      </w:r>
      <w:r w:rsidR="001F4E28">
        <w:fldChar w:fldCharType="separate"/>
      </w:r>
      <w:r w:rsidR="001F4E28">
        <w:rPr>
          <w:noProof/>
        </w:rPr>
        <w:t>10</w:t>
      </w:r>
      <w:r w:rsidR="001F4E28">
        <w:fldChar w:fldCharType="end"/>
      </w:r>
      <w:r>
        <w:rPr>
          <w:rFonts w:hint="eastAsia"/>
        </w:rPr>
        <w:t xml:space="preserve"> Bing</w:t>
      </w:r>
      <w:r>
        <w:rPr>
          <w:rFonts w:hint="eastAsia"/>
        </w:rPr>
        <w:t>地图字段</w:t>
      </w:r>
      <w:bookmarkEnd w:id="265"/>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hint="eastAsia"/>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hint="eastAsia"/>
              </w:rPr>
            </w:pPr>
            <w:proofErr w:type="gramStart"/>
            <w:r>
              <w:rPr>
                <w:rFonts w:ascii="宋体" w:hAnsi="宋体" w:cs="宋体" w:hint="eastAsia"/>
              </w:rPr>
              <w:t>tilePyramid</w:t>
            </w:r>
            <w:proofErr w:type="gramEnd"/>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jc w:val="left"/>
              <w:rPr>
                <w:rFonts w:hint="eastAsia"/>
              </w:rPr>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hint="eastAsia"/>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hint="eastAsia"/>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hint="eastAsia"/>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hint="eastAsia"/>
        </w:rPr>
      </w:pPr>
    </w:p>
    <w:p w14:paraId="760EAEC0" w14:textId="76EBBDB2" w:rsidR="001F4E28" w:rsidRDefault="001F4E28" w:rsidP="001F4E28">
      <w:pPr>
        <w:pStyle w:val="Caption"/>
        <w:keepNext/>
      </w:pPr>
      <w:r>
        <w:rPr>
          <w:rFonts w:hint="eastAsia"/>
        </w:rPr>
        <w:t>表</w:t>
      </w:r>
      <w:r>
        <w:rPr>
          <w:rFonts w:hint="eastAsia"/>
        </w:rPr>
        <w:t xml:space="preserve"> </w:t>
      </w:r>
      <w:fldSimple w:instr=" STYLEREF 2 \s ">
        <w:r>
          <w:rPr>
            <w:noProof/>
          </w:rPr>
          <w:t>6.5</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11</w:t>
      </w:r>
      <w:r>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hint="eastAsia"/>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hint="eastAsia"/>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hint="eastAsia"/>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jc w:val="left"/>
              <w:rPr>
                <w:rFonts w:ascii="宋体" w:hAnsi="宋体" w:cs="宋体" w:hint="eastAsia"/>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hint="eastAsia"/>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hint="eastAsia"/>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hint="eastAsia"/>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hint="eastAsia"/>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hint="eastAsia"/>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hint="eastAsia"/>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61B5C107" w:rsidR="0097716B" w:rsidRDefault="0097716B" w:rsidP="0097716B">
      <w:pPr>
        <w:pStyle w:val="Caption"/>
        <w:rPr>
          <w:rFonts w:ascii="宋体" w:hAnsi="宋体" w:cs="宋体" w:hint="eastAsia"/>
        </w:rPr>
      </w:pPr>
      <w:bookmarkStart w:id="266" w:name="_Ref286890206"/>
      <w:r>
        <w:rPr>
          <w:rFonts w:hint="eastAsia"/>
        </w:rPr>
        <w:t>图</w:t>
      </w:r>
      <w:r>
        <w:rPr>
          <w:rFonts w:hint="eastAsia"/>
        </w:rPr>
        <w:t xml:space="preserve"> </w:t>
      </w:r>
      <w:fldSimple w:instr=" STYLEREF 2 \s ">
        <w:r w:rsidR="00AA403C">
          <w:rPr>
            <w:noProof/>
          </w:rPr>
          <w:t>6.5</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7</w:t>
      </w:r>
      <w:r w:rsidR="00AA403C">
        <w:fldChar w:fldCharType="end"/>
      </w:r>
      <w:r>
        <w:rPr>
          <w:rFonts w:hint="eastAsia"/>
        </w:rPr>
        <w:t xml:space="preserve"> BingDataSource</w:t>
      </w:r>
      <w:r>
        <w:rPr>
          <w:rFonts w:hint="eastAsia"/>
        </w:rPr>
        <w:t>类结构图</w:t>
      </w:r>
      <w:bookmarkEnd w:id="266"/>
    </w:p>
    <w:p w14:paraId="38E0D297" w14:textId="77777777" w:rsidR="00597EA4" w:rsidRPr="00B96343" w:rsidRDefault="00597EA4" w:rsidP="00597EA4">
      <w:pPr>
        <w:jc w:val="left"/>
        <w:rPr>
          <w:rFonts w:ascii="宋体" w:hAnsi="宋体" w:cs="宋体" w:hint="eastAsia"/>
        </w:rPr>
      </w:pPr>
    </w:p>
    <w:p w14:paraId="1EF67665" w14:textId="695CA7D5" w:rsidR="00337B5B" w:rsidRDefault="002017CF" w:rsidP="00D62DA9">
      <w:pPr>
        <w:pStyle w:val="Heading7"/>
        <w:rPr>
          <w:rFonts w:hint="eastAsia"/>
        </w:rPr>
      </w:pPr>
      <w:r>
        <w:rPr>
          <w:rFonts w:hint="eastAsia"/>
        </w:rPr>
        <w:t>请求元数据构造瓦片金字塔</w:t>
      </w:r>
    </w:p>
    <w:p w14:paraId="3BDE49A0" w14:textId="77777777" w:rsidR="002C3C28" w:rsidRDefault="002C3C28" w:rsidP="002C3C28">
      <w:pPr>
        <w:jc w:val="left"/>
        <w:rPr>
          <w:rFonts w:ascii="宋体" w:hAnsi="宋体" w:cs="宋体" w:hint="eastAsia"/>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jc w:val="left"/>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8</w:t>
      </w:r>
      <w:r>
        <w:rPr>
          <w:rFonts w:hint="eastAsia"/>
        </w:rPr>
        <w:t xml:space="preserve"> </w:t>
      </w:r>
      <w:r>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95338A">
      <w:pPr>
        <w:pStyle w:val="ListParagraph"/>
        <w:numPr>
          <w:ilvl w:val="0"/>
          <w:numId w:val="24"/>
        </w:numPr>
        <w:jc w:val="left"/>
        <w:rPr>
          <w:rFonts w:ascii="宋体" w:hAnsi="宋体" w:cs="宋体" w:hint="eastAsia"/>
        </w:rPr>
      </w:pPr>
      <w:r w:rsidRPr="0095338A">
        <w:rPr>
          <w:rFonts w:ascii="宋体" w:hAnsi="宋体" w:cs="宋体" w:hint="eastAsia"/>
        </w:rPr>
        <w:t>读取地图常量，获得坐标系信息、默认放缩级别范围等信息</w:t>
      </w:r>
    </w:p>
    <w:p w14:paraId="5808AFCA" w14:textId="1C542539" w:rsidR="0095338A" w:rsidRDefault="0095338A" w:rsidP="0095338A">
      <w:pPr>
        <w:pStyle w:val="ListParagraph"/>
        <w:numPr>
          <w:ilvl w:val="0"/>
          <w:numId w:val="24"/>
        </w:numPr>
        <w:jc w:val="left"/>
        <w:rPr>
          <w:rFonts w:ascii="宋体" w:hAnsi="宋体" w:cs="宋体" w:hint="eastAsia"/>
        </w:rPr>
      </w:pPr>
      <w:r w:rsidRPr="0095338A">
        <w:rPr>
          <w:rFonts w:ascii="宋体" w:hAnsi="宋体" w:cs="宋体" w:hint="eastAsia"/>
        </w:rPr>
        <w:t>请求瓦片地图元数据，获得图片Url模板及实际支持放缩级别范围</w:t>
      </w:r>
    </w:p>
    <w:p w14:paraId="54CF500C" w14:textId="40FE8080" w:rsidR="0095338A" w:rsidRPr="0095338A" w:rsidRDefault="0095338A" w:rsidP="0095338A">
      <w:pPr>
        <w:pStyle w:val="ListParagraph"/>
        <w:numPr>
          <w:ilvl w:val="0"/>
          <w:numId w:val="24"/>
        </w:numPr>
        <w:jc w:val="left"/>
        <w:rPr>
          <w:rFonts w:ascii="宋体" w:hAnsi="宋体" w:cs="宋体" w:hint="eastAsia"/>
        </w:rPr>
      </w:pPr>
      <w:r>
        <w:rPr>
          <w:rFonts w:ascii="宋体" w:hAnsi="宋体" w:cs="宋体"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1D0FCC03" w:rsidR="00E06B7B" w:rsidRPr="00E06B7B" w:rsidRDefault="00E06B7B" w:rsidP="00E06B7B">
      <w:pPr>
        <w:pStyle w:val="Caption"/>
        <w:ind w:firstLine="0"/>
        <w:rPr>
          <w:rFonts w:hint="eastAsia"/>
        </w:rPr>
      </w:pPr>
      <w:bookmarkStart w:id="267" w:name="_Ref286890688"/>
      <w:r>
        <w:rPr>
          <w:rFonts w:hint="eastAsia"/>
        </w:rPr>
        <w:t>图</w:t>
      </w:r>
      <w:r>
        <w:rPr>
          <w:rFonts w:hint="eastAsia"/>
        </w:rPr>
        <w:t xml:space="preserve"> </w:t>
      </w:r>
      <w:fldSimple w:instr=" STYLEREF 2 \s ">
        <w:r w:rsidR="00AA403C">
          <w:rPr>
            <w:noProof/>
          </w:rPr>
          <w:t>6.5</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8</w:t>
      </w:r>
      <w:r w:rsidR="00AA403C">
        <w:fldChar w:fldCharType="end"/>
      </w:r>
      <w:r>
        <w:rPr>
          <w:rFonts w:hint="eastAsia"/>
        </w:rPr>
        <w:t xml:space="preserve"> </w:t>
      </w:r>
      <w:r>
        <w:rPr>
          <w:rFonts w:hint="eastAsia"/>
        </w:rPr>
        <w:t>初始化瓦片金字塔</w:t>
      </w:r>
      <w:bookmarkEnd w:id="267"/>
    </w:p>
    <w:p w14:paraId="229F78C3" w14:textId="65E210D1" w:rsidR="002017CF" w:rsidRDefault="00B96343" w:rsidP="00D62DA9">
      <w:pPr>
        <w:pStyle w:val="Heading7"/>
        <w:rPr>
          <w:rFonts w:hint="eastAsia"/>
        </w:rPr>
      </w:pPr>
      <w:r>
        <w:rPr>
          <w:rFonts w:hint="eastAsia"/>
        </w:rPr>
        <w:t>请求瓦片</w:t>
      </w:r>
      <w:r w:rsidR="002017CF">
        <w:rPr>
          <w:rFonts w:hint="eastAsia"/>
        </w:rPr>
        <w:t>图像数据</w:t>
      </w:r>
    </w:p>
    <w:p w14:paraId="47F1DB67" w14:textId="21354EC6" w:rsidR="002C3C28" w:rsidRDefault="002C3C28" w:rsidP="002C3C28">
      <w:pPr>
        <w:rPr>
          <w:rFonts w:ascii="宋体" w:hAnsi="宋体" w:cs="宋体" w:hint="eastAsia"/>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5A7E52">
        <w:rPr>
          <w:rFonts w:hint="eastAsia"/>
        </w:rPr>
        <w:t>图</w:t>
      </w:r>
      <w:r w:rsidR="005A7E52">
        <w:rPr>
          <w:rFonts w:hint="eastAsia"/>
        </w:rPr>
        <w:t xml:space="preserve"> </w:t>
      </w:r>
      <w:r w:rsidR="005A7E52">
        <w:rPr>
          <w:noProof/>
        </w:rPr>
        <w:t>6.5</w:t>
      </w:r>
      <w:r w:rsidR="005A7E52">
        <w:noBreakHyphen/>
      </w:r>
      <w:r w:rsidR="005A7E52">
        <w:rPr>
          <w:noProof/>
        </w:rPr>
        <w:t>10</w:t>
      </w:r>
      <w:r w:rsidR="005A7E52">
        <w:rPr>
          <w:rFonts w:hint="eastAsia"/>
        </w:rPr>
        <w:t xml:space="preserve"> </w:t>
      </w:r>
      <w:r w:rsidR="005A7E52">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513FCC55" w:rsidR="005A7E52" w:rsidRPr="00AA403C" w:rsidRDefault="00AA403C" w:rsidP="00AA403C">
      <w:pPr>
        <w:pStyle w:val="ListParagraph"/>
        <w:numPr>
          <w:ilvl w:val="0"/>
          <w:numId w:val="25"/>
        </w:numPr>
        <w:rPr>
          <w:rFonts w:ascii="宋体" w:hAnsi="宋体" w:cs="宋体" w:hint="eastAsia"/>
        </w:rPr>
      </w:pPr>
      <w:r w:rsidRPr="00AA403C">
        <w:rPr>
          <w:rFonts w:ascii="宋体" w:hAnsi="宋体" w:cs="宋体" w:hint="eastAsia"/>
        </w:rPr>
        <w:t>通过坐标和放缩级别找到对应的瓦片数据</w:t>
      </w:r>
    </w:p>
    <w:p w14:paraId="4DAFE080" w14:textId="10425C13" w:rsidR="00AA403C" w:rsidRPr="00AA403C" w:rsidRDefault="00AA403C" w:rsidP="00AA403C">
      <w:pPr>
        <w:pStyle w:val="ListParagraph"/>
        <w:numPr>
          <w:ilvl w:val="0"/>
          <w:numId w:val="25"/>
        </w:numPr>
        <w:rPr>
          <w:rFonts w:ascii="宋体" w:hAnsi="宋体" w:cs="宋体" w:hint="eastAsia"/>
        </w:rPr>
      </w:pPr>
      <w:r w:rsidRPr="00AA403C">
        <w:rPr>
          <w:rFonts w:ascii="宋体" w:hAnsi="宋体" w:cs="宋体" w:hint="eastAsia"/>
        </w:rPr>
        <w:t>将瓦片转换为quadkey，并且通过替换图片Url模板的参数获得该瓦片对应图片的Url</w:t>
      </w:r>
    </w:p>
    <w:p w14:paraId="5CD309AF" w14:textId="0689859B" w:rsidR="00AA403C" w:rsidRDefault="00AA403C" w:rsidP="00AA403C">
      <w:pPr>
        <w:pStyle w:val="ListParagraph"/>
        <w:numPr>
          <w:ilvl w:val="0"/>
          <w:numId w:val="25"/>
        </w:numPr>
        <w:rPr>
          <w:rFonts w:ascii="宋体" w:hAnsi="宋体" w:cs="宋体" w:hint="eastAsia"/>
        </w:rPr>
      </w:pPr>
      <w:r w:rsidRPr="00AA403C">
        <w:rPr>
          <w:rFonts w:ascii="宋体" w:hAnsi="宋体" w:cs="宋体" w:hint="eastAsia"/>
        </w:rPr>
        <w:t>从服务器现在图片并渲染</w:t>
      </w:r>
    </w:p>
    <w:p w14:paraId="5D344189" w14:textId="0E74F44C" w:rsidR="00AA403C" w:rsidRPr="00AA403C" w:rsidRDefault="00AA403C" w:rsidP="00AA403C">
      <w:pPr>
        <w:rPr>
          <w:rFonts w:ascii="宋体" w:hAnsi="宋体" w:cs="宋体" w:hint="eastAsia"/>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67CEF110" w:rsidR="006559E6" w:rsidRPr="002C3C28" w:rsidRDefault="00BA34CC" w:rsidP="00BA34CC">
      <w:pPr>
        <w:pStyle w:val="Caption"/>
        <w:rPr>
          <w:rFonts w:hint="eastAsia"/>
        </w:rPr>
      </w:pPr>
      <w:bookmarkStart w:id="268" w:name="_Ref286908790"/>
      <w:r>
        <w:rPr>
          <w:rFonts w:hint="eastAsia"/>
        </w:rPr>
        <w:t>图</w:t>
      </w:r>
      <w:r>
        <w:rPr>
          <w:rFonts w:hint="eastAsia"/>
        </w:rPr>
        <w:t xml:space="preserve"> </w:t>
      </w:r>
      <w:fldSimple w:instr=" STYLEREF 2 \s ">
        <w:r w:rsidR="00AA403C">
          <w:rPr>
            <w:noProof/>
          </w:rPr>
          <w:t>6.5</w:t>
        </w:r>
      </w:fldSimple>
      <w:r w:rsidR="00AA403C">
        <w:noBreakHyphen/>
      </w:r>
      <w:r w:rsidR="00AA403C">
        <w:fldChar w:fldCharType="begin"/>
      </w:r>
      <w:r w:rsidR="00AA403C">
        <w:instrText xml:space="preserve"> SEQ </w:instrText>
      </w:r>
      <w:r w:rsidR="00AA403C">
        <w:rPr>
          <w:rFonts w:hint="eastAsia"/>
        </w:rPr>
        <w:instrText>图</w:instrText>
      </w:r>
      <w:r w:rsidR="00AA403C">
        <w:rPr>
          <w:rFonts w:hint="eastAsia"/>
        </w:rPr>
        <w:instrText xml:space="preserve"> \* ARABIC \s 2</w:instrText>
      </w:r>
      <w:r w:rsidR="00AA403C">
        <w:instrText xml:space="preserve"> </w:instrText>
      </w:r>
      <w:r w:rsidR="00AA403C">
        <w:fldChar w:fldCharType="separate"/>
      </w:r>
      <w:r w:rsidR="00AA403C">
        <w:rPr>
          <w:noProof/>
        </w:rPr>
        <w:t>9</w:t>
      </w:r>
      <w:r w:rsidR="00AA403C">
        <w:fldChar w:fldCharType="end"/>
      </w:r>
      <w:r>
        <w:rPr>
          <w:rFonts w:hint="eastAsia"/>
        </w:rPr>
        <w:t xml:space="preserve"> </w:t>
      </w:r>
      <w:r>
        <w:rPr>
          <w:rFonts w:hint="eastAsia"/>
        </w:rPr>
        <w:t>渲染瓦片图像</w:t>
      </w:r>
      <w:bookmarkEnd w:id="268"/>
    </w:p>
    <w:p w14:paraId="3CF9C42F" w14:textId="5FD5EC98" w:rsidR="002017CF" w:rsidRDefault="002017CF" w:rsidP="00D62DA9">
      <w:pPr>
        <w:pStyle w:val="Heading7"/>
        <w:rPr>
          <w:rFonts w:hint="eastAsia"/>
        </w:rPr>
      </w:pPr>
      <w:r>
        <w:rPr>
          <w:rFonts w:hint="eastAsia"/>
        </w:rPr>
        <w:t>计算四叉树键值</w:t>
      </w:r>
    </w:p>
    <w:p w14:paraId="37CCD370" w14:textId="4AB1A01C" w:rsidR="00AA403C" w:rsidRDefault="00AA403C" w:rsidP="00AA403C">
      <w:pPr>
        <w:rPr>
          <w:rFonts w:ascii="宋体" w:hAnsi="宋体" w:cs="宋体" w:hint="eastAsia"/>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10</w:t>
      </w:r>
      <w:r>
        <w:rPr>
          <w:rFonts w:hint="eastAsia"/>
        </w:rPr>
        <w:t xml:space="preserve"> </w:t>
      </w:r>
      <w:r>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6A692BAD" w:rsidR="00AA403C" w:rsidRPr="00AA403C" w:rsidRDefault="00AA403C" w:rsidP="00AA403C">
      <w:pPr>
        <w:pStyle w:val="Caption"/>
        <w:rPr>
          <w:rFonts w:ascii="宋体" w:hAnsi="宋体" w:cs="宋体" w:hint="eastAsia"/>
        </w:rPr>
      </w:pPr>
      <w:bookmarkStart w:id="269" w:name="_Ref286909187"/>
      <w:r>
        <w:rPr>
          <w:rFonts w:hint="eastAsia"/>
        </w:rPr>
        <w:t>图</w:t>
      </w:r>
      <w:r>
        <w:rPr>
          <w:rFonts w:hint="eastAsia"/>
        </w:rPr>
        <w:t xml:space="preserve"> </w:t>
      </w:r>
      <w:fldSimple w:instr=" STYLEREF 2 \s ">
        <w:r>
          <w:rPr>
            <w:noProof/>
          </w:rPr>
          <w:t>6.5</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10</w:t>
      </w:r>
      <w:r>
        <w:fldChar w:fldCharType="end"/>
      </w:r>
      <w:r>
        <w:rPr>
          <w:rFonts w:hint="eastAsia"/>
        </w:rPr>
        <w:t xml:space="preserve"> </w:t>
      </w:r>
      <w:r>
        <w:rPr>
          <w:rFonts w:hint="eastAsia"/>
        </w:rPr>
        <w:t>四叉树键值</w:t>
      </w:r>
      <w:bookmarkEnd w:id="269"/>
    </w:p>
    <w:p w14:paraId="4B133910" w14:textId="77777777" w:rsidR="00DB2543" w:rsidRPr="00DB2543" w:rsidRDefault="00DB2543" w:rsidP="00DB2543"/>
    <w:p w14:paraId="08FB05D6" w14:textId="388D08F8" w:rsidR="00757D6C" w:rsidRDefault="00757D6C" w:rsidP="00757D6C">
      <w:r>
        <w:br w:type="page"/>
      </w:r>
    </w:p>
    <w:p w14:paraId="2337C682" w14:textId="491C7E8A" w:rsidR="00657136" w:rsidRDefault="00C61A3D" w:rsidP="00AC3674">
      <w:pPr>
        <w:pStyle w:val="Heading3"/>
        <w:rPr>
          <w:rFonts w:hint="eastAsia"/>
        </w:rPr>
      </w:pPr>
      <w:r>
        <w:rPr>
          <w:rFonts w:hint="eastAsia"/>
        </w:rPr>
        <w:t xml:space="preserve"> </w:t>
      </w:r>
      <w:bookmarkStart w:id="270" w:name="_Toc286877922"/>
      <w:r w:rsidR="00657136" w:rsidRPr="00AC3674">
        <w:rPr>
          <w:rFonts w:hint="eastAsia"/>
        </w:rPr>
        <w:t>基于静态图片的地图源</w:t>
      </w:r>
      <w:bookmarkEnd w:id="270"/>
    </w:p>
    <w:p w14:paraId="0C7B5896" w14:textId="2E80A0CC" w:rsidR="00660352" w:rsidRDefault="00660352" w:rsidP="00660352">
      <w:pPr>
        <w:rPr>
          <w:rFonts w:ascii="宋体" w:hAnsi="宋体" w:cs="宋体" w:hint="eastAsia"/>
        </w:rPr>
      </w:pPr>
      <w:r>
        <w:rPr>
          <w:rFonts w:ascii="宋体" w:hAnsi="宋体" w:cs="宋体" w:hint="eastAsia"/>
        </w:rPr>
        <w:t>最近几年，很多地图服务商如百度、搜狗等，已经不再对外开放瓦片地图服务，同时为了满足图形化地理位置的需求，这些服务商相继提供了静态地图图片作为数据源。</w:t>
      </w:r>
    </w:p>
    <w:p w14:paraId="607F0A61" w14:textId="5485264E" w:rsidR="00F576FA" w:rsidRDefault="00660352" w:rsidP="00F576FA">
      <w:pPr>
        <w:jc w:val="left"/>
        <w:rPr>
          <w:rFonts w:ascii="宋体" w:hAnsi="宋体" w:cs="宋体"/>
        </w:rPr>
      </w:pPr>
      <w:r>
        <w:rPr>
          <w:rFonts w:ascii="宋体" w:hAnsi="宋体" w:cs="宋体" w:hint="eastAsia"/>
        </w:rPr>
        <w:t>静态地图图片指的是，</w:t>
      </w:r>
      <w:r w:rsidR="003428C3">
        <w:rPr>
          <w:rFonts w:ascii="宋体" w:hAnsi="宋体" w:cs="宋体" w:hint="eastAsia"/>
        </w:rPr>
        <w:t>以在某一缩放等级下，某一地点为中心，一定距离范围内的地形作为一张图片提供给消费</w:t>
      </w:r>
      <w:r w:rsidR="00F576FA">
        <w:rPr>
          <w:rFonts w:ascii="宋体" w:hAnsi="宋体" w:cs="宋体" w:hint="eastAsia"/>
        </w:rPr>
        <w:t>端。这样的图片一般通过以下信息来索引：</w:t>
      </w:r>
    </w:p>
    <w:p w14:paraId="78EC215C" w14:textId="43B21E90" w:rsidR="00474CB5" w:rsidRPr="002659A3" w:rsidRDefault="00F576FA" w:rsidP="00F576FA">
      <w:pPr>
        <w:jc w:val="left"/>
        <w:rPr>
          <w:rFonts w:ascii="宋体" w:hAnsi="宋体" w:cs="宋体"/>
        </w:rPr>
      </w:pPr>
      <m:oMathPara>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m:oMathPara>
    </w:p>
    <w:p w14:paraId="0B5221BA" w14:textId="2A5FF107" w:rsidR="00DD7DE2" w:rsidRPr="00DD7DE2" w:rsidRDefault="006557BA" w:rsidP="00DD7DE2">
      <w:pPr>
        <w:pStyle w:val="Heading4"/>
        <w:rPr>
          <w:rFonts w:hint="eastAsia"/>
        </w:rPr>
      </w:pPr>
      <w:r>
        <w:rPr>
          <w:rFonts w:ascii="黑体" w:hAnsi="黑体" w:cs="黑体" w:hint="eastAsia"/>
        </w:rPr>
        <w:t xml:space="preserve"> </w:t>
      </w:r>
      <w:r w:rsidR="00F831E1">
        <w:rPr>
          <w:rFonts w:ascii="黑体" w:hAnsi="黑体" w:cs="黑体" w:hint="eastAsia"/>
        </w:rPr>
        <w:t>使用</w:t>
      </w:r>
      <w:r w:rsidR="00F831E1">
        <w:rPr>
          <w:rFonts w:hint="eastAsia"/>
        </w:rPr>
        <w:t>静态图片渲染瓦片地图</w:t>
      </w:r>
      <w:r w:rsidR="00DD7DE2">
        <w:rPr>
          <w:rFonts w:hint="eastAsia"/>
        </w:rPr>
        <w:t>的参数转换</w:t>
      </w:r>
    </w:p>
    <w:p w14:paraId="684CD2DA" w14:textId="77777777" w:rsidR="00FD6707" w:rsidRDefault="00B23FEA" w:rsidP="00FD6707">
      <w:pPr>
        <w:jc w:val="left"/>
        <w:rPr>
          <w:rFonts w:ascii="宋体" w:hAnsi="宋体" w:cs="宋体" w:hint="eastAsia"/>
        </w:rPr>
      </w:pPr>
      <w:r>
        <w:rPr>
          <w:rFonts w:ascii="宋体" w:hAnsi="宋体" w:cs="宋体" w:hint="eastAsia"/>
        </w:rPr>
        <w:t>如果需要利用静态图片来渲染瓦片地图，需要先建立静态地图索引和对应瓦片地图的索引关系。</w:t>
      </w:r>
    </w:p>
    <w:p w14:paraId="56B5BEC2" w14:textId="6641D9F9" w:rsidR="00B23FEA" w:rsidRDefault="00B23FEA" w:rsidP="00FD6707">
      <w:pPr>
        <w:ind w:firstLine="0"/>
        <w:jc w:val="left"/>
        <w:rPr>
          <w:rFonts w:ascii="宋体" w:hAnsi="宋体" w:cs="宋体"/>
        </w:rPr>
      </w:pPr>
      <w:r>
        <w:rPr>
          <w:rFonts w:ascii="宋体" w:hAnsi="宋体" w:cs="宋体" w:hint="eastAsia"/>
        </w:rPr>
        <w:t>即：</w:t>
      </w:r>
    </w:p>
    <w:p w14:paraId="78B735D3" w14:textId="1563FB16" w:rsidR="00B23FEA" w:rsidRDefault="00B23FEA" w:rsidP="00E729C3">
      <w:pPr>
        <w:rPr>
          <w:rFonts w:ascii="宋体" w:hAnsi="宋体" w:cs="宋体"/>
        </w:rPr>
      </w:pPr>
      <w:r>
        <w:rPr>
          <w:rFonts w:ascii="宋体" w:hAnsi="宋体" w:cs="宋体" w:hint="eastAsia"/>
        </w:rPr>
        <w:t>将瓦片索引</w:t>
      </w:r>
      <m:oMath>
        <m:d>
          <m:dPr>
            <m:ctrlPr>
              <w:rPr>
                <w:rFonts w:ascii="Cambria Math" w:hAnsi="Cambria Math" w:cs="宋体"/>
                <w:i/>
              </w:rPr>
            </m:ctrlPr>
          </m:dPr>
          <m:e>
            <m:r>
              <m:rPr>
                <m:sty m:val="p"/>
              </m:rPr>
              <w:rPr>
                <w:rFonts w:ascii="Cambria Math" w:hAnsi="Cambria Math" w:cs="宋体" w:hint="eastAsia"/>
              </w:rPr>
              <m:t>放缩等级，</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Y</m:t>
            </m:r>
            <m:r>
              <m:rPr>
                <m:sty m:val="p"/>
              </m:rPr>
              <w:rPr>
                <w:rFonts w:ascii="Cambria Math" w:hAnsi="Cambria Math" w:cs="宋体"/>
              </w:rPr>
              <m:t>坐标</m:t>
            </m:r>
          </m:e>
        </m:d>
      </m:oMath>
    </w:p>
    <w:p w14:paraId="4AF70365" w14:textId="37A42FF8" w:rsidR="00B23FEA" w:rsidRDefault="00B23FEA" w:rsidP="00E729C3">
      <w:pPr>
        <w:rPr>
          <w:rFonts w:ascii="宋体" w:hAnsi="宋体" w:cs="宋体"/>
        </w:rPr>
      </w:pPr>
      <w:r>
        <w:rPr>
          <w:rFonts w:ascii="宋体" w:hAnsi="宋体" w:cs="宋体" w:hint="eastAsia"/>
        </w:rPr>
        <w:t>转化为</w:t>
      </w:r>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w:p>
    <w:p w14:paraId="7D359136" w14:textId="77777777" w:rsidR="00A93A39" w:rsidRDefault="00A93A39" w:rsidP="00E729C3">
      <w:pPr>
        <w:rPr>
          <w:rFonts w:ascii="宋体" w:hAnsi="宋体" w:cs="宋体" w:hint="eastAsia"/>
        </w:rPr>
      </w:pPr>
      <w:r>
        <w:rPr>
          <w:rFonts w:ascii="宋体" w:hAnsi="宋体" w:cs="宋体" w:hint="eastAsia"/>
        </w:rPr>
        <w:t>这是一个在消费端重建瓦片金字塔的过程，按照</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_Ref286923109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6.2</w:t>
      </w:r>
      <w:r>
        <w:rPr>
          <w:rFonts w:ascii="宋体" w:hAnsi="宋体" w:cs="宋体"/>
        </w:rPr>
        <w:fldChar w:fldCharType="end"/>
      </w:r>
      <w:r>
        <w:rPr>
          <w:rFonts w:ascii="宋体" w:hAnsi="宋体" w:cs="宋体"/>
        </w:rPr>
        <w:fldChar w:fldCharType="begin"/>
      </w:r>
      <w:r>
        <w:rPr>
          <w:rFonts w:ascii="宋体" w:hAnsi="宋体" w:cs="宋体"/>
        </w:rPr>
        <w:instrText xml:space="preserve"> REF _Ref286923112 \h </w:instrText>
      </w:r>
      <w:r>
        <w:rPr>
          <w:rFonts w:ascii="宋体" w:hAnsi="宋体" w:cs="宋体"/>
        </w:rPr>
      </w:r>
      <w:r>
        <w:rPr>
          <w:rFonts w:ascii="宋体" w:hAnsi="宋体" w:cs="宋体"/>
        </w:rPr>
        <w:fldChar w:fldCharType="separate"/>
      </w:r>
      <w:r w:rsidRPr="0011508E">
        <w:rPr>
          <w:rFonts w:hint="eastAsia"/>
        </w:rPr>
        <w:t>瓦片金字塔模型研究</w:t>
      </w:r>
      <w:r>
        <w:rPr>
          <w:rFonts w:ascii="宋体" w:hAnsi="宋体" w:cs="宋体"/>
        </w:rPr>
        <w:fldChar w:fldCharType="end"/>
      </w:r>
      <w:r>
        <w:rPr>
          <w:rFonts w:ascii="宋体" w:hAnsi="宋体" w:cs="宋体" w:hint="eastAsia"/>
        </w:rPr>
        <w:t>可得：</w:t>
      </w:r>
    </w:p>
    <w:p w14:paraId="0C26BC2C" w14:textId="4CC83550" w:rsidR="00A93A39" w:rsidRDefault="00A93A39" w:rsidP="00E729C3">
      <w:pPr>
        <w:rPr>
          <w:rFonts w:ascii="宋体" w:hAnsi="宋体" w:cs="宋体" w:hint="eastAsia"/>
        </w:rPr>
      </w:pPr>
      <w:r>
        <w:rPr>
          <w:rFonts w:ascii="宋体" w:hAnsi="宋体" w:cs="宋体" w:hint="eastAsia"/>
        </w:rPr>
        <w:t xml:space="preserve">在相同放缩级别下假设有一瓦片（a, x, y）对应的静态地图为(a, centerPoint, </w:t>
      </w:r>
      <w:r w:rsidR="002D7C8F">
        <w:rPr>
          <w:rFonts w:ascii="宋体" w:hAnsi="宋体" w:cs="宋体" w:hint="eastAsia"/>
        </w:rPr>
        <w:t>xLength</w:t>
      </w:r>
      <w:r>
        <w:rPr>
          <w:rFonts w:ascii="宋体" w:hAnsi="宋体" w:cs="宋体" w:hint="eastAsia"/>
        </w:rPr>
        <w:t>, y</w:t>
      </w:r>
      <w:r w:rsidR="002D7C8F">
        <w:rPr>
          <w:rFonts w:ascii="宋体" w:hAnsi="宋体" w:cs="宋体" w:hint="eastAsia"/>
        </w:rPr>
        <w:t>Length</w:t>
      </w:r>
      <w:r>
        <w:rPr>
          <w:rFonts w:ascii="宋体" w:hAnsi="宋体" w:cs="宋体" w:hint="eastAsia"/>
        </w:rPr>
        <w:t>)</w:t>
      </w:r>
      <w:r w:rsidR="00E729C3">
        <w:rPr>
          <w:rFonts w:ascii="宋体" w:hAnsi="宋体" w:cs="宋体" w:hint="eastAsia"/>
        </w:rPr>
        <w:t>。</w:t>
      </w:r>
    </w:p>
    <w:p w14:paraId="6D589E5D" w14:textId="1ACCB263" w:rsidR="002D7C8F" w:rsidRDefault="002D7C8F" w:rsidP="002D7C8F">
      <w:pPr>
        <w:rPr>
          <w:rFonts w:ascii="宋体" w:hAnsi="宋体" w:cs="宋体" w:hint="eastAsia"/>
        </w:rPr>
      </w:pPr>
      <w:r>
        <w:rPr>
          <w:rFonts w:ascii="宋体" w:hAnsi="宋体" w:cs="宋体" w:hint="eastAsia"/>
        </w:rPr>
        <w:t>其中：</w:t>
      </w:r>
    </w:p>
    <w:p w14:paraId="39E43BD5" w14:textId="6405D4F2" w:rsidR="002D7C8F" w:rsidRDefault="002D7C8F" w:rsidP="002D7C8F">
      <w:pPr>
        <w:rPr>
          <w:rFonts w:ascii="宋体" w:hAnsi="宋体" w:cs="宋体" w:hint="eastAsia"/>
        </w:rPr>
      </w:pPr>
      <w:r>
        <w:rPr>
          <w:rFonts w:ascii="宋体" w:hAnsi="宋体" w:cs="宋体" w:hint="eastAsia"/>
        </w:rPr>
        <w:t>a——放缩级别。</w:t>
      </w:r>
    </w:p>
    <w:p w14:paraId="5FF1D623" w14:textId="64747DAA" w:rsidR="002D7C8F" w:rsidRDefault="002D7C8F" w:rsidP="002D7C8F">
      <w:pPr>
        <w:rPr>
          <w:rFonts w:ascii="宋体" w:hAnsi="宋体" w:cs="宋体" w:hint="eastAsia"/>
        </w:rPr>
      </w:pPr>
      <w:r>
        <w:rPr>
          <w:rFonts w:ascii="宋体" w:hAnsi="宋体" w:cs="宋体" w:hint="eastAsia"/>
        </w:rPr>
        <w:t>x——瓦片在对应矩阵坐标系下的x坐标。</w:t>
      </w:r>
    </w:p>
    <w:p w14:paraId="76C90B1A" w14:textId="3B2A6514" w:rsidR="002D7C8F" w:rsidRDefault="002D7C8F" w:rsidP="002D7C8F">
      <w:pPr>
        <w:rPr>
          <w:rFonts w:ascii="宋体" w:hAnsi="宋体" w:cs="宋体" w:hint="eastAsia"/>
        </w:rPr>
      </w:pPr>
      <w:r>
        <w:rPr>
          <w:rFonts w:ascii="宋体" w:hAnsi="宋体" w:cs="宋体" w:hint="eastAsia"/>
        </w:rPr>
        <w:t>y——瓦片在对应矩阵坐标系下的y坐标。</w:t>
      </w:r>
    </w:p>
    <w:p w14:paraId="75482B9E" w14:textId="6D96543C" w:rsidR="002D7C8F" w:rsidRDefault="002D7C8F" w:rsidP="002D7C8F">
      <w:pPr>
        <w:rPr>
          <w:rFonts w:ascii="宋体" w:hAnsi="宋体" w:cs="宋体" w:hint="eastAsia"/>
        </w:rPr>
      </w:pPr>
      <w:r>
        <w:rPr>
          <w:rFonts w:ascii="宋体" w:hAnsi="宋体" w:cs="宋体" w:hint="eastAsia"/>
        </w:rPr>
        <w:t>centerPoint——静态地图中心店在WGS84下的经纬度坐标。</w:t>
      </w:r>
    </w:p>
    <w:p w14:paraId="673C97A6" w14:textId="1A11FE0F" w:rsidR="002D7C8F" w:rsidRDefault="002D7C8F" w:rsidP="002D7C8F">
      <w:pPr>
        <w:rPr>
          <w:rFonts w:ascii="宋体" w:hAnsi="宋体" w:cs="宋体" w:hint="eastAsia"/>
        </w:rPr>
      </w:pPr>
      <w:r>
        <w:rPr>
          <w:rFonts w:ascii="宋体" w:hAnsi="宋体" w:cs="宋体" w:hint="eastAsia"/>
        </w:rPr>
        <w:t>xLength ——静态地图x方向边长</w:t>
      </w:r>
      <w:r w:rsidR="000132E7">
        <w:rPr>
          <w:rFonts w:ascii="宋体" w:hAnsi="宋体" w:cs="宋体" w:hint="eastAsia"/>
        </w:rPr>
        <w:t>，以像素为单位</w:t>
      </w:r>
      <w:r>
        <w:rPr>
          <w:rFonts w:ascii="宋体" w:hAnsi="宋体" w:cs="宋体" w:hint="eastAsia"/>
        </w:rPr>
        <w:t>。</w:t>
      </w:r>
    </w:p>
    <w:p w14:paraId="7CC7836C" w14:textId="635D7DA8" w:rsidR="00A93A39" w:rsidRDefault="002D7C8F" w:rsidP="00E729C3">
      <w:pPr>
        <w:rPr>
          <w:rFonts w:ascii="宋体" w:hAnsi="宋体" w:cs="宋体" w:hint="eastAsia"/>
        </w:rPr>
      </w:pPr>
      <w:r>
        <w:rPr>
          <w:rFonts w:ascii="宋体" w:hAnsi="宋体" w:cs="宋体" w:hint="eastAsia"/>
        </w:rPr>
        <w:t>yLength ——静态地图y方向边长</w:t>
      </w:r>
      <w:r w:rsidR="000132E7">
        <w:rPr>
          <w:rFonts w:ascii="宋体" w:hAnsi="宋体" w:cs="宋体" w:hint="eastAsia"/>
        </w:rPr>
        <w:t>，以像素为单位</w:t>
      </w:r>
      <w:r>
        <w:rPr>
          <w:rFonts w:ascii="宋体" w:hAnsi="宋体" w:cs="宋体" w:hint="eastAsia"/>
        </w:rPr>
        <w:t>。</w:t>
      </w:r>
      <w:r w:rsidR="00A93A39" w:rsidRPr="002659A3">
        <w:rPr>
          <w:rFonts w:ascii="宋体" w:hAnsi="宋体" w:cs="宋体" w:hint="eastAsia"/>
        </w:rPr>
        <w:t xml:space="preserve"> </w:t>
      </w:r>
    </w:p>
    <w:p w14:paraId="4EC74139" w14:textId="77777777" w:rsidR="002D7C8F" w:rsidRDefault="002D7C8F" w:rsidP="00E729C3">
      <w:pPr>
        <w:rPr>
          <w:rFonts w:ascii="宋体" w:hAnsi="宋体" w:cs="宋体" w:hint="eastAsia"/>
        </w:rPr>
      </w:pPr>
    </w:p>
    <w:p w14:paraId="6C248C68" w14:textId="0BA46AE9" w:rsidR="004278D5" w:rsidRDefault="004278D5" w:rsidP="004278D5">
      <w:pPr>
        <w:rPr>
          <w:rFonts w:ascii="宋体" w:hAnsi="宋体" w:cs="宋体" w:hint="eastAsia"/>
        </w:rPr>
      </w:pPr>
      <w:r>
        <w:rPr>
          <w:rFonts w:ascii="宋体" w:hAnsi="宋体" w:cs="宋体" w:hint="eastAsia"/>
        </w:rPr>
        <w:t>假设中心点转化为a</w:t>
      </w:r>
      <w:r w:rsidR="002F422D">
        <w:rPr>
          <w:rFonts w:ascii="宋体" w:hAnsi="宋体" w:cs="宋体" w:hint="eastAsia"/>
        </w:rPr>
        <w:t>级别下的矩像素</w:t>
      </w:r>
      <w:r>
        <w:rPr>
          <w:rFonts w:ascii="宋体" w:hAnsi="宋体" w:cs="宋体" w:hint="eastAsia"/>
        </w:rPr>
        <w:t>坐标为（X</w:t>
      </w:r>
      <w:r w:rsidR="002F422D">
        <w:rPr>
          <w:rFonts w:ascii="宋体" w:hAnsi="宋体" w:cs="宋体" w:hint="eastAsia"/>
        </w:rPr>
        <w:t>cpixel</w:t>
      </w:r>
      <w:r>
        <w:rPr>
          <w:rFonts w:ascii="宋体" w:hAnsi="宋体" w:cs="宋体" w:hint="eastAsia"/>
        </w:rPr>
        <w:t>，</w:t>
      </w:r>
      <w:r w:rsidR="002F422D">
        <w:rPr>
          <w:rFonts w:ascii="宋体" w:hAnsi="宋体" w:cs="宋体" w:hint="eastAsia"/>
        </w:rPr>
        <w:t>Ycpixel</w:t>
      </w:r>
      <w:r>
        <w:rPr>
          <w:rFonts w:ascii="宋体" w:hAnsi="宋体" w:cs="宋体" w:hint="eastAsia"/>
        </w:rPr>
        <w:t>），a级别下的瓦片矩阵边长为c，以像素单位。</w:t>
      </w:r>
    </w:p>
    <w:p w14:paraId="2C1EA01B" w14:textId="37936C44" w:rsidR="004278D5" w:rsidRDefault="004278D5" w:rsidP="00E729C3">
      <w:pPr>
        <w:rPr>
          <w:rFonts w:ascii="宋体" w:hAnsi="宋体" w:cs="宋体" w:hint="eastAsia"/>
        </w:rPr>
      </w:pPr>
      <w:r>
        <w:rPr>
          <w:rFonts w:ascii="宋体" w:hAnsi="宋体" w:cs="宋体" w:hint="eastAsia"/>
        </w:rPr>
        <w:t>则可得公式：</w:t>
      </w:r>
    </w:p>
    <w:p w14:paraId="7C7C460D" w14:textId="5A98453C" w:rsidR="002659A3" w:rsidRDefault="008940B5" w:rsidP="00DC2A4C">
      <w:pPr>
        <w:rPr>
          <w:rFonts w:ascii="宋体" w:hAnsi="宋体" w:cs="宋体" w:hint="eastAsia"/>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m:t>
                  </m:r>
                  <m:r>
                    <w:rPr>
                      <w:rFonts w:ascii="Cambria Math" w:hAnsi="Cambria Math" w:cs="宋体"/>
                    </w:rPr>
                    <m:t>+</m:t>
                  </m:r>
                  <m:r>
                    <w:rPr>
                      <w:rFonts w:ascii="Cambria Math" w:hAnsi="Cambria Math" w:cs="宋体"/>
                    </w:rPr>
                    <m:t>xLength</m:t>
                  </m:r>
                  <m:r>
                    <w:rPr>
                      <w:rFonts w:ascii="Cambria Math" w:hAnsi="Cambria Math" w:cs="宋体"/>
                    </w:rPr>
                    <m:t>/2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yLenght</m:t>
                  </m:r>
                  <m:r>
                    <w:rPr>
                      <w:rFonts w:ascii="Cambria Math" w:eastAsia="Cambria Math" w:hAnsi="Cambria Math" w:cs="Cambria Math"/>
                    </w:rPr>
                    <m:t>/2</m:t>
                  </m:r>
                </m:e>
              </m:eqArr>
            </m:e>
          </m:d>
        </m:oMath>
      </m:oMathPara>
    </w:p>
    <w:p w14:paraId="6000EA20" w14:textId="251EA97B" w:rsidR="00351D49" w:rsidRDefault="00351D49" w:rsidP="00C77484">
      <w:pPr>
        <w:rPr>
          <w:rFonts w:ascii="宋体" w:hAnsi="宋体" w:cs="宋体" w:hint="eastAsia"/>
        </w:rPr>
      </w:pPr>
      <w:r>
        <w:rPr>
          <w:rFonts w:ascii="宋体" w:hAnsi="宋体" w:cs="宋体" w:hint="eastAsia"/>
        </w:rPr>
        <w:t>根据不同地图服务商提供的换算公式，可得中心店centerPoint的经纬度坐标和像素坐标的转换。</w:t>
      </w:r>
    </w:p>
    <w:p w14:paraId="2458AB20" w14:textId="72AF2B3F" w:rsidR="00351D49" w:rsidRDefault="00351D49" w:rsidP="00C77484">
      <w:pPr>
        <w:rPr>
          <w:rFonts w:ascii="宋体" w:hAnsi="宋体" w:cs="宋体" w:hint="eastAsia"/>
        </w:rPr>
      </w:pPr>
      <w:r>
        <w:rPr>
          <w:rFonts w:ascii="宋体" w:hAnsi="宋体" w:cs="宋体" w:hint="eastAsia"/>
        </w:rPr>
        <w:t>以百度地图为例，</w:t>
      </w:r>
      <w:r w:rsidRPr="00351D49">
        <w:rPr>
          <w:rFonts w:ascii="宋体" w:hAnsi="宋体" w:cs="宋体" w:hint="eastAsia"/>
        </w:rPr>
        <w:t>平面坐标系的原点与经纬度的原点一致，即赤道与0度经线相交的位置</w:t>
      </w:r>
      <w:r>
        <w:rPr>
          <w:rFonts w:ascii="宋体" w:hAnsi="宋体" w:cs="宋体" w:hint="eastAsia"/>
        </w:rPr>
        <w:t>。</w:t>
      </w:r>
    </w:p>
    <w:p w14:paraId="2CD16830" w14:textId="47DCB8D6" w:rsidR="00C77484" w:rsidRPr="00351D49" w:rsidRDefault="00351D49" w:rsidP="00351D49">
      <w:pPr>
        <w:rPr>
          <w:rFonts w:ascii="Cambria Math" w:hAnsi="Cambria Math" w:cs="宋体" w:hint="eastAsia"/>
          <w:i/>
        </w:rPr>
      </w:pPr>
      <w:r w:rsidRPr="00351D49">
        <w:rPr>
          <w:rFonts w:ascii="Cambria Math" w:hAnsi="Cambria Math" w:cs="宋体" w:hint="eastAsia"/>
          <w:i/>
        </w:rPr>
        <w:t>像素坐标</w:t>
      </w:r>
      <w:r w:rsidRPr="00351D49">
        <w:rPr>
          <w:rFonts w:ascii="Cambria Math" w:hAnsi="Cambria Math" w:cs="宋体" w:hint="eastAsia"/>
          <w:i/>
        </w:rPr>
        <w:t xml:space="preserve"> = |</w:t>
      </w:r>
      <w:r w:rsidRPr="00351D49">
        <w:rPr>
          <w:rFonts w:ascii="Cambria Math" w:hAnsi="Cambria Math" w:cs="宋体" w:hint="eastAsia"/>
          <w:i/>
        </w:rPr>
        <w:t>平面坐标</w:t>
      </w:r>
      <w:r w:rsidRPr="00351D49">
        <w:rPr>
          <w:rFonts w:ascii="Cambria Math" w:hAnsi="Cambria Math" w:cs="宋体" w:hint="eastAsia"/>
          <w:i/>
        </w:rPr>
        <w:t xml:space="preserve"> </w:t>
      </w:r>
      <w:r w:rsidRPr="00351D49">
        <w:rPr>
          <w:rFonts w:ascii="Cambria Math" w:hAnsi="Cambria Math" w:cs="宋体" w:hint="eastAsia"/>
          <w:i/>
        </w:rPr>
        <w:t>×</w:t>
      </w:r>
      <w:r w:rsidRPr="00351D49">
        <w:rPr>
          <w:rFonts w:ascii="Cambria Math" w:hAnsi="Cambria Math" w:cs="宋体" w:hint="eastAsia"/>
          <w:i/>
        </w:rPr>
        <w:t xml:space="preserve"> 2 </w:t>
      </w:r>
      <w:r w:rsidRPr="00351D49">
        <w:rPr>
          <w:rFonts w:ascii="Cambria Math" w:hAnsi="Cambria Math" w:cs="宋体" w:hint="eastAsia"/>
          <w:i/>
          <w:vertAlign w:val="superscript"/>
        </w:rPr>
        <w:t>zoom - 18</w:t>
      </w:r>
      <w:r w:rsidRPr="00351D49">
        <w:rPr>
          <w:rFonts w:ascii="Cambria Math" w:hAnsi="Cambria Math" w:cs="宋体" w:hint="eastAsia"/>
          <w:i/>
        </w:rPr>
        <w:t>|</w:t>
      </w:r>
    </w:p>
    <w:p w14:paraId="63ADE4F1" w14:textId="09067037" w:rsidR="00C77484" w:rsidRDefault="00E50621" w:rsidP="00C77484">
      <w:pPr>
        <w:rPr>
          <w:rFonts w:ascii="宋体" w:hAnsi="宋体" w:cs="宋体" w:hint="eastAsia"/>
        </w:rPr>
      </w:pPr>
      <w:r>
        <w:rPr>
          <w:rFonts w:ascii="宋体" w:hAnsi="宋体" w:cs="宋体" w:hint="eastAsia"/>
        </w:rPr>
        <w:t>可得公式组</w:t>
      </w:r>
    </w:p>
    <w:p w14:paraId="61E86A95" w14:textId="6FF6AE64" w:rsidR="00E50621" w:rsidRPr="00E50621" w:rsidRDefault="00E50621" w:rsidP="00C77484">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m:t>
                  </m:r>
                  <m:f>
                    <m:fPr>
                      <m:ctrlPr>
                        <w:rPr>
                          <w:rFonts w:ascii="Cambria Math" w:eastAsia="Cambria Math" w:hAnsi="Cambria Math" w:cs="Cambria Math"/>
                          <w:i/>
                        </w:rPr>
                      </m:ctrlPr>
                    </m:fPr>
                    <m:num>
                      <m:r>
                        <w:rPr>
                          <w:rFonts w:ascii="Cambria Math" w:hAnsi="Cambria Math" w:cs="宋体"/>
                        </w:rPr>
                        <m:t>t</m:t>
                      </m:r>
                      <m:ctrlPr>
                        <w:rPr>
                          <w:rFonts w:ascii="Cambria Math" w:hAnsi="Cambria Math" w:cs="宋体"/>
                          <w:i/>
                        </w:rPr>
                      </m:ctrlPr>
                    </m:num>
                    <m:den>
                      <m:r>
                        <w:rPr>
                          <w:rFonts w:ascii="Cambria Math" w:eastAsia="Cambria Math" w:hAnsi="Cambria Math" w:cs="Cambria Math"/>
                        </w:rPr>
                        <m:t>2</m:t>
                      </m:r>
                    </m:den>
                  </m:f>
                  <m:ctrlPr>
                    <w:rPr>
                      <w:rFonts w:ascii="Cambria Math" w:eastAsia="Cambria Math" w:hAnsi="Cambria Math" w:cs="Cambria Math"/>
                      <w:i/>
                    </w:rPr>
                  </m:ctrlPr>
                </m:e>
                <m:e>
                  <m:r>
                    <w:rPr>
                      <w:rFonts w:ascii="Cambria Math" w:eastAsia="Cambria Math" w:hAnsi="Cambria Math" w:cs="Cambria Math"/>
                    </w:rPr>
                    <m:t xml:space="preserve">Xcpixel=Xcm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ctrlPr>
                    <w:rPr>
                      <w:rFonts w:ascii="Cambria Math" w:eastAsia="Cambria Math" w:hAnsi="Cambria Math" w:cs="Cambria Math"/>
                      <w:i/>
                    </w:rPr>
                  </m:ctrlPr>
                </m:e>
                <m:e>
                  <m:r>
                    <w:rPr>
                      <w:rFonts w:ascii="Cambria Math" w:eastAsia="Cambria Math" w:hAnsi="Cambria Math" w:cs="Cambria Math"/>
                    </w:rPr>
                    <m:t xml:space="preserve">Ycpixel=Ycm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658D27D0" w14:textId="733D4F92" w:rsidR="00E50621" w:rsidRPr="00E50621" w:rsidRDefault="00E50621" w:rsidP="00C77484">
      <w:pPr>
        <w:rPr>
          <w:rFonts w:ascii="宋体" w:hAnsi="宋体" w:cs="宋体" w:hint="eastAsia"/>
        </w:rPr>
      </w:pPr>
      <w:r>
        <w:rPr>
          <w:rFonts w:ascii="宋体" w:hAnsi="宋体" w:cs="宋体" w:hint="eastAsia"/>
        </w:rPr>
        <w:t>其中</w:t>
      </w:r>
    </w:p>
    <w:p w14:paraId="5E0D1112" w14:textId="0C732A69" w:rsidR="00E50621" w:rsidRDefault="00E50621" w:rsidP="00E50621">
      <w:pPr>
        <w:rPr>
          <w:rFonts w:ascii="宋体" w:hAnsi="宋体" w:cs="宋体" w:hint="eastAsia"/>
        </w:rPr>
      </w:pPr>
      <m:oMath>
        <m:r>
          <w:rPr>
            <w:rFonts w:ascii="Cambria Math" w:eastAsia="Cambria Math" w:hAnsi="Cambria Math" w:cs="Cambria Math"/>
          </w:rPr>
          <m:t xml:space="preserve">Xcm </m:t>
        </m:r>
      </m:oMath>
      <w:r>
        <w:rPr>
          <w:rFonts w:ascii="宋体" w:hAnsi="宋体" w:cs="宋体" w:hint="eastAsia"/>
        </w:rPr>
        <w:t>——中心点坐标在墨卡托投影坐标系的x值。</w:t>
      </w:r>
    </w:p>
    <w:p w14:paraId="3654C1EC" w14:textId="52B978BD" w:rsidR="00E50621" w:rsidRDefault="00E50621" w:rsidP="00E50621">
      <w:pPr>
        <w:rPr>
          <w:rFonts w:ascii="宋体" w:hAnsi="宋体" w:cs="宋体" w:hint="eastAsia"/>
        </w:rPr>
      </w:pPr>
      <m:oMath>
        <m:r>
          <w:rPr>
            <w:rFonts w:ascii="Cambria Math" w:eastAsia="Cambria Math" w:hAnsi="Cambria Math" w:cs="Cambria Math"/>
          </w:rPr>
          <m:t xml:space="preserve">Ycm </m:t>
        </m:r>
      </m:oMath>
      <w:r>
        <w:rPr>
          <w:rFonts w:ascii="宋体" w:hAnsi="宋体" w:cs="宋体" w:hint="eastAsia"/>
        </w:rPr>
        <w:t>——中心点坐标在墨卡托投影坐标系的y值。</w:t>
      </w:r>
    </w:p>
    <w:p w14:paraId="3059D309" w14:textId="1A2B9B0F" w:rsidR="00E50621" w:rsidRDefault="00E50621" w:rsidP="00E50621">
      <w:pPr>
        <w:rPr>
          <w:rFonts w:ascii="宋体" w:hAnsi="宋体" w:cs="宋体" w:hint="eastAsia"/>
        </w:rPr>
      </w:pPr>
      <w:r>
        <w:rPr>
          <w:rFonts w:ascii="宋体" w:hAnsi="宋体" w:cs="宋体" w:hint="eastAsia"/>
        </w:rPr>
        <w:t>WGS84空间坐标转墨卡托投影坐标公式见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_Ref286933420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hint="eastAsia"/>
        </w:rPr>
        <w:t>地理坐标模块详细设计</w:t>
      </w:r>
      <w:r>
        <w:rPr>
          <w:rFonts w:ascii="宋体" w:hAnsi="宋体" w:cs="宋体"/>
        </w:rPr>
        <w:fldChar w:fldCharType="end"/>
      </w:r>
      <w:r>
        <w:rPr>
          <w:rFonts w:ascii="宋体" w:hAnsi="宋体" w:cs="宋体" w:hint="eastAsia"/>
        </w:rPr>
        <w:t>。</w:t>
      </w:r>
    </w:p>
    <w:p w14:paraId="75D0447E" w14:textId="77777777" w:rsidR="003B4320" w:rsidRDefault="003B4320" w:rsidP="00E50621">
      <w:pPr>
        <w:rPr>
          <w:rFonts w:ascii="宋体" w:hAnsi="宋体" w:cs="宋体" w:hint="eastAsia"/>
        </w:rPr>
      </w:pPr>
    </w:p>
    <w:p w14:paraId="2134F042" w14:textId="3EE10734" w:rsidR="00C77484" w:rsidRDefault="0069553A" w:rsidP="00C77484">
      <w:pPr>
        <w:rPr>
          <w:rFonts w:ascii="宋体" w:hAnsi="宋体" w:cs="宋体" w:hint="eastAsia"/>
        </w:rPr>
      </w:pPr>
      <w:r>
        <w:rPr>
          <w:rFonts w:ascii="宋体" w:hAnsi="宋体" w:cs="宋体" w:hint="eastAsia"/>
        </w:rPr>
        <w:t>由任意一点坐标公式</w:t>
      </w:r>
    </w:p>
    <w:p w14:paraId="59DE20D1" w14:textId="399DE458" w:rsidR="0069553A" w:rsidRPr="0069553A" w:rsidRDefault="0069553A" w:rsidP="00C77484">
      <w:pPr>
        <w:rPr>
          <w:rFonts w:ascii="宋体" w:hAnsi="宋体" w:cs="宋体" w:hint="eastAsia"/>
        </w:rPr>
      </w:pPr>
      <m:oMathPara>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m:oMathPara>
    </w:p>
    <w:p w14:paraId="794DC574" w14:textId="2D9369E4" w:rsidR="0069553A" w:rsidRDefault="00DC49DD"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eqArr>
                    <m:eqArrPr>
                      <m:ctrlPr>
                        <w:rPr>
                          <w:rFonts w:ascii="Cambria Math" w:hAnsi="Cambria Math" w:cs="宋体"/>
                        </w:rPr>
                      </m:ctrlPr>
                    </m:eqArrPr>
                    <m:e>
                      <m:r>
                        <w:rPr>
                          <w:rFonts w:ascii="Cambria Math" w:eastAsia="Cambria Math" w:hAnsi="Cambria Math" w:cs="Cambria Math"/>
                        </w:rPr>
                        <m:t>X</m:t>
                      </m:r>
                      <m:r>
                        <w:rPr>
                          <w:rFonts w:ascii="Cambria Math" w:hAnsi="Cambria Math" w:cs="Cambria Math"/>
                        </w:rPr>
                        <m:t>pixcel</m:t>
                      </m:r>
                      <m:r>
                        <w:rPr>
                          <w:rFonts w:ascii="Cambria Math" w:eastAsia="Cambria Math" w:hAnsi="Cambria Math" w:cs="Cambria Math"/>
                        </w:rPr>
                        <m:t xml:space="preserve">=Xm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e>
                  <m:r>
                    <w:rPr>
                      <w:rFonts w:ascii="Cambria Math" w:hAnsi="Cambria Math" w:cs="Cambria Math"/>
                    </w:rPr>
                    <m:t>Y</m:t>
                  </m:r>
                  <m:r>
                    <w:rPr>
                      <w:rFonts w:ascii="Cambria Math" w:hAnsi="Cambria Math" w:cs="宋体"/>
                    </w:rPr>
                    <m:t>pixcel</m:t>
                  </m:r>
                  <m:r>
                    <w:rPr>
                      <w:rFonts w:ascii="Cambria Math" w:eastAsia="Cambria Math" w:hAnsi="Cambria Math" w:cs="Cambria Math"/>
                    </w:rPr>
                    <m:t xml:space="preserve">=Ym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2FBE7486" w14:textId="05D27D28" w:rsidR="0069553A" w:rsidRDefault="0069553A" w:rsidP="00C77484">
      <w:pPr>
        <w:rPr>
          <w:rFonts w:ascii="宋体" w:hAnsi="宋体" w:cs="宋体" w:hint="eastAsia"/>
        </w:rPr>
      </w:pPr>
      <w:r>
        <w:rPr>
          <w:rFonts w:ascii="宋体" w:hAnsi="宋体" w:cs="宋体" w:hint="eastAsia"/>
        </w:rPr>
        <w:t>可得</w:t>
      </w:r>
      <w:r w:rsidR="0030711B">
        <w:rPr>
          <w:rFonts w:ascii="宋体" w:hAnsi="宋体" w:cs="宋体" w:hint="eastAsia"/>
        </w:rPr>
        <w:t>图上任意点转获得对应的静态图片</w:t>
      </w:r>
      <w:r w:rsidR="00D44E4C">
        <w:rPr>
          <w:rFonts w:ascii="宋体" w:hAnsi="宋体" w:cs="宋体" w:hint="eastAsia"/>
        </w:rPr>
        <w:t>的请求参数</w:t>
      </w:r>
      <w:r w:rsidR="0030711B">
        <w:rPr>
          <w:rFonts w:ascii="宋体" w:hAnsi="宋体" w:cs="宋体" w:hint="eastAsia"/>
        </w:rPr>
        <w:t>。</w:t>
      </w:r>
    </w:p>
    <w:p w14:paraId="3DAE5AF5" w14:textId="39E35F35" w:rsidR="00DD7DE2" w:rsidRPr="00DD7DE2" w:rsidRDefault="00DD7DE2" w:rsidP="00DD7DE2">
      <w:pPr>
        <w:pStyle w:val="Heading4"/>
        <w:rPr>
          <w:rFonts w:ascii="黑体" w:hAnsi="黑体" w:cs="黑体" w:hint="eastAsia"/>
        </w:rPr>
      </w:pPr>
      <w:r>
        <w:rPr>
          <w:rFonts w:ascii="黑体" w:hAnsi="黑体" w:cs="黑体" w:hint="eastAsia"/>
        </w:rPr>
        <w:t xml:space="preserve"> </w:t>
      </w:r>
      <w:bookmarkStart w:id="271" w:name="_GoBack"/>
      <w:bookmarkEnd w:id="271"/>
      <w:r w:rsidRPr="00DD7DE2">
        <w:rPr>
          <w:rFonts w:ascii="黑体" w:hAnsi="黑体" w:cs="黑体" w:hint="eastAsia"/>
        </w:rPr>
        <w:t>以百度地图为例实现基于静态地图的渲染</w:t>
      </w:r>
    </w:p>
    <w:p w14:paraId="3D5E74C9" w14:textId="008EB84E" w:rsidR="00243666" w:rsidRPr="00243666" w:rsidRDefault="00243666" w:rsidP="00D37419">
      <w:pPr>
        <w:pStyle w:val="Heading1Back"/>
      </w:pPr>
      <w:r>
        <w:rPr>
          <w:rFonts w:ascii="宋体" w:hAnsi="宋体" w:cs="宋体" w:hint="eastAsia"/>
        </w:rPr>
        <w:t xml:space="preserve"> </w:t>
      </w:r>
      <w:bookmarkStart w:id="272" w:name="_Toc286877923"/>
      <w:r>
        <w:rPr>
          <w:rFonts w:ascii="宋体" w:hAnsi="宋体" w:cs="宋体" w:hint="eastAsia"/>
        </w:rPr>
        <w:t>栅格可视化模块详细设计</w:t>
      </w:r>
      <w:bookmarkEnd w:id="272"/>
    </w:p>
    <w:p w14:paraId="3F68F812" w14:textId="3B7FDAE5" w:rsidR="00A51A63" w:rsidRPr="00D42350" w:rsidRDefault="000A77D3" w:rsidP="00D37419">
      <w:pPr>
        <w:pStyle w:val="Heading1Back"/>
      </w:pPr>
      <w:bookmarkStart w:id="273" w:name="_Toc286877924"/>
      <w:r>
        <w:rPr>
          <w:rFonts w:ascii="宋体" w:hAnsi="宋体" w:cs="宋体" w:hint="eastAsia"/>
        </w:rPr>
        <w:t>地理图形操作模块</w:t>
      </w:r>
      <w:r w:rsidR="00CD2C9C">
        <w:rPr>
          <w:rFonts w:ascii="宋体" w:hAnsi="宋体" w:cs="宋体" w:hint="eastAsia"/>
        </w:rPr>
        <w:t>详细设计</w:t>
      </w:r>
      <w:bookmarkEnd w:id="273"/>
    </w:p>
    <w:p w14:paraId="31F88CD3" w14:textId="0DCE23FE" w:rsidR="00D42350" w:rsidRDefault="00CD2C9C" w:rsidP="00CD2C9C">
      <w:pPr>
        <w:rPr>
          <w:rFonts w:ascii="宋体" w:hAnsi="宋体" w:cs="宋体"/>
        </w:rPr>
      </w:pPr>
      <w:r>
        <w:rPr>
          <w:rFonts w:ascii="宋体" w:hAnsi="宋体" w:cs="宋体" w:hint="eastAsia"/>
        </w:rPr>
        <w:t>地理图形操作模块实现了用户对GIS应用的操作，是IOS.GIS.Common.Tool 的基础模块。</w:t>
      </w:r>
    </w:p>
    <w:p w14:paraId="0380534A" w14:textId="59B98C8F" w:rsidR="00DE3081" w:rsidRDefault="00C36448" w:rsidP="001242BB">
      <w:pPr>
        <w:rPr>
          <w:rFonts w:ascii="宋体" w:hAnsi="宋体" w:cs="宋体"/>
        </w:rPr>
      </w:pPr>
      <w:r>
        <w:rPr>
          <w:rFonts w:ascii="宋体" w:hAnsi="宋体" w:cs="宋体" w:hint="eastAsia"/>
        </w:rPr>
        <w:t>地理图形操作模块实现的功能包括：</w:t>
      </w:r>
      <w:r w:rsidR="00831DB1">
        <w:rPr>
          <w:rFonts w:ascii="宋体" w:hAnsi="宋体" w:cs="宋体"/>
        </w:rPr>
        <w:t>栅格地图</w:t>
      </w:r>
      <w:r w:rsidR="001242BB">
        <w:rPr>
          <w:rFonts w:ascii="宋体" w:hAnsi="宋体" w:cs="宋体" w:hint="eastAsia"/>
        </w:rPr>
        <w:t>图层、矢量元素图层、图层管理、坐标转变换接口、元素选择接口、地图浏览接口。</w:t>
      </w:r>
    </w:p>
    <w:p w14:paraId="17DE9164" w14:textId="594D7C6C" w:rsidR="00431C5B" w:rsidRDefault="00431C5B" w:rsidP="00431C5B"/>
    <w:p w14:paraId="32253105" w14:textId="507C6FD6" w:rsidR="001242BB" w:rsidRDefault="00431C5B" w:rsidP="00251880">
      <w:pPr>
        <w:pStyle w:val="Heading2"/>
      </w:pPr>
      <w:r>
        <w:rPr>
          <w:rFonts w:hint="eastAsia"/>
        </w:rPr>
        <w:t xml:space="preserve"> </w:t>
      </w:r>
      <w:bookmarkStart w:id="274" w:name="_Toc286877928"/>
      <w:r w:rsidR="001242BB">
        <w:rPr>
          <w:rFonts w:hint="eastAsia"/>
        </w:rPr>
        <w:t>矢量元素图层</w:t>
      </w:r>
      <w:bookmarkEnd w:id="274"/>
    </w:p>
    <w:p w14:paraId="432EA4F1" w14:textId="77777777" w:rsidR="00F23EEF" w:rsidRDefault="00F23EEF" w:rsidP="002E140C">
      <w:pPr>
        <w:rPr>
          <w:rFonts w:ascii="宋体" w:hAnsi="宋体" w:cs="宋体"/>
        </w:rPr>
      </w:pPr>
      <w:r>
        <w:rPr>
          <w:rFonts w:ascii="宋体" w:hAnsi="宋体" w:cs="宋体" w:hint="eastAsia"/>
        </w:rPr>
        <w:t>矢量元素图层是渲染按照矢量数据结构存储的信息</w:t>
      </w:r>
      <w:r w:rsidR="00863C91">
        <w:rPr>
          <w:rFonts w:ascii="宋体" w:hAnsi="宋体" w:cs="宋体" w:hint="eastAsia"/>
        </w:rPr>
        <w:t>的功能图层。</w:t>
      </w:r>
    </w:p>
    <w:p w14:paraId="78D87112" w14:textId="5CC0A807" w:rsidR="005C170A" w:rsidRDefault="00DF1265" w:rsidP="002E140C">
      <w:pPr>
        <w:rPr>
          <w:rFonts w:ascii="宋体" w:hAnsi="宋体" w:cs="宋体"/>
        </w:rPr>
      </w:pPr>
      <w:r>
        <w:rPr>
          <w:rFonts w:ascii="宋体" w:hAnsi="宋体" w:cs="宋体" w:hint="eastAsia"/>
        </w:rPr>
        <w:t>矢量图层提供了对于矢量图层上基本元素的绘制实现，</w:t>
      </w:r>
      <w:r w:rsidR="00E52E85">
        <w:rPr>
          <w:rFonts w:ascii="宋体" w:hAnsi="宋体" w:cs="宋体" w:hint="eastAsia"/>
        </w:rPr>
        <w:t>对于</w:t>
      </w:r>
      <w:r>
        <w:rPr>
          <w:rFonts w:ascii="宋体" w:hAnsi="宋体" w:cs="宋体" w:hint="eastAsia"/>
        </w:rPr>
        <w:t>复杂元素</w:t>
      </w:r>
      <w:r w:rsidR="00E52E85">
        <w:rPr>
          <w:rFonts w:ascii="宋体" w:hAnsi="宋体" w:cs="宋体" w:hint="eastAsia"/>
        </w:rPr>
        <w:t>的绘制</w:t>
      </w:r>
      <w:r>
        <w:rPr>
          <w:rFonts w:ascii="宋体" w:hAnsi="宋体" w:cs="宋体" w:hint="eastAsia"/>
        </w:rPr>
        <w:t>由基本元素</w:t>
      </w:r>
      <w:r w:rsidR="00E52E85">
        <w:rPr>
          <w:rFonts w:ascii="宋体" w:hAnsi="宋体" w:cs="宋体" w:hint="eastAsia"/>
        </w:rPr>
        <w:t>的绘制</w:t>
      </w:r>
      <w:r>
        <w:rPr>
          <w:rFonts w:ascii="宋体" w:hAnsi="宋体" w:cs="宋体" w:hint="eastAsia"/>
        </w:rPr>
        <w:t>复合而成。</w:t>
      </w:r>
    </w:p>
    <w:p w14:paraId="4D86F2E0" w14:textId="1254E645" w:rsidR="00F23EEF" w:rsidRPr="005C170A" w:rsidRDefault="00F23EEF" w:rsidP="002E140C">
      <w:pPr>
        <w:rPr>
          <w:rFonts w:ascii="宋体" w:hAnsi="宋体" w:cs="宋体"/>
          <w:strike/>
        </w:rPr>
      </w:pPr>
      <w:commentRangeStart w:id="275"/>
      <w:r w:rsidRPr="005C170A">
        <w:rPr>
          <w:rFonts w:ascii="宋体" w:hAnsi="宋体" w:cs="宋体" w:hint="eastAsia"/>
          <w:strike/>
        </w:rPr>
        <w:t>矢量数据结构是根据矢量数据模型对数据进行管理的。相较栅格结构，矢量结构</w:t>
      </w:r>
      <w:r w:rsidR="00391A09" w:rsidRPr="005C170A">
        <w:rPr>
          <w:rFonts w:ascii="宋体" w:hAnsi="宋体" w:cs="宋体" w:hint="eastAsia"/>
          <w:strike/>
        </w:rPr>
        <w:t>存储的信息更为精确，允许对任意位置、长度和面积的精确定义。</w:t>
      </w:r>
    </w:p>
    <w:p w14:paraId="21DFD9A3" w14:textId="4680D2E5" w:rsidR="004D03B3" w:rsidRPr="005C170A" w:rsidRDefault="004D03B3" w:rsidP="002E140C">
      <w:pPr>
        <w:rPr>
          <w:rFonts w:ascii="宋体" w:hAnsi="宋体" w:cs="宋体"/>
          <w:strike/>
        </w:rPr>
      </w:pPr>
      <w:r w:rsidRPr="005C170A">
        <w:rPr>
          <w:rFonts w:ascii="宋体" w:hAnsi="宋体" w:cs="宋体" w:hint="eastAsia"/>
          <w:strike/>
        </w:rPr>
        <w:t>矢量数据结构直接记录取点坐标。按照这样的数据组织方式，可以获得精美的地图。</w:t>
      </w:r>
    </w:p>
    <w:commentRangeEnd w:id="275"/>
    <w:p w14:paraId="2E2E5993" w14:textId="0C5DC72E" w:rsidR="002E140C" w:rsidRPr="00F35B52" w:rsidRDefault="005C170A" w:rsidP="004D03B3">
      <w:pPr>
        <w:rPr>
          <w:rFonts w:ascii="宋体" w:hAnsi="宋体" w:cs="宋体"/>
        </w:rPr>
      </w:pPr>
      <w:r>
        <w:rPr>
          <w:rStyle w:val="CommentReference"/>
        </w:rPr>
        <w:commentReference w:id="275"/>
      </w:r>
      <w:r w:rsidR="004D03B3" w:rsidRPr="0046380E">
        <w:rPr>
          <w:rFonts w:ascii="宋体" w:hAnsi="宋体" w:cs="宋体" w:hint="eastAsia"/>
          <w:strike/>
        </w:rPr>
        <w:t>本论文中采用的矢量地图数据结构的编码方式是实体式</w:t>
      </w:r>
      <w:r w:rsidR="004D03B3">
        <w:rPr>
          <w:rFonts w:ascii="宋体" w:hAnsi="宋体" w:cs="宋体" w:hint="eastAsia"/>
        </w:rPr>
        <w:t>。</w:t>
      </w:r>
    </w:p>
    <w:p w14:paraId="32EF72E3" w14:textId="0E2D623E" w:rsidR="00373B1F" w:rsidRDefault="001F2D96" w:rsidP="00AB69BC">
      <w:pPr>
        <w:pStyle w:val="Heading3"/>
      </w:pPr>
      <w:r>
        <w:rPr>
          <w:rFonts w:hint="eastAsia"/>
        </w:rPr>
        <w:t xml:space="preserve"> </w:t>
      </w:r>
      <w:bookmarkStart w:id="276" w:name="_Toc286877929"/>
      <w:r w:rsidR="00AB69BC">
        <w:rPr>
          <w:rFonts w:hint="eastAsia"/>
        </w:rPr>
        <w:t>矢量图层基本元素</w:t>
      </w:r>
      <w:bookmarkEnd w:id="276"/>
    </w:p>
    <w:p w14:paraId="4ACF374F" w14:textId="185F963F" w:rsidR="00B840C5" w:rsidRDefault="00DF1265" w:rsidP="005C170A">
      <w:pPr>
        <w:ind w:firstLine="420"/>
        <w:rPr>
          <w:rFonts w:ascii="宋体" w:hAnsi="宋体" w:cs="宋体"/>
        </w:rPr>
      </w:pPr>
      <w:r>
        <w:rPr>
          <w:rFonts w:ascii="宋体" w:hAnsi="宋体" w:cs="宋体" w:hint="eastAsia"/>
        </w:rPr>
        <w:t>矢量图层上的基本元素主要由</w:t>
      </w:r>
      <w:r w:rsidR="005C170A">
        <w:rPr>
          <w:rFonts w:ascii="宋体" w:hAnsi="宋体" w:cs="宋体" w:hint="eastAsia"/>
        </w:rPr>
        <w:t>几何元素</w:t>
      </w:r>
      <w:r w:rsidR="002C1D96">
        <w:rPr>
          <w:rFonts w:ascii="宋体" w:hAnsi="宋体" w:cs="宋体" w:hint="eastAsia"/>
        </w:rPr>
        <w:t>和</w:t>
      </w:r>
      <w:r w:rsidR="008A6369">
        <w:rPr>
          <w:rFonts w:ascii="宋体" w:hAnsi="宋体" w:cs="宋体" w:hint="eastAsia"/>
        </w:rPr>
        <w:t>标志物</w:t>
      </w:r>
      <w:r>
        <w:rPr>
          <w:rFonts w:ascii="宋体" w:hAnsi="宋体" w:cs="宋体" w:hint="eastAsia"/>
        </w:rPr>
        <w:t>对象两</w:t>
      </w:r>
      <w:r w:rsidR="00B840C5">
        <w:rPr>
          <w:rFonts w:ascii="宋体" w:hAnsi="宋体" w:cs="宋体" w:hint="eastAsia"/>
        </w:rPr>
        <w:t>部分组成。</w:t>
      </w:r>
    </w:p>
    <w:p w14:paraId="02BCFAF0" w14:textId="4EA25E04" w:rsidR="001D4A77" w:rsidRDefault="005C170A" w:rsidP="005C170A">
      <w:pPr>
        <w:rPr>
          <w:rFonts w:ascii="宋体" w:hAnsi="宋体" w:cs="宋体"/>
        </w:rPr>
      </w:pPr>
      <w:r>
        <w:rPr>
          <w:rFonts w:ascii="宋体" w:hAnsi="宋体" w:cs="宋体" w:hint="eastAsia"/>
        </w:rPr>
        <w:t>现代GIS系统主要将地理信息元素抽象为空间数据模型处理。</w:t>
      </w:r>
      <w:r w:rsidR="001D4A77">
        <w:rPr>
          <w:rFonts w:ascii="宋体" w:hAnsi="宋体" w:cs="宋体" w:hint="eastAsia"/>
        </w:rPr>
        <w:t>空</w:t>
      </w:r>
      <w:r w:rsidR="00AE46D7">
        <w:rPr>
          <w:rFonts w:ascii="宋体" w:hAnsi="宋体" w:cs="宋体" w:hint="eastAsia"/>
        </w:rPr>
        <w:t>间数据模型通常分为场模型和对象模型两大类。本论文中主要采用对象模型。</w:t>
      </w:r>
    </w:p>
    <w:p w14:paraId="173FFA17" w14:textId="16C1BEDC" w:rsidR="00431C5B" w:rsidRDefault="00431C5B" w:rsidP="001D4A77">
      <w:pPr>
        <w:rPr>
          <w:rFonts w:ascii="宋体" w:hAnsi="宋体" w:cs="宋体"/>
        </w:rPr>
      </w:pPr>
      <w:r>
        <w:rPr>
          <w:rFonts w:ascii="宋体" w:hAnsi="宋体" w:cs="宋体" w:hint="eastAsia"/>
        </w:rPr>
        <w:t>对象模型是指将 研究的地理空间看成一个空域，空间实体和现象作为独立的对象分布在空域中。</w:t>
      </w:r>
    </w:p>
    <w:p w14:paraId="21C3AF4D" w14:textId="09F18028" w:rsidR="00431C5B" w:rsidRDefault="00431C5B" w:rsidP="001D4A77">
      <w:pPr>
        <w:rPr>
          <w:rFonts w:ascii="宋体" w:hAnsi="宋体" w:cs="宋体"/>
        </w:rPr>
      </w:pPr>
      <w:r>
        <w:rPr>
          <w:rFonts w:ascii="宋体" w:hAnsi="宋体" w:cs="宋体" w:hint="eastAsia"/>
        </w:rPr>
        <w:t>对象模型描述的几何体分为四类：点、线、</w:t>
      </w:r>
      <w:commentRangeStart w:id="277"/>
      <w:r>
        <w:rPr>
          <w:rFonts w:ascii="宋体" w:hAnsi="宋体" w:cs="宋体" w:hint="eastAsia"/>
        </w:rPr>
        <w:t>面和几何体集合</w:t>
      </w:r>
      <w:commentRangeEnd w:id="277"/>
      <w:r w:rsidR="007A7EE9">
        <w:rPr>
          <w:rStyle w:val="CommentReference"/>
        </w:rPr>
        <w:commentReference w:id="277"/>
      </w:r>
      <w:r>
        <w:rPr>
          <w:rFonts w:ascii="宋体" w:hAnsi="宋体" w:cs="宋体" w:hint="eastAsia"/>
        </w:rPr>
        <w:t>。</w:t>
      </w:r>
    </w:p>
    <w:p w14:paraId="66556BB6" w14:textId="7E2065F9" w:rsidR="00ED2EB1" w:rsidRPr="00ED2EB1" w:rsidRDefault="001E10FE" w:rsidP="0011508E">
      <w:pPr>
        <w:pStyle w:val="ListParagraph"/>
        <w:numPr>
          <w:ilvl w:val="0"/>
          <w:numId w:val="15"/>
        </w:numPr>
      </w:pPr>
      <w:r>
        <w:rPr>
          <w:rFonts w:hint="eastAsia"/>
        </w:rPr>
        <w:t>点对象</w:t>
      </w:r>
      <w:r w:rsidR="00ED2EB1">
        <w:rPr>
          <w:rFonts w:hint="eastAsia"/>
        </w:rPr>
        <w:tab/>
      </w:r>
      <w:r w:rsidR="00ED2EB1">
        <w:br/>
      </w:r>
      <w:r w:rsidR="00ED2EB1" w:rsidRPr="00ED2EB1">
        <w:rPr>
          <w:rFonts w:ascii="宋体" w:hAnsi="宋体" w:cs="宋体" w:hint="eastAsia"/>
        </w:rPr>
        <w:t>点或节点、点状实体。点是有特定位置、维数为0的物体。</w:t>
      </w:r>
      <w:r w:rsidR="00ED2EB1">
        <w:rPr>
          <w:rFonts w:ascii="宋体" w:hAnsi="宋体" w:cs="宋体"/>
        </w:rPr>
        <w:br/>
      </w:r>
      <w:r w:rsidR="00ED2EB1">
        <w:rPr>
          <w:rFonts w:ascii="宋体" w:hAnsi="宋体" w:cs="宋体" w:hint="eastAsia"/>
        </w:rPr>
        <w:t>具体有以下类型的点：实体点、标记点、内点、节点和特征点等不同类型。实体点用来表示一个实体；标记点用于定位标记；内点用于</w:t>
      </w:r>
      <w:r w:rsidR="007A7EE9">
        <w:rPr>
          <w:rFonts w:ascii="宋体" w:hAnsi="宋体" w:cs="宋体" w:hint="eastAsia"/>
        </w:rPr>
        <w:t>记录多边形的属性，存在于多边形内；节点表示线的终点和端点；特征点表示线段和弧段的内部点。</w:t>
      </w:r>
    </w:p>
    <w:p w14:paraId="5FA542D4" w14:textId="7915DC71" w:rsidR="001E10FE" w:rsidRDefault="001E10FE" w:rsidP="0011508E">
      <w:pPr>
        <w:pStyle w:val="ListParagraph"/>
        <w:numPr>
          <w:ilvl w:val="0"/>
          <w:numId w:val="15"/>
        </w:numPr>
      </w:pPr>
      <w:r>
        <w:rPr>
          <w:rFonts w:hint="eastAsia"/>
        </w:rPr>
        <w:t>线对象</w:t>
      </w:r>
      <w:r w:rsidR="00ED2EB1">
        <w:rPr>
          <w:rFonts w:hint="eastAsia"/>
        </w:rPr>
        <w:tab/>
      </w:r>
      <w:r w:rsidR="00ED2EB1">
        <w:rPr>
          <w:rFonts w:ascii="宋体" w:hAnsi="宋体" w:cs="宋体" w:hint="eastAsia"/>
        </w:rPr>
        <w:t>具有相同</w:t>
      </w:r>
      <w:r w:rsidR="007A7EE9">
        <w:rPr>
          <w:rFonts w:ascii="宋体" w:hAnsi="宋体" w:cs="宋体" w:hint="eastAsia"/>
        </w:rPr>
        <w:t>属性的点的轨迹。线或折线由一系列的有序坐标表示，有长度、弯曲度、方向性等特性，线状实体包括线段，边界、链、弧端等。</w:t>
      </w:r>
      <w:r w:rsidR="00ED2EB1">
        <w:rPr>
          <w:rFonts w:hint="eastAsia"/>
        </w:rPr>
        <w:t xml:space="preserve"> </w:t>
      </w:r>
    </w:p>
    <w:p w14:paraId="712B9977" w14:textId="5F4F77E3" w:rsidR="001E10FE" w:rsidRDefault="001E10FE" w:rsidP="0011508E">
      <w:pPr>
        <w:pStyle w:val="ListParagraph"/>
        <w:numPr>
          <w:ilvl w:val="0"/>
          <w:numId w:val="15"/>
        </w:numPr>
      </w:pPr>
      <w:r>
        <w:rPr>
          <w:rFonts w:hint="eastAsia"/>
        </w:rPr>
        <w:t>面对像</w:t>
      </w:r>
      <w:r w:rsidR="007A7EE9">
        <w:rPr>
          <w:rFonts w:hint="eastAsia"/>
        </w:rPr>
        <w:tab/>
      </w:r>
      <w:r w:rsidR="007A7EE9">
        <w:rPr>
          <w:rFonts w:ascii="宋体" w:hAnsi="宋体" w:cs="宋体" w:hint="eastAsia"/>
        </w:rPr>
        <w:t>是对湖泊、岛屿、地块等一类现象的描述，又一封闭曲线加内点来表示。具有面积、范围、周长、独立性或与其他地物相邻、内岛屿</w:t>
      </w:r>
      <w:r w:rsidR="00810533">
        <w:rPr>
          <w:rFonts w:ascii="宋体" w:hAnsi="宋体" w:cs="宋体" w:hint="eastAsia"/>
        </w:rPr>
        <w:t>或锯齿状外形、重叠性与非重叠等特性。</w:t>
      </w:r>
      <w:r w:rsidR="00D35104">
        <w:rPr>
          <w:rFonts w:ascii="宋体" w:hAnsi="宋体" w:cs="宋体" w:hint="eastAsia"/>
        </w:rPr>
        <w:t xml:space="preserve"> </w:t>
      </w:r>
    </w:p>
    <w:p w14:paraId="3775E03B" w14:textId="2252B6A1" w:rsidR="001E10FE" w:rsidRPr="002C1D96" w:rsidRDefault="001E10FE" w:rsidP="0011508E">
      <w:pPr>
        <w:pStyle w:val="ListParagraph"/>
        <w:numPr>
          <w:ilvl w:val="0"/>
          <w:numId w:val="15"/>
        </w:numPr>
      </w:pPr>
      <w:r>
        <w:rPr>
          <w:rFonts w:hint="eastAsia"/>
        </w:rPr>
        <w:t>几何体集合</w:t>
      </w:r>
      <w:r w:rsidR="00125F25">
        <w:rPr>
          <w:rFonts w:hint="eastAsia"/>
        </w:rPr>
        <w:t xml:space="preserve"> </w:t>
      </w:r>
      <w:r w:rsidR="00125F25">
        <w:rPr>
          <w:rFonts w:ascii="Xingkai SC Light" w:hAnsi="Xingkai SC Light" w:cs="Xingkai SC Light"/>
        </w:rPr>
        <w:t>现实</w:t>
      </w:r>
      <w:r w:rsidR="00125F25">
        <w:rPr>
          <w:rFonts w:ascii="宋体" w:hAnsi="宋体" w:cs="宋体" w:hint="eastAsia"/>
        </w:rPr>
        <w:t>世界的各种</w:t>
      </w:r>
      <w:r w:rsidR="00125F25">
        <w:rPr>
          <w:rFonts w:ascii="Xingkai SC Light" w:hAnsi="Xingkai SC Light" w:cs="Xingkai SC Light"/>
        </w:rPr>
        <w:t>现</w:t>
      </w:r>
      <w:r w:rsidR="00125F25">
        <w:rPr>
          <w:rFonts w:ascii="宋体" w:hAnsi="宋体" w:cs="宋体" w:hint="eastAsia"/>
        </w:rPr>
        <w:t>象比</w:t>
      </w:r>
      <w:r w:rsidR="00125F25">
        <w:rPr>
          <w:rFonts w:ascii="Xingkai SC Light" w:hAnsi="Xingkai SC Light" w:cs="Xingkai SC Light"/>
        </w:rPr>
        <w:t>较</w:t>
      </w:r>
      <w:r w:rsidR="00125F25">
        <w:rPr>
          <w:rFonts w:ascii="宋体" w:hAnsi="宋体" w:cs="宋体" w:hint="eastAsia"/>
        </w:rPr>
        <w:t>复</w:t>
      </w:r>
      <w:r w:rsidR="00125F25">
        <w:rPr>
          <w:rFonts w:ascii="Xingkai SC Light" w:hAnsi="Xingkai SC Light" w:cs="Xingkai SC Light"/>
        </w:rPr>
        <w:t>杂</w:t>
      </w:r>
      <w:r w:rsidR="00125F25">
        <w:rPr>
          <w:rFonts w:ascii="宋体" w:hAnsi="宋体" w:cs="宋体" w:hint="eastAsia"/>
        </w:rPr>
        <w:t>，往往由不同的空</w:t>
      </w:r>
      <w:r w:rsidR="00125F25">
        <w:rPr>
          <w:rFonts w:ascii="Xingkai SC Light" w:hAnsi="Xingkai SC Light" w:cs="Xingkai SC Light"/>
        </w:rPr>
        <w:t>间对</w:t>
      </w:r>
      <w:r w:rsidR="00125F25">
        <w:rPr>
          <w:rFonts w:ascii="宋体" w:hAnsi="宋体" w:cs="宋体" w:hint="eastAsia"/>
        </w:rPr>
        <w:t>象</w:t>
      </w:r>
      <w:r w:rsidR="00125F25">
        <w:rPr>
          <w:rFonts w:ascii="Xingkai SC Light" w:hAnsi="Xingkai SC Light" w:cs="Xingkai SC Light"/>
        </w:rPr>
        <w:t>组</w:t>
      </w:r>
      <w:r w:rsidR="00125F25">
        <w:rPr>
          <w:rFonts w:ascii="宋体" w:hAnsi="宋体" w:cs="宋体" w:hint="eastAsia"/>
        </w:rPr>
        <w:t>合而成，复</w:t>
      </w:r>
      <w:r w:rsidR="00125F25">
        <w:rPr>
          <w:rFonts w:ascii="Xingkai SC Light" w:hAnsi="Xingkai SC Light" w:cs="Xingkai SC Light"/>
        </w:rPr>
        <w:t>杂实</w:t>
      </w:r>
      <w:r w:rsidR="00125F25">
        <w:rPr>
          <w:rFonts w:ascii="宋体" w:hAnsi="宋体" w:cs="宋体" w:hint="eastAsia"/>
        </w:rPr>
        <w:t>体又</w:t>
      </w:r>
      <w:r w:rsidR="00125F25">
        <w:rPr>
          <w:rFonts w:ascii="Xingkai SC Light" w:hAnsi="Xingkai SC Light" w:cs="Xingkai SC Light"/>
        </w:rPr>
        <w:t>简单实</w:t>
      </w:r>
      <w:r w:rsidR="00125F25">
        <w:rPr>
          <w:rFonts w:ascii="宋体" w:hAnsi="宋体" w:cs="宋体" w:hint="eastAsia"/>
        </w:rPr>
        <w:t>体</w:t>
      </w:r>
      <w:r w:rsidR="00125F25">
        <w:rPr>
          <w:rFonts w:ascii="Xingkai SC Light" w:hAnsi="Xingkai SC Light" w:cs="Xingkai SC Light"/>
        </w:rPr>
        <w:t>组</w:t>
      </w:r>
      <w:r w:rsidR="00125F25">
        <w:rPr>
          <w:rFonts w:ascii="宋体" w:hAnsi="宋体" w:cs="宋体" w:hint="eastAsia"/>
        </w:rPr>
        <w:t>合表达。</w:t>
      </w:r>
    </w:p>
    <w:p w14:paraId="3D939E64" w14:textId="303BFF6F" w:rsidR="002C1D96" w:rsidRPr="002C1D96" w:rsidRDefault="002C1D96" w:rsidP="002C1D96">
      <w:pPr>
        <w:rPr>
          <w:rFonts w:ascii="宋体" w:hAnsi="宋体" w:cs="宋体"/>
        </w:rPr>
      </w:pPr>
      <w:r>
        <w:rPr>
          <w:rFonts w:ascii="宋体" w:hAnsi="宋体" w:cs="宋体" w:hint="eastAsia"/>
        </w:rPr>
        <w:t>标量对象主要指在图层上显示的</w:t>
      </w:r>
      <w:r w:rsidR="00065CCC">
        <w:rPr>
          <w:rFonts w:ascii="宋体" w:hAnsi="宋体" w:cs="宋体" w:hint="eastAsia"/>
        </w:rPr>
        <w:t>图片等元算。</w:t>
      </w:r>
    </w:p>
    <w:p w14:paraId="66FC4DAE" w14:textId="0F9747FE" w:rsidR="00AB69BC" w:rsidRDefault="006A4714" w:rsidP="00AB69BC">
      <w:pPr>
        <w:pStyle w:val="Heading3"/>
      </w:pPr>
      <w:r>
        <w:rPr>
          <w:rFonts w:hint="eastAsia"/>
        </w:rPr>
        <w:t xml:space="preserve"> </w:t>
      </w:r>
      <w:bookmarkStart w:id="278" w:name="_Toc286877930"/>
      <w:r w:rsidR="00AB69BC">
        <w:rPr>
          <w:rFonts w:hint="eastAsia"/>
        </w:rPr>
        <w:t>矢量图层类关系</w:t>
      </w:r>
      <w:bookmarkEnd w:id="278"/>
    </w:p>
    <w:p w14:paraId="34669174" w14:textId="7D9F150B" w:rsidR="00B0046E" w:rsidRPr="006B6036" w:rsidRDefault="00B0046E" w:rsidP="00B0046E">
      <w:pPr>
        <w:pStyle w:val="Caption"/>
        <w:keepNext/>
        <w:rPr>
          <w:rFonts w:ascii="黑体" w:hAnsi="黑体" w:cs="黑体"/>
        </w:rPr>
      </w:pPr>
      <w:r>
        <w:rPr>
          <w:rFonts w:hint="eastAsia"/>
        </w:rPr>
        <w:t>表格</w:t>
      </w:r>
      <w:r>
        <w:rPr>
          <w:rFonts w:hint="eastAsia"/>
        </w:rPr>
        <w:t xml:space="preserve"> </w:t>
      </w:r>
      <w:r>
        <w:t>4-3</w:t>
      </w:r>
      <w:r>
        <w:rPr>
          <w:rFonts w:hint="eastAsia"/>
        </w:rPr>
        <w:t xml:space="preserve"> </w:t>
      </w:r>
      <w:r w:rsidR="00B803D0">
        <w:rPr>
          <w:rFonts w:ascii="黑体" w:hAnsi="黑体" w:cs="黑体" w:hint="eastAsia"/>
        </w:rPr>
        <w:t>矢量图形类关系</w:t>
      </w:r>
    </w:p>
    <w:p w14:paraId="5DE6D293" w14:textId="674AEC1E" w:rsidR="00B0046E" w:rsidRPr="004630C0" w:rsidRDefault="00B0046E" w:rsidP="00B0046E">
      <w:pPr>
        <w:pStyle w:val="Caption"/>
        <w:rPr>
          <w:rFonts w:ascii="宋体" w:hAnsi="宋体" w:cs="宋体"/>
        </w:rPr>
      </w:pPr>
      <w:r>
        <w:t xml:space="preserve">Figure </w:t>
      </w:r>
      <w:r>
        <w:rPr>
          <w:rFonts w:ascii="黑体" w:hAnsi="黑体" w:cs="黑体" w:hint="eastAsia"/>
        </w:rPr>
        <w:t>4-3</w:t>
      </w:r>
      <w:r>
        <w:rPr>
          <w:rFonts w:hint="eastAsia"/>
        </w:rPr>
        <w:t xml:space="preserve"> </w:t>
      </w:r>
      <w:r w:rsidR="004F1CC9">
        <w:rPr>
          <w:rFonts w:ascii="黑体" w:hAnsi="黑体" w:cs="黑体" w:hint="eastAsia"/>
        </w:rPr>
        <w:t xml:space="preserve">vector class </w:t>
      </w:r>
      <w:r w:rsidR="004F1CC9">
        <w:rPr>
          <w:rFonts w:ascii="黑体" w:hAnsi="黑体" w:cs="黑体"/>
        </w:rPr>
        <w:t>diagrams</w:t>
      </w:r>
      <w:r w:rsidR="00B840C5">
        <w:tab/>
      </w:r>
    </w:p>
    <w:tbl>
      <w:tblPr>
        <w:tblW w:w="793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5655"/>
      </w:tblGrid>
      <w:tr w:rsidR="00B0046E" w:rsidRPr="001D0EA8" w14:paraId="02733407" w14:textId="77777777" w:rsidTr="00421664">
        <w:trPr>
          <w:trHeight w:val="312"/>
        </w:trPr>
        <w:tc>
          <w:tcPr>
            <w:tcW w:w="2283" w:type="dxa"/>
            <w:shd w:val="clear" w:color="auto" w:fill="auto"/>
          </w:tcPr>
          <w:p w14:paraId="7B293D85" w14:textId="77777777" w:rsidR="00B0046E" w:rsidRPr="001D0EA8" w:rsidRDefault="00B0046E" w:rsidP="004F1CC9">
            <w:pPr>
              <w:jc w:val="center"/>
              <w:rPr>
                <w:b/>
              </w:rPr>
            </w:pPr>
            <w:r>
              <w:rPr>
                <w:rFonts w:hint="eastAsia"/>
                <w:b/>
              </w:rPr>
              <w:t>类</w:t>
            </w:r>
          </w:p>
        </w:tc>
        <w:tc>
          <w:tcPr>
            <w:tcW w:w="5655" w:type="dxa"/>
            <w:shd w:val="clear" w:color="auto" w:fill="auto"/>
          </w:tcPr>
          <w:p w14:paraId="782A1BA3" w14:textId="77777777" w:rsidR="00B0046E" w:rsidRPr="001D0EA8" w:rsidRDefault="00B0046E" w:rsidP="004F1CC9">
            <w:pPr>
              <w:jc w:val="center"/>
              <w:rPr>
                <w:b/>
              </w:rPr>
            </w:pPr>
            <w:r w:rsidRPr="001D0EA8">
              <w:rPr>
                <w:b/>
              </w:rPr>
              <w:t>说明</w:t>
            </w:r>
          </w:p>
        </w:tc>
      </w:tr>
      <w:tr w:rsidR="00B0046E" w:rsidRPr="001D0EA8" w14:paraId="36B56BE0" w14:textId="77777777" w:rsidTr="00421664">
        <w:trPr>
          <w:trHeight w:val="312"/>
        </w:trPr>
        <w:tc>
          <w:tcPr>
            <w:tcW w:w="2283" w:type="dxa"/>
          </w:tcPr>
          <w:p w14:paraId="189FB51B" w14:textId="07BF781A" w:rsidR="00B0046E" w:rsidRPr="00200829" w:rsidRDefault="004F1CC9" w:rsidP="008828DB">
            <w:pPr>
              <w:ind w:firstLine="0"/>
              <w:jc w:val="center"/>
              <w:rPr>
                <w:rFonts w:ascii="宋体" w:hAnsi="宋体" w:cs="宋体"/>
              </w:rPr>
            </w:pPr>
            <w:r>
              <w:rPr>
                <w:rFonts w:ascii="宋体" w:hAnsi="宋体" w:cs="宋体" w:hint="eastAsia"/>
              </w:rPr>
              <w:t>Vector</w:t>
            </w:r>
            <w:r w:rsidR="00B90BE8">
              <w:rPr>
                <w:rFonts w:ascii="宋体" w:hAnsi="宋体" w:cs="宋体" w:hint="eastAsia"/>
              </w:rPr>
              <w:t>LayerView</w:t>
            </w:r>
          </w:p>
        </w:tc>
        <w:tc>
          <w:tcPr>
            <w:tcW w:w="5655" w:type="dxa"/>
          </w:tcPr>
          <w:p w14:paraId="41F38801" w14:textId="10183927" w:rsidR="00B0046E" w:rsidRPr="004559D7" w:rsidRDefault="00B0046E" w:rsidP="004F1CC9">
            <w:pPr>
              <w:rPr>
                <w:rFonts w:ascii="宋体" w:hAnsi="宋体" w:cs="宋体"/>
              </w:rPr>
            </w:pPr>
            <w:r>
              <w:rPr>
                <w:rFonts w:ascii="宋体" w:hAnsi="宋体" w:cs="宋体" w:hint="eastAsia"/>
              </w:rPr>
              <w:t>矢量标绘图层</w:t>
            </w:r>
            <w:r w:rsidR="00DB35B9">
              <w:rPr>
                <w:rFonts w:ascii="宋体" w:hAnsi="宋体" w:cs="宋体" w:hint="eastAsia"/>
              </w:rPr>
              <w:t>，负责调用矢量图形的绘制算法</w:t>
            </w:r>
          </w:p>
        </w:tc>
      </w:tr>
      <w:tr w:rsidR="00B0046E" w:rsidRPr="001D0EA8" w14:paraId="15983E8E" w14:textId="77777777" w:rsidTr="00421664">
        <w:trPr>
          <w:trHeight w:val="350"/>
        </w:trPr>
        <w:tc>
          <w:tcPr>
            <w:tcW w:w="2283" w:type="dxa"/>
          </w:tcPr>
          <w:p w14:paraId="68F83E39" w14:textId="3BB66353" w:rsidR="00B0046E" w:rsidRPr="009C6906" w:rsidRDefault="009C6906" w:rsidP="009C6906">
            <w:pPr>
              <w:ind w:firstLine="0"/>
              <w:jc w:val="center"/>
              <w:rPr>
                <w:rFonts w:ascii="宋体" w:hAnsi="宋体" w:cs="宋体"/>
              </w:rPr>
            </w:pPr>
            <w:r w:rsidRPr="009C6906">
              <w:rPr>
                <w:rFonts w:ascii="宋体" w:hAnsi="宋体" w:cs="宋体"/>
              </w:rPr>
              <w:t>Annotation</w:t>
            </w:r>
          </w:p>
        </w:tc>
        <w:tc>
          <w:tcPr>
            <w:tcW w:w="5655" w:type="dxa"/>
          </w:tcPr>
          <w:p w14:paraId="16780659" w14:textId="13722EB2" w:rsidR="00B0046E" w:rsidRDefault="00DB35B9" w:rsidP="004F1CC9">
            <w:pPr>
              <w:rPr>
                <w:rFonts w:ascii="宋体" w:hAnsi="宋体" w:cs="宋体"/>
              </w:rPr>
            </w:pPr>
            <w:r>
              <w:rPr>
                <w:rFonts w:ascii="宋体" w:hAnsi="宋体" w:cs="宋体" w:hint="eastAsia"/>
              </w:rPr>
              <w:t>矢量图形画法基类</w:t>
            </w:r>
          </w:p>
        </w:tc>
      </w:tr>
      <w:tr w:rsidR="00B0046E" w:rsidRPr="001D0EA8" w14:paraId="0A313CE5" w14:textId="77777777" w:rsidTr="00421664">
        <w:trPr>
          <w:trHeight w:val="63"/>
        </w:trPr>
        <w:tc>
          <w:tcPr>
            <w:tcW w:w="2283" w:type="dxa"/>
          </w:tcPr>
          <w:p w14:paraId="0CA4863C" w14:textId="5F7CE07B" w:rsidR="00B0046E" w:rsidRDefault="00ED7B2C" w:rsidP="008828DB">
            <w:pPr>
              <w:ind w:firstLine="0"/>
              <w:jc w:val="center"/>
              <w:rPr>
                <w:rFonts w:ascii="宋体" w:hAnsi="宋体" w:cs="宋体"/>
              </w:rPr>
            </w:pPr>
            <w:r>
              <w:rPr>
                <w:rFonts w:ascii="宋体" w:hAnsi="宋体" w:cs="宋体" w:hint="eastAsia"/>
              </w:rPr>
              <w:t>Point</w:t>
            </w:r>
            <w:r w:rsidRPr="009C6906">
              <w:rPr>
                <w:rFonts w:ascii="宋体" w:hAnsi="宋体" w:cs="宋体"/>
              </w:rPr>
              <w:t>Annotation</w:t>
            </w:r>
          </w:p>
        </w:tc>
        <w:tc>
          <w:tcPr>
            <w:tcW w:w="5655" w:type="dxa"/>
          </w:tcPr>
          <w:p w14:paraId="1EBE6B90" w14:textId="1EDC4AC4" w:rsidR="00B0046E" w:rsidRDefault="00DB35B9" w:rsidP="004F1CC9">
            <w:pPr>
              <w:rPr>
                <w:rFonts w:ascii="宋体" w:hAnsi="宋体" w:cs="宋体"/>
              </w:rPr>
            </w:pPr>
            <w:r>
              <w:rPr>
                <w:rFonts w:ascii="宋体" w:hAnsi="宋体" w:cs="宋体" w:hint="eastAsia"/>
              </w:rPr>
              <w:t>点图形画法</w:t>
            </w:r>
          </w:p>
        </w:tc>
      </w:tr>
      <w:tr w:rsidR="008828DB" w:rsidRPr="001D0EA8" w14:paraId="174115CF" w14:textId="77777777" w:rsidTr="00421664">
        <w:trPr>
          <w:trHeight w:val="312"/>
        </w:trPr>
        <w:tc>
          <w:tcPr>
            <w:tcW w:w="2283" w:type="dxa"/>
          </w:tcPr>
          <w:p w14:paraId="75A56076" w14:textId="0D559FC7" w:rsidR="008828DB" w:rsidRDefault="005C760C" w:rsidP="008828DB">
            <w:pPr>
              <w:tabs>
                <w:tab w:val="left" w:pos="320"/>
                <w:tab w:val="center" w:pos="973"/>
              </w:tabs>
              <w:ind w:firstLine="0"/>
              <w:jc w:val="center"/>
            </w:pPr>
            <w:r>
              <w:t>Polyline</w:t>
            </w:r>
            <w:r w:rsidR="00ED7B2C" w:rsidRPr="009C6906">
              <w:rPr>
                <w:rFonts w:ascii="宋体" w:hAnsi="宋体" w:cs="宋体"/>
              </w:rPr>
              <w:t>Annotation</w:t>
            </w:r>
          </w:p>
        </w:tc>
        <w:tc>
          <w:tcPr>
            <w:tcW w:w="5655" w:type="dxa"/>
          </w:tcPr>
          <w:p w14:paraId="64727D62" w14:textId="50B86F13" w:rsidR="008828DB" w:rsidRDefault="00DB35B9" w:rsidP="004F1CC9">
            <w:pPr>
              <w:rPr>
                <w:rFonts w:ascii="宋体" w:hAnsi="宋体" w:cs="宋体"/>
              </w:rPr>
            </w:pPr>
            <w:r>
              <w:rPr>
                <w:rFonts w:ascii="宋体" w:hAnsi="宋体" w:cs="宋体" w:hint="eastAsia"/>
              </w:rPr>
              <w:t>线图形画法</w:t>
            </w:r>
          </w:p>
        </w:tc>
      </w:tr>
      <w:tr w:rsidR="008828DB" w:rsidRPr="001D0EA8" w14:paraId="5CF76DA3" w14:textId="77777777" w:rsidTr="00421664">
        <w:trPr>
          <w:trHeight w:val="312"/>
        </w:trPr>
        <w:tc>
          <w:tcPr>
            <w:tcW w:w="2283" w:type="dxa"/>
          </w:tcPr>
          <w:p w14:paraId="65362C79" w14:textId="18E360B4" w:rsidR="008828DB" w:rsidRDefault="00ED7B2C" w:rsidP="00ED7B2C">
            <w:pPr>
              <w:tabs>
                <w:tab w:val="left" w:pos="320"/>
                <w:tab w:val="center" w:pos="973"/>
              </w:tabs>
              <w:ind w:firstLine="0"/>
              <w:jc w:val="center"/>
            </w:pPr>
            <w:r w:rsidRPr="00ED7B2C">
              <w:t>PolygonAnnotation</w:t>
            </w:r>
          </w:p>
        </w:tc>
        <w:tc>
          <w:tcPr>
            <w:tcW w:w="5655" w:type="dxa"/>
          </w:tcPr>
          <w:p w14:paraId="6A551444" w14:textId="1FDFFDA3" w:rsidR="008828DB" w:rsidRDefault="00DB35B9" w:rsidP="004F1CC9">
            <w:pPr>
              <w:rPr>
                <w:rFonts w:ascii="宋体" w:hAnsi="宋体" w:cs="宋体"/>
              </w:rPr>
            </w:pPr>
            <w:r>
              <w:rPr>
                <w:rFonts w:ascii="宋体" w:hAnsi="宋体" w:cs="宋体" w:hint="eastAsia"/>
              </w:rPr>
              <w:t>面图形画法</w:t>
            </w:r>
          </w:p>
        </w:tc>
      </w:tr>
      <w:tr w:rsidR="00421664" w:rsidRPr="001D0EA8" w14:paraId="1ECA18F9" w14:textId="77777777" w:rsidTr="00421664">
        <w:trPr>
          <w:trHeight w:val="312"/>
        </w:trPr>
        <w:tc>
          <w:tcPr>
            <w:tcW w:w="2283" w:type="dxa"/>
          </w:tcPr>
          <w:p w14:paraId="1F8802FB" w14:textId="2D7D6C44" w:rsidR="00421664" w:rsidRDefault="00421664" w:rsidP="008828DB">
            <w:pPr>
              <w:tabs>
                <w:tab w:val="left" w:pos="320"/>
                <w:tab w:val="center" w:pos="973"/>
              </w:tabs>
              <w:ind w:firstLine="0"/>
              <w:jc w:val="center"/>
              <w:rPr>
                <w:rFonts w:ascii="宋体" w:hAnsi="宋体" w:cs="宋体"/>
              </w:rPr>
            </w:pPr>
            <w:r>
              <w:rPr>
                <w:rFonts w:ascii="宋体" w:hAnsi="宋体" w:cs="宋体" w:hint="eastAsia"/>
              </w:rPr>
              <w:t>ShapeAnnotation</w:t>
            </w:r>
          </w:p>
        </w:tc>
        <w:tc>
          <w:tcPr>
            <w:tcW w:w="5655" w:type="dxa"/>
          </w:tcPr>
          <w:p w14:paraId="3FE712D4" w14:textId="4AA5D25B" w:rsidR="00421664" w:rsidRPr="0061707D" w:rsidRDefault="00DB35B9" w:rsidP="004F1CC9">
            <w:pPr>
              <w:rPr>
                <w:rFonts w:ascii="宋体" w:hAnsi="宋体" w:cs="宋体"/>
              </w:rPr>
            </w:pPr>
            <w:r>
              <w:rPr>
                <w:rFonts w:ascii="宋体" w:hAnsi="宋体" w:cs="宋体" w:hint="eastAsia"/>
              </w:rPr>
              <w:t>复杂图形画法</w:t>
            </w:r>
          </w:p>
        </w:tc>
      </w:tr>
      <w:tr w:rsidR="00BB361C" w:rsidRPr="001D0EA8" w14:paraId="77B819D4" w14:textId="77777777" w:rsidTr="00421664">
        <w:trPr>
          <w:trHeight w:val="312"/>
        </w:trPr>
        <w:tc>
          <w:tcPr>
            <w:tcW w:w="2283" w:type="dxa"/>
          </w:tcPr>
          <w:p w14:paraId="7DB8B6A7" w14:textId="55BE673A" w:rsidR="00BB361C" w:rsidRDefault="00BB361C" w:rsidP="008828DB">
            <w:pPr>
              <w:tabs>
                <w:tab w:val="left" w:pos="320"/>
                <w:tab w:val="center" w:pos="973"/>
              </w:tabs>
              <w:ind w:firstLine="0"/>
              <w:jc w:val="center"/>
              <w:rPr>
                <w:rFonts w:ascii="宋体" w:hAnsi="宋体" w:cs="宋体"/>
              </w:rPr>
            </w:pPr>
            <w:r>
              <w:rPr>
                <w:rFonts w:ascii="宋体" w:hAnsi="宋体" w:cs="宋体" w:hint="eastAsia"/>
              </w:rPr>
              <w:t>MarkerAnnotation</w:t>
            </w:r>
          </w:p>
        </w:tc>
        <w:tc>
          <w:tcPr>
            <w:tcW w:w="5655" w:type="dxa"/>
          </w:tcPr>
          <w:p w14:paraId="32440D1F" w14:textId="779F4B4E" w:rsidR="00BB361C" w:rsidRDefault="008A6369" w:rsidP="004F1CC9">
            <w:pPr>
              <w:rPr>
                <w:rFonts w:ascii="宋体" w:hAnsi="宋体" w:cs="宋体"/>
              </w:rPr>
            </w:pPr>
            <w:r>
              <w:rPr>
                <w:rFonts w:ascii="宋体" w:hAnsi="宋体" w:cs="宋体" w:hint="eastAsia"/>
              </w:rPr>
              <w:t>标志物图形画法</w:t>
            </w:r>
          </w:p>
        </w:tc>
      </w:tr>
      <w:tr w:rsidR="008828DB" w:rsidRPr="001D0EA8" w14:paraId="2CDF395D" w14:textId="77777777" w:rsidTr="00421664">
        <w:trPr>
          <w:trHeight w:val="312"/>
        </w:trPr>
        <w:tc>
          <w:tcPr>
            <w:tcW w:w="2283" w:type="dxa"/>
          </w:tcPr>
          <w:p w14:paraId="1DF9DEE8" w14:textId="3FAF3396" w:rsidR="008828DB" w:rsidRPr="00200829" w:rsidRDefault="00421664" w:rsidP="008828DB">
            <w:pPr>
              <w:tabs>
                <w:tab w:val="left" w:pos="320"/>
                <w:tab w:val="center" w:pos="973"/>
              </w:tabs>
              <w:ind w:firstLine="0"/>
              <w:jc w:val="center"/>
              <w:rPr>
                <w:rFonts w:ascii="宋体" w:hAnsi="宋体" w:cs="宋体"/>
              </w:rPr>
            </w:pPr>
            <w:r>
              <w:rPr>
                <w:rFonts w:ascii="宋体" w:hAnsi="宋体" w:cs="宋体" w:hint="eastAsia"/>
              </w:rPr>
              <w:t>ShapeAdapter</w:t>
            </w:r>
          </w:p>
        </w:tc>
        <w:tc>
          <w:tcPr>
            <w:tcW w:w="5655" w:type="dxa"/>
          </w:tcPr>
          <w:p w14:paraId="15E92939" w14:textId="61EE1151" w:rsidR="008828DB" w:rsidRPr="0061707D" w:rsidRDefault="00DB35B9" w:rsidP="004F1CC9">
            <w:pPr>
              <w:rPr>
                <w:rFonts w:ascii="宋体" w:hAnsi="宋体" w:cs="宋体"/>
              </w:rPr>
            </w:pPr>
            <w:r>
              <w:rPr>
                <w:rFonts w:ascii="宋体" w:hAnsi="宋体" w:cs="宋体" w:hint="eastAsia"/>
              </w:rPr>
              <w:t>矢量图形匹配画法转化器</w:t>
            </w:r>
          </w:p>
        </w:tc>
      </w:tr>
    </w:tbl>
    <w:p w14:paraId="18BB6634" w14:textId="77777777" w:rsidR="00D35104" w:rsidRDefault="00D35104" w:rsidP="00D35104">
      <w:pPr>
        <w:rPr>
          <w:rFonts w:ascii="宋体" w:hAnsi="宋体" w:cs="宋体"/>
        </w:rPr>
      </w:pPr>
    </w:p>
    <w:p w14:paraId="07D6694F" w14:textId="23E149CD" w:rsidR="00AF6D44" w:rsidRDefault="00BB361C" w:rsidP="00C314C7">
      <w:pPr>
        <w:ind w:hanging="90"/>
        <w:rPr>
          <w:rFonts w:ascii="宋体" w:hAnsi="宋体" w:cs="宋体"/>
        </w:rPr>
      </w:pPr>
      <w:r>
        <w:rPr>
          <w:rFonts w:ascii="宋体" w:hAnsi="宋体" w:cs="宋体"/>
          <w:noProof/>
          <w:lang w:eastAsia="en-US"/>
        </w:rPr>
        <w:drawing>
          <wp:inline distT="0" distB="0" distL="0" distR="0" wp14:anchorId="42A8D5EC" wp14:editId="462566B0">
            <wp:extent cx="5097145" cy="3725545"/>
            <wp:effectExtent l="0" t="0" r="0" b="0"/>
            <wp:docPr id="14" name="Picture 14" descr="Macintosh HD:Users:twer:Downloads:矢量图层绘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wer:Downloads:矢量图层绘制 (1).png"/>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097145" cy="3725545"/>
                    </a:xfrm>
                    <a:prstGeom prst="rect">
                      <a:avLst/>
                    </a:prstGeom>
                    <a:noFill/>
                    <a:ln>
                      <a:noFill/>
                    </a:ln>
                  </pic:spPr>
                </pic:pic>
              </a:graphicData>
            </a:graphic>
          </wp:inline>
        </w:drawing>
      </w:r>
    </w:p>
    <w:p w14:paraId="449F04AC" w14:textId="32F9AA53" w:rsidR="00C314C7" w:rsidRDefault="00C314C7" w:rsidP="00C314C7">
      <w:pPr>
        <w:pStyle w:val="Caption"/>
      </w:pPr>
      <w:r>
        <w:rPr>
          <w:rFonts w:hint="eastAsia"/>
        </w:rPr>
        <w:t>图</w:t>
      </w:r>
      <w:r>
        <w:rPr>
          <w:rFonts w:hint="eastAsia"/>
        </w:rPr>
        <w:t xml:space="preserve"> </w:t>
      </w:r>
      <w:r>
        <w:t xml:space="preserve">4-6 </w:t>
      </w:r>
      <w:r>
        <w:rPr>
          <w:rFonts w:ascii="黑体" w:hAnsi="黑体" w:cs="黑体" w:hint="eastAsia"/>
        </w:rPr>
        <w:t>矢量图层</w:t>
      </w:r>
      <w:r>
        <w:rPr>
          <w:rFonts w:hint="eastAsia"/>
        </w:rPr>
        <w:t>类关系</w:t>
      </w:r>
    </w:p>
    <w:p w14:paraId="23830FC1" w14:textId="63D1F4A8" w:rsidR="00C314C7" w:rsidRDefault="00C314C7" w:rsidP="00C314C7">
      <w:pPr>
        <w:pStyle w:val="Caption"/>
      </w:pPr>
      <w:r>
        <w:t>Figure 4-6 vector layer class</w:t>
      </w:r>
    </w:p>
    <w:p w14:paraId="5CFD00CE" w14:textId="77777777" w:rsidR="00C314C7" w:rsidRPr="00C314C7" w:rsidRDefault="00C314C7" w:rsidP="00C314C7">
      <w:pPr>
        <w:ind w:hanging="90"/>
        <w:rPr>
          <w:rFonts w:ascii="宋体" w:hAnsi="宋体" w:cs="宋体"/>
        </w:rPr>
      </w:pPr>
    </w:p>
    <w:p w14:paraId="100D736E" w14:textId="7C0408A3" w:rsidR="00C9548B" w:rsidRPr="008312E0" w:rsidRDefault="00C9548B" w:rsidP="00C9548B">
      <w:pPr>
        <w:pStyle w:val="Heading3"/>
      </w:pPr>
      <w:r>
        <w:rPr>
          <w:rFonts w:hint="eastAsia"/>
        </w:rPr>
        <w:t xml:space="preserve"> </w:t>
      </w:r>
      <w:bookmarkStart w:id="279" w:name="_Toc286877931"/>
      <w:r>
        <w:rPr>
          <w:rFonts w:hint="eastAsia"/>
        </w:rPr>
        <w:t>矢量图层绘制流程</w:t>
      </w:r>
      <w:bookmarkEnd w:id="279"/>
    </w:p>
    <w:p w14:paraId="6F11F4C9" w14:textId="77777777" w:rsidR="00C9548B" w:rsidRDefault="00C9548B" w:rsidP="00C9548B">
      <w:pPr>
        <w:rPr>
          <w:rFonts w:ascii="宋体" w:hAnsi="宋体" w:cs="宋体"/>
        </w:rPr>
      </w:pPr>
      <w:r>
        <w:rPr>
          <w:rFonts w:ascii="宋体" w:hAnsi="宋体" w:cs="宋体" w:hint="eastAsia"/>
        </w:rPr>
        <w:t>矢量图层绘制流程由获得图上几何元素、加载画法和绘制三步骤组成。</w:t>
      </w:r>
    </w:p>
    <w:p w14:paraId="1EE8BB35" w14:textId="77777777" w:rsidR="00C9548B" w:rsidRPr="00236F8F" w:rsidRDefault="00C9548B" w:rsidP="0011508E">
      <w:pPr>
        <w:pStyle w:val="ListParagraph"/>
        <w:numPr>
          <w:ilvl w:val="0"/>
          <w:numId w:val="16"/>
        </w:numPr>
        <w:rPr>
          <w:rFonts w:ascii="宋体" w:hAnsi="宋体" w:cs="宋体"/>
        </w:rPr>
      </w:pPr>
      <w:r w:rsidRPr="00236F8F">
        <w:rPr>
          <w:rFonts w:ascii="宋体" w:hAnsi="宋体" w:cs="宋体" w:hint="eastAsia"/>
        </w:rPr>
        <w:t>获得几何元素</w:t>
      </w:r>
      <w:r>
        <w:rPr>
          <w:rFonts w:ascii="宋体" w:hAnsi="宋体" w:cs="宋体"/>
        </w:rPr>
        <w:br/>
      </w:r>
      <w:r>
        <w:rPr>
          <w:rFonts w:ascii="宋体" w:hAnsi="宋体" w:cs="宋体" w:hint="eastAsia"/>
        </w:rPr>
        <w:t>通过矢量标绘模块获得当前图层上的几何元素，这部分将在矢量标绘模块具体描述。</w:t>
      </w:r>
    </w:p>
    <w:p w14:paraId="1DDFBF52" w14:textId="2B8D4B73" w:rsidR="001F521A" w:rsidRDefault="001F521A" w:rsidP="0011508E">
      <w:pPr>
        <w:pStyle w:val="ListParagraph"/>
        <w:numPr>
          <w:ilvl w:val="0"/>
          <w:numId w:val="16"/>
        </w:numPr>
        <w:rPr>
          <w:rFonts w:ascii="宋体" w:hAnsi="宋体" w:cs="宋体"/>
        </w:rPr>
      </w:pPr>
      <w:r>
        <w:rPr>
          <w:rFonts w:ascii="宋体" w:hAnsi="宋体" w:cs="宋体" w:hint="eastAsia"/>
        </w:rPr>
        <w:t>构建四叉树记录</w:t>
      </w:r>
      <w:r>
        <w:rPr>
          <w:rFonts w:ascii="宋体" w:hAnsi="宋体" w:cs="宋体"/>
        </w:rPr>
        <w:br/>
      </w:r>
      <w:r>
        <w:rPr>
          <w:rFonts w:ascii="宋体" w:hAnsi="宋体" w:cs="宋体" w:hint="eastAsia"/>
        </w:rPr>
        <w:t>利用四叉树，记录当前几何元素的位置。这个将在地图浏览中详细描述。</w:t>
      </w:r>
    </w:p>
    <w:p w14:paraId="6162A137" w14:textId="4256FAC9" w:rsidR="00C9548B" w:rsidRPr="00236F8F" w:rsidRDefault="00C9548B" w:rsidP="0011508E">
      <w:pPr>
        <w:pStyle w:val="ListParagraph"/>
        <w:numPr>
          <w:ilvl w:val="0"/>
          <w:numId w:val="16"/>
        </w:numPr>
        <w:rPr>
          <w:rFonts w:ascii="宋体" w:hAnsi="宋体" w:cs="宋体"/>
        </w:rPr>
      </w:pPr>
      <w:r w:rsidRPr="00236F8F">
        <w:rPr>
          <w:rFonts w:ascii="宋体" w:hAnsi="宋体" w:cs="宋体" w:hint="eastAsia"/>
        </w:rPr>
        <w:t>加载画法</w:t>
      </w:r>
      <w:r>
        <w:rPr>
          <w:rFonts w:ascii="宋体" w:hAnsi="宋体" w:cs="宋体"/>
        </w:rPr>
        <w:br/>
      </w:r>
      <w:r>
        <w:rPr>
          <w:rFonts w:ascii="宋体" w:hAnsi="宋体" w:cs="宋体" w:hint="eastAsia"/>
        </w:rPr>
        <w:t>通过ShapeAdapter对象，将几何元素和画法类进行匹配，获得当前图层上的</w:t>
      </w:r>
      <w:r w:rsidR="001F521A">
        <w:rPr>
          <w:rFonts w:ascii="宋体" w:hAnsi="宋体" w:cs="宋体" w:hint="eastAsia"/>
        </w:rPr>
        <w:t>对应画法对象。</w:t>
      </w:r>
    </w:p>
    <w:p w14:paraId="24633629" w14:textId="7D21C934" w:rsidR="00AF1458" w:rsidRPr="00AF1458" w:rsidRDefault="00C9548B" w:rsidP="0011508E">
      <w:pPr>
        <w:pStyle w:val="ListParagraph"/>
        <w:numPr>
          <w:ilvl w:val="0"/>
          <w:numId w:val="16"/>
        </w:numPr>
        <w:rPr>
          <w:rFonts w:ascii="宋体" w:hAnsi="宋体" w:cs="宋体"/>
        </w:rPr>
      </w:pPr>
      <w:r w:rsidRPr="00236F8F">
        <w:rPr>
          <w:rFonts w:ascii="宋体" w:hAnsi="宋体" w:cs="宋体" w:hint="eastAsia"/>
        </w:rPr>
        <w:t>绘制</w:t>
      </w:r>
      <w:r w:rsidR="00AF1458">
        <w:rPr>
          <w:rFonts w:ascii="宋体" w:hAnsi="宋体" w:cs="宋体"/>
        </w:rPr>
        <w:br/>
      </w:r>
      <w:r w:rsidR="00AF1458">
        <w:rPr>
          <w:rFonts w:ascii="宋体" w:hAnsi="宋体" w:cs="宋体" w:hint="eastAsia"/>
        </w:rPr>
        <w:t>通过画法在地图上渲染对应的几何元素</w:t>
      </w:r>
    </w:p>
    <w:p w14:paraId="40D669F7" w14:textId="44C1D8E3" w:rsidR="00F80626" w:rsidRDefault="00C9548B" w:rsidP="00F10B50">
      <w:pPr>
        <w:pStyle w:val="Heading3"/>
      </w:pPr>
      <w:r>
        <w:rPr>
          <w:rFonts w:hint="eastAsia"/>
        </w:rPr>
        <w:t xml:space="preserve"> </w:t>
      </w:r>
      <w:bookmarkStart w:id="280" w:name="_Toc286877932"/>
      <w:r w:rsidR="00C72DD4">
        <w:rPr>
          <w:rFonts w:hint="eastAsia"/>
        </w:rPr>
        <w:t>矢量图层绘制</w:t>
      </w:r>
      <w:r>
        <w:rPr>
          <w:rFonts w:hint="eastAsia"/>
        </w:rPr>
        <w:t>算法</w:t>
      </w:r>
      <w:bookmarkEnd w:id="280"/>
    </w:p>
    <w:p w14:paraId="79FC8745" w14:textId="77777777" w:rsidR="00A22E2C" w:rsidRDefault="001D7C66" w:rsidP="0011508E">
      <w:pPr>
        <w:pStyle w:val="ListParagraph"/>
        <w:numPr>
          <w:ilvl w:val="0"/>
          <w:numId w:val="17"/>
        </w:numPr>
        <w:rPr>
          <w:rFonts w:ascii="宋体" w:hAnsi="宋体" w:cs="宋体"/>
        </w:rPr>
      </w:pPr>
      <w:r w:rsidRPr="00A22E2C">
        <w:rPr>
          <w:rFonts w:ascii="宋体" w:hAnsi="宋体" w:cs="宋体" w:hint="eastAsia"/>
        </w:rPr>
        <w:t>算法应用技术</w:t>
      </w:r>
    </w:p>
    <w:p w14:paraId="7A6A105A" w14:textId="19CBD85E" w:rsidR="00A22E2C" w:rsidRDefault="00A22E2C" w:rsidP="0011508E">
      <w:pPr>
        <w:pStyle w:val="ListParagraph"/>
        <w:numPr>
          <w:ilvl w:val="1"/>
          <w:numId w:val="17"/>
        </w:numPr>
        <w:rPr>
          <w:rFonts w:ascii="宋体" w:hAnsi="宋体" w:cs="宋体"/>
        </w:rPr>
      </w:pPr>
      <w:r w:rsidRPr="00A22E2C">
        <w:rPr>
          <w:rFonts w:ascii="宋体" w:hAnsi="宋体" w:cs="宋体"/>
        </w:rPr>
        <w:t>CAShapeLayer</w:t>
      </w:r>
      <w:r w:rsidR="00292F37">
        <w:rPr>
          <w:rFonts w:ascii="宋体" w:hAnsi="宋体" w:cs="宋体"/>
        </w:rPr>
        <w:br/>
      </w:r>
    </w:p>
    <w:p w14:paraId="7782959C"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UIBezierPath</w:t>
      </w:r>
    </w:p>
    <w:p w14:paraId="474F92FC" w14:textId="77777777" w:rsidR="00A22E2C" w:rsidRDefault="00A22E2C" w:rsidP="0011508E">
      <w:pPr>
        <w:pStyle w:val="ListParagraph"/>
        <w:numPr>
          <w:ilvl w:val="1"/>
          <w:numId w:val="17"/>
        </w:numPr>
        <w:rPr>
          <w:rFonts w:ascii="宋体" w:hAnsi="宋体" w:cs="宋体"/>
        </w:rPr>
      </w:pPr>
      <w:r w:rsidRPr="00A22E2C">
        <w:rPr>
          <w:rFonts w:ascii="宋体" w:hAnsi="宋体" w:cs="宋体"/>
        </w:rPr>
        <w:t>CABasicAnimation</w:t>
      </w:r>
    </w:p>
    <w:p w14:paraId="11104C36"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CAScrollLayer</w:t>
      </w:r>
    </w:p>
    <w:p w14:paraId="3D571CD9"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CGRect</w:t>
      </w:r>
    </w:p>
    <w:p w14:paraId="19EFD124" w14:textId="22B0B14E" w:rsidR="00A22E2C" w:rsidRPr="00B02A8D" w:rsidRDefault="00A22E2C" w:rsidP="0011508E">
      <w:pPr>
        <w:pStyle w:val="ListParagraph"/>
        <w:numPr>
          <w:ilvl w:val="1"/>
          <w:numId w:val="17"/>
        </w:numPr>
        <w:rPr>
          <w:rFonts w:ascii="宋体" w:hAnsi="宋体" w:cs="宋体"/>
        </w:rPr>
      </w:pPr>
      <w:r w:rsidRPr="00A22E2C">
        <w:rPr>
          <w:rFonts w:ascii="宋体" w:hAnsi="宋体" w:cs="宋体"/>
        </w:rPr>
        <w:t>CGRectInset</w:t>
      </w:r>
    </w:p>
    <w:p w14:paraId="41EE2FED" w14:textId="7811D6E7" w:rsidR="00B02A8D" w:rsidRPr="00AA7F54" w:rsidRDefault="00197640" w:rsidP="0011508E">
      <w:pPr>
        <w:pStyle w:val="ListParagraph"/>
        <w:numPr>
          <w:ilvl w:val="0"/>
          <w:numId w:val="17"/>
        </w:numPr>
        <w:rPr>
          <w:rFonts w:ascii="宋体" w:hAnsi="宋体" w:cs="宋体"/>
        </w:rPr>
      </w:pPr>
      <w:r>
        <w:rPr>
          <w:rFonts w:ascii="宋体" w:hAnsi="宋体" w:cs="宋体" w:hint="eastAsia"/>
        </w:rPr>
        <w:t>算法类</w:t>
      </w:r>
    </w:p>
    <w:p w14:paraId="6E4971FC" w14:textId="609F6E88" w:rsidR="001D7C66" w:rsidRDefault="001D7C66" w:rsidP="0011508E">
      <w:pPr>
        <w:pStyle w:val="ListParagraph"/>
        <w:numPr>
          <w:ilvl w:val="0"/>
          <w:numId w:val="17"/>
        </w:numPr>
        <w:rPr>
          <w:rFonts w:ascii="宋体" w:hAnsi="宋体" w:cs="宋体"/>
        </w:rPr>
      </w:pPr>
      <w:r w:rsidRPr="00A22E2C">
        <w:rPr>
          <w:rFonts w:ascii="宋体" w:hAnsi="宋体" w:cs="宋体" w:hint="eastAsia"/>
        </w:rPr>
        <w:t>算法绘制流程</w:t>
      </w:r>
    </w:p>
    <w:p w14:paraId="47138A13" w14:textId="77777777" w:rsidR="00AA7F54" w:rsidRDefault="00AA7F54" w:rsidP="0011508E">
      <w:pPr>
        <w:pStyle w:val="ListParagraph"/>
        <w:numPr>
          <w:ilvl w:val="1"/>
          <w:numId w:val="17"/>
        </w:numPr>
        <w:rPr>
          <w:rFonts w:ascii="宋体" w:hAnsi="宋体" w:cs="宋体"/>
        </w:rPr>
      </w:pPr>
      <w:r>
        <w:rPr>
          <w:rFonts w:ascii="宋体" w:hAnsi="宋体" w:cs="宋体" w:hint="eastAsia"/>
        </w:rPr>
        <w:t>图形绘制</w:t>
      </w:r>
    </w:p>
    <w:p w14:paraId="53A4CEF9" w14:textId="703751D7" w:rsidR="00AA7F54" w:rsidRPr="00B02A8D" w:rsidRDefault="00AA7F54" w:rsidP="0011508E">
      <w:pPr>
        <w:pStyle w:val="ListParagraph"/>
        <w:numPr>
          <w:ilvl w:val="1"/>
          <w:numId w:val="17"/>
        </w:numPr>
        <w:rPr>
          <w:rFonts w:ascii="宋体" w:hAnsi="宋体" w:cs="宋体"/>
        </w:rPr>
      </w:pPr>
      <w:r>
        <w:rPr>
          <w:rFonts w:ascii="宋体" w:hAnsi="宋体" w:cs="宋体" w:hint="eastAsia"/>
        </w:rPr>
        <w:t>动画处理</w:t>
      </w:r>
      <w:r w:rsidR="00F37028">
        <w:rPr>
          <w:rFonts w:ascii="宋体" w:hAnsi="宋体" w:cs="宋体" w:hint="eastAsia"/>
        </w:rPr>
        <w:tab/>
      </w:r>
      <w:r w:rsidR="00F37028">
        <w:rPr>
          <w:rFonts w:ascii="宋体" w:hAnsi="宋体" w:cs="宋体" w:hint="eastAsia"/>
        </w:rPr>
        <w:tab/>
      </w:r>
    </w:p>
    <w:p w14:paraId="2684934C" w14:textId="77777777" w:rsidR="00AA7F54" w:rsidRPr="00A22E2C" w:rsidRDefault="00AA7F54" w:rsidP="00AA7F54">
      <w:pPr>
        <w:pStyle w:val="ListParagraph"/>
        <w:ind w:left="1200" w:firstLine="0"/>
        <w:rPr>
          <w:rFonts w:ascii="宋体" w:hAnsi="宋体" w:cs="宋体"/>
        </w:rPr>
      </w:pPr>
    </w:p>
    <w:p w14:paraId="4300E8EC" w14:textId="61915F94" w:rsidR="001242BB" w:rsidRPr="00CD2C9C" w:rsidRDefault="00511DFB" w:rsidP="00251880">
      <w:pPr>
        <w:pStyle w:val="Heading2"/>
      </w:pPr>
      <w:r>
        <w:rPr>
          <w:rFonts w:hint="eastAsia"/>
        </w:rPr>
        <w:t xml:space="preserve"> </w:t>
      </w:r>
      <w:bookmarkStart w:id="281" w:name="_Toc286877933"/>
      <w:r w:rsidR="001242BB">
        <w:rPr>
          <w:rFonts w:hint="eastAsia"/>
        </w:rPr>
        <w:t>地图浏览接口</w:t>
      </w:r>
      <w:bookmarkEnd w:id="281"/>
    </w:p>
    <w:p w14:paraId="74E63795" w14:textId="62A2D685" w:rsidR="001242BB" w:rsidRDefault="00A54C6B" w:rsidP="00530E80">
      <w:pPr>
        <w:pStyle w:val="Heading2"/>
      </w:pPr>
      <w:r>
        <w:rPr>
          <w:rFonts w:hint="eastAsia"/>
        </w:rPr>
        <w:t xml:space="preserve"> </w:t>
      </w:r>
      <w:bookmarkStart w:id="282" w:name="_Toc286877934"/>
      <w:r w:rsidR="001242BB">
        <w:rPr>
          <w:rFonts w:hint="eastAsia"/>
        </w:rPr>
        <w:t>坐标转变换接口</w:t>
      </w:r>
      <w:bookmarkEnd w:id="282"/>
    </w:p>
    <w:p w14:paraId="4D853744" w14:textId="229A3F9B" w:rsidR="001242BB" w:rsidRDefault="005056B8" w:rsidP="00251880">
      <w:pPr>
        <w:pStyle w:val="Heading2"/>
      </w:pPr>
      <w:r>
        <w:rPr>
          <w:rFonts w:hint="eastAsia"/>
        </w:rPr>
        <w:t xml:space="preserve"> </w:t>
      </w:r>
      <w:bookmarkStart w:id="283" w:name="_Toc286877935"/>
      <w:r w:rsidR="001242BB">
        <w:rPr>
          <w:rFonts w:hint="eastAsia"/>
        </w:rPr>
        <w:t>图层管理</w:t>
      </w:r>
      <w:bookmarkEnd w:id="283"/>
    </w:p>
    <w:p w14:paraId="04C32593" w14:textId="77777777" w:rsidR="001242BB" w:rsidRDefault="001242BB" w:rsidP="00CD2C9C">
      <w:pPr>
        <w:rPr>
          <w:rFonts w:ascii="宋体" w:hAnsi="宋体" w:cs="宋体"/>
        </w:rPr>
      </w:pPr>
    </w:p>
    <w:p w14:paraId="22128C0C" w14:textId="7ECAE9CA" w:rsidR="005E12C1" w:rsidRDefault="00527FEB" w:rsidP="00D37419">
      <w:pPr>
        <w:pStyle w:val="Heading1Back"/>
      </w:pPr>
      <w:r>
        <w:t xml:space="preserve"> </w:t>
      </w:r>
      <w:bookmarkStart w:id="284" w:name="_Toc286877936"/>
      <w:r>
        <w:rPr>
          <w:rFonts w:ascii="宋体" w:hAnsi="宋体" w:cs="宋体" w:hint="eastAsia"/>
        </w:rPr>
        <w:t>矢量标绘模块</w:t>
      </w:r>
      <w:bookmarkEnd w:id="284"/>
      <w:r w:rsidR="005E12C1">
        <w:t xml:space="preserve"> </w:t>
      </w:r>
    </w:p>
    <w:p w14:paraId="7F281087" w14:textId="62B56AEC" w:rsidR="005E12C1" w:rsidRDefault="00527FEB" w:rsidP="00D37419">
      <w:pPr>
        <w:pStyle w:val="Heading1Back"/>
      </w:pPr>
      <w:r>
        <w:t xml:space="preserve"> </w:t>
      </w:r>
      <w:bookmarkStart w:id="285" w:name="_Toc286877937"/>
      <w:r>
        <w:rPr>
          <w:rFonts w:ascii="宋体" w:hAnsi="宋体" w:cs="宋体" w:hint="eastAsia"/>
        </w:rPr>
        <w:t>数据管理模块</w:t>
      </w:r>
      <w:bookmarkEnd w:id="285"/>
    </w:p>
    <w:p w14:paraId="4556E769" w14:textId="098BD8D1" w:rsidR="00D42350" w:rsidRDefault="005E12C1" w:rsidP="00D37419">
      <w:pPr>
        <w:pStyle w:val="Heading1Back"/>
      </w:pPr>
      <w:r>
        <w:t xml:space="preserve"> </w:t>
      </w:r>
      <w:bookmarkStart w:id="286" w:name="_Toc286877938"/>
      <w:r>
        <w:rPr>
          <w:rFonts w:ascii="宋体" w:hAnsi="宋体" w:cs="宋体" w:hint="eastAsia"/>
        </w:rPr>
        <w:t>位置服务模块</w:t>
      </w:r>
      <w:bookmarkEnd w:id="286"/>
    </w:p>
    <w:bookmarkEnd w:id="184"/>
    <w:bookmarkEnd w:id="185"/>
    <w:bookmarkEnd w:id="186"/>
    <w:bookmarkEnd w:id="187"/>
    <w:bookmarkEnd w:id="188"/>
    <w:bookmarkEnd w:id="189"/>
    <w:bookmarkEnd w:id="190"/>
    <w:bookmarkEnd w:id="191"/>
    <w:bookmarkEnd w:id="192"/>
    <w:p w14:paraId="7D645940" w14:textId="77777777" w:rsidR="00E31848" w:rsidRDefault="00E31848" w:rsidP="00C05639"/>
    <w:p w14:paraId="0DC0E7A9" w14:textId="77777777" w:rsidR="00E31848" w:rsidRDefault="00E31848" w:rsidP="00C05639"/>
    <w:p w14:paraId="3C83F82A" w14:textId="77777777" w:rsidR="00E31848" w:rsidRDefault="00E31848" w:rsidP="00C05639"/>
    <w:p w14:paraId="2DD43ED2" w14:textId="77777777" w:rsidR="00E31848" w:rsidRDefault="00E31848" w:rsidP="00C05639"/>
    <w:p w14:paraId="427AD6C8" w14:textId="77777777" w:rsidR="00E31848" w:rsidRDefault="00E31848" w:rsidP="00C05639"/>
    <w:p w14:paraId="7D8E7DFC" w14:textId="77777777" w:rsidR="00E31848" w:rsidRDefault="00E31848" w:rsidP="00C05639"/>
    <w:p w14:paraId="5E8429C0" w14:textId="77777777" w:rsidR="00E31848" w:rsidRDefault="00E31848" w:rsidP="00C05639"/>
    <w:p w14:paraId="0F4298AC" w14:textId="77777777" w:rsidR="00E31848" w:rsidRDefault="00E31848" w:rsidP="00C05639"/>
    <w:p w14:paraId="08E7C3DF" w14:textId="77777777" w:rsidR="00E31848" w:rsidRDefault="00E31848" w:rsidP="00C05639"/>
    <w:p w14:paraId="3E51FD21" w14:textId="77777777" w:rsidR="00E31848" w:rsidRDefault="00E31848" w:rsidP="00C05639"/>
    <w:p w14:paraId="6A68C0E3" w14:textId="77777777" w:rsidR="00E31848" w:rsidRDefault="00E31848" w:rsidP="00C05639"/>
    <w:p w14:paraId="4FBCC5DE" w14:textId="77777777" w:rsidR="00E31848" w:rsidRDefault="00E31848" w:rsidP="00C05639"/>
    <w:p w14:paraId="17FFA3BA" w14:textId="77777777" w:rsidR="00E31848" w:rsidRDefault="00E31848" w:rsidP="00C05639"/>
    <w:p w14:paraId="4538D463" w14:textId="77777777" w:rsidR="00E31848" w:rsidRDefault="00E31848" w:rsidP="00C05639"/>
    <w:p w14:paraId="3038AE2F" w14:textId="77777777" w:rsidR="00E31848" w:rsidRDefault="00E31848" w:rsidP="00C05639"/>
    <w:p w14:paraId="097F2136" w14:textId="77777777" w:rsidR="00E31848" w:rsidRDefault="00E31848" w:rsidP="00C05639"/>
    <w:p w14:paraId="6D29C9D0" w14:textId="77777777" w:rsidR="00E31848" w:rsidRDefault="00E31848" w:rsidP="00C05639"/>
    <w:p w14:paraId="77302F6A" w14:textId="77777777" w:rsidR="00E31848" w:rsidRDefault="00E31848" w:rsidP="00C05639"/>
    <w:p w14:paraId="0E97E348" w14:textId="77777777" w:rsidR="00E31848" w:rsidRDefault="00E31848" w:rsidP="00C05639">
      <w:pPr>
        <w:sectPr w:rsidR="00E31848" w:rsidSect="00516459">
          <w:headerReference w:type="default" r:id="rId42"/>
          <w:pgSz w:w="11906" w:h="16838"/>
          <w:pgMar w:top="1440" w:right="1797" w:bottom="1440" w:left="2070" w:header="851" w:footer="992" w:gutter="0"/>
          <w:cols w:space="425"/>
          <w:docGrid w:type="lines" w:linePitch="312"/>
        </w:sectPr>
      </w:pPr>
    </w:p>
    <w:p w14:paraId="3A57F7D7" w14:textId="609D16F1" w:rsidR="00F734A5" w:rsidRDefault="000A3A14" w:rsidP="00D37419">
      <w:pPr>
        <w:pStyle w:val="Heading1Back"/>
      </w:pPr>
      <w:bookmarkStart w:id="287" w:name="_Toc223710857"/>
      <w:bookmarkStart w:id="288" w:name="_Toc225611033"/>
      <w:bookmarkStart w:id="289" w:name="_Toc263751496"/>
      <w:bookmarkStart w:id="290" w:name="_Toc265025042"/>
      <w:bookmarkStart w:id="291" w:name="_Toc265025093"/>
      <w:bookmarkStart w:id="292" w:name="_Toc265025144"/>
      <w:bookmarkStart w:id="293" w:name="_Toc265025195"/>
      <w:bookmarkStart w:id="294" w:name="_Toc265025246"/>
      <w:bookmarkStart w:id="295" w:name="_Toc265025759"/>
      <w:r>
        <w:t xml:space="preserve"> </w:t>
      </w:r>
      <w:bookmarkStart w:id="296" w:name="_Toc286877939"/>
      <w:r>
        <w:rPr>
          <w:rFonts w:ascii="宋体" w:hAnsi="宋体" w:cs="宋体" w:hint="eastAsia"/>
        </w:rPr>
        <w:t>案例验证</w:t>
      </w:r>
      <w:bookmarkEnd w:id="296"/>
    </w:p>
    <w:p w14:paraId="73F6F8AD" w14:textId="5BCBBCAF" w:rsidR="00EA7C33" w:rsidRPr="00A04FF7" w:rsidRDefault="00F734A5" w:rsidP="00D37419">
      <w:pPr>
        <w:pStyle w:val="Heading1Back"/>
      </w:pPr>
      <w:r>
        <w:t xml:space="preserve"> </w:t>
      </w:r>
      <w:bookmarkStart w:id="297" w:name="_Toc286877940"/>
      <w:r w:rsidR="004422D7" w:rsidRPr="00A04FF7">
        <w:rPr>
          <w:rFonts w:hint="eastAsia"/>
        </w:rPr>
        <w:t>结</w:t>
      </w:r>
      <w:r w:rsidR="00F72636" w:rsidRPr="00A04FF7">
        <w:rPr>
          <w:rFonts w:hint="eastAsia"/>
        </w:rPr>
        <w:t xml:space="preserve"> </w:t>
      </w:r>
      <w:r w:rsidR="004422D7" w:rsidRPr="00A04FF7">
        <w:rPr>
          <w:rFonts w:hint="eastAsia"/>
        </w:rPr>
        <w:t>论</w:t>
      </w:r>
      <w:bookmarkEnd w:id="287"/>
      <w:bookmarkEnd w:id="288"/>
      <w:bookmarkEnd w:id="289"/>
      <w:bookmarkEnd w:id="290"/>
      <w:bookmarkEnd w:id="291"/>
      <w:bookmarkEnd w:id="292"/>
      <w:bookmarkEnd w:id="293"/>
      <w:bookmarkEnd w:id="294"/>
      <w:bookmarkEnd w:id="295"/>
      <w:bookmarkEnd w:id="297"/>
    </w:p>
    <w:p w14:paraId="64AEF58A" w14:textId="77777777" w:rsidR="00F13BE2" w:rsidRPr="00F13BE2" w:rsidRDefault="00307E50" w:rsidP="00C05639">
      <w:r>
        <w:rPr>
          <w:rFonts w:ascii="宋体" w:hAnsi="宋体" w:hint="eastAsia"/>
        </w:rPr>
        <w:tab/>
      </w:r>
      <w:r w:rsidR="00F13BE2" w:rsidRPr="00F13BE2">
        <w:t>本文的研究成果是设计并实现了基于</w:t>
      </w:r>
      <w:r w:rsidR="00F13BE2" w:rsidRPr="00F13BE2">
        <w:t>WPF</w:t>
      </w:r>
      <w:r w:rsidR="00F13BE2" w:rsidRPr="00F13BE2">
        <w:t>技术的</w:t>
      </w:r>
      <w:r w:rsidR="00F13BE2" w:rsidRPr="00F13BE2">
        <w:t>GIS</w:t>
      </w:r>
      <w:r w:rsidR="00F13BE2" w:rsidRPr="00F13BE2">
        <w:t>组件</w:t>
      </w:r>
      <w:r w:rsidR="00F13BE2" w:rsidRPr="00F13BE2">
        <w:t>WPFMapTagControl</w:t>
      </w:r>
      <w:r w:rsidR="00F13BE2" w:rsidRPr="00F13BE2">
        <w:t>，并基于</w:t>
      </w:r>
      <w:r w:rsidR="00F13BE2" w:rsidRPr="00F13BE2">
        <w:t>WPFMapTagControl</w:t>
      </w:r>
      <w:r w:rsidR="00F13BE2" w:rsidRPr="00F13BE2">
        <w:t>进行了</w:t>
      </w:r>
      <w:r w:rsidR="00F13BE2" w:rsidRPr="00F13BE2">
        <w:t>GIS</w:t>
      </w:r>
      <w:r w:rsidR="00F13BE2" w:rsidRPr="00F13BE2">
        <w:t>应用的开发，从而证明了</w:t>
      </w:r>
      <w:r w:rsidR="00F13BE2" w:rsidRPr="00F13BE2">
        <w:t>WPFMapTagControl</w:t>
      </w:r>
      <w:r w:rsidR="00F13BE2" w:rsidRPr="00F13BE2">
        <w:t>的</w:t>
      </w:r>
      <w:r w:rsidR="00F13BE2" w:rsidRPr="00F13BE2">
        <w:t>GIS</w:t>
      </w:r>
      <w:r w:rsidR="00F13BE2" w:rsidRPr="00F13BE2">
        <w:t>基本功能，也为以后开发基于</w:t>
      </w:r>
      <w:r w:rsidR="00F13BE2" w:rsidRPr="00F13BE2">
        <w:t>WPF</w:t>
      </w:r>
      <w:r w:rsidR="00F13BE2" w:rsidRPr="00F13BE2">
        <w:t>技术的</w:t>
      </w:r>
      <w:r w:rsidR="00F13BE2" w:rsidRPr="00F13BE2">
        <w:t>GIS</w:t>
      </w:r>
      <w:r w:rsidR="00F13BE2" w:rsidRPr="00F13BE2">
        <w:t>应用开发提供了方法和模板。</w:t>
      </w:r>
    </w:p>
    <w:p w14:paraId="270E902B" w14:textId="77777777" w:rsidR="00F13BE2" w:rsidRPr="00F13BE2" w:rsidRDefault="00F13BE2" w:rsidP="00C05639">
      <w:r w:rsidRPr="00F13BE2">
        <w:tab/>
      </w:r>
      <w:r w:rsidRPr="00F13BE2">
        <w:t>本文的具体成果包括：</w:t>
      </w:r>
    </w:p>
    <w:p w14:paraId="74BD7DB6" w14:textId="77777777" w:rsidR="00F13BE2" w:rsidRPr="00F13BE2" w:rsidRDefault="00F13BE2" w:rsidP="00C05639">
      <w:r w:rsidRPr="00F13BE2">
        <w:t>应用</w:t>
      </w:r>
      <w:r w:rsidRPr="00F13BE2">
        <w:t>WPF</w:t>
      </w:r>
      <w:r w:rsidRPr="00F13BE2">
        <w:t>技术实现绘制功能，在</w:t>
      </w:r>
      <w:r w:rsidRPr="00F13BE2">
        <w:t>GIS</w:t>
      </w:r>
      <w:r w:rsidRPr="00F13BE2">
        <w:t>数据读取部分实现的基础上实现对</w:t>
      </w:r>
      <w:r w:rsidRPr="00F13BE2">
        <w:t>GIS</w:t>
      </w:r>
      <w:r w:rsidRPr="00F13BE2">
        <w:t>矢量数据绘制的功能，包括投影坐标转换、图层管理、用户交互、地图渲染、属性数据。这些</w:t>
      </w:r>
      <w:r w:rsidRPr="00F13BE2">
        <w:t>GIS</w:t>
      </w:r>
      <w:r w:rsidRPr="00F13BE2">
        <w:t>基本功能可以便捷的提供给二次开发人员一个成熟的</w:t>
      </w:r>
      <w:r w:rsidRPr="00F13BE2">
        <w:t>GIS</w:t>
      </w:r>
      <w:r w:rsidRPr="00F13BE2">
        <w:t>地图组件，通过接口的调用和配置即可应用</w:t>
      </w:r>
      <w:r w:rsidRPr="00F13BE2">
        <w:t>GIS</w:t>
      </w:r>
      <w:r w:rsidRPr="00F13BE2">
        <w:t>的地图功能。</w:t>
      </w:r>
    </w:p>
    <w:p w14:paraId="248CA2E2" w14:textId="77777777" w:rsidR="00F13BE2" w:rsidRPr="00F13BE2" w:rsidRDefault="00F13BE2" w:rsidP="00C05639">
      <w:r w:rsidRPr="00F13BE2">
        <w:t>在</w:t>
      </w:r>
      <w:r w:rsidRPr="00F13BE2">
        <w:t>GIS</w:t>
      </w:r>
      <w:r w:rsidRPr="00F13BE2">
        <w:t>地图基本功能实现的基础上设计扩展性强的图标标绘功能，对图标标绘功能进行封装，对外提供</w:t>
      </w:r>
      <w:r w:rsidRPr="00F13BE2">
        <w:rPr>
          <w:rFonts w:hint="eastAsia"/>
        </w:rPr>
        <w:t>鼠标标绘</w:t>
      </w:r>
      <w:r w:rsidRPr="00F13BE2">
        <w:t>、自动标绘系列接口，图标属性设置功能系列接口，获取图标属性功能系列接口，图标属性更改功能系列接口，图标查询功能系列接口、内部监听事件。标绘部分为之后的开发奠定了一种二次开发标绘功能的模式，即通过接口调用以及事件监听的方式实现标绘功能；也为标绘功能本身的扩展打下了在设计上的基础。</w:t>
      </w:r>
    </w:p>
    <w:p w14:paraId="42518401" w14:textId="77777777" w:rsidR="00F13BE2" w:rsidRPr="00F13BE2" w:rsidRDefault="00F13BE2" w:rsidP="00C05639">
      <w:r w:rsidRPr="00F13BE2">
        <w:t>论文存在的不足及进一步工作</w:t>
      </w:r>
      <w:r w:rsidRPr="00F13BE2">
        <w:rPr>
          <w:rFonts w:hint="eastAsia"/>
        </w:rPr>
        <w:t>：</w:t>
      </w:r>
    </w:p>
    <w:p w14:paraId="4C41F447" w14:textId="77777777" w:rsidR="00926ED1" w:rsidRDefault="00F13BE2" w:rsidP="00C05639">
      <w:r w:rsidRPr="00F13BE2">
        <w:t>GIS</w:t>
      </w:r>
      <w:r w:rsidRPr="00F13BE2">
        <w:t>组件开发涉及的内容非常广泛，本文只是在</w:t>
      </w:r>
      <w:r w:rsidRPr="00F13BE2">
        <w:t>GIS</w:t>
      </w:r>
      <w:r w:rsidRPr="00F13BE2">
        <w:t>基本功能的开发做了一些研究，</w:t>
      </w:r>
      <w:r w:rsidR="00584497" w:rsidRPr="00584497">
        <w:t>功能对比商业性</w:t>
      </w:r>
      <w:r w:rsidRPr="00584497">
        <w:t>GIS</w:t>
      </w:r>
      <w:r w:rsidR="00584497" w:rsidRPr="00584497">
        <w:t>软件产品</w:t>
      </w:r>
      <w:r w:rsidRPr="00584497">
        <w:t>比较简单</w:t>
      </w:r>
      <w:r w:rsidRPr="00F13BE2">
        <w:t>，</w:t>
      </w:r>
      <w:r w:rsidRPr="00F13BE2">
        <w:rPr>
          <w:rFonts w:hint="eastAsia"/>
        </w:rPr>
        <w:t>在数据解析方面只能适应特殊行业，尚不能对商业的</w:t>
      </w:r>
      <w:r w:rsidRPr="00F13BE2">
        <w:rPr>
          <w:rFonts w:hint="eastAsia"/>
        </w:rPr>
        <w:t>GIS</w:t>
      </w:r>
      <w:r w:rsidRPr="00F13BE2">
        <w:rPr>
          <w:rFonts w:hint="eastAsia"/>
        </w:rPr>
        <w:t>数据进行解析，所以下一步的研究重点之一是在现有数据解析模块的基础上扩展其解析商业</w:t>
      </w:r>
      <w:r w:rsidRPr="00F13BE2">
        <w:rPr>
          <w:rFonts w:hint="eastAsia"/>
        </w:rPr>
        <w:t>GIS</w:t>
      </w:r>
      <w:r w:rsidRPr="00F13BE2">
        <w:rPr>
          <w:rFonts w:hint="eastAsia"/>
        </w:rPr>
        <w:t>数据的功能</w:t>
      </w:r>
      <w:r w:rsidRPr="00F13BE2">
        <w:t>。</w:t>
      </w:r>
    </w:p>
    <w:p w14:paraId="19452070" w14:textId="77777777" w:rsidR="00926ED1" w:rsidRDefault="00926ED1" w:rsidP="00C05639"/>
    <w:p w14:paraId="0BFA1799" w14:textId="77777777" w:rsidR="00926ED1" w:rsidRDefault="00926ED1" w:rsidP="00C05639"/>
    <w:p w14:paraId="1467F0D2" w14:textId="77777777" w:rsidR="00926ED1" w:rsidRDefault="00926ED1" w:rsidP="00C05639"/>
    <w:p w14:paraId="728E7084" w14:textId="77777777" w:rsidR="00926ED1" w:rsidRDefault="00926ED1" w:rsidP="00C05639"/>
    <w:p w14:paraId="5D7F7C0D" w14:textId="77777777" w:rsidR="00926ED1" w:rsidRDefault="00926ED1" w:rsidP="00C05639"/>
    <w:p w14:paraId="7EC6E18D" w14:textId="77777777" w:rsidR="00926ED1" w:rsidRDefault="00926ED1" w:rsidP="00C05639"/>
    <w:p w14:paraId="2EC7CE77" w14:textId="77777777" w:rsidR="00926ED1" w:rsidRDefault="00926ED1" w:rsidP="00C05639"/>
    <w:p w14:paraId="424888F7" w14:textId="77777777" w:rsidR="00926ED1" w:rsidRDefault="00926ED1" w:rsidP="00C05639"/>
    <w:p w14:paraId="73BB4E7C" w14:textId="77777777" w:rsidR="00926ED1" w:rsidRDefault="00926ED1" w:rsidP="00C05639"/>
    <w:p w14:paraId="73BED451" w14:textId="77777777" w:rsidR="00926ED1" w:rsidRDefault="00926ED1" w:rsidP="00C05639"/>
    <w:p w14:paraId="7AE42F91" w14:textId="77777777" w:rsidR="00926ED1" w:rsidRDefault="00926ED1" w:rsidP="00C05639"/>
    <w:p w14:paraId="1F01CF87" w14:textId="77777777" w:rsidR="00926ED1" w:rsidRPr="00926ED1" w:rsidRDefault="00926ED1" w:rsidP="00C05639"/>
    <w:p w14:paraId="23833FA4" w14:textId="77777777" w:rsidR="0080253E" w:rsidRDefault="0080253E" w:rsidP="00C05639"/>
    <w:p w14:paraId="7D2D48FF" w14:textId="77777777" w:rsidR="008C4F26" w:rsidRDefault="008C4F26" w:rsidP="00C05639">
      <w:pPr>
        <w:sectPr w:rsidR="008C4F26" w:rsidSect="000B0938">
          <w:headerReference w:type="default" r:id="rId43"/>
          <w:pgSz w:w="11906" w:h="16838"/>
          <w:pgMar w:top="1440" w:right="1797" w:bottom="1440" w:left="1797" w:header="851" w:footer="992" w:gutter="0"/>
          <w:cols w:space="425"/>
          <w:docGrid w:type="lines" w:linePitch="312"/>
        </w:sectPr>
      </w:pPr>
    </w:p>
    <w:p w14:paraId="4D565759" w14:textId="08D5AF31" w:rsidR="00D948A6" w:rsidRPr="00A04FF7" w:rsidRDefault="00EC5BC9" w:rsidP="00D37419">
      <w:pPr>
        <w:pStyle w:val="Heading1Back"/>
      </w:pPr>
      <w:bookmarkStart w:id="298" w:name="_Toc223710858"/>
      <w:bookmarkStart w:id="299" w:name="_Toc225611034"/>
      <w:bookmarkStart w:id="300" w:name="_Toc263751497"/>
      <w:bookmarkStart w:id="301" w:name="_Toc265025043"/>
      <w:bookmarkStart w:id="302" w:name="_Toc265025094"/>
      <w:bookmarkStart w:id="303" w:name="_Toc265025145"/>
      <w:bookmarkStart w:id="304" w:name="_Toc265025196"/>
      <w:bookmarkStart w:id="305" w:name="_Toc265025247"/>
      <w:bookmarkStart w:id="306" w:name="_Toc265025760"/>
      <w:r>
        <w:rPr>
          <w:rFonts w:hint="eastAsia"/>
        </w:rPr>
        <w:t xml:space="preserve"> </w:t>
      </w:r>
      <w:bookmarkStart w:id="307" w:name="_Toc286877941"/>
      <w:r w:rsidR="009C77C3" w:rsidRPr="00A04FF7">
        <w:rPr>
          <w:rFonts w:hint="eastAsia"/>
        </w:rPr>
        <w:t>参考文献</w:t>
      </w:r>
      <w:bookmarkEnd w:id="298"/>
      <w:bookmarkEnd w:id="299"/>
      <w:bookmarkEnd w:id="300"/>
      <w:bookmarkEnd w:id="301"/>
      <w:bookmarkEnd w:id="302"/>
      <w:bookmarkEnd w:id="303"/>
      <w:bookmarkEnd w:id="304"/>
      <w:bookmarkEnd w:id="305"/>
      <w:bookmarkEnd w:id="306"/>
      <w:bookmarkEnd w:id="307"/>
    </w:p>
    <w:p w14:paraId="0461BCCA" w14:textId="39B831C5" w:rsidR="00926ED1" w:rsidRPr="003106F6" w:rsidRDefault="00926ED1" w:rsidP="00C05639">
      <w:pPr>
        <w:rPr>
          <w:rFonts w:ascii="宋体" w:hAnsi="宋体" w:cs="宋体"/>
        </w:rPr>
      </w:pPr>
      <w:r w:rsidRPr="00926ED1">
        <w:rPr>
          <w:rFonts w:hint="eastAsia"/>
        </w:rPr>
        <w:t xml:space="preserve">1 </w:t>
      </w:r>
      <w:hyperlink r:id="rId44"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w:t>
      </w:r>
      <w:proofErr w:type="gramStart"/>
      <w:r w:rsidRPr="00926ED1">
        <w:t>,Martin</w:t>
      </w:r>
      <w:proofErr w:type="gramEnd"/>
      <w:r w:rsidRPr="00926ED1">
        <w:t xml:space="preserve"> Griss, Patrik Jonsson. Software Reuse Architecture, Process and Organization for Business Success. </w:t>
      </w:r>
      <w:proofErr w:type="gramStart"/>
      <w:r w:rsidRPr="00926ED1">
        <w:t>In China Machine Press.</w:t>
      </w:r>
      <w:proofErr w:type="gramEnd"/>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proofErr w:type="gramStart"/>
      <w:r w:rsidRPr="00926ED1">
        <w:t>6 Coppock J T, Rhind D W, The history of GIS.</w:t>
      </w:r>
      <w:proofErr w:type="gramEnd"/>
      <w:r w:rsidRPr="00926ED1">
        <w:t xml:space="preserve">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 xml:space="preserve">14 Michael Waltuch, Allan Lafram boise, </w:t>
      </w:r>
      <w:proofErr w:type="gramStart"/>
      <w:r w:rsidRPr="00926ED1">
        <w:t>etal.Exploring</w:t>
      </w:r>
      <w:proofErr w:type="gramEnd"/>
      <w:r w:rsidRPr="00926ED1">
        <w:t xml:space="preserve">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proofErr w:type="gramStart"/>
      <w:r w:rsidRPr="00926ED1">
        <w:t>17 Adam Nathan.</w:t>
      </w:r>
      <w:proofErr w:type="gramEnd"/>
      <w:r w:rsidRPr="00926ED1">
        <w:t xml:space="preserve">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w:t>
      </w:r>
      <w:proofErr w:type="gramStart"/>
      <w:r w:rsidRPr="00926ED1">
        <w:t>?fr</w:t>
      </w:r>
      <w:proofErr w:type="gramEnd"/>
      <w:r w:rsidRPr="00926ED1">
        <w:t>=ala0_1</w:t>
      </w:r>
    </w:p>
    <w:p w14:paraId="36DE2491" w14:textId="77777777" w:rsidR="00926ED1" w:rsidRPr="00926ED1" w:rsidRDefault="00926ED1" w:rsidP="00C05639">
      <w:proofErr w:type="gramStart"/>
      <w:r w:rsidRPr="00926ED1">
        <w:t>29 Ian Sommerville.</w:t>
      </w:r>
      <w:proofErr w:type="gramEnd"/>
      <w:r w:rsidRPr="00926ED1">
        <w:t xml:space="preserv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proofErr w:type="gramStart"/>
      <w:r w:rsidRPr="00926ED1">
        <w:t>32 Chris Andrade.</w:t>
      </w:r>
      <w:proofErr w:type="gramEnd"/>
      <w:r w:rsidRPr="00926ED1">
        <w:t xml:space="preserve"> Professional WPF </w:t>
      </w:r>
      <w:proofErr w:type="gramStart"/>
      <w:r w:rsidRPr="00926ED1">
        <w:t>programming :</w:t>
      </w:r>
      <w:proofErr w:type="gramEnd"/>
      <w:r w:rsidRPr="00926ED1">
        <w:t xml:space="preserve">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proofErr w:type="gramStart"/>
      <w:r w:rsidRPr="00926ED1">
        <w:t xml:space="preserve">34 </w:t>
      </w:r>
      <w:r w:rsidR="00B24148">
        <w:rPr>
          <w:rFonts w:hint="eastAsia"/>
        </w:rPr>
        <w:t>Martin Fowler.</w:t>
      </w:r>
      <w:proofErr w:type="gramEnd"/>
      <w:r w:rsidR="00B24148">
        <w:rPr>
          <w:rFonts w:hint="eastAsia"/>
        </w:rPr>
        <w:t xml:space="preserve">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w:t>
      </w:r>
      <w:proofErr w:type="gramStart"/>
      <w:r w:rsidRPr="00926ED1">
        <w:t>Head first</w:t>
      </w:r>
      <w:proofErr w:type="gramEnd"/>
      <w:r w:rsidRPr="00926ED1">
        <w:t xml:space="preserve">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45"/>
          <w:headerReference w:type="default" r:id="rId46"/>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47"/>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308" w:name="_Toc199558760"/>
      <w:bookmarkStart w:id="309" w:name="_Toc225611037"/>
      <w:bookmarkStart w:id="310" w:name="_Toc263751499"/>
      <w:bookmarkStart w:id="311" w:name="_Toc265025045"/>
      <w:bookmarkStart w:id="312" w:name="_Toc265025096"/>
      <w:bookmarkStart w:id="313" w:name="_Toc265025147"/>
      <w:bookmarkStart w:id="314" w:name="_Toc265025198"/>
      <w:bookmarkStart w:id="315" w:name="_Toc265025249"/>
      <w:bookmarkStart w:id="316" w:name="_Toc265025762"/>
      <w:r>
        <w:rPr>
          <w:rFonts w:hint="eastAsia"/>
        </w:rPr>
        <w:t xml:space="preserve"> </w:t>
      </w:r>
      <w:bookmarkStart w:id="317" w:name="_Toc286877942"/>
      <w:r w:rsidR="00423BAE" w:rsidRPr="00A04FF7">
        <w:rPr>
          <w:rFonts w:hint="eastAsia"/>
        </w:rPr>
        <w:t>致</w:t>
      </w:r>
      <w:r w:rsidR="00423BAE" w:rsidRPr="00A04FF7">
        <w:rPr>
          <w:rFonts w:hint="eastAsia"/>
        </w:rPr>
        <w:t xml:space="preserve">  </w:t>
      </w:r>
      <w:r w:rsidR="00423BAE" w:rsidRPr="00A04FF7">
        <w:rPr>
          <w:rFonts w:hint="eastAsia"/>
        </w:rPr>
        <w:t>谢</w:t>
      </w:r>
      <w:bookmarkEnd w:id="308"/>
      <w:bookmarkEnd w:id="309"/>
      <w:bookmarkEnd w:id="310"/>
      <w:bookmarkEnd w:id="311"/>
      <w:bookmarkEnd w:id="312"/>
      <w:bookmarkEnd w:id="313"/>
      <w:bookmarkEnd w:id="314"/>
      <w:bookmarkEnd w:id="315"/>
      <w:bookmarkEnd w:id="316"/>
      <w:bookmarkEnd w:id="317"/>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48"/>
          <w:pgSz w:w="11906" w:h="16838"/>
          <w:pgMar w:top="1440" w:right="1797" w:bottom="1440" w:left="1797" w:header="851" w:footer="992" w:gutter="0"/>
          <w:cols w:space="425"/>
          <w:docGrid w:type="lines" w:linePitch="312"/>
        </w:sectPr>
      </w:pPr>
    </w:p>
    <w:p w14:paraId="3F7D45F4" w14:textId="77777777" w:rsidR="008376D9" w:rsidRPr="001C78E9" w:rsidRDefault="008376D9" w:rsidP="00C05639">
      <w:pPr>
        <w:rPr>
          <w:lang w:val="zh-CN"/>
        </w:rPr>
      </w:pPr>
    </w:p>
    <w:sectPr w:rsidR="008376D9" w:rsidRPr="001C78E9"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69553A" w:rsidRPr="002A2713" w:rsidRDefault="0069553A"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69553A" w:rsidRDefault="0069553A" w:rsidP="0011508E">
      <w:pPr>
        <w:pStyle w:val="ListParagraph"/>
        <w:widowControl/>
        <w:numPr>
          <w:ilvl w:val="0"/>
          <w:numId w:val="6"/>
        </w:numPr>
        <w:spacing w:after="200" w:line="276" w:lineRule="auto"/>
        <w:jc w:val="left"/>
      </w:pPr>
      <w:r>
        <w:rPr>
          <w:rStyle w:val="CommentReference"/>
        </w:rPr>
        <w:annotationRef/>
      </w:r>
      <w:r w:rsidRPr="000C23DF">
        <w:rPr>
          <w:lang w:val="zh-TW" w:eastAsia="zh-TW"/>
        </w:rPr>
        <w:t>宋</w:t>
      </w:r>
      <w:r w:rsidRPr="000C23DF">
        <w:rPr>
          <w:lang w:val="zh-TW" w:eastAsia="zh-TW"/>
        </w:rPr>
        <w:t xml:space="preserve"> </w:t>
      </w:r>
      <w:r w:rsidRPr="000C23DF">
        <w:rPr>
          <w:lang w:val="zh-TW" w:eastAsia="zh-TW"/>
        </w:rPr>
        <w:t>扬</w:t>
      </w:r>
      <w:r>
        <w:t xml:space="preserve">, </w:t>
      </w:r>
      <w:r w:rsidRPr="000C23DF">
        <w:rPr>
          <w:lang w:val="zh-TW" w:eastAsia="zh-TW"/>
        </w:rPr>
        <w:t>李见为</w:t>
      </w:r>
      <w:r>
        <w:t xml:space="preserve">, </w:t>
      </w:r>
      <w:r w:rsidRPr="000C23DF">
        <w:rPr>
          <w:lang w:val="zh-TW" w:eastAsia="zh-TW"/>
        </w:rPr>
        <w:t>曾</w:t>
      </w:r>
      <w:r w:rsidRPr="000C23DF">
        <w:rPr>
          <w:lang w:val="zh-TW" w:eastAsia="zh-TW"/>
        </w:rPr>
        <w:t xml:space="preserve"> </w:t>
      </w:r>
      <w:r w:rsidRPr="000C23DF">
        <w:rPr>
          <w:lang w:val="zh-TW" w:eastAsia="zh-TW"/>
        </w:rPr>
        <w:t>航</w:t>
      </w:r>
      <w:r>
        <w:t xml:space="preserve">, </w:t>
      </w:r>
      <w:r w:rsidRPr="000C23DF">
        <w:rPr>
          <w:lang w:val="zh-TW" w:eastAsia="zh-TW"/>
        </w:rPr>
        <w:t>钟</w:t>
      </w:r>
      <w:r w:rsidRPr="000C23DF">
        <w:rPr>
          <w:lang w:val="zh-TW" w:eastAsia="zh-TW"/>
        </w:rPr>
        <w:t xml:space="preserve"> </w:t>
      </w:r>
      <w:r w:rsidRPr="000C23DF">
        <w:rPr>
          <w:lang w:val="zh-TW" w:eastAsia="zh-TW"/>
        </w:rPr>
        <w:t>建</w:t>
      </w:r>
      <w:r>
        <w:t xml:space="preserve">. </w:t>
      </w:r>
      <w:r w:rsidRPr="000C23DF">
        <w:rPr>
          <w:lang w:val="zh-TW" w:eastAsia="zh-TW"/>
        </w:rPr>
        <w:t>基于组件式地理信息系统的二次开发</w:t>
      </w:r>
      <w:r>
        <w:t xml:space="preserve">. </w:t>
      </w:r>
      <w:r w:rsidRPr="000C23DF">
        <w:rPr>
          <w:lang w:val="zh-TW" w:eastAsia="zh-TW"/>
        </w:rPr>
        <w:t>重庆大学学报</w:t>
      </w:r>
      <w:r w:rsidRPr="000C23DF">
        <w:rPr>
          <w:lang w:val="zh-TW" w:eastAsia="zh-TW"/>
        </w:rPr>
        <w:t xml:space="preserve"> </w:t>
      </w:r>
      <w:r>
        <w:t>(</w:t>
      </w:r>
      <w:r w:rsidRPr="000C23DF">
        <w:rPr>
          <w:lang w:val="zh-TW" w:eastAsia="zh-TW"/>
        </w:rPr>
        <w:t>自然科学版</w:t>
      </w:r>
      <w:r>
        <w:t>),2011,23(6):121-123.</w:t>
      </w:r>
    </w:p>
  </w:comment>
  <w:comment w:id="14" w:author="wang yan" w:date="2014-08-31T23:30:00Z" w:initials="wy">
    <w:p w14:paraId="76A0D5E3" w14:textId="57A9D85B" w:rsidR="0069553A" w:rsidRDefault="0069553A">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69553A" w:rsidRPr="0020392B" w:rsidRDefault="0069553A">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7" w:author="wang yan" w:date="2014-09-01T00:38:00Z" w:initials="wy">
    <w:p w14:paraId="226A41A1" w14:textId="568C439A" w:rsidR="0069553A" w:rsidRDefault="0069553A"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8" w:author="wang yan" w:date="2014-09-01T00:44:00Z" w:initials="wy">
    <w:p w14:paraId="3FD990C9" w14:textId="1A0E6B0F" w:rsidR="0069553A" w:rsidRPr="005F6406" w:rsidRDefault="0069553A" w:rsidP="005F6406">
      <w:pPr>
        <w:autoSpaceDE w:val="0"/>
        <w:autoSpaceDN w:val="0"/>
        <w:adjustRightInd w:val="0"/>
        <w:spacing w:after="240"/>
        <w:ind w:firstLine="0"/>
        <w:jc w:val="left"/>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59" w:author="wang yan" w:date="2014-09-01T01:05:00Z" w:initials="wy">
    <w:p w14:paraId="304F986F" w14:textId="79F235A0" w:rsidR="0069553A" w:rsidRDefault="0069553A" w:rsidP="0089704B">
      <w:pPr>
        <w:pStyle w:val="CommentText"/>
      </w:pPr>
      <w:r>
        <w:rPr>
          <w:rStyle w:val="CommentReference"/>
        </w:rPr>
        <w:annotationRef/>
      </w:r>
      <w:r>
        <w:rPr>
          <w:rFonts w:hint="eastAsia"/>
        </w:rPr>
        <w:t>Ivaar Jacobson</w:t>
      </w:r>
      <w:proofErr w:type="gramStart"/>
      <w:r>
        <w:rPr>
          <w:rFonts w:hint="eastAsia"/>
        </w:rPr>
        <w:t>,Martin</w:t>
      </w:r>
      <w:proofErr w:type="gramEnd"/>
      <w:r>
        <w:rPr>
          <w:rFonts w:hint="eastAsia"/>
        </w:rPr>
        <w:t xml:space="preserve"> Griss, Patrik Jonsson. Software Reuse Architecture, Process and Organization for Business Success. In China Machine Press. P3, 2003.1</w:t>
      </w:r>
    </w:p>
  </w:comment>
  <w:comment w:id="60" w:author="wang yan" w:date="2014-09-07T15:20:00Z" w:initials="wy">
    <w:p w14:paraId="2FFE9995" w14:textId="77777777" w:rsidR="0069553A" w:rsidRDefault="0069553A"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69553A" w:rsidRDefault="0069553A">
      <w:pPr>
        <w:pStyle w:val="CommentText"/>
      </w:pPr>
    </w:p>
  </w:comment>
  <w:comment w:id="61" w:author="wang yan" w:date="2014-09-01T01:24:00Z" w:initials="wy">
    <w:p w14:paraId="48737BDE" w14:textId="476974BF" w:rsidR="0069553A" w:rsidRDefault="0069553A"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2" w:author="wang yan" w:date="2014-09-07T15:19:00Z" w:initials="wy">
    <w:p w14:paraId="7FF685E9" w14:textId="4A983672" w:rsidR="0069553A" w:rsidRDefault="0069553A">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3" w:author="wang yan" w:date="2014-09-07T15:20:00Z" w:initials="wy">
    <w:p w14:paraId="4C6D8F93" w14:textId="3B92E862" w:rsidR="0069553A" w:rsidRDefault="0069553A">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4" w:author="wang yan" w:date="2014-09-07T15:19:00Z" w:initials="wy">
    <w:p w14:paraId="15ACC05F" w14:textId="7FDD9612" w:rsidR="0069553A" w:rsidRDefault="0069553A">
      <w:pPr>
        <w:pStyle w:val="CommentText"/>
      </w:pPr>
      <w:r>
        <w:rPr>
          <w:rStyle w:val="CommentReference"/>
        </w:rPr>
        <w:annotationRef/>
      </w:r>
      <w:r w:rsidRPr="00330174">
        <w:rPr>
          <w:rFonts w:hint="eastAsia"/>
        </w:rPr>
        <w:t>Coppock J T, Rhind D W, The history of GIS. Longman Inc</w:t>
      </w:r>
    </w:p>
  </w:comment>
  <w:comment w:id="75" w:author="wang yan" w:date="2014-09-07T15:30:00Z" w:initials="wy">
    <w:p w14:paraId="2E947834" w14:textId="7073E1B6" w:rsidR="0069553A" w:rsidRDefault="0069553A"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6" w:author="wang yan" w:date="2014-09-07T16:35:00Z" w:initials="wy">
    <w:p w14:paraId="2ECB5FF5" w14:textId="7B694F13" w:rsidR="0069553A" w:rsidRDefault="0069553A"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77" w:author="wang yan" w:date="2014-09-08T10:46:00Z" w:initials="wy">
    <w:p w14:paraId="1D1A337A" w14:textId="77777777" w:rsidR="0069553A" w:rsidRPr="00333605" w:rsidRDefault="0069553A"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69553A" w:rsidRDefault="0069553A">
      <w:pPr>
        <w:pStyle w:val="CommentText"/>
      </w:pPr>
    </w:p>
  </w:comment>
  <w:comment w:id="78" w:author="wang yan" w:date="2014-09-08T10:46:00Z" w:initials="wy">
    <w:p w14:paraId="74CCEF0E" w14:textId="7BF2EF40" w:rsidR="0069553A" w:rsidRDefault="0069553A">
      <w:pPr>
        <w:pStyle w:val="CommentText"/>
      </w:pPr>
      <w:r>
        <w:rPr>
          <w:rStyle w:val="CommentReference"/>
        </w:rPr>
        <w:annotationRef/>
      </w:r>
      <w:r>
        <w:rPr>
          <w:rFonts w:hint="eastAsia"/>
        </w:rPr>
        <w:t xml:space="preserve">Michael Waltuch, Allan Lafram boise, </w:t>
      </w:r>
      <w:proofErr w:type="gramStart"/>
      <w:r>
        <w:rPr>
          <w:rFonts w:hint="eastAsia"/>
        </w:rPr>
        <w:t>etal.Exploring</w:t>
      </w:r>
      <w:proofErr w:type="gramEnd"/>
      <w:r>
        <w:rPr>
          <w:rFonts w:hint="eastAsia"/>
        </w:rPr>
        <w:t xml:space="preserve"> ArcObjects[M].ESRI, 2001</w:t>
      </w:r>
    </w:p>
  </w:comment>
  <w:comment w:id="79" w:author="wang yan" w:date="2014-09-08T10:47:00Z" w:initials="wy">
    <w:p w14:paraId="7D90C45B" w14:textId="1B81F505" w:rsidR="0069553A" w:rsidRDefault="0069553A">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0" w:author="wang yan" w:date="2014-09-08T10:46:00Z" w:initials="wy">
    <w:p w14:paraId="633D3809" w14:textId="7436B4AC" w:rsidR="0069553A" w:rsidRDefault="0069553A">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1" w:author="wang yan" w:date="2014-09-08T10:49:00Z" w:initials="wy">
    <w:p w14:paraId="7EF2C780" w14:textId="568BFA5F" w:rsidR="0069553A" w:rsidRPr="00C5174D" w:rsidRDefault="0069553A">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2" w:author="wang yan" w:date="2014-09-08T11:00:00Z" w:initials="wy">
    <w:p w14:paraId="79AB5FA8" w14:textId="54F44EB3" w:rsidR="0069553A" w:rsidRPr="00273817" w:rsidRDefault="0069553A">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3" w:author="wang yan" w:date="2014-09-08T11:04:00Z" w:initials="wy">
    <w:p w14:paraId="14F2C001" w14:textId="08449BBD" w:rsidR="0069553A" w:rsidRPr="00273817" w:rsidRDefault="0069553A" w:rsidP="00182851">
      <w:pPr>
        <w:autoSpaceDE w:val="0"/>
        <w:autoSpaceDN w:val="0"/>
        <w:adjustRightInd w:val="0"/>
        <w:spacing w:after="240"/>
        <w:ind w:firstLine="0"/>
        <w:jc w:val="left"/>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6" w:author="wang yan" w:date="2014-09-08T16:44:00Z" w:initials="wy">
    <w:p w14:paraId="5DA80481" w14:textId="4B6013D1" w:rsidR="0069553A" w:rsidRPr="00EF354C" w:rsidRDefault="0069553A" w:rsidP="00EF354C">
      <w:pPr>
        <w:autoSpaceDE w:val="0"/>
        <w:autoSpaceDN w:val="0"/>
        <w:adjustRightInd w:val="0"/>
        <w:spacing w:after="240"/>
        <w:ind w:firstLine="0"/>
        <w:jc w:val="left"/>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w:t>
      </w:r>
      <w:proofErr w:type="gramStart"/>
      <w:r w:rsidRPr="00EF354C">
        <w:rPr>
          <w:rFonts w:ascii="宋体" w:hAnsi="宋体" w:cs="宋体" w:hint="eastAsia"/>
        </w:rPr>
        <w:t>,2012</w:t>
      </w:r>
      <w:proofErr w:type="gramEnd"/>
      <w:r w:rsidRPr="00EF354C">
        <w:rPr>
          <w:rFonts w:ascii="宋体" w:hAnsi="宋体" w:cs="宋体" w:hint="eastAsia"/>
        </w:rPr>
        <w:t>.</w:t>
      </w:r>
      <w:r>
        <w:rPr>
          <w:rFonts w:ascii="宋体" w:hAnsi="宋体" w:cs="宋体"/>
        </w:rPr>
        <w:t xml:space="preserve"> 1</w:t>
      </w:r>
    </w:p>
  </w:comment>
  <w:comment w:id="107" w:author="wang yan" w:date="2014-09-08T17:09:00Z" w:initials="wy">
    <w:p w14:paraId="4ED49869" w14:textId="52B761BA" w:rsidR="0069553A" w:rsidRDefault="0069553A" w:rsidP="00B76DA7">
      <w:pPr>
        <w:pStyle w:val="CommentText"/>
      </w:pPr>
      <w:r>
        <w:rPr>
          <w:rStyle w:val="CommentReference"/>
        </w:rPr>
        <w:annotationRef/>
      </w:r>
      <w:r>
        <w:t>Ickjai Lee</w:t>
      </w:r>
      <w:proofErr w:type="gramStart"/>
      <w:r>
        <w:t>,Kyungmi</w:t>
      </w:r>
      <w:proofErr w:type="gramEnd"/>
      <w:r>
        <w:t xml:space="preserve"> Lee ,Christopher Torpelund-Bruin. Raster voronoi tessellation and itsapplication to </w:t>
      </w:r>
    </w:p>
    <w:p w14:paraId="33A29D9F" w14:textId="4CE7C464" w:rsidR="0069553A" w:rsidRDefault="0069553A" w:rsidP="00B76DA7">
      <w:pPr>
        <w:pStyle w:val="CommentText"/>
      </w:pPr>
      <w:proofErr w:type="gramStart"/>
      <w:r>
        <w:t>emergency</w:t>
      </w:r>
      <w:proofErr w:type="gramEnd"/>
      <w:r>
        <w:t xml:space="preserve"> modeling. Geo-Spatial Information Science, 2011,4(14): 235-245.</w:t>
      </w:r>
    </w:p>
  </w:comment>
  <w:comment w:id="109" w:author="wang yan" w:date="2014-09-08T17:16:00Z" w:initials="wy">
    <w:p w14:paraId="06FBB401" w14:textId="55F17A5C" w:rsidR="0069553A" w:rsidRPr="00A24D19" w:rsidRDefault="0069553A"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w:t>
      </w:r>
      <w:proofErr w:type="gramStart"/>
      <w:r w:rsidRPr="00A24D19">
        <w:rPr>
          <w:rFonts w:ascii="宋体" w:hAnsi="Times" w:hint="eastAsia"/>
          <w:color w:val="000000"/>
          <w:kern w:val="0"/>
          <w:sz w:val="18"/>
          <w:szCs w:val="18"/>
          <w:shd w:val="clear" w:color="auto" w:fill="FFFFFF"/>
          <w:lang w:eastAsia="en-US"/>
        </w:rPr>
        <w:t>,潘懋,承继成等.新一代信息技术在GIS中的应用研究</w:t>
      </w:r>
      <w:proofErr w:type="gramEnd"/>
      <w:r w:rsidRPr="00A24D19">
        <w:rPr>
          <w:rFonts w:ascii="宋体" w:hAnsi="Times" w:hint="eastAsia"/>
          <w:color w:val="000000"/>
          <w:kern w:val="0"/>
          <w:sz w:val="18"/>
          <w:szCs w:val="18"/>
          <w:shd w:val="clear" w:color="auto" w:fill="FFFFFF"/>
          <w:lang w:eastAsia="en-US"/>
        </w:rPr>
        <w:t>[J].国土资源信息化,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w:t>
      </w:r>
      <w:proofErr w:type="gramStart"/>
      <w:r w:rsidRPr="00A24D19">
        <w:rPr>
          <w:rFonts w:ascii="宋体" w:hAnsi="Times" w:hint="eastAsia"/>
          <w:color w:val="000000"/>
          <w:kern w:val="0"/>
          <w:sz w:val="18"/>
          <w:szCs w:val="18"/>
          <w:shd w:val="clear" w:color="auto" w:fill="FFFFFF"/>
          <w:lang w:eastAsia="en-US"/>
        </w:rPr>
        <w:t>:10.3969</w:t>
      </w:r>
      <w:proofErr w:type="gramEnd"/>
      <w:r w:rsidRPr="00A24D19">
        <w:rPr>
          <w:rFonts w:ascii="宋体" w:hAnsi="Times" w:hint="eastAsia"/>
          <w:color w:val="000000"/>
          <w:kern w:val="0"/>
          <w:sz w:val="18"/>
          <w:szCs w:val="18"/>
          <w:shd w:val="clear" w:color="auto" w:fill="FFFFFF"/>
          <w:lang w:eastAsia="en-US"/>
        </w:rPr>
        <w:t>/j.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0" w:author="wang yan" w:date="2014-09-08T18:05:00Z" w:initials="wy">
    <w:p w14:paraId="649D8D37" w14:textId="77777777" w:rsidR="0069553A" w:rsidRPr="007A3985" w:rsidRDefault="0069553A" w:rsidP="007A3985">
      <w:pPr>
        <w:rPr>
          <w:rFonts w:ascii="Times" w:eastAsia="Times New Roman" w:hAnsi="Times"/>
          <w:kern w:val="0"/>
          <w:sz w:val="20"/>
          <w:szCs w:val="20"/>
          <w:lang w:eastAsia="en-US"/>
        </w:rPr>
      </w:pPr>
      <w:r>
        <w:rPr>
          <w:rStyle w:val="CommentReference"/>
        </w:rPr>
        <w:annotationRef/>
      </w:r>
      <w:proofErr w:type="gramStart"/>
      <w:r w:rsidRPr="007A3985">
        <w:rPr>
          <w:rFonts w:ascii="宋体" w:hAnsi="Times" w:hint="eastAsia"/>
          <w:color w:val="000000"/>
          <w:kern w:val="0"/>
          <w:sz w:val="18"/>
          <w:szCs w:val="18"/>
          <w:shd w:val="clear" w:color="auto" w:fill="FFFFFF"/>
          <w:lang w:eastAsia="en-US"/>
        </w:rPr>
        <w:t>张昊然.移动领域中的GIS技术[</w:t>
      </w:r>
      <w:proofErr w:type="gramEnd"/>
      <w:r w:rsidRPr="007A3985">
        <w:rPr>
          <w:rFonts w:ascii="宋体" w:hAnsi="Times" w:hint="eastAsia"/>
          <w:color w:val="000000"/>
          <w:kern w:val="0"/>
          <w:sz w:val="18"/>
          <w:szCs w:val="18"/>
          <w:shd w:val="clear" w:color="auto" w:fill="FFFFFF"/>
          <w:lang w:eastAsia="en-US"/>
        </w:rPr>
        <w:t>J].测绘与空间地理信息,2014,(4):137-138,141.</w:t>
      </w:r>
    </w:p>
    <w:p w14:paraId="50A71E52" w14:textId="36432068" w:rsidR="0069553A" w:rsidRDefault="0069553A">
      <w:pPr>
        <w:pStyle w:val="CommentText"/>
      </w:pPr>
    </w:p>
  </w:comment>
  <w:comment w:id="108" w:author="wang yan" w:date="2014-09-08T17:09:00Z" w:initials="wy">
    <w:p w14:paraId="602D07A4" w14:textId="0A4F384B" w:rsidR="0069553A" w:rsidRDefault="0069553A">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proofErr w:type="gramStart"/>
      <w:r w:rsidRPr="00B76DA7">
        <w:rPr>
          <w:rFonts w:hint="eastAsia"/>
        </w:rPr>
        <w:t>,2011,30</w:t>
      </w:r>
      <w:proofErr w:type="gramEnd"/>
      <w:r w:rsidRPr="00B76DA7">
        <w:rPr>
          <w:rFonts w:hint="eastAsia"/>
        </w:rPr>
        <w:t>.</w:t>
      </w:r>
    </w:p>
  </w:comment>
  <w:comment w:id="111" w:author="wang yan" w:date="2014-09-08T19:38:00Z" w:initials="wy">
    <w:p w14:paraId="0E3BDB4C" w14:textId="03C445B8" w:rsidR="0069553A" w:rsidRPr="00962E35" w:rsidRDefault="0069553A" w:rsidP="00962E35">
      <w:pPr>
        <w:rPr>
          <w:rFonts w:ascii="Times" w:eastAsia="Times New Roman" w:hAnsi="Times"/>
          <w:kern w:val="0"/>
          <w:sz w:val="20"/>
          <w:szCs w:val="20"/>
          <w:lang w:eastAsia="en-US"/>
        </w:rPr>
      </w:pPr>
      <w:r>
        <w:rPr>
          <w:rStyle w:val="CommentReference"/>
        </w:rPr>
        <w:annotationRef/>
      </w:r>
      <w:proofErr w:type="gramStart"/>
      <w:r w:rsidRPr="00962E35">
        <w:rPr>
          <w:rFonts w:ascii="宋体" w:hAnsi="Times" w:hint="eastAsia"/>
          <w:color w:val="000000"/>
          <w:kern w:val="0"/>
          <w:sz w:val="18"/>
          <w:szCs w:val="18"/>
          <w:shd w:val="clear" w:color="auto" w:fill="FFFFFF"/>
          <w:lang w:eastAsia="en-US"/>
        </w:rPr>
        <w:t>鄢郭.基于智能手机的移动GIS开发和应用[</w:t>
      </w:r>
      <w:proofErr w:type="gramEnd"/>
      <w:r w:rsidRPr="00962E35">
        <w:rPr>
          <w:rFonts w:ascii="宋体" w:hAnsi="Times" w:hint="eastAsia"/>
          <w:color w:val="000000"/>
          <w:kern w:val="0"/>
          <w:sz w:val="18"/>
          <w:szCs w:val="18"/>
          <w:shd w:val="clear" w:color="auto" w:fill="FFFFFF"/>
          <w:lang w:eastAsia="en-US"/>
        </w:rPr>
        <w:t>D].桂林理工大学,2011.DOI:10.7666/d.y1941015.</w:t>
      </w:r>
    </w:p>
  </w:comment>
  <w:comment w:id="113" w:author="wang yan" w:date="2014-09-08T19:27:00Z" w:initials="wy">
    <w:p w14:paraId="6DE19848" w14:textId="17DF2BF7" w:rsidR="0069553A" w:rsidRPr="00DD0DA6" w:rsidRDefault="0069553A">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4" w:author="wang yan" w:date="2014-09-09T01:47:00Z" w:initials="wy">
    <w:p w14:paraId="21D22209" w14:textId="2C150D51" w:rsidR="0069553A" w:rsidRDefault="0069553A">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0" w:author="wang yan" w:date="2015-02-21T15:54:00Z" w:initials="wy">
    <w:p w14:paraId="7367D7D9" w14:textId="77777777" w:rsidR="0069553A" w:rsidRDefault="0069553A"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1" w:author="wang yan" w:date="2015-02-21T15:54:00Z" w:initials="wy">
    <w:p w14:paraId="71D086A2" w14:textId="77777777" w:rsidR="0069553A" w:rsidRDefault="0069553A"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7" w:author="wang yan" w:date="2015-02-24T00:59:00Z" w:initials="wy">
    <w:p w14:paraId="3C1FF107" w14:textId="16E31892" w:rsidR="0069553A" w:rsidRDefault="0069553A">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w:t>
      </w:r>
      <w:proofErr w:type="gramStart"/>
      <w:r w:rsidRPr="00C25228">
        <w:rPr>
          <w:rFonts w:ascii="宋体" w:hAnsi="Times" w:hint="eastAsia"/>
          <w:color w:val="000000"/>
          <w:kern w:val="0"/>
          <w:sz w:val="18"/>
          <w:szCs w:val="18"/>
          <w:shd w:val="clear" w:color="auto" w:fill="FFFFFF"/>
          <w:lang w:eastAsia="en-US"/>
        </w:rPr>
        <w:t>,Yuansheng</w:t>
      </w:r>
      <w:proofErr w:type="gramEnd"/>
      <w:r w:rsidRPr="00C25228">
        <w:rPr>
          <w:rFonts w:ascii="宋体" w:hAnsi="Times" w:hint="eastAsia"/>
          <w:color w:val="000000"/>
          <w:kern w:val="0"/>
          <w:sz w:val="18"/>
          <w:szCs w:val="18"/>
          <w:shd w:val="clear" w:color="auto" w:fill="FFFFFF"/>
          <w:lang w:eastAsia="en-US"/>
        </w:rPr>
        <w:t xml:space="preserve"> Wang,Jihua Wang et al.Study on Key Technologies of Location-Based Service (LBS) for Forest Resource Management[J].Sensor Letters,2012,10(1/2):292-300.</w:t>
      </w:r>
    </w:p>
  </w:comment>
  <w:comment w:id="130" w:author="wang yan" w:date="2015-02-21T15:49:00Z" w:initials="wy">
    <w:p w14:paraId="4C8CD363" w14:textId="49D5D024" w:rsidR="0069553A" w:rsidRDefault="0069553A">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7" w:author="wang yan" w:date="2014-09-14T14:21:00Z" w:initials="wy">
    <w:p w14:paraId="7EB01F01" w14:textId="5585BC0E" w:rsidR="0069553A" w:rsidRDefault="0069553A"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39" w:author="wang yan" w:date="2015-02-21T20:55:00Z" w:initials="wy">
    <w:p w14:paraId="2FD471C6" w14:textId="77777777" w:rsidR="0069553A" w:rsidRDefault="0069553A"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43" w:author="wang yan" w:date="2014-09-14T19:38:00Z" w:initials="wy">
    <w:p w14:paraId="7FA05D5F" w14:textId="77777777" w:rsidR="0069553A" w:rsidRPr="00D72CAF" w:rsidRDefault="0069553A"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 xml:space="preserve">Praditwong K, Harman M, Yao X. Software module clustering as a multi-objective search </w:t>
      </w:r>
      <w:proofErr w:type="gramStart"/>
      <w:r w:rsidRPr="00D72CAF">
        <w:rPr>
          <w:rFonts w:ascii="Arial" w:eastAsia="Times New Roman" w:hAnsi="Arial" w:cs="Arial"/>
          <w:color w:val="222222"/>
          <w:kern w:val="0"/>
          <w:sz w:val="20"/>
          <w:szCs w:val="20"/>
          <w:shd w:val="clear" w:color="auto" w:fill="FFFFFF"/>
          <w:lang w:eastAsia="en-US"/>
        </w:rPr>
        <w:t>problem[</w:t>
      </w:r>
      <w:proofErr w:type="gramEnd"/>
      <w:r w:rsidRPr="00D72CAF">
        <w:rPr>
          <w:rFonts w:ascii="Arial" w:eastAsia="Times New Roman" w:hAnsi="Arial" w:cs="Arial"/>
          <w:color w:val="222222"/>
          <w:kern w:val="0"/>
          <w:sz w:val="20"/>
          <w:szCs w:val="20"/>
          <w:shd w:val="clear" w:color="auto" w:fill="FFFFFF"/>
          <w:lang w:eastAsia="en-US"/>
        </w:rPr>
        <w:t>J]. Software Engineering, IEEE Transactions on, 2011, 37(2): 264-282.</w:t>
      </w:r>
    </w:p>
    <w:p w14:paraId="0AB9BAEE" w14:textId="5C6DE96A" w:rsidR="0069553A" w:rsidRDefault="0069553A" w:rsidP="00D72CAF"/>
  </w:comment>
  <w:comment w:id="144" w:author="wang yan" w:date="2014-09-14T19:42:00Z" w:initials="wy">
    <w:p w14:paraId="320B4D63" w14:textId="4AA8C2C6" w:rsidR="0069553A" w:rsidRDefault="0069553A">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53" w:author="wang yan" w:date="2015-02-24T00:49:00Z" w:initials="wy">
    <w:p w14:paraId="50998906" w14:textId="77777777" w:rsidR="0069553A" w:rsidRDefault="0069553A"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73" w:author="wang yan" w:date="2015-02-23T21:49:00Z" w:initials="wy">
    <w:p w14:paraId="7950838E" w14:textId="77777777" w:rsidR="0069553A" w:rsidRPr="00FE212E" w:rsidRDefault="0069553A"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69553A" w:rsidRDefault="0069553A">
      <w:pPr>
        <w:pStyle w:val="CommentText"/>
      </w:pPr>
    </w:p>
  </w:comment>
  <w:comment w:id="174" w:author="wang yan" w:date="2015-02-23T22:02:00Z" w:initials="wy">
    <w:p w14:paraId="7BB30C49" w14:textId="382AFCBA" w:rsidR="0069553A" w:rsidRDefault="0069553A">
      <w:pPr>
        <w:pStyle w:val="CommentText"/>
      </w:pPr>
      <w:r>
        <w:rPr>
          <w:rStyle w:val="CommentReference"/>
        </w:rPr>
        <w:annotationRef/>
      </w:r>
      <w:r w:rsidRPr="00293FE8">
        <w:rPr>
          <w:rFonts w:hint="eastAsia"/>
        </w:rPr>
        <w:t>《嵌入式系统设计与实例开发》</w:t>
      </w:r>
    </w:p>
  </w:comment>
  <w:comment w:id="183" w:author="wang yan" w:date="2014-09-14T23:31:00Z" w:initials="wy">
    <w:p w14:paraId="66F5437C" w14:textId="77777777" w:rsidR="0069553A" w:rsidRDefault="0069553A"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69553A" w:rsidRPr="00480CFF" w:rsidRDefault="0069553A"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69553A" w:rsidRPr="00480CFF" w:rsidRDefault="0069553A"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69553A" w:rsidRDefault="0069553A">
      <w:pPr>
        <w:pStyle w:val="CommentText"/>
      </w:pPr>
    </w:p>
  </w:comment>
  <w:comment w:id="199" w:author="wang yan" w:date="2015-02-24T10:42:00Z" w:initials="wy">
    <w:p w14:paraId="58401CAE" w14:textId="058E3328" w:rsidR="0069553A" w:rsidRDefault="0069553A">
      <w:pPr>
        <w:pStyle w:val="CommentText"/>
      </w:pPr>
      <w:r>
        <w:rPr>
          <w:rStyle w:val="CommentReference"/>
        </w:rPr>
        <w:annotationRef/>
      </w:r>
      <w:r w:rsidRPr="00045791">
        <w:rPr>
          <w:rFonts w:hint="eastAsia"/>
        </w:rPr>
        <w:t>大规模分布式存储系统：原理解析与架构实战</w:t>
      </w:r>
    </w:p>
  </w:comment>
  <w:comment w:id="201" w:author="wang yan" w:date="2015-02-24T10:57:00Z" w:initials="wy">
    <w:p w14:paraId="5607F946" w14:textId="77777777" w:rsidR="0069553A" w:rsidRPr="00EA2A65" w:rsidRDefault="0069553A"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w:t>
      </w:r>
      <w:proofErr w:type="gramStart"/>
      <w:r w:rsidRPr="00EA2A65">
        <w:rPr>
          <w:rFonts w:ascii="宋体" w:hAnsi="Times" w:hint="eastAsia"/>
          <w:color w:val="000000"/>
          <w:kern w:val="0"/>
          <w:sz w:val="18"/>
          <w:szCs w:val="18"/>
          <w:shd w:val="clear" w:color="auto" w:fill="FFFFFF"/>
          <w:lang w:eastAsia="en-US"/>
        </w:rPr>
        <w:t>,贾博,张波等.移动</w:t>
      </w:r>
      <w:proofErr w:type="gramEnd"/>
      <w:r w:rsidRPr="00EA2A65">
        <w:rPr>
          <w:rFonts w:ascii="宋体" w:hAnsi="Times" w:hint="eastAsia"/>
          <w:color w:val="000000"/>
          <w:kern w:val="0"/>
          <w:sz w:val="18"/>
          <w:szCs w:val="18"/>
          <w:shd w:val="clear" w:color="auto" w:fill="FFFFFF"/>
          <w:lang w:eastAsia="en-US"/>
        </w:rPr>
        <w:t xml:space="preserve"> GIS 切片地图展现技术[J].计算机系统应用 ,2013,(12):215-218.DOI:10.3969/j.issn.1003-3254.2013.12.044.</w:t>
      </w:r>
    </w:p>
    <w:p w14:paraId="7543E729" w14:textId="49081484" w:rsidR="0069553A" w:rsidRDefault="0069553A">
      <w:pPr>
        <w:pStyle w:val="CommentText"/>
      </w:pPr>
    </w:p>
  </w:comment>
  <w:comment w:id="208" w:author="wang yan" w:date="2015-02-24T12:45:00Z" w:initials="wy">
    <w:p w14:paraId="30258A3C" w14:textId="77777777" w:rsidR="0069553A" w:rsidRPr="00C96498" w:rsidRDefault="0069553A"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20" w:author="wang yan" w:date="2015-02-25T14:55:00Z" w:initials="wy">
    <w:p w14:paraId="716B71B9" w14:textId="77777777" w:rsidR="0069553A" w:rsidRPr="00A178C2" w:rsidRDefault="0069553A"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proofErr w:type="gramStart"/>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w:t>
      </w:r>
      <w:proofErr w:type="gramEnd"/>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w:t>
      </w:r>
      <w:proofErr w:type="gramStart"/>
      <w:r w:rsidRPr="00A178C2">
        <w:rPr>
          <w:shd w:val="clear" w:color="auto" w:fill="FFFFFF"/>
          <w:lang w:eastAsia="en-US"/>
        </w:rPr>
        <w:t>:48</w:t>
      </w:r>
      <w:proofErr w:type="gramEnd"/>
      <w:r w:rsidRPr="00A178C2">
        <w:rPr>
          <w:shd w:val="clear" w:color="auto" w:fill="FFFFFF"/>
          <w:lang w:eastAsia="en-US"/>
        </w:rPr>
        <w:t>-50.</w:t>
      </w:r>
    </w:p>
    <w:p w14:paraId="55B3FAE4" w14:textId="74ACD803" w:rsidR="0069553A" w:rsidRDefault="0069553A">
      <w:pPr>
        <w:pStyle w:val="CommentText"/>
      </w:pPr>
    </w:p>
  </w:comment>
  <w:comment w:id="242" w:author="wang yan" w:date="2015-03-02T00:49:00Z" w:initials="wy">
    <w:p w14:paraId="0E48D36D" w14:textId="77777777" w:rsidR="0069553A" w:rsidRDefault="0069553A" w:rsidP="00683CF4">
      <w:pPr>
        <w:pStyle w:val="Heading1"/>
        <w:shd w:val="clear" w:color="auto" w:fill="FFFFFF"/>
        <w:rPr>
          <w:rFonts w:eastAsia="Times New Roman"/>
          <w:color w:val="000000"/>
        </w:rPr>
      </w:pPr>
      <w:r>
        <w:rPr>
          <w:rStyle w:val="CommentReference"/>
        </w:rPr>
        <w:annotationRef/>
      </w:r>
      <w:r>
        <w:rPr>
          <w:rFonts w:eastAsia="Times New Roman"/>
          <w:color w:val="000000"/>
        </w:rPr>
        <w:t>Architectural Styles and</w:t>
      </w:r>
      <w:r>
        <w:rPr>
          <w:rFonts w:eastAsia="Times New Roman"/>
          <w:color w:val="000000"/>
        </w:rPr>
        <w:br/>
        <w:t>the Design of Network-based Software Architectures</w:t>
      </w:r>
    </w:p>
    <w:p w14:paraId="5334BAAB" w14:textId="28EA0C09" w:rsidR="0069553A" w:rsidRDefault="0069553A">
      <w:pPr>
        <w:pStyle w:val="CommentText"/>
      </w:pPr>
    </w:p>
  </w:comment>
  <w:comment w:id="250" w:author="wang yan" w:date="2015-03-01T14:07:00Z" w:initials="wy">
    <w:p w14:paraId="12FC040D" w14:textId="77777777" w:rsidR="0069553A" w:rsidRPr="00937B8A" w:rsidRDefault="0069553A"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 xml:space="preserve">[1] </w:t>
      </w:r>
      <w:proofErr w:type="gramStart"/>
      <w:r w:rsidRPr="00937B8A">
        <w:rPr>
          <w:rFonts w:ascii="宋体" w:hAnsi="Times" w:hint="eastAsia"/>
          <w:color w:val="000000"/>
          <w:kern w:val="0"/>
          <w:sz w:val="18"/>
          <w:szCs w:val="18"/>
          <w:shd w:val="clear" w:color="auto" w:fill="FFFFFF"/>
          <w:lang w:eastAsia="en-US"/>
        </w:rPr>
        <w:t>封侣.基于JSON格式的自定义组合条件查询设计与实现[</w:t>
      </w:r>
      <w:proofErr w:type="gramEnd"/>
      <w:r w:rsidRPr="00937B8A">
        <w:rPr>
          <w:rFonts w:ascii="宋体" w:hAnsi="Times" w:hint="eastAsia"/>
          <w:color w:val="000000"/>
          <w:kern w:val="0"/>
          <w:sz w:val="18"/>
          <w:szCs w:val="18"/>
          <w:shd w:val="clear" w:color="auto" w:fill="FFFFFF"/>
          <w:lang w:eastAsia="en-US"/>
        </w:rPr>
        <w:t>J].电子世界,2014,(12):79-79,80.</w:t>
      </w:r>
    </w:p>
    <w:p w14:paraId="371BE262" w14:textId="43C8A10B" w:rsidR="0069553A" w:rsidRDefault="0069553A">
      <w:pPr>
        <w:pStyle w:val="CommentText"/>
      </w:pPr>
    </w:p>
  </w:comment>
  <w:comment w:id="275" w:author="wang yan" w:date="2014-10-06T23:18:00Z" w:initials="wy">
    <w:p w14:paraId="7CB71B6B" w14:textId="22B041A9" w:rsidR="0069553A" w:rsidRPr="005C170A" w:rsidRDefault="0069553A">
      <w:pPr>
        <w:pStyle w:val="CommentText"/>
        <w:rPr>
          <w:rFonts w:ascii="宋体" w:hAnsi="宋体" w:cs="宋体"/>
        </w:rPr>
      </w:pPr>
      <w:r>
        <w:rPr>
          <w:rStyle w:val="CommentReference"/>
        </w:rPr>
        <w:annotationRef/>
      </w:r>
      <w:r>
        <w:rPr>
          <w:rFonts w:ascii="宋体" w:hAnsi="宋体" w:cs="宋体" w:hint="eastAsia"/>
        </w:rPr>
        <w:t>矢量模块这样写</w:t>
      </w:r>
    </w:p>
  </w:comment>
  <w:comment w:id="277" w:author="wang yan" w:date="2014-10-06T14:00:00Z" w:initials="wy">
    <w:p w14:paraId="45631D63" w14:textId="19D4CE96" w:rsidR="0069553A" w:rsidRDefault="0069553A">
      <w:pPr>
        <w:pStyle w:val="CommentText"/>
      </w:pPr>
      <w:r>
        <w:rPr>
          <w:rStyle w:val="CommentReference"/>
        </w:rPr>
        <w:annotationRef/>
      </w:r>
      <w:r>
        <w:rPr>
          <w:rFonts w:ascii="宋体" w:hAnsi="宋体" w:cs="宋体" w:hint="eastAsia"/>
        </w:rPr>
        <w:t>地理信息系统导论 1077</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69553A" w:rsidRDefault="0069553A" w:rsidP="00C05639">
      <w:r>
        <w:separator/>
      </w:r>
    </w:p>
  </w:endnote>
  <w:endnote w:type="continuationSeparator" w:id="0">
    <w:p w14:paraId="6EAFBD09" w14:textId="77777777" w:rsidR="0069553A" w:rsidRDefault="0069553A"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Xingkai SC Light">
    <w:panose1 w:val="02010800040101010101"/>
    <w:charset w:val="00"/>
    <w:family w:val="auto"/>
    <w:pitch w:val="variable"/>
    <w:sig w:usb0="00000003" w:usb1="080F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69553A" w:rsidRDefault="0069553A" w:rsidP="00C05639">
      <w:r>
        <w:separator/>
      </w:r>
    </w:p>
  </w:footnote>
  <w:footnote w:type="continuationSeparator" w:id="0">
    <w:p w14:paraId="06397630" w14:textId="77777777" w:rsidR="0069553A" w:rsidRDefault="0069553A"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69553A" w:rsidRPr="001971D3" w:rsidRDefault="0069553A"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69553A" w:rsidRPr="00394982" w:rsidRDefault="0069553A"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69553A" w:rsidRPr="00394982" w:rsidRDefault="0069553A"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69553A" w:rsidRPr="001971D3" w:rsidRDefault="0069553A"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69553A" w:rsidRDefault="0069553A"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69553A" w:rsidRPr="00394982" w:rsidRDefault="0069553A"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69553A" w:rsidRPr="00394982" w:rsidRDefault="0069553A"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69553A" w:rsidRPr="00512A58" w:rsidRDefault="0069553A"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69553A" w:rsidRPr="00394982" w:rsidRDefault="0069553A"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69553A" w:rsidRDefault="0069553A"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69553A" w:rsidRPr="00394982" w:rsidRDefault="0069553A"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F82F32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5">
    <w:nsid w:val="29167A69"/>
    <w:multiLevelType w:val="hybridMultilevel"/>
    <w:tmpl w:val="ACEA40B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nsid w:val="2FDE2166"/>
    <w:multiLevelType w:val="multilevel"/>
    <w:tmpl w:val="0F601D92"/>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7">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43E16086"/>
    <w:multiLevelType w:val="hybridMultilevel"/>
    <w:tmpl w:val="812E29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2">
    <w:nsid w:val="5F5F09BD"/>
    <w:multiLevelType w:val="hybridMultilevel"/>
    <w:tmpl w:val="B1D61538"/>
    <w:lvl w:ilvl="0" w:tplc="04090001">
      <w:start w:val="1"/>
      <w:numFmt w:val="bullet"/>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3">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nsid w:val="63B02237"/>
    <w:multiLevelType w:val="hybridMultilevel"/>
    <w:tmpl w:val="FF643A78"/>
    <w:lvl w:ilvl="0" w:tplc="8D32500A">
      <w:start w:val="1"/>
      <w:numFmt w:val="lowerLetter"/>
      <w:pStyle w:val="NormalSecondTitle"/>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6">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nsid w:val="76D75A6A"/>
    <w:multiLevelType w:val="hybridMultilevel"/>
    <w:tmpl w:val="B7B89CBC"/>
    <w:lvl w:ilvl="0" w:tplc="04090013">
      <w:start w:val="1"/>
      <w:numFmt w:val="upperRoman"/>
      <w:lvlText w:val="%1."/>
      <w:lvlJc w:val="righ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8">
    <w:nsid w:val="77B353B1"/>
    <w:multiLevelType w:val="hybridMultilevel"/>
    <w:tmpl w:val="DE3AE27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0">
    <w:nsid w:val="7D8A6EC4"/>
    <w:multiLevelType w:val="hybridMultilevel"/>
    <w:tmpl w:val="53127542"/>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
    <w:nsid w:val="7F6233A9"/>
    <w:multiLevelType w:val="hybridMultilevel"/>
    <w:tmpl w:val="30AA59D0"/>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6"/>
  </w:num>
  <w:num w:numId="2">
    <w:abstractNumId w:val="14"/>
  </w:num>
  <w:num w:numId="3">
    <w:abstractNumId w:val="6"/>
  </w:num>
  <w:num w:numId="4">
    <w:abstractNumId w:val="16"/>
  </w:num>
  <w:num w:numId="5">
    <w:abstractNumId w:val="14"/>
  </w:num>
  <w:num w:numId="6">
    <w:abstractNumId w:val="9"/>
  </w:num>
  <w:num w:numId="7">
    <w:abstractNumId w:val="4"/>
  </w:num>
  <w:num w:numId="8">
    <w:abstractNumId w:val="19"/>
  </w:num>
  <w:num w:numId="9">
    <w:abstractNumId w:val="11"/>
  </w:num>
  <w:num w:numId="10">
    <w:abstractNumId w:val="15"/>
  </w:num>
  <w:num w:numId="11">
    <w:abstractNumId w:val="20"/>
  </w:num>
  <w:num w:numId="12">
    <w:abstractNumId w:val="17"/>
  </w:num>
  <w:num w:numId="13">
    <w:abstractNumId w:val="18"/>
  </w:num>
  <w:num w:numId="14">
    <w:abstractNumId w:val="5"/>
  </w:num>
  <w:num w:numId="15">
    <w:abstractNumId w:val="8"/>
  </w:num>
  <w:num w:numId="16">
    <w:abstractNumId w:val="21"/>
  </w:num>
  <w:num w:numId="17">
    <w:abstractNumId w:val="12"/>
  </w:num>
  <w:num w:numId="18">
    <w:abstractNumId w:val="7"/>
  </w:num>
  <w:num w:numId="19">
    <w:abstractNumId w:val="3"/>
  </w:num>
  <w:num w:numId="20">
    <w:abstractNumId w:val="10"/>
  </w:num>
  <w:num w:numId="21">
    <w:abstractNumId w:val="2"/>
  </w:num>
  <w:num w:numId="22">
    <w:abstractNumId w:val="0"/>
  </w:num>
  <w:num w:numId="23">
    <w:abstractNumId w:val="6"/>
  </w:num>
  <w:num w:numId="24">
    <w:abstractNumId w:val="13"/>
  </w:num>
  <w:num w:numId="25">
    <w:abstractNumId w:val="1"/>
  </w:num>
  <w:num w:numId="26">
    <w:abstractNumId w:val="6"/>
  </w:num>
  <w:num w:numId="27">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4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6F8"/>
    <w:rsid w:val="00001885"/>
    <w:rsid w:val="000019D5"/>
    <w:rsid w:val="00002190"/>
    <w:rsid w:val="00002714"/>
    <w:rsid w:val="00002A45"/>
    <w:rsid w:val="00002FBD"/>
    <w:rsid w:val="00002FF8"/>
    <w:rsid w:val="000036E4"/>
    <w:rsid w:val="00003CC7"/>
    <w:rsid w:val="00003F50"/>
    <w:rsid w:val="00004771"/>
    <w:rsid w:val="00004BDE"/>
    <w:rsid w:val="00004CF1"/>
    <w:rsid w:val="00005216"/>
    <w:rsid w:val="00005E72"/>
    <w:rsid w:val="00006427"/>
    <w:rsid w:val="000066DD"/>
    <w:rsid w:val="0000674B"/>
    <w:rsid w:val="000068C6"/>
    <w:rsid w:val="00006F93"/>
    <w:rsid w:val="000075A4"/>
    <w:rsid w:val="000077F4"/>
    <w:rsid w:val="000077FB"/>
    <w:rsid w:val="00007BF4"/>
    <w:rsid w:val="00010C6A"/>
    <w:rsid w:val="00010C82"/>
    <w:rsid w:val="00011132"/>
    <w:rsid w:val="00011503"/>
    <w:rsid w:val="00011DE6"/>
    <w:rsid w:val="00011DFB"/>
    <w:rsid w:val="000132E7"/>
    <w:rsid w:val="00013365"/>
    <w:rsid w:val="000136DB"/>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53F"/>
    <w:rsid w:val="00026699"/>
    <w:rsid w:val="0002690A"/>
    <w:rsid w:val="00026C83"/>
    <w:rsid w:val="00027465"/>
    <w:rsid w:val="000274D9"/>
    <w:rsid w:val="000305A6"/>
    <w:rsid w:val="00030C61"/>
    <w:rsid w:val="000310E3"/>
    <w:rsid w:val="00031A45"/>
    <w:rsid w:val="000321DE"/>
    <w:rsid w:val="00032CE4"/>
    <w:rsid w:val="000334AF"/>
    <w:rsid w:val="00033FF9"/>
    <w:rsid w:val="00035625"/>
    <w:rsid w:val="00035BE6"/>
    <w:rsid w:val="00036B67"/>
    <w:rsid w:val="00036D0E"/>
    <w:rsid w:val="00036DEE"/>
    <w:rsid w:val="000404EA"/>
    <w:rsid w:val="000409AC"/>
    <w:rsid w:val="00040AF0"/>
    <w:rsid w:val="00040D29"/>
    <w:rsid w:val="00041AE2"/>
    <w:rsid w:val="00041E46"/>
    <w:rsid w:val="00042417"/>
    <w:rsid w:val="00042B30"/>
    <w:rsid w:val="0004313F"/>
    <w:rsid w:val="00043932"/>
    <w:rsid w:val="00043B29"/>
    <w:rsid w:val="00043DE4"/>
    <w:rsid w:val="00044946"/>
    <w:rsid w:val="00045347"/>
    <w:rsid w:val="00045791"/>
    <w:rsid w:val="00045B75"/>
    <w:rsid w:val="00045F25"/>
    <w:rsid w:val="0004688D"/>
    <w:rsid w:val="00046E74"/>
    <w:rsid w:val="000478E8"/>
    <w:rsid w:val="00050612"/>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D55"/>
    <w:rsid w:val="00056E64"/>
    <w:rsid w:val="00057829"/>
    <w:rsid w:val="00057D65"/>
    <w:rsid w:val="00060A32"/>
    <w:rsid w:val="0006118E"/>
    <w:rsid w:val="00061205"/>
    <w:rsid w:val="00061CC8"/>
    <w:rsid w:val="00062068"/>
    <w:rsid w:val="00062396"/>
    <w:rsid w:val="000624BC"/>
    <w:rsid w:val="000631A6"/>
    <w:rsid w:val="00063772"/>
    <w:rsid w:val="0006433C"/>
    <w:rsid w:val="0006444C"/>
    <w:rsid w:val="00064579"/>
    <w:rsid w:val="00064799"/>
    <w:rsid w:val="00064BA0"/>
    <w:rsid w:val="00065A5C"/>
    <w:rsid w:val="00065CCC"/>
    <w:rsid w:val="00066EC3"/>
    <w:rsid w:val="00067254"/>
    <w:rsid w:val="000678AF"/>
    <w:rsid w:val="00067A81"/>
    <w:rsid w:val="000702D1"/>
    <w:rsid w:val="00070A7B"/>
    <w:rsid w:val="00070FBE"/>
    <w:rsid w:val="000712C0"/>
    <w:rsid w:val="00071551"/>
    <w:rsid w:val="000721DB"/>
    <w:rsid w:val="00072E90"/>
    <w:rsid w:val="00072FA9"/>
    <w:rsid w:val="0007312E"/>
    <w:rsid w:val="000735D1"/>
    <w:rsid w:val="00075A81"/>
    <w:rsid w:val="00076470"/>
    <w:rsid w:val="000765E0"/>
    <w:rsid w:val="00076B9D"/>
    <w:rsid w:val="00076DA3"/>
    <w:rsid w:val="000772F3"/>
    <w:rsid w:val="000808F1"/>
    <w:rsid w:val="000809E2"/>
    <w:rsid w:val="00080BC4"/>
    <w:rsid w:val="00081438"/>
    <w:rsid w:val="00082211"/>
    <w:rsid w:val="000831E8"/>
    <w:rsid w:val="0008490D"/>
    <w:rsid w:val="00085329"/>
    <w:rsid w:val="000854F1"/>
    <w:rsid w:val="00085502"/>
    <w:rsid w:val="00085695"/>
    <w:rsid w:val="000859C4"/>
    <w:rsid w:val="00085E90"/>
    <w:rsid w:val="00086618"/>
    <w:rsid w:val="00090345"/>
    <w:rsid w:val="00090502"/>
    <w:rsid w:val="000909B7"/>
    <w:rsid w:val="00090E5A"/>
    <w:rsid w:val="00092E83"/>
    <w:rsid w:val="00093473"/>
    <w:rsid w:val="00094535"/>
    <w:rsid w:val="00094552"/>
    <w:rsid w:val="000963A8"/>
    <w:rsid w:val="00096A96"/>
    <w:rsid w:val="000A0DF6"/>
    <w:rsid w:val="000A12FF"/>
    <w:rsid w:val="000A2539"/>
    <w:rsid w:val="000A302A"/>
    <w:rsid w:val="000A3105"/>
    <w:rsid w:val="000A3A14"/>
    <w:rsid w:val="000A3AC6"/>
    <w:rsid w:val="000A41FB"/>
    <w:rsid w:val="000A459B"/>
    <w:rsid w:val="000A46FA"/>
    <w:rsid w:val="000A4E5F"/>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4AD"/>
    <w:rsid w:val="000B27DD"/>
    <w:rsid w:val="000B2B3C"/>
    <w:rsid w:val="000B2CF1"/>
    <w:rsid w:val="000B3878"/>
    <w:rsid w:val="000B38C1"/>
    <w:rsid w:val="000B3984"/>
    <w:rsid w:val="000B3C30"/>
    <w:rsid w:val="000B42AF"/>
    <w:rsid w:val="000B436D"/>
    <w:rsid w:val="000B57A5"/>
    <w:rsid w:val="000B5C13"/>
    <w:rsid w:val="000B5DA2"/>
    <w:rsid w:val="000B5E19"/>
    <w:rsid w:val="000B6312"/>
    <w:rsid w:val="000B6325"/>
    <w:rsid w:val="000B6E11"/>
    <w:rsid w:val="000B6FD8"/>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52F5"/>
    <w:rsid w:val="000C54B4"/>
    <w:rsid w:val="000C55D2"/>
    <w:rsid w:val="000C55D8"/>
    <w:rsid w:val="000C564F"/>
    <w:rsid w:val="000C5A77"/>
    <w:rsid w:val="000C5B2D"/>
    <w:rsid w:val="000C6419"/>
    <w:rsid w:val="000C6A39"/>
    <w:rsid w:val="000C6AA4"/>
    <w:rsid w:val="000C7A91"/>
    <w:rsid w:val="000D0605"/>
    <w:rsid w:val="000D0B75"/>
    <w:rsid w:val="000D0FF8"/>
    <w:rsid w:val="000D1586"/>
    <w:rsid w:val="000D19BC"/>
    <w:rsid w:val="000D23BB"/>
    <w:rsid w:val="000D2639"/>
    <w:rsid w:val="000D267F"/>
    <w:rsid w:val="000D2D05"/>
    <w:rsid w:val="000D2E24"/>
    <w:rsid w:val="000D40C6"/>
    <w:rsid w:val="000D40D2"/>
    <w:rsid w:val="000D48E0"/>
    <w:rsid w:val="000D4A6D"/>
    <w:rsid w:val="000D5A7D"/>
    <w:rsid w:val="000D670F"/>
    <w:rsid w:val="000D678B"/>
    <w:rsid w:val="000D7611"/>
    <w:rsid w:val="000D77ED"/>
    <w:rsid w:val="000D7EB9"/>
    <w:rsid w:val="000D7ED1"/>
    <w:rsid w:val="000E09DA"/>
    <w:rsid w:val="000E2BF6"/>
    <w:rsid w:val="000E331E"/>
    <w:rsid w:val="000E3421"/>
    <w:rsid w:val="000E3473"/>
    <w:rsid w:val="000E34CF"/>
    <w:rsid w:val="000E6BA1"/>
    <w:rsid w:val="000E6D62"/>
    <w:rsid w:val="000F0225"/>
    <w:rsid w:val="000F05BF"/>
    <w:rsid w:val="000F2D31"/>
    <w:rsid w:val="000F2F2F"/>
    <w:rsid w:val="000F4E1D"/>
    <w:rsid w:val="000F5DA0"/>
    <w:rsid w:val="000F5F81"/>
    <w:rsid w:val="000F6CA6"/>
    <w:rsid w:val="000F6CE0"/>
    <w:rsid w:val="000F7187"/>
    <w:rsid w:val="000F749A"/>
    <w:rsid w:val="000F7749"/>
    <w:rsid w:val="000F7B79"/>
    <w:rsid w:val="000F7BEB"/>
    <w:rsid w:val="000F7CFA"/>
    <w:rsid w:val="000F7D4D"/>
    <w:rsid w:val="00100FE3"/>
    <w:rsid w:val="00102119"/>
    <w:rsid w:val="00103539"/>
    <w:rsid w:val="001040CC"/>
    <w:rsid w:val="00104B4B"/>
    <w:rsid w:val="00105271"/>
    <w:rsid w:val="0010593E"/>
    <w:rsid w:val="001063FA"/>
    <w:rsid w:val="0010663B"/>
    <w:rsid w:val="00106ABA"/>
    <w:rsid w:val="001076FD"/>
    <w:rsid w:val="00110CE6"/>
    <w:rsid w:val="0011344A"/>
    <w:rsid w:val="001136D7"/>
    <w:rsid w:val="00113F64"/>
    <w:rsid w:val="0011472E"/>
    <w:rsid w:val="00114CBB"/>
    <w:rsid w:val="00115086"/>
    <w:rsid w:val="0011508E"/>
    <w:rsid w:val="00116025"/>
    <w:rsid w:val="00117A54"/>
    <w:rsid w:val="00117F64"/>
    <w:rsid w:val="001210D3"/>
    <w:rsid w:val="00122213"/>
    <w:rsid w:val="001229B7"/>
    <w:rsid w:val="00122EFA"/>
    <w:rsid w:val="00123071"/>
    <w:rsid w:val="00123F9A"/>
    <w:rsid w:val="001242BB"/>
    <w:rsid w:val="0012442A"/>
    <w:rsid w:val="001245C4"/>
    <w:rsid w:val="00124718"/>
    <w:rsid w:val="00125F25"/>
    <w:rsid w:val="00126A27"/>
    <w:rsid w:val="00126B06"/>
    <w:rsid w:val="00126CA8"/>
    <w:rsid w:val="00127147"/>
    <w:rsid w:val="0012731B"/>
    <w:rsid w:val="001304BE"/>
    <w:rsid w:val="00130C99"/>
    <w:rsid w:val="001317E4"/>
    <w:rsid w:val="00131CF9"/>
    <w:rsid w:val="00131D1F"/>
    <w:rsid w:val="00132299"/>
    <w:rsid w:val="0013233D"/>
    <w:rsid w:val="001325D4"/>
    <w:rsid w:val="00132D1D"/>
    <w:rsid w:val="00132F18"/>
    <w:rsid w:val="00133732"/>
    <w:rsid w:val="001337B0"/>
    <w:rsid w:val="00133CD8"/>
    <w:rsid w:val="0013488E"/>
    <w:rsid w:val="00134BA2"/>
    <w:rsid w:val="00134BC4"/>
    <w:rsid w:val="00134C57"/>
    <w:rsid w:val="0013595C"/>
    <w:rsid w:val="00135A35"/>
    <w:rsid w:val="0013737F"/>
    <w:rsid w:val="00140546"/>
    <w:rsid w:val="00140A02"/>
    <w:rsid w:val="00141424"/>
    <w:rsid w:val="001444C0"/>
    <w:rsid w:val="001444CA"/>
    <w:rsid w:val="0014467E"/>
    <w:rsid w:val="00144C91"/>
    <w:rsid w:val="00145B4F"/>
    <w:rsid w:val="001467D3"/>
    <w:rsid w:val="00146BD7"/>
    <w:rsid w:val="00146D55"/>
    <w:rsid w:val="00146E1E"/>
    <w:rsid w:val="00147308"/>
    <w:rsid w:val="00150F41"/>
    <w:rsid w:val="0015102D"/>
    <w:rsid w:val="00151206"/>
    <w:rsid w:val="00151EF0"/>
    <w:rsid w:val="0015232C"/>
    <w:rsid w:val="001523C4"/>
    <w:rsid w:val="00152AE4"/>
    <w:rsid w:val="00152CDC"/>
    <w:rsid w:val="001532F8"/>
    <w:rsid w:val="00153401"/>
    <w:rsid w:val="00153578"/>
    <w:rsid w:val="00154133"/>
    <w:rsid w:val="00155681"/>
    <w:rsid w:val="00155BBB"/>
    <w:rsid w:val="00156112"/>
    <w:rsid w:val="0015636A"/>
    <w:rsid w:val="0015636B"/>
    <w:rsid w:val="00156954"/>
    <w:rsid w:val="001571C5"/>
    <w:rsid w:val="001608B9"/>
    <w:rsid w:val="00160F11"/>
    <w:rsid w:val="0016184F"/>
    <w:rsid w:val="001625D9"/>
    <w:rsid w:val="00162C70"/>
    <w:rsid w:val="00163510"/>
    <w:rsid w:val="0016509B"/>
    <w:rsid w:val="00166F0E"/>
    <w:rsid w:val="00167365"/>
    <w:rsid w:val="00167371"/>
    <w:rsid w:val="0017090A"/>
    <w:rsid w:val="001712D1"/>
    <w:rsid w:val="0017174B"/>
    <w:rsid w:val="001731D1"/>
    <w:rsid w:val="00174E49"/>
    <w:rsid w:val="00175862"/>
    <w:rsid w:val="00176253"/>
    <w:rsid w:val="001765D2"/>
    <w:rsid w:val="00176D7B"/>
    <w:rsid w:val="00177634"/>
    <w:rsid w:val="001805B5"/>
    <w:rsid w:val="00180799"/>
    <w:rsid w:val="001809B8"/>
    <w:rsid w:val="00180B4C"/>
    <w:rsid w:val="00182851"/>
    <w:rsid w:val="00182B20"/>
    <w:rsid w:val="00183FD1"/>
    <w:rsid w:val="001851B3"/>
    <w:rsid w:val="001853B9"/>
    <w:rsid w:val="0018605B"/>
    <w:rsid w:val="001862B3"/>
    <w:rsid w:val="00186F56"/>
    <w:rsid w:val="00191185"/>
    <w:rsid w:val="0019156E"/>
    <w:rsid w:val="00192538"/>
    <w:rsid w:val="001936C3"/>
    <w:rsid w:val="00193BFF"/>
    <w:rsid w:val="00193EBC"/>
    <w:rsid w:val="00194535"/>
    <w:rsid w:val="00194A46"/>
    <w:rsid w:val="00194D69"/>
    <w:rsid w:val="00194F99"/>
    <w:rsid w:val="00195C74"/>
    <w:rsid w:val="001971D3"/>
    <w:rsid w:val="00197640"/>
    <w:rsid w:val="00197AEF"/>
    <w:rsid w:val="00197BFA"/>
    <w:rsid w:val="001A0872"/>
    <w:rsid w:val="001A1DE5"/>
    <w:rsid w:val="001A2900"/>
    <w:rsid w:val="001A2AB3"/>
    <w:rsid w:val="001A2B1C"/>
    <w:rsid w:val="001A2D45"/>
    <w:rsid w:val="001A34DF"/>
    <w:rsid w:val="001A3C4E"/>
    <w:rsid w:val="001A4E5E"/>
    <w:rsid w:val="001A4F7C"/>
    <w:rsid w:val="001A5171"/>
    <w:rsid w:val="001A51BC"/>
    <w:rsid w:val="001A5591"/>
    <w:rsid w:val="001A5612"/>
    <w:rsid w:val="001A6162"/>
    <w:rsid w:val="001A7119"/>
    <w:rsid w:val="001A74DC"/>
    <w:rsid w:val="001A7BFE"/>
    <w:rsid w:val="001A7D6D"/>
    <w:rsid w:val="001A7FF1"/>
    <w:rsid w:val="001B0C28"/>
    <w:rsid w:val="001B0D5D"/>
    <w:rsid w:val="001B105C"/>
    <w:rsid w:val="001B1119"/>
    <w:rsid w:val="001B142B"/>
    <w:rsid w:val="001B1722"/>
    <w:rsid w:val="001B1E26"/>
    <w:rsid w:val="001B2148"/>
    <w:rsid w:val="001B2C35"/>
    <w:rsid w:val="001B3020"/>
    <w:rsid w:val="001B319C"/>
    <w:rsid w:val="001B4D94"/>
    <w:rsid w:val="001B5035"/>
    <w:rsid w:val="001B51B7"/>
    <w:rsid w:val="001B546F"/>
    <w:rsid w:val="001B5641"/>
    <w:rsid w:val="001B5D20"/>
    <w:rsid w:val="001B6937"/>
    <w:rsid w:val="001B6F0A"/>
    <w:rsid w:val="001B737A"/>
    <w:rsid w:val="001B7E6B"/>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703"/>
    <w:rsid w:val="001C78E9"/>
    <w:rsid w:val="001D009C"/>
    <w:rsid w:val="001D01CC"/>
    <w:rsid w:val="001D0EA8"/>
    <w:rsid w:val="001D12E6"/>
    <w:rsid w:val="001D21A6"/>
    <w:rsid w:val="001D242B"/>
    <w:rsid w:val="001D2803"/>
    <w:rsid w:val="001D297D"/>
    <w:rsid w:val="001D3FAD"/>
    <w:rsid w:val="001D49C7"/>
    <w:rsid w:val="001D4A77"/>
    <w:rsid w:val="001D4B3F"/>
    <w:rsid w:val="001D4D11"/>
    <w:rsid w:val="001D5A51"/>
    <w:rsid w:val="001D6919"/>
    <w:rsid w:val="001D7C66"/>
    <w:rsid w:val="001D7C76"/>
    <w:rsid w:val="001E01B6"/>
    <w:rsid w:val="001E0412"/>
    <w:rsid w:val="001E10FE"/>
    <w:rsid w:val="001E1260"/>
    <w:rsid w:val="001E1859"/>
    <w:rsid w:val="001E1BB3"/>
    <w:rsid w:val="001E230F"/>
    <w:rsid w:val="001E2CF7"/>
    <w:rsid w:val="001E4027"/>
    <w:rsid w:val="001E560B"/>
    <w:rsid w:val="001E56C7"/>
    <w:rsid w:val="001E5CCE"/>
    <w:rsid w:val="001E5F44"/>
    <w:rsid w:val="001E6083"/>
    <w:rsid w:val="001E61C7"/>
    <w:rsid w:val="001E61F9"/>
    <w:rsid w:val="001E641B"/>
    <w:rsid w:val="001E6DFD"/>
    <w:rsid w:val="001E7119"/>
    <w:rsid w:val="001E72EF"/>
    <w:rsid w:val="001E7ADE"/>
    <w:rsid w:val="001F02F2"/>
    <w:rsid w:val="001F0F0B"/>
    <w:rsid w:val="001F1140"/>
    <w:rsid w:val="001F15C4"/>
    <w:rsid w:val="001F163D"/>
    <w:rsid w:val="001F1F6A"/>
    <w:rsid w:val="001F2191"/>
    <w:rsid w:val="001F2D96"/>
    <w:rsid w:val="001F33BF"/>
    <w:rsid w:val="001F3CB9"/>
    <w:rsid w:val="001F3E3A"/>
    <w:rsid w:val="001F4241"/>
    <w:rsid w:val="001F4533"/>
    <w:rsid w:val="001F46D6"/>
    <w:rsid w:val="001F4E28"/>
    <w:rsid w:val="001F521A"/>
    <w:rsid w:val="001F5D3B"/>
    <w:rsid w:val="001F5FE9"/>
    <w:rsid w:val="001F62F3"/>
    <w:rsid w:val="001F6AC2"/>
    <w:rsid w:val="001F7853"/>
    <w:rsid w:val="001F7A66"/>
    <w:rsid w:val="002002D4"/>
    <w:rsid w:val="00200829"/>
    <w:rsid w:val="002013BF"/>
    <w:rsid w:val="002017CF"/>
    <w:rsid w:val="00202279"/>
    <w:rsid w:val="002033C2"/>
    <w:rsid w:val="002035AD"/>
    <w:rsid w:val="0020392B"/>
    <w:rsid w:val="00204504"/>
    <w:rsid w:val="00204A5F"/>
    <w:rsid w:val="00204B90"/>
    <w:rsid w:val="00205542"/>
    <w:rsid w:val="00205657"/>
    <w:rsid w:val="00205CFE"/>
    <w:rsid w:val="00205E8F"/>
    <w:rsid w:val="0020745E"/>
    <w:rsid w:val="00207BAF"/>
    <w:rsid w:val="00207E91"/>
    <w:rsid w:val="00207EDC"/>
    <w:rsid w:val="00210C5C"/>
    <w:rsid w:val="00210CA2"/>
    <w:rsid w:val="002114E7"/>
    <w:rsid w:val="00212BBD"/>
    <w:rsid w:val="00214C67"/>
    <w:rsid w:val="00215C07"/>
    <w:rsid w:val="00215D07"/>
    <w:rsid w:val="00216112"/>
    <w:rsid w:val="00216335"/>
    <w:rsid w:val="00216BA4"/>
    <w:rsid w:val="002170A7"/>
    <w:rsid w:val="0021726A"/>
    <w:rsid w:val="00217388"/>
    <w:rsid w:val="00217641"/>
    <w:rsid w:val="00220DF7"/>
    <w:rsid w:val="0022135F"/>
    <w:rsid w:val="002218B2"/>
    <w:rsid w:val="002236D4"/>
    <w:rsid w:val="00223D11"/>
    <w:rsid w:val="0022503B"/>
    <w:rsid w:val="00225D49"/>
    <w:rsid w:val="00230475"/>
    <w:rsid w:val="00231B0C"/>
    <w:rsid w:val="00231C6E"/>
    <w:rsid w:val="00231F16"/>
    <w:rsid w:val="00231F1F"/>
    <w:rsid w:val="00234CF8"/>
    <w:rsid w:val="0023577A"/>
    <w:rsid w:val="00236A06"/>
    <w:rsid w:val="00236D40"/>
    <w:rsid w:val="00236F8F"/>
    <w:rsid w:val="00237CE7"/>
    <w:rsid w:val="00237D75"/>
    <w:rsid w:val="002402D5"/>
    <w:rsid w:val="00240D25"/>
    <w:rsid w:val="00241F7F"/>
    <w:rsid w:val="00242E7D"/>
    <w:rsid w:val="00242FDE"/>
    <w:rsid w:val="0024335A"/>
    <w:rsid w:val="00243570"/>
    <w:rsid w:val="00243577"/>
    <w:rsid w:val="00243666"/>
    <w:rsid w:val="00243CB8"/>
    <w:rsid w:val="00243CF8"/>
    <w:rsid w:val="00244704"/>
    <w:rsid w:val="002453AA"/>
    <w:rsid w:val="00245C51"/>
    <w:rsid w:val="0024614F"/>
    <w:rsid w:val="002467A3"/>
    <w:rsid w:val="00246A64"/>
    <w:rsid w:val="00246CBD"/>
    <w:rsid w:val="0024781F"/>
    <w:rsid w:val="002509CC"/>
    <w:rsid w:val="00251221"/>
    <w:rsid w:val="00251880"/>
    <w:rsid w:val="00251C9B"/>
    <w:rsid w:val="00251CAE"/>
    <w:rsid w:val="002533AE"/>
    <w:rsid w:val="002534DD"/>
    <w:rsid w:val="0025376E"/>
    <w:rsid w:val="00254A81"/>
    <w:rsid w:val="00254C65"/>
    <w:rsid w:val="0025501E"/>
    <w:rsid w:val="00255917"/>
    <w:rsid w:val="00255ACA"/>
    <w:rsid w:val="00255CB6"/>
    <w:rsid w:val="00255D22"/>
    <w:rsid w:val="00256698"/>
    <w:rsid w:val="002569BF"/>
    <w:rsid w:val="00257940"/>
    <w:rsid w:val="00260045"/>
    <w:rsid w:val="00260E29"/>
    <w:rsid w:val="00260F75"/>
    <w:rsid w:val="00260FED"/>
    <w:rsid w:val="00261041"/>
    <w:rsid w:val="0026111C"/>
    <w:rsid w:val="002619A1"/>
    <w:rsid w:val="0026208B"/>
    <w:rsid w:val="00262EAB"/>
    <w:rsid w:val="002631F1"/>
    <w:rsid w:val="002637F1"/>
    <w:rsid w:val="00263DE1"/>
    <w:rsid w:val="00263EA7"/>
    <w:rsid w:val="00264125"/>
    <w:rsid w:val="002644E7"/>
    <w:rsid w:val="002649A4"/>
    <w:rsid w:val="00265087"/>
    <w:rsid w:val="002659A3"/>
    <w:rsid w:val="00265A37"/>
    <w:rsid w:val="00266F76"/>
    <w:rsid w:val="00270102"/>
    <w:rsid w:val="0027037D"/>
    <w:rsid w:val="00270A32"/>
    <w:rsid w:val="0027124B"/>
    <w:rsid w:val="002718DA"/>
    <w:rsid w:val="002724E7"/>
    <w:rsid w:val="002725F8"/>
    <w:rsid w:val="00272899"/>
    <w:rsid w:val="00272DC9"/>
    <w:rsid w:val="002732D3"/>
    <w:rsid w:val="00273662"/>
    <w:rsid w:val="00273817"/>
    <w:rsid w:val="0027399B"/>
    <w:rsid w:val="00273F33"/>
    <w:rsid w:val="00274206"/>
    <w:rsid w:val="00275EC1"/>
    <w:rsid w:val="002762BA"/>
    <w:rsid w:val="00276B38"/>
    <w:rsid w:val="00277056"/>
    <w:rsid w:val="00277067"/>
    <w:rsid w:val="0027739E"/>
    <w:rsid w:val="00277CC2"/>
    <w:rsid w:val="00280028"/>
    <w:rsid w:val="002818B3"/>
    <w:rsid w:val="00283671"/>
    <w:rsid w:val="002848DD"/>
    <w:rsid w:val="00284B47"/>
    <w:rsid w:val="00284E1D"/>
    <w:rsid w:val="00285612"/>
    <w:rsid w:val="00285646"/>
    <w:rsid w:val="002858DD"/>
    <w:rsid w:val="00285B6A"/>
    <w:rsid w:val="00285D32"/>
    <w:rsid w:val="002864BE"/>
    <w:rsid w:val="00290098"/>
    <w:rsid w:val="002902A5"/>
    <w:rsid w:val="00290A5C"/>
    <w:rsid w:val="00290C1E"/>
    <w:rsid w:val="0029138C"/>
    <w:rsid w:val="00291889"/>
    <w:rsid w:val="00292F37"/>
    <w:rsid w:val="00293584"/>
    <w:rsid w:val="0029358D"/>
    <w:rsid w:val="00293FE8"/>
    <w:rsid w:val="00294366"/>
    <w:rsid w:val="002947F6"/>
    <w:rsid w:val="002949FD"/>
    <w:rsid w:val="00294B3D"/>
    <w:rsid w:val="00295333"/>
    <w:rsid w:val="0029571A"/>
    <w:rsid w:val="002957EF"/>
    <w:rsid w:val="00296AF3"/>
    <w:rsid w:val="00297A0A"/>
    <w:rsid w:val="00297A9C"/>
    <w:rsid w:val="002A011C"/>
    <w:rsid w:val="002A03BB"/>
    <w:rsid w:val="002A0F4D"/>
    <w:rsid w:val="002A1CBA"/>
    <w:rsid w:val="002A2318"/>
    <w:rsid w:val="002A2319"/>
    <w:rsid w:val="002A2713"/>
    <w:rsid w:val="002A29C5"/>
    <w:rsid w:val="002A2B07"/>
    <w:rsid w:val="002A3010"/>
    <w:rsid w:val="002A339E"/>
    <w:rsid w:val="002A3DFA"/>
    <w:rsid w:val="002A4390"/>
    <w:rsid w:val="002A46FC"/>
    <w:rsid w:val="002A559C"/>
    <w:rsid w:val="002A5AEA"/>
    <w:rsid w:val="002A5FE0"/>
    <w:rsid w:val="002A6667"/>
    <w:rsid w:val="002A6D1B"/>
    <w:rsid w:val="002B0BCC"/>
    <w:rsid w:val="002B0CE4"/>
    <w:rsid w:val="002B1F52"/>
    <w:rsid w:val="002B25C1"/>
    <w:rsid w:val="002B3195"/>
    <w:rsid w:val="002B31DC"/>
    <w:rsid w:val="002B37B0"/>
    <w:rsid w:val="002B3B25"/>
    <w:rsid w:val="002B4C7B"/>
    <w:rsid w:val="002B539C"/>
    <w:rsid w:val="002B5DC1"/>
    <w:rsid w:val="002B6B18"/>
    <w:rsid w:val="002B6D68"/>
    <w:rsid w:val="002C06A5"/>
    <w:rsid w:val="002C0AE5"/>
    <w:rsid w:val="002C122E"/>
    <w:rsid w:val="002C1D96"/>
    <w:rsid w:val="002C21BF"/>
    <w:rsid w:val="002C2557"/>
    <w:rsid w:val="002C3B36"/>
    <w:rsid w:val="002C3C28"/>
    <w:rsid w:val="002C3F60"/>
    <w:rsid w:val="002C4B40"/>
    <w:rsid w:val="002C5535"/>
    <w:rsid w:val="002C58DF"/>
    <w:rsid w:val="002C618B"/>
    <w:rsid w:val="002C7200"/>
    <w:rsid w:val="002D0AF5"/>
    <w:rsid w:val="002D11E0"/>
    <w:rsid w:val="002D1C0A"/>
    <w:rsid w:val="002D1D20"/>
    <w:rsid w:val="002D1D54"/>
    <w:rsid w:val="002D2402"/>
    <w:rsid w:val="002D24EB"/>
    <w:rsid w:val="002D30CD"/>
    <w:rsid w:val="002D4DB8"/>
    <w:rsid w:val="002D644D"/>
    <w:rsid w:val="002D6D2D"/>
    <w:rsid w:val="002D6DA3"/>
    <w:rsid w:val="002D7C8F"/>
    <w:rsid w:val="002E019B"/>
    <w:rsid w:val="002E0271"/>
    <w:rsid w:val="002E140C"/>
    <w:rsid w:val="002E1C53"/>
    <w:rsid w:val="002E1D1E"/>
    <w:rsid w:val="002E1E84"/>
    <w:rsid w:val="002E20B9"/>
    <w:rsid w:val="002E329F"/>
    <w:rsid w:val="002E48DE"/>
    <w:rsid w:val="002E4983"/>
    <w:rsid w:val="002E4985"/>
    <w:rsid w:val="002E513E"/>
    <w:rsid w:val="002E55FD"/>
    <w:rsid w:val="002E56DF"/>
    <w:rsid w:val="002E5E03"/>
    <w:rsid w:val="002E6051"/>
    <w:rsid w:val="002E6BAC"/>
    <w:rsid w:val="002E76F5"/>
    <w:rsid w:val="002F01AB"/>
    <w:rsid w:val="002F033E"/>
    <w:rsid w:val="002F07E0"/>
    <w:rsid w:val="002F098D"/>
    <w:rsid w:val="002F0DF4"/>
    <w:rsid w:val="002F156B"/>
    <w:rsid w:val="002F1633"/>
    <w:rsid w:val="002F16F2"/>
    <w:rsid w:val="002F173A"/>
    <w:rsid w:val="002F2E71"/>
    <w:rsid w:val="002F30F8"/>
    <w:rsid w:val="002F3877"/>
    <w:rsid w:val="002F3970"/>
    <w:rsid w:val="002F422D"/>
    <w:rsid w:val="002F4A3C"/>
    <w:rsid w:val="002F4E53"/>
    <w:rsid w:val="002F621D"/>
    <w:rsid w:val="002F69B2"/>
    <w:rsid w:val="002F6B5C"/>
    <w:rsid w:val="0030035F"/>
    <w:rsid w:val="00301410"/>
    <w:rsid w:val="003014CD"/>
    <w:rsid w:val="00301C31"/>
    <w:rsid w:val="00302256"/>
    <w:rsid w:val="00302C38"/>
    <w:rsid w:val="003047D8"/>
    <w:rsid w:val="00304D35"/>
    <w:rsid w:val="003055A8"/>
    <w:rsid w:val="00305C25"/>
    <w:rsid w:val="0030618A"/>
    <w:rsid w:val="0030618E"/>
    <w:rsid w:val="00306CBE"/>
    <w:rsid w:val="0030711B"/>
    <w:rsid w:val="00307CF1"/>
    <w:rsid w:val="00307D97"/>
    <w:rsid w:val="00307DEF"/>
    <w:rsid w:val="00307E50"/>
    <w:rsid w:val="00307E69"/>
    <w:rsid w:val="00307F28"/>
    <w:rsid w:val="003102DE"/>
    <w:rsid w:val="003104A2"/>
    <w:rsid w:val="00310667"/>
    <w:rsid w:val="003106F6"/>
    <w:rsid w:val="00310ADD"/>
    <w:rsid w:val="00310C17"/>
    <w:rsid w:val="00312029"/>
    <w:rsid w:val="00312B9D"/>
    <w:rsid w:val="0031360C"/>
    <w:rsid w:val="00314CBD"/>
    <w:rsid w:val="00315018"/>
    <w:rsid w:val="003155EB"/>
    <w:rsid w:val="00316016"/>
    <w:rsid w:val="00316B04"/>
    <w:rsid w:val="00316FD4"/>
    <w:rsid w:val="0032184F"/>
    <w:rsid w:val="00321AF7"/>
    <w:rsid w:val="00321BE5"/>
    <w:rsid w:val="00322134"/>
    <w:rsid w:val="003224EE"/>
    <w:rsid w:val="00322AB6"/>
    <w:rsid w:val="00322F62"/>
    <w:rsid w:val="00322FEA"/>
    <w:rsid w:val="00323B5A"/>
    <w:rsid w:val="00323B6B"/>
    <w:rsid w:val="00324326"/>
    <w:rsid w:val="00324A02"/>
    <w:rsid w:val="00324A5B"/>
    <w:rsid w:val="00324BDC"/>
    <w:rsid w:val="00324F7E"/>
    <w:rsid w:val="00325E3F"/>
    <w:rsid w:val="003266CB"/>
    <w:rsid w:val="00326D32"/>
    <w:rsid w:val="00327671"/>
    <w:rsid w:val="003278C4"/>
    <w:rsid w:val="0032794F"/>
    <w:rsid w:val="00330EC6"/>
    <w:rsid w:val="00330FF2"/>
    <w:rsid w:val="00331490"/>
    <w:rsid w:val="0033241C"/>
    <w:rsid w:val="00332556"/>
    <w:rsid w:val="0033313F"/>
    <w:rsid w:val="00333238"/>
    <w:rsid w:val="00333998"/>
    <w:rsid w:val="00335062"/>
    <w:rsid w:val="00335187"/>
    <w:rsid w:val="0033588E"/>
    <w:rsid w:val="00335B75"/>
    <w:rsid w:val="00335F00"/>
    <w:rsid w:val="00336109"/>
    <w:rsid w:val="003363ED"/>
    <w:rsid w:val="00337B5B"/>
    <w:rsid w:val="00337C54"/>
    <w:rsid w:val="003401FD"/>
    <w:rsid w:val="00340BC5"/>
    <w:rsid w:val="00341424"/>
    <w:rsid w:val="003421D0"/>
    <w:rsid w:val="003428C3"/>
    <w:rsid w:val="003432B7"/>
    <w:rsid w:val="00343961"/>
    <w:rsid w:val="003449D2"/>
    <w:rsid w:val="003464CB"/>
    <w:rsid w:val="00346641"/>
    <w:rsid w:val="00346B41"/>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472"/>
    <w:rsid w:val="003616E0"/>
    <w:rsid w:val="00361A3D"/>
    <w:rsid w:val="00361BD2"/>
    <w:rsid w:val="00361BFE"/>
    <w:rsid w:val="00361CFF"/>
    <w:rsid w:val="00362147"/>
    <w:rsid w:val="00362826"/>
    <w:rsid w:val="00363188"/>
    <w:rsid w:val="00363D81"/>
    <w:rsid w:val="00363EAF"/>
    <w:rsid w:val="003640DD"/>
    <w:rsid w:val="0036480C"/>
    <w:rsid w:val="00364862"/>
    <w:rsid w:val="00364BC3"/>
    <w:rsid w:val="0036724A"/>
    <w:rsid w:val="003672DD"/>
    <w:rsid w:val="00367322"/>
    <w:rsid w:val="00367603"/>
    <w:rsid w:val="00370153"/>
    <w:rsid w:val="0037015C"/>
    <w:rsid w:val="00370DF2"/>
    <w:rsid w:val="00371379"/>
    <w:rsid w:val="003713C8"/>
    <w:rsid w:val="003715DF"/>
    <w:rsid w:val="00371AC6"/>
    <w:rsid w:val="00371B19"/>
    <w:rsid w:val="00372C88"/>
    <w:rsid w:val="00372F18"/>
    <w:rsid w:val="0037346E"/>
    <w:rsid w:val="00373B1F"/>
    <w:rsid w:val="003743AF"/>
    <w:rsid w:val="00374422"/>
    <w:rsid w:val="00374B65"/>
    <w:rsid w:val="00375EA3"/>
    <w:rsid w:val="00375EBF"/>
    <w:rsid w:val="00376928"/>
    <w:rsid w:val="00377037"/>
    <w:rsid w:val="003774D5"/>
    <w:rsid w:val="003775CC"/>
    <w:rsid w:val="00377B09"/>
    <w:rsid w:val="003802E8"/>
    <w:rsid w:val="003807AE"/>
    <w:rsid w:val="00380B79"/>
    <w:rsid w:val="00381152"/>
    <w:rsid w:val="00384798"/>
    <w:rsid w:val="00384883"/>
    <w:rsid w:val="00385E9D"/>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BE"/>
    <w:rsid w:val="00394693"/>
    <w:rsid w:val="00394982"/>
    <w:rsid w:val="00394B6B"/>
    <w:rsid w:val="003965C7"/>
    <w:rsid w:val="00396876"/>
    <w:rsid w:val="00396A88"/>
    <w:rsid w:val="00396F7E"/>
    <w:rsid w:val="00396FF3"/>
    <w:rsid w:val="00397407"/>
    <w:rsid w:val="00397EEB"/>
    <w:rsid w:val="00397FE2"/>
    <w:rsid w:val="003A045E"/>
    <w:rsid w:val="003A1BFF"/>
    <w:rsid w:val="003A1ED8"/>
    <w:rsid w:val="003A1F99"/>
    <w:rsid w:val="003A2C95"/>
    <w:rsid w:val="003A30FD"/>
    <w:rsid w:val="003A4249"/>
    <w:rsid w:val="003A4371"/>
    <w:rsid w:val="003A440C"/>
    <w:rsid w:val="003A47B1"/>
    <w:rsid w:val="003A493A"/>
    <w:rsid w:val="003A4F33"/>
    <w:rsid w:val="003A7280"/>
    <w:rsid w:val="003B0151"/>
    <w:rsid w:val="003B1190"/>
    <w:rsid w:val="003B1624"/>
    <w:rsid w:val="003B26FA"/>
    <w:rsid w:val="003B3AFE"/>
    <w:rsid w:val="003B3B34"/>
    <w:rsid w:val="003B4320"/>
    <w:rsid w:val="003B437B"/>
    <w:rsid w:val="003B50A6"/>
    <w:rsid w:val="003B5C5A"/>
    <w:rsid w:val="003B5E4C"/>
    <w:rsid w:val="003B5FAA"/>
    <w:rsid w:val="003C0D33"/>
    <w:rsid w:val="003C1743"/>
    <w:rsid w:val="003C24B7"/>
    <w:rsid w:val="003C27A3"/>
    <w:rsid w:val="003C2A4C"/>
    <w:rsid w:val="003C370B"/>
    <w:rsid w:val="003C485B"/>
    <w:rsid w:val="003C4B9F"/>
    <w:rsid w:val="003C4FD4"/>
    <w:rsid w:val="003C5652"/>
    <w:rsid w:val="003C6A41"/>
    <w:rsid w:val="003C6D26"/>
    <w:rsid w:val="003C78CC"/>
    <w:rsid w:val="003D0065"/>
    <w:rsid w:val="003D0239"/>
    <w:rsid w:val="003D07C3"/>
    <w:rsid w:val="003D0882"/>
    <w:rsid w:val="003D2666"/>
    <w:rsid w:val="003D39CD"/>
    <w:rsid w:val="003D403F"/>
    <w:rsid w:val="003D438B"/>
    <w:rsid w:val="003D4533"/>
    <w:rsid w:val="003D47AB"/>
    <w:rsid w:val="003D5902"/>
    <w:rsid w:val="003D5A29"/>
    <w:rsid w:val="003D7AF6"/>
    <w:rsid w:val="003D7EFF"/>
    <w:rsid w:val="003E029F"/>
    <w:rsid w:val="003E0757"/>
    <w:rsid w:val="003E07FB"/>
    <w:rsid w:val="003E0A8B"/>
    <w:rsid w:val="003E1301"/>
    <w:rsid w:val="003E1E0B"/>
    <w:rsid w:val="003E20B3"/>
    <w:rsid w:val="003E2542"/>
    <w:rsid w:val="003E25D8"/>
    <w:rsid w:val="003E2B36"/>
    <w:rsid w:val="003E2C15"/>
    <w:rsid w:val="003E2EFB"/>
    <w:rsid w:val="003E4854"/>
    <w:rsid w:val="003E489B"/>
    <w:rsid w:val="003E4C38"/>
    <w:rsid w:val="003E52F5"/>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3333"/>
    <w:rsid w:val="003F3442"/>
    <w:rsid w:val="003F36A6"/>
    <w:rsid w:val="003F38D1"/>
    <w:rsid w:val="003F3967"/>
    <w:rsid w:val="003F3C11"/>
    <w:rsid w:val="003F452E"/>
    <w:rsid w:val="003F48B8"/>
    <w:rsid w:val="003F4C93"/>
    <w:rsid w:val="003F546E"/>
    <w:rsid w:val="003F5BAF"/>
    <w:rsid w:val="003F62C8"/>
    <w:rsid w:val="003F695C"/>
    <w:rsid w:val="003F6C4F"/>
    <w:rsid w:val="003F7189"/>
    <w:rsid w:val="0040039E"/>
    <w:rsid w:val="00400777"/>
    <w:rsid w:val="00400E5D"/>
    <w:rsid w:val="004016F4"/>
    <w:rsid w:val="00401FC4"/>
    <w:rsid w:val="004028C3"/>
    <w:rsid w:val="00402B89"/>
    <w:rsid w:val="00402C37"/>
    <w:rsid w:val="004033FA"/>
    <w:rsid w:val="004036D2"/>
    <w:rsid w:val="00403EF4"/>
    <w:rsid w:val="00404043"/>
    <w:rsid w:val="0040460A"/>
    <w:rsid w:val="00404E8B"/>
    <w:rsid w:val="0040512C"/>
    <w:rsid w:val="004059ED"/>
    <w:rsid w:val="00405CF0"/>
    <w:rsid w:val="00406367"/>
    <w:rsid w:val="004069DB"/>
    <w:rsid w:val="004075C3"/>
    <w:rsid w:val="00407832"/>
    <w:rsid w:val="00410273"/>
    <w:rsid w:val="0041097F"/>
    <w:rsid w:val="00411BA8"/>
    <w:rsid w:val="004125CB"/>
    <w:rsid w:val="00412AC9"/>
    <w:rsid w:val="004130EE"/>
    <w:rsid w:val="0041319B"/>
    <w:rsid w:val="004131D2"/>
    <w:rsid w:val="0041341B"/>
    <w:rsid w:val="004138E5"/>
    <w:rsid w:val="00414365"/>
    <w:rsid w:val="00414B7D"/>
    <w:rsid w:val="00414F73"/>
    <w:rsid w:val="00414F9A"/>
    <w:rsid w:val="00415347"/>
    <w:rsid w:val="0041547D"/>
    <w:rsid w:val="00416256"/>
    <w:rsid w:val="00416989"/>
    <w:rsid w:val="0041711D"/>
    <w:rsid w:val="00417608"/>
    <w:rsid w:val="00417D0D"/>
    <w:rsid w:val="00417D36"/>
    <w:rsid w:val="004202AA"/>
    <w:rsid w:val="00420EA6"/>
    <w:rsid w:val="00421664"/>
    <w:rsid w:val="004219B2"/>
    <w:rsid w:val="00422280"/>
    <w:rsid w:val="0042275F"/>
    <w:rsid w:val="0042356A"/>
    <w:rsid w:val="00423BAE"/>
    <w:rsid w:val="00423D6A"/>
    <w:rsid w:val="004243A0"/>
    <w:rsid w:val="00424702"/>
    <w:rsid w:val="00424B19"/>
    <w:rsid w:val="00425409"/>
    <w:rsid w:val="00425F9A"/>
    <w:rsid w:val="0042612F"/>
    <w:rsid w:val="004278D5"/>
    <w:rsid w:val="00427E10"/>
    <w:rsid w:val="0043022D"/>
    <w:rsid w:val="00430650"/>
    <w:rsid w:val="00430E96"/>
    <w:rsid w:val="00431485"/>
    <w:rsid w:val="00431976"/>
    <w:rsid w:val="00431C5B"/>
    <w:rsid w:val="00431D85"/>
    <w:rsid w:val="00431F9C"/>
    <w:rsid w:val="004325F9"/>
    <w:rsid w:val="0043355E"/>
    <w:rsid w:val="004335D7"/>
    <w:rsid w:val="00433EEF"/>
    <w:rsid w:val="00434F6A"/>
    <w:rsid w:val="0043610B"/>
    <w:rsid w:val="004379A2"/>
    <w:rsid w:val="004405BF"/>
    <w:rsid w:val="0044085B"/>
    <w:rsid w:val="00441087"/>
    <w:rsid w:val="004418B3"/>
    <w:rsid w:val="004422D7"/>
    <w:rsid w:val="004425B2"/>
    <w:rsid w:val="00442686"/>
    <w:rsid w:val="0044308B"/>
    <w:rsid w:val="00443D89"/>
    <w:rsid w:val="0044425E"/>
    <w:rsid w:val="00444B67"/>
    <w:rsid w:val="00444F14"/>
    <w:rsid w:val="00444F28"/>
    <w:rsid w:val="00444F5C"/>
    <w:rsid w:val="00444FA0"/>
    <w:rsid w:val="00445865"/>
    <w:rsid w:val="00445BDC"/>
    <w:rsid w:val="00446158"/>
    <w:rsid w:val="00446265"/>
    <w:rsid w:val="004464DA"/>
    <w:rsid w:val="00446CC1"/>
    <w:rsid w:val="004507E3"/>
    <w:rsid w:val="0045097F"/>
    <w:rsid w:val="00450C5E"/>
    <w:rsid w:val="0045134B"/>
    <w:rsid w:val="00451645"/>
    <w:rsid w:val="004524F5"/>
    <w:rsid w:val="00452E6B"/>
    <w:rsid w:val="004535A5"/>
    <w:rsid w:val="00453C18"/>
    <w:rsid w:val="00453E9A"/>
    <w:rsid w:val="00454666"/>
    <w:rsid w:val="0045568A"/>
    <w:rsid w:val="004559D7"/>
    <w:rsid w:val="00455B64"/>
    <w:rsid w:val="00455E54"/>
    <w:rsid w:val="0045798B"/>
    <w:rsid w:val="00457AD3"/>
    <w:rsid w:val="0046044A"/>
    <w:rsid w:val="004606D4"/>
    <w:rsid w:val="00460971"/>
    <w:rsid w:val="00460BC0"/>
    <w:rsid w:val="00460F9D"/>
    <w:rsid w:val="00461928"/>
    <w:rsid w:val="00461A33"/>
    <w:rsid w:val="00461C5F"/>
    <w:rsid w:val="004630C0"/>
    <w:rsid w:val="004630D9"/>
    <w:rsid w:val="00463774"/>
    <w:rsid w:val="0046380E"/>
    <w:rsid w:val="00464112"/>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5E9"/>
    <w:rsid w:val="004809DA"/>
    <w:rsid w:val="00480CFF"/>
    <w:rsid w:val="00480DAF"/>
    <w:rsid w:val="00481871"/>
    <w:rsid w:val="004822AA"/>
    <w:rsid w:val="00482B37"/>
    <w:rsid w:val="0048315D"/>
    <w:rsid w:val="00483780"/>
    <w:rsid w:val="00483982"/>
    <w:rsid w:val="00483B6A"/>
    <w:rsid w:val="00483D77"/>
    <w:rsid w:val="004862B4"/>
    <w:rsid w:val="004866B9"/>
    <w:rsid w:val="004871C9"/>
    <w:rsid w:val="00487636"/>
    <w:rsid w:val="004878FE"/>
    <w:rsid w:val="00487A9E"/>
    <w:rsid w:val="00490F3C"/>
    <w:rsid w:val="00491736"/>
    <w:rsid w:val="00491DA2"/>
    <w:rsid w:val="0049243A"/>
    <w:rsid w:val="00492548"/>
    <w:rsid w:val="004933F9"/>
    <w:rsid w:val="00493BE0"/>
    <w:rsid w:val="00494559"/>
    <w:rsid w:val="00494D7C"/>
    <w:rsid w:val="004967AB"/>
    <w:rsid w:val="00496BB8"/>
    <w:rsid w:val="0049702E"/>
    <w:rsid w:val="004978EF"/>
    <w:rsid w:val="004A0ECC"/>
    <w:rsid w:val="004A1E47"/>
    <w:rsid w:val="004A26B8"/>
    <w:rsid w:val="004A2943"/>
    <w:rsid w:val="004A3264"/>
    <w:rsid w:val="004A37AE"/>
    <w:rsid w:val="004A3820"/>
    <w:rsid w:val="004A39DA"/>
    <w:rsid w:val="004A3FCD"/>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42CC"/>
    <w:rsid w:val="004B4B26"/>
    <w:rsid w:val="004B52E1"/>
    <w:rsid w:val="004B603D"/>
    <w:rsid w:val="004B684D"/>
    <w:rsid w:val="004B7841"/>
    <w:rsid w:val="004B7E32"/>
    <w:rsid w:val="004B7E5C"/>
    <w:rsid w:val="004C0223"/>
    <w:rsid w:val="004C0F85"/>
    <w:rsid w:val="004C13CC"/>
    <w:rsid w:val="004C1899"/>
    <w:rsid w:val="004C1BA0"/>
    <w:rsid w:val="004C279B"/>
    <w:rsid w:val="004C28A6"/>
    <w:rsid w:val="004C3988"/>
    <w:rsid w:val="004C3CDF"/>
    <w:rsid w:val="004C3FD7"/>
    <w:rsid w:val="004C53BE"/>
    <w:rsid w:val="004C5889"/>
    <w:rsid w:val="004C5A51"/>
    <w:rsid w:val="004C66EC"/>
    <w:rsid w:val="004C67A4"/>
    <w:rsid w:val="004C681D"/>
    <w:rsid w:val="004C6E8D"/>
    <w:rsid w:val="004C78BE"/>
    <w:rsid w:val="004C7CF2"/>
    <w:rsid w:val="004C7F83"/>
    <w:rsid w:val="004D03B3"/>
    <w:rsid w:val="004D0808"/>
    <w:rsid w:val="004D08A2"/>
    <w:rsid w:val="004D0B90"/>
    <w:rsid w:val="004D168B"/>
    <w:rsid w:val="004D17DA"/>
    <w:rsid w:val="004D1CDA"/>
    <w:rsid w:val="004D2A5A"/>
    <w:rsid w:val="004D2E1F"/>
    <w:rsid w:val="004D337B"/>
    <w:rsid w:val="004D3562"/>
    <w:rsid w:val="004D3810"/>
    <w:rsid w:val="004D3F64"/>
    <w:rsid w:val="004D42D6"/>
    <w:rsid w:val="004D5124"/>
    <w:rsid w:val="004D5771"/>
    <w:rsid w:val="004D5ECE"/>
    <w:rsid w:val="004D6881"/>
    <w:rsid w:val="004D697A"/>
    <w:rsid w:val="004D6BDF"/>
    <w:rsid w:val="004D7E5F"/>
    <w:rsid w:val="004E0D07"/>
    <w:rsid w:val="004E1AD0"/>
    <w:rsid w:val="004E1F5D"/>
    <w:rsid w:val="004E21E5"/>
    <w:rsid w:val="004E303D"/>
    <w:rsid w:val="004E43A8"/>
    <w:rsid w:val="004E4790"/>
    <w:rsid w:val="004E4B6E"/>
    <w:rsid w:val="004E5346"/>
    <w:rsid w:val="004E5683"/>
    <w:rsid w:val="004E5CF0"/>
    <w:rsid w:val="004E65BD"/>
    <w:rsid w:val="004E6661"/>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8BC"/>
    <w:rsid w:val="004F606A"/>
    <w:rsid w:val="004F6EBA"/>
    <w:rsid w:val="004F75CC"/>
    <w:rsid w:val="004F7C75"/>
    <w:rsid w:val="00500D22"/>
    <w:rsid w:val="00501044"/>
    <w:rsid w:val="00501169"/>
    <w:rsid w:val="005017BF"/>
    <w:rsid w:val="00502199"/>
    <w:rsid w:val="005025C1"/>
    <w:rsid w:val="0050339B"/>
    <w:rsid w:val="005042CA"/>
    <w:rsid w:val="00504A2D"/>
    <w:rsid w:val="00504C17"/>
    <w:rsid w:val="005054BF"/>
    <w:rsid w:val="005056B8"/>
    <w:rsid w:val="0050576F"/>
    <w:rsid w:val="00505942"/>
    <w:rsid w:val="00505B31"/>
    <w:rsid w:val="00505D2B"/>
    <w:rsid w:val="00506732"/>
    <w:rsid w:val="00506E50"/>
    <w:rsid w:val="00507023"/>
    <w:rsid w:val="00507054"/>
    <w:rsid w:val="00507257"/>
    <w:rsid w:val="0051030A"/>
    <w:rsid w:val="005106B6"/>
    <w:rsid w:val="00511B21"/>
    <w:rsid w:val="00511D60"/>
    <w:rsid w:val="00511DFB"/>
    <w:rsid w:val="005127FD"/>
    <w:rsid w:val="00512879"/>
    <w:rsid w:val="00512A58"/>
    <w:rsid w:val="00512F4F"/>
    <w:rsid w:val="0051327E"/>
    <w:rsid w:val="005139AB"/>
    <w:rsid w:val="005143C2"/>
    <w:rsid w:val="0051461D"/>
    <w:rsid w:val="00514B46"/>
    <w:rsid w:val="00514F81"/>
    <w:rsid w:val="00516459"/>
    <w:rsid w:val="00516A8E"/>
    <w:rsid w:val="0051759E"/>
    <w:rsid w:val="00517C9B"/>
    <w:rsid w:val="00520EF3"/>
    <w:rsid w:val="00521DE0"/>
    <w:rsid w:val="00522E99"/>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2274"/>
    <w:rsid w:val="005343B2"/>
    <w:rsid w:val="0053459A"/>
    <w:rsid w:val="005379AE"/>
    <w:rsid w:val="005379E9"/>
    <w:rsid w:val="00537A6E"/>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90F"/>
    <w:rsid w:val="00550764"/>
    <w:rsid w:val="0055085F"/>
    <w:rsid w:val="005509BE"/>
    <w:rsid w:val="005515CB"/>
    <w:rsid w:val="00552187"/>
    <w:rsid w:val="00552307"/>
    <w:rsid w:val="0055243F"/>
    <w:rsid w:val="005527FA"/>
    <w:rsid w:val="00552858"/>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2067"/>
    <w:rsid w:val="00562D8D"/>
    <w:rsid w:val="00563046"/>
    <w:rsid w:val="0056374B"/>
    <w:rsid w:val="00563886"/>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DDA"/>
    <w:rsid w:val="005728C8"/>
    <w:rsid w:val="00573067"/>
    <w:rsid w:val="005730C8"/>
    <w:rsid w:val="00573CF5"/>
    <w:rsid w:val="00573E17"/>
    <w:rsid w:val="0057433C"/>
    <w:rsid w:val="0057445C"/>
    <w:rsid w:val="005769B4"/>
    <w:rsid w:val="00577158"/>
    <w:rsid w:val="005776DD"/>
    <w:rsid w:val="005804F8"/>
    <w:rsid w:val="005805D5"/>
    <w:rsid w:val="00580B76"/>
    <w:rsid w:val="00581388"/>
    <w:rsid w:val="00581595"/>
    <w:rsid w:val="00582140"/>
    <w:rsid w:val="005838B4"/>
    <w:rsid w:val="00583F45"/>
    <w:rsid w:val="00584497"/>
    <w:rsid w:val="00584A06"/>
    <w:rsid w:val="00584EBC"/>
    <w:rsid w:val="00585E3A"/>
    <w:rsid w:val="00586497"/>
    <w:rsid w:val="00587C41"/>
    <w:rsid w:val="00587F20"/>
    <w:rsid w:val="00590322"/>
    <w:rsid w:val="005907ED"/>
    <w:rsid w:val="005915C1"/>
    <w:rsid w:val="00591CA8"/>
    <w:rsid w:val="005921C8"/>
    <w:rsid w:val="00592B82"/>
    <w:rsid w:val="00592DCD"/>
    <w:rsid w:val="005936EB"/>
    <w:rsid w:val="00594467"/>
    <w:rsid w:val="0059525E"/>
    <w:rsid w:val="0059571C"/>
    <w:rsid w:val="00595B0E"/>
    <w:rsid w:val="00595F1C"/>
    <w:rsid w:val="0059622D"/>
    <w:rsid w:val="00596A9F"/>
    <w:rsid w:val="00597EA4"/>
    <w:rsid w:val="005A0147"/>
    <w:rsid w:val="005A0D0C"/>
    <w:rsid w:val="005A0E44"/>
    <w:rsid w:val="005A1972"/>
    <w:rsid w:val="005A21CB"/>
    <w:rsid w:val="005A34B9"/>
    <w:rsid w:val="005A52AF"/>
    <w:rsid w:val="005A54AE"/>
    <w:rsid w:val="005A58D4"/>
    <w:rsid w:val="005A6215"/>
    <w:rsid w:val="005A6D41"/>
    <w:rsid w:val="005A6F01"/>
    <w:rsid w:val="005A6F3D"/>
    <w:rsid w:val="005A7084"/>
    <w:rsid w:val="005A717C"/>
    <w:rsid w:val="005A7738"/>
    <w:rsid w:val="005A7E52"/>
    <w:rsid w:val="005B08EC"/>
    <w:rsid w:val="005B1641"/>
    <w:rsid w:val="005B16B0"/>
    <w:rsid w:val="005B1E21"/>
    <w:rsid w:val="005B1EE7"/>
    <w:rsid w:val="005B2222"/>
    <w:rsid w:val="005B2D6B"/>
    <w:rsid w:val="005B2D6C"/>
    <w:rsid w:val="005B3892"/>
    <w:rsid w:val="005B3DAC"/>
    <w:rsid w:val="005B4A5A"/>
    <w:rsid w:val="005B556E"/>
    <w:rsid w:val="005B5BF0"/>
    <w:rsid w:val="005B6128"/>
    <w:rsid w:val="005B78F8"/>
    <w:rsid w:val="005B7B4C"/>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368"/>
    <w:rsid w:val="005C5B5F"/>
    <w:rsid w:val="005C5D41"/>
    <w:rsid w:val="005C62F5"/>
    <w:rsid w:val="005C6924"/>
    <w:rsid w:val="005C6BB8"/>
    <w:rsid w:val="005C7128"/>
    <w:rsid w:val="005C71B1"/>
    <w:rsid w:val="005C760C"/>
    <w:rsid w:val="005C7718"/>
    <w:rsid w:val="005C7A42"/>
    <w:rsid w:val="005D0ABA"/>
    <w:rsid w:val="005D0F1B"/>
    <w:rsid w:val="005D1742"/>
    <w:rsid w:val="005D1906"/>
    <w:rsid w:val="005D1B4D"/>
    <w:rsid w:val="005D1CFF"/>
    <w:rsid w:val="005D2584"/>
    <w:rsid w:val="005D2F2D"/>
    <w:rsid w:val="005D391D"/>
    <w:rsid w:val="005D393E"/>
    <w:rsid w:val="005D3E8B"/>
    <w:rsid w:val="005D4098"/>
    <w:rsid w:val="005D5A4C"/>
    <w:rsid w:val="005D5D47"/>
    <w:rsid w:val="005D6001"/>
    <w:rsid w:val="005D6052"/>
    <w:rsid w:val="005D624E"/>
    <w:rsid w:val="005D7E34"/>
    <w:rsid w:val="005E0254"/>
    <w:rsid w:val="005E07E7"/>
    <w:rsid w:val="005E0E19"/>
    <w:rsid w:val="005E1243"/>
    <w:rsid w:val="005E12C1"/>
    <w:rsid w:val="005E1BA0"/>
    <w:rsid w:val="005E22E9"/>
    <w:rsid w:val="005E237E"/>
    <w:rsid w:val="005E27CE"/>
    <w:rsid w:val="005E28C5"/>
    <w:rsid w:val="005E3386"/>
    <w:rsid w:val="005E3D0B"/>
    <w:rsid w:val="005E4262"/>
    <w:rsid w:val="005E4333"/>
    <w:rsid w:val="005E4E0F"/>
    <w:rsid w:val="005E539A"/>
    <w:rsid w:val="005E54CD"/>
    <w:rsid w:val="005E6C68"/>
    <w:rsid w:val="005F02A4"/>
    <w:rsid w:val="005F03B5"/>
    <w:rsid w:val="005F0DA4"/>
    <w:rsid w:val="005F1818"/>
    <w:rsid w:val="005F2087"/>
    <w:rsid w:val="005F242E"/>
    <w:rsid w:val="005F2758"/>
    <w:rsid w:val="005F290D"/>
    <w:rsid w:val="005F2ED4"/>
    <w:rsid w:val="005F34D0"/>
    <w:rsid w:val="005F362E"/>
    <w:rsid w:val="005F412E"/>
    <w:rsid w:val="005F443A"/>
    <w:rsid w:val="005F4CD1"/>
    <w:rsid w:val="005F4DE6"/>
    <w:rsid w:val="005F52C4"/>
    <w:rsid w:val="005F6219"/>
    <w:rsid w:val="005F6273"/>
    <w:rsid w:val="005F6406"/>
    <w:rsid w:val="005F6746"/>
    <w:rsid w:val="005F6979"/>
    <w:rsid w:val="005F6E3C"/>
    <w:rsid w:val="005F767B"/>
    <w:rsid w:val="005F76A4"/>
    <w:rsid w:val="005F7C49"/>
    <w:rsid w:val="006003C1"/>
    <w:rsid w:val="00600541"/>
    <w:rsid w:val="006011FC"/>
    <w:rsid w:val="00601915"/>
    <w:rsid w:val="00603BE2"/>
    <w:rsid w:val="00603EE2"/>
    <w:rsid w:val="006046F7"/>
    <w:rsid w:val="0060520D"/>
    <w:rsid w:val="00605491"/>
    <w:rsid w:val="006070CC"/>
    <w:rsid w:val="00607112"/>
    <w:rsid w:val="00607C1E"/>
    <w:rsid w:val="0061002A"/>
    <w:rsid w:val="006102DF"/>
    <w:rsid w:val="00610339"/>
    <w:rsid w:val="00610455"/>
    <w:rsid w:val="00612247"/>
    <w:rsid w:val="00612754"/>
    <w:rsid w:val="00612A5E"/>
    <w:rsid w:val="00613535"/>
    <w:rsid w:val="0061490E"/>
    <w:rsid w:val="00614AC0"/>
    <w:rsid w:val="0061560B"/>
    <w:rsid w:val="0061707C"/>
    <w:rsid w:val="0061707D"/>
    <w:rsid w:val="006170C7"/>
    <w:rsid w:val="0061747A"/>
    <w:rsid w:val="00617F63"/>
    <w:rsid w:val="006204A1"/>
    <w:rsid w:val="0062055C"/>
    <w:rsid w:val="00620EFF"/>
    <w:rsid w:val="00621CEA"/>
    <w:rsid w:val="006226E8"/>
    <w:rsid w:val="00622E45"/>
    <w:rsid w:val="00624394"/>
    <w:rsid w:val="006246F6"/>
    <w:rsid w:val="006269A8"/>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AA2"/>
    <w:rsid w:val="00637F6D"/>
    <w:rsid w:val="006402C3"/>
    <w:rsid w:val="00640A0C"/>
    <w:rsid w:val="00640B87"/>
    <w:rsid w:val="00640C92"/>
    <w:rsid w:val="00640F6E"/>
    <w:rsid w:val="00641143"/>
    <w:rsid w:val="00642168"/>
    <w:rsid w:val="00642382"/>
    <w:rsid w:val="00642443"/>
    <w:rsid w:val="00644409"/>
    <w:rsid w:val="0064560A"/>
    <w:rsid w:val="00645781"/>
    <w:rsid w:val="006457DE"/>
    <w:rsid w:val="00645ED5"/>
    <w:rsid w:val="00645FAD"/>
    <w:rsid w:val="006474AF"/>
    <w:rsid w:val="00647A9D"/>
    <w:rsid w:val="00647F85"/>
    <w:rsid w:val="00650217"/>
    <w:rsid w:val="006503A8"/>
    <w:rsid w:val="006526B2"/>
    <w:rsid w:val="00653434"/>
    <w:rsid w:val="0065394B"/>
    <w:rsid w:val="00653A3D"/>
    <w:rsid w:val="00653C8D"/>
    <w:rsid w:val="006543D7"/>
    <w:rsid w:val="00654496"/>
    <w:rsid w:val="00654765"/>
    <w:rsid w:val="00654CDC"/>
    <w:rsid w:val="00654D4D"/>
    <w:rsid w:val="006550EA"/>
    <w:rsid w:val="0065540F"/>
    <w:rsid w:val="006557BA"/>
    <w:rsid w:val="006559E6"/>
    <w:rsid w:val="00656A0C"/>
    <w:rsid w:val="00657136"/>
    <w:rsid w:val="00657C92"/>
    <w:rsid w:val="00657EE5"/>
    <w:rsid w:val="00660352"/>
    <w:rsid w:val="0066147B"/>
    <w:rsid w:val="006625C1"/>
    <w:rsid w:val="006638C8"/>
    <w:rsid w:val="00663EE1"/>
    <w:rsid w:val="00663F54"/>
    <w:rsid w:val="0066441F"/>
    <w:rsid w:val="00664832"/>
    <w:rsid w:val="00664D0E"/>
    <w:rsid w:val="00665165"/>
    <w:rsid w:val="00665461"/>
    <w:rsid w:val="00665920"/>
    <w:rsid w:val="006659ED"/>
    <w:rsid w:val="00665CE8"/>
    <w:rsid w:val="006664ED"/>
    <w:rsid w:val="00667C26"/>
    <w:rsid w:val="00667C5E"/>
    <w:rsid w:val="0067035B"/>
    <w:rsid w:val="00670C38"/>
    <w:rsid w:val="00670E1A"/>
    <w:rsid w:val="00671ADA"/>
    <w:rsid w:val="00672BA7"/>
    <w:rsid w:val="00672D82"/>
    <w:rsid w:val="00673902"/>
    <w:rsid w:val="00673980"/>
    <w:rsid w:val="00673DD0"/>
    <w:rsid w:val="00674F7D"/>
    <w:rsid w:val="00675CC7"/>
    <w:rsid w:val="00680126"/>
    <w:rsid w:val="00680A15"/>
    <w:rsid w:val="006827BB"/>
    <w:rsid w:val="00682C42"/>
    <w:rsid w:val="00683AA8"/>
    <w:rsid w:val="00683AD1"/>
    <w:rsid w:val="00683CF4"/>
    <w:rsid w:val="00683FDE"/>
    <w:rsid w:val="00684A66"/>
    <w:rsid w:val="00685657"/>
    <w:rsid w:val="00685665"/>
    <w:rsid w:val="00685B22"/>
    <w:rsid w:val="00685DCC"/>
    <w:rsid w:val="00686C03"/>
    <w:rsid w:val="0068757B"/>
    <w:rsid w:val="006877B1"/>
    <w:rsid w:val="00687F18"/>
    <w:rsid w:val="0069155F"/>
    <w:rsid w:val="006916ED"/>
    <w:rsid w:val="00691C80"/>
    <w:rsid w:val="00691F9A"/>
    <w:rsid w:val="00692DE1"/>
    <w:rsid w:val="00693352"/>
    <w:rsid w:val="006933A2"/>
    <w:rsid w:val="0069423B"/>
    <w:rsid w:val="00694ECB"/>
    <w:rsid w:val="00695313"/>
    <w:rsid w:val="0069553A"/>
    <w:rsid w:val="0069576B"/>
    <w:rsid w:val="00696003"/>
    <w:rsid w:val="00696448"/>
    <w:rsid w:val="006965AD"/>
    <w:rsid w:val="00697438"/>
    <w:rsid w:val="00697A74"/>
    <w:rsid w:val="006A11A5"/>
    <w:rsid w:val="006A18A2"/>
    <w:rsid w:val="006A1A9F"/>
    <w:rsid w:val="006A239A"/>
    <w:rsid w:val="006A3960"/>
    <w:rsid w:val="006A3ABB"/>
    <w:rsid w:val="006A3F36"/>
    <w:rsid w:val="006A4714"/>
    <w:rsid w:val="006A4F86"/>
    <w:rsid w:val="006A54FB"/>
    <w:rsid w:val="006A575F"/>
    <w:rsid w:val="006A57DD"/>
    <w:rsid w:val="006A5F19"/>
    <w:rsid w:val="006A6F85"/>
    <w:rsid w:val="006A74E0"/>
    <w:rsid w:val="006A7950"/>
    <w:rsid w:val="006A7B98"/>
    <w:rsid w:val="006A7F9D"/>
    <w:rsid w:val="006B0481"/>
    <w:rsid w:val="006B0868"/>
    <w:rsid w:val="006B0E01"/>
    <w:rsid w:val="006B1AFA"/>
    <w:rsid w:val="006B211A"/>
    <w:rsid w:val="006B2338"/>
    <w:rsid w:val="006B3B2E"/>
    <w:rsid w:val="006B404C"/>
    <w:rsid w:val="006B43F3"/>
    <w:rsid w:val="006B445D"/>
    <w:rsid w:val="006B45A7"/>
    <w:rsid w:val="006B46A1"/>
    <w:rsid w:val="006B5BE9"/>
    <w:rsid w:val="006B5C85"/>
    <w:rsid w:val="006B5E57"/>
    <w:rsid w:val="006B6036"/>
    <w:rsid w:val="006B6501"/>
    <w:rsid w:val="006B675A"/>
    <w:rsid w:val="006B73E9"/>
    <w:rsid w:val="006B7CDC"/>
    <w:rsid w:val="006C0127"/>
    <w:rsid w:val="006C1125"/>
    <w:rsid w:val="006C11F5"/>
    <w:rsid w:val="006C1CC9"/>
    <w:rsid w:val="006C2590"/>
    <w:rsid w:val="006C2A51"/>
    <w:rsid w:val="006C2B42"/>
    <w:rsid w:val="006C2F81"/>
    <w:rsid w:val="006C2F85"/>
    <w:rsid w:val="006C2F98"/>
    <w:rsid w:val="006C4092"/>
    <w:rsid w:val="006C4402"/>
    <w:rsid w:val="006C469B"/>
    <w:rsid w:val="006C5001"/>
    <w:rsid w:val="006C6C7F"/>
    <w:rsid w:val="006C7387"/>
    <w:rsid w:val="006C75CD"/>
    <w:rsid w:val="006C7B28"/>
    <w:rsid w:val="006C7EF8"/>
    <w:rsid w:val="006D00A9"/>
    <w:rsid w:val="006D21B3"/>
    <w:rsid w:val="006D22EA"/>
    <w:rsid w:val="006D2B47"/>
    <w:rsid w:val="006D2E20"/>
    <w:rsid w:val="006D2FF2"/>
    <w:rsid w:val="006D38C4"/>
    <w:rsid w:val="006D3CFB"/>
    <w:rsid w:val="006D457E"/>
    <w:rsid w:val="006D5174"/>
    <w:rsid w:val="006D598B"/>
    <w:rsid w:val="006D5C6E"/>
    <w:rsid w:val="006D5D01"/>
    <w:rsid w:val="006D66C3"/>
    <w:rsid w:val="006D692C"/>
    <w:rsid w:val="006D7BD9"/>
    <w:rsid w:val="006D7EDB"/>
    <w:rsid w:val="006E096A"/>
    <w:rsid w:val="006E0F32"/>
    <w:rsid w:val="006E10A5"/>
    <w:rsid w:val="006E1323"/>
    <w:rsid w:val="006E14D0"/>
    <w:rsid w:val="006E1764"/>
    <w:rsid w:val="006E1BA6"/>
    <w:rsid w:val="006E1DEA"/>
    <w:rsid w:val="006E23DF"/>
    <w:rsid w:val="006E26D2"/>
    <w:rsid w:val="006E2D56"/>
    <w:rsid w:val="006E368B"/>
    <w:rsid w:val="006E36D1"/>
    <w:rsid w:val="006E37AC"/>
    <w:rsid w:val="006E4A0E"/>
    <w:rsid w:val="006E54E1"/>
    <w:rsid w:val="006E60B3"/>
    <w:rsid w:val="006E6484"/>
    <w:rsid w:val="006E6E35"/>
    <w:rsid w:val="006E7652"/>
    <w:rsid w:val="006E78AF"/>
    <w:rsid w:val="006F0FF6"/>
    <w:rsid w:val="006F1072"/>
    <w:rsid w:val="006F1481"/>
    <w:rsid w:val="006F1485"/>
    <w:rsid w:val="006F363C"/>
    <w:rsid w:val="006F3E73"/>
    <w:rsid w:val="006F436A"/>
    <w:rsid w:val="006F45AB"/>
    <w:rsid w:val="006F5DD1"/>
    <w:rsid w:val="006F5E72"/>
    <w:rsid w:val="006F6CA3"/>
    <w:rsid w:val="006F7739"/>
    <w:rsid w:val="006F7836"/>
    <w:rsid w:val="007005E6"/>
    <w:rsid w:val="00701631"/>
    <w:rsid w:val="007025B0"/>
    <w:rsid w:val="00703057"/>
    <w:rsid w:val="00703176"/>
    <w:rsid w:val="00703572"/>
    <w:rsid w:val="00703CBE"/>
    <w:rsid w:val="007047A4"/>
    <w:rsid w:val="00704D01"/>
    <w:rsid w:val="007053FA"/>
    <w:rsid w:val="00705962"/>
    <w:rsid w:val="007059B7"/>
    <w:rsid w:val="00706018"/>
    <w:rsid w:val="00706111"/>
    <w:rsid w:val="007062B2"/>
    <w:rsid w:val="00706651"/>
    <w:rsid w:val="00706F50"/>
    <w:rsid w:val="007078F8"/>
    <w:rsid w:val="00710FA2"/>
    <w:rsid w:val="00711C0B"/>
    <w:rsid w:val="00712062"/>
    <w:rsid w:val="00713310"/>
    <w:rsid w:val="00713C0E"/>
    <w:rsid w:val="00713C6B"/>
    <w:rsid w:val="00714384"/>
    <w:rsid w:val="0071571E"/>
    <w:rsid w:val="00715C6A"/>
    <w:rsid w:val="0071641E"/>
    <w:rsid w:val="00716880"/>
    <w:rsid w:val="007172C3"/>
    <w:rsid w:val="00717C36"/>
    <w:rsid w:val="00717CA0"/>
    <w:rsid w:val="00717CC6"/>
    <w:rsid w:val="00717F34"/>
    <w:rsid w:val="00717F77"/>
    <w:rsid w:val="00717FB4"/>
    <w:rsid w:val="007201F0"/>
    <w:rsid w:val="00720329"/>
    <w:rsid w:val="0072056A"/>
    <w:rsid w:val="00720678"/>
    <w:rsid w:val="00720E0E"/>
    <w:rsid w:val="00721ADA"/>
    <w:rsid w:val="00721AE5"/>
    <w:rsid w:val="0072218C"/>
    <w:rsid w:val="007223CE"/>
    <w:rsid w:val="007236E1"/>
    <w:rsid w:val="00724F8A"/>
    <w:rsid w:val="007255F7"/>
    <w:rsid w:val="007262FD"/>
    <w:rsid w:val="00727B0A"/>
    <w:rsid w:val="00727C4B"/>
    <w:rsid w:val="0073082B"/>
    <w:rsid w:val="00730D5A"/>
    <w:rsid w:val="00731695"/>
    <w:rsid w:val="007316DB"/>
    <w:rsid w:val="0073232B"/>
    <w:rsid w:val="00732854"/>
    <w:rsid w:val="00732D96"/>
    <w:rsid w:val="00733A87"/>
    <w:rsid w:val="0073436F"/>
    <w:rsid w:val="007347E7"/>
    <w:rsid w:val="007348BB"/>
    <w:rsid w:val="00734D24"/>
    <w:rsid w:val="00734DFC"/>
    <w:rsid w:val="00734E4B"/>
    <w:rsid w:val="00734E95"/>
    <w:rsid w:val="007353D2"/>
    <w:rsid w:val="0073544B"/>
    <w:rsid w:val="00735BE2"/>
    <w:rsid w:val="007363B7"/>
    <w:rsid w:val="007366D2"/>
    <w:rsid w:val="007368C6"/>
    <w:rsid w:val="00737202"/>
    <w:rsid w:val="007378A7"/>
    <w:rsid w:val="00737FF5"/>
    <w:rsid w:val="0074004A"/>
    <w:rsid w:val="0074028C"/>
    <w:rsid w:val="00740413"/>
    <w:rsid w:val="0074113D"/>
    <w:rsid w:val="007413CA"/>
    <w:rsid w:val="0074298A"/>
    <w:rsid w:val="007429F3"/>
    <w:rsid w:val="00743ED6"/>
    <w:rsid w:val="007451D5"/>
    <w:rsid w:val="00745859"/>
    <w:rsid w:val="00745B0C"/>
    <w:rsid w:val="00746146"/>
    <w:rsid w:val="0074712E"/>
    <w:rsid w:val="007474B8"/>
    <w:rsid w:val="0075006D"/>
    <w:rsid w:val="00750526"/>
    <w:rsid w:val="007508DE"/>
    <w:rsid w:val="00751755"/>
    <w:rsid w:val="00752114"/>
    <w:rsid w:val="00753312"/>
    <w:rsid w:val="00753933"/>
    <w:rsid w:val="007548CF"/>
    <w:rsid w:val="00754D43"/>
    <w:rsid w:val="007574D2"/>
    <w:rsid w:val="00757613"/>
    <w:rsid w:val="0075777D"/>
    <w:rsid w:val="00757D6C"/>
    <w:rsid w:val="007607E0"/>
    <w:rsid w:val="00761503"/>
    <w:rsid w:val="0076263A"/>
    <w:rsid w:val="00762900"/>
    <w:rsid w:val="00763524"/>
    <w:rsid w:val="00764A51"/>
    <w:rsid w:val="00765099"/>
    <w:rsid w:val="00765149"/>
    <w:rsid w:val="007654EA"/>
    <w:rsid w:val="00765CE0"/>
    <w:rsid w:val="00765EED"/>
    <w:rsid w:val="0076716A"/>
    <w:rsid w:val="0076745E"/>
    <w:rsid w:val="00767C40"/>
    <w:rsid w:val="00767E12"/>
    <w:rsid w:val="007709F7"/>
    <w:rsid w:val="00771365"/>
    <w:rsid w:val="00771E5A"/>
    <w:rsid w:val="0077298E"/>
    <w:rsid w:val="00772A24"/>
    <w:rsid w:val="00773571"/>
    <w:rsid w:val="00774353"/>
    <w:rsid w:val="00774A12"/>
    <w:rsid w:val="00774C32"/>
    <w:rsid w:val="00775F95"/>
    <w:rsid w:val="007766B1"/>
    <w:rsid w:val="0077671A"/>
    <w:rsid w:val="00776949"/>
    <w:rsid w:val="00776F91"/>
    <w:rsid w:val="00777765"/>
    <w:rsid w:val="00777809"/>
    <w:rsid w:val="00777D83"/>
    <w:rsid w:val="00780650"/>
    <w:rsid w:val="00780F2D"/>
    <w:rsid w:val="00781211"/>
    <w:rsid w:val="00781593"/>
    <w:rsid w:val="00781841"/>
    <w:rsid w:val="00781E47"/>
    <w:rsid w:val="0078250E"/>
    <w:rsid w:val="00783228"/>
    <w:rsid w:val="0078384F"/>
    <w:rsid w:val="00784056"/>
    <w:rsid w:val="00784E74"/>
    <w:rsid w:val="007851C3"/>
    <w:rsid w:val="00785464"/>
    <w:rsid w:val="00785E01"/>
    <w:rsid w:val="00785FCF"/>
    <w:rsid w:val="00786A25"/>
    <w:rsid w:val="00786C16"/>
    <w:rsid w:val="00787332"/>
    <w:rsid w:val="007879BB"/>
    <w:rsid w:val="00790C05"/>
    <w:rsid w:val="00791319"/>
    <w:rsid w:val="0079170F"/>
    <w:rsid w:val="00791EFA"/>
    <w:rsid w:val="00792A1A"/>
    <w:rsid w:val="007937C5"/>
    <w:rsid w:val="00793C31"/>
    <w:rsid w:val="00794161"/>
    <w:rsid w:val="00794A8F"/>
    <w:rsid w:val="00794C2D"/>
    <w:rsid w:val="00794EDE"/>
    <w:rsid w:val="00795737"/>
    <w:rsid w:val="00796569"/>
    <w:rsid w:val="00796F59"/>
    <w:rsid w:val="007975E8"/>
    <w:rsid w:val="007A029D"/>
    <w:rsid w:val="007A1AAE"/>
    <w:rsid w:val="007A2195"/>
    <w:rsid w:val="007A2855"/>
    <w:rsid w:val="007A2AEB"/>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EE9"/>
    <w:rsid w:val="007A7FE8"/>
    <w:rsid w:val="007B0CB6"/>
    <w:rsid w:val="007B0CD8"/>
    <w:rsid w:val="007B16F0"/>
    <w:rsid w:val="007B1AFA"/>
    <w:rsid w:val="007B262C"/>
    <w:rsid w:val="007B277E"/>
    <w:rsid w:val="007B2882"/>
    <w:rsid w:val="007B2D68"/>
    <w:rsid w:val="007B3906"/>
    <w:rsid w:val="007B40E3"/>
    <w:rsid w:val="007B470F"/>
    <w:rsid w:val="007B4DEA"/>
    <w:rsid w:val="007B561D"/>
    <w:rsid w:val="007B63E5"/>
    <w:rsid w:val="007B6B47"/>
    <w:rsid w:val="007C0F76"/>
    <w:rsid w:val="007C12C8"/>
    <w:rsid w:val="007C218A"/>
    <w:rsid w:val="007C23E0"/>
    <w:rsid w:val="007C3184"/>
    <w:rsid w:val="007C32E8"/>
    <w:rsid w:val="007C3B83"/>
    <w:rsid w:val="007C6820"/>
    <w:rsid w:val="007C6A6C"/>
    <w:rsid w:val="007C7262"/>
    <w:rsid w:val="007C7DA9"/>
    <w:rsid w:val="007C7EF7"/>
    <w:rsid w:val="007D03F0"/>
    <w:rsid w:val="007D14E5"/>
    <w:rsid w:val="007D1505"/>
    <w:rsid w:val="007D26F8"/>
    <w:rsid w:val="007D2816"/>
    <w:rsid w:val="007D29B6"/>
    <w:rsid w:val="007D2E70"/>
    <w:rsid w:val="007D39EB"/>
    <w:rsid w:val="007D3B33"/>
    <w:rsid w:val="007D40AD"/>
    <w:rsid w:val="007D40F5"/>
    <w:rsid w:val="007D42D9"/>
    <w:rsid w:val="007D621C"/>
    <w:rsid w:val="007D659F"/>
    <w:rsid w:val="007D7C49"/>
    <w:rsid w:val="007E0073"/>
    <w:rsid w:val="007E0160"/>
    <w:rsid w:val="007E29D3"/>
    <w:rsid w:val="007E3645"/>
    <w:rsid w:val="007E3779"/>
    <w:rsid w:val="007E4AC4"/>
    <w:rsid w:val="007E4CF3"/>
    <w:rsid w:val="007E5034"/>
    <w:rsid w:val="007E54F6"/>
    <w:rsid w:val="007E566B"/>
    <w:rsid w:val="007E5691"/>
    <w:rsid w:val="007E6D93"/>
    <w:rsid w:val="007E784D"/>
    <w:rsid w:val="007F0438"/>
    <w:rsid w:val="007F098D"/>
    <w:rsid w:val="007F2FBE"/>
    <w:rsid w:val="007F3B0A"/>
    <w:rsid w:val="007F3C17"/>
    <w:rsid w:val="007F3E22"/>
    <w:rsid w:val="007F4432"/>
    <w:rsid w:val="007F56AB"/>
    <w:rsid w:val="007F646F"/>
    <w:rsid w:val="007F64FD"/>
    <w:rsid w:val="007F6B92"/>
    <w:rsid w:val="007F73D7"/>
    <w:rsid w:val="007F77F7"/>
    <w:rsid w:val="00800165"/>
    <w:rsid w:val="00800770"/>
    <w:rsid w:val="00800C9B"/>
    <w:rsid w:val="00800D9C"/>
    <w:rsid w:val="008018D7"/>
    <w:rsid w:val="00801EB9"/>
    <w:rsid w:val="0080253E"/>
    <w:rsid w:val="0080336D"/>
    <w:rsid w:val="00803A7F"/>
    <w:rsid w:val="00804758"/>
    <w:rsid w:val="0080488E"/>
    <w:rsid w:val="008050B2"/>
    <w:rsid w:val="00805670"/>
    <w:rsid w:val="0080584C"/>
    <w:rsid w:val="00806480"/>
    <w:rsid w:val="00806DAF"/>
    <w:rsid w:val="008071C5"/>
    <w:rsid w:val="00807965"/>
    <w:rsid w:val="00810134"/>
    <w:rsid w:val="00810533"/>
    <w:rsid w:val="0081171A"/>
    <w:rsid w:val="00811796"/>
    <w:rsid w:val="00812FE7"/>
    <w:rsid w:val="008131CA"/>
    <w:rsid w:val="008132C6"/>
    <w:rsid w:val="008134B4"/>
    <w:rsid w:val="00814684"/>
    <w:rsid w:val="00814807"/>
    <w:rsid w:val="0081552C"/>
    <w:rsid w:val="00815FE1"/>
    <w:rsid w:val="0081625B"/>
    <w:rsid w:val="0081639D"/>
    <w:rsid w:val="0081659C"/>
    <w:rsid w:val="008165FE"/>
    <w:rsid w:val="008173A3"/>
    <w:rsid w:val="008177D6"/>
    <w:rsid w:val="008205BE"/>
    <w:rsid w:val="00821BBE"/>
    <w:rsid w:val="008222FE"/>
    <w:rsid w:val="008225E7"/>
    <w:rsid w:val="00822682"/>
    <w:rsid w:val="00822D68"/>
    <w:rsid w:val="00823123"/>
    <w:rsid w:val="00823267"/>
    <w:rsid w:val="00823548"/>
    <w:rsid w:val="0082389E"/>
    <w:rsid w:val="00824635"/>
    <w:rsid w:val="008255D4"/>
    <w:rsid w:val="00825CB4"/>
    <w:rsid w:val="008267C9"/>
    <w:rsid w:val="00827027"/>
    <w:rsid w:val="00827ECE"/>
    <w:rsid w:val="00830BC1"/>
    <w:rsid w:val="008312E0"/>
    <w:rsid w:val="00831DB1"/>
    <w:rsid w:val="008333F3"/>
    <w:rsid w:val="008348B9"/>
    <w:rsid w:val="00834A3F"/>
    <w:rsid w:val="00836D12"/>
    <w:rsid w:val="0083757D"/>
    <w:rsid w:val="008376D9"/>
    <w:rsid w:val="0084001B"/>
    <w:rsid w:val="008404C0"/>
    <w:rsid w:val="0084090E"/>
    <w:rsid w:val="00840A36"/>
    <w:rsid w:val="00840CD4"/>
    <w:rsid w:val="00840E6C"/>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6EB"/>
    <w:rsid w:val="008515E7"/>
    <w:rsid w:val="00853BB0"/>
    <w:rsid w:val="008544C5"/>
    <w:rsid w:val="00854BF5"/>
    <w:rsid w:val="00854F3A"/>
    <w:rsid w:val="00854FD0"/>
    <w:rsid w:val="0085559E"/>
    <w:rsid w:val="00855C67"/>
    <w:rsid w:val="00855D89"/>
    <w:rsid w:val="00855FB0"/>
    <w:rsid w:val="00856E6E"/>
    <w:rsid w:val="00857D89"/>
    <w:rsid w:val="00860D51"/>
    <w:rsid w:val="00861306"/>
    <w:rsid w:val="0086138F"/>
    <w:rsid w:val="00861435"/>
    <w:rsid w:val="00861973"/>
    <w:rsid w:val="00861988"/>
    <w:rsid w:val="00863497"/>
    <w:rsid w:val="00863BF1"/>
    <w:rsid w:val="00863C91"/>
    <w:rsid w:val="00863DD7"/>
    <w:rsid w:val="0086405C"/>
    <w:rsid w:val="008641C7"/>
    <w:rsid w:val="00864382"/>
    <w:rsid w:val="0086497A"/>
    <w:rsid w:val="00865A3E"/>
    <w:rsid w:val="00866056"/>
    <w:rsid w:val="00866AD0"/>
    <w:rsid w:val="00866FBC"/>
    <w:rsid w:val="0086757F"/>
    <w:rsid w:val="00867928"/>
    <w:rsid w:val="00867DC3"/>
    <w:rsid w:val="0087023C"/>
    <w:rsid w:val="0087027B"/>
    <w:rsid w:val="0087094F"/>
    <w:rsid w:val="0087145C"/>
    <w:rsid w:val="00871701"/>
    <w:rsid w:val="00871E87"/>
    <w:rsid w:val="008721A7"/>
    <w:rsid w:val="0087240F"/>
    <w:rsid w:val="008725C1"/>
    <w:rsid w:val="008729B5"/>
    <w:rsid w:val="00873CAC"/>
    <w:rsid w:val="00873DDD"/>
    <w:rsid w:val="00874462"/>
    <w:rsid w:val="008744FE"/>
    <w:rsid w:val="00874626"/>
    <w:rsid w:val="00874908"/>
    <w:rsid w:val="008749FD"/>
    <w:rsid w:val="008754BE"/>
    <w:rsid w:val="00875D44"/>
    <w:rsid w:val="00876B3E"/>
    <w:rsid w:val="008770A5"/>
    <w:rsid w:val="00877219"/>
    <w:rsid w:val="008773E3"/>
    <w:rsid w:val="00877842"/>
    <w:rsid w:val="008778D0"/>
    <w:rsid w:val="00877B22"/>
    <w:rsid w:val="00877C9D"/>
    <w:rsid w:val="00880195"/>
    <w:rsid w:val="00880239"/>
    <w:rsid w:val="0088027E"/>
    <w:rsid w:val="008805EB"/>
    <w:rsid w:val="008809D1"/>
    <w:rsid w:val="00882020"/>
    <w:rsid w:val="00882032"/>
    <w:rsid w:val="008825F2"/>
    <w:rsid w:val="008828DB"/>
    <w:rsid w:val="00882D3D"/>
    <w:rsid w:val="00883228"/>
    <w:rsid w:val="008835D2"/>
    <w:rsid w:val="00883680"/>
    <w:rsid w:val="00883C17"/>
    <w:rsid w:val="0088427B"/>
    <w:rsid w:val="008844A4"/>
    <w:rsid w:val="00884546"/>
    <w:rsid w:val="00884E9F"/>
    <w:rsid w:val="00884EE4"/>
    <w:rsid w:val="00885F1F"/>
    <w:rsid w:val="00886876"/>
    <w:rsid w:val="00886AEC"/>
    <w:rsid w:val="00886E58"/>
    <w:rsid w:val="00886EE9"/>
    <w:rsid w:val="00886F2C"/>
    <w:rsid w:val="00887290"/>
    <w:rsid w:val="008876A9"/>
    <w:rsid w:val="0089012B"/>
    <w:rsid w:val="00890250"/>
    <w:rsid w:val="00891455"/>
    <w:rsid w:val="008917FE"/>
    <w:rsid w:val="00891A72"/>
    <w:rsid w:val="00891EDE"/>
    <w:rsid w:val="00892410"/>
    <w:rsid w:val="00893C0C"/>
    <w:rsid w:val="008940B5"/>
    <w:rsid w:val="0089530D"/>
    <w:rsid w:val="00895D49"/>
    <w:rsid w:val="00896309"/>
    <w:rsid w:val="00896CAC"/>
    <w:rsid w:val="0089704B"/>
    <w:rsid w:val="00897442"/>
    <w:rsid w:val="008974AF"/>
    <w:rsid w:val="00897652"/>
    <w:rsid w:val="00897933"/>
    <w:rsid w:val="008A0A23"/>
    <w:rsid w:val="008A118F"/>
    <w:rsid w:val="008A166E"/>
    <w:rsid w:val="008A1820"/>
    <w:rsid w:val="008A1BA3"/>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369"/>
    <w:rsid w:val="008A696E"/>
    <w:rsid w:val="008A6B89"/>
    <w:rsid w:val="008A6C76"/>
    <w:rsid w:val="008A701F"/>
    <w:rsid w:val="008A72CE"/>
    <w:rsid w:val="008A7335"/>
    <w:rsid w:val="008A73D7"/>
    <w:rsid w:val="008A792A"/>
    <w:rsid w:val="008B119E"/>
    <w:rsid w:val="008B1369"/>
    <w:rsid w:val="008B1F49"/>
    <w:rsid w:val="008B1FE0"/>
    <w:rsid w:val="008B22A9"/>
    <w:rsid w:val="008B2FF4"/>
    <w:rsid w:val="008B36D7"/>
    <w:rsid w:val="008B3C2E"/>
    <w:rsid w:val="008B409A"/>
    <w:rsid w:val="008B428D"/>
    <w:rsid w:val="008B4EC6"/>
    <w:rsid w:val="008B5236"/>
    <w:rsid w:val="008B56FB"/>
    <w:rsid w:val="008B5D6B"/>
    <w:rsid w:val="008B5EF8"/>
    <w:rsid w:val="008B7E1C"/>
    <w:rsid w:val="008C025E"/>
    <w:rsid w:val="008C1BA9"/>
    <w:rsid w:val="008C1E66"/>
    <w:rsid w:val="008C26D8"/>
    <w:rsid w:val="008C3975"/>
    <w:rsid w:val="008C3F92"/>
    <w:rsid w:val="008C4378"/>
    <w:rsid w:val="008C4391"/>
    <w:rsid w:val="008C46BD"/>
    <w:rsid w:val="008C47F6"/>
    <w:rsid w:val="008C4F26"/>
    <w:rsid w:val="008C57C7"/>
    <w:rsid w:val="008C7FE7"/>
    <w:rsid w:val="008D042F"/>
    <w:rsid w:val="008D15F4"/>
    <w:rsid w:val="008D16E5"/>
    <w:rsid w:val="008D25BB"/>
    <w:rsid w:val="008D2E62"/>
    <w:rsid w:val="008D2FDD"/>
    <w:rsid w:val="008D3261"/>
    <w:rsid w:val="008D379A"/>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E0471"/>
    <w:rsid w:val="008E136C"/>
    <w:rsid w:val="008E1BBD"/>
    <w:rsid w:val="008E1EAF"/>
    <w:rsid w:val="008E4873"/>
    <w:rsid w:val="008E4FF1"/>
    <w:rsid w:val="008E538B"/>
    <w:rsid w:val="008E5915"/>
    <w:rsid w:val="008E6408"/>
    <w:rsid w:val="008E6806"/>
    <w:rsid w:val="008E6855"/>
    <w:rsid w:val="008E6D77"/>
    <w:rsid w:val="008E72D0"/>
    <w:rsid w:val="008E797E"/>
    <w:rsid w:val="008E7A19"/>
    <w:rsid w:val="008F060D"/>
    <w:rsid w:val="008F1076"/>
    <w:rsid w:val="008F2000"/>
    <w:rsid w:val="008F224A"/>
    <w:rsid w:val="008F298D"/>
    <w:rsid w:val="008F2C25"/>
    <w:rsid w:val="008F3161"/>
    <w:rsid w:val="008F31F0"/>
    <w:rsid w:val="008F353B"/>
    <w:rsid w:val="008F3633"/>
    <w:rsid w:val="008F3AAC"/>
    <w:rsid w:val="008F3FBE"/>
    <w:rsid w:val="008F52B8"/>
    <w:rsid w:val="008F5709"/>
    <w:rsid w:val="008F583E"/>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2595"/>
    <w:rsid w:val="009129F9"/>
    <w:rsid w:val="00912DB5"/>
    <w:rsid w:val="00912F70"/>
    <w:rsid w:val="00913068"/>
    <w:rsid w:val="00913249"/>
    <w:rsid w:val="009138A4"/>
    <w:rsid w:val="00914C51"/>
    <w:rsid w:val="0091565E"/>
    <w:rsid w:val="00915719"/>
    <w:rsid w:val="00915AA0"/>
    <w:rsid w:val="009161AB"/>
    <w:rsid w:val="009165D6"/>
    <w:rsid w:val="00917AE6"/>
    <w:rsid w:val="00920112"/>
    <w:rsid w:val="009205DE"/>
    <w:rsid w:val="00920C9E"/>
    <w:rsid w:val="00921083"/>
    <w:rsid w:val="00921647"/>
    <w:rsid w:val="00921783"/>
    <w:rsid w:val="00921B28"/>
    <w:rsid w:val="00922A4C"/>
    <w:rsid w:val="00923582"/>
    <w:rsid w:val="0092468E"/>
    <w:rsid w:val="00924ABF"/>
    <w:rsid w:val="00924B50"/>
    <w:rsid w:val="00925015"/>
    <w:rsid w:val="009260D0"/>
    <w:rsid w:val="00926C45"/>
    <w:rsid w:val="00926ED1"/>
    <w:rsid w:val="00927F6D"/>
    <w:rsid w:val="00931964"/>
    <w:rsid w:val="00932400"/>
    <w:rsid w:val="00932439"/>
    <w:rsid w:val="00932964"/>
    <w:rsid w:val="009346AC"/>
    <w:rsid w:val="00934C38"/>
    <w:rsid w:val="00935F20"/>
    <w:rsid w:val="00935F23"/>
    <w:rsid w:val="00936506"/>
    <w:rsid w:val="009365D5"/>
    <w:rsid w:val="00937B8A"/>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BCA"/>
    <w:rsid w:val="00944CD4"/>
    <w:rsid w:val="00944D22"/>
    <w:rsid w:val="00946178"/>
    <w:rsid w:val="0094676A"/>
    <w:rsid w:val="009468B3"/>
    <w:rsid w:val="00946EDA"/>
    <w:rsid w:val="00950838"/>
    <w:rsid w:val="0095087D"/>
    <w:rsid w:val="009509CF"/>
    <w:rsid w:val="00950CAE"/>
    <w:rsid w:val="0095101B"/>
    <w:rsid w:val="0095128D"/>
    <w:rsid w:val="0095285B"/>
    <w:rsid w:val="00953040"/>
    <w:rsid w:val="0095338A"/>
    <w:rsid w:val="009533A9"/>
    <w:rsid w:val="00954526"/>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7C6E"/>
    <w:rsid w:val="009700CA"/>
    <w:rsid w:val="00970FD3"/>
    <w:rsid w:val="00972C8F"/>
    <w:rsid w:val="009735AA"/>
    <w:rsid w:val="00974009"/>
    <w:rsid w:val="00974442"/>
    <w:rsid w:val="009748B0"/>
    <w:rsid w:val="0097633F"/>
    <w:rsid w:val="0097716B"/>
    <w:rsid w:val="0097738B"/>
    <w:rsid w:val="009775B0"/>
    <w:rsid w:val="0097789A"/>
    <w:rsid w:val="00980473"/>
    <w:rsid w:val="00980492"/>
    <w:rsid w:val="009809B1"/>
    <w:rsid w:val="00980E46"/>
    <w:rsid w:val="00980F6F"/>
    <w:rsid w:val="0098149C"/>
    <w:rsid w:val="0098188F"/>
    <w:rsid w:val="00982AF6"/>
    <w:rsid w:val="00982DE3"/>
    <w:rsid w:val="00982ED4"/>
    <w:rsid w:val="0098342E"/>
    <w:rsid w:val="00983FB6"/>
    <w:rsid w:val="0098410B"/>
    <w:rsid w:val="00985227"/>
    <w:rsid w:val="009856D7"/>
    <w:rsid w:val="00985772"/>
    <w:rsid w:val="00985A7E"/>
    <w:rsid w:val="00986987"/>
    <w:rsid w:val="00986A0C"/>
    <w:rsid w:val="00986E2C"/>
    <w:rsid w:val="00987CB7"/>
    <w:rsid w:val="00987FDB"/>
    <w:rsid w:val="009906F7"/>
    <w:rsid w:val="00990D70"/>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A01DE"/>
    <w:rsid w:val="009A03F0"/>
    <w:rsid w:val="009A058E"/>
    <w:rsid w:val="009A1327"/>
    <w:rsid w:val="009A1582"/>
    <w:rsid w:val="009A1C95"/>
    <w:rsid w:val="009A1D31"/>
    <w:rsid w:val="009A1E1F"/>
    <w:rsid w:val="009A22B6"/>
    <w:rsid w:val="009A2AAD"/>
    <w:rsid w:val="009A2E93"/>
    <w:rsid w:val="009A30C2"/>
    <w:rsid w:val="009A3133"/>
    <w:rsid w:val="009A3507"/>
    <w:rsid w:val="009A3BCD"/>
    <w:rsid w:val="009A40F7"/>
    <w:rsid w:val="009A438E"/>
    <w:rsid w:val="009A483E"/>
    <w:rsid w:val="009A4FFB"/>
    <w:rsid w:val="009A5AA3"/>
    <w:rsid w:val="009A5E3E"/>
    <w:rsid w:val="009A7A69"/>
    <w:rsid w:val="009B0E85"/>
    <w:rsid w:val="009B0EDC"/>
    <w:rsid w:val="009B2A07"/>
    <w:rsid w:val="009B2EA6"/>
    <w:rsid w:val="009B2F6D"/>
    <w:rsid w:val="009B4419"/>
    <w:rsid w:val="009B46E2"/>
    <w:rsid w:val="009B5B98"/>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2A17"/>
    <w:rsid w:val="009C2C3E"/>
    <w:rsid w:val="009C3A62"/>
    <w:rsid w:val="009C3B82"/>
    <w:rsid w:val="009C4082"/>
    <w:rsid w:val="009C408C"/>
    <w:rsid w:val="009C4347"/>
    <w:rsid w:val="009C4AAF"/>
    <w:rsid w:val="009C4E37"/>
    <w:rsid w:val="009C51B6"/>
    <w:rsid w:val="009C5327"/>
    <w:rsid w:val="009C67A2"/>
    <w:rsid w:val="009C6906"/>
    <w:rsid w:val="009C6EC2"/>
    <w:rsid w:val="009C72A8"/>
    <w:rsid w:val="009C77C3"/>
    <w:rsid w:val="009D011F"/>
    <w:rsid w:val="009D0A6F"/>
    <w:rsid w:val="009D0F89"/>
    <w:rsid w:val="009D0F94"/>
    <w:rsid w:val="009D206F"/>
    <w:rsid w:val="009D220C"/>
    <w:rsid w:val="009D2942"/>
    <w:rsid w:val="009D2BE7"/>
    <w:rsid w:val="009D2C33"/>
    <w:rsid w:val="009D2F98"/>
    <w:rsid w:val="009D2FC9"/>
    <w:rsid w:val="009D34EB"/>
    <w:rsid w:val="009D3CDB"/>
    <w:rsid w:val="009D3D83"/>
    <w:rsid w:val="009D45DD"/>
    <w:rsid w:val="009D4903"/>
    <w:rsid w:val="009D51C3"/>
    <w:rsid w:val="009D5470"/>
    <w:rsid w:val="009D5916"/>
    <w:rsid w:val="009D5EC7"/>
    <w:rsid w:val="009D5EE9"/>
    <w:rsid w:val="009D62D2"/>
    <w:rsid w:val="009D6535"/>
    <w:rsid w:val="009D6E39"/>
    <w:rsid w:val="009D6F23"/>
    <w:rsid w:val="009E059C"/>
    <w:rsid w:val="009E1472"/>
    <w:rsid w:val="009E1E50"/>
    <w:rsid w:val="009E2619"/>
    <w:rsid w:val="009E27CD"/>
    <w:rsid w:val="009E29B3"/>
    <w:rsid w:val="009E305B"/>
    <w:rsid w:val="009E3E27"/>
    <w:rsid w:val="009E5059"/>
    <w:rsid w:val="009E50B8"/>
    <w:rsid w:val="009E569D"/>
    <w:rsid w:val="009E579F"/>
    <w:rsid w:val="009E5E4D"/>
    <w:rsid w:val="009E5FED"/>
    <w:rsid w:val="009E648E"/>
    <w:rsid w:val="009E6834"/>
    <w:rsid w:val="009E6D75"/>
    <w:rsid w:val="009E737C"/>
    <w:rsid w:val="009F0003"/>
    <w:rsid w:val="009F049E"/>
    <w:rsid w:val="009F053F"/>
    <w:rsid w:val="009F0AE4"/>
    <w:rsid w:val="009F0EF9"/>
    <w:rsid w:val="009F1079"/>
    <w:rsid w:val="009F1586"/>
    <w:rsid w:val="009F227E"/>
    <w:rsid w:val="009F2FE7"/>
    <w:rsid w:val="009F3055"/>
    <w:rsid w:val="009F3182"/>
    <w:rsid w:val="009F37F3"/>
    <w:rsid w:val="009F37F4"/>
    <w:rsid w:val="009F58CA"/>
    <w:rsid w:val="009F5DF5"/>
    <w:rsid w:val="009F5EC7"/>
    <w:rsid w:val="009F6CFD"/>
    <w:rsid w:val="009F7294"/>
    <w:rsid w:val="009F736D"/>
    <w:rsid w:val="009F7552"/>
    <w:rsid w:val="009F794D"/>
    <w:rsid w:val="009F7DFE"/>
    <w:rsid w:val="009F7F3B"/>
    <w:rsid w:val="00A003C6"/>
    <w:rsid w:val="00A00D83"/>
    <w:rsid w:val="00A01000"/>
    <w:rsid w:val="00A0251D"/>
    <w:rsid w:val="00A02A53"/>
    <w:rsid w:val="00A03697"/>
    <w:rsid w:val="00A04226"/>
    <w:rsid w:val="00A04FF7"/>
    <w:rsid w:val="00A053F4"/>
    <w:rsid w:val="00A05AB8"/>
    <w:rsid w:val="00A05B2B"/>
    <w:rsid w:val="00A06CB1"/>
    <w:rsid w:val="00A06D51"/>
    <w:rsid w:val="00A10DF3"/>
    <w:rsid w:val="00A116A4"/>
    <w:rsid w:val="00A12083"/>
    <w:rsid w:val="00A126C7"/>
    <w:rsid w:val="00A12BF6"/>
    <w:rsid w:val="00A14761"/>
    <w:rsid w:val="00A14A44"/>
    <w:rsid w:val="00A14B67"/>
    <w:rsid w:val="00A15281"/>
    <w:rsid w:val="00A1565A"/>
    <w:rsid w:val="00A1663D"/>
    <w:rsid w:val="00A1666D"/>
    <w:rsid w:val="00A1667D"/>
    <w:rsid w:val="00A170ED"/>
    <w:rsid w:val="00A178C2"/>
    <w:rsid w:val="00A20009"/>
    <w:rsid w:val="00A20256"/>
    <w:rsid w:val="00A215FE"/>
    <w:rsid w:val="00A21669"/>
    <w:rsid w:val="00A22E2C"/>
    <w:rsid w:val="00A22F2F"/>
    <w:rsid w:val="00A233C0"/>
    <w:rsid w:val="00A23833"/>
    <w:rsid w:val="00A24CA1"/>
    <w:rsid w:val="00A24CC6"/>
    <w:rsid w:val="00A24D19"/>
    <w:rsid w:val="00A24D39"/>
    <w:rsid w:val="00A256A4"/>
    <w:rsid w:val="00A25B5A"/>
    <w:rsid w:val="00A266D6"/>
    <w:rsid w:val="00A2700E"/>
    <w:rsid w:val="00A3018D"/>
    <w:rsid w:val="00A30667"/>
    <w:rsid w:val="00A31D7F"/>
    <w:rsid w:val="00A32727"/>
    <w:rsid w:val="00A33384"/>
    <w:rsid w:val="00A33D7D"/>
    <w:rsid w:val="00A3457F"/>
    <w:rsid w:val="00A34EEE"/>
    <w:rsid w:val="00A34EF1"/>
    <w:rsid w:val="00A350D0"/>
    <w:rsid w:val="00A35217"/>
    <w:rsid w:val="00A35B9D"/>
    <w:rsid w:val="00A363CA"/>
    <w:rsid w:val="00A376CF"/>
    <w:rsid w:val="00A37C66"/>
    <w:rsid w:val="00A37EAB"/>
    <w:rsid w:val="00A40A98"/>
    <w:rsid w:val="00A40FF5"/>
    <w:rsid w:val="00A410B1"/>
    <w:rsid w:val="00A418E7"/>
    <w:rsid w:val="00A41C66"/>
    <w:rsid w:val="00A428C6"/>
    <w:rsid w:val="00A44944"/>
    <w:rsid w:val="00A44F41"/>
    <w:rsid w:val="00A4519B"/>
    <w:rsid w:val="00A46821"/>
    <w:rsid w:val="00A47277"/>
    <w:rsid w:val="00A4748A"/>
    <w:rsid w:val="00A478B0"/>
    <w:rsid w:val="00A51626"/>
    <w:rsid w:val="00A51A63"/>
    <w:rsid w:val="00A525A9"/>
    <w:rsid w:val="00A52B70"/>
    <w:rsid w:val="00A52D99"/>
    <w:rsid w:val="00A53473"/>
    <w:rsid w:val="00A538D1"/>
    <w:rsid w:val="00A5410C"/>
    <w:rsid w:val="00A54734"/>
    <w:rsid w:val="00A54C6B"/>
    <w:rsid w:val="00A54ED7"/>
    <w:rsid w:val="00A5532E"/>
    <w:rsid w:val="00A5543C"/>
    <w:rsid w:val="00A5564C"/>
    <w:rsid w:val="00A55D55"/>
    <w:rsid w:val="00A55EBD"/>
    <w:rsid w:val="00A56CE4"/>
    <w:rsid w:val="00A5715F"/>
    <w:rsid w:val="00A57C2E"/>
    <w:rsid w:val="00A60271"/>
    <w:rsid w:val="00A60E68"/>
    <w:rsid w:val="00A61854"/>
    <w:rsid w:val="00A61BA9"/>
    <w:rsid w:val="00A622BD"/>
    <w:rsid w:val="00A62660"/>
    <w:rsid w:val="00A62ACB"/>
    <w:rsid w:val="00A62EC2"/>
    <w:rsid w:val="00A6362F"/>
    <w:rsid w:val="00A638D1"/>
    <w:rsid w:val="00A63F63"/>
    <w:rsid w:val="00A643F1"/>
    <w:rsid w:val="00A6496A"/>
    <w:rsid w:val="00A65C5A"/>
    <w:rsid w:val="00A65CF5"/>
    <w:rsid w:val="00A66E64"/>
    <w:rsid w:val="00A672FE"/>
    <w:rsid w:val="00A700F3"/>
    <w:rsid w:val="00A72052"/>
    <w:rsid w:val="00A725BD"/>
    <w:rsid w:val="00A72D7B"/>
    <w:rsid w:val="00A72E4B"/>
    <w:rsid w:val="00A739EE"/>
    <w:rsid w:val="00A73ABE"/>
    <w:rsid w:val="00A750A2"/>
    <w:rsid w:val="00A75387"/>
    <w:rsid w:val="00A75B6D"/>
    <w:rsid w:val="00A76197"/>
    <w:rsid w:val="00A76A61"/>
    <w:rsid w:val="00A76E1A"/>
    <w:rsid w:val="00A77E36"/>
    <w:rsid w:val="00A80D80"/>
    <w:rsid w:val="00A81281"/>
    <w:rsid w:val="00A812EC"/>
    <w:rsid w:val="00A815D7"/>
    <w:rsid w:val="00A822D7"/>
    <w:rsid w:val="00A829E9"/>
    <w:rsid w:val="00A83073"/>
    <w:rsid w:val="00A83300"/>
    <w:rsid w:val="00A83575"/>
    <w:rsid w:val="00A83B67"/>
    <w:rsid w:val="00A844E2"/>
    <w:rsid w:val="00A8473F"/>
    <w:rsid w:val="00A84943"/>
    <w:rsid w:val="00A84A80"/>
    <w:rsid w:val="00A85517"/>
    <w:rsid w:val="00A85855"/>
    <w:rsid w:val="00A85D7A"/>
    <w:rsid w:val="00A861C8"/>
    <w:rsid w:val="00A86BF1"/>
    <w:rsid w:val="00A879BA"/>
    <w:rsid w:val="00A87C26"/>
    <w:rsid w:val="00A90A9A"/>
    <w:rsid w:val="00A90F04"/>
    <w:rsid w:val="00A9152F"/>
    <w:rsid w:val="00A9190F"/>
    <w:rsid w:val="00A91934"/>
    <w:rsid w:val="00A919AD"/>
    <w:rsid w:val="00A91CD5"/>
    <w:rsid w:val="00A92D76"/>
    <w:rsid w:val="00A92E9D"/>
    <w:rsid w:val="00A93146"/>
    <w:rsid w:val="00A93A39"/>
    <w:rsid w:val="00A940C6"/>
    <w:rsid w:val="00A94118"/>
    <w:rsid w:val="00A94790"/>
    <w:rsid w:val="00A94800"/>
    <w:rsid w:val="00A95257"/>
    <w:rsid w:val="00A95F5F"/>
    <w:rsid w:val="00A9619E"/>
    <w:rsid w:val="00A96C69"/>
    <w:rsid w:val="00A97060"/>
    <w:rsid w:val="00AA0811"/>
    <w:rsid w:val="00AA0DC2"/>
    <w:rsid w:val="00AA248E"/>
    <w:rsid w:val="00AA2670"/>
    <w:rsid w:val="00AA333B"/>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C"/>
    <w:rsid w:val="00AB121A"/>
    <w:rsid w:val="00AB16C5"/>
    <w:rsid w:val="00AB16E3"/>
    <w:rsid w:val="00AB1769"/>
    <w:rsid w:val="00AB18FA"/>
    <w:rsid w:val="00AB1CE4"/>
    <w:rsid w:val="00AB3340"/>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C002E"/>
    <w:rsid w:val="00AC0353"/>
    <w:rsid w:val="00AC0C49"/>
    <w:rsid w:val="00AC1C03"/>
    <w:rsid w:val="00AC24F4"/>
    <w:rsid w:val="00AC2886"/>
    <w:rsid w:val="00AC2EB4"/>
    <w:rsid w:val="00AC2ED0"/>
    <w:rsid w:val="00AC3078"/>
    <w:rsid w:val="00AC3674"/>
    <w:rsid w:val="00AC476C"/>
    <w:rsid w:val="00AC4933"/>
    <w:rsid w:val="00AC495E"/>
    <w:rsid w:val="00AC4C46"/>
    <w:rsid w:val="00AC511E"/>
    <w:rsid w:val="00AC53EF"/>
    <w:rsid w:val="00AC5C7E"/>
    <w:rsid w:val="00AC5DE6"/>
    <w:rsid w:val="00AC76CE"/>
    <w:rsid w:val="00AC79C4"/>
    <w:rsid w:val="00AC7CB5"/>
    <w:rsid w:val="00AC7D71"/>
    <w:rsid w:val="00AC7EB7"/>
    <w:rsid w:val="00AC7F95"/>
    <w:rsid w:val="00AD0157"/>
    <w:rsid w:val="00AD0B5F"/>
    <w:rsid w:val="00AD0D2F"/>
    <w:rsid w:val="00AD27D5"/>
    <w:rsid w:val="00AD28E4"/>
    <w:rsid w:val="00AD2C0F"/>
    <w:rsid w:val="00AD3536"/>
    <w:rsid w:val="00AD5AEA"/>
    <w:rsid w:val="00AD5DBD"/>
    <w:rsid w:val="00AD6B36"/>
    <w:rsid w:val="00AD7046"/>
    <w:rsid w:val="00AD71B1"/>
    <w:rsid w:val="00AD72BE"/>
    <w:rsid w:val="00AD767A"/>
    <w:rsid w:val="00AD7D18"/>
    <w:rsid w:val="00AD7D2D"/>
    <w:rsid w:val="00AE01A2"/>
    <w:rsid w:val="00AE069B"/>
    <w:rsid w:val="00AE0D56"/>
    <w:rsid w:val="00AE0F6D"/>
    <w:rsid w:val="00AE2347"/>
    <w:rsid w:val="00AE3402"/>
    <w:rsid w:val="00AE3CB5"/>
    <w:rsid w:val="00AE46D7"/>
    <w:rsid w:val="00AE50A6"/>
    <w:rsid w:val="00AE5E2B"/>
    <w:rsid w:val="00AE6649"/>
    <w:rsid w:val="00AE6961"/>
    <w:rsid w:val="00AE6CFA"/>
    <w:rsid w:val="00AE7681"/>
    <w:rsid w:val="00AE7700"/>
    <w:rsid w:val="00AE7897"/>
    <w:rsid w:val="00AE78D2"/>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62D"/>
    <w:rsid w:val="00AF57F3"/>
    <w:rsid w:val="00AF5C05"/>
    <w:rsid w:val="00AF6D44"/>
    <w:rsid w:val="00AF72D6"/>
    <w:rsid w:val="00AF7497"/>
    <w:rsid w:val="00AF7A05"/>
    <w:rsid w:val="00AF7F62"/>
    <w:rsid w:val="00B003B9"/>
    <w:rsid w:val="00B0046E"/>
    <w:rsid w:val="00B0052E"/>
    <w:rsid w:val="00B00567"/>
    <w:rsid w:val="00B013AF"/>
    <w:rsid w:val="00B0208D"/>
    <w:rsid w:val="00B02A8D"/>
    <w:rsid w:val="00B02B94"/>
    <w:rsid w:val="00B02F6D"/>
    <w:rsid w:val="00B037C3"/>
    <w:rsid w:val="00B03FD2"/>
    <w:rsid w:val="00B049BC"/>
    <w:rsid w:val="00B07461"/>
    <w:rsid w:val="00B101FE"/>
    <w:rsid w:val="00B10660"/>
    <w:rsid w:val="00B10A63"/>
    <w:rsid w:val="00B11A4D"/>
    <w:rsid w:val="00B12FC4"/>
    <w:rsid w:val="00B137A5"/>
    <w:rsid w:val="00B139F7"/>
    <w:rsid w:val="00B13BFE"/>
    <w:rsid w:val="00B141DA"/>
    <w:rsid w:val="00B15780"/>
    <w:rsid w:val="00B16F74"/>
    <w:rsid w:val="00B176B1"/>
    <w:rsid w:val="00B20F7F"/>
    <w:rsid w:val="00B2125C"/>
    <w:rsid w:val="00B21655"/>
    <w:rsid w:val="00B22354"/>
    <w:rsid w:val="00B23EFF"/>
    <w:rsid w:val="00B23FEA"/>
    <w:rsid w:val="00B24148"/>
    <w:rsid w:val="00B2427B"/>
    <w:rsid w:val="00B243EF"/>
    <w:rsid w:val="00B244BB"/>
    <w:rsid w:val="00B25A13"/>
    <w:rsid w:val="00B25D5A"/>
    <w:rsid w:val="00B262F9"/>
    <w:rsid w:val="00B2666B"/>
    <w:rsid w:val="00B26732"/>
    <w:rsid w:val="00B26C9E"/>
    <w:rsid w:val="00B26E51"/>
    <w:rsid w:val="00B27ED3"/>
    <w:rsid w:val="00B3072B"/>
    <w:rsid w:val="00B308CA"/>
    <w:rsid w:val="00B30E75"/>
    <w:rsid w:val="00B3172F"/>
    <w:rsid w:val="00B32356"/>
    <w:rsid w:val="00B3277A"/>
    <w:rsid w:val="00B33A0D"/>
    <w:rsid w:val="00B35151"/>
    <w:rsid w:val="00B35477"/>
    <w:rsid w:val="00B365D1"/>
    <w:rsid w:val="00B370AF"/>
    <w:rsid w:val="00B37371"/>
    <w:rsid w:val="00B37C0D"/>
    <w:rsid w:val="00B40710"/>
    <w:rsid w:val="00B40D81"/>
    <w:rsid w:val="00B40F0A"/>
    <w:rsid w:val="00B40F26"/>
    <w:rsid w:val="00B418BE"/>
    <w:rsid w:val="00B42086"/>
    <w:rsid w:val="00B429F8"/>
    <w:rsid w:val="00B42DF9"/>
    <w:rsid w:val="00B43885"/>
    <w:rsid w:val="00B44ADB"/>
    <w:rsid w:val="00B44AEC"/>
    <w:rsid w:val="00B45399"/>
    <w:rsid w:val="00B45ABB"/>
    <w:rsid w:val="00B45B3E"/>
    <w:rsid w:val="00B461CF"/>
    <w:rsid w:val="00B4678B"/>
    <w:rsid w:val="00B46895"/>
    <w:rsid w:val="00B468B3"/>
    <w:rsid w:val="00B46E00"/>
    <w:rsid w:val="00B46F32"/>
    <w:rsid w:val="00B4779B"/>
    <w:rsid w:val="00B506EB"/>
    <w:rsid w:val="00B50C4C"/>
    <w:rsid w:val="00B50C6C"/>
    <w:rsid w:val="00B50D11"/>
    <w:rsid w:val="00B518C5"/>
    <w:rsid w:val="00B525DF"/>
    <w:rsid w:val="00B52A0A"/>
    <w:rsid w:val="00B530F6"/>
    <w:rsid w:val="00B53105"/>
    <w:rsid w:val="00B54BF5"/>
    <w:rsid w:val="00B555E6"/>
    <w:rsid w:val="00B6011E"/>
    <w:rsid w:val="00B612D8"/>
    <w:rsid w:val="00B61D7C"/>
    <w:rsid w:val="00B61FC8"/>
    <w:rsid w:val="00B632D9"/>
    <w:rsid w:val="00B634C0"/>
    <w:rsid w:val="00B6398F"/>
    <w:rsid w:val="00B63BA1"/>
    <w:rsid w:val="00B64769"/>
    <w:rsid w:val="00B6533E"/>
    <w:rsid w:val="00B65902"/>
    <w:rsid w:val="00B6734F"/>
    <w:rsid w:val="00B67B1D"/>
    <w:rsid w:val="00B7007E"/>
    <w:rsid w:val="00B70959"/>
    <w:rsid w:val="00B70B2D"/>
    <w:rsid w:val="00B71926"/>
    <w:rsid w:val="00B71F15"/>
    <w:rsid w:val="00B72682"/>
    <w:rsid w:val="00B72750"/>
    <w:rsid w:val="00B73DB9"/>
    <w:rsid w:val="00B74BF9"/>
    <w:rsid w:val="00B75714"/>
    <w:rsid w:val="00B76DA7"/>
    <w:rsid w:val="00B7748B"/>
    <w:rsid w:val="00B77BD6"/>
    <w:rsid w:val="00B77D4E"/>
    <w:rsid w:val="00B803D0"/>
    <w:rsid w:val="00B80580"/>
    <w:rsid w:val="00B8065E"/>
    <w:rsid w:val="00B806A2"/>
    <w:rsid w:val="00B8079B"/>
    <w:rsid w:val="00B80F6C"/>
    <w:rsid w:val="00B817BC"/>
    <w:rsid w:val="00B81A7D"/>
    <w:rsid w:val="00B82158"/>
    <w:rsid w:val="00B82DAD"/>
    <w:rsid w:val="00B82E43"/>
    <w:rsid w:val="00B832DA"/>
    <w:rsid w:val="00B83BC5"/>
    <w:rsid w:val="00B83C29"/>
    <w:rsid w:val="00B83C51"/>
    <w:rsid w:val="00B840C5"/>
    <w:rsid w:val="00B85170"/>
    <w:rsid w:val="00B866EC"/>
    <w:rsid w:val="00B86915"/>
    <w:rsid w:val="00B86D2F"/>
    <w:rsid w:val="00B87D80"/>
    <w:rsid w:val="00B90611"/>
    <w:rsid w:val="00B90A35"/>
    <w:rsid w:val="00B90BE8"/>
    <w:rsid w:val="00B918F7"/>
    <w:rsid w:val="00B91A7B"/>
    <w:rsid w:val="00B91CEF"/>
    <w:rsid w:val="00B92A86"/>
    <w:rsid w:val="00B93374"/>
    <w:rsid w:val="00B94D46"/>
    <w:rsid w:val="00B94F1E"/>
    <w:rsid w:val="00B957E2"/>
    <w:rsid w:val="00B96343"/>
    <w:rsid w:val="00B96A58"/>
    <w:rsid w:val="00B96A98"/>
    <w:rsid w:val="00B96AB7"/>
    <w:rsid w:val="00B96D9E"/>
    <w:rsid w:val="00B96E5C"/>
    <w:rsid w:val="00B97BC7"/>
    <w:rsid w:val="00BA00B3"/>
    <w:rsid w:val="00BA184B"/>
    <w:rsid w:val="00BA18AD"/>
    <w:rsid w:val="00BA18C3"/>
    <w:rsid w:val="00BA224E"/>
    <w:rsid w:val="00BA22EA"/>
    <w:rsid w:val="00BA2437"/>
    <w:rsid w:val="00BA3368"/>
    <w:rsid w:val="00BA34CC"/>
    <w:rsid w:val="00BA4773"/>
    <w:rsid w:val="00BA554B"/>
    <w:rsid w:val="00BA586D"/>
    <w:rsid w:val="00BA5A0B"/>
    <w:rsid w:val="00BA5AED"/>
    <w:rsid w:val="00BA5F32"/>
    <w:rsid w:val="00BA7577"/>
    <w:rsid w:val="00BA7EA0"/>
    <w:rsid w:val="00BB04F3"/>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D21"/>
    <w:rsid w:val="00BD4AAB"/>
    <w:rsid w:val="00BD66CF"/>
    <w:rsid w:val="00BD6A12"/>
    <w:rsid w:val="00BD6CD7"/>
    <w:rsid w:val="00BD6E6E"/>
    <w:rsid w:val="00BD7665"/>
    <w:rsid w:val="00BD767E"/>
    <w:rsid w:val="00BE03D1"/>
    <w:rsid w:val="00BE0944"/>
    <w:rsid w:val="00BE0BB5"/>
    <w:rsid w:val="00BE0C20"/>
    <w:rsid w:val="00BE1375"/>
    <w:rsid w:val="00BE1E1A"/>
    <w:rsid w:val="00BE27A5"/>
    <w:rsid w:val="00BE37FA"/>
    <w:rsid w:val="00BE3D56"/>
    <w:rsid w:val="00BE3FB0"/>
    <w:rsid w:val="00BE4B2B"/>
    <w:rsid w:val="00BE617D"/>
    <w:rsid w:val="00BE61E2"/>
    <w:rsid w:val="00BE6DCA"/>
    <w:rsid w:val="00BE7EE4"/>
    <w:rsid w:val="00BF0669"/>
    <w:rsid w:val="00BF0E08"/>
    <w:rsid w:val="00BF21DB"/>
    <w:rsid w:val="00BF2387"/>
    <w:rsid w:val="00BF28C1"/>
    <w:rsid w:val="00BF2FA6"/>
    <w:rsid w:val="00BF4789"/>
    <w:rsid w:val="00BF6F23"/>
    <w:rsid w:val="00BF7AD4"/>
    <w:rsid w:val="00BF7C97"/>
    <w:rsid w:val="00C00BCF"/>
    <w:rsid w:val="00C00D7D"/>
    <w:rsid w:val="00C01943"/>
    <w:rsid w:val="00C02403"/>
    <w:rsid w:val="00C02B78"/>
    <w:rsid w:val="00C039AD"/>
    <w:rsid w:val="00C03F0B"/>
    <w:rsid w:val="00C04006"/>
    <w:rsid w:val="00C04414"/>
    <w:rsid w:val="00C04A46"/>
    <w:rsid w:val="00C05043"/>
    <w:rsid w:val="00C0525E"/>
    <w:rsid w:val="00C05639"/>
    <w:rsid w:val="00C05B5F"/>
    <w:rsid w:val="00C05FB4"/>
    <w:rsid w:val="00C065BF"/>
    <w:rsid w:val="00C066AE"/>
    <w:rsid w:val="00C07088"/>
    <w:rsid w:val="00C074F8"/>
    <w:rsid w:val="00C07C63"/>
    <w:rsid w:val="00C07E06"/>
    <w:rsid w:val="00C07FBD"/>
    <w:rsid w:val="00C10E74"/>
    <w:rsid w:val="00C11534"/>
    <w:rsid w:val="00C11C78"/>
    <w:rsid w:val="00C126E4"/>
    <w:rsid w:val="00C13B2E"/>
    <w:rsid w:val="00C13D1B"/>
    <w:rsid w:val="00C13D95"/>
    <w:rsid w:val="00C140EE"/>
    <w:rsid w:val="00C14293"/>
    <w:rsid w:val="00C151B8"/>
    <w:rsid w:val="00C1527A"/>
    <w:rsid w:val="00C1564C"/>
    <w:rsid w:val="00C16EBA"/>
    <w:rsid w:val="00C1700E"/>
    <w:rsid w:val="00C171D6"/>
    <w:rsid w:val="00C2000B"/>
    <w:rsid w:val="00C21804"/>
    <w:rsid w:val="00C2191A"/>
    <w:rsid w:val="00C21D1B"/>
    <w:rsid w:val="00C22208"/>
    <w:rsid w:val="00C227A8"/>
    <w:rsid w:val="00C22956"/>
    <w:rsid w:val="00C22ABE"/>
    <w:rsid w:val="00C23FE1"/>
    <w:rsid w:val="00C2467D"/>
    <w:rsid w:val="00C251CC"/>
    <w:rsid w:val="00C25228"/>
    <w:rsid w:val="00C26160"/>
    <w:rsid w:val="00C26437"/>
    <w:rsid w:val="00C26CD1"/>
    <w:rsid w:val="00C274E0"/>
    <w:rsid w:val="00C27896"/>
    <w:rsid w:val="00C27D71"/>
    <w:rsid w:val="00C30C7C"/>
    <w:rsid w:val="00C31133"/>
    <w:rsid w:val="00C314C7"/>
    <w:rsid w:val="00C31B5D"/>
    <w:rsid w:val="00C324D0"/>
    <w:rsid w:val="00C32787"/>
    <w:rsid w:val="00C32818"/>
    <w:rsid w:val="00C34060"/>
    <w:rsid w:val="00C34371"/>
    <w:rsid w:val="00C34F1F"/>
    <w:rsid w:val="00C352AB"/>
    <w:rsid w:val="00C35999"/>
    <w:rsid w:val="00C3612E"/>
    <w:rsid w:val="00C36448"/>
    <w:rsid w:val="00C36865"/>
    <w:rsid w:val="00C368FA"/>
    <w:rsid w:val="00C36CA4"/>
    <w:rsid w:val="00C3746C"/>
    <w:rsid w:val="00C37AF2"/>
    <w:rsid w:val="00C37E51"/>
    <w:rsid w:val="00C40733"/>
    <w:rsid w:val="00C40F06"/>
    <w:rsid w:val="00C416EB"/>
    <w:rsid w:val="00C41904"/>
    <w:rsid w:val="00C4286E"/>
    <w:rsid w:val="00C432F9"/>
    <w:rsid w:val="00C435CF"/>
    <w:rsid w:val="00C44AC4"/>
    <w:rsid w:val="00C457E1"/>
    <w:rsid w:val="00C45DF9"/>
    <w:rsid w:val="00C45FA3"/>
    <w:rsid w:val="00C4645D"/>
    <w:rsid w:val="00C46D4C"/>
    <w:rsid w:val="00C47E66"/>
    <w:rsid w:val="00C51110"/>
    <w:rsid w:val="00C514CC"/>
    <w:rsid w:val="00C5174D"/>
    <w:rsid w:val="00C53669"/>
    <w:rsid w:val="00C53AF9"/>
    <w:rsid w:val="00C53FEF"/>
    <w:rsid w:val="00C540F3"/>
    <w:rsid w:val="00C5425E"/>
    <w:rsid w:val="00C545ED"/>
    <w:rsid w:val="00C54C3C"/>
    <w:rsid w:val="00C54D0B"/>
    <w:rsid w:val="00C54F1E"/>
    <w:rsid w:val="00C554E9"/>
    <w:rsid w:val="00C55541"/>
    <w:rsid w:val="00C56802"/>
    <w:rsid w:val="00C56BF4"/>
    <w:rsid w:val="00C57E47"/>
    <w:rsid w:val="00C61951"/>
    <w:rsid w:val="00C61A3D"/>
    <w:rsid w:val="00C61B59"/>
    <w:rsid w:val="00C62987"/>
    <w:rsid w:val="00C62B59"/>
    <w:rsid w:val="00C62FF6"/>
    <w:rsid w:val="00C63D52"/>
    <w:rsid w:val="00C64485"/>
    <w:rsid w:val="00C6554A"/>
    <w:rsid w:val="00C66790"/>
    <w:rsid w:val="00C678C4"/>
    <w:rsid w:val="00C70188"/>
    <w:rsid w:val="00C70AD5"/>
    <w:rsid w:val="00C72DD4"/>
    <w:rsid w:val="00C73293"/>
    <w:rsid w:val="00C73453"/>
    <w:rsid w:val="00C73996"/>
    <w:rsid w:val="00C73F2B"/>
    <w:rsid w:val="00C74181"/>
    <w:rsid w:val="00C752DF"/>
    <w:rsid w:val="00C75CDA"/>
    <w:rsid w:val="00C75F62"/>
    <w:rsid w:val="00C76275"/>
    <w:rsid w:val="00C76C89"/>
    <w:rsid w:val="00C76D50"/>
    <w:rsid w:val="00C7710E"/>
    <w:rsid w:val="00C77484"/>
    <w:rsid w:val="00C813A4"/>
    <w:rsid w:val="00C82FDA"/>
    <w:rsid w:val="00C830D7"/>
    <w:rsid w:val="00C831BB"/>
    <w:rsid w:val="00C83A9A"/>
    <w:rsid w:val="00C83AD3"/>
    <w:rsid w:val="00C83D8E"/>
    <w:rsid w:val="00C83FD4"/>
    <w:rsid w:val="00C846AA"/>
    <w:rsid w:val="00C8543C"/>
    <w:rsid w:val="00C86302"/>
    <w:rsid w:val="00C8651B"/>
    <w:rsid w:val="00C86A28"/>
    <w:rsid w:val="00C86BB2"/>
    <w:rsid w:val="00C87013"/>
    <w:rsid w:val="00C87B5C"/>
    <w:rsid w:val="00C903B9"/>
    <w:rsid w:val="00C90D56"/>
    <w:rsid w:val="00C9113C"/>
    <w:rsid w:val="00C91E20"/>
    <w:rsid w:val="00C92196"/>
    <w:rsid w:val="00C92C71"/>
    <w:rsid w:val="00C935C2"/>
    <w:rsid w:val="00C9434E"/>
    <w:rsid w:val="00C94D9A"/>
    <w:rsid w:val="00C9548B"/>
    <w:rsid w:val="00C957DE"/>
    <w:rsid w:val="00C9580A"/>
    <w:rsid w:val="00C95AF3"/>
    <w:rsid w:val="00C95CC9"/>
    <w:rsid w:val="00C95DA4"/>
    <w:rsid w:val="00C95DF6"/>
    <w:rsid w:val="00C95FC9"/>
    <w:rsid w:val="00C96498"/>
    <w:rsid w:val="00C96A72"/>
    <w:rsid w:val="00C973C2"/>
    <w:rsid w:val="00C979B8"/>
    <w:rsid w:val="00CA110C"/>
    <w:rsid w:val="00CA2433"/>
    <w:rsid w:val="00CA2FB7"/>
    <w:rsid w:val="00CA3121"/>
    <w:rsid w:val="00CA3CE8"/>
    <w:rsid w:val="00CA4D8B"/>
    <w:rsid w:val="00CA5684"/>
    <w:rsid w:val="00CA6386"/>
    <w:rsid w:val="00CA65BD"/>
    <w:rsid w:val="00CA682B"/>
    <w:rsid w:val="00CA6C6C"/>
    <w:rsid w:val="00CB0221"/>
    <w:rsid w:val="00CB0D34"/>
    <w:rsid w:val="00CB0EF5"/>
    <w:rsid w:val="00CB1259"/>
    <w:rsid w:val="00CB1392"/>
    <w:rsid w:val="00CB2281"/>
    <w:rsid w:val="00CB2B76"/>
    <w:rsid w:val="00CB3D29"/>
    <w:rsid w:val="00CB4CF5"/>
    <w:rsid w:val="00CB6039"/>
    <w:rsid w:val="00CB6481"/>
    <w:rsid w:val="00CB66F9"/>
    <w:rsid w:val="00CB6978"/>
    <w:rsid w:val="00CB6DD3"/>
    <w:rsid w:val="00CB70CC"/>
    <w:rsid w:val="00CB738C"/>
    <w:rsid w:val="00CC02BE"/>
    <w:rsid w:val="00CC05F0"/>
    <w:rsid w:val="00CC09AD"/>
    <w:rsid w:val="00CC113F"/>
    <w:rsid w:val="00CC1A59"/>
    <w:rsid w:val="00CC1CE8"/>
    <w:rsid w:val="00CC22F8"/>
    <w:rsid w:val="00CC2A5D"/>
    <w:rsid w:val="00CC49BC"/>
    <w:rsid w:val="00CC59C9"/>
    <w:rsid w:val="00CC5CE5"/>
    <w:rsid w:val="00CC5FB4"/>
    <w:rsid w:val="00CC6B6B"/>
    <w:rsid w:val="00CC73F9"/>
    <w:rsid w:val="00CD0468"/>
    <w:rsid w:val="00CD2AE7"/>
    <w:rsid w:val="00CD2C9C"/>
    <w:rsid w:val="00CD310C"/>
    <w:rsid w:val="00CD3C43"/>
    <w:rsid w:val="00CD4426"/>
    <w:rsid w:val="00CD69B3"/>
    <w:rsid w:val="00CD6B85"/>
    <w:rsid w:val="00CD78E5"/>
    <w:rsid w:val="00CD79D9"/>
    <w:rsid w:val="00CE12CB"/>
    <w:rsid w:val="00CE1517"/>
    <w:rsid w:val="00CE1A60"/>
    <w:rsid w:val="00CE2996"/>
    <w:rsid w:val="00CE52E0"/>
    <w:rsid w:val="00CE681C"/>
    <w:rsid w:val="00CE701D"/>
    <w:rsid w:val="00CE79D2"/>
    <w:rsid w:val="00CE7C1D"/>
    <w:rsid w:val="00CE7EF2"/>
    <w:rsid w:val="00CE7F92"/>
    <w:rsid w:val="00CF01B7"/>
    <w:rsid w:val="00CF1726"/>
    <w:rsid w:val="00CF19A4"/>
    <w:rsid w:val="00CF1E74"/>
    <w:rsid w:val="00CF1F59"/>
    <w:rsid w:val="00CF2384"/>
    <w:rsid w:val="00CF25B6"/>
    <w:rsid w:val="00CF31A8"/>
    <w:rsid w:val="00CF322A"/>
    <w:rsid w:val="00CF36D1"/>
    <w:rsid w:val="00CF3DEB"/>
    <w:rsid w:val="00CF3FEE"/>
    <w:rsid w:val="00CF4069"/>
    <w:rsid w:val="00CF4DFA"/>
    <w:rsid w:val="00CF5A66"/>
    <w:rsid w:val="00CF5D0D"/>
    <w:rsid w:val="00CF5E06"/>
    <w:rsid w:val="00CF67F3"/>
    <w:rsid w:val="00CF7A12"/>
    <w:rsid w:val="00CF7A2A"/>
    <w:rsid w:val="00D00170"/>
    <w:rsid w:val="00D01E4B"/>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11242"/>
    <w:rsid w:val="00D11534"/>
    <w:rsid w:val="00D11A2A"/>
    <w:rsid w:val="00D122A2"/>
    <w:rsid w:val="00D13916"/>
    <w:rsid w:val="00D14182"/>
    <w:rsid w:val="00D14865"/>
    <w:rsid w:val="00D14EA8"/>
    <w:rsid w:val="00D15BC8"/>
    <w:rsid w:val="00D15D90"/>
    <w:rsid w:val="00D16820"/>
    <w:rsid w:val="00D16D1A"/>
    <w:rsid w:val="00D172D3"/>
    <w:rsid w:val="00D17C87"/>
    <w:rsid w:val="00D202B5"/>
    <w:rsid w:val="00D2042C"/>
    <w:rsid w:val="00D20ABA"/>
    <w:rsid w:val="00D20B65"/>
    <w:rsid w:val="00D211A6"/>
    <w:rsid w:val="00D2188C"/>
    <w:rsid w:val="00D21FC1"/>
    <w:rsid w:val="00D22358"/>
    <w:rsid w:val="00D229FF"/>
    <w:rsid w:val="00D23896"/>
    <w:rsid w:val="00D240AF"/>
    <w:rsid w:val="00D256DB"/>
    <w:rsid w:val="00D25D45"/>
    <w:rsid w:val="00D26A8C"/>
    <w:rsid w:val="00D26E0A"/>
    <w:rsid w:val="00D27049"/>
    <w:rsid w:val="00D2740E"/>
    <w:rsid w:val="00D27BAA"/>
    <w:rsid w:val="00D30063"/>
    <w:rsid w:val="00D30857"/>
    <w:rsid w:val="00D30B79"/>
    <w:rsid w:val="00D31115"/>
    <w:rsid w:val="00D315E5"/>
    <w:rsid w:val="00D31CC2"/>
    <w:rsid w:val="00D31CF8"/>
    <w:rsid w:val="00D3329C"/>
    <w:rsid w:val="00D33A63"/>
    <w:rsid w:val="00D33FF8"/>
    <w:rsid w:val="00D3420D"/>
    <w:rsid w:val="00D34708"/>
    <w:rsid w:val="00D35104"/>
    <w:rsid w:val="00D35AFD"/>
    <w:rsid w:val="00D35DFA"/>
    <w:rsid w:val="00D36180"/>
    <w:rsid w:val="00D3640E"/>
    <w:rsid w:val="00D36A00"/>
    <w:rsid w:val="00D36DC9"/>
    <w:rsid w:val="00D37180"/>
    <w:rsid w:val="00D37419"/>
    <w:rsid w:val="00D37D76"/>
    <w:rsid w:val="00D37FE5"/>
    <w:rsid w:val="00D4024D"/>
    <w:rsid w:val="00D403E7"/>
    <w:rsid w:val="00D40A7C"/>
    <w:rsid w:val="00D40BD6"/>
    <w:rsid w:val="00D40CA0"/>
    <w:rsid w:val="00D42350"/>
    <w:rsid w:val="00D43493"/>
    <w:rsid w:val="00D43F19"/>
    <w:rsid w:val="00D44E4C"/>
    <w:rsid w:val="00D4526E"/>
    <w:rsid w:val="00D46368"/>
    <w:rsid w:val="00D46D4C"/>
    <w:rsid w:val="00D476D6"/>
    <w:rsid w:val="00D476E8"/>
    <w:rsid w:val="00D51104"/>
    <w:rsid w:val="00D518CF"/>
    <w:rsid w:val="00D51DF7"/>
    <w:rsid w:val="00D51EDD"/>
    <w:rsid w:val="00D52CF8"/>
    <w:rsid w:val="00D52E90"/>
    <w:rsid w:val="00D53283"/>
    <w:rsid w:val="00D53F73"/>
    <w:rsid w:val="00D5480B"/>
    <w:rsid w:val="00D54CBE"/>
    <w:rsid w:val="00D56521"/>
    <w:rsid w:val="00D5685F"/>
    <w:rsid w:val="00D569F6"/>
    <w:rsid w:val="00D56B28"/>
    <w:rsid w:val="00D605F6"/>
    <w:rsid w:val="00D60DCE"/>
    <w:rsid w:val="00D60FBB"/>
    <w:rsid w:val="00D613E2"/>
    <w:rsid w:val="00D6149C"/>
    <w:rsid w:val="00D61F35"/>
    <w:rsid w:val="00D62763"/>
    <w:rsid w:val="00D6296F"/>
    <w:rsid w:val="00D62A43"/>
    <w:rsid w:val="00D62B4C"/>
    <w:rsid w:val="00D62DA9"/>
    <w:rsid w:val="00D635E5"/>
    <w:rsid w:val="00D647BD"/>
    <w:rsid w:val="00D6593B"/>
    <w:rsid w:val="00D66A04"/>
    <w:rsid w:val="00D66E8D"/>
    <w:rsid w:val="00D67C50"/>
    <w:rsid w:val="00D70E5C"/>
    <w:rsid w:val="00D71213"/>
    <w:rsid w:val="00D717B3"/>
    <w:rsid w:val="00D72080"/>
    <w:rsid w:val="00D7209E"/>
    <w:rsid w:val="00D729C5"/>
    <w:rsid w:val="00D72CAF"/>
    <w:rsid w:val="00D72DBF"/>
    <w:rsid w:val="00D7369E"/>
    <w:rsid w:val="00D73D50"/>
    <w:rsid w:val="00D74ABA"/>
    <w:rsid w:val="00D761E4"/>
    <w:rsid w:val="00D76A77"/>
    <w:rsid w:val="00D770C8"/>
    <w:rsid w:val="00D772C6"/>
    <w:rsid w:val="00D776DA"/>
    <w:rsid w:val="00D77E35"/>
    <w:rsid w:val="00D80790"/>
    <w:rsid w:val="00D80B5D"/>
    <w:rsid w:val="00D80C0E"/>
    <w:rsid w:val="00D810C0"/>
    <w:rsid w:val="00D81A9D"/>
    <w:rsid w:val="00D81AE4"/>
    <w:rsid w:val="00D822B0"/>
    <w:rsid w:val="00D83393"/>
    <w:rsid w:val="00D84819"/>
    <w:rsid w:val="00D85014"/>
    <w:rsid w:val="00D85038"/>
    <w:rsid w:val="00D857AF"/>
    <w:rsid w:val="00D85901"/>
    <w:rsid w:val="00D85FCB"/>
    <w:rsid w:val="00D867B4"/>
    <w:rsid w:val="00D868D6"/>
    <w:rsid w:val="00D8696A"/>
    <w:rsid w:val="00D8699B"/>
    <w:rsid w:val="00D86AA0"/>
    <w:rsid w:val="00D86B8A"/>
    <w:rsid w:val="00D8738E"/>
    <w:rsid w:val="00D87BDE"/>
    <w:rsid w:val="00D903AE"/>
    <w:rsid w:val="00D90DB9"/>
    <w:rsid w:val="00D91A6E"/>
    <w:rsid w:val="00D92BFE"/>
    <w:rsid w:val="00D92C6C"/>
    <w:rsid w:val="00D92C6F"/>
    <w:rsid w:val="00D93B7A"/>
    <w:rsid w:val="00D93FB3"/>
    <w:rsid w:val="00D944AF"/>
    <w:rsid w:val="00D948A6"/>
    <w:rsid w:val="00D949F4"/>
    <w:rsid w:val="00D94F47"/>
    <w:rsid w:val="00D95133"/>
    <w:rsid w:val="00D95CF3"/>
    <w:rsid w:val="00D95F9A"/>
    <w:rsid w:val="00D960BD"/>
    <w:rsid w:val="00D96C9D"/>
    <w:rsid w:val="00D96DE1"/>
    <w:rsid w:val="00D97129"/>
    <w:rsid w:val="00DA0BC0"/>
    <w:rsid w:val="00DA103D"/>
    <w:rsid w:val="00DA2189"/>
    <w:rsid w:val="00DA29CB"/>
    <w:rsid w:val="00DA2D41"/>
    <w:rsid w:val="00DA3239"/>
    <w:rsid w:val="00DA3B2B"/>
    <w:rsid w:val="00DA447C"/>
    <w:rsid w:val="00DA5FF6"/>
    <w:rsid w:val="00DA6D5F"/>
    <w:rsid w:val="00DA7478"/>
    <w:rsid w:val="00DA7F60"/>
    <w:rsid w:val="00DB049F"/>
    <w:rsid w:val="00DB07AA"/>
    <w:rsid w:val="00DB07D3"/>
    <w:rsid w:val="00DB095F"/>
    <w:rsid w:val="00DB1139"/>
    <w:rsid w:val="00DB1697"/>
    <w:rsid w:val="00DB17BC"/>
    <w:rsid w:val="00DB2543"/>
    <w:rsid w:val="00DB35B9"/>
    <w:rsid w:val="00DB35C8"/>
    <w:rsid w:val="00DB36BC"/>
    <w:rsid w:val="00DB4C5D"/>
    <w:rsid w:val="00DB50B8"/>
    <w:rsid w:val="00DB5175"/>
    <w:rsid w:val="00DB58E1"/>
    <w:rsid w:val="00DB5ECB"/>
    <w:rsid w:val="00DB6812"/>
    <w:rsid w:val="00DB74EB"/>
    <w:rsid w:val="00DB7DCB"/>
    <w:rsid w:val="00DC01B8"/>
    <w:rsid w:val="00DC0247"/>
    <w:rsid w:val="00DC0EBB"/>
    <w:rsid w:val="00DC17C4"/>
    <w:rsid w:val="00DC28DE"/>
    <w:rsid w:val="00DC2A4C"/>
    <w:rsid w:val="00DC38B4"/>
    <w:rsid w:val="00DC42AA"/>
    <w:rsid w:val="00DC460F"/>
    <w:rsid w:val="00DC471E"/>
    <w:rsid w:val="00DC49DD"/>
    <w:rsid w:val="00DC557D"/>
    <w:rsid w:val="00DC60FE"/>
    <w:rsid w:val="00DC681A"/>
    <w:rsid w:val="00DC6DDC"/>
    <w:rsid w:val="00DC73DF"/>
    <w:rsid w:val="00DC777B"/>
    <w:rsid w:val="00DC794C"/>
    <w:rsid w:val="00DC7E8E"/>
    <w:rsid w:val="00DD02FF"/>
    <w:rsid w:val="00DD0516"/>
    <w:rsid w:val="00DD0833"/>
    <w:rsid w:val="00DD0DA6"/>
    <w:rsid w:val="00DD1088"/>
    <w:rsid w:val="00DD1AD1"/>
    <w:rsid w:val="00DD25F3"/>
    <w:rsid w:val="00DD36B9"/>
    <w:rsid w:val="00DD3BBA"/>
    <w:rsid w:val="00DD3EA4"/>
    <w:rsid w:val="00DD47D2"/>
    <w:rsid w:val="00DD63B9"/>
    <w:rsid w:val="00DD63E3"/>
    <w:rsid w:val="00DD7110"/>
    <w:rsid w:val="00DD7948"/>
    <w:rsid w:val="00DD7C0B"/>
    <w:rsid w:val="00DD7C0E"/>
    <w:rsid w:val="00DD7DE2"/>
    <w:rsid w:val="00DE0021"/>
    <w:rsid w:val="00DE0E07"/>
    <w:rsid w:val="00DE242A"/>
    <w:rsid w:val="00DE24D5"/>
    <w:rsid w:val="00DE306F"/>
    <w:rsid w:val="00DE3081"/>
    <w:rsid w:val="00DE32EA"/>
    <w:rsid w:val="00DE3FC6"/>
    <w:rsid w:val="00DE4D19"/>
    <w:rsid w:val="00DE5850"/>
    <w:rsid w:val="00DE62DC"/>
    <w:rsid w:val="00DE76FE"/>
    <w:rsid w:val="00DE774C"/>
    <w:rsid w:val="00DE7984"/>
    <w:rsid w:val="00DF0718"/>
    <w:rsid w:val="00DF0CB1"/>
    <w:rsid w:val="00DF1265"/>
    <w:rsid w:val="00DF1348"/>
    <w:rsid w:val="00DF14E1"/>
    <w:rsid w:val="00DF1C34"/>
    <w:rsid w:val="00DF23CA"/>
    <w:rsid w:val="00DF2527"/>
    <w:rsid w:val="00DF34F0"/>
    <w:rsid w:val="00DF36E4"/>
    <w:rsid w:val="00DF3AF9"/>
    <w:rsid w:val="00DF3D57"/>
    <w:rsid w:val="00DF3D8B"/>
    <w:rsid w:val="00DF3E06"/>
    <w:rsid w:val="00DF434B"/>
    <w:rsid w:val="00DF43D7"/>
    <w:rsid w:val="00DF46AF"/>
    <w:rsid w:val="00DF4ABD"/>
    <w:rsid w:val="00DF597F"/>
    <w:rsid w:val="00DF641E"/>
    <w:rsid w:val="00DF78F8"/>
    <w:rsid w:val="00E003C0"/>
    <w:rsid w:val="00E0094E"/>
    <w:rsid w:val="00E013E9"/>
    <w:rsid w:val="00E01E01"/>
    <w:rsid w:val="00E02848"/>
    <w:rsid w:val="00E02CD7"/>
    <w:rsid w:val="00E02F1A"/>
    <w:rsid w:val="00E02FF4"/>
    <w:rsid w:val="00E033F6"/>
    <w:rsid w:val="00E041B6"/>
    <w:rsid w:val="00E04489"/>
    <w:rsid w:val="00E04A71"/>
    <w:rsid w:val="00E053BB"/>
    <w:rsid w:val="00E057D4"/>
    <w:rsid w:val="00E05DCE"/>
    <w:rsid w:val="00E06708"/>
    <w:rsid w:val="00E06772"/>
    <w:rsid w:val="00E06B7B"/>
    <w:rsid w:val="00E07DC1"/>
    <w:rsid w:val="00E1035F"/>
    <w:rsid w:val="00E10403"/>
    <w:rsid w:val="00E10E6E"/>
    <w:rsid w:val="00E112DF"/>
    <w:rsid w:val="00E12199"/>
    <w:rsid w:val="00E138A3"/>
    <w:rsid w:val="00E13E63"/>
    <w:rsid w:val="00E147D6"/>
    <w:rsid w:val="00E150B5"/>
    <w:rsid w:val="00E153A3"/>
    <w:rsid w:val="00E161EA"/>
    <w:rsid w:val="00E202C6"/>
    <w:rsid w:val="00E204D4"/>
    <w:rsid w:val="00E2051D"/>
    <w:rsid w:val="00E20774"/>
    <w:rsid w:val="00E20B18"/>
    <w:rsid w:val="00E20B98"/>
    <w:rsid w:val="00E21511"/>
    <w:rsid w:val="00E21BAF"/>
    <w:rsid w:val="00E22402"/>
    <w:rsid w:val="00E23D36"/>
    <w:rsid w:val="00E23DBE"/>
    <w:rsid w:val="00E247DB"/>
    <w:rsid w:val="00E249CA"/>
    <w:rsid w:val="00E24B05"/>
    <w:rsid w:val="00E24D8A"/>
    <w:rsid w:val="00E25020"/>
    <w:rsid w:val="00E2525F"/>
    <w:rsid w:val="00E2607D"/>
    <w:rsid w:val="00E26349"/>
    <w:rsid w:val="00E27D02"/>
    <w:rsid w:val="00E27E12"/>
    <w:rsid w:val="00E31848"/>
    <w:rsid w:val="00E318FF"/>
    <w:rsid w:val="00E31C12"/>
    <w:rsid w:val="00E3242B"/>
    <w:rsid w:val="00E324D8"/>
    <w:rsid w:val="00E32DA6"/>
    <w:rsid w:val="00E33D21"/>
    <w:rsid w:val="00E345E7"/>
    <w:rsid w:val="00E34A23"/>
    <w:rsid w:val="00E34DFC"/>
    <w:rsid w:val="00E364DD"/>
    <w:rsid w:val="00E3654D"/>
    <w:rsid w:val="00E36589"/>
    <w:rsid w:val="00E366B1"/>
    <w:rsid w:val="00E36D41"/>
    <w:rsid w:val="00E406CC"/>
    <w:rsid w:val="00E406DB"/>
    <w:rsid w:val="00E40F4F"/>
    <w:rsid w:val="00E412E1"/>
    <w:rsid w:val="00E41527"/>
    <w:rsid w:val="00E41D07"/>
    <w:rsid w:val="00E42149"/>
    <w:rsid w:val="00E424D2"/>
    <w:rsid w:val="00E42B2F"/>
    <w:rsid w:val="00E43151"/>
    <w:rsid w:val="00E43F4C"/>
    <w:rsid w:val="00E44656"/>
    <w:rsid w:val="00E44D47"/>
    <w:rsid w:val="00E450B2"/>
    <w:rsid w:val="00E45EA3"/>
    <w:rsid w:val="00E472C7"/>
    <w:rsid w:val="00E472E1"/>
    <w:rsid w:val="00E474C8"/>
    <w:rsid w:val="00E47D33"/>
    <w:rsid w:val="00E500CE"/>
    <w:rsid w:val="00E50621"/>
    <w:rsid w:val="00E50E65"/>
    <w:rsid w:val="00E50F20"/>
    <w:rsid w:val="00E51F41"/>
    <w:rsid w:val="00E52A72"/>
    <w:rsid w:val="00E52D40"/>
    <w:rsid w:val="00E52E85"/>
    <w:rsid w:val="00E535BB"/>
    <w:rsid w:val="00E54D36"/>
    <w:rsid w:val="00E55F24"/>
    <w:rsid w:val="00E5663B"/>
    <w:rsid w:val="00E56838"/>
    <w:rsid w:val="00E569A5"/>
    <w:rsid w:val="00E56A34"/>
    <w:rsid w:val="00E56DFD"/>
    <w:rsid w:val="00E57ADF"/>
    <w:rsid w:val="00E57E56"/>
    <w:rsid w:val="00E57E7B"/>
    <w:rsid w:val="00E57F01"/>
    <w:rsid w:val="00E608F6"/>
    <w:rsid w:val="00E6179E"/>
    <w:rsid w:val="00E61EFE"/>
    <w:rsid w:val="00E6203A"/>
    <w:rsid w:val="00E6378F"/>
    <w:rsid w:val="00E638CB"/>
    <w:rsid w:val="00E639DB"/>
    <w:rsid w:val="00E640E6"/>
    <w:rsid w:val="00E6494E"/>
    <w:rsid w:val="00E6499F"/>
    <w:rsid w:val="00E649C4"/>
    <w:rsid w:val="00E64A90"/>
    <w:rsid w:val="00E64B7F"/>
    <w:rsid w:val="00E65F93"/>
    <w:rsid w:val="00E65FE6"/>
    <w:rsid w:val="00E66808"/>
    <w:rsid w:val="00E7155D"/>
    <w:rsid w:val="00E716ED"/>
    <w:rsid w:val="00E71739"/>
    <w:rsid w:val="00E71B5D"/>
    <w:rsid w:val="00E72476"/>
    <w:rsid w:val="00E72504"/>
    <w:rsid w:val="00E7287A"/>
    <w:rsid w:val="00E729C3"/>
    <w:rsid w:val="00E72AD8"/>
    <w:rsid w:val="00E72C7B"/>
    <w:rsid w:val="00E73299"/>
    <w:rsid w:val="00E73698"/>
    <w:rsid w:val="00E737CB"/>
    <w:rsid w:val="00E754B8"/>
    <w:rsid w:val="00E7581A"/>
    <w:rsid w:val="00E75CF0"/>
    <w:rsid w:val="00E75E00"/>
    <w:rsid w:val="00E76268"/>
    <w:rsid w:val="00E762D6"/>
    <w:rsid w:val="00E76582"/>
    <w:rsid w:val="00E774E3"/>
    <w:rsid w:val="00E807F1"/>
    <w:rsid w:val="00E80CB9"/>
    <w:rsid w:val="00E8116B"/>
    <w:rsid w:val="00E81653"/>
    <w:rsid w:val="00E8198A"/>
    <w:rsid w:val="00E81F61"/>
    <w:rsid w:val="00E826B5"/>
    <w:rsid w:val="00E82B5E"/>
    <w:rsid w:val="00E830D9"/>
    <w:rsid w:val="00E83C30"/>
    <w:rsid w:val="00E83F53"/>
    <w:rsid w:val="00E841E8"/>
    <w:rsid w:val="00E84636"/>
    <w:rsid w:val="00E85318"/>
    <w:rsid w:val="00E85839"/>
    <w:rsid w:val="00E85CB2"/>
    <w:rsid w:val="00E87096"/>
    <w:rsid w:val="00E8712F"/>
    <w:rsid w:val="00E9062C"/>
    <w:rsid w:val="00E9093A"/>
    <w:rsid w:val="00E90D68"/>
    <w:rsid w:val="00E90EE7"/>
    <w:rsid w:val="00E921B6"/>
    <w:rsid w:val="00E9249A"/>
    <w:rsid w:val="00E924C8"/>
    <w:rsid w:val="00E92B66"/>
    <w:rsid w:val="00E92BDF"/>
    <w:rsid w:val="00E92F62"/>
    <w:rsid w:val="00E930BD"/>
    <w:rsid w:val="00E9339E"/>
    <w:rsid w:val="00E93912"/>
    <w:rsid w:val="00E94363"/>
    <w:rsid w:val="00E946D6"/>
    <w:rsid w:val="00E95A19"/>
    <w:rsid w:val="00E95BD8"/>
    <w:rsid w:val="00E95F99"/>
    <w:rsid w:val="00E96479"/>
    <w:rsid w:val="00E96835"/>
    <w:rsid w:val="00E9717C"/>
    <w:rsid w:val="00E9761D"/>
    <w:rsid w:val="00E97D8F"/>
    <w:rsid w:val="00EA0225"/>
    <w:rsid w:val="00EA024D"/>
    <w:rsid w:val="00EA0E31"/>
    <w:rsid w:val="00EA2A65"/>
    <w:rsid w:val="00EA30BC"/>
    <w:rsid w:val="00EA4D7F"/>
    <w:rsid w:val="00EA4F7B"/>
    <w:rsid w:val="00EA5394"/>
    <w:rsid w:val="00EA5B27"/>
    <w:rsid w:val="00EA6D5D"/>
    <w:rsid w:val="00EA7C33"/>
    <w:rsid w:val="00EB0338"/>
    <w:rsid w:val="00EB0E52"/>
    <w:rsid w:val="00EB0E62"/>
    <w:rsid w:val="00EB29C9"/>
    <w:rsid w:val="00EB317A"/>
    <w:rsid w:val="00EB33E2"/>
    <w:rsid w:val="00EB4647"/>
    <w:rsid w:val="00EB4928"/>
    <w:rsid w:val="00EB4A13"/>
    <w:rsid w:val="00EB525B"/>
    <w:rsid w:val="00EB55CD"/>
    <w:rsid w:val="00EB5E8A"/>
    <w:rsid w:val="00EB6238"/>
    <w:rsid w:val="00EB6592"/>
    <w:rsid w:val="00EB6E06"/>
    <w:rsid w:val="00EB733B"/>
    <w:rsid w:val="00EC092F"/>
    <w:rsid w:val="00EC0D8A"/>
    <w:rsid w:val="00EC1EBA"/>
    <w:rsid w:val="00EC2750"/>
    <w:rsid w:val="00EC3451"/>
    <w:rsid w:val="00EC37FA"/>
    <w:rsid w:val="00EC3D0C"/>
    <w:rsid w:val="00EC3E9A"/>
    <w:rsid w:val="00EC4196"/>
    <w:rsid w:val="00EC4587"/>
    <w:rsid w:val="00EC4723"/>
    <w:rsid w:val="00EC4EF9"/>
    <w:rsid w:val="00EC556B"/>
    <w:rsid w:val="00EC5BC9"/>
    <w:rsid w:val="00EC618D"/>
    <w:rsid w:val="00EC61AE"/>
    <w:rsid w:val="00EC7646"/>
    <w:rsid w:val="00EC7C13"/>
    <w:rsid w:val="00ED06F4"/>
    <w:rsid w:val="00ED08CF"/>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FF9"/>
    <w:rsid w:val="00ED6025"/>
    <w:rsid w:val="00ED665B"/>
    <w:rsid w:val="00ED669C"/>
    <w:rsid w:val="00ED7199"/>
    <w:rsid w:val="00ED7580"/>
    <w:rsid w:val="00ED7B2C"/>
    <w:rsid w:val="00EE01E9"/>
    <w:rsid w:val="00EE44F4"/>
    <w:rsid w:val="00EE5464"/>
    <w:rsid w:val="00EE6001"/>
    <w:rsid w:val="00EE6BE0"/>
    <w:rsid w:val="00EE749C"/>
    <w:rsid w:val="00EE757A"/>
    <w:rsid w:val="00EE767D"/>
    <w:rsid w:val="00EF0841"/>
    <w:rsid w:val="00EF10BF"/>
    <w:rsid w:val="00EF16C7"/>
    <w:rsid w:val="00EF16CF"/>
    <w:rsid w:val="00EF354C"/>
    <w:rsid w:val="00EF41E5"/>
    <w:rsid w:val="00EF4764"/>
    <w:rsid w:val="00EF4791"/>
    <w:rsid w:val="00EF4C6F"/>
    <w:rsid w:val="00EF4F3D"/>
    <w:rsid w:val="00EF549C"/>
    <w:rsid w:val="00EF5DF9"/>
    <w:rsid w:val="00EF682C"/>
    <w:rsid w:val="00F002CB"/>
    <w:rsid w:val="00F005FA"/>
    <w:rsid w:val="00F00759"/>
    <w:rsid w:val="00F02114"/>
    <w:rsid w:val="00F024C2"/>
    <w:rsid w:val="00F03286"/>
    <w:rsid w:val="00F03338"/>
    <w:rsid w:val="00F03D7E"/>
    <w:rsid w:val="00F04636"/>
    <w:rsid w:val="00F0599A"/>
    <w:rsid w:val="00F06E5B"/>
    <w:rsid w:val="00F0747E"/>
    <w:rsid w:val="00F074B0"/>
    <w:rsid w:val="00F078A7"/>
    <w:rsid w:val="00F10B50"/>
    <w:rsid w:val="00F1150F"/>
    <w:rsid w:val="00F123BF"/>
    <w:rsid w:val="00F12615"/>
    <w:rsid w:val="00F127F1"/>
    <w:rsid w:val="00F1373F"/>
    <w:rsid w:val="00F13998"/>
    <w:rsid w:val="00F13BE2"/>
    <w:rsid w:val="00F15A46"/>
    <w:rsid w:val="00F1608E"/>
    <w:rsid w:val="00F16370"/>
    <w:rsid w:val="00F16D37"/>
    <w:rsid w:val="00F17687"/>
    <w:rsid w:val="00F17C84"/>
    <w:rsid w:val="00F17DAC"/>
    <w:rsid w:val="00F17F6B"/>
    <w:rsid w:val="00F17FE7"/>
    <w:rsid w:val="00F2035C"/>
    <w:rsid w:val="00F20447"/>
    <w:rsid w:val="00F20BC4"/>
    <w:rsid w:val="00F2174F"/>
    <w:rsid w:val="00F21FA7"/>
    <w:rsid w:val="00F22713"/>
    <w:rsid w:val="00F22748"/>
    <w:rsid w:val="00F22968"/>
    <w:rsid w:val="00F23B7C"/>
    <w:rsid w:val="00F23EEF"/>
    <w:rsid w:val="00F242ED"/>
    <w:rsid w:val="00F24B08"/>
    <w:rsid w:val="00F26E89"/>
    <w:rsid w:val="00F27ACD"/>
    <w:rsid w:val="00F27CA6"/>
    <w:rsid w:val="00F304C2"/>
    <w:rsid w:val="00F30F31"/>
    <w:rsid w:val="00F319E8"/>
    <w:rsid w:val="00F3220D"/>
    <w:rsid w:val="00F32804"/>
    <w:rsid w:val="00F32D1B"/>
    <w:rsid w:val="00F3362F"/>
    <w:rsid w:val="00F33A6F"/>
    <w:rsid w:val="00F35180"/>
    <w:rsid w:val="00F351CE"/>
    <w:rsid w:val="00F3545F"/>
    <w:rsid w:val="00F35B52"/>
    <w:rsid w:val="00F36BB1"/>
    <w:rsid w:val="00F37028"/>
    <w:rsid w:val="00F4044B"/>
    <w:rsid w:val="00F40DCB"/>
    <w:rsid w:val="00F41577"/>
    <w:rsid w:val="00F4252E"/>
    <w:rsid w:val="00F429B0"/>
    <w:rsid w:val="00F4307A"/>
    <w:rsid w:val="00F442FA"/>
    <w:rsid w:val="00F445F9"/>
    <w:rsid w:val="00F45309"/>
    <w:rsid w:val="00F45CF1"/>
    <w:rsid w:val="00F4628A"/>
    <w:rsid w:val="00F4649C"/>
    <w:rsid w:val="00F46954"/>
    <w:rsid w:val="00F469DB"/>
    <w:rsid w:val="00F470B0"/>
    <w:rsid w:val="00F47320"/>
    <w:rsid w:val="00F502FA"/>
    <w:rsid w:val="00F50716"/>
    <w:rsid w:val="00F50829"/>
    <w:rsid w:val="00F51BC1"/>
    <w:rsid w:val="00F5215A"/>
    <w:rsid w:val="00F52248"/>
    <w:rsid w:val="00F52AC3"/>
    <w:rsid w:val="00F53369"/>
    <w:rsid w:val="00F53B82"/>
    <w:rsid w:val="00F54200"/>
    <w:rsid w:val="00F54728"/>
    <w:rsid w:val="00F55271"/>
    <w:rsid w:val="00F563A7"/>
    <w:rsid w:val="00F565D7"/>
    <w:rsid w:val="00F5675E"/>
    <w:rsid w:val="00F570AD"/>
    <w:rsid w:val="00F5715A"/>
    <w:rsid w:val="00F576FA"/>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FF"/>
    <w:rsid w:val="00F658EF"/>
    <w:rsid w:val="00F65E34"/>
    <w:rsid w:val="00F67207"/>
    <w:rsid w:val="00F67FA0"/>
    <w:rsid w:val="00F702C8"/>
    <w:rsid w:val="00F708F7"/>
    <w:rsid w:val="00F71050"/>
    <w:rsid w:val="00F7147B"/>
    <w:rsid w:val="00F71AAB"/>
    <w:rsid w:val="00F722C5"/>
    <w:rsid w:val="00F72636"/>
    <w:rsid w:val="00F7267B"/>
    <w:rsid w:val="00F734A5"/>
    <w:rsid w:val="00F73B8F"/>
    <w:rsid w:val="00F73DFE"/>
    <w:rsid w:val="00F75750"/>
    <w:rsid w:val="00F75A0F"/>
    <w:rsid w:val="00F75EE9"/>
    <w:rsid w:val="00F761CA"/>
    <w:rsid w:val="00F76BFF"/>
    <w:rsid w:val="00F76F7B"/>
    <w:rsid w:val="00F80626"/>
    <w:rsid w:val="00F809A2"/>
    <w:rsid w:val="00F826CA"/>
    <w:rsid w:val="00F831E1"/>
    <w:rsid w:val="00F833B4"/>
    <w:rsid w:val="00F83452"/>
    <w:rsid w:val="00F83AB8"/>
    <w:rsid w:val="00F83D8D"/>
    <w:rsid w:val="00F84142"/>
    <w:rsid w:val="00F84932"/>
    <w:rsid w:val="00F84B77"/>
    <w:rsid w:val="00F84BFD"/>
    <w:rsid w:val="00F84F04"/>
    <w:rsid w:val="00F84F48"/>
    <w:rsid w:val="00F85150"/>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37FD"/>
    <w:rsid w:val="00F940E1"/>
    <w:rsid w:val="00F941F8"/>
    <w:rsid w:val="00F94E73"/>
    <w:rsid w:val="00F954FA"/>
    <w:rsid w:val="00F958BB"/>
    <w:rsid w:val="00F96528"/>
    <w:rsid w:val="00F96A7D"/>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B4A"/>
    <w:rsid w:val="00FB1CF9"/>
    <w:rsid w:val="00FB290F"/>
    <w:rsid w:val="00FB33E9"/>
    <w:rsid w:val="00FB4A75"/>
    <w:rsid w:val="00FB5D3E"/>
    <w:rsid w:val="00FB6038"/>
    <w:rsid w:val="00FB6C45"/>
    <w:rsid w:val="00FB6EA1"/>
    <w:rsid w:val="00FB6F51"/>
    <w:rsid w:val="00FB78FB"/>
    <w:rsid w:val="00FB7D4A"/>
    <w:rsid w:val="00FC01D0"/>
    <w:rsid w:val="00FC084D"/>
    <w:rsid w:val="00FC0D9A"/>
    <w:rsid w:val="00FC0DF4"/>
    <w:rsid w:val="00FC17BD"/>
    <w:rsid w:val="00FC1A8B"/>
    <w:rsid w:val="00FC1B61"/>
    <w:rsid w:val="00FC1D8E"/>
    <w:rsid w:val="00FC2F0B"/>
    <w:rsid w:val="00FC3A07"/>
    <w:rsid w:val="00FC3E88"/>
    <w:rsid w:val="00FC5CFE"/>
    <w:rsid w:val="00FC6250"/>
    <w:rsid w:val="00FC6E65"/>
    <w:rsid w:val="00FC6F73"/>
    <w:rsid w:val="00FC7C32"/>
    <w:rsid w:val="00FD090E"/>
    <w:rsid w:val="00FD1878"/>
    <w:rsid w:val="00FD1DD4"/>
    <w:rsid w:val="00FD2682"/>
    <w:rsid w:val="00FD28E4"/>
    <w:rsid w:val="00FD35C9"/>
    <w:rsid w:val="00FD49A3"/>
    <w:rsid w:val="00FD516D"/>
    <w:rsid w:val="00FD5487"/>
    <w:rsid w:val="00FD5752"/>
    <w:rsid w:val="00FD62AF"/>
    <w:rsid w:val="00FD6549"/>
    <w:rsid w:val="00FD6707"/>
    <w:rsid w:val="00FD78A6"/>
    <w:rsid w:val="00FD7E11"/>
    <w:rsid w:val="00FE0504"/>
    <w:rsid w:val="00FE0980"/>
    <w:rsid w:val="00FE121F"/>
    <w:rsid w:val="00FE172D"/>
    <w:rsid w:val="00FE19BB"/>
    <w:rsid w:val="00FE212E"/>
    <w:rsid w:val="00FE22B8"/>
    <w:rsid w:val="00FE242B"/>
    <w:rsid w:val="00FE2739"/>
    <w:rsid w:val="00FE2A3A"/>
    <w:rsid w:val="00FE2FE6"/>
    <w:rsid w:val="00FE340A"/>
    <w:rsid w:val="00FE352D"/>
    <w:rsid w:val="00FE35EC"/>
    <w:rsid w:val="00FE3737"/>
    <w:rsid w:val="00FE379F"/>
    <w:rsid w:val="00FE4226"/>
    <w:rsid w:val="00FE442F"/>
    <w:rsid w:val="00FE4A2E"/>
    <w:rsid w:val="00FE5EC7"/>
    <w:rsid w:val="00FE6477"/>
    <w:rsid w:val="00FE67AB"/>
    <w:rsid w:val="00FE6913"/>
    <w:rsid w:val="00FE6AB8"/>
    <w:rsid w:val="00FE6ACA"/>
    <w:rsid w:val="00FE6ED6"/>
    <w:rsid w:val="00FE7F98"/>
    <w:rsid w:val="00FF08E7"/>
    <w:rsid w:val="00FF0D55"/>
    <w:rsid w:val="00FF11EA"/>
    <w:rsid w:val="00FF1D7D"/>
    <w:rsid w:val="00FF2AD4"/>
    <w:rsid w:val="00FF3308"/>
    <w:rsid w:val="00FF3CA7"/>
    <w:rsid w:val="00FF3D58"/>
    <w:rsid w:val="00FF42D0"/>
    <w:rsid w:val="00FF478A"/>
    <w:rsid w:val="00FF59D6"/>
    <w:rsid w:val="00FF5D9C"/>
    <w:rsid w:val="00FF62B6"/>
    <w:rsid w:val="00FF665F"/>
    <w:rsid w:val="00FF7D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Preformatted"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377B09"/>
    <w:pPr>
      <w:widowControl w:val="0"/>
      <w:ind w:firstLine="432"/>
      <w:jc w:val="both"/>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8D6711"/>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4630C0"/>
    <w:pPr>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jc w:val="left"/>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pPr>
      <w:jc w:val="left"/>
    </w:pPr>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jc w:val="left"/>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jc w:val="left"/>
    </w:pPr>
    <w:rPr>
      <w:rFonts w:ascii="黑体" w:eastAsia="黑体" w:hAnsi="黑体"/>
      <w:caps/>
      <w:noProof/>
      <w:sz w:val="22"/>
      <w:szCs w:val="22"/>
    </w:rPr>
  </w:style>
  <w:style w:type="paragraph" w:styleId="TOC2">
    <w:name w:val="toc 2"/>
    <w:basedOn w:val="Normal"/>
    <w:next w:val="Normal"/>
    <w:uiPriority w:val="39"/>
    <w:qFormat/>
    <w:rsid w:val="00177634"/>
    <w:pPr>
      <w:ind w:left="240"/>
      <w:jc w:val="left"/>
    </w:pPr>
    <w:rPr>
      <w:rFonts w:ascii="Cambria" w:hAnsi="Cambria"/>
      <w:smallCaps/>
      <w:sz w:val="22"/>
      <w:szCs w:val="22"/>
    </w:rPr>
  </w:style>
  <w:style w:type="paragraph" w:styleId="TOC3">
    <w:name w:val="toc 3"/>
    <w:basedOn w:val="Normal"/>
    <w:next w:val="Normal"/>
    <w:autoRedefine/>
    <w:uiPriority w:val="39"/>
    <w:rsid w:val="00915AA0"/>
    <w:pPr>
      <w:ind w:left="480"/>
      <w:jc w:val="left"/>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jc w:val="left"/>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jc w:val="left"/>
    </w:pPr>
    <w:rPr>
      <w:rFonts w:ascii="Cambria" w:hAnsi="Cambria"/>
      <w:sz w:val="18"/>
      <w:szCs w:val="18"/>
    </w:rPr>
  </w:style>
  <w:style w:type="paragraph" w:styleId="TOC5">
    <w:name w:val="toc 5"/>
    <w:basedOn w:val="Normal"/>
    <w:next w:val="Normal"/>
    <w:autoRedefine/>
    <w:uiPriority w:val="39"/>
    <w:rsid w:val="00A256A4"/>
    <w:pPr>
      <w:ind w:left="960"/>
      <w:jc w:val="left"/>
    </w:pPr>
    <w:rPr>
      <w:rFonts w:ascii="Cambria" w:hAnsi="Cambria"/>
      <w:sz w:val="18"/>
      <w:szCs w:val="18"/>
    </w:rPr>
  </w:style>
  <w:style w:type="paragraph" w:styleId="TOC6">
    <w:name w:val="toc 6"/>
    <w:basedOn w:val="Normal"/>
    <w:next w:val="Normal"/>
    <w:autoRedefine/>
    <w:uiPriority w:val="39"/>
    <w:rsid w:val="00A256A4"/>
    <w:pPr>
      <w:ind w:left="1200"/>
      <w:jc w:val="left"/>
    </w:pPr>
    <w:rPr>
      <w:rFonts w:ascii="Cambria" w:hAnsi="Cambria"/>
      <w:sz w:val="18"/>
      <w:szCs w:val="18"/>
    </w:rPr>
  </w:style>
  <w:style w:type="paragraph" w:styleId="TOC7">
    <w:name w:val="toc 7"/>
    <w:basedOn w:val="Normal"/>
    <w:next w:val="Normal"/>
    <w:autoRedefine/>
    <w:uiPriority w:val="39"/>
    <w:rsid w:val="00A256A4"/>
    <w:pPr>
      <w:ind w:left="1440"/>
      <w:jc w:val="left"/>
    </w:pPr>
    <w:rPr>
      <w:rFonts w:ascii="Cambria" w:hAnsi="Cambria"/>
      <w:sz w:val="18"/>
      <w:szCs w:val="18"/>
    </w:rPr>
  </w:style>
  <w:style w:type="paragraph" w:styleId="TOC8">
    <w:name w:val="toc 8"/>
    <w:basedOn w:val="Normal"/>
    <w:next w:val="Normal"/>
    <w:autoRedefine/>
    <w:uiPriority w:val="39"/>
    <w:rsid w:val="00A256A4"/>
    <w:pPr>
      <w:ind w:left="1680"/>
      <w:jc w:val="left"/>
    </w:pPr>
    <w:rPr>
      <w:rFonts w:ascii="Cambria" w:hAnsi="Cambria"/>
      <w:sz w:val="18"/>
      <w:szCs w:val="18"/>
    </w:rPr>
  </w:style>
  <w:style w:type="paragraph" w:styleId="TOC9">
    <w:name w:val="toc 9"/>
    <w:basedOn w:val="Normal"/>
    <w:next w:val="Normal"/>
    <w:autoRedefine/>
    <w:rsid w:val="00A256A4"/>
    <w:pPr>
      <w:ind w:left="1920"/>
      <w:jc w:val="left"/>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6B5C85"/>
    <w:pPr>
      <w:spacing w:before="240" w:after="240"/>
      <w:ind w:left="720"/>
      <w:contextualSpacing/>
    </w:p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Preformatted"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377B09"/>
    <w:pPr>
      <w:widowControl w:val="0"/>
      <w:ind w:firstLine="432"/>
      <w:jc w:val="both"/>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8D6711"/>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4630C0"/>
    <w:pPr>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jc w:val="left"/>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pPr>
      <w:jc w:val="left"/>
    </w:pPr>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jc w:val="left"/>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jc w:val="left"/>
    </w:pPr>
    <w:rPr>
      <w:rFonts w:ascii="黑体" w:eastAsia="黑体" w:hAnsi="黑体"/>
      <w:caps/>
      <w:noProof/>
      <w:sz w:val="22"/>
      <w:szCs w:val="22"/>
    </w:rPr>
  </w:style>
  <w:style w:type="paragraph" w:styleId="TOC2">
    <w:name w:val="toc 2"/>
    <w:basedOn w:val="Normal"/>
    <w:next w:val="Normal"/>
    <w:uiPriority w:val="39"/>
    <w:qFormat/>
    <w:rsid w:val="00177634"/>
    <w:pPr>
      <w:ind w:left="240"/>
      <w:jc w:val="left"/>
    </w:pPr>
    <w:rPr>
      <w:rFonts w:ascii="Cambria" w:hAnsi="Cambria"/>
      <w:smallCaps/>
      <w:sz w:val="22"/>
      <w:szCs w:val="22"/>
    </w:rPr>
  </w:style>
  <w:style w:type="paragraph" w:styleId="TOC3">
    <w:name w:val="toc 3"/>
    <w:basedOn w:val="Normal"/>
    <w:next w:val="Normal"/>
    <w:autoRedefine/>
    <w:uiPriority w:val="39"/>
    <w:rsid w:val="00915AA0"/>
    <w:pPr>
      <w:ind w:left="480"/>
      <w:jc w:val="left"/>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jc w:val="left"/>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jc w:val="left"/>
    </w:pPr>
    <w:rPr>
      <w:rFonts w:ascii="Cambria" w:hAnsi="Cambria"/>
      <w:sz w:val="18"/>
      <w:szCs w:val="18"/>
    </w:rPr>
  </w:style>
  <w:style w:type="paragraph" w:styleId="TOC5">
    <w:name w:val="toc 5"/>
    <w:basedOn w:val="Normal"/>
    <w:next w:val="Normal"/>
    <w:autoRedefine/>
    <w:uiPriority w:val="39"/>
    <w:rsid w:val="00A256A4"/>
    <w:pPr>
      <w:ind w:left="960"/>
      <w:jc w:val="left"/>
    </w:pPr>
    <w:rPr>
      <w:rFonts w:ascii="Cambria" w:hAnsi="Cambria"/>
      <w:sz w:val="18"/>
      <w:szCs w:val="18"/>
    </w:rPr>
  </w:style>
  <w:style w:type="paragraph" w:styleId="TOC6">
    <w:name w:val="toc 6"/>
    <w:basedOn w:val="Normal"/>
    <w:next w:val="Normal"/>
    <w:autoRedefine/>
    <w:uiPriority w:val="39"/>
    <w:rsid w:val="00A256A4"/>
    <w:pPr>
      <w:ind w:left="1200"/>
      <w:jc w:val="left"/>
    </w:pPr>
    <w:rPr>
      <w:rFonts w:ascii="Cambria" w:hAnsi="Cambria"/>
      <w:sz w:val="18"/>
      <w:szCs w:val="18"/>
    </w:rPr>
  </w:style>
  <w:style w:type="paragraph" w:styleId="TOC7">
    <w:name w:val="toc 7"/>
    <w:basedOn w:val="Normal"/>
    <w:next w:val="Normal"/>
    <w:autoRedefine/>
    <w:uiPriority w:val="39"/>
    <w:rsid w:val="00A256A4"/>
    <w:pPr>
      <w:ind w:left="1440"/>
      <w:jc w:val="left"/>
    </w:pPr>
    <w:rPr>
      <w:rFonts w:ascii="Cambria" w:hAnsi="Cambria"/>
      <w:sz w:val="18"/>
      <w:szCs w:val="18"/>
    </w:rPr>
  </w:style>
  <w:style w:type="paragraph" w:styleId="TOC8">
    <w:name w:val="toc 8"/>
    <w:basedOn w:val="Normal"/>
    <w:next w:val="Normal"/>
    <w:autoRedefine/>
    <w:uiPriority w:val="39"/>
    <w:rsid w:val="00A256A4"/>
    <w:pPr>
      <w:ind w:left="1680"/>
      <w:jc w:val="left"/>
    </w:pPr>
    <w:rPr>
      <w:rFonts w:ascii="Cambria" w:hAnsi="Cambria"/>
      <w:sz w:val="18"/>
      <w:szCs w:val="18"/>
    </w:rPr>
  </w:style>
  <w:style w:type="paragraph" w:styleId="TOC9">
    <w:name w:val="toc 9"/>
    <w:basedOn w:val="Normal"/>
    <w:next w:val="Normal"/>
    <w:autoRedefine/>
    <w:rsid w:val="00A256A4"/>
    <w:pPr>
      <w:ind w:left="1920"/>
      <w:jc w:val="left"/>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6B5C85"/>
    <w:pPr>
      <w:spacing w:before="240" w:after="240"/>
      <w:ind w:left="720"/>
      <w:contextualSpacing/>
    </w:p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46" Type="http://schemas.openxmlformats.org/officeDocument/2006/relationships/header" Target="header9.xml"/><Relationship Id="rId47" Type="http://schemas.openxmlformats.org/officeDocument/2006/relationships/header" Target="header10.xml"/><Relationship Id="rId48" Type="http://schemas.openxmlformats.org/officeDocument/2006/relationships/header" Target="header11.xml"/><Relationship Id="rId49" Type="http://schemas.openxmlformats.org/officeDocument/2006/relationships/fontTable" Target="fontTable.xml"/><Relationship Id="rId20" Type="http://schemas.openxmlformats.org/officeDocument/2006/relationships/image" Target="media/image6.pn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comments" Target="comment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yperlink" Target="http://dev.virtualearth.net/REST/v1/Imagery/Metadata/imagerySet?key=BingMapsKey" TargetMode="External"/><Relationship Id="rId36" Type="http://schemas.openxmlformats.org/officeDocument/2006/relationships/image" Target="media/image21.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header" Target="header6.xml"/><Relationship Id="rId43" Type="http://schemas.openxmlformats.org/officeDocument/2006/relationships/header" Target="header7.xml"/><Relationship Id="rId44" Type="http://schemas.openxmlformats.org/officeDocument/2006/relationships/hyperlink" Target="http://www.amazon.cn/s/ref=dp_byline_sr_book_1?ie=UTF8&amp;field-author=%E5%88%98%E6%98%8E%E7%9A%93&amp;search-alias=books" TargetMode="External"/><Relationship Id="rId45" Type="http://schemas.openxmlformats.org/officeDocument/2006/relationships/header" Target="header8.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4D59B4-39C7-F048-8D3C-8EB04DF1EE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1824</TotalTime>
  <Pages>70</Pages>
  <Words>6706</Words>
  <Characters>38229</Characters>
  <Application>Microsoft Macintosh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44846</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438</cp:revision>
  <cp:lastPrinted>2010-06-12T01:28:00Z</cp:lastPrinted>
  <dcterms:created xsi:type="dcterms:W3CDTF">2015-02-21T08:30:00Z</dcterms:created>
  <dcterms:modified xsi:type="dcterms:W3CDTF">2015-03-02T09:07:00Z</dcterms:modified>
</cp:coreProperties>
</file>